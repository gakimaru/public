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C441BB">
        <w:t>サービス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974428">
        <w:fldChar w:fldCharType="begin"/>
      </w:r>
      <w:r w:rsidR="00974428">
        <w:instrText xml:space="preserve"> SUBJECT   \* MERGEFORMAT </w:instrText>
      </w:r>
      <w:r w:rsidR="00974428">
        <w:fldChar w:fldCharType="separate"/>
      </w:r>
      <w:r w:rsidR="00C441BB">
        <w:t>「サービス」によるマルチスレッドの効率化</w:t>
      </w:r>
      <w:r w:rsidR="00974428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C441BB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7A989690" w14:textId="77777777" w:rsidR="00C441BB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4640" w:history="1">
        <w:r w:rsidR="00C441BB" w:rsidRPr="00D8402D">
          <w:rPr>
            <w:rStyle w:val="afff3"/>
            <w:rFonts w:ascii="Wingdings" w:hAnsi="Wingdings"/>
          </w:rPr>
          <w:t></w:t>
        </w:r>
        <w:r w:rsidR="00C441B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C441BB" w:rsidRPr="00D8402D">
          <w:rPr>
            <w:rStyle w:val="afff3"/>
            <w:rFonts w:hint="eastAsia"/>
          </w:rPr>
          <w:t>概略</w:t>
        </w:r>
        <w:r w:rsidR="00C441BB">
          <w:rPr>
            <w:webHidden/>
          </w:rPr>
          <w:tab/>
        </w:r>
        <w:r w:rsidR="00C441BB">
          <w:rPr>
            <w:webHidden/>
          </w:rPr>
          <w:fldChar w:fldCharType="begin"/>
        </w:r>
        <w:r w:rsidR="00C441BB">
          <w:rPr>
            <w:webHidden/>
          </w:rPr>
          <w:instrText xml:space="preserve"> PAGEREF _Toc377444640 \h </w:instrText>
        </w:r>
        <w:r w:rsidR="00C441BB">
          <w:rPr>
            <w:webHidden/>
          </w:rPr>
        </w:r>
        <w:r w:rsidR="00C441BB">
          <w:rPr>
            <w:webHidden/>
          </w:rPr>
          <w:fldChar w:fldCharType="separate"/>
        </w:r>
        <w:r w:rsidR="00C441BB">
          <w:rPr>
            <w:webHidden/>
          </w:rPr>
          <w:t>1</w:t>
        </w:r>
        <w:r w:rsidR="00C441BB">
          <w:rPr>
            <w:webHidden/>
          </w:rPr>
          <w:fldChar w:fldCharType="end"/>
        </w:r>
      </w:hyperlink>
    </w:p>
    <w:p w14:paraId="4AD510A4" w14:textId="77777777" w:rsidR="00C441BB" w:rsidRDefault="00C441B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641" w:history="1">
        <w:r w:rsidRPr="00D8402D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8402D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AEC4701" w14:textId="77777777" w:rsidR="00C441BB" w:rsidRDefault="00C441B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642" w:history="1">
        <w:r w:rsidRPr="00D8402D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8402D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56CF2FE" w14:textId="77777777" w:rsidR="00C441BB" w:rsidRDefault="00C441B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643" w:history="1">
        <w:r w:rsidRPr="00D8402D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8402D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FB2B70A" w14:textId="77777777" w:rsidR="00C441BB" w:rsidRDefault="00C441B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644" w:history="1">
        <w:r w:rsidRPr="00D8402D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8402D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624E063" w14:textId="77777777" w:rsidR="00C441BB" w:rsidRDefault="00C441B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645" w:history="1">
        <w:r w:rsidRPr="00D8402D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8402D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FC10312" w14:textId="77777777" w:rsidR="00C441BB" w:rsidRDefault="00C441B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646" w:history="1">
        <w:r w:rsidRPr="00D8402D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8402D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A9F797D" w14:textId="77777777" w:rsidR="00C441BB" w:rsidRDefault="00C441B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647" w:history="1">
        <w:r w:rsidRPr="00D8402D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8402D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4640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4641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4642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4643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4644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4645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6468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4646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4647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C441BB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974428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C441BB">
        <w:t>サービス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CA2CB" w14:textId="77777777" w:rsidR="00974428" w:rsidRDefault="00974428" w:rsidP="002B2600">
      <w:r>
        <w:separator/>
      </w:r>
    </w:p>
  </w:endnote>
  <w:endnote w:type="continuationSeparator" w:id="0">
    <w:p w14:paraId="4B02F4BA" w14:textId="77777777" w:rsidR="00974428" w:rsidRDefault="00974428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441BB">
      <w:rPr>
        <w:rFonts w:hint="eastAsia"/>
      </w:rPr>
      <w:t>サービス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441BB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441BB">
      <w:rPr>
        <w:rFonts w:hint="eastAsia"/>
      </w:rPr>
      <w:t>サービス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441BB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441BB">
      <w:rPr>
        <w:rFonts w:hint="eastAsia"/>
      </w:rPr>
      <w:t>サービス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441BB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C441BB">
      <w:rPr>
        <w:rFonts w:hint="eastAsia"/>
      </w:rPr>
      <w:t>サービス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C441BB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9AB2D" w14:textId="77777777" w:rsidR="00974428" w:rsidRDefault="00974428" w:rsidP="002B2600">
      <w:r>
        <w:separator/>
      </w:r>
    </w:p>
  </w:footnote>
  <w:footnote w:type="continuationSeparator" w:id="0">
    <w:p w14:paraId="1F02E3CE" w14:textId="77777777" w:rsidR="00974428" w:rsidRDefault="00974428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974428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974428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974428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C441BB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974428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974428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974428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974428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974428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974428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974428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974428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974428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974428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974428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974428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974428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974428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974428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4428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41BB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AE9BE-09B3-4F69-A87D-2C7A9CF62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6692</TotalTime>
  <Pages>7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技術ナレッジDBシステム</vt:lpstr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サービス</dc:title>
  <dc:subject>「サービス」によるマルチスレッドの効率化</dc:subject>
  <dc:creator>板垣 衛</dc:creator>
  <cp:keywords/>
  <dc:description/>
  <cp:lastModifiedBy>板垣衛</cp:lastModifiedBy>
  <cp:revision>1044</cp:revision>
  <cp:lastPrinted>2014-01-13T15:10:00Z</cp:lastPrinted>
  <dcterms:created xsi:type="dcterms:W3CDTF">2014-01-07T17:50:00Z</dcterms:created>
  <dcterms:modified xsi:type="dcterms:W3CDTF">2014-01-13T21:35:00Z</dcterms:modified>
  <cp:category>仕様・設計書</cp:category>
  <cp:contentStatus/>
</cp:coreProperties>
</file>