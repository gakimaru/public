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F515CB">
        <w:t>入力デバイス管理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F515CB">
          <w:t>快適な反応性と大規模開発時の安全性の確保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F515C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22950BE3" w14:textId="77777777" w:rsidR="00F515C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1414" w:history="1">
        <w:r w:rsidR="00F515CB" w:rsidRPr="00681CA2">
          <w:rPr>
            <w:rStyle w:val="afff3"/>
            <w:rFonts w:ascii="Wingdings" w:hAnsi="Wingdings"/>
          </w:rPr>
          <w:t></w:t>
        </w:r>
        <w:r w:rsidR="00F515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F515CB" w:rsidRPr="00681CA2">
          <w:rPr>
            <w:rStyle w:val="afff3"/>
            <w:rFonts w:hint="eastAsia"/>
          </w:rPr>
          <w:t>概略</w:t>
        </w:r>
        <w:r w:rsidR="00F515CB">
          <w:rPr>
            <w:webHidden/>
          </w:rPr>
          <w:tab/>
        </w:r>
        <w:r w:rsidR="00F515CB">
          <w:rPr>
            <w:webHidden/>
          </w:rPr>
          <w:fldChar w:fldCharType="begin"/>
        </w:r>
        <w:r w:rsidR="00F515CB">
          <w:rPr>
            <w:webHidden/>
          </w:rPr>
          <w:instrText xml:space="preserve"> PAGEREF _Toc377441414 \h </w:instrText>
        </w:r>
        <w:r w:rsidR="00F515CB">
          <w:rPr>
            <w:webHidden/>
          </w:rPr>
        </w:r>
        <w:r w:rsidR="00F515CB">
          <w:rPr>
            <w:webHidden/>
          </w:rPr>
          <w:fldChar w:fldCharType="separate"/>
        </w:r>
        <w:r w:rsidR="00F515CB">
          <w:rPr>
            <w:webHidden/>
          </w:rPr>
          <w:t>1</w:t>
        </w:r>
        <w:r w:rsidR="00F515CB">
          <w:rPr>
            <w:webHidden/>
          </w:rPr>
          <w:fldChar w:fldCharType="end"/>
        </w:r>
      </w:hyperlink>
    </w:p>
    <w:p w14:paraId="4AF5C8D9" w14:textId="77777777" w:rsidR="00F515CB" w:rsidRDefault="00F515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5" w:history="1">
        <w:r w:rsidRPr="00681C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81CA2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2270E50" w14:textId="77777777" w:rsidR="00F515CB" w:rsidRDefault="00F515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6" w:history="1">
        <w:r w:rsidRPr="00681C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81CA2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F5CF8F7" w14:textId="77777777" w:rsidR="00F515CB" w:rsidRDefault="00F515C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7" w:history="1">
        <w:r w:rsidRPr="00681C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681CA2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C7F6C4" w14:textId="77777777" w:rsidR="00F515CB" w:rsidRDefault="00F515C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1418" w:history="1">
        <w:r w:rsidRPr="00681CA2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681CA2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E52B1A4" w14:textId="77777777" w:rsidR="00F515CB" w:rsidRDefault="00F515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19" w:history="1">
        <w:r w:rsidRPr="00681C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81CA2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75C4E8" w14:textId="77777777" w:rsidR="00F515CB" w:rsidRDefault="00F515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0" w:history="1">
        <w:r w:rsidRPr="00681C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81CA2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0FDA71" w14:textId="77777777" w:rsidR="00F515CB" w:rsidRDefault="00F515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1421" w:history="1">
        <w:r w:rsidRPr="00681CA2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681CA2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_Toc377441421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141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141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141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141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141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141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324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142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142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F515C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8D0238" w:rsidP="000D4978">
      <w:pPr>
        <w:pStyle w:val="afff"/>
        <w:spacing w:before="5040"/>
      </w:pPr>
      <w:fldSimple w:instr=" TITLE   \* MERGEFORMAT ">
        <w:r w:rsidR="00F515CB">
          <w:t>入力デバイス管理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4DAA7" w14:textId="77777777" w:rsidR="00BA18FE" w:rsidRDefault="00BA18FE" w:rsidP="002B2600">
      <w:r>
        <w:separator/>
      </w:r>
    </w:p>
  </w:endnote>
  <w:endnote w:type="continuationSeparator" w:id="0">
    <w:p w14:paraId="64408B33" w14:textId="77777777" w:rsidR="00BA18FE" w:rsidRDefault="00BA18FE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515C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515C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F515CB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F515CB">
      <w:rPr>
        <w:rFonts w:hint="eastAsia"/>
      </w:rPr>
      <w:t>入力デバイス管理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F515C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7F057" w14:textId="77777777" w:rsidR="00BA18FE" w:rsidRDefault="00BA18FE" w:rsidP="002B2600">
      <w:r>
        <w:separator/>
      </w:r>
    </w:p>
  </w:footnote>
  <w:footnote w:type="continuationSeparator" w:id="0">
    <w:p w14:paraId="71ED2B33" w14:textId="77777777" w:rsidR="00BA18FE" w:rsidRDefault="00BA18FE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A18FE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A18FE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A18FE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F515CB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A18FE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A18FE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A18FE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A18FE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A18FE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A18FE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A18FE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A18FE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A18FE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A18FE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A18FE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A18FE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A18FE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A18FE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A18FE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441B-2329-4399-8B6F-C5F3B7F4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6677</TotalTime>
  <Pages>7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シリアライズ</vt:lpstr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入力デバイス管理</dc:title>
  <dc:subject>快適な反応性と大規模開発時の安全性の確保</dc:subject>
  <dc:creator>板垣 衛</dc:creator>
  <cp:keywords/>
  <dc:description/>
  <cp:lastModifiedBy>板垣衛</cp:lastModifiedBy>
  <cp:revision>1039</cp:revision>
  <cp:lastPrinted>2014-01-13T15:10:00Z</cp:lastPrinted>
  <dcterms:created xsi:type="dcterms:W3CDTF">2014-01-07T17:50:00Z</dcterms:created>
  <dcterms:modified xsi:type="dcterms:W3CDTF">2014-01-13T20:41:00Z</dcterms:modified>
  <cp:category>仕様・設計書</cp:category>
  <cp:contentStatus/>
</cp:coreProperties>
</file>