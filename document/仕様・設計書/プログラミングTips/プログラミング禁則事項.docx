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C1347E">
        <w:t>プログラミング禁則事項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CF05F4">
        <w:fldChar w:fldCharType="begin"/>
      </w:r>
      <w:r w:rsidR="00CF05F4">
        <w:instrText xml:space="preserve"> SUBJECT   \* MERGEFORMAT </w:instrText>
      </w:r>
      <w:r w:rsidR="00CF05F4">
        <w:fldChar w:fldCharType="separate"/>
      </w:r>
      <w:r w:rsidR="00C1347E">
        <w:t>不測の問題発生を未然に防ぐために</w:t>
      </w:r>
      <w:r w:rsidR="00CF05F4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C1347E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3EFB076C" w14:textId="77777777" w:rsidR="00C1347E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3684" w:history="1">
        <w:r w:rsidR="00C1347E" w:rsidRPr="00C47C9A">
          <w:rPr>
            <w:rStyle w:val="afff3"/>
            <w:rFonts w:ascii="Wingdings" w:hAnsi="Wingdings"/>
          </w:rPr>
          <w:t></w:t>
        </w:r>
        <w:r w:rsidR="00C1347E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C1347E" w:rsidRPr="00C47C9A">
          <w:rPr>
            <w:rStyle w:val="afff3"/>
            <w:rFonts w:hint="eastAsia"/>
          </w:rPr>
          <w:t>概略</w:t>
        </w:r>
        <w:r w:rsidR="00C1347E">
          <w:rPr>
            <w:webHidden/>
          </w:rPr>
          <w:tab/>
        </w:r>
        <w:r w:rsidR="00C1347E">
          <w:rPr>
            <w:webHidden/>
          </w:rPr>
          <w:fldChar w:fldCharType="begin"/>
        </w:r>
        <w:r w:rsidR="00C1347E">
          <w:rPr>
            <w:webHidden/>
          </w:rPr>
          <w:instrText xml:space="preserve"> PAGEREF _Toc377443684 \h </w:instrText>
        </w:r>
        <w:r w:rsidR="00C1347E">
          <w:rPr>
            <w:webHidden/>
          </w:rPr>
        </w:r>
        <w:r w:rsidR="00C1347E">
          <w:rPr>
            <w:webHidden/>
          </w:rPr>
          <w:fldChar w:fldCharType="separate"/>
        </w:r>
        <w:r w:rsidR="00C1347E">
          <w:rPr>
            <w:webHidden/>
          </w:rPr>
          <w:t>1</w:t>
        </w:r>
        <w:r w:rsidR="00C1347E">
          <w:rPr>
            <w:webHidden/>
          </w:rPr>
          <w:fldChar w:fldCharType="end"/>
        </w:r>
      </w:hyperlink>
    </w:p>
    <w:p w14:paraId="3F587E32" w14:textId="77777777" w:rsidR="00C1347E" w:rsidRDefault="00C1347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685" w:history="1">
        <w:r w:rsidRPr="00C47C9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C47C9A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0EE1456" w14:textId="77777777" w:rsidR="00C1347E" w:rsidRDefault="00C1347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686" w:history="1">
        <w:r w:rsidRPr="00C47C9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C47C9A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88F0EB9" w14:textId="77777777" w:rsidR="00C1347E" w:rsidRDefault="00C1347E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3687" w:history="1">
        <w:r w:rsidRPr="00C47C9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C47C9A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3347CC3" w14:textId="77777777" w:rsidR="00C1347E" w:rsidRDefault="00C1347E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3688" w:history="1">
        <w:r w:rsidRPr="00C47C9A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C47C9A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FA32F77" w14:textId="77777777" w:rsidR="00C1347E" w:rsidRDefault="00C1347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689" w:history="1">
        <w:r w:rsidRPr="00C47C9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C47C9A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260ADFC" w14:textId="77777777" w:rsidR="00C1347E" w:rsidRDefault="00C1347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690" w:history="1">
        <w:r w:rsidRPr="00C47C9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C47C9A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1FFA0E0" w14:textId="77777777" w:rsidR="00C1347E" w:rsidRDefault="00C1347E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691" w:history="1">
        <w:r w:rsidRPr="00C47C9A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C47C9A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3684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3685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3686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3687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3688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3689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5551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3690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3691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C1347E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CF05F4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C1347E">
        <w:t>プログラミング禁則事項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359DB" w14:textId="77777777" w:rsidR="00CF05F4" w:rsidRDefault="00CF05F4" w:rsidP="002B2600">
      <w:r>
        <w:separator/>
      </w:r>
    </w:p>
  </w:endnote>
  <w:endnote w:type="continuationSeparator" w:id="0">
    <w:p w14:paraId="6E92D848" w14:textId="77777777" w:rsidR="00CF05F4" w:rsidRDefault="00CF05F4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1347E">
      <w:rPr>
        <w:rFonts w:hint="eastAsia"/>
      </w:rPr>
      <w:t>プログラミング禁則事項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1347E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1347E">
      <w:rPr>
        <w:rFonts w:hint="eastAsia"/>
      </w:rPr>
      <w:t>プログラミング禁則事項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1347E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C1347E">
      <w:rPr>
        <w:rFonts w:hint="eastAsia"/>
      </w:rPr>
      <w:t>プログラミング禁則事項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C1347E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C1347E">
      <w:rPr>
        <w:rFonts w:hint="eastAsia"/>
      </w:rPr>
      <w:t>プログラミング禁則事項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C1347E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3260F" w14:textId="77777777" w:rsidR="00CF05F4" w:rsidRDefault="00CF05F4" w:rsidP="002B2600">
      <w:r>
        <w:separator/>
      </w:r>
    </w:p>
  </w:footnote>
  <w:footnote w:type="continuationSeparator" w:id="0">
    <w:p w14:paraId="37D4DDD9" w14:textId="77777777" w:rsidR="00CF05F4" w:rsidRDefault="00CF05F4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CF05F4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CF05F4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CF05F4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C1347E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CF05F4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CF05F4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CF05F4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CF05F4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CF05F4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CF05F4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CF05F4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CF05F4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CF05F4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CF05F4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CF05F4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CF05F4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CF05F4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CF05F4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CF05F4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347E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05F4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AA994-6BB9-45AA-B20C-C267F860E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6688</TotalTime>
  <Pages>7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ファイルシステム</vt:lpstr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プログラミング禁則事項</dc:title>
  <dc:subject>不測の問題発生を未然に防ぐために</dc:subject>
  <dc:creator>板垣 衛</dc:creator>
  <cp:keywords/>
  <dc:description/>
  <cp:lastModifiedBy>板垣衛</cp:lastModifiedBy>
  <cp:revision>1042</cp:revision>
  <cp:lastPrinted>2014-01-13T15:10:00Z</cp:lastPrinted>
  <dcterms:created xsi:type="dcterms:W3CDTF">2014-01-07T17:50:00Z</dcterms:created>
  <dcterms:modified xsi:type="dcterms:W3CDTF">2014-01-13T21:19:00Z</dcterms:modified>
  <cp:category>仕様・設計書</cp:category>
  <cp:contentStatus/>
</cp:coreProperties>
</file>