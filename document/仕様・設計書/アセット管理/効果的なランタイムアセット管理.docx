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B80523" w:rsidP="00966ADB">
      <w:pPr>
        <w:pStyle w:val="af4"/>
      </w:pPr>
      <w:r>
        <w:fldChar w:fldCharType="begin"/>
      </w:r>
      <w:r>
        <w:instrText xml:space="preserve"> TITLE   \* MERGEFORMAT </w:instrText>
      </w:r>
      <w:r>
        <w:fldChar w:fldCharType="separate"/>
      </w:r>
      <w:r w:rsidR="00EA2401">
        <w:t>効</w:t>
      </w:r>
      <w:bookmarkStart w:id="0" w:name="_GoBack"/>
      <w:bookmarkEnd w:id="0"/>
      <w:r w:rsidR="00EA2401">
        <w:t>果的なラインタイムアセット管理</w:t>
      </w:r>
      <w:r>
        <w:fldChar w:fldCharType="end"/>
      </w:r>
    </w:p>
    <w:p w14:paraId="68C1382C" w14:textId="77777777" w:rsidR="00EC0FD6" w:rsidRPr="00C31EA7" w:rsidRDefault="00EC28B2" w:rsidP="00966ADB">
      <w:pPr>
        <w:pStyle w:val="af5"/>
      </w:pPr>
      <w:r>
        <w:rPr>
          <w:rFonts w:hint="eastAsia"/>
        </w:rPr>
        <w:t xml:space="preserve">－ </w:t>
      </w:r>
      <w:r w:rsidR="00470798">
        <w:fldChar w:fldCharType="begin"/>
      </w:r>
      <w:r w:rsidR="00470798">
        <w:instrText xml:space="preserve"> SUBJECT   \* MERGEFORMAT </w:instrText>
      </w:r>
      <w:r w:rsidR="00470798">
        <w:fldChar w:fldCharType="separate"/>
      </w:r>
      <w:r w:rsidR="00EA2401">
        <w:t>差分アーカイブと自動リロードで制作効率を向上</w:t>
      </w:r>
      <w:r w:rsidR="00470798">
        <w:fldChar w:fldCharType="end"/>
      </w:r>
      <w:r>
        <w:t xml:space="preserve"> </w:t>
      </w:r>
      <w:r>
        <w:rPr>
          <w:rFonts w:hint="eastAsia"/>
        </w:rPr>
        <w:t>－</w:t>
      </w:r>
    </w:p>
    <w:p w14:paraId="5794E0D3" w14:textId="386850D8"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244B30">
        <w:t>2</w:t>
      </w:r>
      <w:r w:rsidR="00EC0FD6" w:rsidRPr="00C31EA7">
        <w:rPr>
          <w:rFonts w:hint="eastAsia"/>
        </w:rPr>
        <w:t>月</w:t>
      </w:r>
      <w:r w:rsidR="00244B30">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EA2401">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0F40C8E3" w:rsidR="000D4978" w:rsidRPr="000D4978" w:rsidRDefault="000D4978" w:rsidP="00244B30">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244B30">
              <w:rPr>
                <w:rFonts w:hint="eastAsia"/>
                <w:sz w:val="18"/>
                <w:szCs w:val="18"/>
              </w:rPr>
              <w:t>2</w:t>
            </w:r>
            <w:r w:rsidRPr="000D4978">
              <w:rPr>
                <w:rFonts w:hint="eastAsia"/>
                <w:sz w:val="18"/>
                <w:szCs w:val="18"/>
              </w:rPr>
              <w:t>月</w:t>
            </w:r>
            <w:r w:rsidR="00244B30">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0E05EBEE" w14:textId="77777777" w:rsidR="00EA2401"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503385" w:history="1">
        <w:r w:rsidR="00EA2401" w:rsidRPr="00CD4779">
          <w:rPr>
            <w:rStyle w:val="afff3"/>
            <w:rFonts w:ascii="Wingdings" w:hAnsi="Wingdings"/>
          </w:rPr>
          <w:t></w:t>
        </w:r>
        <w:r w:rsidR="00EA2401">
          <w:rPr>
            <w:rFonts w:asciiTheme="minorHAnsi" w:eastAsiaTheme="minorEastAsia" w:hAnsiTheme="minorHAnsi" w:cstheme="minorBidi"/>
            <w:b w:val="0"/>
            <w:sz w:val="21"/>
          </w:rPr>
          <w:tab/>
        </w:r>
        <w:r w:rsidR="00EA2401" w:rsidRPr="00CD4779">
          <w:rPr>
            <w:rStyle w:val="afff3"/>
            <w:rFonts w:hint="eastAsia"/>
          </w:rPr>
          <w:t>概略</w:t>
        </w:r>
        <w:r w:rsidR="00EA2401">
          <w:rPr>
            <w:webHidden/>
          </w:rPr>
          <w:tab/>
        </w:r>
        <w:r w:rsidR="00EA2401">
          <w:rPr>
            <w:webHidden/>
          </w:rPr>
          <w:fldChar w:fldCharType="begin"/>
        </w:r>
        <w:r w:rsidR="00EA2401">
          <w:rPr>
            <w:webHidden/>
          </w:rPr>
          <w:instrText xml:space="preserve"> PAGEREF _Toc379503385 \h </w:instrText>
        </w:r>
        <w:r w:rsidR="00EA2401">
          <w:rPr>
            <w:webHidden/>
          </w:rPr>
        </w:r>
        <w:r w:rsidR="00EA2401">
          <w:rPr>
            <w:webHidden/>
          </w:rPr>
          <w:fldChar w:fldCharType="separate"/>
        </w:r>
        <w:r w:rsidR="00AF72A7">
          <w:rPr>
            <w:webHidden/>
          </w:rPr>
          <w:t>1</w:t>
        </w:r>
        <w:r w:rsidR="00EA2401">
          <w:rPr>
            <w:webHidden/>
          </w:rPr>
          <w:fldChar w:fldCharType="end"/>
        </w:r>
      </w:hyperlink>
    </w:p>
    <w:p w14:paraId="1438B020" w14:textId="77777777" w:rsidR="00EA2401" w:rsidRDefault="00EA2401">
      <w:pPr>
        <w:pStyle w:val="12"/>
        <w:spacing w:before="180"/>
        <w:ind w:left="325" w:hanging="325"/>
        <w:rPr>
          <w:rFonts w:asciiTheme="minorHAnsi" w:eastAsiaTheme="minorEastAsia" w:hAnsiTheme="minorHAnsi" w:cstheme="minorBidi"/>
          <w:b w:val="0"/>
          <w:sz w:val="21"/>
        </w:rPr>
      </w:pPr>
      <w:hyperlink w:anchor="_Toc379503386" w:history="1">
        <w:r w:rsidRPr="00CD4779">
          <w:rPr>
            <w:rStyle w:val="afff3"/>
            <w:rFonts w:ascii="Wingdings" w:hAnsi="Wingdings"/>
          </w:rPr>
          <w:t></w:t>
        </w:r>
        <w:r>
          <w:rPr>
            <w:rFonts w:asciiTheme="minorHAnsi" w:eastAsiaTheme="minorEastAsia" w:hAnsiTheme="minorHAnsi" w:cstheme="minorBidi"/>
            <w:b w:val="0"/>
            <w:sz w:val="21"/>
          </w:rPr>
          <w:tab/>
        </w:r>
        <w:r w:rsidRPr="00CD4779">
          <w:rPr>
            <w:rStyle w:val="afff3"/>
            <w:rFonts w:hint="eastAsia"/>
          </w:rPr>
          <w:t>目的</w:t>
        </w:r>
        <w:r>
          <w:rPr>
            <w:webHidden/>
          </w:rPr>
          <w:tab/>
        </w:r>
        <w:r>
          <w:rPr>
            <w:webHidden/>
          </w:rPr>
          <w:fldChar w:fldCharType="begin"/>
        </w:r>
        <w:r>
          <w:rPr>
            <w:webHidden/>
          </w:rPr>
          <w:instrText xml:space="preserve"> PAGEREF _Toc379503386 \h </w:instrText>
        </w:r>
        <w:r>
          <w:rPr>
            <w:webHidden/>
          </w:rPr>
        </w:r>
        <w:r>
          <w:rPr>
            <w:webHidden/>
          </w:rPr>
          <w:fldChar w:fldCharType="separate"/>
        </w:r>
        <w:r w:rsidR="00AF72A7">
          <w:rPr>
            <w:webHidden/>
          </w:rPr>
          <w:t>1</w:t>
        </w:r>
        <w:r>
          <w:rPr>
            <w:webHidden/>
          </w:rPr>
          <w:fldChar w:fldCharType="end"/>
        </w:r>
      </w:hyperlink>
    </w:p>
    <w:p w14:paraId="5DC98AF9" w14:textId="77777777" w:rsidR="00EA2401" w:rsidRDefault="00EA2401">
      <w:pPr>
        <w:pStyle w:val="12"/>
        <w:spacing w:before="180"/>
        <w:ind w:left="325" w:hanging="325"/>
        <w:rPr>
          <w:rFonts w:asciiTheme="minorHAnsi" w:eastAsiaTheme="minorEastAsia" w:hAnsiTheme="minorHAnsi" w:cstheme="minorBidi"/>
          <w:b w:val="0"/>
          <w:sz w:val="21"/>
        </w:rPr>
      </w:pPr>
      <w:hyperlink w:anchor="_Toc379503387" w:history="1">
        <w:r w:rsidRPr="00CD4779">
          <w:rPr>
            <w:rStyle w:val="afff3"/>
            <w:rFonts w:ascii="Wingdings" w:hAnsi="Wingdings"/>
          </w:rPr>
          <w:t></w:t>
        </w:r>
        <w:r>
          <w:rPr>
            <w:rFonts w:asciiTheme="minorHAnsi" w:eastAsiaTheme="minorEastAsia" w:hAnsiTheme="minorHAnsi" w:cstheme="minorBidi"/>
            <w:b w:val="0"/>
            <w:sz w:val="21"/>
          </w:rPr>
          <w:tab/>
        </w:r>
        <w:r w:rsidRPr="00CD4779">
          <w:rPr>
            <w:rStyle w:val="afff3"/>
            <w:rFonts w:hint="eastAsia"/>
          </w:rPr>
          <w:t>アセット管理について</w:t>
        </w:r>
        <w:r>
          <w:rPr>
            <w:webHidden/>
          </w:rPr>
          <w:tab/>
        </w:r>
        <w:r>
          <w:rPr>
            <w:webHidden/>
          </w:rPr>
          <w:fldChar w:fldCharType="begin"/>
        </w:r>
        <w:r>
          <w:rPr>
            <w:webHidden/>
          </w:rPr>
          <w:instrText xml:space="preserve"> PAGEREF _Toc379503387 \h </w:instrText>
        </w:r>
        <w:r>
          <w:rPr>
            <w:webHidden/>
          </w:rPr>
        </w:r>
        <w:r>
          <w:rPr>
            <w:webHidden/>
          </w:rPr>
          <w:fldChar w:fldCharType="separate"/>
        </w:r>
        <w:r w:rsidR="00AF72A7">
          <w:rPr>
            <w:webHidden/>
          </w:rPr>
          <w:t>1</w:t>
        </w:r>
        <w:r>
          <w:rPr>
            <w:webHidden/>
          </w:rPr>
          <w:fldChar w:fldCharType="end"/>
        </w:r>
      </w:hyperlink>
    </w:p>
    <w:p w14:paraId="17E55A03" w14:textId="77777777" w:rsidR="00EA2401" w:rsidRDefault="00EA2401">
      <w:pPr>
        <w:pStyle w:val="12"/>
        <w:spacing w:before="180"/>
        <w:ind w:left="325" w:hanging="325"/>
        <w:rPr>
          <w:rFonts w:asciiTheme="minorHAnsi" w:eastAsiaTheme="minorEastAsia" w:hAnsiTheme="minorHAnsi" w:cstheme="minorBidi"/>
          <w:b w:val="0"/>
          <w:sz w:val="21"/>
        </w:rPr>
      </w:pPr>
      <w:hyperlink w:anchor="_Toc379503388" w:history="1">
        <w:r w:rsidRPr="00CD4779">
          <w:rPr>
            <w:rStyle w:val="afff3"/>
            <w:rFonts w:ascii="Wingdings" w:hAnsi="Wingdings"/>
          </w:rPr>
          <w:t></w:t>
        </w:r>
        <w:r>
          <w:rPr>
            <w:rFonts w:asciiTheme="minorHAnsi" w:eastAsiaTheme="minorEastAsia" w:hAnsiTheme="minorHAnsi" w:cstheme="minorBidi"/>
            <w:b w:val="0"/>
            <w:sz w:val="21"/>
          </w:rPr>
          <w:tab/>
        </w:r>
        <w:r w:rsidRPr="00CD4779">
          <w:rPr>
            <w:rStyle w:val="afff3"/>
            <w:rFonts w:hint="eastAsia"/>
          </w:rPr>
          <w:t>効果的なアセット管理</w:t>
        </w:r>
        <w:r>
          <w:rPr>
            <w:webHidden/>
          </w:rPr>
          <w:tab/>
        </w:r>
        <w:r>
          <w:rPr>
            <w:webHidden/>
          </w:rPr>
          <w:fldChar w:fldCharType="begin"/>
        </w:r>
        <w:r>
          <w:rPr>
            <w:webHidden/>
          </w:rPr>
          <w:instrText xml:space="preserve"> PAGEREF _Toc379503388 \h </w:instrText>
        </w:r>
        <w:r>
          <w:rPr>
            <w:webHidden/>
          </w:rPr>
        </w:r>
        <w:r>
          <w:rPr>
            <w:webHidden/>
          </w:rPr>
          <w:fldChar w:fldCharType="separate"/>
        </w:r>
        <w:r w:rsidR="00AF72A7">
          <w:rPr>
            <w:webHidden/>
          </w:rPr>
          <w:t>1</w:t>
        </w:r>
        <w:r>
          <w:rPr>
            <w:webHidden/>
          </w:rPr>
          <w:fldChar w:fldCharType="end"/>
        </w:r>
      </w:hyperlink>
    </w:p>
    <w:p w14:paraId="54BAD99D" w14:textId="77777777" w:rsidR="00EA2401" w:rsidRDefault="00EA2401">
      <w:pPr>
        <w:pStyle w:val="25"/>
        <w:rPr>
          <w:rFonts w:asciiTheme="minorHAnsi" w:eastAsiaTheme="minorEastAsia" w:hAnsiTheme="minorHAnsi" w:cstheme="minorBidi"/>
          <w:b w:val="0"/>
        </w:rPr>
      </w:pPr>
      <w:hyperlink w:anchor="_Toc379503389" w:history="1">
        <w:r w:rsidRPr="00CD4779">
          <w:rPr>
            <w:rStyle w:val="afff3"/>
            <w:rFonts w:ascii="メイリオ" w:eastAsia="メイリオ" w:hAnsi="メイリオ" w:hint="eastAsia"/>
          </w:rPr>
          <w:t>▼</w:t>
        </w:r>
        <w:r>
          <w:rPr>
            <w:rFonts w:asciiTheme="minorHAnsi" w:eastAsiaTheme="minorEastAsia" w:hAnsiTheme="minorHAnsi" w:cstheme="minorBidi"/>
            <w:b w:val="0"/>
          </w:rPr>
          <w:tab/>
        </w:r>
        <w:r w:rsidRPr="00CD4779">
          <w:rPr>
            <w:rStyle w:val="afff3"/>
            <w:rFonts w:hint="eastAsia"/>
          </w:rPr>
          <w:t>ランタイムアセットファイル</w:t>
        </w:r>
        <w:r>
          <w:rPr>
            <w:webHidden/>
          </w:rPr>
          <w:tab/>
        </w:r>
        <w:r>
          <w:rPr>
            <w:webHidden/>
          </w:rPr>
          <w:fldChar w:fldCharType="begin"/>
        </w:r>
        <w:r>
          <w:rPr>
            <w:webHidden/>
          </w:rPr>
          <w:instrText xml:space="preserve"> PAGEREF _Toc379503389 \h </w:instrText>
        </w:r>
        <w:r>
          <w:rPr>
            <w:webHidden/>
          </w:rPr>
        </w:r>
        <w:r>
          <w:rPr>
            <w:webHidden/>
          </w:rPr>
          <w:fldChar w:fldCharType="separate"/>
        </w:r>
        <w:r w:rsidR="00AF72A7">
          <w:rPr>
            <w:webHidden/>
          </w:rPr>
          <w:t>1</w:t>
        </w:r>
        <w:r>
          <w:rPr>
            <w:webHidden/>
          </w:rPr>
          <w:fldChar w:fldCharType="end"/>
        </w:r>
      </w:hyperlink>
    </w:p>
    <w:p w14:paraId="1F3B428A" w14:textId="77777777" w:rsidR="00EA2401" w:rsidRDefault="00EA2401">
      <w:pPr>
        <w:pStyle w:val="25"/>
        <w:rPr>
          <w:rFonts w:asciiTheme="minorHAnsi" w:eastAsiaTheme="minorEastAsia" w:hAnsiTheme="minorHAnsi" w:cstheme="minorBidi"/>
          <w:b w:val="0"/>
        </w:rPr>
      </w:pPr>
      <w:hyperlink w:anchor="_Toc379503390" w:history="1">
        <w:r w:rsidRPr="00CD4779">
          <w:rPr>
            <w:rStyle w:val="afff3"/>
            <w:rFonts w:ascii="メイリオ" w:eastAsia="メイリオ" w:hAnsi="メイリオ" w:hint="eastAsia"/>
          </w:rPr>
          <w:t>▼</w:t>
        </w:r>
        <w:r>
          <w:rPr>
            <w:rFonts w:asciiTheme="minorHAnsi" w:eastAsiaTheme="minorEastAsia" w:hAnsiTheme="minorHAnsi" w:cstheme="minorBidi"/>
            <w:b w:val="0"/>
          </w:rPr>
          <w:tab/>
        </w:r>
        <w:r w:rsidRPr="00CD4779">
          <w:rPr>
            <w:rStyle w:val="afff3"/>
            <w:rFonts w:hint="eastAsia"/>
          </w:rPr>
          <w:t>最新ビルドの利用①：デイリービルド</w:t>
        </w:r>
        <w:r>
          <w:rPr>
            <w:webHidden/>
          </w:rPr>
          <w:tab/>
        </w:r>
        <w:r>
          <w:rPr>
            <w:webHidden/>
          </w:rPr>
          <w:fldChar w:fldCharType="begin"/>
        </w:r>
        <w:r>
          <w:rPr>
            <w:webHidden/>
          </w:rPr>
          <w:instrText xml:space="preserve"> PAGEREF _Toc379503390 \h </w:instrText>
        </w:r>
        <w:r>
          <w:rPr>
            <w:webHidden/>
          </w:rPr>
        </w:r>
        <w:r>
          <w:rPr>
            <w:webHidden/>
          </w:rPr>
          <w:fldChar w:fldCharType="separate"/>
        </w:r>
        <w:r w:rsidR="00AF72A7">
          <w:rPr>
            <w:webHidden/>
          </w:rPr>
          <w:t>2</w:t>
        </w:r>
        <w:r>
          <w:rPr>
            <w:webHidden/>
          </w:rPr>
          <w:fldChar w:fldCharType="end"/>
        </w:r>
      </w:hyperlink>
    </w:p>
    <w:p w14:paraId="3F746E31" w14:textId="77777777" w:rsidR="00EA2401" w:rsidRDefault="00EA2401">
      <w:pPr>
        <w:pStyle w:val="25"/>
        <w:rPr>
          <w:rFonts w:asciiTheme="minorHAnsi" w:eastAsiaTheme="minorEastAsia" w:hAnsiTheme="minorHAnsi" w:cstheme="minorBidi"/>
          <w:b w:val="0"/>
        </w:rPr>
      </w:pPr>
      <w:hyperlink w:anchor="_Toc379503391" w:history="1">
        <w:r w:rsidRPr="00CD4779">
          <w:rPr>
            <w:rStyle w:val="afff3"/>
            <w:rFonts w:ascii="メイリオ" w:eastAsia="メイリオ" w:hAnsi="メイリオ" w:hint="eastAsia"/>
          </w:rPr>
          <w:t>▼</w:t>
        </w:r>
        <w:r>
          <w:rPr>
            <w:rFonts w:asciiTheme="minorHAnsi" w:eastAsiaTheme="minorEastAsia" w:hAnsiTheme="minorHAnsi" w:cstheme="minorBidi"/>
            <w:b w:val="0"/>
          </w:rPr>
          <w:tab/>
        </w:r>
        <w:r w:rsidRPr="00CD4779">
          <w:rPr>
            <w:rStyle w:val="afff3"/>
            <w:rFonts w:hint="eastAsia"/>
          </w:rPr>
          <w:t>最新ビルドの利用②：日中更新された最新ビルド</w:t>
        </w:r>
        <w:r>
          <w:rPr>
            <w:webHidden/>
          </w:rPr>
          <w:tab/>
        </w:r>
        <w:r>
          <w:rPr>
            <w:webHidden/>
          </w:rPr>
          <w:fldChar w:fldCharType="begin"/>
        </w:r>
        <w:r>
          <w:rPr>
            <w:webHidden/>
          </w:rPr>
          <w:instrText xml:space="preserve"> PAGEREF _Toc379503391 \h </w:instrText>
        </w:r>
        <w:r>
          <w:rPr>
            <w:webHidden/>
          </w:rPr>
        </w:r>
        <w:r>
          <w:rPr>
            <w:webHidden/>
          </w:rPr>
          <w:fldChar w:fldCharType="separate"/>
        </w:r>
        <w:r w:rsidR="00AF72A7">
          <w:rPr>
            <w:webHidden/>
          </w:rPr>
          <w:t>2</w:t>
        </w:r>
        <w:r>
          <w:rPr>
            <w:webHidden/>
          </w:rPr>
          <w:fldChar w:fldCharType="end"/>
        </w:r>
      </w:hyperlink>
    </w:p>
    <w:p w14:paraId="70B42145" w14:textId="77777777" w:rsidR="00EA2401" w:rsidRDefault="00EA2401">
      <w:pPr>
        <w:pStyle w:val="25"/>
        <w:rPr>
          <w:rFonts w:asciiTheme="minorHAnsi" w:eastAsiaTheme="minorEastAsia" w:hAnsiTheme="minorHAnsi" w:cstheme="minorBidi"/>
          <w:b w:val="0"/>
        </w:rPr>
      </w:pPr>
      <w:hyperlink w:anchor="_Toc379503392" w:history="1">
        <w:r w:rsidRPr="00CD4779">
          <w:rPr>
            <w:rStyle w:val="afff3"/>
            <w:rFonts w:ascii="メイリオ" w:eastAsia="メイリオ" w:hAnsi="メイリオ" w:hint="eastAsia"/>
          </w:rPr>
          <w:t>▼</w:t>
        </w:r>
        <w:r>
          <w:rPr>
            <w:rFonts w:asciiTheme="minorHAnsi" w:eastAsiaTheme="minorEastAsia" w:hAnsiTheme="minorHAnsi" w:cstheme="minorBidi"/>
            <w:b w:val="0"/>
          </w:rPr>
          <w:tab/>
        </w:r>
        <w:r w:rsidRPr="00CD4779">
          <w:rPr>
            <w:rStyle w:val="afff3"/>
            <w:rFonts w:hint="eastAsia"/>
          </w:rPr>
          <w:t>コンテンツ制作業務</w:t>
        </w:r>
        <w:r>
          <w:rPr>
            <w:webHidden/>
          </w:rPr>
          <w:tab/>
        </w:r>
        <w:r>
          <w:rPr>
            <w:webHidden/>
          </w:rPr>
          <w:fldChar w:fldCharType="begin"/>
        </w:r>
        <w:r>
          <w:rPr>
            <w:webHidden/>
          </w:rPr>
          <w:instrText xml:space="preserve"> PAGEREF _Toc379503392 \h </w:instrText>
        </w:r>
        <w:r>
          <w:rPr>
            <w:webHidden/>
          </w:rPr>
        </w:r>
        <w:r>
          <w:rPr>
            <w:webHidden/>
          </w:rPr>
          <w:fldChar w:fldCharType="separate"/>
        </w:r>
        <w:r w:rsidR="00AF72A7">
          <w:rPr>
            <w:webHidden/>
          </w:rPr>
          <w:t>3</w:t>
        </w:r>
        <w:r>
          <w:rPr>
            <w:webHidden/>
          </w:rPr>
          <w:fldChar w:fldCharType="end"/>
        </w:r>
      </w:hyperlink>
    </w:p>
    <w:p w14:paraId="496D3B3E" w14:textId="77777777" w:rsidR="00EA2401" w:rsidRDefault="00EA2401">
      <w:pPr>
        <w:pStyle w:val="25"/>
        <w:rPr>
          <w:rFonts w:asciiTheme="minorHAnsi" w:eastAsiaTheme="minorEastAsia" w:hAnsiTheme="minorHAnsi" w:cstheme="minorBidi"/>
          <w:b w:val="0"/>
        </w:rPr>
      </w:pPr>
      <w:hyperlink w:anchor="_Toc379503393" w:history="1">
        <w:r w:rsidRPr="00CD4779">
          <w:rPr>
            <w:rStyle w:val="afff3"/>
            <w:rFonts w:ascii="メイリオ" w:eastAsia="メイリオ" w:hAnsi="メイリオ" w:hint="eastAsia"/>
          </w:rPr>
          <w:t>▼</w:t>
        </w:r>
        <w:r>
          <w:rPr>
            <w:rFonts w:asciiTheme="minorHAnsi" w:eastAsiaTheme="minorEastAsia" w:hAnsiTheme="minorHAnsi" w:cstheme="minorBidi"/>
            <w:b w:val="0"/>
          </w:rPr>
          <w:tab/>
        </w:r>
        <w:r w:rsidRPr="00CD4779">
          <w:rPr>
            <w:rStyle w:val="afff3"/>
            <w:rFonts w:hint="eastAsia"/>
          </w:rPr>
          <w:t>実行環境の共有</w:t>
        </w:r>
        <w:r>
          <w:rPr>
            <w:webHidden/>
          </w:rPr>
          <w:tab/>
        </w:r>
        <w:r>
          <w:rPr>
            <w:webHidden/>
          </w:rPr>
          <w:fldChar w:fldCharType="begin"/>
        </w:r>
        <w:r>
          <w:rPr>
            <w:webHidden/>
          </w:rPr>
          <w:instrText xml:space="preserve"> PAGEREF _Toc379503393 \h </w:instrText>
        </w:r>
        <w:r>
          <w:rPr>
            <w:webHidden/>
          </w:rPr>
        </w:r>
        <w:r>
          <w:rPr>
            <w:webHidden/>
          </w:rPr>
          <w:fldChar w:fldCharType="separate"/>
        </w:r>
        <w:r w:rsidR="00AF72A7">
          <w:rPr>
            <w:webHidden/>
          </w:rPr>
          <w:t>3</w:t>
        </w:r>
        <w:r>
          <w:rPr>
            <w:webHidden/>
          </w:rPr>
          <w:fldChar w:fldCharType="end"/>
        </w:r>
      </w:hyperlink>
    </w:p>
    <w:p w14:paraId="7E869801" w14:textId="77777777" w:rsidR="00EA2401" w:rsidRDefault="00EA2401">
      <w:pPr>
        <w:pStyle w:val="25"/>
        <w:rPr>
          <w:rFonts w:asciiTheme="minorHAnsi" w:eastAsiaTheme="minorEastAsia" w:hAnsiTheme="minorHAnsi" w:cstheme="minorBidi"/>
          <w:b w:val="0"/>
        </w:rPr>
      </w:pPr>
      <w:hyperlink w:anchor="_Toc379503394" w:history="1">
        <w:r w:rsidRPr="00CD4779">
          <w:rPr>
            <w:rStyle w:val="afff3"/>
            <w:rFonts w:ascii="メイリオ" w:eastAsia="メイリオ" w:hAnsi="メイリオ" w:hint="eastAsia"/>
          </w:rPr>
          <w:t>▼</w:t>
        </w:r>
        <w:r>
          <w:rPr>
            <w:rFonts w:asciiTheme="minorHAnsi" w:eastAsiaTheme="minorEastAsia" w:hAnsiTheme="minorHAnsi" w:cstheme="minorBidi"/>
            <w:b w:val="0"/>
          </w:rPr>
          <w:tab/>
        </w:r>
        <w:r w:rsidRPr="00CD4779">
          <w:rPr>
            <w:rStyle w:val="afff3"/>
            <w:rFonts w:hint="eastAsia"/>
          </w:rPr>
          <w:t>他の制作スタッフへの最新データの受け渡し</w:t>
        </w:r>
        <w:r>
          <w:rPr>
            <w:webHidden/>
          </w:rPr>
          <w:tab/>
        </w:r>
        <w:r>
          <w:rPr>
            <w:webHidden/>
          </w:rPr>
          <w:fldChar w:fldCharType="begin"/>
        </w:r>
        <w:r>
          <w:rPr>
            <w:webHidden/>
          </w:rPr>
          <w:instrText xml:space="preserve"> PAGEREF _Toc379503394 \h </w:instrText>
        </w:r>
        <w:r>
          <w:rPr>
            <w:webHidden/>
          </w:rPr>
        </w:r>
        <w:r>
          <w:rPr>
            <w:webHidden/>
          </w:rPr>
          <w:fldChar w:fldCharType="separate"/>
        </w:r>
        <w:r w:rsidR="00AF72A7">
          <w:rPr>
            <w:webHidden/>
          </w:rPr>
          <w:t>4</w:t>
        </w:r>
        <w:r>
          <w:rPr>
            <w:webHidden/>
          </w:rPr>
          <w:fldChar w:fldCharType="end"/>
        </w:r>
      </w:hyperlink>
    </w:p>
    <w:p w14:paraId="0C826071" w14:textId="77777777" w:rsidR="00EA2401" w:rsidRDefault="00EA2401">
      <w:pPr>
        <w:pStyle w:val="25"/>
        <w:rPr>
          <w:rFonts w:asciiTheme="minorHAnsi" w:eastAsiaTheme="minorEastAsia" w:hAnsiTheme="minorHAnsi" w:cstheme="minorBidi"/>
          <w:b w:val="0"/>
        </w:rPr>
      </w:pPr>
      <w:hyperlink w:anchor="_Toc379503395" w:history="1">
        <w:r w:rsidRPr="00CD4779">
          <w:rPr>
            <w:rStyle w:val="afff3"/>
            <w:rFonts w:ascii="メイリオ" w:eastAsia="メイリオ" w:hAnsi="メイリオ" w:hint="eastAsia"/>
          </w:rPr>
          <w:t>▼</w:t>
        </w:r>
        <w:r>
          <w:rPr>
            <w:rFonts w:asciiTheme="minorHAnsi" w:eastAsiaTheme="minorEastAsia" w:hAnsiTheme="minorHAnsi" w:cstheme="minorBidi"/>
            <w:b w:val="0"/>
          </w:rPr>
          <w:tab/>
        </w:r>
        <w:r w:rsidRPr="00CD4779">
          <w:rPr>
            <w:rStyle w:val="afff3"/>
            <w:rFonts w:hint="eastAsia"/>
          </w:rPr>
          <w:t>アセットの自動リロード</w:t>
        </w:r>
        <w:r>
          <w:rPr>
            <w:webHidden/>
          </w:rPr>
          <w:tab/>
        </w:r>
        <w:r>
          <w:rPr>
            <w:webHidden/>
          </w:rPr>
          <w:fldChar w:fldCharType="begin"/>
        </w:r>
        <w:r>
          <w:rPr>
            <w:webHidden/>
          </w:rPr>
          <w:instrText xml:space="preserve"> PAGEREF _Toc379503395 \h </w:instrText>
        </w:r>
        <w:r>
          <w:rPr>
            <w:webHidden/>
          </w:rPr>
        </w:r>
        <w:r>
          <w:rPr>
            <w:webHidden/>
          </w:rPr>
          <w:fldChar w:fldCharType="separate"/>
        </w:r>
        <w:r w:rsidR="00AF72A7">
          <w:rPr>
            <w:webHidden/>
          </w:rPr>
          <w:t>4</w:t>
        </w:r>
        <w:r>
          <w:rPr>
            <w:webHidden/>
          </w:rPr>
          <w:fldChar w:fldCharType="end"/>
        </w:r>
      </w:hyperlink>
    </w:p>
    <w:p w14:paraId="00BA8F1E" w14:textId="77777777" w:rsidR="00EA2401" w:rsidRDefault="00EA2401">
      <w:pPr>
        <w:pStyle w:val="25"/>
        <w:rPr>
          <w:rFonts w:asciiTheme="minorHAnsi" w:eastAsiaTheme="minorEastAsia" w:hAnsiTheme="minorHAnsi" w:cstheme="minorBidi"/>
          <w:b w:val="0"/>
        </w:rPr>
      </w:pPr>
      <w:hyperlink w:anchor="_Toc379503396" w:history="1">
        <w:r w:rsidRPr="00CD4779">
          <w:rPr>
            <w:rStyle w:val="afff3"/>
            <w:rFonts w:ascii="メイリオ" w:eastAsia="メイリオ" w:hAnsi="メイリオ" w:hint="eastAsia"/>
          </w:rPr>
          <w:t>▼</w:t>
        </w:r>
        <w:r>
          <w:rPr>
            <w:rFonts w:asciiTheme="minorHAnsi" w:eastAsiaTheme="minorEastAsia" w:hAnsiTheme="minorHAnsi" w:cstheme="minorBidi"/>
            <w:b w:val="0"/>
          </w:rPr>
          <w:tab/>
        </w:r>
        <w:r w:rsidRPr="00CD4779">
          <w:rPr>
            <w:rStyle w:val="afff3"/>
            <w:rFonts w:hint="eastAsia"/>
          </w:rPr>
          <w:t>多数の差分ファイルを扱う際の手間</w:t>
        </w:r>
        <w:r>
          <w:rPr>
            <w:webHidden/>
          </w:rPr>
          <w:tab/>
        </w:r>
        <w:r>
          <w:rPr>
            <w:webHidden/>
          </w:rPr>
          <w:fldChar w:fldCharType="begin"/>
        </w:r>
        <w:r>
          <w:rPr>
            <w:webHidden/>
          </w:rPr>
          <w:instrText xml:space="preserve"> PAGEREF _Toc379503396 \h </w:instrText>
        </w:r>
        <w:r>
          <w:rPr>
            <w:webHidden/>
          </w:rPr>
        </w:r>
        <w:r>
          <w:rPr>
            <w:webHidden/>
          </w:rPr>
          <w:fldChar w:fldCharType="separate"/>
        </w:r>
        <w:r w:rsidR="00AF72A7">
          <w:rPr>
            <w:webHidden/>
          </w:rPr>
          <w:t>5</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503385"/>
      <w:r>
        <w:lastRenderedPageBreak/>
        <w:t>概略</w:t>
      </w:r>
      <w:bookmarkEnd w:id="1"/>
    </w:p>
    <w:p w14:paraId="58085262" w14:textId="089DF6DE" w:rsidR="00747DC1" w:rsidRDefault="000867D4" w:rsidP="001256D9">
      <w:pPr>
        <w:pStyle w:val="a8"/>
        <w:ind w:firstLine="283"/>
      </w:pPr>
      <w:r>
        <w:rPr>
          <w:rFonts w:hint="eastAsia"/>
        </w:rPr>
        <w:t>別紙の「</w:t>
      </w:r>
      <w:r w:rsidRPr="000867D4">
        <w:rPr>
          <w:rFonts w:hint="eastAsia"/>
        </w:rPr>
        <w:t>開発を効率化するためのファイルシステム</w:t>
      </w:r>
      <w:r>
        <w:rPr>
          <w:rFonts w:hint="eastAsia"/>
        </w:rPr>
        <w:t>」で示すファイルシステムを使用することを前提に、効率的に制作を行うためのアセット管理を説明する</w:t>
      </w:r>
      <w:r w:rsidR="00E46359">
        <w:rPr>
          <w:rFonts w:hint="eastAsia"/>
        </w:rPr>
        <w:t>。</w:t>
      </w:r>
    </w:p>
    <w:p w14:paraId="4AF71147" w14:textId="506047D6" w:rsidR="00414B1B" w:rsidRDefault="001C5611" w:rsidP="00414B1B">
      <w:pPr>
        <w:pStyle w:val="1"/>
      </w:pPr>
      <w:bookmarkStart w:id="2" w:name="_Toc379503386"/>
      <w:r>
        <w:rPr>
          <w:rFonts w:hint="eastAsia"/>
        </w:rPr>
        <w:t>目的</w:t>
      </w:r>
      <w:bookmarkEnd w:id="2"/>
    </w:p>
    <w:p w14:paraId="1D70E40E" w14:textId="50AE6001"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0867D4">
        <w:rPr>
          <w:rFonts w:hint="eastAsia"/>
        </w:rPr>
        <w:t>別紙の「</w:t>
      </w:r>
      <w:r w:rsidR="000867D4" w:rsidRPr="000867D4">
        <w:rPr>
          <w:rFonts w:hint="eastAsia"/>
        </w:rPr>
        <w:t>開発を効率化するためのファイルシステム</w:t>
      </w:r>
      <w:r w:rsidR="000867D4">
        <w:rPr>
          <w:rFonts w:hint="eastAsia"/>
        </w:rPr>
        <w:t>」で示すファイルシステム</w:t>
      </w:r>
      <w:r w:rsidR="00AA2AE3">
        <w:rPr>
          <w:rFonts w:hint="eastAsia"/>
        </w:rPr>
        <w:t>を活用し、</w:t>
      </w:r>
      <w:r w:rsidR="000867D4">
        <w:rPr>
          <w:rFonts w:hint="eastAsia"/>
        </w:rPr>
        <w:t>制作</w:t>
      </w:r>
      <w:r w:rsidR="00414F6A">
        <w:rPr>
          <w:rFonts w:hint="eastAsia"/>
        </w:rPr>
        <w:t>業務</w:t>
      </w:r>
      <w:r w:rsidR="000867D4">
        <w:rPr>
          <w:rFonts w:hint="eastAsia"/>
        </w:rPr>
        <w:t>を効率化させせることを</w:t>
      </w:r>
      <w:r w:rsidR="00414F6A">
        <w:rPr>
          <w:rFonts w:hint="eastAsia"/>
        </w:rPr>
        <w:t>提案することを</w:t>
      </w:r>
      <w:r w:rsidR="000867D4">
        <w:rPr>
          <w:rFonts w:hint="eastAsia"/>
        </w:rPr>
        <w:t>目的とする</w:t>
      </w:r>
      <w:r w:rsidR="005E4415">
        <w:rPr>
          <w:rFonts w:hint="eastAsia"/>
        </w:rPr>
        <w:t>。</w:t>
      </w:r>
    </w:p>
    <w:p w14:paraId="10DE568B" w14:textId="01DDD042" w:rsidR="00801698" w:rsidRDefault="00AA2AE3" w:rsidP="00801698">
      <w:pPr>
        <w:pStyle w:val="1"/>
      </w:pPr>
      <w:bookmarkStart w:id="3" w:name="_Toc379503387"/>
      <w:r>
        <w:rPr>
          <w:rFonts w:hint="eastAsia"/>
        </w:rPr>
        <w:t>アセット管理について</w:t>
      </w:r>
      <w:bookmarkEnd w:id="3"/>
    </w:p>
    <w:p w14:paraId="709667B4" w14:textId="458D61C2" w:rsidR="00AA2AE3" w:rsidRDefault="00AA2AE3" w:rsidP="00AA2AE3">
      <w:pPr>
        <w:pStyle w:val="a8"/>
        <w:ind w:firstLine="283"/>
      </w:pPr>
      <w:r>
        <w:t>ここでいう「アセット管理」は、</w:t>
      </w:r>
      <w:r>
        <w:t>DCC</w:t>
      </w:r>
      <w:r>
        <w:t>ツールなどで作成するコンテンツデータの管理を指すものではなく、それをオーサリングした後のランタイム用のデータの扱いについて言及する。</w:t>
      </w:r>
    </w:p>
    <w:p w14:paraId="5BEC2797" w14:textId="23A0E20E" w:rsidR="00AA2AE3" w:rsidRDefault="00AA2AE3" w:rsidP="00AA2AE3">
      <w:pPr>
        <w:pStyle w:val="a8"/>
        <w:spacing w:beforeLines="50" w:before="180"/>
        <w:ind w:firstLine="283"/>
      </w:pPr>
      <w:r>
        <w:t>アセットのバージョン管理、ファイル共有、（各データ固有の）オーサリング手法については対象としない。</w:t>
      </w:r>
    </w:p>
    <w:p w14:paraId="3945930D" w14:textId="641E08D6" w:rsidR="00AA2AE3" w:rsidRPr="00AA2AE3" w:rsidRDefault="00AA2AE3" w:rsidP="00AA2AE3">
      <w:pPr>
        <w:pStyle w:val="a8"/>
        <w:spacing w:beforeLines="50" w:before="180"/>
        <w:ind w:firstLine="283"/>
        <w:rPr>
          <w:rFonts w:hint="eastAsia"/>
        </w:rPr>
      </w:pPr>
      <w:r>
        <w:t>なお、ゲームデータの管理手法についてだけは、別紙の「</w:t>
      </w:r>
      <w:r w:rsidRPr="00AA2AE3">
        <w:rPr>
          <w:rFonts w:hint="eastAsia"/>
        </w:rPr>
        <w:t>ゲームデータ管理</w:t>
      </w:r>
      <w:r w:rsidRPr="00AA2AE3">
        <w:rPr>
          <w:rFonts w:hint="eastAsia"/>
        </w:rPr>
        <w:t>DB</w:t>
      </w:r>
      <w:r w:rsidRPr="00AA2AE3">
        <w:rPr>
          <w:rFonts w:hint="eastAsia"/>
        </w:rPr>
        <w:t>システム</w:t>
      </w:r>
      <w:r>
        <w:t>」</w:t>
      </w:r>
      <w:r w:rsidR="00414F6A">
        <w:t>および</w:t>
      </w:r>
      <w:r>
        <w:t>「ゲームデータ仕様」にまとめている。</w:t>
      </w:r>
    </w:p>
    <w:p w14:paraId="4E8C6C20" w14:textId="74C97CF0" w:rsidR="00AA2AE3" w:rsidRDefault="00AA2AE3" w:rsidP="00AA2AE3">
      <w:pPr>
        <w:pStyle w:val="1"/>
      </w:pPr>
      <w:bookmarkStart w:id="4" w:name="_Toc379503388"/>
      <w:r>
        <w:rPr>
          <w:rFonts w:hint="eastAsia"/>
        </w:rPr>
        <w:t>効果的なアセット管理</w:t>
      </w:r>
      <w:bookmarkEnd w:id="4"/>
    </w:p>
    <w:p w14:paraId="70CB05EF" w14:textId="3695B2A0" w:rsidR="00AA2AE3" w:rsidRDefault="00414F6A" w:rsidP="00AA2AE3">
      <w:pPr>
        <w:pStyle w:val="a8"/>
        <w:ind w:firstLine="283"/>
      </w:pPr>
      <w:r>
        <w:rPr>
          <w:rFonts w:hint="eastAsia"/>
        </w:rPr>
        <w:t>別紙の「</w:t>
      </w:r>
      <w:r w:rsidRPr="000867D4">
        <w:rPr>
          <w:rFonts w:hint="eastAsia"/>
        </w:rPr>
        <w:t>開発を効率化するためのファイルシステム</w:t>
      </w:r>
      <w:r>
        <w:rPr>
          <w:rFonts w:hint="eastAsia"/>
        </w:rPr>
        <w:t>」で示すファイルシステムを活用</w:t>
      </w:r>
      <w:r>
        <w:rPr>
          <w:rFonts w:hint="eastAsia"/>
        </w:rPr>
        <w:t>することで効率化する制作作業について説明する。</w:t>
      </w:r>
    </w:p>
    <w:p w14:paraId="5F486C60" w14:textId="7B3A37C1" w:rsidR="00642C7D" w:rsidRDefault="00642C7D" w:rsidP="00642C7D">
      <w:pPr>
        <w:pStyle w:val="2"/>
      </w:pPr>
      <w:bookmarkStart w:id="5" w:name="_Toc379503389"/>
      <w:r>
        <w:rPr>
          <w:rFonts w:hint="eastAsia"/>
        </w:rPr>
        <w:t>ランタイムアセットファイル</w:t>
      </w:r>
      <w:bookmarkEnd w:id="5"/>
    </w:p>
    <w:p w14:paraId="0379DF3A" w14:textId="2E8186DB" w:rsidR="00642C7D" w:rsidRPr="00642C7D" w:rsidRDefault="00642C7D" w:rsidP="00642C7D">
      <w:pPr>
        <w:pStyle w:val="a9"/>
        <w:ind w:firstLine="283"/>
        <w:rPr>
          <w:rFonts w:hint="eastAsia"/>
        </w:rPr>
      </w:pPr>
      <w:r>
        <w:t>以降の説明部中に用いる「ランタイムアセットファイル」とは、オーサリング後のアセットファイルをアーカイブしたファイルのことである。</w:t>
      </w:r>
    </w:p>
    <w:p w14:paraId="27F28708" w14:textId="7EC67DAE" w:rsidR="00414F6A" w:rsidRDefault="00414F6A" w:rsidP="00414F6A">
      <w:pPr>
        <w:pStyle w:val="2"/>
      </w:pPr>
      <w:bookmarkStart w:id="6" w:name="_Toc379503390"/>
      <w:r>
        <w:rPr>
          <w:rFonts w:hint="eastAsia"/>
        </w:rPr>
        <w:lastRenderedPageBreak/>
        <w:t>最新ビルドの利用</w:t>
      </w:r>
      <w:r w:rsidR="00181268">
        <w:rPr>
          <w:rFonts w:hint="eastAsia"/>
        </w:rPr>
        <w:t>①</w:t>
      </w:r>
      <w:r w:rsidR="00594F98">
        <w:rPr>
          <w:rFonts w:hint="eastAsia"/>
        </w:rPr>
        <w:t>：デイリー</w:t>
      </w:r>
      <w:r w:rsidR="00181268">
        <w:rPr>
          <w:rFonts w:hint="eastAsia"/>
        </w:rPr>
        <w:t>ビルド</w:t>
      </w:r>
      <w:bookmarkEnd w:id="6"/>
    </w:p>
    <w:p w14:paraId="7FFB73C5" w14:textId="5EA29785" w:rsidR="00414F6A" w:rsidRDefault="00594F98" w:rsidP="00414F6A">
      <w:pPr>
        <w:pStyle w:val="a9"/>
        <w:ind w:firstLine="283"/>
      </w:pPr>
      <w:r>
        <w:rPr>
          <w:rFonts w:hint="eastAsia"/>
        </w:rPr>
        <w:t>プログラムの最新ビルドは、</w:t>
      </w:r>
      <w:r>
        <w:rPr>
          <w:rFonts w:hint="eastAsia"/>
        </w:rPr>
        <w:t>CI</w:t>
      </w:r>
      <w:r>
        <w:rPr>
          <w:rFonts w:hint="eastAsia"/>
        </w:rPr>
        <w:t>ツール（</w:t>
      </w:r>
      <w:r>
        <w:rPr>
          <w:rFonts w:hint="eastAsia"/>
        </w:rPr>
        <w:t>Continuous Integration</w:t>
      </w:r>
      <w:r>
        <w:rPr>
          <w:rFonts w:hint="eastAsia"/>
        </w:rPr>
        <w:t>：継続的ビルドツール）により、毎日深夜などの定時に自動的に作成され</w:t>
      </w:r>
      <w:r w:rsidR="00181268">
        <w:rPr>
          <w:rFonts w:hint="eastAsia"/>
        </w:rPr>
        <w:t>、ファイルサーバーにアップされ</w:t>
      </w:r>
      <w:r>
        <w:rPr>
          <w:rFonts w:hint="eastAsia"/>
        </w:rPr>
        <w:t>る。</w:t>
      </w:r>
    </w:p>
    <w:p w14:paraId="16AA03C6" w14:textId="6297EDAA" w:rsidR="00594F98" w:rsidRDefault="00181268" w:rsidP="00414F6A">
      <w:pPr>
        <w:pStyle w:val="a9"/>
        <w:ind w:firstLine="283"/>
        <w:rPr>
          <w:rFonts w:hint="eastAsia"/>
        </w:rPr>
      </w:pPr>
      <w:r>
        <w:t>この時、プログラムと共にその時点の最新データをオーサリングし、</w:t>
      </w:r>
      <w:r w:rsidR="00594F98">
        <w:t>ランタイム</w:t>
      </w:r>
      <w:r>
        <w:t>アセットを</w:t>
      </w:r>
      <w:r w:rsidR="00594F98">
        <w:t>生成する。ランタイム</w:t>
      </w:r>
      <w:r>
        <w:t>アセットファイル</w:t>
      </w:r>
      <w:r w:rsidR="00594F98">
        <w:t>は</w:t>
      </w:r>
      <w:r>
        <w:t>、</w:t>
      </w:r>
      <w:r w:rsidR="00594F98">
        <w:rPr>
          <w:rFonts w:hint="eastAsia"/>
        </w:rPr>
        <w:t>1</w:t>
      </w:r>
      <w:r w:rsidR="00594F98">
        <w:rPr>
          <w:rFonts w:hint="eastAsia"/>
        </w:rPr>
        <w:t>～</w:t>
      </w:r>
      <w:r>
        <w:rPr>
          <w:rFonts w:hint="eastAsia"/>
        </w:rPr>
        <w:t>5</w:t>
      </w:r>
      <w:r w:rsidR="00594F98">
        <w:rPr>
          <w:rFonts w:hint="eastAsia"/>
        </w:rPr>
        <w:t>個ほどの</w:t>
      </w:r>
      <w:r w:rsidR="00594F98">
        <w:t>大</w:t>
      </w:r>
      <w:r>
        <w:t>きな</w:t>
      </w:r>
      <w:r w:rsidR="00594F98">
        <w:t>アーカイブファイル</w:t>
      </w:r>
      <w:r>
        <w:t>であ</w:t>
      </w:r>
      <w:r w:rsidR="00594F98">
        <w:t>る。</w:t>
      </w:r>
    </w:p>
    <w:p w14:paraId="17AEDCC3" w14:textId="433BFE80" w:rsidR="00594F98" w:rsidRDefault="00181268" w:rsidP="00181268">
      <w:pPr>
        <w:pStyle w:val="a9"/>
        <w:spacing w:beforeLines="50" w:before="180"/>
        <w:ind w:firstLine="283"/>
      </w:pPr>
      <w:r>
        <w:t>制作スタッフは、昨晩の内にアップされている</w:t>
      </w:r>
      <w:r w:rsidR="00594F98">
        <w:t>最新プログラムファイルと</w:t>
      </w:r>
      <w:r>
        <w:t>ランタイムアセット</w:t>
      </w:r>
      <w:r w:rsidR="00594F98">
        <w:t>ファイル数個</w:t>
      </w:r>
      <w:r>
        <w:t>を</w:t>
      </w:r>
      <w:r w:rsidR="00594F98">
        <w:t>ローカル環境に</w:t>
      </w:r>
      <w:r w:rsidR="008D4EA0">
        <w:t>ダウンロード</w:t>
      </w:r>
      <w:r w:rsidR="00594F98">
        <w:t>することで、手早く最新プログラムを実行することができる。</w:t>
      </w:r>
    </w:p>
    <w:p w14:paraId="0DA222C6" w14:textId="63B660C4" w:rsidR="008D4EA0" w:rsidRDefault="00181268" w:rsidP="008D4EA0">
      <w:pPr>
        <w:pStyle w:val="a9"/>
        <w:keepNext/>
        <w:widowControl/>
        <w:spacing w:beforeLines="50" w:before="180"/>
        <w:ind w:firstLineChars="0" w:firstLine="0"/>
      </w:pPr>
      <w:r>
        <w:t>デイリー</w:t>
      </w:r>
      <w:r w:rsidR="008D4EA0">
        <w:t>ビルドの利用イメージ：</w:t>
      </w:r>
    </w:p>
    <w:p w14:paraId="122B53FE" w14:textId="4D470E14" w:rsidR="008D4EA0" w:rsidRDefault="008D4EA0" w:rsidP="008D4EA0">
      <w:pPr>
        <w:pStyle w:val="a9"/>
        <w:ind w:firstLineChars="0" w:firstLine="0"/>
        <w:rPr>
          <w:rFonts w:hint="eastAsia"/>
        </w:rPr>
      </w:pPr>
      <w:r>
        <w:object w:dxaOrig="13756" w:dyaOrig="5911" w14:anchorId="352C4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35pt;height:180.3pt" o:ole="">
            <v:imagedata r:id="rId19" o:title=""/>
          </v:shape>
          <o:OLEObject Type="Embed" ProgID="Visio.Drawing.15" ShapeID="_x0000_i1025" DrawAspect="Content" ObjectID="_1453245306" r:id="rId20"/>
        </w:object>
      </w:r>
    </w:p>
    <w:p w14:paraId="4ABFB577" w14:textId="77777777" w:rsidR="00594F98" w:rsidRDefault="00594F98" w:rsidP="00414F6A">
      <w:pPr>
        <w:pStyle w:val="a9"/>
        <w:ind w:firstLine="283"/>
        <w:rPr>
          <w:rFonts w:hint="eastAsia"/>
        </w:rPr>
      </w:pPr>
    </w:p>
    <w:p w14:paraId="5F4617F3" w14:textId="73BCE8E5" w:rsidR="00594F98" w:rsidRDefault="00594F98" w:rsidP="00594F98">
      <w:pPr>
        <w:pStyle w:val="2"/>
      </w:pPr>
      <w:bookmarkStart w:id="7" w:name="_Toc379503391"/>
      <w:r>
        <w:rPr>
          <w:rFonts w:hint="eastAsia"/>
        </w:rPr>
        <w:t>最新ビルドの利用</w:t>
      </w:r>
      <w:r>
        <w:rPr>
          <w:rFonts w:hint="eastAsia"/>
        </w:rPr>
        <w:t>②：日中</w:t>
      </w:r>
      <w:r w:rsidR="00181268">
        <w:rPr>
          <w:rFonts w:hint="eastAsia"/>
        </w:rPr>
        <w:t>更新された最新ビルド</w:t>
      </w:r>
      <w:bookmarkEnd w:id="7"/>
    </w:p>
    <w:p w14:paraId="2B9F5B2B" w14:textId="0EF20303" w:rsidR="00594F98" w:rsidRDefault="00594F98" w:rsidP="00414F6A">
      <w:pPr>
        <w:pStyle w:val="a9"/>
        <w:ind w:firstLine="283"/>
      </w:pPr>
      <w:r>
        <w:rPr>
          <w:rFonts w:hint="eastAsia"/>
        </w:rPr>
        <w:t>日中</w:t>
      </w:r>
      <w:r w:rsidR="008D4EA0">
        <w:rPr>
          <w:rFonts w:hint="eastAsia"/>
        </w:rPr>
        <w:t>プログラマーが</w:t>
      </w:r>
      <w:r>
        <w:rPr>
          <w:rFonts w:hint="eastAsia"/>
        </w:rPr>
        <w:t>更新</w:t>
      </w:r>
      <w:r w:rsidR="008D4EA0">
        <w:rPr>
          <w:rFonts w:hint="eastAsia"/>
        </w:rPr>
        <w:t>し</w:t>
      </w:r>
      <w:r>
        <w:rPr>
          <w:rFonts w:hint="eastAsia"/>
        </w:rPr>
        <w:t>た最新</w:t>
      </w:r>
      <w:r w:rsidR="00181268">
        <w:rPr>
          <w:rFonts w:hint="eastAsia"/>
        </w:rPr>
        <w:t>ビルド</w:t>
      </w:r>
      <w:r>
        <w:rPr>
          <w:rFonts w:hint="eastAsia"/>
        </w:rPr>
        <w:t>を配信する際は、</w:t>
      </w:r>
      <w:r w:rsidR="008D4EA0">
        <w:rPr>
          <w:rFonts w:hint="eastAsia"/>
        </w:rPr>
        <w:t>最新プログラムと共に、差分のランタイムアセット</w:t>
      </w:r>
      <w:r w:rsidR="008851EE">
        <w:rPr>
          <w:rFonts w:hint="eastAsia"/>
        </w:rPr>
        <w:t>ファイル</w:t>
      </w:r>
      <w:r w:rsidR="008D4EA0">
        <w:rPr>
          <w:rFonts w:hint="eastAsia"/>
        </w:rPr>
        <w:t>を</w:t>
      </w:r>
      <w:r w:rsidR="00181268">
        <w:rPr>
          <w:rFonts w:hint="eastAsia"/>
        </w:rPr>
        <w:t>ファイルサーバーに</w:t>
      </w:r>
      <w:r w:rsidR="008D4EA0">
        <w:rPr>
          <w:rFonts w:hint="eastAsia"/>
        </w:rPr>
        <w:t>アップする。</w:t>
      </w:r>
    </w:p>
    <w:p w14:paraId="39AEC4C1" w14:textId="4732C294" w:rsidR="008D4EA0" w:rsidRDefault="008D4EA0" w:rsidP="00414F6A">
      <w:pPr>
        <w:pStyle w:val="a9"/>
        <w:ind w:firstLine="283"/>
      </w:pPr>
      <w:r>
        <w:rPr>
          <w:rFonts w:hint="eastAsia"/>
        </w:rPr>
        <w:t>差分ファイルでサイズも小さいので、制作スタッフはすぐにダウンロードして使用できる。</w:t>
      </w:r>
    </w:p>
    <w:p w14:paraId="750E3FF3" w14:textId="1021B732" w:rsidR="008D4EA0" w:rsidRDefault="008D4EA0" w:rsidP="00181268">
      <w:pPr>
        <w:pStyle w:val="a9"/>
        <w:spacing w:beforeLines="50" w:before="180"/>
        <w:ind w:firstLine="283"/>
      </w:pPr>
      <w:r>
        <w:t>先にダウンロードしているフルランタイムアセットと組み合わて実行する。</w:t>
      </w:r>
    </w:p>
    <w:p w14:paraId="787DA72B" w14:textId="6BA5D86F" w:rsidR="008D4EA0" w:rsidRDefault="008D4EA0" w:rsidP="00414F6A">
      <w:pPr>
        <w:pStyle w:val="a9"/>
        <w:ind w:firstLine="283"/>
      </w:pPr>
      <w:r>
        <w:t>問題があって前の状態に戻したい場合は、差分ファイルを削除</w:t>
      </w:r>
      <w:r w:rsidR="00181268">
        <w:t>して以前のプログラムを実行</w:t>
      </w:r>
      <w:r>
        <w:t>するだけで済む。</w:t>
      </w:r>
    </w:p>
    <w:p w14:paraId="734C1E64" w14:textId="44D487BB" w:rsidR="00181268" w:rsidRDefault="00181268" w:rsidP="00181268">
      <w:pPr>
        <w:pStyle w:val="a9"/>
        <w:spacing w:beforeLines="50" w:before="180"/>
        <w:ind w:firstLine="283"/>
        <w:rPr>
          <w:rFonts w:hint="eastAsia"/>
        </w:rPr>
      </w:pPr>
      <w:r>
        <w:t>翌日には新たなデイリービルドがあるので、差分ファイルはその日限りで不要となる。</w:t>
      </w:r>
    </w:p>
    <w:p w14:paraId="613D5076" w14:textId="4594AA0A" w:rsidR="00181268" w:rsidRDefault="00181268" w:rsidP="00181268">
      <w:pPr>
        <w:pStyle w:val="a9"/>
        <w:keepNext/>
        <w:widowControl/>
        <w:spacing w:beforeLines="50" w:before="180"/>
        <w:ind w:firstLineChars="0" w:firstLine="0"/>
      </w:pPr>
      <w:r>
        <w:lastRenderedPageBreak/>
        <w:t>日中プログラマーが更新した</w:t>
      </w:r>
      <w:r>
        <w:t>ビルドの利用イメージ：</w:t>
      </w:r>
    </w:p>
    <w:p w14:paraId="7D29F6F7" w14:textId="428F1EC0" w:rsidR="00181268" w:rsidRDefault="00084687" w:rsidP="00181268">
      <w:pPr>
        <w:pStyle w:val="a9"/>
        <w:ind w:firstLineChars="0" w:firstLine="0"/>
      </w:pPr>
      <w:r>
        <w:object w:dxaOrig="13366" w:dyaOrig="5911" w14:anchorId="2867E72E">
          <v:shape id="_x0000_i1026" type="#_x0000_t75" style="width:419.9pt;height:185.45pt" o:ole="">
            <v:imagedata r:id="rId21" o:title=""/>
          </v:shape>
          <o:OLEObject Type="Embed" ProgID="Visio.Drawing.15" ShapeID="_x0000_i1026" DrawAspect="Content" ObjectID="_1453245307" r:id="rId22"/>
        </w:object>
      </w:r>
    </w:p>
    <w:p w14:paraId="08B3CBE8" w14:textId="59EBE0E9" w:rsidR="00181268" w:rsidRDefault="00181268" w:rsidP="00181268">
      <w:pPr>
        <w:pStyle w:val="2"/>
      </w:pPr>
      <w:bookmarkStart w:id="8" w:name="_Toc379503392"/>
      <w:r>
        <w:rPr>
          <w:rFonts w:hint="eastAsia"/>
        </w:rPr>
        <w:t>コンテンツ制作業務</w:t>
      </w:r>
      <w:bookmarkEnd w:id="8"/>
    </w:p>
    <w:p w14:paraId="4920344B" w14:textId="21C36725" w:rsidR="00181268" w:rsidRDefault="00084687" w:rsidP="00181268">
      <w:pPr>
        <w:pStyle w:val="a9"/>
        <w:ind w:firstLine="283"/>
      </w:pPr>
      <w:r>
        <w:rPr>
          <w:rFonts w:hint="eastAsia"/>
        </w:rPr>
        <w:t>日中制作スタッフが作成した最新コンテンツは、ローカルでオーサリングした差分のランタイムアセットファイルを作ることですぐにランタイムで確認できる。</w:t>
      </w:r>
    </w:p>
    <w:p w14:paraId="34A7C1AD" w14:textId="3BDCFDA6" w:rsidR="00084687" w:rsidRDefault="00084687" w:rsidP="00084687">
      <w:pPr>
        <w:pStyle w:val="a9"/>
        <w:spacing w:beforeLines="50" w:before="180"/>
        <w:ind w:firstLine="283"/>
      </w:pPr>
      <w:r>
        <w:t>ファイル数はそんなに多くならないはずなので、ローカルオーサリングは短時間で終了し、すぐに使用することができる。</w:t>
      </w:r>
    </w:p>
    <w:p w14:paraId="2377652F" w14:textId="675011CA" w:rsidR="00084687" w:rsidRDefault="00084687" w:rsidP="00084687">
      <w:pPr>
        <w:pStyle w:val="a9"/>
        <w:keepNext/>
        <w:widowControl/>
        <w:spacing w:beforeLines="50" w:before="180"/>
        <w:ind w:firstLineChars="0" w:firstLine="0"/>
      </w:pPr>
      <w:r>
        <w:t>コンテンツ制作業務の</w:t>
      </w:r>
      <w:r>
        <w:t>イメージ：</w:t>
      </w:r>
    </w:p>
    <w:p w14:paraId="36716FC7" w14:textId="3BABDE6A" w:rsidR="00084687" w:rsidRDefault="00084687" w:rsidP="00084687">
      <w:pPr>
        <w:pStyle w:val="a9"/>
        <w:ind w:firstLineChars="0" w:firstLine="0"/>
      </w:pPr>
      <w:r>
        <w:object w:dxaOrig="8251" w:dyaOrig="4411" w14:anchorId="4A98AECF">
          <v:shape id="_x0000_i1027" type="#_x0000_t75" style="width:258.6pt;height:138.25pt" o:ole="">
            <v:imagedata r:id="rId23" o:title=""/>
          </v:shape>
          <o:OLEObject Type="Embed" ProgID="Visio.Drawing.15" ShapeID="_x0000_i1027" DrawAspect="Content" ObjectID="_1453245308" r:id="rId24"/>
        </w:object>
      </w:r>
    </w:p>
    <w:p w14:paraId="39006390" w14:textId="77777777" w:rsidR="00084687" w:rsidRDefault="00084687" w:rsidP="00084687">
      <w:pPr>
        <w:pStyle w:val="2"/>
      </w:pPr>
      <w:bookmarkStart w:id="9" w:name="_Toc379503393"/>
      <w:r>
        <w:t>実行環境の共有</w:t>
      </w:r>
      <w:bookmarkEnd w:id="9"/>
    </w:p>
    <w:p w14:paraId="5EF85EDB" w14:textId="2CD9EEDC" w:rsidR="00084687" w:rsidRDefault="00084687" w:rsidP="00084687">
      <w:pPr>
        <w:pStyle w:val="a9"/>
        <w:ind w:firstLine="283"/>
      </w:pPr>
      <w:r>
        <w:t>複数のスタッフで１台のマシンを共有してゲーム機での実行を確認する場合、ローカルオーサリングした差分ファイル一つ持ち込むだけなので、簡単</w:t>
      </w:r>
      <w:r w:rsidR="00772A54">
        <w:t>・安全</w:t>
      </w:r>
      <w:r>
        <w:t>にマシンを共有し、混乱なく譲り合いできる。</w:t>
      </w:r>
    </w:p>
    <w:p w14:paraId="4AEF2588" w14:textId="40EB4AEC" w:rsidR="00772A54" w:rsidRDefault="00772A54" w:rsidP="00772A54">
      <w:pPr>
        <w:pStyle w:val="a9"/>
        <w:keepNext/>
        <w:widowControl/>
        <w:spacing w:beforeLines="50" w:before="180"/>
        <w:ind w:firstLineChars="0" w:firstLine="0"/>
      </w:pPr>
      <w:r>
        <w:lastRenderedPageBreak/>
        <w:t>コンテンツ制作業務</w:t>
      </w:r>
      <w:r>
        <w:t>における、</w:t>
      </w:r>
      <w:r>
        <w:rPr>
          <w:rFonts w:hint="eastAsia"/>
        </w:rPr>
        <w:t>実行環境の共有</w:t>
      </w:r>
      <w:r>
        <w:t>イメージ：</w:t>
      </w:r>
    </w:p>
    <w:p w14:paraId="09A27FD3" w14:textId="77777777" w:rsidR="00772A54" w:rsidRDefault="00772A54" w:rsidP="00772A54">
      <w:pPr>
        <w:pStyle w:val="a9"/>
        <w:ind w:firstLineChars="0" w:firstLine="0"/>
      </w:pPr>
      <w:r>
        <w:object w:dxaOrig="12721" w:dyaOrig="4996" w14:anchorId="71606997">
          <v:shape id="_x0000_i1028" type="#_x0000_t75" style="width:400.9pt;height:157.8pt" o:ole="">
            <v:imagedata r:id="rId25" o:title=""/>
          </v:shape>
          <o:OLEObject Type="Embed" ProgID="Visio.Drawing.15" ShapeID="_x0000_i1028" DrawAspect="Content" ObjectID="_1453245309" r:id="rId26"/>
        </w:object>
      </w:r>
    </w:p>
    <w:p w14:paraId="58AD3947" w14:textId="77777777" w:rsidR="00772A54" w:rsidRDefault="00772A54" w:rsidP="00772A54">
      <w:pPr>
        <w:pStyle w:val="2"/>
      </w:pPr>
      <w:bookmarkStart w:id="10" w:name="_Toc379503394"/>
      <w:r>
        <w:rPr>
          <w:rFonts w:hint="eastAsia"/>
        </w:rPr>
        <w:t>他の制作スタッフへの最新データの受け渡し</w:t>
      </w:r>
      <w:bookmarkEnd w:id="10"/>
    </w:p>
    <w:p w14:paraId="087B472B" w14:textId="47B7C10A" w:rsidR="00772A54" w:rsidRDefault="00772A54" w:rsidP="00772A54">
      <w:pPr>
        <w:pStyle w:val="a9"/>
        <w:ind w:firstLine="283"/>
      </w:pPr>
      <w:r>
        <w:t>他のチームの制作スタッフに最新データを渡す必要がある場合、手元の差分ランタイムアセットファイルをそのまま渡せば良い。</w:t>
      </w:r>
    </w:p>
    <w:p w14:paraId="6DD58CF9" w14:textId="09EE8565" w:rsidR="00772A54" w:rsidRDefault="00772A54" w:rsidP="00772A54">
      <w:pPr>
        <w:pStyle w:val="a9"/>
        <w:keepNext/>
        <w:widowControl/>
        <w:spacing w:beforeLines="50" w:before="180"/>
        <w:ind w:firstLineChars="0" w:firstLine="0"/>
      </w:pPr>
      <w:r>
        <w:t>スタッフ間でランタイムアセットを受け渡しする</w:t>
      </w:r>
      <w:r>
        <w:t>イメージ：</w:t>
      </w:r>
    </w:p>
    <w:p w14:paraId="348E211F" w14:textId="54B749A6" w:rsidR="00772A54" w:rsidRPr="00772A54" w:rsidRDefault="00772A54" w:rsidP="00772A54">
      <w:pPr>
        <w:pStyle w:val="a9"/>
        <w:ind w:firstLineChars="0" w:firstLine="0"/>
      </w:pPr>
      <w:r>
        <w:object w:dxaOrig="13846" w:dyaOrig="5206" w14:anchorId="1E801E07">
          <v:shape id="_x0000_i1029" type="#_x0000_t75" style="width:419.35pt;height:157.8pt" o:ole="">
            <v:imagedata r:id="rId27" o:title=""/>
          </v:shape>
          <o:OLEObject Type="Embed" ProgID="Visio.Drawing.15" ShapeID="_x0000_i1029" DrawAspect="Content" ObjectID="_1453245310" r:id="rId28"/>
        </w:object>
      </w:r>
    </w:p>
    <w:p w14:paraId="14DB646A" w14:textId="77777777" w:rsidR="00181268" w:rsidRDefault="00181268" w:rsidP="00181268">
      <w:pPr>
        <w:pStyle w:val="2"/>
      </w:pPr>
      <w:bookmarkStart w:id="11" w:name="_Toc379503395"/>
      <w:r>
        <w:t>アセットの自動リロード</w:t>
      </w:r>
      <w:bookmarkEnd w:id="11"/>
    </w:p>
    <w:p w14:paraId="699FFAA7" w14:textId="16AF8002" w:rsidR="00642C7D" w:rsidRDefault="00642C7D" w:rsidP="00642C7D">
      <w:pPr>
        <w:pStyle w:val="a9"/>
        <w:ind w:firstLine="283"/>
      </w:pPr>
      <w:r>
        <w:t>ゲーム実行中に、ゲームを再起動することなく、モデルやテクスチャなどのリソースをリロードすることができる。</w:t>
      </w:r>
    </w:p>
    <w:p w14:paraId="65CE9255" w14:textId="42372665" w:rsidR="00642C7D" w:rsidRDefault="00642C7D" w:rsidP="00642C7D">
      <w:pPr>
        <w:pStyle w:val="a9"/>
        <w:ind w:firstLine="283"/>
      </w:pPr>
      <w:r>
        <w:t>リロード専用のランタイムアセットファイルをまとめ、ゲーム上のデバッグメニューなどから「リロード」を実行するだけで、その専用ファイルにまとめたファイルだけが自動的にリロードされる。</w:t>
      </w:r>
    </w:p>
    <w:p w14:paraId="7554F6A7" w14:textId="6C0593FC" w:rsidR="00EA2401" w:rsidRDefault="00EA2401" w:rsidP="00EA2401">
      <w:pPr>
        <w:pStyle w:val="a9"/>
        <w:spacing w:beforeLines="50" w:before="180"/>
        <w:ind w:firstLine="283"/>
      </w:pPr>
      <w:r>
        <w:t>自動リロード用ファイルは所定のファイル名で扱うだけで、その中身は通常のランタイムアセットと変わらない。</w:t>
      </w:r>
    </w:p>
    <w:p w14:paraId="4FB00AB6" w14:textId="3DE1BC5E" w:rsidR="00EA2401" w:rsidRDefault="00EA2401" w:rsidP="00EA2401">
      <w:pPr>
        <w:pStyle w:val="a9"/>
        <w:spacing w:beforeLines="50" w:before="180"/>
        <w:ind w:firstLine="283"/>
        <w:rPr>
          <w:rFonts w:hint="eastAsia"/>
        </w:rPr>
      </w:pPr>
      <w:r>
        <w:lastRenderedPageBreak/>
        <w:t>手続きが少なく扱えるので手軽に利用できる。また、ファイルシステムとリソース管理の基本的な仕組みによって実現するため、スクリプトなどを除くほとんどのリソースが自動リロードに対応する。</w:t>
      </w:r>
    </w:p>
    <w:p w14:paraId="5CED85C6" w14:textId="6F82A9A4" w:rsidR="00642C7D" w:rsidRDefault="00642C7D" w:rsidP="00642C7D">
      <w:pPr>
        <w:pStyle w:val="a9"/>
        <w:keepNext/>
        <w:widowControl/>
        <w:spacing w:beforeLines="50" w:before="180"/>
        <w:ind w:firstLineChars="0" w:firstLine="0"/>
      </w:pPr>
      <w:r>
        <w:t>自動リロードファイルを使用</w:t>
      </w:r>
      <w:r>
        <w:t>するイメージ：</w:t>
      </w:r>
    </w:p>
    <w:p w14:paraId="3BE99843" w14:textId="5372CB5B" w:rsidR="00642C7D" w:rsidRDefault="00EA2401" w:rsidP="00642C7D">
      <w:pPr>
        <w:pStyle w:val="a9"/>
        <w:ind w:firstLineChars="0" w:firstLine="0"/>
        <w:rPr>
          <w:rFonts w:hint="eastAsia"/>
        </w:rPr>
      </w:pPr>
      <w:r>
        <w:object w:dxaOrig="9211" w:dyaOrig="5491" w14:anchorId="2D0B0B35">
          <v:shape id="_x0000_i1030" type="#_x0000_t75" style="width:290.3pt;height:172.8pt" o:ole="">
            <v:imagedata r:id="rId29" o:title=""/>
          </v:shape>
          <o:OLEObject Type="Embed" ProgID="Visio.Drawing.15" ShapeID="_x0000_i1030" DrawAspect="Content" ObjectID="_1453245311" r:id="rId30"/>
        </w:object>
      </w:r>
    </w:p>
    <w:p w14:paraId="5AE92F69" w14:textId="63BE11F1" w:rsidR="00EA2401" w:rsidRDefault="00642C7D" w:rsidP="00642C7D">
      <w:pPr>
        <w:pStyle w:val="a9"/>
        <w:spacing w:beforeLines="50" w:before="180"/>
        <w:ind w:firstLine="283"/>
      </w:pPr>
      <w:r>
        <w:t>なお、リロード完了後は自動的にマウントが外れるので</w:t>
      </w:r>
      <w:r w:rsidR="00EA2401">
        <w:t>（ゲーム上から扱われなくなるので）</w:t>
      </w:r>
      <w:r>
        <w:t>、そのままゲームプレイを続行すると、</w:t>
      </w:r>
      <w:r w:rsidR="00EA2401">
        <w:t>やがてキャッシュが消えて、</w:t>
      </w:r>
      <w:r>
        <w:t>また古い（リロード前の）データが表示される</w:t>
      </w:r>
      <w:r w:rsidR="00EA2401">
        <w:t>ようになる</w:t>
      </w:r>
      <w:r>
        <w:t>。</w:t>
      </w:r>
    </w:p>
    <w:p w14:paraId="58C8BA92" w14:textId="0B69A892" w:rsidR="00642C7D" w:rsidRPr="00642C7D" w:rsidRDefault="00642C7D" w:rsidP="00EA2401">
      <w:pPr>
        <w:pStyle w:val="a9"/>
        <w:ind w:firstLine="283"/>
        <w:rPr>
          <w:rFonts w:hint="eastAsia"/>
        </w:rPr>
      </w:pPr>
      <w:r>
        <w:t>こうしないと、ゲームがリロード用ファイルを開きっぱなしになり、ファイルを上書きできなくなってしまうためである。</w:t>
      </w:r>
      <w:r w:rsidR="00EA2401">
        <w:t>リロードファイルを上書きする際の手続きを少しでも減らすために、このようにする。</w:t>
      </w:r>
    </w:p>
    <w:p w14:paraId="4BDAFEEA" w14:textId="6098C54D" w:rsidR="00772A54" w:rsidRDefault="00772A54" w:rsidP="00772A54">
      <w:pPr>
        <w:pStyle w:val="2"/>
      </w:pPr>
      <w:bookmarkStart w:id="12" w:name="_Toc379503396"/>
      <w:r>
        <w:t>多数の差分ファイルを扱う際の手間</w:t>
      </w:r>
      <w:bookmarkEnd w:id="12"/>
    </w:p>
    <w:p w14:paraId="2B722469" w14:textId="0F022B4E" w:rsidR="00772A54" w:rsidRDefault="00EA2401" w:rsidP="00772A54">
      <w:pPr>
        <w:pStyle w:val="a9"/>
        <w:ind w:firstLine="283"/>
      </w:pPr>
      <w:r>
        <w:rPr>
          <w:rFonts w:hint="eastAsia"/>
        </w:rPr>
        <w:t>ランタイムアセットファイルを多数扱う際は、ファイルシステムの設定ファイルをテキストエディタで編集して、読み込み対象のファイルをあらかじめ設定する必要がある。</w:t>
      </w:r>
    </w:p>
    <w:p w14:paraId="614405E2" w14:textId="53BDA252" w:rsidR="00EA2401" w:rsidRDefault="00EA2401" w:rsidP="00772A54">
      <w:pPr>
        <w:pStyle w:val="a9"/>
        <w:ind w:firstLine="283"/>
      </w:pPr>
      <w:r>
        <w:t>しかし、手間はそれだけである。</w:t>
      </w:r>
    </w:p>
    <w:p w14:paraId="71091958" w14:textId="169A11C8" w:rsidR="00EA2401" w:rsidRDefault="00EA2401" w:rsidP="00EA2401">
      <w:pPr>
        <w:pStyle w:val="a9"/>
        <w:keepNext/>
        <w:widowControl/>
        <w:spacing w:beforeLines="50" w:before="180"/>
        <w:ind w:firstLineChars="0" w:firstLine="0"/>
      </w:pPr>
      <w:r>
        <w:t>ファイルシステム</w:t>
      </w:r>
      <w:r>
        <w:t>設定ファイルのサンプル：</w:t>
      </w:r>
    </w:p>
    <w:p w14:paraId="051E4207" w14:textId="77777777" w:rsidR="00EA2401" w:rsidRPr="00F66FF5" w:rsidRDefault="00EA2401" w:rsidP="00EA2401">
      <w:pPr>
        <w:pStyle w:val="2-"/>
        <w:keepNext/>
        <w:widowControl/>
        <w:rPr>
          <w:color w:val="auto"/>
        </w:rPr>
      </w:pPr>
      <w:r w:rsidRPr="00F66FF5">
        <w:rPr>
          <w:rFonts w:hint="eastAsia"/>
          <w:color w:val="auto"/>
        </w:rPr>
        <w:t>【</w:t>
      </w:r>
      <w:proofErr w:type="spellStart"/>
      <w:r>
        <w:rPr>
          <w:rFonts w:hint="eastAsia"/>
          <w:color w:val="auto"/>
        </w:rPr>
        <w:t>fsys.json</w:t>
      </w:r>
      <w:proofErr w:type="spellEnd"/>
      <w:r w:rsidRPr="00F66FF5">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A2401" w14:paraId="0C8CC2CB" w14:textId="77777777" w:rsidTr="00662EE1">
        <w:tc>
          <w:tcPr>
            <w:tcW w:w="8494" w:type="dxa"/>
          </w:tcPr>
          <w:p w14:paraId="74D7C029" w14:textId="77777777" w:rsidR="00EA2401" w:rsidRPr="001C7885" w:rsidRDefault="00EA2401" w:rsidP="00662EE1">
            <w:pPr>
              <w:pStyle w:val="2-"/>
              <w:rPr>
                <w:color w:val="00B050"/>
              </w:rPr>
            </w:pPr>
            <w:r w:rsidRPr="001C7885">
              <w:rPr>
                <w:rFonts w:hint="eastAsia"/>
                <w:color w:val="00B050"/>
              </w:rPr>
              <w:t>//ファイルシステム設定ファイル</w:t>
            </w:r>
          </w:p>
          <w:p w14:paraId="13F3D8E3" w14:textId="77777777" w:rsidR="00EA2401" w:rsidRDefault="00EA2401" w:rsidP="00662EE1">
            <w:pPr>
              <w:pStyle w:val="2-"/>
            </w:pPr>
            <w:r>
              <w:t>{</w:t>
            </w:r>
          </w:p>
          <w:p w14:paraId="0CD436D6" w14:textId="77777777" w:rsidR="00EA2401" w:rsidRPr="001C7885" w:rsidRDefault="00EA2401" w:rsidP="00662EE1">
            <w:pPr>
              <w:pStyle w:val="2-"/>
              <w:rPr>
                <w:color w:val="00B050"/>
              </w:rPr>
            </w:pPr>
            <w:r>
              <w:rPr>
                <w:rFonts w:hint="eastAsia"/>
              </w:rPr>
              <w:tab/>
            </w:r>
            <w:r w:rsidRPr="001C7885">
              <w:rPr>
                <w:rFonts w:hint="eastAsia"/>
                <w:color w:val="00B050"/>
              </w:rPr>
              <w:t>//マウントするアーカイブファイル</w:t>
            </w:r>
          </w:p>
          <w:p w14:paraId="44487653" w14:textId="77777777" w:rsidR="00EA2401" w:rsidRDefault="00EA2401" w:rsidP="00662EE1">
            <w:pPr>
              <w:pStyle w:val="2-"/>
            </w:pPr>
            <w:r>
              <w:tab/>
            </w:r>
            <w:r w:rsidRPr="001C7885">
              <w:rPr>
                <w:color w:val="FF0000"/>
              </w:rPr>
              <w:t>"mound"</w:t>
            </w:r>
            <w:r>
              <w:t>:</w:t>
            </w:r>
          </w:p>
          <w:p w14:paraId="2AF02C0A" w14:textId="77777777" w:rsidR="00EA2401" w:rsidRDefault="00EA2401" w:rsidP="00662EE1">
            <w:pPr>
              <w:pStyle w:val="2-"/>
            </w:pPr>
            <w:r>
              <w:tab/>
              <w:t>[</w:t>
            </w:r>
          </w:p>
          <w:p w14:paraId="5AD645F6" w14:textId="77777777" w:rsidR="00EA2401" w:rsidRDefault="00EA2401" w:rsidP="00662EE1">
            <w:pPr>
              <w:pStyle w:val="2-"/>
            </w:pPr>
            <w:r>
              <w:rPr>
                <w:rFonts w:hint="eastAsia"/>
              </w:rPr>
              <w:tab/>
            </w:r>
            <w:r>
              <w:rPr>
                <w:rFonts w:hint="eastAsia"/>
              </w:rPr>
              <w:tab/>
            </w:r>
            <w:r w:rsidRPr="001C7885">
              <w:rPr>
                <w:rFonts w:hint="eastAsia"/>
                <w:color w:val="00B050"/>
              </w:rPr>
              <w:t>//優先度が高い順にアーカイブファイルを列挙する</w:t>
            </w:r>
          </w:p>
          <w:p w14:paraId="6946CF66" w14:textId="77777777" w:rsidR="00EA2401" w:rsidRPr="001C7885" w:rsidRDefault="00EA2401" w:rsidP="00662EE1">
            <w:pPr>
              <w:pStyle w:val="2-"/>
              <w:rPr>
                <w:color w:val="00B050"/>
              </w:rPr>
            </w:pPr>
            <w:r>
              <w:rPr>
                <w:rFonts w:hint="eastAsia"/>
              </w:rPr>
              <w:tab/>
            </w:r>
            <w:r>
              <w:rPr>
                <w:rFonts w:hint="eastAsia"/>
              </w:rPr>
              <w:tab/>
              <w:t>{</w:t>
            </w:r>
            <w:r w:rsidRPr="001C7885">
              <w:rPr>
                <w:rFonts w:hint="eastAsia"/>
                <w:color w:val="FF0000"/>
              </w:rPr>
              <w:t xml:space="preserve"> "arc"</w:t>
            </w:r>
            <w:r>
              <w:rPr>
                <w:rFonts w:hint="eastAsia"/>
              </w:rPr>
              <w:t>: "/user_x.arc" },</w:t>
            </w:r>
            <w:r w:rsidRPr="001C7885">
              <w:rPr>
                <w:rFonts w:hint="eastAsia"/>
                <w:color w:val="00B050"/>
              </w:rPr>
              <w:t>//個人制作分の差分アーカイブ</w:t>
            </w:r>
          </w:p>
          <w:p w14:paraId="5C8F5E82" w14:textId="77777777" w:rsidR="00EA2401" w:rsidRPr="001C7885" w:rsidRDefault="00EA2401" w:rsidP="00662EE1">
            <w:pPr>
              <w:pStyle w:val="2-"/>
              <w:rPr>
                <w:color w:val="00B050"/>
              </w:rPr>
            </w:pPr>
            <w:r>
              <w:rPr>
                <w:rFonts w:hint="eastAsia"/>
              </w:rPr>
              <w:tab/>
            </w:r>
            <w:r>
              <w:rPr>
                <w:rFonts w:hint="eastAsia"/>
              </w:rPr>
              <w:tab/>
              <w:t>{</w:t>
            </w:r>
            <w:r w:rsidRPr="001C7885">
              <w:rPr>
                <w:rFonts w:hint="eastAsia"/>
                <w:color w:val="FF0000"/>
              </w:rPr>
              <w:t xml:space="preserve"> "arc"</w:t>
            </w:r>
            <w:r>
              <w:rPr>
                <w:rFonts w:hint="eastAsia"/>
              </w:rPr>
              <w:t>: "/team_a.arc" },</w:t>
            </w:r>
            <w:r w:rsidRPr="001C7885">
              <w:rPr>
                <w:rFonts w:hint="eastAsia"/>
                <w:color w:val="00B050"/>
              </w:rPr>
              <w:t>//別チームから一時的に受け取った差分アーカイブ</w:t>
            </w:r>
          </w:p>
          <w:p w14:paraId="032994FF" w14:textId="77777777" w:rsidR="00EA2401" w:rsidRPr="001C7885" w:rsidRDefault="00EA2401" w:rsidP="00662EE1">
            <w:pPr>
              <w:pStyle w:val="2-"/>
              <w:rPr>
                <w:color w:val="00B050"/>
              </w:rPr>
            </w:pPr>
            <w:r>
              <w:rPr>
                <w:rFonts w:hint="eastAsia"/>
              </w:rPr>
              <w:tab/>
            </w:r>
            <w:r>
              <w:rPr>
                <w:rFonts w:hint="eastAsia"/>
              </w:rPr>
              <w:tab/>
              <w:t>{</w:t>
            </w:r>
            <w:r w:rsidRPr="001C7885">
              <w:rPr>
                <w:rFonts w:hint="eastAsia"/>
                <w:color w:val="FF0000"/>
              </w:rPr>
              <w:t xml:space="preserve"> "arc"</w:t>
            </w:r>
            <w:r>
              <w:rPr>
                <w:rFonts w:hint="eastAsia"/>
              </w:rPr>
              <w:t>: "/full02.arc" },</w:t>
            </w:r>
            <w:r w:rsidRPr="001C7885">
              <w:rPr>
                <w:rFonts w:hint="eastAsia"/>
                <w:color w:val="00B050"/>
              </w:rPr>
              <w:t>//フルアセットのアーカイブ02</w:t>
            </w:r>
          </w:p>
          <w:p w14:paraId="6D45A019" w14:textId="77777777" w:rsidR="00EA2401" w:rsidRDefault="00EA2401" w:rsidP="00662EE1">
            <w:pPr>
              <w:pStyle w:val="2-"/>
            </w:pPr>
            <w:r>
              <w:rPr>
                <w:rFonts w:hint="eastAsia"/>
              </w:rPr>
              <w:tab/>
            </w:r>
            <w:r>
              <w:rPr>
                <w:rFonts w:hint="eastAsia"/>
              </w:rPr>
              <w:tab/>
              <w:t>{</w:t>
            </w:r>
            <w:r w:rsidRPr="001C7885">
              <w:rPr>
                <w:rFonts w:hint="eastAsia"/>
                <w:color w:val="FF0000"/>
              </w:rPr>
              <w:t xml:space="preserve"> "arc"</w:t>
            </w:r>
            <w:r>
              <w:rPr>
                <w:rFonts w:hint="eastAsia"/>
              </w:rPr>
              <w:t>: "/full01.arc" }</w:t>
            </w:r>
            <w:r w:rsidRPr="001C7885">
              <w:rPr>
                <w:rFonts w:hint="eastAsia"/>
                <w:color w:val="00B050"/>
              </w:rPr>
              <w:t>//フルアセットのアーカイブ01</w:t>
            </w:r>
          </w:p>
          <w:p w14:paraId="231BD865" w14:textId="77777777" w:rsidR="00EA2401" w:rsidRDefault="00EA2401" w:rsidP="00662EE1">
            <w:pPr>
              <w:pStyle w:val="2-"/>
            </w:pPr>
            <w:r>
              <w:tab/>
              <w:t>],</w:t>
            </w:r>
          </w:p>
          <w:p w14:paraId="7E496817" w14:textId="77777777" w:rsidR="00EA2401" w:rsidRDefault="00EA2401" w:rsidP="00662EE1">
            <w:pPr>
              <w:pStyle w:val="2-"/>
            </w:pPr>
          </w:p>
          <w:p w14:paraId="612B2C8B" w14:textId="77777777" w:rsidR="00EA2401" w:rsidRPr="001C7885" w:rsidRDefault="00EA2401" w:rsidP="00662EE1">
            <w:pPr>
              <w:pStyle w:val="2-"/>
              <w:rPr>
                <w:color w:val="00B050"/>
              </w:rPr>
            </w:pPr>
            <w:r>
              <w:rPr>
                <w:rFonts w:hint="eastAsia"/>
              </w:rPr>
              <w:tab/>
            </w:r>
            <w:r w:rsidRPr="001C7885">
              <w:rPr>
                <w:rFonts w:hint="eastAsia"/>
                <w:color w:val="00B050"/>
              </w:rPr>
              <w:t>//自動リロード用アーカイブファイル</w:t>
            </w:r>
          </w:p>
          <w:p w14:paraId="5058C9CE" w14:textId="77777777" w:rsidR="00EA2401" w:rsidRDefault="00EA2401" w:rsidP="00662EE1">
            <w:pPr>
              <w:pStyle w:val="2-"/>
            </w:pPr>
            <w:r>
              <w:lastRenderedPageBreak/>
              <w:tab/>
            </w:r>
            <w:r w:rsidRPr="001C7885">
              <w:rPr>
                <w:color w:val="FF0000"/>
              </w:rPr>
              <w:t>"</w:t>
            </w:r>
            <w:proofErr w:type="spellStart"/>
            <w:r w:rsidRPr="001C7885">
              <w:rPr>
                <w:color w:val="FF0000"/>
              </w:rPr>
              <w:t>autoReload</w:t>
            </w:r>
            <w:proofErr w:type="spellEnd"/>
            <w:r w:rsidRPr="001C7885">
              <w:rPr>
                <w:color w:val="FF0000"/>
              </w:rPr>
              <w:t>"</w:t>
            </w:r>
            <w:r>
              <w:t>: "/user_a_new.arc",</w:t>
            </w:r>
          </w:p>
          <w:p w14:paraId="056EF3D4" w14:textId="77777777" w:rsidR="00EA2401" w:rsidRDefault="00EA2401" w:rsidP="00662EE1">
            <w:pPr>
              <w:pStyle w:val="2-"/>
            </w:pPr>
            <w:r>
              <w:t>}</w:t>
            </w:r>
          </w:p>
        </w:tc>
      </w:tr>
    </w:tbl>
    <w:p w14:paraId="0A26D554" w14:textId="29C08D01" w:rsidR="003B4CE7" w:rsidRDefault="001F1489" w:rsidP="00FC4BC9">
      <w:pPr>
        <w:pStyle w:val="af8"/>
        <w:spacing w:beforeLines="100" w:before="360"/>
        <w:sectPr w:rsidR="003B4CE7" w:rsidSect="006F450B">
          <w:headerReference w:type="even" r:id="rId31"/>
          <w:headerReference w:type="default" r:id="rId32"/>
          <w:footerReference w:type="default" r:id="rId33"/>
          <w:headerReference w:type="first" r:id="rId34"/>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6A7A3FBB" w:rsidR="00F10DC2" w:rsidRPr="00995F2B" w:rsidRDefault="00AF276B" w:rsidP="00244B30">
      <w:pPr>
        <w:sectPr w:rsidR="00F10DC2" w:rsidRPr="00995F2B" w:rsidSect="00995F2B">
          <w:headerReference w:type="even" r:id="rId35"/>
          <w:headerReference w:type="default" r:id="rId36"/>
          <w:footerReference w:type="default" r:id="rId37"/>
          <w:headerReference w:type="first" r:id="rId38"/>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EA2401">
        <w:rPr>
          <w:rFonts w:hint="eastAsia"/>
          <w:b/>
          <w:bCs/>
          <w:noProof/>
        </w:rPr>
        <w:t>索引項目が見つかりません。</w:t>
      </w:r>
      <w:r>
        <w:fldChar w:fldCharType="end"/>
      </w:r>
    </w:p>
    <w:p w14:paraId="7A380C20" w14:textId="77777777" w:rsidR="00104C92" w:rsidRPr="000D4978" w:rsidRDefault="00470798" w:rsidP="000D4978">
      <w:pPr>
        <w:pStyle w:val="afff"/>
        <w:spacing w:before="5040"/>
      </w:pPr>
      <w:r>
        <w:lastRenderedPageBreak/>
        <w:fldChar w:fldCharType="begin"/>
      </w:r>
      <w:r>
        <w:instrText xml:space="preserve"> TITLE   \* MERGEFORMAT </w:instrText>
      </w:r>
      <w:r>
        <w:fldChar w:fldCharType="separate"/>
      </w:r>
      <w:r w:rsidR="00EA2401">
        <w:t>効果的なラインタイムアセット管理</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9"/>
      <w:headerReference w:type="default" r:id="rId40"/>
      <w:footerReference w:type="default" r:id="rId41"/>
      <w:headerReference w:type="first" r:id="rId4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79A32" w14:textId="77777777" w:rsidR="00470798" w:rsidRDefault="00470798" w:rsidP="002B2600">
      <w:r>
        <w:separator/>
      </w:r>
    </w:p>
  </w:endnote>
  <w:endnote w:type="continuationSeparator" w:id="0">
    <w:p w14:paraId="67717DBA" w14:textId="77777777" w:rsidR="00470798" w:rsidRDefault="00470798"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77490F" w:rsidP="003B4CE7">
    <w:pPr>
      <w:pStyle w:val="aff7"/>
    </w:pPr>
    <w:r>
      <w:fldChar w:fldCharType="begin"/>
    </w:r>
    <w:r>
      <w:instrText xml:space="preserve"> TITLE   \* MERGEFORMAT </w:instrText>
    </w:r>
    <w:r>
      <w:fldChar w:fldCharType="separate"/>
    </w:r>
    <w:r w:rsidR="00AF72A7">
      <w:rPr>
        <w:rFonts w:hint="eastAsia"/>
      </w:rPr>
      <w:t>効果的なラインタイムアセット管理</w:t>
    </w:r>
    <w:r>
      <w:fldChar w:fldCharType="end"/>
    </w:r>
    <w:r w:rsidRPr="00B46F4A">
      <w:tab/>
    </w:r>
    <w:r w:rsidRPr="00B46F4A">
      <w:fldChar w:fldCharType="begin"/>
    </w:r>
    <w:r w:rsidRPr="00B46F4A">
      <w:instrText>PAGE \* MERGEFORMAT</w:instrText>
    </w:r>
    <w:r w:rsidRPr="00B46F4A">
      <w:fldChar w:fldCharType="separate"/>
    </w:r>
    <w:r w:rsidR="00AF72A7">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77490F" w:rsidP="00B46F4A">
    <w:pPr>
      <w:pStyle w:val="aff7"/>
    </w:pPr>
    <w:r>
      <w:fldChar w:fldCharType="begin"/>
    </w:r>
    <w:r>
      <w:instrText xml:space="preserve"> TITLE   \* MERGEFORMAT </w:instrText>
    </w:r>
    <w:r>
      <w:fldChar w:fldCharType="separate"/>
    </w:r>
    <w:r w:rsidR="00AF72A7">
      <w:rPr>
        <w:rFonts w:hint="eastAsia"/>
      </w:rPr>
      <w:t>効果的なラインタイムアセット管理</w:t>
    </w:r>
    <w:r>
      <w:fldChar w:fldCharType="end"/>
    </w:r>
    <w:r w:rsidRPr="00B46F4A">
      <w:tab/>
    </w:r>
    <w:r w:rsidRPr="00B46F4A">
      <w:fldChar w:fldCharType="begin"/>
    </w:r>
    <w:r w:rsidRPr="00B46F4A">
      <w:instrText>PAGE \* MERGEFORMAT</w:instrText>
    </w:r>
    <w:r w:rsidRPr="00B46F4A">
      <w:fldChar w:fldCharType="separate"/>
    </w:r>
    <w:r w:rsidR="00AF72A7">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77490F" w:rsidP="00B46F4A">
    <w:pPr>
      <w:pStyle w:val="aff7"/>
    </w:pPr>
    <w:r>
      <w:fldChar w:fldCharType="begin"/>
    </w:r>
    <w:r>
      <w:instrText xml:space="preserve"> TITLE   \* MERGEFORMAT </w:instrText>
    </w:r>
    <w:r>
      <w:fldChar w:fldCharType="separate"/>
    </w:r>
    <w:r w:rsidR="00AF72A7">
      <w:rPr>
        <w:rFonts w:hint="eastAsia"/>
      </w:rPr>
      <w:t>効果的なラインタイムアセット管理</w:t>
    </w:r>
    <w:r>
      <w:fldChar w:fldCharType="end"/>
    </w:r>
    <w:r w:rsidRPr="00B46F4A">
      <w:tab/>
    </w:r>
    <w:r w:rsidRPr="00B46F4A">
      <w:fldChar w:fldCharType="begin"/>
    </w:r>
    <w:r w:rsidRPr="00B46F4A">
      <w:instrText>PAGE \* MERGEFORMAT</w:instrText>
    </w:r>
    <w:r w:rsidRPr="00B46F4A">
      <w:fldChar w:fldCharType="separate"/>
    </w:r>
    <w:r w:rsidR="00AF72A7">
      <w:rPr>
        <w:noProof/>
      </w:rPr>
      <w:t>6</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77490F" w:rsidP="00EB06D4">
    <w:pPr>
      <w:pStyle w:val="aff7"/>
      <w:tabs>
        <w:tab w:val="left" w:pos="6440"/>
      </w:tabs>
    </w:pPr>
    <w:r>
      <w:fldChar w:fldCharType="begin"/>
    </w:r>
    <w:r>
      <w:instrText xml:space="preserve"> TITLE   \* MERGEFORMAT </w:instrText>
    </w:r>
    <w:r>
      <w:fldChar w:fldCharType="separate"/>
    </w:r>
    <w:r w:rsidR="00AF72A7">
      <w:rPr>
        <w:rFonts w:hint="eastAsia"/>
      </w:rPr>
      <w:t>効果的なラインタイムアセット管理</w:t>
    </w:r>
    <w:r>
      <w:fldChar w:fldCharType="end"/>
    </w:r>
    <w:r w:rsidRPr="00FA5A67">
      <w:tab/>
    </w:r>
    <w:r>
      <w:tab/>
    </w:r>
    <w:r w:rsidRPr="00FA5A67">
      <w:fldChar w:fldCharType="begin"/>
    </w:r>
    <w:r w:rsidRPr="00FA5A67">
      <w:instrText>PAGE \* MERGEFORMAT</w:instrText>
    </w:r>
    <w:r w:rsidRPr="00FA5A67">
      <w:fldChar w:fldCharType="separate"/>
    </w:r>
    <w:r w:rsidR="00AF72A7">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D509A9" w14:textId="77777777" w:rsidR="00470798" w:rsidRDefault="00470798" w:rsidP="002B2600">
      <w:r>
        <w:separator/>
      </w:r>
    </w:p>
  </w:footnote>
  <w:footnote w:type="continuationSeparator" w:id="0">
    <w:p w14:paraId="5047EBF3" w14:textId="77777777" w:rsidR="00470798" w:rsidRDefault="00470798"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77490F" w:rsidRDefault="00470798">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77490F" w:rsidRDefault="00470798">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77490F" w:rsidRPr="0060641B" w:rsidRDefault="00470798"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AF72A7">
      <w:rPr>
        <w:rFonts w:hint="eastAsia"/>
        <w:noProof/>
      </w:rPr>
      <w:t>効果的なアセット管理</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77490F" w:rsidRDefault="00470798">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77490F" w:rsidRDefault="00470798">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77490F" w:rsidRPr="0060641B" w:rsidRDefault="00470798"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77490F" w:rsidRDefault="00470798">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77490F" w:rsidRDefault="00470798">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77490F" w:rsidRPr="0060641B" w:rsidRDefault="00470798"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77490F" w:rsidRDefault="00470798">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647897" w:rsidRDefault="00470798"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77490F" w:rsidRDefault="00470798">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77490F" w:rsidRDefault="00470798">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77490F" w:rsidRPr="0060641B" w:rsidRDefault="00470798"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77490F" w:rsidRDefault="00470798">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77490F" w:rsidRDefault="00470798">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77490F" w:rsidRPr="0060641B" w:rsidRDefault="00470798"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77490F" w:rsidRDefault="00470798">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81622"/>
    <w:rsid w:val="000817BB"/>
    <w:rsid w:val="00084687"/>
    <w:rsid w:val="00084756"/>
    <w:rsid w:val="00085B19"/>
    <w:rsid w:val="00085D40"/>
    <w:rsid w:val="000867D4"/>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00A7"/>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1268"/>
    <w:rsid w:val="0018242B"/>
    <w:rsid w:val="00184003"/>
    <w:rsid w:val="00192757"/>
    <w:rsid w:val="00192C98"/>
    <w:rsid w:val="00193574"/>
    <w:rsid w:val="00193A89"/>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4B3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4F6A"/>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798"/>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98"/>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151C"/>
    <w:rsid w:val="00642C7D"/>
    <w:rsid w:val="00642F5B"/>
    <w:rsid w:val="0064466E"/>
    <w:rsid w:val="00645740"/>
    <w:rsid w:val="00645C50"/>
    <w:rsid w:val="00646AD9"/>
    <w:rsid w:val="00647897"/>
    <w:rsid w:val="00647976"/>
    <w:rsid w:val="00655DFE"/>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23C7"/>
    <w:rsid w:val="007724D6"/>
    <w:rsid w:val="00772A54"/>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1EE"/>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4EA0"/>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2AE3"/>
    <w:rsid w:val="00AA3365"/>
    <w:rsid w:val="00AA3430"/>
    <w:rsid w:val="00AA5626"/>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72A7"/>
    <w:rsid w:val="00B00DF1"/>
    <w:rsid w:val="00B010C2"/>
    <w:rsid w:val="00B014B7"/>
    <w:rsid w:val="00B02673"/>
    <w:rsid w:val="00B02E91"/>
    <w:rsid w:val="00B05E6A"/>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5D03"/>
    <w:rsid w:val="00C1740F"/>
    <w:rsid w:val="00C2202A"/>
    <w:rsid w:val="00C229EB"/>
    <w:rsid w:val="00C235D7"/>
    <w:rsid w:val="00C2517C"/>
    <w:rsid w:val="00C270DF"/>
    <w:rsid w:val="00C27A01"/>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2401"/>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244B30"/>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header" Target="header16.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2.xml"/><Relationship Id="rId42" Type="http://schemas.openxmlformats.org/officeDocument/2006/relationships/header" Target="header18.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footer" Target="footer3.xml"/><Relationship Id="rId38"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image" Target="media/image6.emf"/><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1.xml"/><Relationship Id="rId37" Type="http://schemas.openxmlformats.org/officeDocument/2006/relationships/footer" Target="footer4.xml"/><Relationship Id="rId40"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Visio___5.vsdx"/><Relationship Id="rId36" Type="http://schemas.openxmlformats.org/officeDocument/2006/relationships/header" Target="header14.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header" Target="header1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Visio___6.vsdx"/><Relationship Id="rId35" Type="http://schemas.openxmlformats.org/officeDocument/2006/relationships/header" Target="header13.xm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A5A48-A81D-4B23-BBEF-EF32E04E9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6958</TotalTime>
  <Pages>11</Pages>
  <Words>594</Words>
  <Characters>3391</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効果的なラインタイムアセット管理</vt:lpstr>
    </vt:vector>
  </TitlesOfParts>
  <Company/>
  <LinksUpToDate>false</LinksUpToDate>
  <CharactersWithSpaces>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効果的なラインタイムアセット管理</dc:title>
  <dc:subject>差分アーカイブと自動リロードで制作効率を向上</dc:subject>
  <dc:creator>板垣 衛</dc:creator>
  <cp:keywords/>
  <dc:description/>
  <cp:lastModifiedBy>板垣衛</cp:lastModifiedBy>
  <cp:revision>1037</cp:revision>
  <cp:lastPrinted>2014-02-06T17:27:00Z</cp:lastPrinted>
  <dcterms:created xsi:type="dcterms:W3CDTF">2014-01-07T17:50:00Z</dcterms:created>
  <dcterms:modified xsi:type="dcterms:W3CDTF">2014-02-06T17:28:00Z</dcterms:modified>
  <cp:category>仕様・設計書</cp:category>
  <cp:contentStatus/>
</cp:coreProperties>
</file>