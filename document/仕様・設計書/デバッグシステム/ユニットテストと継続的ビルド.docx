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775FFE" w:rsidP="00966ADB">
      <w:pPr>
        <w:pStyle w:val="af4"/>
      </w:pPr>
      <w:r>
        <w:fldChar w:fldCharType="begin"/>
      </w:r>
      <w:r>
        <w:instrText xml:space="preserve"> TITLE   \* MERGEFORMAT </w:instrText>
      </w:r>
      <w:r>
        <w:fldChar w:fldCharType="separate"/>
      </w:r>
      <w:r w:rsidR="006A1704">
        <w:t>ユニットテストと継続的ビルド</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6A1704">
          <w:t>コード修正の想定外の影響を早期に捕捉する</w:t>
        </w:r>
      </w:fldSimple>
      <w:r>
        <w:t xml:space="preserve"> </w:t>
      </w:r>
      <w:r>
        <w:rPr>
          <w:rFonts w:hint="eastAsia"/>
        </w:rPr>
        <w:t>－</w:t>
      </w:r>
    </w:p>
    <w:p w14:paraId="5794E0D3" w14:textId="48F9F452"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F68D5">
        <w:rPr>
          <w:rFonts w:hint="eastAsia"/>
        </w:rPr>
        <w:t>2</w:t>
      </w:r>
      <w:r w:rsidR="00EC0FD6" w:rsidRPr="00C31EA7">
        <w:rPr>
          <w:rFonts w:hint="eastAsia"/>
        </w:rPr>
        <w:t>月</w:t>
      </w:r>
      <w:r w:rsidR="004F68D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6A170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CC01DA7" w:rsidR="000D4978" w:rsidRPr="000D4978" w:rsidRDefault="000D4978" w:rsidP="004F68D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F68D5">
              <w:rPr>
                <w:rFonts w:hint="eastAsia"/>
                <w:sz w:val="18"/>
                <w:szCs w:val="18"/>
              </w:rPr>
              <w:t>2</w:t>
            </w:r>
            <w:r w:rsidRPr="000D4978">
              <w:rPr>
                <w:rFonts w:hint="eastAsia"/>
                <w:sz w:val="18"/>
                <w:szCs w:val="18"/>
              </w:rPr>
              <w:t>月</w:t>
            </w:r>
            <w:r w:rsidR="004F68D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F3C6B5C" w14:textId="77777777" w:rsidR="006A170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345837" w:history="1">
        <w:r w:rsidR="006A1704" w:rsidRPr="0021459B">
          <w:rPr>
            <w:rStyle w:val="afff3"/>
            <w:rFonts w:ascii="Wingdings" w:hAnsi="Wingdings"/>
          </w:rPr>
          <w:t></w:t>
        </w:r>
        <w:r w:rsidR="006A1704">
          <w:rPr>
            <w:rFonts w:asciiTheme="minorHAnsi" w:eastAsiaTheme="minorEastAsia" w:hAnsiTheme="minorHAnsi" w:cstheme="minorBidi"/>
            <w:b w:val="0"/>
            <w:sz w:val="21"/>
          </w:rPr>
          <w:tab/>
        </w:r>
        <w:r w:rsidR="006A1704" w:rsidRPr="0021459B">
          <w:rPr>
            <w:rStyle w:val="afff3"/>
            <w:rFonts w:hint="eastAsia"/>
          </w:rPr>
          <w:t>概略</w:t>
        </w:r>
        <w:r w:rsidR="006A1704">
          <w:rPr>
            <w:webHidden/>
          </w:rPr>
          <w:tab/>
        </w:r>
        <w:r w:rsidR="006A1704">
          <w:rPr>
            <w:webHidden/>
          </w:rPr>
          <w:fldChar w:fldCharType="begin"/>
        </w:r>
        <w:r w:rsidR="006A1704">
          <w:rPr>
            <w:webHidden/>
          </w:rPr>
          <w:instrText xml:space="preserve"> PAGEREF _Toc379345837 \h </w:instrText>
        </w:r>
        <w:r w:rsidR="006A1704">
          <w:rPr>
            <w:webHidden/>
          </w:rPr>
        </w:r>
        <w:r w:rsidR="006A1704">
          <w:rPr>
            <w:webHidden/>
          </w:rPr>
          <w:fldChar w:fldCharType="separate"/>
        </w:r>
        <w:r w:rsidR="00294041">
          <w:rPr>
            <w:webHidden/>
          </w:rPr>
          <w:t>1</w:t>
        </w:r>
        <w:r w:rsidR="006A1704">
          <w:rPr>
            <w:webHidden/>
          </w:rPr>
          <w:fldChar w:fldCharType="end"/>
        </w:r>
      </w:hyperlink>
    </w:p>
    <w:p w14:paraId="5BEF7659" w14:textId="77777777" w:rsidR="006A1704" w:rsidRDefault="006A1704">
      <w:pPr>
        <w:pStyle w:val="12"/>
        <w:spacing w:before="180"/>
        <w:ind w:left="325" w:hanging="325"/>
        <w:rPr>
          <w:rFonts w:asciiTheme="minorHAnsi" w:eastAsiaTheme="minorEastAsia" w:hAnsiTheme="minorHAnsi" w:cstheme="minorBidi"/>
          <w:b w:val="0"/>
          <w:sz w:val="21"/>
        </w:rPr>
      </w:pPr>
      <w:hyperlink w:anchor="_Toc379345838" w:history="1">
        <w:r w:rsidRPr="0021459B">
          <w:rPr>
            <w:rStyle w:val="afff3"/>
            <w:rFonts w:ascii="Wingdings" w:hAnsi="Wingdings"/>
          </w:rPr>
          <w:t></w:t>
        </w:r>
        <w:r>
          <w:rPr>
            <w:rFonts w:asciiTheme="minorHAnsi" w:eastAsiaTheme="minorEastAsia" w:hAnsiTheme="minorHAnsi" w:cstheme="minorBidi"/>
            <w:b w:val="0"/>
            <w:sz w:val="21"/>
          </w:rPr>
          <w:tab/>
        </w:r>
        <w:r w:rsidRPr="0021459B">
          <w:rPr>
            <w:rStyle w:val="afff3"/>
            <w:rFonts w:hint="eastAsia"/>
          </w:rPr>
          <w:t>目的</w:t>
        </w:r>
        <w:r>
          <w:rPr>
            <w:webHidden/>
          </w:rPr>
          <w:tab/>
        </w:r>
        <w:r>
          <w:rPr>
            <w:webHidden/>
          </w:rPr>
          <w:fldChar w:fldCharType="begin"/>
        </w:r>
        <w:r>
          <w:rPr>
            <w:webHidden/>
          </w:rPr>
          <w:instrText xml:space="preserve"> PAGEREF _Toc379345838 \h </w:instrText>
        </w:r>
        <w:r>
          <w:rPr>
            <w:webHidden/>
          </w:rPr>
        </w:r>
        <w:r>
          <w:rPr>
            <w:webHidden/>
          </w:rPr>
          <w:fldChar w:fldCharType="separate"/>
        </w:r>
        <w:r w:rsidR="00294041">
          <w:rPr>
            <w:webHidden/>
          </w:rPr>
          <w:t>1</w:t>
        </w:r>
        <w:r>
          <w:rPr>
            <w:webHidden/>
          </w:rPr>
          <w:fldChar w:fldCharType="end"/>
        </w:r>
      </w:hyperlink>
    </w:p>
    <w:p w14:paraId="0C9C0A94" w14:textId="77777777" w:rsidR="006A1704" w:rsidRDefault="006A1704">
      <w:pPr>
        <w:pStyle w:val="12"/>
        <w:spacing w:before="180"/>
        <w:ind w:left="325" w:hanging="325"/>
        <w:rPr>
          <w:rFonts w:asciiTheme="minorHAnsi" w:eastAsiaTheme="minorEastAsia" w:hAnsiTheme="minorHAnsi" w:cstheme="minorBidi"/>
          <w:b w:val="0"/>
          <w:sz w:val="21"/>
        </w:rPr>
      </w:pPr>
      <w:hyperlink w:anchor="_Toc379345839" w:history="1">
        <w:r w:rsidRPr="0021459B">
          <w:rPr>
            <w:rStyle w:val="afff3"/>
            <w:rFonts w:ascii="Wingdings" w:hAnsi="Wingdings"/>
          </w:rPr>
          <w:t></w:t>
        </w:r>
        <w:r>
          <w:rPr>
            <w:rFonts w:asciiTheme="minorHAnsi" w:eastAsiaTheme="minorEastAsia" w:hAnsiTheme="minorHAnsi" w:cstheme="minorBidi"/>
            <w:b w:val="0"/>
            <w:sz w:val="21"/>
          </w:rPr>
          <w:tab/>
        </w:r>
        <w:r w:rsidRPr="0021459B">
          <w:rPr>
            <w:rStyle w:val="afff3"/>
            <w:rFonts w:hint="eastAsia"/>
          </w:rPr>
          <w:t>「ユニットテスト」と「回帰テスト」</w:t>
        </w:r>
        <w:r>
          <w:rPr>
            <w:webHidden/>
          </w:rPr>
          <w:tab/>
        </w:r>
        <w:r>
          <w:rPr>
            <w:webHidden/>
          </w:rPr>
          <w:fldChar w:fldCharType="begin"/>
        </w:r>
        <w:r>
          <w:rPr>
            <w:webHidden/>
          </w:rPr>
          <w:instrText xml:space="preserve"> PAGEREF _Toc379345839 \h </w:instrText>
        </w:r>
        <w:r>
          <w:rPr>
            <w:webHidden/>
          </w:rPr>
        </w:r>
        <w:r>
          <w:rPr>
            <w:webHidden/>
          </w:rPr>
          <w:fldChar w:fldCharType="separate"/>
        </w:r>
        <w:r w:rsidR="00294041">
          <w:rPr>
            <w:webHidden/>
          </w:rPr>
          <w:t>1</w:t>
        </w:r>
        <w:r>
          <w:rPr>
            <w:webHidden/>
          </w:rPr>
          <w:fldChar w:fldCharType="end"/>
        </w:r>
      </w:hyperlink>
    </w:p>
    <w:p w14:paraId="594E85DD" w14:textId="77777777" w:rsidR="006A1704" w:rsidRDefault="006A1704">
      <w:pPr>
        <w:pStyle w:val="12"/>
        <w:spacing w:before="180"/>
        <w:ind w:left="325" w:hanging="325"/>
        <w:rPr>
          <w:rFonts w:asciiTheme="minorHAnsi" w:eastAsiaTheme="minorEastAsia" w:hAnsiTheme="minorHAnsi" w:cstheme="minorBidi"/>
          <w:b w:val="0"/>
          <w:sz w:val="21"/>
        </w:rPr>
      </w:pPr>
      <w:hyperlink w:anchor="_Toc379345840" w:history="1">
        <w:r w:rsidRPr="0021459B">
          <w:rPr>
            <w:rStyle w:val="afff3"/>
            <w:rFonts w:ascii="Wingdings" w:hAnsi="Wingdings"/>
          </w:rPr>
          <w:t></w:t>
        </w:r>
        <w:r>
          <w:rPr>
            <w:rFonts w:asciiTheme="minorHAnsi" w:eastAsiaTheme="minorEastAsia" w:hAnsiTheme="minorHAnsi" w:cstheme="minorBidi"/>
            <w:b w:val="0"/>
            <w:sz w:val="21"/>
          </w:rPr>
          <w:tab/>
        </w:r>
        <w:r w:rsidRPr="0021459B">
          <w:rPr>
            <w:rStyle w:val="afff3"/>
            <w:rFonts w:hint="eastAsia"/>
          </w:rPr>
          <w:t>ユニットテストのコーディング</w:t>
        </w:r>
        <w:r>
          <w:rPr>
            <w:webHidden/>
          </w:rPr>
          <w:tab/>
        </w:r>
        <w:r>
          <w:rPr>
            <w:webHidden/>
          </w:rPr>
          <w:fldChar w:fldCharType="begin"/>
        </w:r>
        <w:r>
          <w:rPr>
            <w:webHidden/>
          </w:rPr>
          <w:instrText xml:space="preserve"> PAGEREF _Toc379345840 \h </w:instrText>
        </w:r>
        <w:r>
          <w:rPr>
            <w:webHidden/>
          </w:rPr>
        </w:r>
        <w:r>
          <w:rPr>
            <w:webHidden/>
          </w:rPr>
          <w:fldChar w:fldCharType="separate"/>
        </w:r>
        <w:r w:rsidR="00294041">
          <w:rPr>
            <w:webHidden/>
          </w:rPr>
          <w:t>2</w:t>
        </w:r>
        <w:r>
          <w:rPr>
            <w:webHidden/>
          </w:rPr>
          <w:fldChar w:fldCharType="end"/>
        </w:r>
      </w:hyperlink>
    </w:p>
    <w:p w14:paraId="34724EAB" w14:textId="77777777" w:rsidR="006A1704" w:rsidRDefault="006A1704">
      <w:pPr>
        <w:pStyle w:val="25"/>
        <w:rPr>
          <w:rFonts w:asciiTheme="minorHAnsi" w:eastAsiaTheme="minorEastAsia" w:hAnsiTheme="minorHAnsi" w:cstheme="minorBidi"/>
          <w:b w:val="0"/>
        </w:rPr>
      </w:pPr>
      <w:hyperlink w:anchor="_Toc379345841"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ユニットテストの使い方①：テスト処理の書き方</w:t>
        </w:r>
        <w:r>
          <w:rPr>
            <w:webHidden/>
          </w:rPr>
          <w:tab/>
        </w:r>
        <w:r>
          <w:rPr>
            <w:webHidden/>
          </w:rPr>
          <w:fldChar w:fldCharType="begin"/>
        </w:r>
        <w:r>
          <w:rPr>
            <w:webHidden/>
          </w:rPr>
          <w:instrText xml:space="preserve"> PAGEREF _Toc379345841 \h </w:instrText>
        </w:r>
        <w:r>
          <w:rPr>
            <w:webHidden/>
          </w:rPr>
        </w:r>
        <w:r>
          <w:rPr>
            <w:webHidden/>
          </w:rPr>
          <w:fldChar w:fldCharType="separate"/>
        </w:r>
        <w:r w:rsidR="00294041">
          <w:rPr>
            <w:webHidden/>
          </w:rPr>
          <w:t>2</w:t>
        </w:r>
        <w:r>
          <w:rPr>
            <w:webHidden/>
          </w:rPr>
          <w:fldChar w:fldCharType="end"/>
        </w:r>
      </w:hyperlink>
    </w:p>
    <w:p w14:paraId="2040D8BB" w14:textId="77777777" w:rsidR="006A1704" w:rsidRDefault="006A1704">
      <w:pPr>
        <w:pStyle w:val="25"/>
        <w:rPr>
          <w:rFonts w:asciiTheme="minorHAnsi" w:eastAsiaTheme="minorEastAsia" w:hAnsiTheme="minorHAnsi" w:cstheme="minorBidi"/>
          <w:b w:val="0"/>
        </w:rPr>
      </w:pPr>
      <w:hyperlink w:anchor="_Toc379345842"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ユニットテストの使い方②：実行の指定</w:t>
        </w:r>
        <w:r>
          <w:rPr>
            <w:webHidden/>
          </w:rPr>
          <w:tab/>
        </w:r>
        <w:r>
          <w:rPr>
            <w:webHidden/>
          </w:rPr>
          <w:fldChar w:fldCharType="begin"/>
        </w:r>
        <w:r>
          <w:rPr>
            <w:webHidden/>
          </w:rPr>
          <w:instrText xml:space="preserve"> PAGEREF _Toc379345842 \h </w:instrText>
        </w:r>
        <w:r>
          <w:rPr>
            <w:webHidden/>
          </w:rPr>
        </w:r>
        <w:r>
          <w:rPr>
            <w:webHidden/>
          </w:rPr>
          <w:fldChar w:fldCharType="separate"/>
        </w:r>
        <w:r w:rsidR="00294041">
          <w:rPr>
            <w:webHidden/>
          </w:rPr>
          <w:t>4</w:t>
        </w:r>
        <w:r>
          <w:rPr>
            <w:webHidden/>
          </w:rPr>
          <w:fldChar w:fldCharType="end"/>
        </w:r>
      </w:hyperlink>
    </w:p>
    <w:p w14:paraId="72C732E8" w14:textId="77777777" w:rsidR="006A1704" w:rsidRDefault="006A1704">
      <w:pPr>
        <w:pStyle w:val="25"/>
        <w:rPr>
          <w:rFonts w:asciiTheme="minorHAnsi" w:eastAsiaTheme="minorEastAsia" w:hAnsiTheme="minorHAnsi" w:cstheme="minorBidi"/>
          <w:b w:val="0"/>
        </w:rPr>
      </w:pPr>
      <w:hyperlink w:anchor="_Toc379345843"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ユニットテストの使い方③：ビルド方法</w:t>
        </w:r>
        <w:r>
          <w:rPr>
            <w:webHidden/>
          </w:rPr>
          <w:tab/>
        </w:r>
        <w:r>
          <w:rPr>
            <w:webHidden/>
          </w:rPr>
          <w:fldChar w:fldCharType="begin"/>
        </w:r>
        <w:r>
          <w:rPr>
            <w:webHidden/>
          </w:rPr>
          <w:instrText xml:space="preserve"> PAGEREF _Toc379345843 \h </w:instrText>
        </w:r>
        <w:r>
          <w:rPr>
            <w:webHidden/>
          </w:rPr>
        </w:r>
        <w:r>
          <w:rPr>
            <w:webHidden/>
          </w:rPr>
          <w:fldChar w:fldCharType="separate"/>
        </w:r>
        <w:r w:rsidR="00294041">
          <w:rPr>
            <w:webHidden/>
          </w:rPr>
          <w:t>5</w:t>
        </w:r>
        <w:r>
          <w:rPr>
            <w:webHidden/>
          </w:rPr>
          <w:fldChar w:fldCharType="end"/>
        </w:r>
      </w:hyperlink>
    </w:p>
    <w:p w14:paraId="5EF8D83A" w14:textId="77777777" w:rsidR="006A1704" w:rsidRDefault="006A1704">
      <w:pPr>
        <w:pStyle w:val="25"/>
        <w:rPr>
          <w:rFonts w:asciiTheme="minorHAnsi" w:eastAsiaTheme="minorEastAsia" w:hAnsiTheme="minorHAnsi" w:cstheme="minorBidi"/>
          <w:b w:val="0"/>
        </w:rPr>
      </w:pPr>
      <w:hyperlink w:anchor="_Toc379345844"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ユニットテストの使い方④：実行結果</w:t>
        </w:r>
        <w:r>
          <w:rPr>
            <w:webHidden/>
          </w:rPr>
          <w:tab/>
        </w:r>
        <w:r>
          <w:rPr>
            <w:webHidden/>
          </w:rPr>
          <w:fldChar w:fldCharType="begin"/>
        </w:r>
        <w:r>
          <w:rPr>
            <w:webHidden/>
          </w:rPr>
          <w:instrText xml:space="preserve"> PAGEREF _Toc379345844 \h </w:instrText>
        </w:r>
        <w:r>
          <w:rPr>
            <w:webHidden/>
          </w:rPr>
        </w:r>
        <w:r>
          <w:rPr>
            <w:webHidden/>
          </w:rPr>
          <w:fldChar w:fldCharType="separate"/>
        </w:r>
        <w:r w:rsidR="00294041">
          <w:rPr>
            <w:webHidden/>
          </w:rPr>
          <w:t>6</w:t>
        </w:r>
        <w:r>
          <w:rPr>
            <w:webHidden/>
          </w:rPr>
          <w:fldChar w:fldCharType="end"/>
        </w:r>
      </w:hyperlink>
    </w:p>
    <w:p w14:paraId="0B8C2348" w14:textId="77777777" w:rsidR="006A1704" w:rsidRDefault="006A1704">
      <w:pPr>
        <w:pStyle w:val="25"/>
        <w:rPr>
          <w:rFonts w:asciiTheme="minorHAnsi" w:eastAsiaTheme="minorEastAsia" w:hAnsiTheme="minorHAnsi" w:cstheme="minorBidi"/>
          <w:b w:val="0"/>
        </w:rPr>
      </w:pPr>
      <w:hyperlink w:anchor="_Toc379345845"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ユニットテストの使い方⑤：</w:t>
        </w:r>
        <w:r w:rsidRPr="0021459B">
          <w:rPr>
            <w:rStyle w:val="afff3"/>
          </w:rPr>
          <w:t>Jenkins</w:t>
        </w:r>
        <w:r w:rsidRPr="0021459B">
          <w:rPr>
            <w:rStyle w:val="afff3"/>
            <w:rFonts w:hint="eastAsia"/>
          </w:rPr>
          <w:t>の設定</w:t>
        </w:r>
        <w:r>
          <w:rPr>
            <w:webHidden/>
          </w:rPr>
          <w:tab/>
        </w:r>
        <w:r>
          <w:rPr>
            <w:webHidden/>
          </w:rPr>
          <w:fldChar w:fldCharType="begin"/>
        </w:r>
        <w:r>
          <w:rPr>
            <w:webHidden/>
          </w:rPr>
          <w:instrText xml:space="preserve"> PAGEREF _Toc379345845 \h </w:instrText>
        </w:r>
        <w:r>
          <w:rPr>
            <w:webHidden/>
          </w:rPr>
        </w:r>
        <w:r>
          <w:rPr>
            <w:webHidden/>
          </w:rPr>
          <w:fldChar w:fldCharType="separate"/>
        </w:r>
        <w:r w:rsidR="00294041">
          <w:rPr>
            <w:webHidden/>
          </w:rPr>
          <w:t>7</w:t>
        </w:r>
        <w:r>
          <w:rPr>
            <w:webHidden/>
          </w:rPr>
          <w:fldChar w:fldCharType="end"/>
        </w:r>
      </w:hyperlink>
    </w:p>
    <w:p w14:paraId="1A323E73" w14:textId="77777777" w:rsidR="006A1704" w:rsidRDefault="006A1704">
      <w:pPr>
        <w:pStyle w:val="25"/>
        <w:rPr>
          <w:rFonts w:asciiTheme="minorHAnsi" w:eastAsiaTheme="minorEastAsia" w:hAnsiTheme="minorHAnsi" w:cstheme="minorBidi"/>
          <w:b w:val="0"/>
        </w:rPr>
      </w:pPr>
      <w:hyperlink w:anchor="_Toc379345846"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ユニットテストの使い方⑥：</w:t>
        </w:r>
        <w:r w:rsidRPr="0021459B">
          <w:rPr>
            <w:rStyle w:val="afff3"/>
          </w:rPr>
          <w:t>Jenkins</w:t>
        </w:r>
        <w:r w:rsidRPr="0021459B">
          <w:rPr>
            <w:rStyle w:val="afff3"/>
            <w:rFonts w:hint="eastAsia"/>
          </w:rPr>
          <w:t>の実行結果</w:t>
        </w:r>
        <w:r>
          <w:rPr>
            <w:webHidden/>
          </w:rPr>
          <w:tab/>
        </w:r>
        <w:r>
          <w:rPr>
            <w:webHidden/>
          </w:rPr>
          <w:fldChar w:fldCharType="begin"/>
        </w:r>
        <w:r>
          <w:rPr>
            <w:webHidden/>
          </w:rPr>
          <w:instrText xml:space="preserve"> PAGEREF _Toc379345846 \h </w:instrText>
        </w:r>
        <w:r>
          <w:rPr>
            <w:webHidden/>
          </w:rPr>
        </w:r>
        <w:r>
          <w:rPr>
            <w:webHidden/>
          </w:rPr>
          <w:fldChar w:fldCharType="separate"/>
        </w:r>
        <w:r w:rsidR="00294041">
          <w:rPr>
            <w:webHidden/>
          </w:rPr>
          <w:t>10</w:t>
        </w:r>
        <w:r>
          <w:rPr>
            <w:webHidden/>
          </w:rPr>
          <w:fldChar w:fldCharType="end"/>
        </w:r>
      </w:hyperlink>
    </w:p>
    <w:p w14:paraId="14928B96" w14:textId="77777777" w:rsidR="006A1704" w:rsidRDefault="006A1704">
      <w:pPr>
        <w:pStyle w:val="25"/>
        <w:rPr>
          <w:rFonts w:asciiTheme="minorHAnsi" w:eastAsiaTheme="minorEastAsia" w:hAnsiTheme="minorHAnsi" w:cstheme="minorBidi"/>
          <w:b w:val="0"/>
        </w:rPr>
      </w:pPr>
      <w:hyperlink w:anchor="_Toc379345847"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ユニットテストを自作するメリット</w:t>
        </w:r>
        <w:r>
          <w:rPr>
            <w:webHidden/>
          </w:rPr>
          <w:tab/>
        </w:r>
        <w:r>
          <w:rPr>
            <w:webHidden/>
          </w:rPr>
          <w:fldChar w:fldCharType="begin"/>
        </w:r>
        <w:r>
          <w:rPr>
            <w:webHidden/>
          </w:rPr>
          <w:instrText xml:space="preserve"> PAGEREF _Toc379345847 \h </w:instrText>
        </w:r>
        <w:r>
          <w:rPr>
            <w:webHidden/>
          </w:rPr>
        </w:r>
        <w:r>
          <w:rPr>
            <w:webHidden/>
          </w:rPr>
          <w:fldChar w:fldCharType="separate"/>
        </w:r>
        <w:r w:rsidR="00294041">
          <w:rPr>
            <w:webHidden/>
          </w:rPr>
          <w:t>11</w:t>
        </w:r>
        <w:r>
          <w:rPr>
            <w:webHidden/>
          </w:rPr>
          <w:fldChar w:fldCharType="end"/>
        </w:r>
      </w:hyperlink>
    </w:p>
    <w:p w14:paraId="5501A9BF" w14:textId="77777777" w:rsidR="006A1704" w:rsidRDefault="006A1704">
      <w:pPr>
        <w:pStyle w:val="12"/>
        <w:spacing w:before="180"/>
        <w:ind w:left="325" w:hanging="325"/>
        <w:rPr>
          <w:rFonts w:asciiTheme="minorHAnsi" w:eastAsiaTheme="minorEastAsia" w:hAnsiTheme="minorHAnsi" w:cstheme="minorBidi"/>
          <w:b w:val="0"/>
          <w:sz w:val="21"/>
        </w:rPr>
      </w:pPr>
      <w:hyperlink w:anchor="_Toc379345848" w:history="1">
        <w:r w:rsidRPr="0021459B">
          <w:rPr>
            <w:rStyle w:val="afff3"/>
            <w:rFonts w:ascii="Wingdings" w:hAnsi="Wingdings"/>
          </w:rPr>
          <w:t></w:t>
        </w:r>
        <w:r>
          <w:rPr>
            <w:rFonts w:asciiTheme="minorHAnsi" w:eastAsiaTheme="minorEastAsia" w:hAnsiTheme="minorHAnsi" w:cstheme="minorBidi"/>
            <w:b w:val="0"/>
            <w:sz w:val="21"/>
          </w:rPr>
          <w:tab/>
        </w:r>
        <w:r w:rsidRPr="0021459B">
          <w:rPr>
            <w:rStyle w:val="afff3"/>
            <w:rFonts w:hint="eastAsia"/>
          </w:rPr>
          <w:t>処理実装サンプル</w:t>
        </w:r>
        <w:r>
          <w:rPr>
            <w:webHidden/>
          </w:rPr>
          <w:tab/>
        </w:r>
        <w:r>
          <w:rPr>
            <w:webHidden/>
          </w:rPr>
          <w:fldChar w:fldCharType="begin"/>
        </w:r>
        <w:r>
          <w:rPr>
            <w:webHidden/>
          </w:rPr>
          <w:instrText xml:space="preserve"> PAGEREF _Toc379345848 \h </w:instrText>
        </w:r>
        <w:r>
          <w:rPr>
            <w:webHidden/>
          </w:rPr>
        </w:r>
        <w:r>
          <w:rPr>
            <w:webHidden/>
          </w:rPr>
          <w:fldChar w:fldCharType="separate"/>
        </w:r>
        <w:r w:rsidR="00294041">
          <w:rPr>
            <w:webHidden/>
          </w:rPr>
          <w:t>11</w:t>
        </w:r>
        <w:r>
          <w:rPr>
            <w:webHidden/>
          </w:rPr>
          <w:fldChar w:fldCharType="end"/>
        </w:r>
      </w:hyperlink>
    </w:p>
    <w:p w14:paraId="3BD9DD54" w14:textId="77777777" w:rsidR="006A1704" w:rsidRDefault="006A1704">
      <w:pPr>
        <w:pStyle w:val="25"/>
        <w:rPr>
          <w:rFonts w:asciiTheme="minorHAnsi" w:eastAsiaTheme="minorEastAsia" w:hAnsiTheme="minorHAnsi" w:cstheme="minorBidi"/>
          <w:b w:val="0"/>
        </w:rPr>
      </w:pPr>
      <w:hyperlink w:anchor="_Toc379345849"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ユニットテスト処理</w:t>
        </w:r>
        <w:r>
          <w:rPr>
            <w:webHidden/>
          </w:rPr>
          <w:tab/>
        </w:r>
        <w:r>
          <w:rPr>
            <w:webHidden/>
          </w:rPr>
          <w:fldChar w:fldCharType="begin"/>
        </w:r>
        <w:r>
          <w:rPr>
            <w:webHidden/>
          </w:rPr>
          <w:instrText xml:space="preserve"> PAGEREF _Toc379345849 \h </w:instrText>
        </w:r>
        <w:r>
          <w:rPr>
            <w:webHidden/>
          </w:rPr>
        </w:r>
        <w:r>
          <w:rPr>
            <w:webHidden/>
          </w:rPr>
          <w:fldChar w:fldCharType="separate"/>
        </w:r>
        <w:r w:rsidR="00294041">
          <w:rPr>
            <w:webHidden/>
          </w:rPr>
          <w:t>12</w:t>
        </w:r>
        <w:r>
          <w:rPr>
            <w:webHidden/>
          </w:rPr>
          <w:fldChar w:fldCharType="end"/>
        </w:r>
      </w:hyperlink>
    </w:p>
    <w:p w14:paraId="300CAA4C" w14:textId="77777777" w:rsidR="006A1704" w:rsidRDefault="006A1704">
      <w:pPr>
        <w:pStyle w:val="25"/>
        <w:rPr>
          <w:rFonts w:asciiTheme="minorHAnsi" w:eastAsiaTheme="minorEastAsia" w:hAnsiTheme="minorHAnsi" w:cstheme="minorBidi"/>
          <w:b w:val="0"/>
        </w:rPr>
      </w:pPr>
      <w:hyperlink w:anchor="_Toc379345850" w:history="1">
        <w:r w:rsidRPr="0021459B">
          <w:rPr>
            <w:rStyle w:val="afff3"/>
            <w:rFonts w:ascii="メイリオ" w:eastAsia="メイリオ" w:hAnsi="メイリオ" w:hint="eastAsia"/>
          </w:rPr>
          <w:t>▼</w:t>
        </w:r>
        <w:r>
          <w:rPr>
            <w:rFonts w:asciiTheme="minorHAnsi" w:eastAsiaTheme="minorEastAsia" w:hAnsiTheme="minorHAnsi" w:cstheme="minorBidi"/>
            <w:b w:val="0"/>
          </w:rPr>
          <w:tab/>
        </w:r>
        <w:r w:rsidRPr="0021459B">
          <w:rPr>
            <w:rStyle w:val="afff3"/>
            <w:rFonts w:hint="eastAsia"/>
          </w:rPr>
          <w:t>ユニットテスト実行処理サンプル</w:t>
        </w:r>
        <w:r>
          <w:rPr>
            <w:webHidden/>
          </w:rPr>
          <w:tab/>
        </w:r>
        <w:r>
          <w:rPr>
            <w:webHidden/>
          </w:rPr>
          <w:fldChar w:fldCharType="begin"/>
        </w:r>
        <w:r>
          <w:rPr>
            <w:webHidden/>
          </w:rPr>
          <w:instrText xml:space="preserve"> PAGEREF _Toc379345850 \h </w:instrText>
        </w:r>
        <w:r>
          <w:rPr>
            <w:webHidden/>
          </w:rPr>
        </w:r>
        <w:r>
          <w:rPr>
            <w:webHidden/>
          </w:rPr>
          <w:fldChar w:fldCharType="separate"/>
        </w:r>
        <w:r w:rsidR="00294041">
          <w:rPr>
            <w:webHidden/>
          </w:rPr>
          <w:t>30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345837"/>
      <w:r>
        <w:lastRenderedPageBreak/>
        <w:t>概略</w:t>
      </w:r>
      <w:bookmarkEnd w:id="1"/>
    </w:p>
    <w:p w14:paraId="58085262" w14:textId="7A65AA68" w:rsidR="00747DC1" w:rsidRDefault="00AA6AEC" w:rsidP="001256D9">
      <w:pPr>
        <w:pStyle w:val="a8"/>
        <w:ind w:firstLine="283"/>
      </w:pPr>
      <w:r>
        <w:rPr>
          <w:rFonts w:hint="eastAsia"/>
        </w:rPr>
        <w:t>ユニットテストを</w:t>
      </w:r>
      <w:r w:rsidR="006C44F6">
        <w:rPr>
          <w:rFonts w:hint="eastAsia"/>
        </w:rPr>
        <w:t>作成する方法と、</w:t>
      </w:r>
      <w:r w:rsidR="006A547A">
        <w:rPr>
          <w:rFonts w:hint="eastAsia"/>
        </w:rPr>
        <w:t>CI</w:t>
      </w:r>
      <w:r w:rsidR="006A547A">
        <w:rPr>
          <w:rFonts w:hint="eastAsia"/>
        </w:rPr>
        <w:t>ツール（</w:t>
      </w:r>
      <w:r w:rsidR="006A547A">
        <w:rPr>
          <w:rFonts w:hint="eastAsia"/>
        </w:rPr>
        <w:t>Continuous Integration</w:t>
      </w:r>
      <w:r w:rsidR="006A547A">
        <w:rPr>
          <w:rFonts w:hint="eastAsia"/>
        </w:rPr>
        <w:t>：継続的ビルド）の「</w:t>
      </w:r>
      <w:r w:rsidR="006C44F6">
        <w:rPr>
          <w:rFonts w:hint="eastAsia"/>
        </w:rPr>
        <w:t>Jenkins</w:t>
      </w:r>
      <w:r w:rsidR="006A547A">
        <w:rPr>
          <w:rFonts w:hint="eastAsia"/>
        </w:rPr>
        <w:t>」</w:t>
      </w:r>
      <w:r w:rsidR="006C44F6">
        <w:rPr>
          <w:rFonts w:hint="eastAsia"/>
        </w:rPr>
        <w:t>を使用したその定期実行方法を</w:t>
      </w:r>
      <w:r w:rsidR="00E61032">
        <w:rPr>
          <w:rFonts w:hint="eastAsia"/>
        </w:rPr>
        <w:t>説明する</w:t>
      </w:r>
      <w:r w:rsidR="00E46359">
        <w:rPr>
          <w:rFonts w:hint="eastAsia"/>
        </w:rPr>
        <w:t>。</w:t>
      </w:r>
    </w:p>
    <w:p w14:paraId="2F3430F5" w14:textId="77777777" w:rsidR="00E61032" w:rsidRDefault="00E61032" w:rsidP="00E61032">
      <w:pPr>
        <w:pStyle w:val="a8"/>
        <w:spacing w:beforeLines="50" w:before="180"/>
        <w:ind w:firstLine="283"/>
      </w:pPr>
      <w:r>
        <w:rPr>
          <w:rFonts w:hint="eastAsia"/>
        </w:rPr>
        <w:t>安易なコード修正が思いがけず影響して別のバグを生むことがある。とくに開発末期の視野狭窄状態で起き易い問題のため、余裕をもって開発している普段から準備し続けることが重要。そのためにも、極めて手軽に記述できるユニットテストの仕組みを作成する。</w:t>
      </w:r>
    </w:p>
    <w:p w14:paraId="039B8B91" w14:textId="77777777" w:rsidR="00E61032" w:rsidRDefault="00E61032" w:rsidP="00E61032">
      <w:pPr>
        <w:pStyle w:val="a8"/>
        <w:spacing w:beforeLines="50" w:before="180"/>
        <w:ind w:firstLine="283"/>
      </w:pPr>
      <w:r>
        <w:rPr>
          <w:rFonts w:hint="eastAsia"/>
        </w:rPr>
        <w:t>また、自動テスト以外にもユニットテストを効果的に利用する方法を示す。</w:t>
      </w:r>
    </w:p>
    <w:p w14:paraId="4AF71147" w14:textId="506047D6" w:rsidR="00414B1B" w:rsidRDefault="001C5611" w:rsidP="00414B1B">
      <w:pPr>
        <w:pStyle w:val="1"/>
      </w:pPr>
      <w:bookmarkStart w:id="2" w:name="_Toc379345838"/>
      <w:r>
        <w:rPr>
          <w:rFonts w:hint="eastAsia"/>
        </w:rPr>
        <w:t>目的</w:t>
      </w:r>
      <w:bookmarkEnd w:id="2"/>
    </w:p>
    <w:p w14:paraId="1D70E40E" w14:textId="506C180E" w:rsidR="005E4415" w:rsidRDefault="00E46359" w:rsidP="00E61032">
      <w:pPr>
        <w:pStyle w:val="a8"/>
        <w:ind w:firstLine="283"/>
      </w:pPr>
      <w:r>
        <w:rPr>
          <w:rFonts w:hint="eastAsia"/>
        </w:rPr>
        <w:t>本書</w:t>
      </w:r>
      <w:r w:rsidR="001C6071">
        <w:rPr>
          <w:rFonts w:hint="eastAsia"/>
        </w:rPr>
        <w:t>は</w:t>
      </w:r>
      <w:r w:rsidR="005E4415">
        <w:rPr>
          <w:rFonts w:hint="eastAsia"/>
        </w:rPr>
        <w:t>、</w:t>
      </w:r>
      <w:r w:rsidR="00E61032">
        <w:rPr>
          <w:rFonts w:hint="eastAsia"/>
        </w:rPr>
        <w:t>ユニットテストを実践し、問題を早期発見できる安全な開発を行うことを目的とする。</w:t>
      </w:r>
    </w:p>
    <w:p w14:paraId="3779662C" w14:textId="73A5073B" w:rsidR="00E61032" w:rsidRDefault="00E61032" w:rsidP="00E61032">
      <w:pPr>
        <w:pStyle w:val="a8"/>
        <w:ind w:firstLine="283"/>
      </w:pPr>
      <w:r>
        <w:rPr>
          <w:rFonts w:hint="eastAsia"/>
        </w:rPr>
        <w:t>ユニットテストは、開発中の処理を繰り返しテストする際にも役立つため、</w:t>
      </w:r>
      <w:r w:rsidR="000B2B9B">
        <w:rPr>
          <w:rFonts w:hint="eastAsia"/>
        </w:rPr>
        <w:t>普段の開発効率の向上も目的とする。</w:t>
      </w:r>
    </w:p>
    <w:p w14:paraId="6D8C0E59" w14:textId="68E2BBFF" w:rsidR="00DD1414" w:rsidRDefault="00DD1414" w:rsidP="00DD1414">
      <w:pPr>
        <w:pStyle w:val="a8"/>
        <w:spacing w:beforeLines="50" w:before="180"/>
        <w:ind w:firstLine="283"/>
      </w:pPr>
      <w:r>
        <w:rPr>
          <w:rFonts w:hint="eastAsia"/>
        </w:rPr>
        <w:t>更に、この仕組みをゲーム中の特定の状況でのみ有効なテストにも活用できるものとし、</w:t>
      </w:r>
      <w:r>
        <w:rPr>
          <w:rFonts w:hint="eastAsia"/>
        </w:rPr>
        <w:t>QA</w:t>
      </w:r>
      <w:r>
        <w:rPr>
          <w:rFonts w:hint="eastAsia"/>
        </w:rPr>
        <w:t>作業のルーチンワークに組み込んで</w:t>
      </w:r>
      <w:r>
        <w:rPr>
          <w:rFonts w:hint="eastAsia"/>
        </w:rPr>
        <w:t>QA</w:t>
      </w:r>
      <w:r>
        <w:rPr>
          <w:rFonts w:hint="eastAsia"/>
        </w:rPr>
        <w:t>作業を効率化することも目的とする。</w:t>
      </w:r>
    </w:p>
    <w:p w14:paraId="10DE568B" w14:textId="3452C360" w:rsidR="00801698" w:rsidRDefault="005D74A1" w:rsidP="00801698">
      <w:pPr>
        <w:pStyle w:val="1"/>
      </w:pPr>
      <w:bookmarkStart w:id="3" w:name="_Toc379345839"/>
      <w:r>
        <w:rPr>
          <w:rFonts w:hint="eastAsia"/>
        </w:rPr>
        <w:t>「</w:t>
      </w:r>
      <w:r w:rsidR="00DD1414">
        <w:rPr>
          <w:rFonts w:hint="eastAsia"/>
        </w:rPr>
        <w:t>ユニットテスト</w:t>
      </w:r>
      <w:r>
        <w:rPr>
          <w:rFonts w:hint="eastAsia"/>
        </w:rPr>
        <w:t>」</w:t>
      </w:r>
      <w:r w:rsidR="00DD1414">
        <w:rPr>
          <w:rFonts w:hint="eastAsia"/>
        </w:rPr>
        <w:t>と</w:t>
      </w:r>
      <w:r>
        <w:rPr>
          <w:rFonts w:hint="eastAsia"/>
        </w:rPr>
        <w:t>「</w:t>
      </w:r>
      <w:r w:rsidR="00DD1414">
        <w:rPr>
          <w:rFonts w:hint="eastAsia"/>
        </w:rPr>
        <w:t>回帰テスト</w:t>
      </w:r>
      <w:r>
        <w:rPr>
          <w:rFonts w:hint="eastAsia"/>
        </w:rPr>
        <w:t>」</w:t>
      </w:r>
      <w:bookmarkEnd w:id="3"/>
    </w:p>
    <w:p w14:paraId="46814B86" w14:textId="1C4C4AC8" w:rsidR="00DD1414" w:rsidRDefault="009F6D81" w:rsidP="00DD1414">
      <w:pPr>
        <w:pStyle w:val="a8"/>
        <w:ind w:firstLine="283"/>
      </w:pPr>
      <w:r>
        <w:rPr>
          <w:rFonts w:hint="eastAsia"/>
        </w:rPr>
        <w:t>本書が実際に重視するのは、</w:t>
      </w:r>
      <w:r w:rsidR="00DD1414">
        <w:rPr>
          <w:rFonts w:hint="eastAsia"/>
        </w:rPr>
        <w:t>「回帰テスト」（「</w:t>
      </w:r>
      <w:r w:rsidR="00DD1414">
        <w:rPr>
          <w:rFonts w:hint="eastAsia"/>
        </w:rPr>
        <w:t>Regression Test</w:t>
      </w:r>
      <w:r w:rsidR="00DD1414">
        <w:rPr>
          <w:rFonts w:hint="eastAsia"/>
        </w:rPr>
        <w:t>：レグレッションテスト」とも呼ぶ）である。</w:t>
      </w:r>
    </w:p>
    <w:p w14:paraId="3EE8DB5F" w14:textId="363AD0F1" w:rsidR="00DD1414" w:rsidRDefault="00DD1414" w:rsidP="00DD1414">
      <w:pPr>
        <w:pStyle w:val="a8"/>
        <w:spacing w:beforeLines="50" w:before="180"/>
        <w:ind w:firstLine="283"/>
      </w:pPr>
      <w:r>
        <w:rPr>
          <w:rFonts w:hint="eastAsia"/>
        </w:rPr>
        <w:t>「ユニットテスト」はその名の通り「単体テスト」のことで、特定の関数やクラスを単体で実行した時に、期待通りの結果になるかどうかをテストするものである。</w:t>
      </w:r>
    </w:p>
    <w:p w14:paraId="3A4F87C4" w14:textId="039DE764" w:rsidR="00DD1414" w:rsidRDefault="00DD1414" w:rsidP="00DD1414">
      <w:pPr>
        <w:pStyle w:val="a8"/>
        <w:ind w:firstLine="283"/>
      </w:pPr>
      <w:r>
        <w:rPr>
          <w:rFonts w:hint="eastAsia"/>
        </w:rPr>
        <w:t>「回帰テスト」は何度も繰り返し同じテストを実行することを意味する。思いがけず挙動が変わってしまったものを検出するのが目的である。</w:t>
      </w:r>
    </w:p>
    <w:p w14:paraId="5ABE0497" w14:textId="23C70D8F" w:rsidR="00DD1414" w:rsidRPr="00DD1414" w:rsidRDefault="00DD1414" w:rsidP="009F6D81">
      <w:pPr>
        <w:pStyle w:val="a8"/>
        <w:spacing w:beforeLines="50" w:before="180"/>
        <w:ind w:firstLine="283"/>
        <w:rPr>
          <w:rFonts w:hint="eastAsia"/>
        </w:rPr>
      </w:pPr>
      <w:r>
        <w:rPr>
          <w:rFonts w:hint="eastAsia"/>
        </w:rPr>
        <w:t>多数のユニットテストを</w:t>
      </w:r>
      <w:r w:rsidR="009F6D81">
        <w:rPr>
          <w:rFonts w:hint="eastAsia"/>
        </w:rPr>
        <w:t>日々回帰テストすることで、作成済みの処理の品質を維持するものとなる。</w:t>
      </w:r>
    </w:p>
    <w:p w14:paraId="43539931" w14:textId="0F0AF5A4" w:rsidR="006456FE" w:rsidRDefault="006456FE" w:rsidP="006456FE">
      <w:pPr>
        <w:pStyle w:val="1"/>
      </w:pPr>
      <w:bookmarkStart w:id="4" w:name="_Toc379345840"/>
      <w:r>
        <w:rPr>
          <w:rFonts w:hint="eastAsia"/>
        </w:rPr>
        <w:lastRenderedPageBreak/>
        <w:t>ユニットテストのコーディング</w:t>
      </w:r>
      <w:bookmarkEnd w:id="4"/>
    </w:p>
    <w:p w14:paraId="59602DAF" w14:textId="69126CC9" w:rsidR="00927893" w:rsidRDefault="00927893" w:rsidP="00927893">
      <w:pPr>
        <w:pStyle w:val="a8"/>
        <w:ind w:firstLine="283"/>
      </w:pPr>
      <w:r>
        <w:rPr>
          <w:rFonts w:hint="eastAsia"/>
        </w:rPr>
        <w:t>ユニットテストのツールはいろいろあるが、何かと融通が利くように、自作するものとする。そのため、以降の説明に記載するコー</w:t>
      </w:r>
      <w:r w:rsidR="0012713F">
        <w:rPr>
          <w:rFonts w:hint="eastAsia"/>
        </w:rPr>
        <w:t>ド</w:t>
      </w:r>
      <w:r>
        <w:rPr>
          <w:rFonts w:hint="eastAsia"/>
        </w:rPr>
        <w:t>は、オリジナルのユニットテストコードである。自作する理由については後述する。</w:t>
      </w:r>
    </w:p>
    <w:p w14:paraId="652D9AAE" w14:textId="6212BF0B" w:rsidR="00927893" w:rsidRPr="00927893" w:rsidRDefault="00927893" w:rsidP="00927893">
      <w:pPr>
        <w:pStyle w:val="a8"/>
        <w:spacing w:beforeLines="50" w:before="180"/>
        <w:ind w:firstLine="283"/>
        <w:rPr>
          <w:rFonts w:hint="eastAsia"/>
        </w:rPr>
      </w:pPr>
      <w:r>
        <w:rPr>
          <w:rFonts w:hint="eastAsia"/>
        </w:rPr>
        <w:t>なお、この自作ユニットテスト処理のコーディングスタイルは</w:t>
      </w:r>
      <w:r>
        <w:rPr>
          <w:rFonts w:hint="eastAsia"/>
        </w:rPr>
        <w:t>Google</w:t>
      </w:r>
      <w:r>
        <w:rPr>
          <w:rFonts w:hint="eastAsia"/>
        </w:rPr>
        <w:t>の</w:t>
      </w:r>
      <w:r>
        <w:rPr>
          <w:rFonts w:hint="eastAsia"/>
        </w:rPr>
        <w:t>C++ Unit Test Framework</w:t>
      </w:r>
      <w:r>
        <w:rPr>
          <w:rFonts w:hint="eastAsia"/>
        </w:rPr>
        <w:t>「</w:t>
      </w:r>
      <w:r>
        <w:rPr>
          <w:rFonts w:hint="eastAsia"/>
        </w:rPr>
        <w:t>Google Test</w:t>
      </w:r>
      <w:r>
        <w:rPr>
          <w:rFonts w:hint="eastAsia"/>
        </w:rPr>
        <w:t>」を参考にしている。</w:t>
      </w:r>
    </w:p>
    <w:p w14:paraId="50C542E5" w14:textId="7E0EC791" w:rsidR="00927893" w:rsidRDefault="00927893" w:rsidP="00927893">
      <w:pPr>
        <w:pStyle w:val="2"/>
      </w:pPr>
      <w:bookmarkStart w:id="5" w:name="_Toc379345841"/>
      <w:r>
        <w:rPr>
          <w:rFonts w:hint="eastAsia"/>
        </w:rPr>
        <w:t>ユニットテストの使い方</w:t>
      </w:r>
      <w:r w:rsidR="00CC6D0C">
        <w:rPr>
          <w:rFonts w:hint="eastAsia"/>
        </w:rPr>
        <w:t>①：テスト処理の書き方</w:t>
      </w:r>
      <w:bookmarkEnd w:id="5"/>
    </w:p>
    <w:p w14:paraId="0C98F28F" w14:textId="086AFD21" w:rsidR="00927893" w:rsidRDefault="00927893" w:rsidP="00927893">
      <w:pPr>
        <w:pStyle w:val="a9"/>
        <w:ind w:firstLine="283"/>
      </w:pPr>
      <w:r>
        <w:rPr>
          <w:rFonts w:hint="eastAsia"/>
        </w:rPr>
        <w:t>ユニットテストを実施したい処理</w:t>
      </w:r>
      <w:r w:rsidR="00775FFE">
        <w:rPr>
          <w:rFonts w:hint="eastAsia"/>
        </w:rPr>
        <w:t>と同一の</w:t>
      </w:r>
      <w:r>
        <w:rPr>
          <w:rFonts w:hint="eastAsia"/>
        </w:rPr>
        <w:t>ソースファイル（</w:t>
      </w:r>
      <w:r>
        <w:rPr>
          <w:rFonts w:hint="eastAsia"/>
        </w:rPr>
        <w:t>.cpp</w:t>
      </w:r>
      <w:r>
        <w:rPr>
          <w:rFonts w:hint="eastAsia"/>
        </w:rPr>
        <w:t>）に、テスト用の</w:t>
      </w:r>
      <w:r w:rsidR="00CC6D0C">
        <w:rPr>
          <w:rFonts w:hint="eastAsia"/>
        </w:rPr>
        <w:t>処理を記述するのが</w:t>
      </w:r>
      <w:r>
        <w:rPr>
          <w:rFonts w:hint="eastAsia"/>
        </w:rPr>
        <w:t>基本的な使い方である。</w:t>
      </w:r>
    </w:p>
    <w:p w14:paraId="7A300C34" w14:textId="66CFA988" w:rsidR="00927893" w:rsidRDefault="00CC6D0C" w:rsidP="00927893">
      <w:pPr>
        <w:pStyle w:val="a9"/>
        <w:ind w:firstLine="283"/>
      </w:pPr>
      <w:r>
        <w:rPr>
          <w:rFonts w:hint="eastAsia"/>
        </w:rPr>
        <w:t>テスト用処理は特定の</w:t>
      </w:r>
      <w:r w:rsidR="00927893">
        <w:rPr>
          <w:rFonts w:hint="eastAsia"/>
        </w:rPr>
        <w:t>書式に</w:t>
      </w:r>
      <w:r>
        <w:rPr>
          <w:rFonts w:hint="eastAsia"/>
        </w:rPr>
        <w:t>に従って記述する</w:t>
      </w:r>
      <w:r w:rsidR="00927893">
        <w:rPr>
          <w:rFonts w:hint="eastAsia"/>
        </w:rPr>
        <w:t>。具体的なコードのサンプルを示す。</w:t>
      </w:r>
    </w:p>
    <w:p w14:paraId="111A39DF" w14:textId="0B1E78CE" w:rsidR="00436B85" w:rsidRDefault="00436B85" w:rsidP="00436B85">
      <w:pPr>
        <w:pStyle w:val="a9"/>
        <w:keepNext/>
        <w:widowControl/>
        <w:spacing w:beforeLines="50" w:before="180"/>
        <w:ind w:firstLineChars="0" w:firstLine="0"/>
      </w:pPr>
      <w:r>
        <w:rPr>
          <w:rFonts w:hint="eastAsia"/>
        </w:rPr>
        <w:t>ユニットテスト</w:t>
      </w:r>
      <w:r w:rsidR="00CC6D0C">
        <w:rPr>
          <w:rFonts w:hint="eastAsia"/>
        </w:rPr>
        <w:t>処理</w:t>
      </w:r>
      <w:r>
        <w:rPr>
          <w:rFonts w:hint="eastAsia"/>
        </w:rPr>
        <w:t>を記述したコードのサンプル：</w:t>
      </w:r>
    </w:p>
    <w:p w14:paraId="7015D34C" w14:textId="389C7B2F" w:rsidR="00984B7D" w:rsidRPr="00984B7D" w:rsidRDefault="00984B7D" w:rsidP="00984B7D">
      <w:pPr>
        <w:pStyle w:val="2-"/>
        <w:keepNext/>
        <w:widowControl/>
        <w:rPr>
          <w:rFonts w:hint="eastAsia"/>
          <w:color w:val="auto"/>
        </w:rPr>
      </w:pPr>
      <w:r w:rsidRPr="00984B7D">
        <w:rPr>
          <w:rFonts w:hint="eastAsia"/>
          <w:color w:val="auto"/>
        </w:rPr>
        <w:t>【module_a.cpp】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36B85" w14:paraId="24D712BD" w14:textId="77777777" w:rsidTr="00436B85">
        <w:tc>
          <w:tcPr>
            <w:tcW w:w="8494" w:type="dxa"/>
          </w:tcPr>
          <w:p w14:paraId="3780069E" w14:textId="77777777" w:rsidR="00406F83" w:rsidRPr="00984B7D" w:rsidRDefault="00406F83" w:rsidP="00406F83">
            <w:pPr>
              <w:pStyle w:val="2-"/>
              <w:rPr>
                <w:color w:val="00B050"/>
              </w:rPr>
            </w:pPr>
            <w:r w:rsidRPr="00984B7D">
              <w:rPr>
                <w:color w:val="00B050"/>
              </w:rPr>
              <w:t>//----------------------------------------</w:t>
            </w:r>
          </w:p>
          <w:p w14:paraId="458AB65D" w14:textId="77777777" w:rsidR="00406F83" w:rsidRPr="00984B7D" w:rsidRDefault="00406F83" w:rsidP="00406F83">
            <w:pPr>
              <w:pStyle w:val="2-"/>
              <w:rPr>
                <w:rFonts w:hint="eastAsia"/>
                <w:color w:val="00B050"/>
              </w:rPr>
            </w:pPr>
            <w:r w:rsidRPr="00984B7D">
              <w:rPr>
                <w:rFonts w:hint="eastAsia"/>
                <w:color w:val="00B050"/>
              </w:rPr>
              <w:t>//処理モジュールＡ</w:t>
            </w:r>
          </w:p>
          <w:p w14:paraId="7582D4E4" w14:textId="77777777" w:rsidR="00406F83" w:rsidRDefault="00406F83" w:rsidP="00406F83">
            <w:pPr>
              <w:pStyle w:val="2-"/>
            </w:pPr>
            <w:r>
              <w:t>class CModuleA</w:t>
            </w:r>
          </w:p>
          <w:p w14:paraId="372E1721" w14:textId="77777777" w:rsidR="00406F83" w:rsidRDefault="00406F83" w:rsidP="00406F83">
            <w:pPr>
              <w:pStyle w:val="2-"/>
            </w:pPr>
            <w:r>
              <w:t>{</w:t>
            </w:r>
          </w:p>
          <w:p w14:paraId="7E3A20D4" w14:textId="77777777" w:rsidR="00406F83" w:rsidRDefault="00406F83" w:rsidP="00406F83">
            <w:pPr>
              <w:pStyle w:val="2-"/>
            </w:pPr>
            <w:r>
              <w:t>public:</w:t>
            </w:r>
          </w:p>
          <w:p w14:paraId="170A6F09" w14:textId="77777777" w:rsidR="00406F83" w:rsidRPr="00984B7D" w:rsidRDefault="00406F83" w:rsidP="00406F83">
            <w:pPr>
              <w:pStyle w:val="2-"/>
              <w:rPr>
                <w:rFonts w:hint="eastAsia"/>
                <w:color w:val="00B050"/>
              </w:rPr>
            </w:pPr>
            <w:r>
              <w:rPr>
                <w:rFonts w:hint="eastAsia"/>
              </w:rPr>
              <w:tab/>
            </w:r>
            <w:r w:rsidRPr="00984B7D">
              <w:rPr>
                <w:rFonts w:hint="eastAsia"/>
                <w:color w:val="00B050"/>
              </w:rPr>
              <w:t>//関数１</w:t>
            </w:r>
          </w:p>
          <w:p w14:paraId="0652763A" w14:textId="77777777" w:rsidR="00406F83" w:rsidRDefault="00406F83" w:rsidP="00406F83">
            <w:pPr>
              <w:pStyle w:val="2-"/>
            </w:pPr>
            <w:r>
              <w:tab/>
              <w:t>int func1(int p1, int p2)</w:t>
            </w:r>
          </w:p>
          <w:p w14:paraId="248E4D43" w14:textId="77777777" w:rsidR="00406F83" w:rsidRDefault="00406F83" w:rsidP="00406F83">
            <w:pPr>
              <w:pStyle w:val="2-"/>
            </w:pPr>
            <w:r>
              <w:tab/>
              <w:t>{</w:t>
            </w:r>
          </w:p>
          <w:p w14:paraId="0236D40B" w14:textId="77777777" w:rsidR="00406F83" w:rsidRDefault="00406F83" w:rsidP="00406F83">
            <w:pPr>
              <w:pStyle w:val="2-"/>
            </w:pPr>
            <w:r>
              <w:tab/>
            </w:r>
            <w:r>
              <w:tab/>
              <w:t>return p1 + p2;</w:t>
            </w:r>
          </w:p>
          <w:p w14:paraId="0C714F2A" w14:textId="77777777" w:rsidR="00406F83" w:rsidRDefault="00406F83" w:rsidP="00406F83">
            <w:pPr>
              <w:pStyle w:val="2-"/>
            </w:pPr>
            <w:r>
              <w:tab/>
              <w:t>}</w:t>
            </w:r>
          </w:p>
          <w:p w14:paraId="71F6B554" w14:textId="77777777" w:rsidR="00406F83" w:rsidRPr="00984B7D" w:rsidRDefault="00406F83" w:rsidP="00406F83">
            <w:pPr>
              <w:pStyle w:val="2-"/>
              <w:rPr>
                <w:rFonts w:hint="eastAsia"/>
                <w:color w:val="00B050"/>
              </w:rPr>
            </w:pPr>
            <w:r>
              <w:rPr>
                <w:rFonts w:hint="eastAsia"/>
              </w:rPr>
              <w:tab/>
            </w:r>
            <w:r w:rsidRPr="00984B7D">
              <w:rPr>
                <w:rFonts w:hint="eastAsia"/>
                <w:color w:val="00B050"/>
              </w:rPr>
              <w:t>//関数２</w:t>
            </w:r>
          </w:p>
          <w:p w14:paraId="20975BC2" w14:textId="77777777" w:rsidR="00406F83" w:rsidRDefault="00406F83" w:rsidP="00406F83">
            <w:pPr>
              <w:pStyle w:val="2-"/>
            </w:pPr>
            <w:r>
              <w:tab/>
              <w:t>bool func2()</w:t>
            </w:r>
          </w:p>
          <w:p w14:paraId="69A7DC98" w14:textId="77777777" w:rsidR="00406F83" w:rsidRDefault="00406F83" w:rsidP="00406F83">
            <w:pPr>
              <w:pStyle w:val="2-"/>
            </w:pPr>
            <w:r>
              <w:tab/>
              <w:t>{</w:t>
            </w:r>
          </w:p>
          <w:p w14:paraId="67C6991E" w14:textId="77777777" w:rsidR="00406F83" w:rsidRDefault="00406F83" w:rsidP="00406F83">
            <w:pPr>
              <w:pStyle w:val="2-"/>
            </w:pPr>
            <w:r>
              <w:tab/>
            </w:r>
            <w:r>
              <w:tab/>
              <w:t>return true;</w:t>
            </w:r>
          </w:p>
          <w:p w14:paraId="48ED154D" w14:textId="77777777" w:rsidR="00406F83" w:rsidRDefault="00406F83" w:rsidP="00406F83">
            <w:pPr>
              <w:pStyle w:val="2-"/>
            </w:pPr>
            <w:r>
              <w:tab/>
              <w:t>}</w:t>
            </w:r>
          </w:p>
          <w:p w14:paraId="018380D2" w14:textId="77777777" w:rsidR="0051439E" w:rsidRDefault="0051439E" w:rsidP="0051439E">
            <w:pPr>
              <w:pStyle w:val="2-"/>
              <w:rPr>
                <w:rFonts w:hint="eastAsia"/>
              </w:rPr>
            </w:pPr>
            <w:r>
              <w:rPr>
                <w:rFonts w:hint="eastAsia"/>
              </w:rPr>
              <w:tab/>
            </w:r>
            <w:r w:rsidRPr="0051439E">
              <w:rPr>
                <w:rFonts w:hint="eastAsia"/>
                <w:color w:val="00B050"/>
              </w:rPr>
              <w:t>//関数３</w:t>
            </w:r>
          </w:p>
          <w:p w14:paraId="2CF1972A" w14:textId="77777777" w:rsidR="0051439E" w:rsidRDefault="0051439E" w:rsidP="0051439E">
            <w:pPr>
              <w:pStyle w:val="2-"/>
            </w:pPr>
            <w:r>
              <w:tab/>
              <w:t>bool func3()</w:t>
            </w:r>
          </w:p>
          <w:p w14:paraId="4B40E1D0" w14:textId="77777777" w:rsidR="0051439E" w:rsidRDefault="0051439E" w:rsidP="0051439E">
            <w:pPr>
              <w:pStyle w:val="2-"/>
            </w:pPr>
            <w:r>
              <w:tab/>
              <w:t>{</w:t>
            </w:r>
          </w:p>
          <w:p w14:paraId="1323C687" w14:textId="2F350938" w:rsidR="0051439E" w:rsidRDefault="0051439E" w:rsidP="0051439E">
            <w:pPr>
              <w:pStyle w:val="2-"/>
              <w:rPr>
                <w:rFonts w:hint="eastAsia"/>
              </w:rPr>
            </w:pPr>
            <w:r>
              <w:rPr>
                <w:rFonts w:hint="eastAsia"/>
              </w:rPr>
              <w:tab/>
            </w:r>
            <w:r>
              <w:rPr>
                <w:rFonts w:hint="eastAsia"/>
              </w:rPr>
              <w:tab/>
              <w:t>throw std::exception("Thrown message");</w:t>
            </w:r>
            <w:r w:rsidRPr="0051439E">
              <w:rPr>
                <w:rFonts w:hint="eastAsia"/>
                <w:color w:val="00B050"/>
              </w:rPr>
              <w:t>//例外が発生</w:t>
            </w:r>
          </w:p>
          <w:p w14:paraId="5E83D3FA" w14:textId="77777777" w:rsidR="0051439E" w:rsidRDefault="0051439E" w:rsidP="0051439E">
            <w:pPr>
              <w:pStyle w:val="2-"/>
            </w:pPr>
            <w:r>
              <w:tab/>
            </w:r>
            <w:r>
              <w:tab/>
              <w:t>return true;</w:t>
            </w:r>
          </w:p>
          <w:p w14:paraId="6A0ABAC3" w14:textId="77777777" w:rsidR="0051439E" w:rsidRDefault="0051439E" w:rsidP="0051439E">
            <w:pPr>
              <w:pStyle w:val="2-"/>
            </w:pPr>
            <w:r>
              <w:tab/>
              <w:t>}</w:t>
            </w:r>
          </w:p>
          <w:p w14:paraId="4A56F90C" w14:textId="38ABBB16" w:rsidR="00406F83" w:rsidRDefault="00406F83" w:rsidP="0051439E">
            <w:pPr>
              <w:pStyle w:val="2-"/>
            </w:pPr>
            <w:r>
              <w:t>};</w:t>
            </w:r>
          </w:p>
          <w:p w14:paraId="059D258B" w14:textId="77777777" w:rsidR="00406F83" w:rsidRDefault="00406F83" w:rsidP="00406F83">
            <w:pPr>
              <w:pStyle w:val="2-"/>
            </w:pPr>
          </w:p>
          <w:p w14:paraId="7EA0225D" w14:textId="77777777" w:rsidR="00775FFE" w:rsidRPr="00984B7D" w:rsidRDefault="00775FFE" w:rsidP="00775FFE">
            <w:pPr>
              <w:pStyle w:val="2-"/>
              <w:rPr>
                <w:color w:val="00B050"/>
              </w:rPr>
            </w:pPr>
            <w:r w:rsidRPr="00984B7D">
              <w:rPr>
                <w:color w:val="00B050"/>
              </w:rPr>
              <w:t>//----------------------------------------</w:t>
            </w:r>
          </w:p>
          <w:p w14:paraId="7AA3F2A2" w14:textId="77777777" w:rsidR="00775FFE" w:rsidRDefault="00775FFE" w:rsidP="00406F83">
            <w:pPr>
              <w:pStyle w:val="2-"/>
              <w:rPr>
                <w:rFonts w:hint="eastAsia"/>
              </w:rPr>
            </w:pPr>
          </w:p>
          <w:p w14:paraId="4AEA034F" w14:textId="77777777" w:rsidR="00AA615E" w:rsidRPr="00984B7D" w:rsidRDefault="00AA615E" w:rsidP="00AA615E">
            <w:pPr>
              <w:pStyle w:val="2-"/>
              <w:rPr>
                <w:rFonts w:hint="eastAsia"/>
                <w:color w:val="00B050"/>
              </w:rPr>
            </w:pPr>
            <w:r w:rsidRPr="00984B7D">
              <w:rPr>
                <w:rFonts w:hint="eastAsia"/>
              </w:rPr>
              <w:t>#include</w:t>
            </w:r>
            <w:r w:rsidRPr="00984B7D">
              <w:rPr>
                <w:rFonts w:hint="eastAsia"/>
                <w:color w:val="FF0000"/>
              </w:rPr>
              <w:t xml:space="preserve"> "unit_test.h"</w:t>
            </w:r>
            <w:r w:rsidRPr="00984B7D">
              <w:rPr>
                <w:rFonts w:hint="eastAsia"/>
                <w:color w:val="00B050"/>
              </w:rPr>
              <w:t>//ユニットテスト用のインクルードファイル</w:t>
            </w:r>
          </w:p>
          <w:p w14:paraId="78B5F359" w14:textId="77777777" w:rsidR="00406F83" w:rsidRPr="00984B7D" w:rsidRDefault="00406F83" w:rsidP="00406F83">
            <w:pPr>
              <w:pStyle w:val="2-"/>
              <w:rPr>
                <w:color w:val="00B050"/>
              </w:rPr>
            </w:pPr>
            <w:r w:rsidRPr="00984B7D">
              <w:rPr>
                <w:color w:val="00B050"/>
              </w:rPr>
              <w:t>//----------------------------------------</w:t>
            </w:r>
          </w:p>
          <w:p w14:paraId="1A3E9FEE" w14:textId="6D8FF1E5" w:rsidR="00CC0CBD" w:rsidRPr="00CC0CBD" w:rsidRDefault="00406F83" w:rsidP="00CC0CBD">
            <w:pPr>
              <w:pStyle w:val="2-"/>
              <w:rPr>
                <w:rFonts w:hint="eastAsia"/>
                <w:color w:val="00B050"/>
              </w:rPr>
            </w:pPr>
            <w:r w:rsidRPr="00984B7D">
              <w:rPr>
                <w:rFonts w:hint="eastAsia"/>
                <w:color w:val="00B050"/>
              </w:rPr>
              <w:t>//ユニットテスト</w:t>
            </w:r>
            <w:r w:rsidR="00984B7D">
              <w:rPr>
                <w:rFonts w:hint="eastAsia"/>
                <w:color w:val="00B050"/>
              </w:rPr>
              <w:t>関数</w:t>
            </w:r>
            <w:r w:rsidR="00CC0CBD" w:rsidRPr="00CC0CBD">
              <w:rPr>
                <w:rFonts w:hint="eastAsia"/>
                <w:color w:val="00B050"/>
              </w:rPr>
              <w:t>：モジュールＡ用</w:t>
            </w:r>
          </w:p>
          <w:p w14:paraId="46200134" w14:textId="73E94331" w:rsidR="00406F83" w:rsidRPr="00984B7D" w:rsidRDefault="00406F83" w:rsidP="00406F83">
            <w:pPr>
              <w:pStyle w:val="2-"/>
              <w:rPr>
                <w:color w:val="FF0000"/>
              </w:rPr>
            </w:pPr>
            <w:r w:rsidRPr="00984B7D">
              <w:rPr>
                <w:color w:val="FF0000"/>
              </w:rPr>
              <w:t>UT_BEGIN(</w:t>
            </w:r>
            <w:r w:rsidRPr="00775FFE">
              <w:t>MODULE_A</w:t>
            </w:r>
            <w:r w:rsidRPr="00984B7D">
              <w:rPr>
                <w:color w:val="FF0000"/>
              </w:rPr>
              <w:t>, 0, UnitTest::UT_ATTR_AUTO)</w:t>
            </w:r>
            <w:r w:rsidR="00775FFE" w:rsidRPr="00775FFE">
              <w:rPr>
                <w:rFonts w:hint="eastAsia"/>
                <w:color w:val="00B050"/>
              </w:rPr>
              <w:t>//他と重複しない識別名（任意の名称）を第１引数に指定する</w:t>
            </w:r>
          </w:p>
          <w:p w14:paraId="54DAF212" w14:textId="77777777" w:rsidR="00406F83" w:rsidRPr="00984B7D" w:rsidRDefault="00406F83" w:rsidP="00406F83">
            <w:pPr>
              <w:pStyle w:val="2-"/>
              <w:rPr>
                <w:color w:val="FF0000"/>
              </w:rPr>
            </w:pPr>
            <w:r w:rsidRPr="00984B7D">
              <w:rPr>
                <w:color w:val="FF0000"/>
              </w:rPr>
              <w:t>{</w:t>
            </w:r>
          </w:p>
          <w:p w14:paraId="6E856FA2" w14:textId="1B44A093" w:rsidR="00406F83" w:rsidRPr="00984B7D" w:rsidRDefault="00406F83" w:rsidP="00406F83">
            <w:pPr>
              <w:pStyle w:val="2-"/>
              <w:rPr>
                <w:color w:val="00B050"/>
              </w:rPr>
            </w:pPr>
            <w:r>
              <w:tab/>
              <w:t>CModuleA _CModuleA;</w:t>
            </w:r>
            <w:r w:rsidR="00984B7D" w:rsidRPr="00984B7D">
              <w:rPr>
                <w:rFonts w:hint="eastAsia"/>
                <w:color w:val="00B050"/>
              </w:rPr>
              <w:t>//テスト用オブジェクト（結果表示が分かり易いようにクラス名と同じような変数名にしておく）</w:t>
            </w:r>
          </w:p>
          <w:p w14:paraId="1018848D" w14:textId="77777777" w:rsidR="00406F83" w:rsidRDefault="00406F83" w:rsidP="00406F83">
            <w:pPr>
              <w:pStyle w:val="2-"/>
            </w:pPr>
            <w:r>
              <w:tab/>
            </w:r>
            <w:r w:rsidRPr="00984B7D">
              <w:rPr>
                <w:color w:val="FF0000"/>
              </w:rPr>
              <w:t>UT_EXPECT_EQ</w:t>
            </w:r>
            <w:r>
              <w:t>(_CModuleA.func1(1, 2), 3);</w:t>
            </w:r>
            <w:r w:rsidRPr="00984B7D">
              <w:rPr>
                <w:color w:val="00B050"/>
              </w:rPr>
              <w:t xml:space="preserve"> // CModuleA::func1(1, 2) == 3 ?</w:t>
            </w:r>
          </w:p>
          <w:p w14:paraId="17A1E1E1" w14:textId="77777777" w:rsidR="00406F83" w:rsidRDefault="00406F83" w:rsidP="00406F83">
            <w:pPr>
              <w:pStyle w:val="2-"/>
            </w:pPr>
            <w:r>
              <w:tab/>
            </w:r>
            <w:r w:rsidRPr="00984B7D">
              <w:rPr>
                <w:color w:val="FF0000"/>
              </w:rPr>
              <w:t>UT_EXPECT_EQ</w:t>
            </w:r>
            <w:r>
              <w:t>(_CModuleA.func1(3, 4), 7);</w:t>
            </w:r>
            <w:r w:rsidRPr="00984B7D">
              <w:rPr>
                <w:color w:val="00B050"/>
              </w:rPr>
              <w:t xml:space="preserve"> // CModuleA::func1(3, 4) == 7 ?</w:t>
            </w:r>
          </w:p>
          <w:p w14:paraId="3863213F" w14:textId="77777777" w:rsidR="00406F83" w:rsidRPr="00984B7D" w:rsidRDefault="00406F83" w:rsidP="00406F83">
            <w:pPr>
              <w:pStyle w:val="2-"/>
              <w:rPr>
                <w:color w:val="00B050"/>
              </w:rPr>
            </w:pPr>
            <w:r>
              <w:tab/>
            </w:r>
            <w:r w:rsidRPr="00984B7D">
              <w:rPr>
                <w:color w:val="FF0000"/>
              </w:rPr>
              <w:t>UT_EXPECT_NE</w:t>
            </w:r>
            <w:r>
              <w:t>(_CModuleA.func1(4, 5), 9);</w:t>
            </w:r>
            <w:r w:rsidRPr="00984B7D">
              <w:rPr>
                <w:color w:val="00B050"/>
              </w:rPr>
              <w:t xml:space="preserve"> // CModuleA::func1(4, 5) != 9 ?</w:t>
            </w:r>
          </w:p>
          <w:p w14:paraId="4DFF43AE" w14:textId="77777777" w:rsidR="00406F83" w:rsidRDefault="00406F83" w:rsidP="00406F83">
            <w:pPr>
              <w:pStyle w:val="2-"/>
              <w:rPr>
                <w:color w:val="00B050"/>
              </w:rPr>
            </w:pPr>
            <w:r>
              <w:tab/>
            </w:r>
            <w:r w:rsidRPr="00984B7D">
              <w:rPr>
                <w:color w:val="FF0000"/>
              </w:rPr>
              <w:t>UT_EXPECT_EQ</w:t>
            </w:r>
            <w:r>
              <w:t xml:space="preserve">(_CModuleA.func2(), true); </w:t>
            </w:r>
            <w:r w:rsidRPr="00984B7D">
              <w:rPr>
                <w:color w:val="00B050"/>
              </w:rPr>
              <w:t xml:space="preserve"> // CModuleA::func2() == true ?</w:t>
            </w:r>
          </w:p>
          <w:p w14:paraId="54D4433A" w14:textId="77777777" w:rsidR="00406F83" w:rsidRDefault="00406F83" w:rsidP="00406F83">
            <w:pPr>
              <w:pStyle w:val="2-"/>
              <w:rPr>
                <w:color w:val="00B050"/>
              </w:rPr>
            </w:pPr>
            <w:r>
              <w:tab/>
            </w:r>
            <w:r w:rsidRPr="00984B7D">
              <w:rPr>
                <w:color w:val="FF0000"/>
              </w:rPr>
              <w:t>UT_EXPECT_NE</w:t>
            </w:r>
            <w:r>
              <w:t xml:space="preserve">(_CModuleA.func2(), true); </w:t>
            </w:r>
            <w:r w:rsidRPr="00984B7D">
              <w:rPr>
                <w:color w:val="00B050"/>
              </w:rPr>
              <w:t xml:space="preserve"> // CModuleA::func2() != true ?</w:t>
            </w:r>
          </w:p>
          <w:p w14:paraId="2FBDCABF" w14:textId="703FD02A" w:rsidR="0051439E" w:rsidRPr="0051439E" w:rsidRDefault="0051439E" w:rsidP="00406F83">
            <w:pPr>
              <w:pStyle w:val="2-"/>
              <w:rPr>
                <w:color w:val="00B050"/>
              </w:rPr>
            </w:pPr>
            <w:r>
              <w:rPr>
                <w:color w:val="00B050"/>
              </w:rPr>
              <w:lastRenderedPageBreak/>
              <w:tab/>
            </w:r>
            <w:r w:rsidRPr="0051439E">
              <w:rPr>
                <w:color w:val="FF0000"/>
              </w:rPr>
              <w:t>UT_EXPECT_EQ</w:t>
            </w:r>
            <w:r w:rsidRPr="0051439E">
              <w:t>(_CModuleA.func3(), true);</w:t>
            </w:r>
            <w:r>
              <w:rPr>
                <w:color w:val="00B050"/>
              </w:rPr>
              <w:t xml:space="preserve">  // </w:t>
            </w:r>
            <w:r w:rsidRPr="00984B7D">
              <w:rPr>
                <w:color w:val="00B050"/>
              </w:rPr>
              <w:t>CModuleA::func</w:t>
            </w:r>
            <w:r>
              <w:rPr>
                <w:color w:val="00B050"/>
              </w:rPr>
              <w:t>3</w:t>
            </w:r>
            <w:r w:rsidRPr="00984B7D">
              <w:rPr>
                <w:color w:val="00B050"/>
              </w:rPr>
              <w:t xml:space="preserve">() </w:t>
            </w:r>
            <w:r>
              <w:rPr>
                <w:color w:val="00B050"/>
              </w:rPr>
              <w:t>=</w:t>
            </w:r>
            <w:r w:rsidRPr="00984B7D">
              <w:rPr>
                <w:color w:val="00B050"/>
              </w:rPr>
              <w:t>= true ?</w:t>
            </w:r>
          </w:p>
          <w:p w14:paraId="6E23D9D1" w14:textId="77777777" w:rsidR="00406F83" w:rsidRPr="00984B7D" w:rsidRDefault="00406F83" w:rsidP="00406F83">
            <w:pPr>
              <w:pStyle w:val="2-"/>
              <w:rPr>
                <w:color w:val="FF0000"/>
              </w:rPr>
            </w:pPr>
            <w:r w:rsidRPr="00984B7D">
              <w:rPr>
                <w:color w:val="FF0000"/>
              </w:rPr>
              <w:t>}</w:t>
            </w:r>
          </w:p>
          <w:p w14:paraId="53169821" w14:textId="70680748" w:rsidR="00406F83" w:rsidRDefault="00406F83" w:rsidP="00406F83">
            <w:pPr>
              <w:pStyle w:val="2-"/>
              <w:rPr>
                <w:rFonts w:hint="eastAsia"/>
              </w:rPr>
            </w:pPr>
            <w:r w:rsidRPr="00984B7D">
              <w:rPr>
                <w:color w:val="FF0000"/>
              </w:rPr>
              <w:t>UT_END()</w:t>
            </w:r>
          </w:p>
        </w:tc>
      </w:tr>
    </w:tbl>
    <w:p w14:paraId="14485790" w14:textId="1F280F8C" w:rsidR="00984B7D" w:rsidRPr="00984B7D" w:rsidRDefault="00984B7D" w:rsidP="00984B7D">
      <w:pPr>
        <w:pStyle w:val="2-"/>
        <w:keepNext/>
        <w:widowControl/>
        <w:spacing w:beforeLines="50" w:before="180"/>
        <w:rPr>
          <w:rFonts w:hint="eastAsia"/>
          <w:color w:val="auto"/>
        </w:rPr>
      </w:pPr>
      <w:r w:rsidRPr="00984B7D">
        <w:rPr>
          <w:rFonts w:hint="eastAsia"/>
          <w:color w:val="auto"/>
        </w:rPr>
        <w:lastRenderedPageBreak/>
        <w:t>【module_</w:t>
      </w:r>
      <w:r>
        <w:rPr>
          <w:color w:val="auto"/>
        </w:rPr>
        <w:t>b</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B7D" w14:paraId="29045C63" w14:textId="77777777" w:rsidTr="00775FFE">
        <w:tc>
          <w:tcPr>
            <w:tcW w:w="8494" w:type="dxa"/>
          </w:tcPr>
          <w:p w14:paraId="776F5A60" w14:textId="77777777" w:rsidR="00AA615E" w:rsidRPr="00AA615E" w:rsidRDefault="00AA615E" w:rsidP="00AA615E">
            <w:pPr>
              <w:pStyle w:val="2-"/>
              <w:rPr>
                <w:color w:val="00B050"/>
              </w:rPr>
            </w:pPr>
            <w:r w:rsidRPr="00AA615E">
              <w:rPr>
                <w:color w:val="00B050"/>
              </w:rPr>
              <w:t>//----------------------------------------</w:t>
            </w:r>
          </w:p>
          <w:p w14:paraId="05EB12FC" w14:textId="77777777" w:rsidR="00AA615E" w:rsidRPr="00AA615E" w:rsidRDefault="00AA615E" w:rsidP="00AA615E">
            <w:pPr>
              <w:pStyle w:val="2-"/>
              <w:rPr>
                <w:rFonts w:hint="eastAsia"/>
                <w:color w:val="00B050"/>
              </w:rPr>
            </w:pPr>
            <w:r w:rsidRPr="00AA615E">
              <w:rPr>
                <w:rFonts w:hint="eastAsia"/>
                <w:color w:val="00B050"/>
              </w:rPr>
              <w:t>//処理モジュールＢ</w:t>
            </w:r>
          </w:p>
          <w:p w14:paraId="2643F5A3" w14:textId="77777777" w:rsidR="00AA615E" w:rsidRDefault="00AA615E" w:rsidP="00AA615E">
            <w:pPr>
              <w:pStyle w:val="2-"/>
            </w:pPr>
            <w:r>
              <w:t>class CModuleB</w:t>
            </w:r>
          </w:p>
          <w:p w14:paraId="18332883" w14:textId="77777777" w:rsidR="00AA615E" w:rsidRDefault="00AA615E" w:rsidP="00AA615E">
            <w:pPr>
              <w:pStyle w:val="2-"/>
            </w:pPr>
            <w:r>
              <w:t>{</w:t>
            </w:r>
          </w:p>
          <w:p w14:paraId="7DA5E933" w14:textId="77777777" w:rsidR="00AA615E" w:rsidRDefault="00AA615E" w:rsidP="00AA615E">
            <w:pPr>
              <w:pStyle w:val="2-"/>
            </w:pPr>
            <w:r>
              <w:t>public:</w:t>
            </w:r>
          </w:p>
          <w:p w14:paraId="60F051E5" w14:textId="77777777" w:rsidR="00AA615E" w:rsidRPr="00AA615E" w:rsidRDefault="00AA615E" w:rsidP="00AA615E">
            <w:pPr>
              <w:pStyle w:val="2-"/>
              <w:rPr>
                <w:rFonts w:hint="eastAsia"/>
                <w:color w:val="00B050"/>
              </w:rPr>
            </w:pPr>
            <w:r>
              <w:rPr>
                <w:rFonts w:hint="eastAsia"/>
              </w:rPr>
              <w:tab/>
            </w:r>
            <w:r w:rsidRPr="00AA615E">
              <w:rPr>
                <w:rFonts w:hint="eastAsia"/>
                <w:color w:val="00B050"/>
              </w:rPr>
              <w:t>//関数１</w:t>
            </w:r>
          </w:p>
          <w:p w14:paraId="7E82AE81" w14:textId="77777777" w:rsidR="00AA615E" w:rsidRDefault="00AA615E" w:rsidP="00AA615E">
            <w:pPr>
              <w:pStyle w:val="2-"/>
            </w:pPr>
            <w:r>
              <w:tab/>
              <w:t>int func1(int p1, int p2, int p3)</w:t>
            </w:r>
          </w:p>
          <w:p w14:paraId="766D95C7" w14:textId="77777777" w:rsidR="00AA615E" w:rsidRDefault="00AA615E" w:rsidP="00AA615E">
            <w:pPr>
              <w:pStyle w:val="2-"/>
            </w:pPr>
            <w:r>
              <w:tab/>
              <w:t>{</w:t>
            </w:r>
          </w:p>
          <w:p w14:paraId="6517EA80" w14:textId="77777777" w:rsidR="00AA615E" w:rsidRDefault="00AA615E" w:rsidP="00AA615E">
            <w:pPr>
              <w:pStyle w:val="2-"/>
            </w:pPr>
            <w:r>
              <w:tab/>
            </w:r>
            <w:r>
              <w:tab/>
              <w:t>return p1 * p2 * p3;</w:t>
            </w:r>
          </w:p>
          <w:p w14:paraId="618C3067" w14:textId="77777777" w:rsidR="00AA615E" w:rsidRDefault="00AA615E" w:rsidP="00AA615E">
            <w:pPr>
              <w:pStyle w:val="2-"/>
            </w:pPr>
            <w:r>
              <w:tab/>
              <w:t>}</w:t>
            </w:r>
          </w:p>
          <w:p w14:paraId="5A29BB94" w14:textId="77777777" w:rsidR="00AA615E" w:rsidRDefault="00AA615E" w:rsidP="00AA615E">
            <w:pPr>
              <w:pStyle w:val="2-"/>
              <w:rPr>
                <w:rFonts w:hint="eastAsia"/>
              </w:rPr>
            </w:pPr>
            <w:r>
              <w:rPr>
                <w:rFonts w:hint="eastAsia"/>
              </w:rPr>
              <w:tab/>
            </w:r>
            <w:r w:rsidRPr="00AA615E">
              <w:rPr>
                <w:rFonts w:hint="eastAsia"/>
                <w:color w:val="00B050"/>
              </w:rPr>
              <w:t>//関数２</w:t>
            </w:r>
          </w:p>
          <w:p w14:paraId="0E0E06A5" w14:textId="77777777" w:rsidR="00AA615E" w:rsidRDefault="00AA615E" w:rsidP="00AA615E">
            <w:pPr>
              <w:pStyle w:val="2-"/>
            </w:pPr>
            <w:r>
              <w:tab/>
              <w:t>void func2(int p1, int p2, int&amp; ret)</w:t>
            </w:r>
          </w:p>
          <w:p w14:paraId="4B218E4E" w14:textId="77777777" w:rsidR="00AA615E" w:rsidRDefault="00AA615E" w:rsidP="00AA615E">
            <w:pPr>
              <w:pStyle w:val="2-"/>
            </w:pPr>
            <w:r>
              <w:tab/>
              <w:t>{</w:t>
            </w:r>
          </w:p>
          <w:p w14:paraId="615D202C" w14:textId="77777777" w:rsidR="00AA615E" w:rsidRDefault="00AA615E" w:rsidP="00AA615E">
            <w:pPr>
              <w:pStyle w:val="2-"/>
            </w:pPr>
            <w:r>
              <w:tab/>
            </w:r>
            <w:r>
              <w:tab/>
              <w:t>ret = p1 * p2;</w:t>
            </w:r>
          </w:p>
          <w:p w14:paraId="4CA83005" w14:textId="77777777" w:rsidR="00AA615E" w:rsidRDefault="00AA615E" w:rsidP="00AA615E">
            <w:pPr>
              <w:pStyle w:val="2-"/>
            </w:pPr>
            <w:r>
              <w:tab/>
              <w:t>}</w:t>
            </w:r>
          </w:p>
          <w:p w14:paraId="6B470934" w14:textId="77777777" w:rsidR="00AA615E" w:rsidRDefault="00AA615E" w:rsidP="00AA615E">
            <w:pPr>
              <w:pStyle w:val="2-"/>
            </w:pPr>
            <w:r>
              <w:t>};</w:t>
            </w:r>
          </w:p>
          <w:p w14:paraId="1F39047B" w14:textId="77777777" w:rsidR="00AA615E" w:rsidRPr="00AA615E" w:rsidRDefault="00AA615E" w:rsidP="00AA615E">
            <w:pPr>
              <w:pStyle w:val="2-"/>
              <w:rPr>
                <w:color w:val="00B050"/>
              </w:rPr>
            </w:pPr>
            <w:r w:rsidRPr="00AA615E">
              <w:rPr>
                <w:color w:val="00B050"/>
              </w:rPr>
              <w:t>//----------------------------------------</w:t>
            </w:r>
          </w:p>
          <w:p w14:paraId="696DAE6F" w14:textId="77777777" w:rsidR="00AA615E" w:rsidRPr="00AA615E" w:rsidRDefault="00AA615E" w:rsidP="00AA615E">
            <w:pPr>
              <w:pStyle w:val="2-"/>
              <w:rPr>
                <w:rFonts w:hint="eastAsia"/>
                <w:color w:val="00B050"/>
              </w:rPr>
            </w:pPr>
            <w:r w:rsidRPr="00AA615E">
              <w:rPr>
                <w:rFonts w:hint="eastAsia"/>
                <w:color w:val="00B050"/>
              </w:rPr>
              <w:t>//処理モジュールＣ</w:t>
            </w:r>
          </w:p>
          <w:p w14:paraId="2FC9CAAB" w14:textId="77777777" w:rsidR="00AA615E" w:rsidRDefault="00AA615E" w:rsidP="00AA615E">
            <w:pPr>
              <w:pStyle w:val="2-"/>
            </w:pPr>
            <w:r>
              <w:t>class CModuleC</w:t>
            </w:r>
          </w:p>
          <w:p w14:paraId="6B70BCA3" w14:textId="77777777" w:rsidR="00AA615E" w:rsidRDefault="00AA615E" w:rsidP="00AA615E">
            <w:pPr>
              <w:pStyle w:val="2-"/>
            </w:pPr>
            <w:r>
              <w:t>{</w:t>
            </w:r>
          </w:p>
          <w:p w14:paraId="5F01B418" w14:textId="77777777" w:rsidR="00AA615E" w:rsidRDefault="00AA615E" w:rsidP="00AA615E">
            <w:pPr>
              <w:pStyle w:val="2-"/>
            </w:pPr>
            <w:r>
              <w:t>public:</w:t>
            </w:r>
          </w:p>
          <w:p w14:paraId="5F66F8B9" w14:textId="77777777" w:rsidR="00AA615E" w:rsidRDefault="00AA615E" w:rsidP="00AA615E">
            <w:pPr>
              <w:pStyle w:val="2-"/>
              <w:rPr>
                <w:rFonts w:hint="eastAsia"/>
              </w:rPr>
            </w:pPr>
            <w:r>
              <w:rPr>
                <w:rFonts w:hint="eastAsia"/>
              </w:rPr>
              <w:tab/>
            </w:r>
            <w:r w:rsidRPr="00AA615E">
              <w:rPr>
                <w:rFonts w:hint="eastAsia"/>
                <w:color w:val="00B050"/>
              </w:rPr>
              <w:t>//関数</w:t>
            </w:r>
          </w:p>
          <w:p w14:paraId="0C60C2A7" w14:textId="77777777" w:rsidR="00AA615E" w:rsidRDefault="00AA615E" w:rsidP="00AA615E">
            <w:pPr>
              <w:pStyle w:val="2-"/>
            </w:pPr>
            <w:r>
              <w:tab/>
              <w:t>float func(float p1, float p2, float&amp; ret1, float&amp; ret2)</w:t>
            </w:r>
          </w:p>
          <w:p w14:paraId="7718344A" w14:textId="77777777" w:rsidR="00AA615E" w:rsidRDefault="00AA615E" w:rsidP="00AA615E">
            <w:pPr>
              <w:pStyle w:val="2-"/>
            </w:pPr>
            <w:r>
              <w:tab/>
              <w:t>{</w:t>
            </w:r>
          </w:p>
          <w:p w14:paraId="769B00DA" w14:textId="77777777" w:rsidR="00AA615E" w:rsidRDefault="00AA615E" w:rsidP="00AA615E">
            <w:pPr>
              <w:pStyle w:val="2-"/>
            </w:pPr>
            <w:r>
              <w:tab/>
            </w:r>
            <w:r>
              <w:tab/>
              <w:t>ret1 = p1 + p2;</w:t>
            </w:r>
          </w:p>
          <w:p w14:paraId="337CA2B5" w14:textId="77777777" w:rsidR="00AA615E" w:rsidRDefault="00AA615E" w:rsidP="00AA615E">
            <w:pPr>
              <w:pStyle w:val="2-"/>
            </w:pPr>
            <w:r>
              <w:tab/>
            </w:r>
            <w:r>
              <w:tab/>
              <w:t>ret2 = p1 - p2;</w:t>
            </w:r>
          </w:p>
          <w:p w14:paraId="4F7AC8CD" w14:textId="77777777" w:rsidR="00AA615E" w:rsidRDefault="00AA615E" w:rsidP="00AA615E">
            <w:pPr>
              <w:pStyle w:val="2-"/>
            </w:pPr>
            <w:r>
              <w:tab/>
            </w:r>
            <w:r>
              <w:tab/>
              <w:t>return p1 * p2;</w:t>
            </w:r>
          </w:p>
          <w:p w14:paraId="34765284" w14:textId="77777777" w:rsidR="00AA615E" w:rsidRDefault="00AA615E" w:rsidP="00AA615E">
            <w:pPr>
              <w:pStyle w:val="2-"/>
            </w:pPr>
            <w:r>
              <w:tab/>
              <w:t>}</w:t>
            </w:r>
          </w:p>
          <w:p w14:paraId="3A4856F6" w14:textId="77777777" w:rsidR="00AA615E" w:rsidRDefault="00AA615E" w:rsidP="00AA615E">
            <w:pPr>
              <w:pStyle w:val="2-"/>
            </w:pPr>
            <w:r>
              <w:t>};</w:t>
            </w:r>
          </w:p>
          <w:p w14:paraId="043D0060" w14:textId="77777777" w:rsidR="00AA615E" w:rsidRDefault="00AA615E" w:rsidP="00AA615E">
            <w:pPr>
              <w:pStyle w:val="2-"/>
            </w:pPr>
          </w:p>
          <w:p w14:paraId="74B003DC" w14:textId="77777777" w:rsidR="00775FFE" w:rsidRPr="00984B7D" w:rsidRDefault="00775FFE" w:rsidP="00775FFE">
            <w:pPr>
              <w:pStyle w:val="2-"/>
              <w:rPr>
                <w:color w:val="00B050"/>
              </w:rPr>
            </w:pPr>
            <w:r w:rsidRPr="00984B7D">
              <w:rPr>
                <w:color w:val="00B050"/>
              </w:rPr>
              <w:t>//----------------------------------------</w:t>
            </w:r>
          </w:p>
          <w:p w14:paraId="2A21FB3C" w14:textId="77777777" w:rsidR="00775FFE" w:rsidRDefault="00775FFE" w:rsidP="00AA615E">
            <w:pPr>
              <w:pStyle w:val="2-"/>
              <w:rPr>
                <w:rFonts w:hint="eastAsia"/>
              </w:rPr>
            </w:pPr>
          </w:p>
          <w:p w14:paraId="334410A8" w14:textId="77777777" w:rsidR="00AA615E" w:rsidRDefault="00AA615E" w:rsidP="00AA615E">
            <w:pPr>
              <w:pStyle w:val="2-"/>
              <w:rPr>
                <w:rFonts w:hint="eastAsia"/>
              </w:rPr>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553FD632" w14:textId="77777777" w:rsidR="00AA615E" w:rsidRPr="00CC0CBD" w:rsidRDefault="00AA615E" w:rsidP="00AA615E">
            <w:pPr>
              <w:pStyle w:val="2-"/>
              <w:rPr>
                <w:color w:val="00B050"/>
              </w:rPr>
            </w:pPr>
            <w:r w:rsidRPr="00CC0CBD">
              <w:rPr>
                <w:color w:val="00B050"/>
              </w:rPr>
              <w:t>//----------------------------------------</w:t>
            </w:r>
          </w:p>
          <w:p w14:paraId="0D091BDA" w14:textId="77777777" w:rsidR="00AA615E" w:rsidRPr="00CC0CBD" w:rsidRDefault="00AA615E" w:rsidP="00AA615E">
            <w:pPr>
              <w:pStyle w:val="2-"/>
              <w:rPr>
                <w:rFonts w:hint="eastAsia"/>
                <w:color w:val="00B050"/>
              </w:rPr>
            </w:pPr>
            <w:r w:rsidRPr="00CC0CBD">
              <w:rPr>
                <w:rFonts w:hint="eastAsia"/>
                <w:color w:val="00B050"/>
              </w:rPr>
              <w:t>//ユニットテスト関数：モジュールＢ用</w:t>
            </w:r>
          </w:p>
          <w:p w14:paraId="317E2BF3" w14:textId="0E162E00" w:rsidR="00AA615E" w:rsidRPr="00CC0CBD" w:rsidRDefault="00AA615E" w:rsidP="00AA615E">
            <w:pPr>
              <w:pStyle w:val="2-"/>
              <w:rPr>
                <w:color w:val="FF0000"/>
              </w:rPr>
            </w:pPr>
            <w:r w:rsidRPr="00CC0CBD">
              <w:rPr>
                <w:color w:val="FF0000"/>
              </w:rPr>
              <w:t>UT_BEGIN(</w:t>
            </w:r>
            <w:r w:rsidRPr="00775FFE">
              <w:t>MODULE_B</w:t>
            </w:r>
            <w:r w:rsidRPr="00CC0CBD">
              <w:rPr>
                <w:color w:val="FF0000"/>
              </w:rPr>
              <w:t>, 0, UnitTest::UT_ATTR_AUTO)</w:t>
            </w:r>
            <w:r w:rsidR="00775FFE" w:rsidRPr="00775FFE">
              <w:rPr>
                <w:rFonts w:hint="eastAsia"/>
                <w:color w:val="00B050"/>
              </w:rPr>
              <w:t>//他と重複しない識別名（任意の名称）を第１引数に指定する</w:t>
            </w:r>
          </w:p>
          <w:p w14:paraId="5068D421" w14:textId="77777777" w:rsidR="00AA615E" w:rsidRPr="00CC0CBD" w:rsidRDefault="00AA615E" w:rsidP="00AA615E">
            <w:pPr>
              <w:pStyle w:val="2-"/>
              <w:rPr>
                <w:color w:val="FF0000"/>
              </w:rPr>
            </w:pPr>
            <w:r w:rsidRPr="00CC0CBD">
              <w:rPr>
                <w:color w:val="FF0000"/>
              </w:rPr>
              <w:t>{</w:t>
            </w:r>
          </w:p>
          <w:p w14:paraId="609EE16F" w14:textId="77777777" w:rsidR="00AA615E" w:rsidRPr="00CC0CBD" w:rsidRDefault="00AA615E" w:rsidP="00AA615E">
            <w:pPr>
              <w:pStyle w:val="2-"/>
              <w:rPr>
                <w:rFonts w:hint="eastAsia"/>
                <w:color w:val="00B050"/>
              </w:rPr>
            </w:pPr>
            <w:r>
              <w:rPr>
                <w:rFonts w:hint="eastAsia"/>
              </w:rPr>
              <w:tab/>
              <w:t>CModuleB _CModuleB;</w:t>
            </w:r>
            <w:r w:rsidRPr="00CC0CBD">
              <w:rPr>
                <w:rFonts w:hint="eastAsia"/>
                <w:color w:val="00B050"/>
              </w:rPr>
              <w:t>//テスト用オブジェクト（結果表示が分かり易いようにクラス名と同じような変数名にしておく）</w:t>
            </w:r>
          </w:p>
          <w:p w14:paraId="4A3B4B4C" w14:textId="38684EF1" w:rsidR="00AA615E" w:rsidRDefault="00AA615E" w:rsidP="00AA615E">
            <w:pPr>
              <w:pStyle w:val="2-"/>
            </w:pPr>
            <w:r>
              <w:tab/>
              <w:t>int out = 0;</w:t>
            </w:r>
          </w:p>
          <w:p w14:paraId="5FC472A2" w14:textId="77777777" w:rsidR="00AA615E" w:rsidRDefault="00AA615E" w:rsidP="00AA615E">
            <w:pPr>
              <w:pStyle w:val="2-"/>
            </w:pPr>
            <w:r>
              <w:tab/>
            </w:r>
            <w:r w:rsidRPr="00CC0CBD">
              <w:rPr>
                <w:color w:val="FF0000"/>
              </w:rPr>
              <w:t>UT_EXPECT_EQ</w:t>
            </w:r>
            <w:r>
              <w:t xml:space="preserve">(_CModuleB.func1(1, 2, 3), 1+2+3); </w:t>
            </w:r>
            <w:r w:rsidRPr="00CC0CBD">
              <w:rPr>
                <w:color w:val="00B050"/>
              </w:rPr>
              <w:t>// CModuleB::func1(1,   2,  3) == 1 + 2 + 3 ?</w:t>
            </w:r>
          </w:p>
          <w:p w14:paraId="0E6E8A65" w14:textId="77777777" w:rsidR="00AA615E" w:rsidRPr="00CC0CBD" w:rsidRDefault="00AA615E" w:rsidP="00AA615E">
            <w:pPr>
              <w:pStyle w:val="2-"/>
              <w:rPr>
                <w:color w:val="00B050"/>
              </w:rPr>
            </w:pPr>
            <w:r>
              <w:tab/>
            </w:r>
            <w:r w:rsidRPr="00CC0CBD">
              <w:rPr>
                <w:color w:val="FF0000"/>
              </w:rPr>
              <w:t>UT_EXPECT_NE</w:t>
            </w:r>
            <w:r>
              <w:t xml:space="preserve">(_CModuleB.func1(3, 4, 5), 60);    </w:t>
            </w:r>
            <w:r w:rsidRPr="00CC0CBD">
              <w:rPr>
                <w:color w:val="00B050"/>
              </w:rPr>
              <w:t>// CModuleB::func1(3,   4,  5) != 60 ?</w:t>
            </w:r>
          </w:p>
          <w:p w14:paraId="41BFFA7D" w14:textId="77777777" w:rsidR="00AA615E" w:rsidRPr="00CC0CBD" w:rsidRDefault="00AA615E" w:rsidP="00AA615E">
            <w:pPr>
              <w:pStyle w:val="2-"/>
              <w:rPr>
                <w:color w:val="00B050"/>
              </w:rPr>
            </w:pPr>
            <w:r>
              <w:tab/>
            </w:r>
            <w:r w:rsidRPr="00CC0CBD">
              <w:rPr>
                <w:color w:val="FF0000"/>
              </w:rPr>
              <w:t>UT_EXPECT_GT</w:t>
            </w:r>
            <w:r>
              <w:t xml:space="preserve">(_CModuleB.func1(5, 6, 7), 10);   </w:t>
            </w:r>
            <w:r w:rsidRPr="00CC0CBD">
              <w:rPr>
                <w:color w:val="00B050"/>
              </w:rPr>
              <w:t xml:space="preserve"> // CModuleB::func1(5,   6,  7) &gt;  10 ?</w:t>
            </w:r>
          </w:p>
          <w:p w14:paraId="7CF97748" w14:textId="77777777" w:rsidR="00AA615E" w:rsidRPr="00CC0CBD" w:rsidRDefault="00AA615E" w:rsidP="00AA615E">
            <w:pPr>
              <w:pStyle w:val="2-"/>
              <w:rPr>
                <w:color w:val="00B050"/>
              </w:rPr>
            </w:pPr>
            <w:r>
              <w:tab/>
            </w:r>
            <w:r w:rsidRPr="00CC0CBD">
              <w:rPr>
                <w:color w:val="FF0000"/>
              </w:rPr>
              <w:t>UT_EXPECT_GE</w:t>
            </w:r>
            <w:r>
              <w:t xml:space="preserve">(_CModuleB.func1(7, 8, 9), 20);    </w:t>
            </w:r>
            <w:r w:rsidRPr="00CC0CBD">
              <w:rPr>
                <w:color w:val="00B050"/>
              </w:rPr>
              <w:t>// CModuleB::func1(7,   8,  9) &gt;= 20 ?</w:t>
            </w:r>
          </w:p>
          <w:p w14:paraId="0961F840" w14:textId="77777777" w:rsidR="00AA615E" w:rsidRPr="00CC0CBD" w:rsidRDefault="00AA615E" w:rsidP="00AA615E">
            <w:pPr>
              <w:pStyle w:val="2-"/>
              <w:rPr>
                <w:color w:val="00B050"/>
              </w:rPr>
            </w:pPr>
            <w:r>
              <w:tab/>
            </w:r>
            <w:r w:rsidRPr="00CC0CBD">
              <w:rPr>
                <w:color w:val="FF0000"/>
              </w:rPr>
              <w:t>UT_EXPECT_LT</w:t>
            </w:r>
            <w:r>
              <w:t xml:space="preserve">(_CModuleB.func1(9, 10, 11), 30);  </w:t>
            </w:r>
            <w:r w:rsidRPr="00CC0CBD">
              <w:rPr>
                <w:color w:val="00B050"/>
              </w:rPr>
              <w:t>// CModuleB::func1(9,  10, 11) &lt;  30 ?</w:t>
            </w:r>
          </w:p>
          <w:p w14:paraId="0E7D62BB" w14:textId="77777777" w:rsidR="00AA615E" w:rsidRPr="00CC0CBD" w:rsidRDefault="00AA615E" w:rsidP="00AA615E">
            <w:pPr>
              <w:pStyle w:val="2-"/>
              <w:rPr>
                <w:color w:val="00B050"/>
              </w:rPr>
            </w:pPr>
            <w:r>
              <w:tab/>
            </w:r>
            <w:r w:rsidRPr="00CC0CBD">
              <w:rPr>
                <w:color w:val="FF0000"/>
              </w:rPr>
              <w:t>UT_EXPECT_LE</w:t>
            </w:r>
            <w:r>
              <w:t xml:space="preserve">(_CModuleB.func1(11, 12, 13), 40); </w:t>
            </w:r>
            <w:r w:rsidRPr="00CC0CBD">
              <w:rPr>
                <w:color w:val="00B050"/>
              </w:rPr>
              <w:t>// CModuleB::func1(11, 12, 13) &lt;= 40 ?</w:t>
            </w:r>
          </w:p>
          <w:p w14:paraId="7B414B3D" w14:textId="09292314" w:rsidR="00AA615E" w:rsidRPr="00CC0CBD" w:rsidRDefault="00AA615E" w:rsidP="00AA615E">
            <w:pPr>
              <w:pStyle w:val="2-"/>
              <w:rPr>
                <w:color w:val="00B050"/>
              </w:rPr>
            </w:pPr>
            <w:r>
              <w:tab/>
            </w:r>
            <w:r w:rsidRPr="00CC0CBD">
              <w:rPr>
                <w:color w:val="FF0000"/>
              </w:rPr>
              <w:t>UT_EXPR</w:t>
            </w:r>
            <w:r>
              <w:t xml:space="preserve">(_CModuleB.func2(1, 2, out)); </w:t>
            </w:r>
            <w:r w:rsidRPr="00CC0CBD">
              <w:rPr>
                <w:color w:val="FF0000"/>
              </w:rPr>
              <w:t>UT_EXPECT_EQ_CHILD</w:t>
            </w:r>
            <w:r>
              <w:t xml:space="preserve">(out, 2);  </w:t>
            </w:r>
            <w:r w:rsidRPr="00CC0CBD">
              <w:rPr>
                <w:color w:val="00B050"/>
              </w:rPr>
              <w:t>// CModuleB::func2(1, 2, out); out == 2 ?</w:t>
            </w:r>
          </w:p>
          <w:p w14:paraId="12F062EA" w14:textId="588E84B7" w:rsidR="00AA615E" w:rsidRPr="00CC0CBD" w:rsidRDefault="00AA615E" w:rsidP="00AA615E">
            <w:pPr>
              <w:pStyle w:val="2-"/>
              <w:rPr>
                <w:color w:val="00B050"/>
              </w:rPr>
            </w:pPr>
            <w:r>
              <w:tab/>
            </w:r>
            <w:r w:rsidRPr="00CC0CBD">
              <w:rPr>
                <w:color w:val="FF0000"/>
              </w:rPr>
              <w:t>UT_EXPR</w:t>
            </w:r>
            <w:r>
              <w:t xml:space="preserve">(_CModuleB.func2(3, 4, out)); </w:t>
            </w:r>
            <w:r w:rsidRPr="00CC0CBD">
              <w:rPr>
                <w:color w:val="FF0000"/>
              </w:rPr>
              <w:t>UT_EXPECT_NE_CHILD</w:t>
            </w:r>
            <w:r>
              <w:t xml:space="preserve">(out, 12); </w:t>
            </w:r>
            <w:r w:rsidRPr="00CC0CBD">
              <w:rPr>
                <w:color w:val="00B050"/>
              </w:rPr>
              <w:t>// CModuleB::func2(3, 4, out); out != 12 ?</w:t>
            </w:r>
          </w:p>
          <w:p w14:paraId="2B0F794F" w14:textId="77777777" w:rsidR="00AA615E" w:rsidRPr="00CC0CBD" w:rsidRDefault="00AA615E" w:rsidP="00AA615E">
            <w:pPr>
              <w:pStyle w:val="2-"/>
              <w:rPr>
                <w:color w:val="FF0000"/>
              </w:rPr>
            </w:pPr>
            <w:r w:rsidRPr="00CC0CBD">
              <w:rPr>
                <w:color w:val="FF0000"/>
              </w:rPr>
              <w:t>}</w:t>
            </w:r>
          </w:p>
          <w:p w14:paraId="0BAD9E6C" w14:textId="77777777" w:rsidR="00AA615E" w:rsidRPr="00CC0CBD" w:rsidRDefault="00AA615E" w:rsidP="00AA615E">
            <w:pPr>
              <w:pStyle w:val="2-"/>
              <w:rPr>
                <w:color w:val="FF0000"/>
              </w:rPr>
            </w:pPr>
            <w:r w:rsidRPr="00CC0CBD">
              <w:rPr>
                <w:color w:val="FF0000"/>
              </w:rPr>
              <w:t>UT_END()</w:t>
            </w:r>
          </w:p>
          <w:p w14:paraId="1EA35D18" w14:textId="77777777" w:rsidR="00AA615E" w:rsidRPr="00CC0CBD" w:rsidRDefault="00AA615E" w:rsidP="00AA615E">
            <w:pPr>
              <w:pStyle w:val="2-"/>
              <w:rPr>
                <w:color w:val="00B050"/>
              </w:rPr>
            </w:pPr>
            <w:r w:rsidRPr="00CC0CBD">
              <w:rPr>
                <w:color w:val="00B050"/>
              </w:rPr>
              <w:t>//----------------------------------------</w:t>
            </w:r>
          </w:p>
          <w:p w14:paraId="7C371C9C" w14:textId="77777777" w:rsidR="00AA615E" w:rsidRPr="00CC0CBD" w:rsidRDefault="00AA615E" w:rsidP="00AA615E">
            <w:pPr>
              <w:pStyle w:val="2-"/>
              <w:rPr>
                <w:rFonts w:hint="eastAsia"/>
                <w:color w:val="00B050"/>
              </w:rPr>
            </w:pPr>
            <w:r w:rsidRPr="00CC0CBD">
              <w:rPr>
                <w:rFonts w:hint="eastAsia"/>
                <w:color w:val="00B050"/>
              </w:rPr>
              <w:t>//ユニットテスト関数：モジュールＣ用（無理に分ける必要はないが分けても書ける）</w:t>
            </w:r>
          </w:p>
          <w:p w14:paraId="69518408" w14:textId="03EF667C" w:rsidR="00AA615E" w:rsidRPr="00CC0CBD" w:rsidRDefault="00AA615E" w:rsidP="00AA615E">
            <w:pPr>
              <w:pStyle w:val="2-"/>
              <w:rPr>
                <w:color w:val="FF0000"/>
              </w:rPr>
            </w:pPr>
            <w:r w:rsidRPr="00CC0CBD">
              <w:rPr>
                <w:color w:val="FF0000"/>
              </w:rPr>
              <w:t>UT_BEGIN(</w:t>
            </w:r>
            <w:r w:rsidRPr="00775FFE">
              <w:t>MODULE_C</w:t>
            </w:r>
            <w:r w:rsidRPr="00CC0CBD">
              <w:rPr>
                <w:color w:val="FF0000"/>
              </w:rPr>
              <w:t>, 0, UnitTest::UT_ATTR_NOAUTO)</w:t>
            </w:r>
            <w:r w:rsidR="00775FFE" w:rsidRPr="00775FFE">
              <w:rPr>
                <w:rFonts w:hint="eastAsia"/>
                <w:color w:val="00B050"/>
              </w:rPr>
              <w:t>//他と重複しない識別名（任意の名称）を第１引数に指定する</w:t>
            </w:r>
          </w:p>
          <w:p w14:paraId="77430E61" w14:textId="77777777" w:rsidR="00AA615E" w:rsidRPr="00CC0CBD" w:rsidRDefault="00AA615E" w:rsidP="00AA615E">
            <w:pPr>
              <w:pStyle w:val="2-"/>
              <w:rPr>
                <w:color w:val="FF0000"/>
              </w:rPr>
            </w:pPr>
            <w:r w:rsidRPr="00CC0CBD">
              <w:rPr>
                <w:color w:val="FF0000"/>
              </w:rPr>
              <w:t>{</w:t>
            </w:r>
          </w:p>
          <w:p w14:paraId="628B9985" w14:textId="77777777" w:rsidR="00AA615E" w:rsidRPr="00CC0CBD" w:rsidRDefault="00AA615E" w:rsidP="00AA615E">
            <w:pPr>
              <w:pStyle w:val="2-"/>
              <w:rPr>
                <w:rFonts w:hint="eastAsia"/>
                <w:color w:val="00B050"/>
              </w:rPr>
            </w:pPr>
            <w:r>
              <w:rPr>
                <w:rFonts w:hint="eastAsia"/>
              </w:rPr>
              <w:tab/>
              <w:t>CModuleC _CModuleC;</w:t>
            </w:r>
            <w:r w:rsidRPr="00CC0CBD">
              <w:rPr>
                <w:rFonts w:hint="eastAsia"/>
                <w:color w:val="00B050"/>
              </w:rPr>
              <w:t>//テスト用オブジェクト（結果表示が分かり易いようにクラス名と同じような変数名にしておく）</w:t>
            </w:r>
          </w:p>
          <w:p w14:paraId="208D6DF1" w14:textId="48806E79" w:rsidR="00AA615E" w:rsidRDefault="00AA615E" w:rsidP="00AA615E">
            <w:pPr>
              <w:pStyle w:val="2-"/>
            </w:pPr>
            <w:r>
              <w:tab/>
              <w:t>float out1 = 0.f;</w:t>
            </w:r>
          </w:p>
          <w:p w14:paraId="6CBF7C3B" w14:textId="01BA2F33" w:rsidR="00AA615E" w:rsidRDefault="00AA615E" w:rsidP="00AA615E">
            <w:pPr>
              <w:pStyle w:val="2-"/>
            </w:pPr>
            <w:r>
              <w:tab/>
              <w:t>float out2 = 0.f;</w:t>
            </w:r>
          </w:p>
          <w:p w14:paraId="15EF6B64" w14:textId="77777777" w:rsidR="00CC0CBD" w:rsidRDefault="00AA615E" w:rsidP="00AA615E">
            <w:pPr>
              <w:pStyle w:val="2-"/>
            </w:pPr>
            <w:r>
              <w:tab/>
            </w:r>
            <w:r w:rsidRPr="00CC0CBD">
              <w:rPr>
                <w:color w:val="FF0000"/>
              </w:rPr>
              <w:t>UT_EXPR_WITH_RET</w:t>
            </w:r>
            <w:r>
              <w:t>(_CModuleC.func(1.1f, 2.2f, out1, out2));</w:t>
            </w:r>
          </w:p>
          <w:p w14:paraId="5FC6CB29" w14:textId="34175B1D"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UT_EXPECT_EQ_CHILD</w:t>
            </w:r>
            <w:r w:rsidR="00AA615E">
              <w:t xml:space="preserve">(out1, 2.f);  </w:t>
            </w:r>
            <w:r w:rsidR="00AA615E" w:rsidRPr="00CC0CBD">
              <w:rPr>
                <w:color w:val="FF0000"/>
              </w:rPr>
              <w:t>UT_EXPECT_LT_CHILD</w:t>
            </w:r>
            <w:r w:rsidR="00AA615E">
              <w:t>(out2, 0.f);</w:t>
            </w:r>
          </w:p>
          <w:p w14:paraId="090DE0CB" w14:textId="592D25FE"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CModuleC::func(1.1f, 2.2f, out1, out2); out1 ==  2.f ? out2 &lt;   0.f ?</w:t>
            </w:r>
          </w:p>
          <w:p w14:paraId="7F0F3934" w14:textId="77777777" w:rsidR="00CC0CBD" w:rsidRDefault="00AA615E" w:rsidP="00AA615E">
            <w:pPr>
              <w:pStyle w:val="2-"/>
            </w:pPr>
            <w:r>
              <w:tab/>
            </w:r>
            <w:r w:rsidRPr="00CC0CBD">
              <w:rPr>
                <w:color w:val="FF0000"/>
              </w:rPr>
              <w:t>UT_EXPR_WITH_RET</w:t>
            </w:r>
            <w:r>
              <w:t>(_CModuleC.func(3.3f, 4.4f, out1, out2));</w:t>
            </w:r>
          </w:p>
          <w:p w14:paraId="5AB4EA14" w14:textId="77777777" w:rsidR="00CC0CBD" w:rsidRDefault="00CC0CBD" w:rsidP="00AA615E">
            <w:pPr>
              <w:pStyle w:val="2-"/>
            </w:pPr>
            <w:r>
              <w:rPr>
                <w:color w:val="FF0000"/>
              </w:rPr>
              <w:lastRenderedPageBreak/>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UT_EXPECT_NE_CHILD</w:t>
            </w:r>
            <w:r w:rsidR="00AA615E">
              <w:t xml:space="preserve">(out1, 7.f);  </w:t>
            </w:r>
            <w:r w:rsidR="00AA615E" w:rsidRPr="00CC0CBD">
              <w:rPr>
                <w:color w:val="FF0000"/>
              </w:rPr>
              <w:t>UT_EXPECT_GT_CHILD</w:t>
            </w:r>
            <w:r w:rsidR="00AA615E">
              <w:t>(out2, 0.f);</w:t>
            </w:r>
          </w:p>
          <w:p w14:paraId="74757AE0" w14:textId="4AE47F46" w:rsidR="00AA615E" w:rsidRPr="00CC0CBD" w:rsidRDefault="00CC0CBD" w:rsidP="00AA615E">
            <w:pPr>
              <w:pStyle w:val="2-"/>
              <w:rPr>
                <w:color w:val="00B050"/>
              </w:rPr>
            </w:pPr>
            <w:r>
              <w:tab/>
            </w:r>
            <w:r>
              <w:tab/>
            </w:r>
            <w:r>
              <w:tab/>
            </w:r>
            <w:r>
              <w:tab/>
            </w:r>
            <w:r>
              <w:tab/>
            </w:r>
            <w:r>
              <w:tab/>
            </w:r>
            <w:r>
              <w:tab/>
            </w:r>
            <w:r w:rsidR="00AA615E" w:rsidRPr="00CC0CBD">
              <w:rPr>
                <w:color w:val="00B050"/>
              </w:rPr>
              <w:t>// CModuleC::func(3.3f, 4.4f, out1, out2); out1 !=  7.f ? out2 &gt;   0.f ?</w:t>
            </w:r>
          </w:p>
          <w:p w14:paraId="3AF38C1A" w14:textId="77777777" w:rsidR="00CC0CBD" w:rsidRDefault="00AA615E" w:rsidP="00AA615E">
            <w:pPr>
              <w:pStyle w:val="2-"/>
            </w:pPr>
            <w:r>
              <w:tab/>
            </w:r>
            <w:r w:rsidRPr="00CC0CBD">
              <w:rPr>
                <w:color w:val="FF0000"/>
              </w:rPr>
              <w:t>UT_EXPR_WITH_RET</w:t>
            </w:r>
            <w:r>
              <w:t>(_CModuleC.func(5.5f, 6.6f, out1, out2));</w:t>
            </w:r>
          </w:p>
          <w:p w14:paraId="6EB6A47D" w14:textId="77777777"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UT_EXPECT_LE_CHILD</w:t>
            </w:r>
            <w:r w:rsidR="00AA615E">
              <w:t xml:space="preserve">(out1, 20.f); </w:t>
            </w:r>
            <w:r w:rsidR="00AA615E" w:rsidRPr="00CC0CBD">
              <w:rPr>
                <w:color w:val="FF0000"/>
              </w:rPr>
              <w:t>UT_EXPECT_GE_CHILD</w:t>
            </w:r>
            <w:r w:rsidR="00AA615E">
              <w:t>(out2, 10.f);</w:t>
            </w:r>
          </w:p>
          <w:p w14:paraId="59F7C6E1" w14:textId="25EAD66B"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CModuleC::func(5.5f, 6.6f, out1, out2); out1 &lt;= 20.f ? out2 &gt;= 10.f ?</w:t>
            </w:r>
          </w:p>
          <w:p w14:paraId="3D307E05" w14:textId="77777777" w:rsidR="00CC0CBD" w:rsidRDefault="00AA615E" w:rsidP="00AA615E">
            <w:pPr>
              <w:pStyle w:val="2-"/>
            </w:pPr>
            <w:r>
              <w:tab/>
            </w:r>
            <w:r w:rsidRPr="00CC0CBD">
              <w:rPr>
                <w:color w:val="FF0000"/>
              </w:rPr>
              <w:t>UT_EXPR_WITH_RET</w:t>
            </w:r>
            <w:r>
              <w:t>(_CModuleC.func(7.7f, 8.8f, out1, out2));</w:t>
            </w:r>
          </w:p>
          <w:p w14:paraId="0CAB8147" w14:textId="24E85B38" w:rsidR="00CC0CBD" w:rsidRDefault="00CC0CBD" w:rsidP="00AA615E">
            <w:pPr>
              <w:pStyle w:val="2-"/>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AA615E" w:rsidRPr="00CC0CBD">
              <w:rPr>
                <w:color w:val="FF0000"/>
              </w:rPr>
              <w:t>UT_EXPECT_LT_CHILD</w:t>
            </w:r>
            <w:r w:rsidR="00AA615E">
              <w:t xml:space="preserve">(out1, 1.f);  </w:t>
            </w:r>
            <w:r w:rsidR="00AA615E" w:rsidRPr="00CC0CBD">
              <w:rPr>
                <w:color w:val="FF0000"/>
              </w:rPr>
              <w:t>UT_EXPECT_LE_CHILD</w:t>
            </w:r>
            <w:r w:rsidR="00AA615E">
              <w:t>(out2, 2.f);</w:t>
            </w:r>
          </w:p>
          <w:p w14:paraId="119587F9" w14:textId="5E787235" w:rsidR="00AA615E" w:rsidRPr="00CC0CBD" w:rsidRDefault="00CC0CBD" w:rsidP="00AA615E">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AA615E" w:rsidRPr="00CC0CBD">
              <w:rPr>
                <w:color w:val="00B050"/>
              </w:rPr>
              <w:t>// CModuleC::func(7.7f, 8.8f, out1, out2); out1 &lt;   1.f ? out2 &lt;=  2.f ?</w:t>
            </w:r>
          </w:p>
          <w:p w14:paraId="308E13F4" w14:textId="77777777" w:rsidR="00AA615E" w:rsidRPr="00CC0CBD" w:rsidRDefault="00AA615E" w:rsidP="00AA615E">
            <w:pPr>
              <w:pStyle w:val="2-"/>
              <w:rPr>
                <w:color w:val="FF0000"/>
              </w:rPr>
            </w:pPr>
            <w:r w:rsidRPr="00CC0CBD">
              <w:rPr>
                <w:color w:val="FF0000"/>
              </w:rPr>
              <w:t>}</w:t>
            </w:r>
          </w:p>
          <w:p w14:paraId="1B29ADFC" w14:textId="55A04FD5" w:rsidR="00AA615E" w:rsidRDefault="00AA615E" w:rsidP="00AA615E">
            <w:pPr>
              <w:pStyle w:val="2-"/>
              <w:rPr>
                <w:rFonts w:hint="eastAsia"/>
              </w:rPr>
            </w:pPr>
            <w:r w:rsidRPr="00CC0CBD">
              <w:rPr>
                <w:color w:val="FF0000"/>
              </w:rPr>
              <w:t>UT_END()</w:t>
            </w:r>
          </w:p>
        </w:tc>
      </w:tr>
    </w:tbl>
    <w:p w14:paraId="76D66A01" w14:textId="77777777" w:rsidR="00A72C92" w:rsidRDefault="00A72C92" w:rsidP="00A72C92">
      <w:pPr>
        <w:pStyle w:val="a9"/>
        <w:spacing w:beforeLines="50" w:before="180"/>
        <w:ind w:firstLine="283"/>
      </w:pPr>
      <w:r>
        <w:rPr>
          <w:rFonts w:hint="eastAsia"/>
        </w:rPr>
        <w:lastRenderedPageBreak/>
        <w:t>「</w:t>
      </w:r>
      <w:r w:rsidRPr="00A72C92">
        <w:rPr>
          <w:rFonts w:ascii="ＭＳ ゴシック" w:hAnsi="ＭＳ ゴシック" w:hint="eastAsia"/>
          <w:color w:val="FF0000"/>
        </w:rPr>
        <w:t>UT_BEGIN()</w:t>
      </w:r>
      <w:r>
        <w:rPr>
          <w:rFonts w:hint="eastAsia"/>
        </w:rPr>
        <w:t>」マクロ～「</w:t>
      </w:r>
      <w:r w:rsidRPr="00A72C92">
        <w:rPr>
          <w:rFonts w:ascii="ＭＳ ゴシック" w:hAnsi="ＭＳ ゴシック" w:hint="eastAsia"/>
          <w:color w:val="FF0000"/>
        </w:rPr>
        <w:t>UT_END(</w:t>
      </w:r>
      <w:r w:rsidRPr="00A72C92">
        <w:rPr>
          <w:rFonts w:ascii="ＭＳ ゴシック" w:hAnsi="ＭＳ ゴシック"/>
          <w:color w:val="FF0000"/>
        </w:rPr>
        <w:t>)</w:t>
      </w:r>
      <w:r>
        <w:rPr>
          <w:rFonts w:hint="eastAsia"/>
        </w:rPr>
        <w:t>」マクロの範囲がテスト用関数となる。</w:t>
      </w:r>
    </w:p>
    <w:p w14:paraId="6E338496" w14:textId="2E386E8A" w:rsidR="00927893" w:rsidRDefault="00A72C92" w:rsidP="00A72C92">
      <w:pPr>
        <w:pStyle w:val="a9"/>
        <w:ind w:firstLine="283"/>
      </w:pPr>
      <w:r>
        <w:rPr>
          <w:rFonts w:hint="eastAsia"/>
        </w:rPr>
        <w:t>多数のテスト用関数が作られても競合しないように、「</w:t>
      </w:r>
      <w:r w:rsidRPr="00A72C92">
        <w:rPr>
          <w:rFonts w:ascii="ＭＳ ゴシック" w:hAnsi="ＭＳ ゴシック" w:hint="eastAsia"/>
          <w:color w:val="0070C0"/>
        </w:rPr>
        <w:t>UT_BEGIN()</w:t>
      </w:r>
      <w:r>
        <w:rPr>
          <w:rFonts w:hint="eastAsia"/>
        </w:rPr>
        <w:t>」の第一引数に任意の識別名を渡す。大抵はクラス名をそのまま指定する。</w:t>
      </w:r>
    </w:p>
    <w:p w14:paraId="368F02E2" w14:textId="55B611FA" w:rsidR="00A72C92" w:rsidRDefault="00A72C92" w:rsidP="00775FFE">
      <w:pPr>
        <w:pStyle w:val="a9"/>
        <w:ind w:firstLine="283"/>
      </w:pPr>
      <w:r>
        <w:rPr>
          <w:rFonts w:hint="eastAsia"/>
        </w:rPr>
        <w:t>この関数の中で「</w:t>
      </w:r>
      <w:r w:rsidRPr="00A72C92">
        <w:rPr>
          <w:rFonts w:ascii="ＭＳ ゴシック" w:hAnsi="ＭＳ ゴシック" w:hint="eastAsia"/>
          <w:color w:val="FF0000"/>
        </w:rPr>
        <w:t>UT_EXP</w:t>
      </w:r>
      <w:r>
        <w:rPr>
          <w:rFonts w:ascii="ＭＳ ゴシック" w:hAnsi="ＭＳ ゴシック"/>
          <w:color w:val="FF0000"/>
        </w:rPr>
        <w:t>ECT</w:t>
      </w:r>
      <w:r w:rsidRPr="00A72C92">
        <w:rPr>
          <w:rFonts w:ascii="ＭＳ ゴシック" w:hAnsi="ＭＳ ゴシック" w:hint="eastAsia"/>
          <w:color w:val="FF0000"/>
        </w:rPr>
        <w:t>_***</w:t>
      </w:r>
      <w:r w:rsidRPr="00A72C92">
        <w:rPr>
          <w:rFonts w:ascii="ＭＳ ゴシック" w:hAnsi="ＭＳ ゴシック"/>
          <w:color w:val="FF0000"/>
        </w:rPr>
        <w:t>()</w:t>
      </w:r>
      <w:r>
        <w:rPr>
          <w:rFonts w:hint="eastAsia"/>
        </w:rPr>
        <w:t>」マクロを使用し、計算式と期待する結果を書くことでテストする。関数の戻り値を評価せず、参照渡しの引数に返された値を評価したい場合は、「</w:t>
      </w:r>
      <w:r w:rsidRPr="00A72C92">
        <w:rPr>
          <w:rFonts w:ascii="ＭＳ ゴシック" w:hAnsi="ＭＳ ゴシック" w:hint="eastAsia"/>
          <w:color w:val="FF0000"/>
        </w:rPr>
        <w:t>UT_EXPR_***()</w:t>
      </w:r>
      <w:r>
        <w:rPr>
          <w:rFonts w:hint="eastAsia"/>
        </w:rPr>
        <w:t>」マクロと「</w:t>
      </w:r>
      <w:r w:rsidRPr="00A72C92">
        <w:rPr>
          <w:rFonts w:ascii="ＭＳ ゴシック" w:hAnsi="ＭＳ ゴシック" w:hint="eastAsia"/>
          <w:color w:val="FF0000"/>
        </w:rPr>
        <w:t>UT_EXPECT_**_CHILD()</w:t>
      </w:r>
      <w:r>
        <w:rPr>
          <w:rFonts w:hint="eastAsia"/>
        </w:rPr>
        <w:t>」マクロを組み合わせてテストする。</w:t>
      </w:r>
    </w:p>
    <w:p w14:paraId="2E147E63" w14:textId="29FD0468" w:rsidR="002245D3" w:rsidRDefault="002245D3" w:rsidP="002245D3">
      <w:pPr>
        <w:pStyle w:val="a9"/>
        <w:spacing w:beforeLines="50" w:before="180"/>
        <w:ind w:firstLine="283"/>
        <w:rPr>
          <w:rFonts w:hint="eastAsia"/>
        </w:rPr>
      </w:pPr>
      <w:r>
        <w:rPr>
          <w:rFonts w:hint="eastAsia"/>
        </w:rPr>
        <w:t>重要なポイントとして、記述すべきテストは、正常動作のパターンだけではなく、エラー値が返るパターンも検証すべきである。期待通りのエラーが返るなら「テストとしては</w:t>
      </w:r>
      <w:r>
        <w:rPr>
          <w:rFonts w:hint="eastAsia"/>
        </w:rPr>
        <w:t>OK</w:t>
      </w:r>
      <w:r>
        <w:rPr>
          <w:rFonts w:hint="eastAsia"/>
        </w:rPr>
        <w:t>」ということになる。期待通りに処理が失敗することもまた重要なテストである。</w:t>
      </w:r>
    </w:p>
    <w:p w14:paraId="33620DA2" w14:textId="57C7EE3F" w:rsidR="00CC6D0C" w:rsidRDefault="00CC6D0C" w:rsidP="00CC6D0C">
      <w:pPr>
        <w:pStyle w:val="2"/>
      </w:pPr>
      <w:bookmarkStart w:id="6" w:name="_Toc379345842"/>
      <w:r>
        <w:rPr>
          <w:rFonts w:hint="eastAsia"/>
        </w:rPr>
        <w:t>ユニットテストの使い方②：実行の指定</w:t>
      </w:r>
      <w:bookmarkEnd w:id="6"/>
      <w:r>
        <w:t xml:space="preserve"> </w:t>
      </w:r>
    </w:p>
    <w:p w14:paraId="4A40DF7A" w14:textId="42E5BE90" w:rsidR="00A72C92" w:rsidRDefault="007543F4" w:rsidP="00775FFE">
      <w:pPr>
        <w:pStyle w:val="a9"/>
        <w:ind w:firstLine="283"/>
      </w:pPr>
      <w:r>
        <w:rPr>
          <w:rFonts w:hint="eastAsia"/>
        </w:rPr>
        <w:t>テスト処理を書いただけではまだ実行できない。</w:t>
      </w:r>
    </w:p>
    <w:p w14:paraId="0765B101" w14:textId="3ED5CC77" w:rsidR="007543F4" w:rsidRDefault="007543F4" w:rsidP="00775FFE">
      <w:pPr>
        <w:pStyle w:val="a9"/>
        <w:ind w:firstLine="283"/>
      </w:pPr>
      <w:r>
        <w:rPr>
          <w:rFonts w:hint="eastAsia"/>
        </w:rPr>
        <w:t>これらの処理を呼び出す処理を記述する必要がある。</w:t>
      </w:r>
    </w:p>
    <w:p w14:paraId="503D8047" w14:textId="72ECF0E5" w:rsidR="007543F4" w:rsidRDefault="00CC3D90" w:rsidP="00775FFE">
      <w:pPr>
        <w:pStyle w:val="a9"/>
        <w:ind w:firstLine="283"/>
      </w:pPr>
      <w:r>
        <w:rPr>
          <w:rFonts w:hint="eastAsia"/>
        </w:rPr>
        <w:t>一般的なユニットテストは、</w:t>
      </w:r>
      <w:r w:rsidR="007543F4">
        <w:t xml:space="preserve">main() </w:t>
      </w:r>
      <w:r w:rsidR="007543F4">
        <w:rPr>
          <w:rFonts w:hint="eastAsia"/>
        </w:rPr>
        <w:t>関数の最初に実行して即終了する</w:t>
      </w:r>
      <w:r>
        <w:rPr>
          <w:rFonts w:hint="eastAsia"/>
        </w:rPr>
        <w:t>ことが多いが、ゲームの場合、「メモリマネージャが初期化された後でないとまともに動作する処理が少ない」といった事情があるため、「初期化処理の後」などの任意のタイミングで呼び出すようにする。</w:t>
      </w:r>
    </w:p>
    <w:p w14:paraId="38044939" w14:textId="64EEC847" w:rsidR="00CC3D90" w:rsidRDefault="00CC3D90" w:rsidP="00CC3D90">
      <w:pPr>
        <w:pStyle w:val="a9"/>
        <w:keepNext/>
        <w:widowControl/>
        <w:spacing w:beforeLines="50" w:before="180"/>
        <w:ind w:firstLineChars="0" w:firstLine="0"/>
      </w:pPr>
      <w:r>
        <w:rPr>
          <w:rFonts w:hint="eastAsia"/>
        </w:rPr>
        <w:t>ユニットテスト処理を実行するコードのサンプル：</w:t>
      </w:r>
    </w:p>
    <w:p w14:paraId="1779E62D" w14:textId="3CB307F9" w:rsidR="00CC3D90" w:rsidRPr="00984B7D" w:rsidRDefault="00CC3D90" w:rsidP="00CC3D90">
      <w:pPr>
        <w:pStyle w:val="2-"/>
        <w:keepNext/>
        <w:widowControl/>
        <w:rPr>
          <w:rFonts w:hint="eastAsia"/>
          <w:color w:val="auto"/>
        </w:rPr>
      </w:pPr>
      <w:r w:rsidRPr="00984B7D">
        <w:rPr>
          <w:rFonts w:hint="eastAsia"/>
          <w:color w:val="auto"/>
        </w:rPr>
        <w:t>【m</w:t>
      </w:r>
      <w:r>
        <w:rPr>
          <w:color w:val="auto"/>
        </w:rPr>
        <w:t>ain</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3D90" w14:paraId="58228FCF" w14:textId="77777777" w:rsidTr="0012713F">
        <w:tc>
          <w:tcPr>
            <w:tcW w:w="8494" w:type="dxa"/>
          </w:tcPr>
          <w:p w14:paraId="35E489BD" w14:textId="77777777" w:rsidR="00CC3D90" w:rsidRDefault="00CC3D90" w:rsidP="00CC3D90">
            <w:pPr>
              <w:pStyle w:val="2-"/>
              <w:rPr>
                <w:rFonts w:hint="eastAsia"/>
              </w:rPr>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3A80175A" w14:textId="12569B3C" w:rsidR="00CC3D90" w:rsidRPr="00CC3D90" w:rsidRDefault="00CC3D90" w:rsidP="0012713F">
            <w:pPr>
              <w:pStyle w:val="2-"/>
              <w:rPr>
                <w:color w:val="00B050"/>
              </w:rPr>
            </w:pPr>
          </w:p>
          <w:p w14:paraId="07708D66" w14:textId="77777777" w:rsidR="00CC3D90" w:rsidRPr="00CC3D90" w:rsidRDefault="00CC3D90" w:rsidP="00CC3D90">
            <w:pPr>
              <w:pStyle w:val="2-"/>
              <w:rPr>
                <w:rFonts w:hint="eastAsia"/>
                <w:color w:val="00B050"/>
              </w:rPr>
            </w:pPr>
            <w:r w:rsidRPr="00CC3D90">
              <w:rPr>
                <w:rFonts w:hint="eastAsia"/>
                <w:color w:val="00B050"/>
              </w:rPr>
              <w:t>//メイン処理</w:t>
            </w:r>
          </w:p>
          <w:p w14:paraId="03ED31B7" w14:textId="086020D1" w:rsidR="00CC3D90" w:rsidRDefault="00CC3D90" w:rsidP="00CC3D90">
            <w:pPr>
              <w:pStyle w:val="2-"/>
            </w:pPr>
            <w:r>
              <w:t xml:space="preserve">int </w:t>
            </w:r>
            <w:r>
              <w:rPr>
                <w:rFonts w:hint="eastAsia"/>
              </w:rPr>
              <w:t>main(</w:t>
            </w:r>
            <w:r>
              <w:t>const int argc, const char* argv[]</w:t>
            </w:r>
            <w:r>
              <w:rPr>
                <w:rFonts w:hint="eastAsia"/>
              </w:rPr>
              <w:t>)</w:t>
            </w:r>
          </w:p>
          <w:p w14:paraId="2C09E43C" w14:textId="77777777" w:rsidR="00CC3D90" w:rsidRDefault="00CC3D90" w:rsidP="00CC3D90">
            <w:pPr>
              <w:pStyle w:val="2-"/>
            </w:pPr>
            <w:r>
              <w:t>{</w:t>
            </w:r>
          </w:p>
          <w:p w14:paraId="1B35F393" w14:textId="77777777" w:rsidR="00CC3D90" w:rsidRPr="00CC3D90" w:rsidRDefault="00CC3D90" w:rsidP="00CC3D90">
            <w:pPr>
              <w:pStyle w:val="2-"/>
              <w:rPr>
                <w:color w:val="00B050"/>
              </w:rPr>
            </w:pPr>
            <w:r>
              <w:tab/>
            </w:r>
            <w:r w:rsidRPr="00CC3D90">
              <w:rPr>
                <w:color w:val="00B050"/>
              </w:rPr>
              <w:t>//</w:t>
            </w:r>
            <w:r w:rsidRPr="00CC3D90">
              <w:rPr>
                <w:rFonts w:hint="eastAsia"/>
                <w:color w:val="00B050"/>
              </w:rPr>
              <w:t>初期化処理</w:t>
            </w:r>
          </w:p>
          <w:p w14:paraId="0E9D9627" w14:textId="77777777" w:rsidR="00CC3D90" w:rsidRPr="00CC3D90" w:rsidRDefault="00CC3D90" w:rsidP="00CC3D90">
            <w:pPr>
              <w:pStyle w:val="2-"/>
              <w:rPr>
                <w:color w:val="00B050"/>
              </w:rPr>
            </w:pPr>
            <w:r w:rsidRPr="00CC3D90">
              <w:rPr>
                <w:color w:val="00B050"/>
              </w:rPr>
              <w:tab/>
              <w:t>//…</w:t>
            </w:r>
            <w:r w:rsidRPr="00CC3D90">
              <w:rPr>
                <w:rFonts w:hint="eastAsia"/>
                <w:color w:val="00B050"/>
              </w:rPr>
              <w:t>（略）</w:t>
            </w:r>
            <w:r w:rsidRPr="00CC3D90">
              <w:rPr>
                <w:color w:val="00B050"/>
              </w:rPr>
              <w:t>…</w:t>
            </w:r>
          </w:p>
          <w:p w14:paraId="32613034" w14:textId="5582FC01" w:rsidR="00CC3D90" w:rsidRDefault="00CC3D90" w:rsidP="00CC3D90">
            <w:pPr>
              <w:pStyle w:val="2-"/>
            </w:pPr>
            <w:r>
              <w:tab/>
            </w:r>
          </w:p>
          <w:p w14:paraId="37CE62C8" w14:textId="53279C8D" w:rsidR="00CC3D90" w:rsidRPr="00CC3D90" w:rsidRDefault="00CC3D90" w:rsidP="00CC3D90">
            <w:pPr>
              <w:pStyle w:val="2-"/>
              <w:rPr>
                <w:color w:val="00B050"/>
              </w:rPr>
            </w:pPr>
            <w:r>
              <w:tab/>
            </w:r>
            <w:r w:rsidRPr="00CC3D90">
              <w:rPr>
                <w:color w:val="00B050"/>
              </w:rPr>
              <w:t>//</w:t>
            </w:r>
            <w:r w:rsidRPr="00CC3D90">
              <w:rPr>
                <w:rFonts w:hint="eastAsia"/>
                <w:color w:val="00B050"/>
              </w:rPr>
              <w:t>ユニットテスト実行</w:t>
            </w:r>
          </w:p>
          <w:p w14:paraId="6E897EC4" w14:textId="20BD16F0" w:rsidR="00CC3D90" w:rsidRPr="00CC3D90" w:rsidRDefault="00CC3D90" w:rsidP="00CC3D90">
            <w:pPr>
              <w:pStyle w:val="2-"/>
              <w:rPr>
                <w:color w:val="FF0000"/>
              </w:rPr>
            </w:pPr>
            <w:r>
              <w:tab/>
            </w:r>
            <w:r w:rsidRPr="00CC3D90">
              <w:rPr>
                <w:color w:val="FF0000"/>
              </w:rPr>
              <w:t>UT_RUN_MAIN();</w:t>
            </w:r>
            <w:r w:rsidRPr="00CC3D90">
              <w:rPr>
                <w:color w:val="00B050"/>
              </w:rPr>
              <w:t>//</w:t>
            </w:r>
            <w:r w:rsidRPr="00CC3D90">
              <w:rPr>
                <w:rFonts w:hint="eastAsia"/>
                <w:color w:val="00B050"/>
              </w:rPr>
              <w:t>ユニットテスト実行モードで実行されたら、この処理の実行後に即 returnする。エラー数を返す。</w:t>
            </w:r>
          </w:p>
          <w:p w14:paraId="71DE9F64" w14:textId="0495B15F" w:rsidR="00CC3D90" w:rsidRDefault="00CC3D90" w:rsidP="00CC3D90">
            <w:pPr>
              <w:pStyle w:val="2-"/>
              <w:rPr>
                <w:rFonts w:hint="eastAsia"/>
              </w:rPr>
            </w:pPr>
            <w:r>
              <w:tab/>
            </w:r>
          </w:p>
          <w:p w14:paraId="5D005C37" w14:textId="77777777" w:rsidR="00CC3D90" w:rsidRPr="00CC3D90" w:rsidRDefault="00CC3D90" w:rsidP="00CC3D90">
            <w:pPr>
              <w:pStyle w:val="2-"/>
              <w:rPr>
                <w:color w:val="00B050"/>
              </w:rPr>
            </w:pPr>
            <w:r>
              <w:tab/>
            </w:r>
            <w:r w:rsidRPr="00CC3D90">
              <w:rPr>
                <w:color w:val="00B050"/>
              </w:rPr>
              <w:t>//…</w:t>
            </w:r>
            <w:r w:rsidRPr="00CC3D90">
              <w:rPr>
                <w:rFonts w:hint="eastAsia"/>
                <w:color w:val="00B050"/>
              </w:rPr>
              <w:t>（略）</w:t>
            </w:r>
            <w:r w:rsidRPr="00CC3D90">
              <w:rPr>
                <w:color w:val="00B050"/>
              </w:rPr>
              <w:t>…</w:t>
            </w:r>
          </w:p>
          <w:p w14:paraId="20FAFF58" w14:textId="4E9613FC" w:rsidR="00CC3D90" w:rsidRDefault="00CC3D90" w:rsidP="00CC3D90">
            <w:pPr>
              <w:pStyle w:val="2-"/>
              <w:rPr>
                <w:rFonts w:hint="eastAsia"/>
              </w:rPr>
            </w:pPr>
            <w:r>
              <w:t>}</w:t>
            </w:r>
          </w:p>
        </w:tc>
      </w:tr>
    </w:tbl>
    <w:p w14:paraId="27B1B0E3" w14:textId="0562F403" w:rsidR="0019527F" w:rsidRDefault="0019527F" w:rsidP="0019527F">
      <w:pPr>
        <w:pStyle w:val="a9"/>
        <w:spacing w:beforeLines="50" w:before="180"/>
        <w:ind w:firstLine="283"/>
      </w:pPr>
      <w:r>
        <w:rPr>
          <w:rFonts w:hint="eastAsia"/>
        </w:rPr>
        <w:t>ユニットテストを実行したいタイミングで「</w:t>
      </w:r>
      <w:r w:rsidRPr="0019527F">
        <w:rPr>
          <w:rFonts w:ascii="ＭＳ ゴシック" w:hAnsi="ＭＳ ゴシック" w:hint="eastAsia"/>
          <w:color w:val="FF0000"/>
        </w:rPr>
        <w:t>UT_RUN_MAIN()</w:t>
      </w:r>
      <w:r>
        <w:rPr>
          <w:rFonts w:hint="eastAsia"/>
        </w:rPr>
        <w:t>」マクロを</w:t>
      </w:r>
      <w:r w:rsidR="00BE0642">
        <w:rPr>
          <w:rFonts w:hint="eastAsia"/>
        </w:rPr>
        <w:t>実行</w:t>
      </w:r>
      <w:r>
        <w:rPr>
          <w:rFonts w:hint="eastAsia"/>
        </w:rPr>
        <w:t>する。</w:t>
      </w:r>
    </w:p>
    <w:p w14:paraId="5D0A8067" w14:textId="47A0EB1A" w:rsidR="0051439E" w:rsidRDefault="0051439E" w:rsidP="0051439E">
      <w:pPr>
        <w:pStyle w:val="a9"/>
        <w:ind w:firstLine="283"/>
        <w:rPr>
          <w:rFonts w:hint="eastAsia"/>
        </w:rPr>
      </w:pPr>
      <w:r>
        <w:rPr>
          <w:rFonts w:hint="eastAsia"/>
        </w:rPr>
        <w:t>このマクロは、ユニットテストの実行が終了すると</w:t>
      </w:r>
      <w:r>
        <w:rPr>
          <w:rFonts w:hint="eastAsia"/>
        </w:rPr>
        <w:t xml:space="preserve"> return </w:t>
      </w:r>
      <w:r>
        <w:rPr>
          <w:rFonts w:hint="eastAsia"/>
        </w:rPr>
        <w:t>するので注意。エラー数を</w:t>
      </w:r>
      <w:r>
        <w:rPr>
          <w:rFonts w:hint="eastAsia"/>
        </w:rPr>
        <w:lastRenderedPageBreak/>
        <w:t>返すため、</w:t>
      </w:r>
      <w:r>
        <w:rPr>
          <w:rFonts w:hint="eastAsia"/>
        </w:rPr>
        <w:t>W</w:t>
      </w:r>
      <w:r>
        <w:t>indows</w:t>
      </w:r>
      <w:r>
        <w:rPr>
          <w:rFonts w:hint="eastAsia"/>
        </w:rPr>
        <w:t>なら環境変数「</w:t>
      </w:r>
      <w:r w:rsidRPr="0051439E">
        <w:rPr>
          <w:rFonts w:ascii="ＭＳ ゴシック" w:hAnsi="ＭＳ ゴシック"/>
          <w:color w:val="0070C0"/>
        </w:rPr>
        <w:t>%ERRORLEVEL%</w:t>
      </w:r>
      <w:r>
        <w:t>」をチェックすることでエラーの有無がわかる。</w:t>
      </w:r>
    </w:p>
    <w:p w14:paraId="0923B436" w14:textId="01CB9EAA" w:rsidR="00CC6D0C" w:rsidRDefault="00CC6D0C" w:rsidP="00CC6D0C">
      <w:pPr>
        <w:pStyle w:val="2"/>
      </w:pPr>
      <w:bookmarkStart w:id="7" w:name="_Toc379345843"/>
      <w:r>
        <w:rPr>
          <w:rFonts w:hint="eastAsia"/>
        </w:rPr>
        <w:t>ユニットテストの使い方③：ビルド方法</w:t>
      </w:r>
      <w:bookmarkEnd w:id="7"/>
      <w:r>
        <w:t xml:space="preserve"> </w:t>
      </w:r>
    </w:p>
    <w:p w14:paraId="56C3F87D" w14:textId="5CEE1981" w:rsidR="0019527F" w:rsidRDefault="0019527F" w:rsidP="00CC6D0C">
      <w:pPr>
        <w:pStyle w:val="a9"/>
        <w:ind w:firstLine="283"/>
      </w:pPr>
      <w:r>
        <w:rPr>
          <w:rFonts w:hint="eastAsia"/>
        </w:rPr>
        <w:t>ユニットテスト処理は、ゲーム用プロジェクトにそのまま記述する。</w:t>
      </w:r>
    </w:p>
    <w:p w14:paraId="0C5C69DA" w14:textId="5CBE249C" w:rsidR="00CC6D0C" w:rsidRDefault="0051439E" w:rsidP="00CC6D0C">
      <w:pPr>
        <w:pStyle w:val="a9"/>
        <w:ind w:firstLine="283"/>
      </w:pPr>
      <w:r>
        <w:rPr>
          <w:rFonts w:hint="eastAsia"/>
        </w:rPr>
        <w:t>しかし、</w:t>
      </w:r>
      <w:r w:rsidR="0019527F">
        <w:rPr>
          <w:rFonts w:hint="eastAsia"/>
        </w:rPr>
        <w:t>通常のビルドではユニットテストは無効となり、普通にゲームが起動する。この時、ユニットテストの</w:t>
      </w:r>
      <w:r>
        <w:rPr>
          <w:rFonts w:hint="eastAsia"/>
        </w:rPr>
        <w:t>全ての処理</w:t>
      </w:r>
      <w:r w:rsidR="0019527F">
        <w:rPr>
          <w:rFonts w:hint="eastAsia"/>
        </w:rPr>
        <w:t>コードは</w:t>
      </w:r>
      <w:r>
        <w:rPr>
          <w:rFonts w:hint="eastAsia"/>
        </w:rPr>
        <w:t>、</w:t>
      </w:r>
      <w:r w:rsidR="0019527F">
        <w:rPr>
          <w:rFonts w:hint="eastAsia"/>
        </w:rPr>
        <w:t>実行時のプログラムから</w:t>
      </w:r>
      <w:r>
        <w:rPr>
          <w:rFonts w:hint="eastAsia"/>
        </w:rPr>
        <w:t>完全に</w:t>
      </w:r>
      <w:r w:rsidR="0019527F">
        <w:rPr>
          <w:rFonts w:hint="eastAsia"/>
        </w:rPr>
        <w:t>消滅している。</w:t>
      </w:r>
    </w:p>
    <w:p w14:paraId="1BE1B63D" w14:textId="06E07943" w:rsidR="0019527F" w:rsidRDefault="0019527F" w:rsidP="00CC6D0C">
      <w:pPr>
        <w:pStyle w:val="a9"/>
        <w:ind w:firstLine="283"/>
      </w:pPr>
      <w:r>
        <w:rPr>
          <w:rFonts w:hint="eastAsia"/>
        </w:rPr>
        <w:t>ユニットテストを有効にするには、特定のマクロをプリプロセッサに指定する。</w:t>
      </w:r>
    </w:p>
    <w:p w14:paraId="61908A2D" w14:textId="03DFEB8F" w:rsidR="0019527F" w:rsidRDefault="0019527F" w:rsidP="0019527F">
      <w:pPr>
        <w:pStyle w:val="a9"/>
        <w:keepNext/>
        <w:widowControl/>
        <w:spacing w:beforeLines="50" w:before="180"/>
        <w:ind w:firstLineChars="0" w:firstLine="0"/>
      </w:pPr>
      <w:r>
        <w:rPr>
          <w:rFonts w:hint="eastAsia"/>
        </w:rPr>
        <w:t>ユニットテスト処理を有効化するビルド設定のサンプル：</w:t>
      </w:r>
    </w:p>
    <w:p w14:paraId="152ECCBA" w14:textId="699B68DD" w:rsidR="0019527F" w:rsidRDefault="0019527F" w:rsidP="0019527F">
      <w:pPr>
        <w:pStyle w:val="a9"/>
        <w:ind w:firstLineChars="0" w:firstLine="0"/>
      </w:pPr>
      <w:r>
        <w:rPr>
          <w:rFonts w:hint="eastAsia"/>
          <w:noProof/>
        </w:rPr>
        <mc:AlternateContent>
          <mc:Choice Requires="wps">
            <w:drawing>
              <wp:anchor distT="0" distB="0" distL="114300" distR="114300" simplePos="0" relativeHeight="251668480" behindDoc="0" locked="0" layoutInCell="1" allowOverlap="1" wp14:anchorId="0A12C765" wp14:editId="5640D41C">
                <wp:simplePos x="0" y="0"/>
                <wp:positionH relativeFrom="column">
                  <wp:posOffset>3949777</wp:posOffset>
                </wp:positionH>
                <wp:positionV relativeFrom="paragraph">
                  <wp:posOffset>294974</wp:posOffset>
                </wp:positionV>
                <wp:extent cx="263347" cy="182880"/>
                <wp:effectExtent l="19050" t="38100" r="3810" b="26670"/>
                <wp:wrapNone/>
                <wp:docPr id="7" name="右矢印 7"/>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8A5F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 o:spid="_x0000_s1026" type="#_x0000_t13" style="position:absolute;left:0;text-align:left;margin-left:311pt;margin-top:23.25pt;width:20.75pt;height:14.4pt;rotation:2122451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200751AC" wp14:editId="0B4936F9">
                <wp:simplePos x="0" y="0"/>
                <wp:positionH relativeFrom="column">
                  <wp:posOffset>980668</wp:posOffset>
                </wp:positionH>
                <wp:positionV relativeFrom="paragraph">
                  <wp:posOffset>329897</wp:posOffset>
                </wp:positionV>
                <wp:extent cx="263347" cy="182880"/>
                <wp:effectExtent l="19050" t="38100" r="3810" b="26670"/>
                <wp:wrapNone/>
                <wp:docPr id="6" name="右矢印 6"/>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6E4FF" id="右矢印 6" o:spid="_x0000_s1026" type="#_x0000_t13" style="position:absolute;left:0;text-align:left;margin-left:77.2pt;margin-top:26pt;width:20.75pt;height:14.4pt;rotation:212245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4384" behindDoc="0" locked="0" layoutInCell="1" allowOverlap="1" wp14:anchorId="18D37EDC" wp14:editId="3E15B4CF">
                <wp:simplePos x="0" y="0"/>
                <wp:positionH relativeFrom="column">
                  <wp:posOffset>148641</wp:posOffset>
                </wp:positionH>
                <wp:positionV relativeFrom="paragraph">
                  <wp:posOffset>1092582</wp:posOffset>
                </wp:positionV>
                <wp:extent cx="263347" cy="182880"/>
                <wp:effectExtent l="19050" t="38100" r="3810" b="26670"/>
                <wp:wrapNone/>
                <wp:docPr id="5" name="右矢印 5"/>
                <wp:cNvGraphicFramePr/>
                <a:graphic xmlns:a="http://schemas.openxmlformats.org/drawingml/2006/main">
                  <a:graphicData uri="http://schemas.microsoft.com/office/word/2010/wordprocessingShape">
                    <wps:wsp>
                      <wps:cNvSpPr/>
                      <wps:spPr>
                        <a:xfrm rot="1943162">
                          <a:off x="0" y="0"/>
                          <a:ext cx="263347"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FA90E" id="右矢印 5" o:spid="_x0000_s1026" type="#_x0000_t13" style="position:absolute;left:0;text-align:left;margin-left:11.7pt;margin-top:86.05pt;width:20.75pt;height:14.4pt;rotation:21224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" adj="14100" fillcolor="#ffc000 [3207]" strokecolor="#7f5f00 [1607]"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7254BE91" wp14:editId="29B57C78">
                <wp:simplePos x="0" y="0"/>
                <wp:positionH relativeFrom="column">
                  <wp:posOffset>4216070</wp:posOffset>
                </wp:positionH>
                <wp:positionV relativeFrom="paragraph">
                  <wp:posOffset>507975</wp:posOffset>
                </wp:positionV>
                <wp:extent cx="1053389" cy="131114"/>
                <wp:effectExtent l="0" t="0" r="13970" b="21590"/>
                <wp:wrapNone/>
                <wp:docPr id="4" name="角丸四角形 4"/>
                <wp:cNvGraphicFramePr/>
                <a:graphic xmlns:a="http://schemas.openxmlformats.org/drawingml/2006/main">
                  <a:graphicData uri="http://schemas.microsoft.com/office/word/2010/wordprocessingShape">
                    <wps:wsp>
                      <wps:cNvSpPr/>
                      <wps:spPr>
                        <a:xfrm>
                          <a:off x="0" y="0"/>
                          <a:ext cx="1053389" cy="131114"/>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45327" id="角丸四角形 4" o:spid="_x0000_s1026" style="position:absolute;left:0;text-align:left;margin-left:331.95pt;margin-top:40pt;width:82.9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0FCE6075" wp14:editId="0226F59E">
                <wp:simplePos x="0" y="0"/>
                <wp:positionH relativeFrom="column">
                  <wp:posOffset>1282674</wp:posOffset>
                </wp:positionH>
                <wp:positionV relativeFrom="paragraph">
                  <wp:posOffset>500659</wp:posOffset>
                </wp:positionV>
                <wp:extent cx="643737" cy="138989"/>
                <wp:effectExtent l="0" t="0" r="23495" b="13970"/>
                <wp:wrapNone/>
                <wp:docPr id="3" name="角丸四角形 3"/>
                <wp:cNvGraphicFramePr/>
                <a:graphic xmlns:a="http://schemas.openxmlformats.org/drawingml/2006/main">
                  <a:graphicData uri="http://schemas.microsoft.com/office/word/2010/wordprocessingShape">
                    <wps:wsp>
                      <wps:cNvSpPr/>
                      <wps:spPr>
                        <a:xfrm>
                          <a:off x="0" y="0"/>
                          <a:ext cx="643737"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7EFCD4" id="角丸四角形 3" o:spid="_x0000_s1026" style="position:absolute;left:0;text-align:left;margin-left:101pt;margin-top:39.4pt;width:50.7pt;height:1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" filled="f" strokecolor="red" strokeweight="2pt">
                <v:stroke joinstyle="miter"/>
              </v:roundrect>
            </w:pict>
          </mc:Fallback>
        </mc:AlternateContent>
      </w:r>
      <w:r>
        <w:rPr>
          <w:rFonts w:hint="eastAsia"/>
          <w:noProof/>
        </w:rPr>
        <mc:AlternateContent>
          <mc:Choice Requires="wps">
            <w:drawing>
              <wp:anchor distT="0" distB="0" distL="114300" distR="114300" simplePos="0" relativeHeight="251659264" behindDoc="0" locked="0" layoutInCell="1" allowOverlap="1" wp14:anchorId="29FBFDC2" wp14:editId="031D29FA">
                <wp:simplePos x="0" y="0"/>
                <wp:positionH relativeFrom="column">
                  <wp:posOffset>382905</wp:posOffset>
                </wp:positionH>
                <wp:positionV relativeFrom="paragraph">
                  <wp:posOffset>1290701</wp:posOffset>
                </wp:positionV>
                <wp:extent cx="570586" cy="138989"/>
                <wp:effectExtent l="0" t="0" r="20320" b="13970"/>
                <wp:wrapNone/>
                <wp:docPr id="2" name="角丸四角形 2"/>
                <wp:cNvGraphicFramePr/>
                <a:graphic xmlns:a="http://schemas.openxmlformats.org/drawingml/2006/main">
                  <a:graphicData uri="http://schemas.microsoft.com/office/word/2010/wordprocessingShape">
                    <wps:wsp>
                      <wps:cNvSpPr/>
                      <wps:spPr>
                        <a:xfrm>
                          <a:off x="0" y="0"/>
                          <a:ext cx="570586" cy="138989"/>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42BC4" id="角丸四角形 2" o:spid="_x0000_s1026" style="position:absolute;left:0;text-align:left;margin-left:30.15pt;margin-top:101.65pt;width:44.9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" filled="f" strokecolor="red" strokeweight="2pt">
                <v:stroke joinstyle="miter"/>
              </v:roundrect>
            </w:pict>
          </mc:Fallback>
        </mc:AlternateContent>
      </w:r>
      <w:r>
        <w:rPr>
          <w:rFonts w:hint="eastAsia"/>
          <w:noProof/>
        </w:rPr>
        <w:drawing>
          <wp:inline distT="0" distB="0" distL="0" distR="0" wp14:anchorId="76040437" wp14:editId="07B39756">
            <wp:extent cx="5328000" cy="277164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ニットテストと継続的ビルドユニットテスト有効化ビルド設定.png"/>
                    <pic:cNvPicPr/>
                  </pic:nvPicPr>
                  <pic:blipFill>
                    <a:blip r:embed="rId19">
                      <a:extLst>
                        <a:ext uri="{28A0092B-C50C-407E-A947-70E740481C1C}">
                          <a14:useLocalDpi xmlns:a14="http://schemas.microsoft.com/office/drawing/2010/main" val="0"/>
                        </a:ext>
                      </a:extLst>
                    </a:blip>
                    <a:stretch>
                      <a:fillRect/>
                    </a:stretch>
                  </pic:blipFill>
                  <pic:spPr>
                    <a:xfrm>
                      <a:off x="0" y="0"/>
                      <a:ext cx="5328000" cy="2771640"/>
                    </a:xfrm>
                    <a:prstGeom prst="rect">
                      <a:avLst/>
                    </a:prstGeom>
                  </pic:spPr>
                </pic:pic>
              </a:graphicData>
            </a:graphic>
          </wp:inline>
        </w:drawing>
      </w:r>
    </w:p>
    <w:p w14:paraId="14CDF22B" w14:textId="28F4BD41" w:rsidR="0019527F" w:rsidRDefault="0019527F" w:rsidP="0019527F">
      <w:pPr>
        <w:pStyle w:val="a9"/>
        <w:ind w:firstLineChars="0" w:firstLine="0"/>
      </w:pPr>
      <w:r>
        <w:rPr>
          <w:rFonts w:hint="eastAsia"/>
        </w:rPr>
        <w:t>マクロ「</w:t>
      </w:r>
      <w:r w:rsidRPr="0019527F">
        <w:rPr>
          <w:rFonts w:ascii="ＭＳ ゴシック" w:hAnsi="ＭＳ ゴシック" w:hint="eastAsia"/>
          <w:color w:val="FF0000"/>
        </w:rPr>
        <w:t>UT_ENABLED</w:t>
      </w:r>
      <w:r>
        <w:rPr>
          <w:rFonts w:hint="eastAsia"/>
        </w:rPr>
        <w:t>」でユニットテストの処理コードを有効化し、マクロ「</w:t>
      </w:r>
      <w:r w:rsidRPr="0019527F">
        <w:rPr>
          <w:rFonts w:ascii="ＭＳ ゴシック" w:hAnsi="ＭＳ ゴシック" w:hint="eastAsia"/>
          <w:color w:val="FF0000"/>
        </w:rPr>
        <w:t>UT_AUTO</w:t>
      </w:r>
      <w:r>
        <w:rPr>
          <w:rFonts w:hint="eastAsia"/>
        </w:rPr>
        <w:t>」で</w:t>
      </w:r>
      <w:r w:rsidR="00BE0642">
        <w:rPr>
          <w:rFonts w:hint="eastAsia"/>
        </w:rPr>
        <w:t>「</w:t>
      </w:r>
      <w:r w:rsidR="00BE0642" w:rsidRPr="0019527F">
        <w:rPr>
          <w:rFonts w:ascii="ＭＳ ゴシック" w:hAnsi="ＭＳ ゴシック" w:hint="eastAsia"/>
          <w:color w:val="FF0000"/>
        </w:rPr>
        <w:t>UT_RUN_MAIN()</w:t>
      </w:r>
      <w:r w:rsidR="00BE0642">
        <w:rPr>
          <w:rFonts w:hint="eastAsia"/>
        </w:rPr>
        <w:t>」マクロによる実行を許可する。</w:t>
      </w:r>
    </w:p>
    <w:p w14:paraId="2535646D" w14:textId="7368405D" w:rsidR="00BE0642" w:rsidRDefault="00BE0642" w:rsidP="00BE0642">
      <w:pPr>
        <w:pStyle w:val="a9"/>
        <w:spacing w:beforeLines="50" w:before="180"/>
        <w:ind w:firstLineChars="0" w:firstLine="0"/>
        <w:rPr>
          <w:rFonts w:hint="eastAsia"/>
        </w:rPr>
      </w:pPr>
      <w:r>
        <w:rPr>
          <w:rFonts w:hint="eastAsia"/>
        </w:rPr>
        <w:t>このように、マクロの設定によって</w:t>
      </w:r>
      <w:r>
        <w:t>ユニットテストの有効化／無効化を切り替えできるため、専用プロジェクトを作成する必要はない。ただし、</w:t>
      </w:r>
      <w:r>
        <w:rPr>
          <w:rFonts w:hint="eastAsia"/>
        </w:rPr>
        <w:t>CI</w:t>
      </w:r>
      <w:r>
        <w:rPr>
          <w:rFonts w:hint="eastAsia"/>
        </w:rPr>
        <w:t>ツールで自動ビルドと自動実行をできるように、</w:t>
      </w:r>
      <w:r>
        <w:t>専用のビルドターゲットは</w:t>
      </w:r>
      <w:r w:rsidR="0051439E">
        <w:t>用意したほうが良い。</w:t>
      </w:r>
    </w:p>
    <w:p w14:paraId="5DBBE566" w14:textId="60E0F03E" w:rsidR="00CC6D0C" w:rsidRDefault="00CC6D0C" w:rsidP="00CC6D0C">
      <w:pPr>
        <w:pStyle w:val="2"/>
      </w:pPr>
      <w:bookmarkStart w:id="8" w:name="_Toc379345844"/>
      <w:r>
        <w:rPr>
          <w:rFonts w:hint="eastAsia"/>
        </w:rPr>
        <w:lastRenderedPageBreak/>
        <w:t>ユニットテストの使い方④：実行結果</w:t>
      </w:r>
      <w:bookmarkEnd w:id="8"/>
    </w:p>
    <w:p w14:paraId="11CC945F" w14:textId="722D1F3F" w:rsidR="00A72C92" w:rsidRDefault="0051439E" w:rsidP="004F2A07">
      <w:pPr>
        <w:pStyle w:val="a9"/>
        <w:keepNext/>
        <w:widowControl/>
        <w:ind w:firstLine="283"/>
      </w:pPr>
      <w:r>
        <w:rPr>
          <w:rFonts w:hint="eastAsia"/>
        </w:rPr>
        <w:t>ユニットテストを実行すると、下記のような結果が出力される。</w:t>
      </w:r>
    </w:p>
    <w:p w14:paraId="24603F9C" w14:textId="77777777" w:rsidR="00B54699" w:rsidRDefault="00B54699" w:rsidP="00B54699">
      <w:pPr>
        <w:pStyle w:val="a9"/>
        <w:keepNext/>
        <w:widowControl/>
        <w:spacing w:beforeLines="50" w:before="180"/>
        <w:ind w:firstLineChars="0" w:firstLine="0"/>
      </w:pPr>
      <w:r>
        <w:rPr>
          <w:rFonts w:hint="eastAsia"/>
        </w:rPr>
        <w:t>ユニットテスト処理を有効化するビルド設定のサンプル：</w:t>
      </w:r>
    </w:p>
    <w:p w14:paraId="1B75113A" w14:textId="13FB704B" w:rsidR="00B54699" w:rsidRDefault="001168DB" w:rsidP="00B54699">
      <w:pPr>
        <w:pStyle w:val="a9"/>
        <w:ind w:firstLineChars="0" w:firstLine="0"/>
      </w:pPr>
      <w:r>
        <w:rPr>
          <w:noProof/>
        </w:rPr>
        <w:drawing>
          <wp:inline distT="0" distB="0" distL="0" distR="0" wp14:anchorId="300FB900" wp14:editId="55F18849">
            <wp:extent cx="4320000" cy="3857400"/>
            <wp:effectExtent l="0" t="0" r="444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ユニットテストと継続的ビルドユニットテスト実行結果.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857400"/>
                    </a:xfrm>
                    <a:prstGeom prst="rect">
                      <a:avLst/>
                    </a:prstGeom>
                  </pic:spPr>
                </pic:pic>
              </a:graphicData>
            </a:graphic>
          </wp:inline>
        </w:drawing>
      </w:r>
    </w:p>
    <w:p w14:paraId="690C8B28" w14:textId="746F3967" w:rsidR="002245D3" w:rsidRPr="002245D3" w:rsidRDefault="002245D3" w:rsidP="002245D3">
      <w:pPr>
        <w:pStyle w:val="a9"/>
        <w:spacing w:beforeLines="50" w:before="180"/>
        <w:ind w:firstLine="283"/>
      </w:pPr>
      <w:r>
        <w:t>このサンプルでは、</w:t>
      </w:r>
      <w:r>
        <w:rPr>
          <w:rFonts w:hint="eastAsia"/>
        </w:rPr>
        <w:t xml:space="preserve">OK </w:t>
      </w:r>
      <w:r>
        <w:rPr>
          <w:rFonts w:hint="eastAsia"/>
        </w:rPr>
        <w:t>だったもの、</w:t>
      </w:r>
      <w:r>
        <w:rPr>
          <w:rFonts w:hint="eastAsia"/>
        </w:rPr>
        <w:t>NG</w:t>
      </w:r>
      <w:r>
        <w:rPr>
          <w:rFonts w:hint="eastAsia"/>
        </w:rPr>
        <w:t>だったもの、例外が発生して結果が得られなかったものが示されている。（例外は</w:t>
      </w:r>
      <w:r>
        <w:rPr>
          <w:rFonts w:hint="eastAsia"/>
        </w:rPr>
        <w:t>NG</w:t>
      </w:r>
      <w:r>
        <w:rPr>
          <w:rFonts w:hint="eastAsia"/>
        </w:rPr>
        <w:t>にカウントされる）</w:t>
      </w:r>
    </w:p>
    <w:p w14:paraId="11FEC683" w14:textId="195FC874" w:rsidR="002245D3" w:rsidRDefault="002245D3" w:rsidP="002245D3">
      <w:pPr>
        <w:pStyle w:val="a9"/>
        <w:ind w:firstLine="283"/>
      </w:pPr>
      <w:r>
        <w:t>ユニットテストでは、</w:t>
      </w:r>
      <w:r>
        <w:t>1</w:t>
      </w:r>
      <w:r>
        <w:t>件の</w:t>
      </w:r>
      <w:r>
        <w:t>NG</w:t>
      </w:r>
      <w:r>
        <w:t>も許されない。なぜなら、</w:t>
      </w:r>
      <w:r>
        <w:t>NG</w:t>
      </w:r>
      <w:r>
        <w:t>になるようなテストは一件も登録していないはずだからである。</w:t>
      </w:r>
    </w:p>
    <w:p w14:paraId="0A99CB2F" w14:textId="389DF0F3" w:rsidR="002245D3" w:rsidRDefault="002245D3" w:rsidP="002245D3">
      <w:pPr>
        <w:pStyle w:val="a9"/>
        <w:ind w:firstLine="283"/>
      </w:pPr>
      <w:r>
        <w:t>これは、「関数がエラー終了した」という意味ではなく、正常終了にしろエラー終了にしろ、「期待通りの結果ではない」という意味である。</w:t>
      </w:r>
      <w:r>
        <w:t>1</w:t>
      </w:r>
      <w:r>
        <w:t>件でもそのような結果が返ったら、最優先で修正しなければならない。</w:t>
      </w:r>
    </w:p>
    <w:p w14:paraId="7E697345" w14:textId="6223A285" w:rsidR="002245D3" w:rsidRDefault="002245D3" w:rsidP="001168DB">
      <w:pPr>
        <w:pStyle w:val="a9"/>
        <w:spacing w:beforeLines="50" w:before="180"/>
        <w:ind w:firstLine="283"/>
      </w:pPr>
      <w:r>
        <w:t>なお、</w:t>
      </w:r>
      <w:r w:rsidR="001168DB">
        <w:t>テスト結果には処理時間も表示されるため、パフォーマンスのチェックを兼ねることができる。</w:t>
      </w:r>
    </w:p>
    <w:p w14:paraId="0C1EBA49" w14:textId="25CD7AD1" w:rsidR="001168DB" w:rsidRDefault="001168DB" w:rsidP="0012713F">
      <w:pPr>
        <w:pStyle w:val="a9"/>
        <w:spacing w:beforeLines="50" w:before="180"/>
        <w:ind w:firstLine="283"/>
      </w:pPr>
      <w:r>
        <w:rPr>
          <w:rFonts w:hint="eastAsia"/>
        </w:rPr>
        <w:t>また、テスト結果にサンプルで用意した「</w:t>
      </w:r>
      <w:r>
        <w:rPr>
          <w:rFonts w:hint="eastAsia"/>
        </w:rPr>
        <w:t>MODULE_C</w:t>
      </w:r>
      <w:r>
        <w:rPr>
          <w:rFonts w:hint="eastAsia"/>
        </w:rPr>
        <w:t>」が表示されていないのは、「</w:t>
      </w:r>
      <w:r>
        <w:rPr>
          <w:rFonts w:hint="eastAsia"/>
        </w:rPr>
        <w:t>MODULE_C</w:t>
      </w:r>
      <w:r>
        <w:rPr>
          <w:rFonts w:hint="eastAsia"/>
        </w:rPr>
        <w:t>」は自動実行しない設定で登録していたからである。</w:t>
      </w:r>
    </w:p>
    <w:p w14:paraId="56ED7C91" w14:textId="12762A35" w:rsidR="001168DB" w:rsidRDefault="001168DB" w:rsidP="002245D3">
      <w:pPr>
        <w:pStyle w:val="a9"/>
        <w:ind w:firstLine="283"/>
      </w:pPr>
      <w:r>
        <w:t>例えば、「特定のあるステージでしかテストできない」といった特殊な条件が必要なテストは自動実行しない設定でテストを登録することができる。</w:t>
      </w:r>
    </w:p>
    <w:p w14:paraId="0DCC3F6D" w14:textId="70338489" w:rsidR="0012713F" w:rsidRDefault="0012713F" w:rsidP="0012713F">
      <w:pPr>
        <w:pStyle w:val="a9"/>
        <w:keepNext/>
        <w:widowControl/>
        <w:spacing w:beforeLines="50" w:before="180"/>
        <w:ind w:firstLineChars="0" w:firstLine="0"/>
      </w:pPr>
      <w:r>
        <w:rPr>
          <w:rFonts w:hint="eastAsia"/>
        </w:rPr>
        <w:lastRenderedPageBreak/>
        <w:t>ユニットテスト処理を任意に実行するコードのサンプル：</w:t>
      </w:r>
    </w:p>
    <w:p w14:paraId="6FA9F596" w14:textId="61F42FB6" w:rsidR="0012713F" w:rsidRPr="00984B7D" w:rsidRDefault="0012713F" w:rsidP="0012713F">
      <w:pPr>
        <w:pStyle w:val="2-"/>
        <w:keepNext/>
        <w:widowControl/>
        <w:rPr>
          <w:rFonts w:hint="eastAsia"/>
          <w:color w:val="auto"/>
        </w:rPr>
      </w:pPr>
      <w:r>
        <w:rPr>
          <w:rFonts w:hint="eastAsia"/>
          <w:color w:val="auto"/>
        </w:rPr>
        <w:t>【debug_unit_test</w:t>
      </w:r>
      <w:r w:rsidRPr="00984B7D">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713F" w14:paraId="5C20CA17" w14:textId="77777777" w:rsidTr="0012713F">
        <w:tc>
          <w:tcPr>
            <w:tcW w:w="8494" w:type="dxa"/>
          </w:tcPr>
          <w:p w14:paraId="663F7626" w14:textId="77777777" w:rsidR="0012713F" w:rsidRDefault="0012713F" w:rsidP="0012713F">
            <w:pPr>
              <w:pStyle w:val="2-"/>
              <w:rPr>
                <w:rFonts w:hint="eastAsia"/>
              </w:rPr>
            </w:pPr>
            <w:r>
              <w:rPr>
                <w:rFonts w:hint="eastAsia"/>
              </w:rPr>
              <w:t xml:space="preserve">#include </w:t>
            </w:r>
            <w:r w:rsidRPr="00CC0CBD">
              <w:rPr>
                <w:rFonts w:hint="eastAsia"/>
                <w:color w:val="FF0000"/>
              </w:rPr>
              <w:t>"unit_test.h"</w:t>
            </w:r>
            <w:r w:rsidRPr="00AA615E">
              <w:rPr>
                <w:rFonts w:hint="eastAsia"/>
                <w:color w:val="00B050"/>
              </w:rPr>
              <w:t>//ユニットテスト用のインクルードファイル</w:t>
            </w:r>
          </w:p>
          <w:p w14:paraId="2BA476FC" w14:textId="77777777" w:rsidR="0012713F" w:rsidRPr="00CC3D90" w:rsidRDefault="0012713F" w:rsidP="0012713F">
            <w:pPr>
              <w:pStyle w:val="2-"/>
              <w:rPr>
                <w:color w:val="00B050"/>
              </w:rPr>
            </w:pPr>
          </w:p>
          <w:p w14:paraId="5F755997" w14:textId="730BC036" w:rsidR="0012713F" w:rsidRPr="00CC3D90" w:rsidRDefault="0012713F" w:rsidP="0012713F">
            <w:pPr>
              <w:pStyle w:val="2-"/>
              <w:rPr>
                <w:rFonts w:hint="eastAsia"/>
                <w:color w:val="00B050"/>
              </w:rPr>
            </w:pPr>
            <w:r w:rsidRPr="00CC3D90">
              <w:rPr>
                <w:rFonts w:hint="eastAsia"/>
                <w:color w:val="00B050"/>
              </w:rPr>
              <w:t>//</w:t>
            </w:r>
            <w:r>
              <w:rPr>
                <w:rFonts w:hint="eastAsia"/>
                <w:color w:val="00B050"/>
              </w:rPr>
              <w:t>デバッグ</w:t>
            </w:r>
            <w:r w:rsidRPr="00CC3D90">
              <w:rPr>
                <w:rFonts w:hint="eastAsia"/>
                <w:color w:val="00B050"/>
              </w:rPr>
              <w:t>処理</w:t>
            </w:r>
            <w:r>
              <w:rPr>
                <w:rFonts w:hint="eastAsia"/>
                <w:color w:val="00B050"/>
              </w:rPr>
              <w:t xml:space="preserve">　※デバッグメニューから実行される</w:t>
            </w:r>
          </w:p>
          <w:p w14:paraId="33FAF0F7" w14:textId="1767DE79" w:rsidR="0012713F" w:rsidRDefault="0012713F" w:rsidP="0012713F">
            <w:pPr>
              <w:pStyle w:val="2-"/>
            </w:pPr>
            <w:r>
              <w:rPr>
                <w:rFonts w:hint="eastAsia"/>
              </w:rPr>
              <w:t>void</w:t>
            </w:r>
            <w:r>
              <w:t xml:space="preserve"> debugUnitTest</w:t>
            </w:r>
            <w:r>
              <w:rPr>
                <w:rFonts w:hint="eastAsia"/>
              </w:rPr>
              <w:t>(</w:t>
            </w:r>
            <w:r>
              <w:t>DEBUG_DESC desc, const int argc, const char* argv[]</w:t>
            </w:r>
            <w:r>
              <w:rPr>
                <w:rFonts w:hint="eastAsia"/>
              </w:rPr>
              <w:t>)</w:t>
            </w:r>
          </w:p>
          <w:p w14:paraId="3CFAF7EA" w14:textId="77777777" w:rsidR="0012713F" w:rsidRDefault="0012713F" w:rsidP="0012713F">
            <w:pPr>
              <w:pStyle w:val="2-"/>
            </w:pPr>
            <w:r>
              <w:t>{</w:t>
            </w:r>
          </w:p>
          <w:p w14:paraId="1B6D1640" w14:textId="1B08D793" w:rsidR="0012713F" w:rsidRPr="00CC3D90" w:rsidRDefault="0012713F" w:rsidP="0012713F">
            <w:pPr>
              <w:pStyle w:val="2-"/>
              <w:rPr>
                <w:color w:val="00B050"/>
              </w:rPr>
            </w:pPr>
            <w:r>
              <w:tab/>
            </w:r>
            <w:r w:rsidRPr="00CC3D90">
              <w:rPr>
                <w:color w:val="00B050"/>
              </w:rPr>
              <w:t>//</w:t>
            </w:r>
            <w:r>
              <w:rPr>
                <w:rFonts w:hint="eastAsia"/>
                <w:color w:val="00B050"/>
              </w:rPr>
              <w:t>ユニットテスト手動</w:t>
            </w:r>
            <w:r w:rsidRPr="00CC3D90">
              <w:rPr>
                <w:rFonts w:hint="eastAsia"/>
                <w:color w:val="00B050"/>
              </w:rPr>
              <w:t>実行</w:t>
            </w:r>
            <w:r>
              <w:rPr>
                <w:rFonts w:hint="eastAsia"/>
                <w:color w:val="00B050"/>
              </w:rPr>
              <w:t>：モジュールＣ</w:t>
            </w:r>
          </w:p>
          <w:p w14:paraId="7B81CC0C" w14:textId="06932135" w:rsidR="0012713F" w:rsidRPr="0012713F" w:rsidRDefault="0012713F" w:rsidP="0012713F">
            <w:pPr>
              <w:pStyle w:val="2-"/>
              <w:rPr>
                <w:rFonts w:hint="eastAsia"/>
                <w:color w:val="00B050"/>
              </w:rPr>
            </w:pPr>
            <w:r>
              <w:tab/>
            </w:r>
            <w:r w:rsidRPr="0012713F">
              <w:rPr>
                <w:rFonts w:hint="eastAsia"/>
                <w:color w:val="FF0000"/>
              </w:rPr>
              <w:t>UT_OUTPUT</w:t>
            </w:r>
            <w:r>
              <w:rPr>
                <w:rFonts w:hint="eastAsia"/>
              </w:rPr>
              <w:t>("手動ユニットテスト:MODULE(\"</w:t>
            </w:r>
            <w:r>
              <w:t>MODULE_C</w:t>
            </w:r>
            <w:r>
              <w:rPr>
                <w:rFonts w:hint="eastAsia"/>
              </w:rPr>
              <w:t>\")\n");</w:t>
            </w:r>
            <w:r w:rsidRPr="0012713F">
              <w:rPr>
                <w:color w:val="00B050"/>
              </w:rPr>
              <w:t>//</w:t>
            </w:r>
            <w:r w:rsidRPr="0012713F">
              <w:rPr>
                <w:rFonts w:hint="eastAsia"/>
                <w:color w:val="00B050"/>
              </w:rPr>
              <w:t>ユニットテスト有効時のみ処理されるプリント文</w:t>
            </w:r>
          </w:p>
          <w:p w14:paraId="42FB5191" w14:textId="36449847" w:rsidR="0012713F" w:rsidRPr="00CC3D90" w:rsidRDefault="0012713F" w:rsidP="0012713F">
            <w:pPr>
              <w:pStyle w:val="2-"/>
              <w:rPr>
                <w:color w:val="FF0000"/>
              </w:rPr>
            </w:pPr>
            <w:r>
              <w:tab/>
            </w:r>
            <w:r w:rsidRPr="0012713F">
              <w:rPr>
                <w:color w:val="FF0000"/>
              </w:rPr>
              <w:t>UT_RUN_MODULE("MODULE_C",</w:t>
            </w:r>
            <w:r>
              <w:t xml:space="preserve"> UnitTest::UT_ATTR_ANY</w:t>
            </w:r>
            <w:r w:rsidRPr="0012713F">
              <w:rPr>
                <w:color w:val="FF0000"/>
              </w:rPr>
              <w:t>);</w:t>
            </w:r>
            <w:r w:rsidRPr="0012713F">
              <w:rPr>
                <w:color w:val="00B050"/>
              </w:rPr>
              <w:t>//</w:t>
            </w:r>
            <w:r w:rsidRPr="0012713F">
              <w:rPr>
                <w:rFonts w:hint="eastAsia"/>
                <w:color w:val="00B050"/>
              </w:rPr>
              <w:t>モジュールを指定して実行</w:t>
            </w:r>
          </w:p>
          <w:p w14:paraId="2461EF29" w14:textId="77777777" w:rsidR="0012713F" w:rsidRDefault="0012713F" w:rsidP="0012713F">
            <w:pPr>
              <w:pStyle w:val="2-"/>
              <w:rPr>
                <w:rFonts w:hint="eastAsia"/>
              </w:rPr>
            </w:pPr>
            <w:r>
              <w:t>}</w:t>
            </w:r>
          </w:p>
        </w:tc>
      </w:tr>
    </w:tbl>
    <w:p w14:paraId="681B6D45" w14:textId="248B9E02" w:rsidR="002245D3" w:rsidRDefault="002245D3" w:rsidP="002245D3">
      <w:pPr>
        <w:pStyle w:val="2"/>
      </w:pPr>
      <w:bookmarkStart w:id="9" w:name="_Toc379345845"/>
      <w:r>
        <w:rPr>
          <w:rFonts w:hint="eastAsia"/>
        </w:rPr>
        <w:t>ユニットテストの使い方⑤：</w:t>
      </w:r>
      <w:r>
        <w:rPr>
          <w:rFonts w:hint="eastAsia"/>
        </w:rPr>
        <w:t>Jenkins</w:t>
      </w:r>
      <w:r>
        <w:rPr>
          <w:rFonts w:hint="eastAsia"/>
        </w:rPr>
        <w:t>の</w:t>
      </w:r>
      <w:r w:rsidR="00D02DB0">
        <w:rPr>
          <w:rFonts w:hint="eastAsia"/>
        </w:rPr>
        <w:t>設定</w:t>
      </w:r>
      <w:bookmarkEnd w:id="9"/>
    </w:p>
    <w:p w14:paraId="1F3F7CFB" w14:textId="499C145B" w:rsidR="00D02DB0" w:rsidRDefault="0012713F" w:rsidP="00D02DB0">
      <w:pPr>
        <w:pStyle w:val="a9"/>
        <w:ind w:firstLine="283"/>
        <w:rPr>
          <w:rFonts w:hint="eastAsia"/>
        </w:rPr>
      </w:pPr>
      <w:r>
        <w:rPr>
          <w:rFonts w:hint="eastAsia"/>
        </w:rPr>
        <w:t>Jenkins</w:t>
      </w:r>
      <w:r>
        <w:rPr>
          <w:rFonts w:hint="eastAsia"/>
        </w:rPr>
        <w:t>から自動的にユニットテストを実行する場合は、最低限、ユニットテストターゲットのビルドとその実行ができればよい。（</w:t>
      </w:r>
      <w:r>
        <w:rPr>
          <w:rFonts w:hint="eastAsia"/>
        </w:rPr>
        <w:t>Jenkins</w:t>
      </w:r>
      <w:r>
        <w:rPr>
          <w:rFonts w:hint="eastAsia"/>
        </w:rPr>
        <w:t>の使い方そのものは解説しない）</w:t>
      </w:r>
    </w:p>
    <w:p w14:paraId="0B4907F9" w14:textId="75B36BC6" w:rsidR="0012713F" w:rsidRDefault="0012713F" w:rsidP="0012713F">
      <w:pPr>
        <w:pStyle w:val="a9"/>
        <w:keepNext/>
        <w:widowControl/>
        <w:spacing w:beforeLines="50" w:before="180"/>
        <w:ind w:firstLineChars="0" w:firstLine="0"/>
      </w:pPr>
      <w:r>
        <w:rPr>
          <w:rFonts w:hint="eastAsia"/>
        </w:rPr>
        <w:t>Jenkins</w:t>
      </w:r>
      <w:r>
        <w:rPr>
          <w:rFonts w:hint="eastAsia"/>
        </w:rPr>
        <w:t>のジョブ設定サンプル：</w:t>
      </w:r>
    </w:p>
    <w:p w14:paraId="1A2535CF" w14:textId="464831F4" w:rsidR="0012713F" w:rsidRDefault="000B3586" w:rsidP="0012713F">
      <w:pPr>
        <w:pStyle w:val="a9"/>
        <w:ind w:firstLineChars="0" w:firstLine="0"/>
      </w:pPr>
      <w:r w:rsidRPr="000B3586">
        <w:rPr>
          <w:rFonts w:hint="eastAsia"/>
        </w:rPr>
        <mc:AlternateContent>
          <mc:Choice Requires="wps">
            <w:drawing>
              <wp:anchor distT="0" distB="0" distL="114300" distR="114300" simplePos="0" relativeHeight="251670528" behindDoc="0" locked="0" layoutInCell="1" allowOverlap="1" wp14:anchorId="1AD0FB6F" wp14:editId="029AB5CB">
                <wp:simplePos x="0" y="0"/>
                <wp:positionH relativeFrom="column">
                  <wp:posOffset>1077849</wp:posOffset>
                </wp:positionH>
                <wp:positionV relativeFrom="paragraph">
                  <wp:posOffset>1227200</wp:posOffset>
                </wp:positionV>
                <wp:extent cx="4169664" cy="358445"/>
                <wp:effectExtent l="0" t="0" r="21590" b="22860"/>
                <wp:wrapNone/>
                <wp:docPr id="18" name="角丸四角形 18"/>
                <wp:cNvGraphicFramePr/>
                <a:graphic xmlns:a="http://schemas.openxmlformats.org/drawingml/2006/main">
                  <a:graphicData uri="http://schemas.microsoft.com/office/word/2010/wordprocessingShape">
                    <wps:wsp>
                      <wps:cNvSpPr/>
                      <wps:spPr>
                        <a:xfrm>
                          <a:off x="0" y="0"/>
                          <a:ext cx="4169664" cy="35844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618D" id="角丸四角形 18" o:spid="_x0000_s1026" style="position:absolute;left:0;text-align:left;margin-left:84.85pt;margin-top:96.65pt;width:328.3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" filled="f" strokecolor="red" strokeweight="2pt">
                <v:stroke joinstyle="miter"/>
              </v:roundrect>
            </w:pict>
          </mc:Fallback>
        </mc:AlternateContent>
      </w:r>
      <w:r w:rsidRPr="000B3586">
        <w:rPr>
          <w:rFonts w:hint="eastAsia"/>
        </w:rPr>
        <mc:AlternateContent>
          <mc:Choice Requires="wps">
            <w:drawing>
              <wp:anchor distT="0" distB="0" distL="114300" distR="114300" simplePos="0" relativeHeight="251671552" behindDoc="0" locked="0" layoutInCell="1" allowOverlap="1" wp14:anchorId="6BC15F0C" wp14:editId="5AB1493D">
                <wp:simplePos x="0" y="0"/>
                <wp:positionH relativeFrom="column">
                  <wp:posOffset>825500</wp:posOffset>
                </wp:positionH>
                <wp:positionV relativeFrom="paragraph">
                  <wp:posOffset>1073150</wp:posOffset>
                </wp:positionV>
                <wp:extent cx="262890" cy="182880"/>
                <wp:effectExtent l="19050" t="38100" r="3810" b="26670"/>
                <wp:wrapNone/>
                <wp:docPr id="19" name="右矢印 19"/>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3A67B" id="右矢印 19" o:spid="_x0000_s1026" type="#_x0000_t13" style="position:absolute;left:0;text-align:left;margin-left:65pt;margin-top:84.5pt;width:20.7pt;height:14.4pt;rotation:2122451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" adj="14087" fillcolor="#ffc000 [3207]" strokecolor="#7f5f00 [1607]" strokeweight="1pt"/>
            </w:pict>
          </mc:Fallback>
        </mc:AlternateContent>
      </w:r>
      <w:r w:rsidR="0012713F">
        <w:rPr>
          <w:noProof/>
        </w:rPr>
        <w:drawing>
          <wp:inline distT="0" distB="0" distL="0" distR="0" wp14:anchorId="3FB4FD78" wp14:editId="31CF9DF3">
            <wp:extent cx="5328000" cy="2545560"/>
            <wp:effectExtent l="0" t="0" r="635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ユニットテストと継続的ビルドJenkins設定①.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28000" cy="2545560"/>
                    </a:xfrm>
                    <a:prstGeom prst="rect">
                      <a:avLst/>
                    </a:prstGeom>
                  </pic:spPr>
                </pic:pic>
              </a:graphicData>
            </a:graphic>
          </wp:inline>
        </w:drawing>
      </w:r>
    </w:p>
    <w:p w14:paraId="14FD879D" w14:textId="13B7833A" w:rsidR="0012713F" w:rsidRDefault="0012713F" w:rsidP="0012713F">
      <w:pPr>
        <w:pStyle w:val="a9"/>
        <w:keepNext/>
        <w:widowControl/>
        <w:spacing w:beforeLines="50" w:before="180"/>
        <w:ind w:firstLineChars="0" w:firstLine="0"/>
      </w:pPr>
      <w:r>
        <w:rPr>
          <w:rFonts w:hint="eastAsia"/>
        </w:rPr>
        <w:lastRenderedPageBreak/>
        <w:t>Jenkins</w:t>
      </w:r>
      <w:r>
        <w:rPr>
          <w:rFonts w:hint="eastAsia"/>
        </w:rPr>
        <w:t>の</w:t>
      </w:r>
      <w:r w:rsidR="000B3586">
        <w:rPr>
          <w:rFonts w:hint="eastAsia"/>
        </w:rPr>
        <w:t>ビルド</w:t>
      </w:r>
      <w:r>
        <w:rPr>
          <w:rFonts w:hint="eastAsia"/>
        </w:rPr>
        <w:t>設定サンプル：</w:t>
      </w:r>
    </w:p>
    <w:p w14:paraId="5D485758" w14:textId="24606042" w:rsidR="0012713F" w:rsidRPr="000B3586" w:rsidRDefault="000B3586" w:rsidP="0012713F">
      <w:pPr>
        <w:pStyle w:val="a9"/>
        <w:ind w:firstLineChars="0" w:firstLine="0"/>
        <w:rPr>
          <w:rFonts w:hint="eastAsia"/>
        </w:rPr>
      </w:pPr>
      <w:r w:rsidRPr="000B3586">
        <w:rPr>
          <w:rFonts w:hint="eastAsia"/>
        </w:rPr>
        <mc:AlternateContent>
          <mc:Choice Requires="wps">
            <w:drawing>
              <wp:anchor distT="0" distB="0" distL="114300" distR="114300" simplePos="0" relativeHeight="251678720" behindDoc="0" locked="0" layoutInCell="1" allowOverlap="1" wp14:anchorId="205995E0" wp14:editId="5368F324">
                <wp:simplePos x="0" y="0"/>
                <wp:positionH relativeFrom="column">
                  <wp:posOffset>774776</wp:posOffset>
                </wp:positionH>
                <wp:positionV relativeFrom="paragraph">
                  <wp:posOffset>2654935</wp:posOffset>
                </wp:positionV>
                <wp:extent cx="262890" cy="182880"/>
                <wp:effectExtent l="19050" t="38100" r="3810" b="26670"/>
                <wp:wrapNone/>
                <wp:docPr id="24" name="右矢印 24"/>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85642" id="右矢印 24" o:spid="_x0000_s1026" type="#_x0000_t13" style="position:absolute;left:0;text-align:left;margin-left:61pt;margin-top:209.05pt;width:20.7pt;height:14.4pt;rotation:2122451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Nl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" adj="14087" fillcolor="#ffc000 [3207]" strokecolor="#7f5f00 [1607]" strokeweight="1pt"/>
            </w:pict>
          </mc:Fallback>
        </mc:AlternateContent>
      </w:r>
      <w:r w:rsidRPr="000B3586">
        <w:rPr>
          <w:rFonts w:hint="eastAsia"/>
        </w:rPr>
        <mc:AlternateContent>
          <mc:Choice Requires="wps">
            <w:drawing>
              <wp:anchor distT="0" distB="0" distL="114300" distR="114300" simplePos="0" relativeHeight="251674624" behindDoc="0" locked="0" layoutInCell="1" allowOverlap="1" wp14:anchorId="09162946" wp14:editId="539415BA">
                <wp:simplePos x="0" y="0"/>
                <wp:positionH relativeFrom="column">
                  <wp:posOffset>753585</wp:posOffset>
                </wp:positionH>
                <wp:positionV relativeFrom="paragraph">
                  <wp:posOffset>1719453</wp:posOffset>
                </wp:positionV>
                <wp:extent cx="262890" cy="182880"/>
                <wp:effectExtent l="19050" t="38100" r="3810" b="26670"/>
                <wp:wrapNone/>
                <wp:docPr id="22" name="右矢印 2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AEDCE" id="右矢印 22" o:spid="_x0000_s1026" type="#_x0000_t13" style="position:absolute;left:0;text-align:left;margin-left:59.35pt;margin-top:135.4pt;width:20.7pt;height:14.4pt;rotation:2122451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" adj="14087" fillcolor="#ffc000 [3207]" strokecolor="#7f5f00 [1607]" strokeweight="1pt"/>
            </w:pict>
          </mc:Fallback>
        </mc:AlternateContent>
      </w:r>
      <w:r w:rsidRPr="000B3586">
        <w:rPr>
          <w:rFonts w:hint="eastAsia"/>
        </w:rPr>
        <mc:AlternateContent>
          <mc:Choice Requires="wps">
            <w:drawing>
              <wp:anchor distT="0" distB="0" distL="114300" distR="114300" simplePos="0" relativeHeight="251673600" behindDoc="0" locked="0" layoutInCell="1" allowOverlap="1" wp14:anchorId="27B91BD2" wp14:editId="53366A6E">
                <wp:simplePos x="0" y="0"/>
                <wp:positionH relativeFrom="column">
                  <wp:posOffset>1048588</wp:posOffset>
                </wp:positionH>
                <wp:positionV relativeFrom="paragraph">
                  <wp:posOffset>1853971</wp:posOffset>
                </wp:positionV>
                <wp:extent cx="4052367" cy="613995"/>
                <wp:effectExtent l="0" t="0" r="24765" b="15240"/>
                <wp:wrapNone/>
                <wp:docPr id="21" name="角丸四角形 21"/>
                <wp:cNvGraphicFramePr/>
                <a:graphic xmlns:a="http://schemas.openxmlformats.org/drawingml/2006/main">
                  <a:graphicData uri="http://schemas.microsoft.com/office/word/2010/wordprocessingShape">
                    <wps:wsp>
                      <wps:cNvSpPr/>
                      <wps:spPr>
                        <a:xfrm>
                          <a:off x="0" y="0"/>
                          <a:ext cx="4052367" cy="61399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99254" id="角丸四角形 21" o:spid="_x0000_s1026" style="position:absolute;left:0;text-align:left;margin-left:82.55pt;margin-top:146pt;width:319.1pt;height:4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" filled="f" strokecolor="red" strokeweight="2pt">
                <v:stroke joinstyle="miter"/>
              </v:roundrect>
            </w:pict>
          </mc:Fallback>
        </mc:AlternateContent>
      </w:r>
      <w:r w:rsidRPr="000B3586">
        <w:rPr>
          <w:rFonts w:hint="eastAsia"/>
        </w:rPr>
        <mc:AlternateContent>
          <mc:Choice Requires="wps">
            <w:drawing>
              <wp:anchor distT="0" distB="0" distL="114300" distR="114300" simplePos="0" relativeHeight="251676672" behindDoc="0" locked="0" layoutInCell="1" allowOverlap="1" wp14:anchorId="7603C987" wp14:editId="742D5BF1">
                <wp:simplePos x="0" y="0"/>
                <wp:positionH relativeFrom="column">
                  <wp:posOffset>1055624</wp:posOffset>
                </wp:positionH>
                <wp:positionV relativeFrom="paragraph">
                  <wp:posOffset>2790190</wp:posOffset>
                </wp:positionV>
                <wp:extent cx="3986530" cy="708965"/>
                <wp:effectExtent l="0" t="0" r="13970" b="15240"/>
                <wp:wrapNone/>
                <wp:docPr id="23" name="角丸四角形 23"/>
                <wp:cNvGraphicFramePr/>
                <a:graphic xmlns:a="http://schemas.openxmlformats.org/drawingml/2006/main">
                  <a:graphicData uri="http://schemas.microsoft.com/office/word/2010/wordprocessingShape">
                    <wps:wsp>
                      <wps:cNvSpPr/>
                      <wps:spPr>
                        <a:xfrm>
                          <a:off x="0" y="0"/>
                          <a:ext cx="3986530" cy="70896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2FBE4" id="角丸四角形 23" o:spid="_x0000_s1026" style="position:absolute;left:0;text-align:left;margin-left:83.1pt;margin-top:219.7pt;width:313.9pt;height:5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" filled="f" strokecolor="red" strokeweight="2pt">
                <v:stroke joinstyle="miter"/>
              </v:roundrect>
            </w:pict>
          </mc:Fallback>
        </mc:AlternateContent>
      </w:r>
      <w:r>
        <w:rPr>
          <w:rFonts w:hint="eastAsia"/>
          <w:noProof/>
        </w:rPr>
        <w:drawing>
          <wp:inline distT="0" distB="0" distL="0" distR="0" wp14:anchorId="7EE2CDE3" wp14:editId="5F3F58B6">
            <wp:extent cx="5328000" cy="4358880"/>
            <wp:effectExtent l="0" t="0" r="635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ユニットテストと継続的ビルドJenkins設定②.png"/>
                    <pic:cNvPicPr/>
                  </pic:nvPicPr>
                  <pic:blipFill>
                    <a:blip r:embed="rId22">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7B6BC5A" w14:textId="514A3E94" w:rsidR="000B3586" w:rsidRDefault="000B3586" w:rsidP="000B3586">
      <w:pPr>
        <w:pStyle w:val="a9"/>
        <w:ind w:firstLine="283"/>
      </w:pPr>
      <w:r>
        <w:rPr>
          <w:rFonts w:hint="eastAsia"/>
        </w:rPr>
        <w:t>これは、</w:t>
      </w:r>
      <w:r>
        <w:t>Visual Studio 2013</w:t>
      </w:r>
      <w:r>
        <w:t>のソリューションに対して、</w:t>
      </w:r>
      <w:r>
        <w:rPr>
          <w:rFonts w:hint="eastAsia"/>
        </w:rPr>
        <w:t>M</w:t>
      </w:r>
      <w:r>
        <w:t>SBuild.exe</w:t>
      </w:r>
      <w:r>
        <w:t>を使用してビルドするサンプルである。普段</w:t>
      </w:r>
      <w:r>
        <w:rPr>
          <w:rFonts w:hint="eastAsia"/>
        </w:rPr>
        <w:t xml:space="preserve">Visual </w:t>
      </w:r>
      <w:r>
        <w:t xml:space="preserve">Studio </w:t>
      </w:r>
      <w:r>
        <w:t>のパスを通していないことや、ビルドターゲット指定したかったことから、</w:t>
      </w:r>
      <w:r>
        <w:rPr>
          <w:rFonts w:hint="eastAsia"/>
        </w:rPr>
        <w:t>MSBuild</w:t>
      </w:r>
      <w:r>
        <w:rPr>
          <w:rFonts w:hint="eastAsia"/>
        </w:rPr>
        <w:t>プラグインは使用せず、バッチコマンド</w:t>
      </w:r>
      <w:r w:rsidR="00435DBD">
        <w:rPr>
          <w:rFonts w:hint="eastAsia"/>
        </w:rPr>
        <w:t>を使用している</w:t>
      </w:r>
      <w:r>
        <w:rPr>
          <w:rFonts w:hint="eastAsia"/>
        </w:rPr>
        <w:t>。</w:t>
      </w:r>
      <w:r w:rsidR="00435DBD">
        <w:rPr>
          <w:rFonts w:hint="eastAsia"/>
        </w:rPr>
        <w:t>ビルド成功後は、そのままユニットテストを実行するようにジョブ（プロジェクト）をつなぐようにしている。</w:t>
      </w:r>
    </w:p>
    <w:p w14:paraId="3C57F277" w14:textId="58648742" w:rsidR="0012713F" w:rsidRDefault="000B3586" w:rsidP="000B3586">
      <w:pPr>
        <w:pStyle w:val="a9"/>
        <w:ind w:firstLine="283"/>
      </w:pPr>
      <w:r>
        <w:rPr>
          <w:rFonts w:hint="eastAsia"/>
        </w:rPr>
        <w:t>また、ここでは使っていないが、「</w:t>
      </w:r>
      <w:r>
        <w:rPr>
          <w:rFonts w:hint="eastAsia"/>
        </w:rPr>
        <w:t>SCM</w:t>
      </w:r>
      <w:r>
        <w:t>をポーリング」の設定と組み合わせて扱い、定期ビルドと言わず、コミットがある度にテストすることも推奨する。</w:t>
      </w:r>
    </w:p>
    <w:p w14:paraId="0BAC7CCF" w14:textId="1967C059" w:rsidR="000B3586" w:rsidRDefault="000B3586" w:rsidP="000B3586">
      <w:pPr>
        <w:pStyle w:val="a9"/>
        <w:keepNext/>
        <w:widowControl/>
        <w:spacing w:beforeLines="50" w:before="180"/>
        <w:ind w:firstLineChars="0" w:firstLine="0"/>
      </w:pPr>
      <w:r>
        <w:rPr>
          <w:rFonts w:hint="eastAsia"/>
        </w:rPr>
        <w:t>J</w:t>
      </w:r>
      <w:r>
        <w:t>enkins</w:t>
      </w:r>
      <w:r>
        <w:t>からバッチコマンドで</w:t>
      </w:r>
      <w:r w:rsidR="00512C33">
        <w:rPr>
          <w:rFonts w:hint="eastAsia"/>
        </w:rPr>
        <w:t>Visual Studio</w:t>
      </w:r>
      <w:r w:rsidR="00512C33">
        <w:rPr>
          <w:rFonts w:hint="eastAsia"/>
        </w:rPr>
        <w:t>ソリューションをビルドする</w:t>
      </w:r>
      <w:r>
        <w:rPr>
          <w:rFonts w:hint="eastAsia"/>
        </w:rPr>
        <w:t>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B3586" w14:paraId="2BA9779B" w14:textId="77777777" w:rsidTr="0021287C">
        <w:tc>
          <w:tcPr>
            <w:tcW w:w="8494" w:type="dxa"/>
          </w:tcPr>
          <w:p w14:paraId="4CFC544E" w14:textId="0181972B" w:rsidR="00512C33" w:rsidRPr="00512C33" w:rsidRDefault="00512C33" w:rsidP="00512C33">
            <w:pPr>
              <w:pStyle w:val="2-"/>
              <w:rPr>
                <w:color w:val="00B050"/>
              </w:rPr>
            </w:pPr>
            <w:r w:rsidRPr="00512C33">
              <w:rPr>
                <w:color w:val="00B050"/>
              </w:rPr>
              <w:t>r</w:t>
            </w:r>
            <w:r w:rsidRPr="00512C33">
              <w:rPr>
                <w:rFonts w:hint="eastAsia"/>
                <w:color w:val="00B050"/>
              </w:rPr>
              <w:t>em 環境変数を設定し、MSBuildexe が実行できるようにパスを通す</w:t>
            </w:r>
          </w:p>
          <w:p w14:paraId="79A8834F" w14:textId="77777777" w:rsidR="00512C33" w:rsidRDefault="00512C33" w:rsidP="00512C33">
            <w:pPr>
              <w:pStyle w:val="2-"/>
            </w:pPr>
            <w:r>
              <w:t>CALL "C:\Program Files (x86)\Microsoft Visual Studio 12.0\VC\vcvarsall.bat"</w:t>
            </w:r>
          </w:p>
          <w:p w14:paraId="35703D9A" w14:textId="2F7CA107" w:rsidR="00512C33" w:rsidRPr="00512C33" w:rsidRDefault="00512C33" w:rsidP="00512C33">
            <w:pPr>
              <w:pStyle w:val="2-"/>
              <w:rPr>
                <w:rFonts w:hint="eastAsia"/>
                <w:color w:val="00B050"/>
              </w:rPr>
            </w:pPr>
            <w:r w:rsidRPr="00512C33">
              <w:rPr>
                <w:color w:val="00B050"/>
              </w:rPr>
              <w:t>r</w:t>
            </w:r>
            <w:r w:rsidRPr="00512C33">
              <w:rPr>
                <w:rFonts w:hint="eastAsia"/>
                <w:color w:val="00B050"/>
              </w:rPr>
              <w:t xml:space="preserve">em </w:t>
            </w:r>
            <w:r w:rsidRPr="00512C33">
              <w:rPr>
                <w:color w:val="00B050"/>
              </w:rPr>
              <w:t>MSBuild.exe を使用してビルド：構成「Release_UT_ENABLED_AUTO」をリビルド</w:t>
            </w:r>
          </w:p>
          <w:p w14:paraId="41852356" w14:textId="3803A69D" w:rsidR="000B3586" w:rsidRDefault="00512C33" w:rsidP="00512C33">
            <w:pPr>
              <w:pStyle w:val="2-"/>
              <w:rPr>
                <w:rFonts w:hint="eastAsia"/>
              </w:rPr>
            </w:pPr>
            <w:r w:rsidRPr="00512C33">
              <w:rPr>
                <w:color w:val="FF0000"/>
              </w:rPr>
              <w:t>msbuild.exe</w:t>
            </w:r>
            <w:r>
              <w:t xml:space="preserve"> /t:</w:t>
            </w:r>
            <w:r w:rsidRPr="00512C33">
              <w:rPr>
                <w:color w:val="FF0000"/>
              </w:rPr>
              <w:t>Rebuild</w:t>
            </w:r>
            <w:r>
              <w:t xml:space="preserve"> /p:Configuration=</w:t>
            </w:r>
            <w:r w:rsidRPr="00512C33">
              <w:rPr>
                <w:color w:val="FF0000"/>
              </w:rPr>
              <w:t>Release_UT_ENABLED_AUTO</w:t>
            </w:r>
            <w:r>
              <w:t xml:space="preserve"> </w:t>
            </w:r>
            <w:r w:rsidRPr="00512C33">
              <w:rPr>
                <w:color w:val="FF0000"/>
              </w:rPr>
              <w:t>C:\Work\test\Program\C++\UnitTest</w:t>
            </w:r>
            <w:r>
              <w:rPr>
                <w:color w:val="FF0000"/>
              </w:rPr>
              <w:t>Test</w:t>
            </w:r>
            <w:r w:rsidRPr="00512C33">
              <w:rPr>
                <w:color w:val="FF0000"/>
              </w:rPr>
              <w:t>\Test.sln</w:t>
            </w:r>
            <w:r>
              <w:t xml:space="preserve"> &amp;&amp; exit %%ERRORLEVEL%%</w:t>
            </w:r>
          </w:p>
        </w:tc>
      </w:tr>
    </w:tbl>
    <w:p w14:paraId="325A27BE" w14:textId="272CD1B3" w:rsidR="00512C33" w:rsidRDefault="00512C33" w:rsidP="00512C33">
      <w:pPr>
        <w:pStyle w:val="a9"/>
        <w:keepNext/>
        <w:widowControl/>
        <w:spacing w:beforeLines="50" w:before="180"/>
        <w:ind w:firstLineChars="0" w:firstLine="0"/>
      </w:pPr>
      <w:r>
        <w:rPr>
          <w:rFonts w:hint="eastAsia"/>
        </w:rPr>
        <w:lastRenderedPageBreak/>
        <w:t>Jenkins</w:t>
      </w:r>
      <w:r>
        <w:rPr>
          <w:rFonts w:hint="eastAsia"/>
        </w:rPr>
        <w:t>のユニットテスト実行設定サンプル：</w:t>
      </w:r>
    </w:p>
    <w:p w14:paraId="47B36B6E" w14:textId="5760E2C7" w:rsidR="00512C33" w:rsidRDefault="00435DBD" w:rsidP="00512C33">
      <w:pPr>
        <w:pStyle w:val="a9"/>
        <w:ind w:firstLineChars="0" w:firstLine="0"/>
      </w:pPr>
      <w:r w:rsidRPr="000B3586">
        <w:rPr>
          <w:rFonts w:hint="eastAsia"/>
        </w:rPr>
        <mc:AlternateContent>
          <mc:Choice Requires="wps">
            <w:drawing>
              <wp:anchor distT="0" distB="0" distL="114300" distR="114300" simplePos="0" relativeHeight="251685888" behindDoc="0" locked="0" layoutInCell="1" allowOverlap="1" wp14:anchorId="148FF207" wp14:editId="0230ACB9">
                <wp:simplePos x="0" y="0"/>
                <wp:positionH relativeFrom="column">
                  <wp:posOffset>788036</wp:posOffset>
                </wp:positionH>
                <wp:positionV relativeFrom="paragraph">
                  <wp:posOffset>3364206</wp:posOffset>
                </wp:positionV>
                <wp:extent cx="262890" cy="182880"/>
                <wp:effectExtent l="19050" t="38100" r="3810" b="26670"/>
                <wp:wrapNone/>
                <wp:docPr id="32" name="右矢印 32"/>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249FC" id="右矢印 32" o:spid="_x0000_s1026" type="#_x0000_t13" style="position:absolute;left:0;text-align:left;margin-left:62.05pt;margin-top:264.9pt;width:20.7pt;height:14.4pt;rotation:2122451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" adj="14087" fillcolor="#ffc000 [3207]" strokecolor="#7f5f00 [1607]" strokeweight="1pt"/>
            </w:pict>
          </mc:Fallback>
        </mc:AlternateContent>
      </w:r>
      <w:r w:rsidR="00512C33" w:rsidRPr="000B3586">
        <w:rPr>
          <w:rFonts w:hint="eastAsia"/>
        </w:rPr>
        <mc:AlternateContent>
          <mc:Choice Requires="wps">
            <w:drawing>
              <wp:anchor distT="0" distB="0" distL="114300" distR="114300" simplePos="0" relativeHeight="251683840" behindDoc="0" locked="0" layoutInCell="1" allowOverlap="1" wp14:anchorId="5D30162E" wp14:editId="3AE8D917">
                <wp:simplePos x="0" y="0"/>
                <wp:positionH relativeFrom="column">
                  <wp:posOffset>1033958</wp:posOffset>
                </wp:positionH>
                <wp:positionV relativeFrom="paragraph">
                  <wp:posOffset>3565728</wp:posOffset>
                </wp:positionV>
                <wp:extent cx="4089197" cy="563220"/>
                <wp:effectExtent l="0" t="0" r="26035" b="27940"/>
                <wp:wrapNone/>
                <wp:docPr id="31" name="角丸四角形 31"/>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F377E" id="角丸四角形 31" o:spid="_x0000_s1026" style="position:absolute;left:0;text-align:left;margin-left:81.4pt;margin-top:280.75pt;width:322pt;height:4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c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K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" filled="f" strokecolor="red" strokeweight="2pt">
                <v:stroke joinstyle="miter"/>
              </v:roundrect>
            </w:pict>
          </mc:Fallback>
        </mc:AlternateContent>
      </w:r>
      <w:r w:rsidR="00512C33">
        <w:rPr>
          <w:rFonts w:hint="eastAsia"/>
          <w:noProof/>
        </w:rPr>
        <w:drawing>
          <wp:inline distT="0" distB="0" distL="0" distR="0" wp14:anchorId="27475A4C" wp14:editId="3C565036">
            <wp:extent cx="5328000" cy="4358880"/>
            <wp:effectExtent l="0" t="0" r="6350" b="381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ユニットテストと継続的ビルドJenkins設定③.png"/>
                    <pic:cNvPicPr/>
                  </pic:nvPicPr>
                  <pic:blipFill>
                    <a:blip r:embed="rId23">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4E15BC20" w14:textId="478F5FD7" w:rsidR="00512C33" w:rsidRDefault="00512C33" w:rsidP="00512C33">
      <w:pPr>
        <w:pStyle w:val="a9"/>
        <w:ind w:firstLine="283"/>
      </w:pPr>
      <w:r>
        <w:rPr>
          <w:rFonts w:hint="eastAsia"/>
        </w:rPr>
        <w:t>ユニットテスト用にビルドしたプログラムをそのまま実行しているだけである</w:t>
      </w:r>
      <w:r>
        <w:t>。</w:t>
      </w:r>
    </w:p>
    <w:p w14:paraId="12B517E4" w14:textId="72C689C4" w:rsidR="00435DBD" w:rsidRDefault="00435DBD" w:rsidP="00512C33">
      <w:pPr>
        <w:pStyle w:val="a9"/>
        <w:ind w:firstLine="283"/>
        <w:rPr>
          <w:rFonts w:hint="eastAsia"/>
        </w:rPr>
      </w:pPr>
      <w:r>
        <w:t>他、失敗時のメール通知の設定なども行うべきだが、割愛する。</w:t>
      </w:r>
    </w:p>
    <w:p w14:paraId="32DEE840" w14:textId="64BD91E5" w:rsidR="00512C33" w:rsidRDefault="00512C33" w:rsidP="00512C33">
      <w:pPr>
        <w:pStyle w:val="a9"/>
        <w:keepNext/>
        <w:widowControl/>
        <w:spacing w:beforeLines="50" w:before="180"/>
        <w:ind w:firstLineChars="0" w:firstLine="0"/>
      </w:pPr>
      <w:r>
        <w:rPr>
          <w:rFonts w:hint="eastAsia"/>
        </w:rPr>
        <w:t>J</w:t>
      </w:r>
      <w:r>
        <w:t>enkins</w:t>
      </w:r>
      <w:r>
        <w:t>からバッチコマンドで</w:t>
      </w:r>
      <w:r>
        <w:rPr>
          <w:rFonts w:hint="eastAsia"/>
        </w:rPr>
        <w:t>ユニットテストを実行するサンプル：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C33" w14:paraId="3BD4BEAE" w14:textId="77777777" w:rsidTr="0021287C">
        <w:tc>
          <w:tcPr>
            <w:tcW w:w="8494" w:type="dxa"/>
          </w:tcPr>
          <w:p w14:paraId="2C80A3D0" w14:textId="644D412B" w:rsidR="00512C33" w:rsidRPr="00512C33" w:rsidRDefault="00512C33" w:rsidP="0021287C">
            <w:pPr>
              <w:pStyle w:val="2-"/>
              <w:rPr>
                <w:color w:val="00B050"/>
              </w:rPr>
            </w:pPr>
            <w:r w:rsidRPr="00512C33">
              <w:rPr>
                <w:color w:val="00B050"/>
              </w:rPr>
              <w:t>r</w:t>
            </w:r>
            <w:r w:rsidRPr="00512C33">
              <w:rPr>
                <w:rFonts w:hint="eastAsia"/>
                <w:color w:val="00B050"/>
              </w:rPr>
              <w:t xml:space="preserve">em </w:t>
            </w:r>
            <w:r w:rsidR="00435DBD">
              <w:rPr>
                <w:rFonts w:hint="eastAsia"/>
                <w:color w:val="00B050"/>
              </w:rPr>
              <w:t>ユニットテストを実行</w:t>
            </w:r>
          </w:p>
          <w:p w14:paraId="3E96D777" w14:textId="73C74F9C" w:rsidR="00512C33" w:rsidRDefault="00435DBD" w:rsidP="0021287C">
            <w:pPr>
              <w:pStyle w:val="2-"/>
              <w:rPr>
                <w:rFonts w:hint="eastAsia"/>
              </w:rPr>
            </w:pPr>
            <w:r w:rsidRPr="00435DBD">
              <w:t>C:\Work\test\Program\C++\UnitTestTest\Release_UT_ENABLED_AUTO\UnitTest.exe</w:t>
            </w:r>
          </w:p>
        </w:tc>
      </w:tr>
    </w:tbl>
    <w:p w14:paraId="6240F394" w14:textId="2EF7F0BD" w:rsidR="00D02DB0" w:rsidRDefault="00D02DB0" w:rsidP="00D02DB0">
      <w:pPr>
        <w:pStyle w:val="2"/>
      </w:pPr>
      <w:bookmarkStart w:id="10" w:name="_Toc379345846"/>
      <w:r>
        <w:rPr>
          <w:rFonts w:hint="eastAsia"/>
        </w:rPr>
        <w:lastRenderedPageBreak/>
        <w:t>ユニットテストの使い方⑥：</w:t>
      </w:r>
      <w:r>
        <w:rPr>
          <w:rFonts w:hint="eastAsia"/>
        </w:rPr>
        <w:t>Jenkins</w:t>
      </w:r>
      <w:r>
        <w:rPr>
          <w:rFonts w:hint="eastAsia"/>
        </w:rPr>
        <w:t>の実行結果</w:t>
      </w:r>
      <w:bookmarkEnd w:id="10"/>
    </w:p>
    <w:p w14:paraId="61AA6DBE" w14:textId="31787FD1" w:rsidR="00D02DB0" w:rsidRDefault="00435DBD" w:rsidP="00435DBD">
      <w:pPr>
        <w:pStyle w:val="a9"/>
        <w:keepNext/>
        <w:widowControl/>
        <w:ind w:firstLine="283"/>
      </w:pPr>
      <w:r>
        <w:rPr>
          <w:rFonts w:hint="eastAsia"/>
        </w:rPr>
        <w:t>Jenkins</w:t>
      </w:r>
      <w:r>
        <w:rPr>
          <w:rFonts w:hint="eastAsia"/>
        </w:rPr>
        <w:t>からのユニットテストの実行結果のサンプルを示す。</w:t>
      </w:r>
    </w:p>
    <w:p w14:paraId="48397FF1" w14:textId="72C98E23" w:rsidR="00435DBD" w:rsidRDefault="00435DBD" w:rsidP="00435DBD">
      <w:pPr>
        <w:pStyle w:val="a9"/>
        <w:keepNext/>
        <w:widowControl/>
        <w:spacing w:beforeLines="50" w:before="180"/>
        <w:ind w:firstLineChars="0" w:firstLine="0"/>
      </w:pPr>
      <w:r>
        <w:rPr>
          <w:rFonts w:hint="eastAsia"/>
        </w:rPr>
        <w:t>Jenkins</w:t>
      </w:r>
      <w:r>
        <w:rPr>
          <w:rFonts w:hint="eastAsia"/>
        </w:rPr>
        <w:t>のビルド～ユニットテスト実行結果サンプル：</w:t>
      </w:r>
    </w:p>
    <w:p w14:paraId="60EE2C5F" w14:textId="395EC46F" w:rsidR="00435DBD" w:rsidRDefault="00435DBD" w:rsidP="00435DBD">
      <w:pPr>
        <w:pStyle w:val="a9"/>
        <w:ind w:firstLineChars="0" w:firstLine="0"/>
      </w:pPr>
      <w:r w:rsidRPr="000B3586">
        <w:rPr>
          <w:rFonts w:hint="eastAsia"/>
        </w:rPr>
        <mc:AlternateContent>
          <mc:Choice Requires="wps">
            <w:drawing>
              <wp:anchor distT="0" distB="0" distL="114300" distR="114300" simplePos="0" relativeHeight="251688960" behindDoc="0" locked="0" layoutInCell="1" allowOverlap="1" wp14:anchorId="2C2920F7" wp14:editId="47D13EE8">
                <wp:simplePos x="0" y="0"/>
                <wp:positionH relativeFrom="column">
                  <wp:posOffset>839089</wp:posOffset>
                </wp:positionH>
                <wp:positionV relativeFrom="paragraph">
                  <wp:posOffset>898195</wp:posOffset>
                </wp:positionV>
                <wp:extent cx="262890" cy="182880"/>
                <wp:effectExtent l="19050" t="38100" r="3810" b="26670"/>
                <wp:wrapNone/>
                <wp:docPr id="33" name="右矢印 33"/>
                <wp:cNvGraphicFramePr/>
                <a:graphic xmlns:a="http://schemas.openxmlformats.org/drawingml/2006/main">
                  <a:graphicData uri="http://schemas.microsoft.com/office/word/2010/wordprocessingShape">
                    <wps:wsp>
                      <wps:cNvSpPr/>
                      <wps:spPr>
                        <a:xfrm rot="1943162">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762C5" id="右矢印 33" o:spid="_x0000_s1026" type="#_x0000_t13" style="position:absolute;left:0;text-align:left;margin-left:66.05pt;margin-top:70.7pt;width:20.7pt;height:14.4pt;rotation:2122451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" adj="14087" fillcolor="#ffc000 [3207]" strokecolor="#7f5f00 [1607]" strokeweight="1pt"/>
            </w:pict>
          </mc:Fallback>
        </mc:AlternateContent>
      </w:r>
      <w:r w:rsidRPr="000B3586">
        <w:rPr>
          <w:rFonts w:hint="eastAsia"/>
        </w:rPr>
        <mc:AlternateContent>
          <mc:Choice Requires="wps">
            <w:drawing>
              <wp:anchor distT="0" distB="0" distL="114300" distR="114300" simplePos="0" relativeHeight="251687936" behindDoc="0" locked="0" layoutInCell="1" allowOverlap="1" wp14:anchorId="47691038" wp14:editId="66E8FFFD">
                <wp:simplePos x="0" y="0"/>
                <wp:positionH relativeFrom="column">
                  <wp:posOffset>1098423</wp:posOffset>
                </wp:positionH>
                <wp:positionV relativeFrom="paragraph">
                  <wp:posOffset>1049554</wp:posOffset>
                </wp:positionV>
                <wp:extent cx="4089197" cy="563220"/>
                <wp:effectExtent l="0" t="0" r="26035" b="27940"/>
                <wp:wrapNone/>
                <wp:docPr id="34" name="角丸四角形 34"/>
                <wp:cNvGraphicFramePr/>
                <a:graphic xmlns:a="http://schemas.openxmlformats.org/drawingml/2006/main">
                  <a:graphicData uri="http://schemas.microsoft.com/office/word/2010/wordprocessingShape">
                    <wps:wsp>
                      <wps:cNvSpPr/>
                      <wps:spPr>
                        <a:xfrm>
                          <a:off x="0" y="0"/>
                          <a:ext cx="4089197" cy="56322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D0230" id="角丸四角形 34" o:spid="_x0000_s1026" style="position:absolute;left:0;text-align:left;margin-left:86.5pt;margin-top:82.65pt;width:322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" filled="f" strokecolor="red" strokeweight="2pt">
                <v:stroke joinstyle="miter"/>
              </v:roundrect>
            </w:pict>
          </mc:Fallback>
        </mc:AlternateContent>
      </w:r>
      <w:r>
        <w:rPr>
          <w:noProof/>
        </w:rPr>
        <w:drawing>
          <wp:inline distT="0" distB="0" distL="0" distR="0" wp14:anchorId="07E0AD1A" wp14:editId="411E0AB4">
            <wp:extent cx="5328000" cy="2531880"/>
            <wp:effectExtent l="0" t="0" r="6350" b="1905"/>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ユニットテストと継続的ビルドJenkins実行結果①.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28000" cy="2531880"/>
                    </a:xfrm>
                    <a:prstGeom prst="rect">
                      <a:avLst/>
                    </a:prstGeom>
                  </pic:spPr>
                </pic:pic>
              </a:graphicData>
            </a:graphic>
          </wp:inline>
        </w:drawing>
      </w:r>
    </w:p>
    <w:p w14:paraId="10797D4D" w14:textId="5EC5EC6A" w:rsidR="00435DBD" w:rsidRDefault="00435DBD" w:rsidP="00435DBD">
      <w:pPr>
        <w:pStyle w:val="a9"/>
        <w:keepNext/>
        <w:widowControl/>
        <w:spacing w:beforeLines="50" w:before="180"/>
        <w:ind w:firstLineChars="0" w:firstLine="0"/>
      </w:pPr>
      <w:r>
        <w:rPr>
          <w:rFonts w:hint="eastAsia"/>
        </w:rPr>
        <w:lastRenderedPageBreak/>
        <w:t>Jenkins</w:t>
      </w:r>
      <w:r>
        <w:rPr>
          <w:rFonts w:hint="eastAsia"/>
        </w:rPr>
        <w:t>のユニットテスト実行結果（コンソール出力）サンプル：</w:t>
      </w:r>
    </w:p>
    <w:p w14:paraId="1FC8AFAB" w14:textId="64D48334" w:rsidR="00435DBD" w:rsidRDefault="00435DBD" w:rsidP="00435DBD">
      <w:pPr>
        <w:pStyle w:val="a9"/>
        <w:ind w:firstLineChars="0" w:firstLine="0"/>
      </w:pPr>
      <w:r w:rsidRPr="000B3586">
        <w:rPr>
          <w:rFonts w:hint="eastAsia"/>
        </w:rPr>
        <mc:AlternateContent>
          <mc:Choice Requires="wps">
            <w:drawing>
              <wp:anchor distT="0" distB="0" distL="114300" distR="114300" simplePos="0" relativeHeight="251692032" behindDoc="0" locked="0" layoutInCell="1" allowOverlap="1" wp14:anchorId="7107EB8A" wp14:editId="23370622">
                <wp:simplePos x="0" y="0"/>
                <wp:positionH relativeFrom="column">
                  <wp:posOffset>4056174</wp:posOffset>
                </wp:positionH>
                <wp:positionV relativeFrom="paragraph">
                  <wp:posOffset>890498</wp:posOffset>
                </wp:positionV>
                <wp:extent cx="262890" cy="182880"/>
                <wp:effectExtent l="0" t="38100" r="22860" b="26670"/>
                <wp:wrapNone/>
                <wp:docPr id="38" name="右矢印 38"/>
                <wp:cNvGraphicFramePr/>
                <a:graphic xmlns:a="http://schemas.openxmlformats.org/drawingml/2006/main">
                  <a:graphicData uri="http://schemas.microsoft.com/office/word/2010/wordprocessingShape">
                    <wps:wsp>
                      <wps:cNvSpPr/>
                      <wps:spPr>
                        <a:xfrm rot="8691789">
                          <a:off x="0" y="0"/>
                          <a:ext cx="262890" cy="1828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8A13A" id="右矢印 38" o:spid="_x0000_s1026" type="#_x0000_t13" style="position:absolute;left:0;text-align:left;margin-left:319.4pt;margin-top:70.1pt;width:20.7pt;height:14.4pt;rotation:9493751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" adj="14087" fillcolor="#ffc000 [3207]" strokecolor="#7f5f00 [1607]" strokeweight="1pt"/>
            </w:pict>
          </mc:Fallback>
        </mc:AlternateContent>
      </w:r>
      <w:r w:rsidRPr="000B3586">
        <w:rPr>
          <w:rFonts w:hint="eastAsia"/>
        </w:rPr>
        <mc:AlternateContent>
          <mc:Choice Requires="wps">
            <w:drawing>
              <wp:anchor distT="0" distB="0" distL="114300" distR="114300" simplePos="0" relativeHeight="251691008" behindDoc="0" locked="0" layoutInCell="1" allowOverlap="1" wp14:anchorId="6195DCC9" wp14:editId="47BA3DC1">
                <wp:simplePos x="0" y="0"/>
                <wp:positionH relativeFrom="column">
                  <wp:posOffset>1077849</wp:posOffset>
                </wp:positionH>
                <wp:positionV relativeFrom="paragraph">
                  <wp:posOffset>968832</wp:posOffset>
                </wp:positionV>
                <wp:extent cx="2947670" cy="3086735"/>
                <wp:effectExtent l="0" t="0" r="24130" b="18415"/>
                <wp:wrapNone/>
                <wp:docPr id="39" name="角丸四角形 39"/>
                <wp:cNvGraphicFramePr/>
                <a:graphic xmlns:a="http://schemas.openxmlformats.org/drawingml/2006/main">
                  <a:graphicData uri="http://schemas.microsoft.com/office/word/2010/wordprocessingShape">
                    <wps:wsp>
                      <wps:cNvSpPr/>
                      <wps:spPr>
                        <a:xfrm>
                          <a:off x="0" y="0"/>
                          <a:ext cx="2947670" cy="3086735"/>
                        </a:xfrm>
                        <a:prstGeom prst="roundRect">
                          <a:avLst>
                            <a:gd name="adj" fmla="val 5005"/>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642E6" id="角丸四角形 39" o:spid="_x0000_s1026" style="position:absolute;left:0;text-align:left;margin-left:84.85pt;margin-top:76.3pt;width:232.1pt;height:24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" filled="f" strokecolor="red" strokeweight="2pt">
                <v:stroke joinstyle="miter"/>
              </v:roundrect>
            </w:pict>
          </mc:Fallback>
        </mc:AlternateContent>
      </w:r>
      <w:r>
        <w:rPr>
          <w:noProof/>
        </w:rPr>
        <w:drawing>
          <wp:inline distT="0" distB="0" distL="0" distR="0" wp14:anchorId="15489210" wp14:editId="2916EFD6">
            <wp:extent cx="5328000" cy="4358880"/>
            <wp:effectExtent l="0" t="0" r="635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ユニットテストと継続的ビルドJenkins実行結果②.png"/>
                    <pic:cNvPicPr/>
                  </pic:nvPicPr>
                  <pic:blipFill>
                    <a:blip r:embed="rId25">
                      <a:extLst>
                        <a:ext uri="{28A0092B-C50C-407E-A947-70E740481C1C}">
                          <a14:useLocalDpi xmlns:a14="http://schemas.microsoft.com/office/drawing/2010/main" val="0"/>
                        </a:ext>
                      </a:extLst>
                    </a:blip>
                    <a:stretch>
                      <a:fillRect/>
                    </a:stretch>
                  </pic:blipFill>
                  <pic:spPr>
                    <a:xfrm>
                      <a:off x="0" y="0"/>
                      <a:ext cx="5328000" cy="4358880"/>
                    </a:xfrm>
                    <a:prstGeom prst="rect">
                      <a:avLst/>
                    </a:prstGeom>
                  </pic:spPr>
                </pic:pic>
              </a:graphicData>
            </a:graphic>
          </wp:inline>
        </w:drawing>
      </w:r>
    </w:p>
    <w:p w14:paraId="1E06F730" w14:textId="625926DD" w:rsidR="00435DBD" w:rsidRDefault="00435DBD" w:rsidP="00435DBD">
      <w:pPr>
        <w:pStyle w:val="2"/>
      </w:pPr>
      <w:bookmarkStart w:id="11" w:name="_Toc379345847"/>
      <w:r>
        <w:rPr>
          <w:rFonts w:hint="eastAsia"/>
        </w:rPr>
        <w:t>ユニットテストを自作するメリット</w:t>
      </w:r>
      <w:bookmarkEnd w:id="11"/>
    </w:p>
    <w:p w14:paraId="1134D3C4" w14:textId="60F53E26" w:rsidR="00435DBD" w:rsidRDefault="000677CE" w:rsidP="00435DBD">
      <w:pPr>
        <w:pStyle w:val="a9"/>
        <w:ind w:firstLine="283"/>
      </w:pPr>
      <w:r>
        <w:rPr>
          <w:rFonts w:hint="eastAsia"/>
        </w:rPr>
        <w:t>ここまでのサンプルで示したように、ユニットテストを自作することで、「手動実行」のような、ゲーム開発で扱い易い機能を実装する。</w:t>
      </w:r>
    </w:p>
    <w:p w14:paraId="6E03ECA4" w14:textId="2E65EA53" w:rsidR="005863DB" w:rsidRDefault="005863DB" w:rsidP="005863DB">
      <w:pPr>
        <w:pStyle w:val="1"/>
      </w:pPr>
      <w:bookmarkStart w:id="12" w:name="_Toc379345848"/>
      <w:r>
        <w:rPr>
          <w:rFonts w:hint="eastAsia"/>
        </w:rPr>
        <w:t>処理実装サンプル</w:t>
      </w:r>
      <w:bookmarkEnd w:id="12"/>
    </w:p>
    <w:p w14:paraId="5763DEFD" w14:textId="75141007" w:rsidR="000677CE" w:rsidRDefault="000677CE" w:rsidP="000677CE">
      <w:pPr>
        <w:pStyle w:val="a8"/>
        <w:ind w:firstLine="283"/>
        <w:rPr>
          <w:rFonts w:hint="eastAsia"/>
        </w:rPr>
      </w:pPr>
      <w:r>
        <w:t>（やや乱暴だが）今回のサンプルのために作成したユニットテストのプログラムを全文記載する。コメントが少なめで少々分かりにくいが、そのままの状態とする。</w:t>
      </w:r>
    </w:p>
    <w:p w14:paraId="36A35260" w14:textId="55BFB995" w:rsidR="000677CE" w:rsidRDefault="000677CE" w:rsidP="00C24749">
      <w:pPr>
        <w:pStyle w:val="a8"/>
        <w:spacing w:beforeLines="50" w:before="180"/>
        <w:ind w:firstLine="283"/>
      </w:pPr>
      <w:r>
        <w:t>まだまだ改善の余地がある処理で、大量のテストコードが追加された場合の対処を考慮できていない。特定のテスト処理だけ実体化されるような工夫を組み込んだほうが良い。</w:t>
      </w:r>
    </w:p>
    <w:p w14:paraId="6E7C8EB7" w14:textId="7FC2A35B" w:rsidR="00947E0D" w:rsidRPr="000677CE" w:rsidRDefault="00947E0D" w:rsidP="00947E0D">
      <w:pPr>
        <w:pStyle w:val="a8"/>
        <w:ind w:firstLine="283"/>
        <w:rPr>
          <w:rFonts w:hint="eastAsia"/>
        </w:rPr>
      </w:pPr>
      <w:r>
        <w:rPr>
          <w:rFonts w:hint="eastAsia"/>
        </w:rPr>
        <w:t>普通に</w:t>
      </w:r>
      <w:r>
        <w:rPr>
          <w:rFonts w:hint="eastAsia"/>
        </w:rPr>
        <w:t xml:space="preserve"> new / delete </w:t>
      </w:r>
      <w:r>
        <w:t>や</w:t>
      </w:r>
      <w:r>
        <w:rPr>
          <w:rFonts w:hint="eastAsia"/>
        </w:rPr>
        <w:t xml:space="preserve"> std::string </w:t>
      </w:r>
      <w:r>
        <w:rPr>
          <w:rFonts w:hint="eastAsia"/>
        </w:rPr>
        <w:t>を使用している点も改善のポイント。</w:t>
      </w:r>
    </w:p>
    <w:p w14:paraId="16DB489F" w14:textId="17C87986" w:rsidR="005863DB" w:rsidRDefault="000677CE" w:rsidP="005863DB">
      <w:pPr>
        <w:pStyle w:val="2"/>
      </w:pPr>
      <w:bookmarkStart w:id="13" w:name="_Toc379345849"/>
      <w:r>
        <w:rPr>
          <w:rFonts w:hint="eastAsia"/>
        </w:rPr>
        <w:lastRenderedPageBreak/>
        <w:t>ユニットテスト処理</w:t>
      </w:r>
      <w:bookmarkEnd w:id="13"/>
    </w:p>
    <w:p w14:paraId="4FDB03C3" w14:textId="2C3EA21D" w:rsidR="00C24749" w:rsidRPr="00C24749" w:rsidRDefault="00C24749" w:rsidP="00C24749">
      <w:pPr>
        <w:pStyle w:val="a9"/>
        <w:ind w:firstLine="283"/>
        <w:rPr>
          <w:rFonts w:hint="eastAsia"/>
        </w:rPr>
      </w:pPr>
      <w:r>
        <w:t>ユニットテストの処理サンプルを示す。赤字</w:t>
      </w:r>
      <w:r w:rsidR="001A1F62">
        <w:t>はユニットテスト処理作成時に直接使用するマクロ／関数。</w:t>
      </w:r>
    </w:p>
    <w:p w14:paraId="4D77F7EF" w14:textId="4FDF7BD3" w:rsidR="00C24749" w:rsidRPr="00984B7D" w:rsidRDefault="00C24749" w:rsidP="00C24749">
      <w:pPr>
        <w:pStyle w:val="2-"/>
        <w:keepNext/>
        <w:widowControl/>
        <w:rPr>
          <w:rFonts w:hint="eastAsia"/>
          <w:color w:val="auto"/>
        </w:rPr>
      </w:pPr>
      <w:r w:rsidRPr="00984B7D">
        <w:rPr>
          <w:rFonts w:hint="eastAsia"/>
          <w:color w:val="auto"/>
        </w:rPr>
        <w:t>【</w:t>
      </w:r>
      <w:r>
        <w:rPr>
          <w:color w:val="auto"/>
        </w:rPr>
        <w:t>unit_test.h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9A2E3B8" w14:textId="77777777" w:rsidTr="0021287C">
        <w:tc>
          <w:tcPr>
            <w:tcW w:w="8494" w:type="dxa"/>
          </w:tcPr>
          <w:p w14:paraId="43B4D712" w14:textId="14A6CB83" w:rsidR="00C24749" w:rsidRDefault="00C24749" w:rsidP="00C24749">
            <w:pPr>
              <w:pStyle w:val="2-"/>
            </w:pPr>
            <w:r>
              <w:t>#pragma once</w:t>
            </w:r>
          </w:p>
          <w:p w14:paraId="0BABB0AC" w14:textId="77777777" w:rsidR="00C24749" w:rsidRDefault="00C24749" w:rsidP="00C24749">
            <w:pPr>
              <w:pStyle w:val="2-"/>
            </w:pPr>
            <w:r>
              <w:t>#ifndef __UNIT_TEST_H__</w:t>
            </w:r>
          </w:p>
          <w:p w14:paraId="54A575DF" w14:textId="77777777" w:rsidR="00C24749" w:rsidRDefault="00C24749" w:rsidP="00C24749">
            <w:pPr>
              <w:pStyle w:val="2-"/>
            </w:pPr>
            <w:r>
              <w:t>#define __UNIT_TEST_H__</w:t>
            </w:r>
          </w:p>
          <w:p w14:paraId="6AA7DF79" w14:textId="77777777" w:rsidR="00C24749" w:rsidRDefault="00C24749" w:rsidP="00C24749">
            <w:pPr>
              <w:pStyle w:val="2-"/>
            </w:pPr>
          </w:p>
          <w:p w14:paraId="453521A3" w14:textId="77777777" w:rsidR="00C24749" w:rsidRPr="00C24749" w:rsidRDefault="00C24749" w:rsidP="00C24749">
            <w:pPr>
              <w:pStyle w:val="2-"/>
              <w:rPr>
                <w:rFonts w:hint="eastAsia"/>
                <w:color w:val="00B050"/>
              </w:rPr>
            </w:pPr>
            <w:r w:rsidRPr="00C24749">
              <w:rPr>
                <w:rFonts w:hint="eastAsia"/>
                <w:color w:val="00B050"/>
              </w:rPr>
              <w:t>//プロジェクト設定の［C/C++］→［プリプロセッサ］→［プリプロセッサの定義］にて定義されるマクロ</w:t>
            </w:r>
          </w:p>
          <w:p w14:paraId="22584DA6" w14:textId="77777777" w:rsidR="00C24749" w:rsidRPr="00C24749" w:rsidRDefault="00C24749" w:rsidP="00C24749">
            <w:pPr>
              <w:pStyle w:val="2-"/>
              <w:rPr>
                <w:rFonts w:hint="eastAsia"/>
                <w:color w:val="00B050"/>
              </w:rPr>
            </w:pPr>
            <w:r w:rsidRPr="00C24749">
              <w:rPr>
                <w:rFonts w:hint="eastAsia"/>
                <w:color w:val="00B050"/>
              </w:rPr>
              <w:t>//#define UT_ENABLED       ... ユニットテストの処理コードが有効になる。</w:t>
            </w:r>
          </w:p>
          <w:p w14:paraId="30A78E35" w14:textId="77777777" w:rsidR="00C24749" w:rsidRPr="00C24749" w:rsidRDefault="00C24749" w:rsidP="00C24749">
            <w:pPr>
              <w:pStyle w:val="2-"/>
              <w:rPr>
                <w:color w:val="00B050"/>
              </w:rPr>
            </w:pPr>
            <w:r w:rsidRPr="00C24749">
              <w:rPr>
                <w:color w:val="00B050"/>
              </w:rPr>
              <w:t>//</w:t>
            </w:r>
          </w:p>
          <w:p w14:paraId="270743DF" w14:textId="77777777" w:rsidR="00C24749" w:rsidRPr="00C24749" w:rsidRDefault="00C24749" w:rsidP="00C24749">
            <w:pPr>
              <w:pStyle w:val="2-"/>
              <w:rPr>
                <w:rFonts w:hint="eastAsia"/>
                <w:color w:val="00B050"/>
              </w:rPr>
            </w:pPr>
            <w:r w:rsidRPr="00C24749">
              <w:rPr>
                <w:rFonts w:hint="eastAsia"/>
                <w:color w:val="00B050"/>
              </w:rPr>
              <w:t>//#define UT_AUTO          ... ユニットテストの自動実行を有効にする。</w:t>
            </w:r>
          </w:p>
          <w:p w14:paraId="5CC399D4" w14:textId="77777777" w:rsidR="00C24749" w:rsidRPr="00C24749" w:rsidRDefault="00C24749" w:rsidP="00C24749">
            <w:pPr>
              <w:pStyle w:val="2-"/>
              <w:rPr>
                <w:rFonts w:hint="eastAsia"/>
                <w:color w:val="00B050"/>
              </w:rPr>
            </w:pPr>
            <w:r w:rsidRPr="00C24749">
              <w:rPr>
                <w:rFonts w:hint="eastAsia"/>
                <w:color w:val="00B050"/>
              </w:rPr>
              <w:t>//                             ※main処理の冒頭で「UT_RUN_MAIN();」と記述しておく。</w:t>
            </w:r>
          </w:p>
          <w:p w14:paraId="56F12F5C" w14:textId="77777777" w:rsidR="00C24749" w:rsidRPr="00C24749" w:rsidRDefault="00C24749" w:rsidP="00C24749">
            <w:pPr>
              <w:pStyle w:val="2-"/>
              <w:rPr>
                <w:rFonts w:hint="eastAsia"/>
                <w:color w:val="00B050"/>
              </w:rPr>
            </w:pPr>
            <w:r w:rsidRPr="00C24749">
              <w:rPr>
                <w:rFonts w:hint="eastAsia"/>
                <w:color w:val="00B050"/>
              </w:rPr>
              <w:t>//                               以後の処理は実行せずに return する。この return 値を main 関数の戻り値にするように。</w:t>
            </w:r>
          </w:p>
          <w:p w14:paraId="7DB2B1FD" w14:textId="77777777" w:rsidR="00C24749" w:rsidRPr="00C24749" w:rsidRDefault="00C24749" w:rsidP="00C24749">
            <w:pPr>
              <w:pStyle w:val="2-"/>
              <w:rPr>
                <w:rFonts w:hint="eastAsia"/>
                <w:color w:val="00B050"/>
              </w:rPr>
            </w:pPr>
            <w:r w:rsidRPr="00C24749">
              <w:rPr>
                <w:rFonts w:hint="eastAsia"/>
                <w:color w:val="00B050"/>
              </w:rPr>
              <w:t>//                               メモリ管理などの基本的な初期化処理が終わった後で実行するように。</w:t>
            </w:r>
          </w:p>
          <w:p w14:paraId="18E057E3" w14:textId="77777777" w:rsidR="00C24749" w:rsidRDefault="00C24749" w:rsidP="00C24749">
            <w:pPr>
              <w:pStyle w:val="2-"/>
              <w:rPr>
                <w:color w:val="00B050"/>
              </w:rPr>
            </w:pPr>
            <w:r w:rsidRPr="00C24749">
              <w:rPr>
                <w:rFonts w:hint="eastAsia"/>
                <w:color w:val="00B050"/>
              </w:rPr>
              <w:t>//#define UT_TARGET_MODULE ... UT_AUTO で自動実行時に、指定のモジュール名を対象に限定して実行する。</w:t>
            </w:r>
          </w:p>
          <w:p w14:paraId="4B632162" w14:textId="6FB94A9A" w:rsidR="00C24749" w:rsidRPr="00C24749" w:rsidRDefault="00C24749" w:rsidP="00C24749">
            <w:pPr>
              <w:pStyle w:val="2-"/>
              <w:rPr>
                <w:rFonts w:hint="eastAsia"/>
                <w:color w:val="00B050"/>
              </w:rPr>
            </w:pPr>
            <w:r>
              <w:rPr>
                <w:rFonts w:hint="eastAsia"/>
                <w:color w:val="00B050"/>
              </w:rPr>
              <w:t xml:space="preserve">//                             </w:t>
            </w:r>
            <w:r w:rsidRPr="00C24749">
              <w:rPr>
                <w:rFonts w:hint="eastAsia"/>
                <w:color w:val="00B050"/>
              </w:rPr>
              <w:t>省略した場合は全て対象。</w:t>
            </w:r>
          </w:p>
          <w:p w14:paraId="326FEEF5" w14:textId="77777777" w:rsidR="00C24749" w:rsidRDefault="00C24749" w:rsidP="00C24749">
            <w:pPr>
              <w:pStyle w:val="2-"/>
              <w:rPr>
                <w:color w:val="00B050"/>
              </w:rPr>
            </w:pPr>
            <w:r w:rsidRPr="00C24749">
              <w:rPr>
                <w:rFonts w:hint="eastAsia"/>
                <w:color w:val="00B050"/>
              </w:rPr>
              <w:t>//#define UT_TARGET_GROUP  ... UT_AUTO で自動実行時に、指定のグループIDを対象に限定して実行する。</w:t>
            </w:r>
          </w:p>
          <w:p w14:paraId="35048ACA" w14:textId="226C0914" w:rsidR="00C24749" w:rsidRPr="00C24749" w:rsidRDefault="00C24749" w:rsidP="00C24749">
            <w:pPr>
              <w:pStyle w:val="2-"/>
              <w:rPr>
                <w:rFonts w:hint="eastAsia"/>
                <w:color w:val="00B050"/>
              </w:rPr>
            </w:pPr>
            <w:r>
              <w:rPr>
                <w:rFonts w:hint="eastAsia"/>
                <w:color w:val="00B050"/>
              </w:rPr>
              <w:t xml:space="preserve">//                             </w:t>
            </w:r>
            <w:r w:rsidRPr="00C24749">
              <w:rPr>
                <w:rFonts w:hint="eastAsia"/>
                <w:color w:val="00B050"/>
              </w:rPr>
              <w:t>省略した場合は全て対象。</w:t>
            </w:r>
          </w:p>
          <w:p w14:paraId="0A4D273A" w14:textId="77777777" w:rsidR="00C24749" w:rsidRPr="00C24749" w:rsidRDefault="00C24749" w:rsidP="00C24749">
            <w:pPr>
              <w:pStyle w:val="2-"/>
              <w:rPr>
                <w:color w:val="00B050"/>
              </w:rPr>
            </w:pPr>
            <w:r w:rsidRPr="00C24749">
              <w:rPr>
                <w:color w:val="00B050"/>
              </w:rPr>
              <w:t>//</w:t>
            </w:r>
          </w:p>
          <w:p w14:paraId="25A510C5" w14:textId="77777777" w:rsidR="00C24749" w:rsidRDefault="00C24749" w:rsidP="00C24749">
            <w:pPr>
              <w:pStyle w:val="2-"/>
              <w:rPr>
                <w:color w:val="00B050"/>
              </w:rPr>
            </w:pPr>
            <w:r w:rsidRPr="00C24749">
              <w:rPr>
                <w:rFonts w:hint="eastAsia"/>
                <w:color w:val="00B050"/>
              </w:rPr>
              <w:t>//※これらのマクロを使用せずとも、「UT_RUN_ALL();」「UT_RUN_MODULE();」「UT_RUN_GROUP();」のいずれかを直接呼び出せば、</w:t>
            </w:r>
          </w:p>
          <w:p w14:paraId="4CE68641" w14:textId="739422A7" w:rsidR="00C24749" w:rsidRPr="00C24749" w:rsidRDefault="00C24749" w:rsidP="00C24749">
            <w:pPr>
              <w:pStyle w:val="2-"/>
              <w:rPr>
                <w:rFonts w:hint="eastAsia"/>
                <w:color w:val="00B050"/>
              </w:rPr>
            </w:pPr>
            <w:r>
              <w:rPr>
                <w:rFonts w:hint="eastAsia"/>
                <w:color w:val="00B050"/>
              </w:rPr>
              <w:t xml:space="preserve">//　</w:t>
            </w:r>
            <w:r w:rsidRPr="00C24749">
              <w:rPr>
                <w:rFonts w:hint="eastAsia"/>
                <w:color w:val="00B050"/>
              </w:rPr>
              <w:t>いつでもユニットテストを実行可能。</w:t>
            </w:r>
          </w:p>
          <w:p w14:paraId="42B94F91" w14:textId="77777777" w:rsidR="00C24749" w:rsidRPr="00C24749" w:rsidRDefault="00C24749" w:rsidP="00C24749">
            <w:pPr>
              <w:pStyle w:val="2-"/>
              <w:rPr>
                <w:rFonts w:hint="eastAsia"/>
                <w:color w:val="00B050"/>
              </w:rPr>
            </w:pPr>
            <w:r w:rsidRPr="00C24749">
              <w:rPr>
                <w:rFonts w:hint="eastAsia"/>
                <w:color w:val="00B050"/>
              </w:rPr>
              <w:t>//　戻り値はテストにミスした数。これは常に 0 でなければならない。</w:t>
            </w:r>
          </w:p>
          <w:p w14:paraId="5A2E535A" w14:textId="77777777" w:rsidR="00C24749" w:rsidRDefault="00C24749" w:rsidP="00C24749">
            <w:pPr>
              <w:pStyle w:val="2-"/>
            </w:pPr>
          </w:p>
          <w:p w14:paraId="3E409031" w14:textId="77777777" w:rsidR="00C24749" w:rsidRDefault="00C24749" w:rsidP="00C24749">
            <w:pPr>
              <w:pStyle w:val="2-"/>
            </w:pPr>
            <w:r>
              <w:t>#ifdef UT_ENABLED</w:t>
            </w:r>
          </w:p>
          <w:p w14:paraId="4DE8823D" w14:textId="77777777" w:rsidR="00C24749" w:rsidRDefault="00C24749" w:rsidP="00C24749">
            <w:pPr>
              <w:pStyle w:val="2-"/>
            </w:pPr>
          </w:p>
          <w:p w14:paraId="6BD94137" w14:textId="77777777" w:rsidR="00C24749" w:rsidRDefault="00C24749" w:rsidP="00C24749">
            <w:pPr>
              <w:pStyle w:val="2-"/>
            </w:pPr>
            <w:r>
              <w:t>#include &lt;stdio.h&gt;</w:t>
            </w:r>
          </w:p>
          <w:p w14:paraId="08A7B9C5" w14:textId="77777777" w:rsidR="00C24749" w:rsidRDefault="00C24749" w:rsidP="00C24749">
            <w:pPr>
              <w:pStyle w:val="2-"/>
            </w:pPr>
            <w:r>
              <w:t>#include &lt;string.h&gt;</w:t>
            </w:r>
          </w:p>
          <w:p w14:paraId="258E6581" w14:textId="77777777" w:rsidR="00C24749" w:rsidRDefault="00C24749" w:rsidP="00C24749">
            <w:pPr>
              <w:pStyle w:val="2-"/>
            </w:pPr>
            <w:r>
              <w:t>#include &lt;stdarg.h&gt;</w:t>
            </w:r>
          </w:p>
          <w:p w14:paraId="62D8BC69" w14:textId="77777777" w:rsidR="00C24749" w:rsidRDefault="00C24749" w:rsidP="00C24749">
            <w:pPr>
              <w:pStyle w:val="2-"/>
            </w:pPr>
            <w:r>
              <w:t>#include &lt;string&gt;</w:t>
            </w:r>
          </w:p>
          <w:p w14:paraId="2FC0EAFA" w14:textId="77777777" w:rsidR="00C24749" w:rsidRDefault="00C24749" w:rsidP="00C24749">
            <w:pPr>
              <w:pStyle w:val="2-"/>
            </w:pPr>
            <w:r>
              <w:t>#include &lt;sstream&gt;</w:t>
            </w:r>
          </w:p>
          <w:p w14:paraId="170342B4" w14:textId="77777777" w:rsidR="00C24749" w:rsidRDefault="00C24749" w:rsidP="00C24749">
            <w:pPr>
              <w:pStyle w:val="2-"/>
            </w:pPr>
            <w:r>
              <w:t>#include &lt;exception&gt;</w:t>
            </w:r>
          </w:p>
          <w:p w14:paraId="7322AA9C" w14:textId="77777777" w:rsidR="00C24749" w:rsidRDefault="00C24749" w:rsidP="00C24749">
            <w:pPr>
              <w:pStyle w:val="2-"/>
            </w:pPr>
            <w:r>
              <w:t>#include &lt;assert.h&gt;</w:t>
            </w:r>
          </w:p>
          <w:p w14:paraId="13F81DDB" w14:textId="77777777" w:rsidR="00C24749" w:rsidRDefault="00C24749" w:rsidP="00C24749">
            <w:pPr>
              <w:pStyle w:val="2-"/>
            </w:pPr>
          </w:p>
          <w:p w14:paraId="309E25B7" w14:textId="77777777" w:rsidR="00C24749" w:rsidRDefault="00C24749" w:rsidP="00C24749">
            <w:pPr>
              <w:pStyle w:val="2-"/>
            </w:pPr>
            <w:r>
              <w:t>#ifndef ASSERT</w:t>
            </w:r>
          </w:p>
          <w:p w14:paraId="3E199813" w14:textId="77777777" w:rsidR="00C24749" w:rsidRDefault="00C24749" w:rsidP="00C24749">
            <w:pPr>
              <w:pStyle w:val="2-"/>
            </w:pPr>
            <w:r>
              <w:t>#define ASSERT(expr) assert(expr)</w:t>
            </w:r>
          </w:p>
          <w:p w14:paraId="76EBEC63" w14:textId="77777777" w:rsidR="00C24749" w:rsidRDefault="00C24749" w:rsidP="00C24749">
            <w:pPr>
              <w:pStyle w:val="2-"/>
            </w:pPr>
            <w:r>
              <w:t>#endif//ASSERT</w:t>
            </w:r>
          </w:p>
          <w:p w14:paraId="53D889D9" w14:textId="77777777" w:rsidR="00C24749" w:rsidRDefault="00C24749" w:rsidP="00C24749">
            <w:pPr>
              <w:pStyle w:val="2-"/>
            </w:pPr>
          </w:p>
          <w:p w14:paraId="352D3BA6" w14:textId="77777777" w:rsidR="00C24749" w:rsidRDefault="00C24749" w:rsidP="00C24749">
            <w:pPr>
              <w:pStyle w:val="2-"/>
            </w:pPr>
            <w:r>
              <w:t>namespace UnitTest</w:t>
            </w:r>
          </w:p>
          <w:p w14:paraId="235625C6" w14:textId="77777777" w:rsidR="00C24749" w:rsidRDefault="00C24749" w:rsidP="00C24749">
            <w:pPr>
              <w:pStyle w:val="2-"/>
            </w:pPr>
            <w:r>
              <w:t>{</w:t>
            </w:r>
          </w:p>
          <w:p w14:paraId="3AF3E7EF" w14:textId="77777777" w:rsidR="00C24749" w:rsidRDefault="00C24749" w:rsidP="00C24749">
            <w:pPr>
              <w:pStyle w:val="2-"/>
            </w:pPr>
            <w:r>
              <w:tab/>
              <w:t>class CCollection;</w:t>
            </w:r>
          </w:p>
          <w:p w14:paraId="3A158ED8" w14:textId="77777777" w:rsidR="00C24749" w:rsidRDefault="00C24749" w:rsidP="00C24749">
            <w:pPr>
              <w:pStyle w:val="2-"/>
            </w:pPr>
            <w:r>
              <w:tab/>
              <w:t>class CElapsedTime;</w:t>
            </w:r>
          </w:p>
          <w:p w14:paraId="6815D832" w14:textId="77777777" w:rsidR="00C24749" w:rsidRDefault="00C24749" w:rsidP="00C24749">
            <w:pPr>
              <w:pStyle w:val="2-"/>
            </w:pPr>
            <w:r>
              <w:tab/>
            </w:r>
          </w:p>
          <w:p w14:paraId="2913ED4D" w14:textId="77777777" w:rsidR="00C24749" w:rsidRPr="00C24749" w:rsidRDefault="00C24749" w:rsidP="00C24749">
            <w:pPr>
              <w:pStyle w:val="2-"/>
              <w:rPr>
                <w:rFonts w:hint="eastAsia"/>
                <w:color w:val="00B050"/>
              </w:rPr>
            </w:pPr>
            <w:r>
              <w:rPr>
                <w:rFonts w:hint="eastAsia"/>
              </w:rPr>
              <w:tab/>
            </w:r>
            <w:r w:rsidRPr="00C24749">
              <w:rPr>
                <w:rFonts w:hint="eastAsia"/>
                <w:color w:val="00B050"/>
              </w:rPr>
              <w:t>//ユニットテスト実行属性</w:t>
            </w:r>
          </w:p>
          <w:p w14:paraId="7C837577" w14:textId="77777777" w:rsidR="00C24749" w:rsidRDefault="00C24749" w:rsidP="00C24749">
            <w:pPr>
              <w:pStyle w:val="2-"/>
            </w:pPr>
            <w:r>
              <w:tab/>
              <w:t>typedef unsigned int T_UT_ATTR;</w:t>
            </w:r>
          </w:p>
          <w:p w14:paraId="5A3E55E8" w14:textId="77777777" w:rsidR="00C24749" w:rsidRDefault="00C24749" w:rsidP="00C24749">
            <w:pPr>
              <w:pStyle w:val="2-"/>
            </w:pPr>
            <w:r>
              <w:tab/>
              <w:t>enum E_UT_ATTR</w:t>
            </w:r>
          </w:p>
          <w:p w14:paraId="247292E7" w14:textId="77777777" w:rsidR="00C24749" w:rsidRDefault="00C24749" w:rsidP="00C24749">
            <w:pPr>
              <w:pStyle w:val="2-"/>
            </w:pPr>
            <w:r>
              <w:tab/>
              <w:t>{</w:t>
            </w:r>
          </w:p>
          <w:p w14:paraId="5A7A77CA" w14:textId="77777777" w:rsidR="00C24749" w:rsidRPr="00C24749" w:rsidRDefault="00C24749" w:rsidP="00C24749">
            <w:pPr>
              <w:pStyle w:val="2-"/>
              <w:rPr>
                <w:rFonts w:hint="eastAsia"/>
                <w:color w:val="00B050"/>
              </w:rPr>
            </w:pPr>
            <w:r>
              <w:rPr>
                <w:rFonts w:hint="eastAsia"/>
              </w:rPr>
              <w:tab/>
            </w:r>
            <w:r>
              <w:rPr>
                <w:rFonts w:hint="eastAsia"/>
              </w:rPr>
              <w:tab/>
              <w:t xml:space="preserve">UT_ATTR_NONE = 0x00000000, </w:t>
            </w:r>
            <w:r w:rsidRPr="00C24749">
              <w:rPr>
                <w:rFonts w:hint="eastAsia"/>
                <w:color w:val="00B050"/>
              </w:rPr>
              <w:t>//属性無し</w:t>
            </w:r>
          </w:p>
          <w:p w14:paraId="2752725A" w14:textId="77777777" w:rsidR="00C24749" w:rsidRPr="00C24749" w:rsidRDefault="00C24749" w:rsidP="00C24749">
            <w:pPr>
              <w:pStyle w:val="2-"/>
              <w:rPr>
                <w:rFonts w:hint="eastAsia"/>
                <w:color w:val="00B050"/>
              </w:rPr>
            </w:pPr>
            <w:r>
              <w:rPr>
                <w:rFonts w:hint="eastAsia"/>
              </w:rPr>
              <w:tab/>
            </w:r>
            <w:r>
              <w:rPr>
                <w:rFonts w:hint="eastAsia"/>
              </w:rPr>
              <w:tab/>
              <w:t xml:space="preserve">UT_ATTR_ANY = 0xffffffff,  </w:t>
            </w:r>
            <w:r w:rsidRPr="00C24749">
              <w:rPr>
                <w:rFonts w:hint="eastAsia"/>
                <w:color w:val="00B050"/>
              </w:rPr>
              <w:t>//全て</w:t>
            </w:r>
          </w:p>
          <w:p w14:paraId="20F9A4BD" w14:textId="77777777" w:rsidR="00C24749" w:rsidRDefault="00C24749" w:rsidP="00C24749">
            <w:pPr>
              <w:pStyle w:val="2-"/>
              <w:rPr>
                <w:rFonts w:hint="eastAsia"/>
              </w:rPr>
            </w:pPr>
            <w:r>
              <w:rPr>
                <w:rFonts w:hint="eastAsia"/>
              </w:rPr>
              <w:tab/>
            </w:r>
            <w:r>
              <w:rPr>
                <w:rFonts w:hint="eastAsia"/>
              </w:rPr>
              <w:tab/>
              <w:t xml:space="preserve">UT_ATTR_AUTO = 0x00000001, </w:t>
            </w:r>
            <w:r w:rsidRPr="00C24749">
              <w:rPr>
                <w:rFonts w:hint="eastAsia"/>
                <w:color w:val="00B050"/>
              </w:rPr>
              <w:t>//自動実行用</w:t>
            </w:r>
          </w:p>
          <w:p w14:paraId="2431A96C" w14:textId="77777777" w:rsidR="00C24749" w:rsidRPr="00C24749" w:rsidRDefault="00C24749" w:rsidP="00C24749">
            <w:pPr>
              <w:pStyle w:val="2-"/>
              <w:rPr>
                <w:rFonts w:hint="eastAsia"/>
                <w:color w:val="00B050"/>
              </w:rPr>
            </w:pPr>
            <w:r>
              <w:rPr>
                <w:rFonts w:hint="eastAsia"/>
              </w:rPr>
              <w:tab/>
            </w:r>
            <w:r>
              <w:rPr>
                <w:rFonts w:hint="eastAsia"/>
              </w:rPr>
              <w:tab/>
              <w:t>UT_ATTR_NOAUTO = 0x00000002,</w:t>
            </w:r>
            <w:r w:rsidRPr="00C24749">
              <w:rPr>
                <w:rFonts w:hint="eastAsia"/>
                <w:color w:val="00B050"/>
              </w:rPr>
              <w:t xml:space="preserve"> //非自動実行用</w:t>
            </w:r>
          </w:p>
          <w:p w14:paraId="203D6802" w14:textId="77777777" w:rsidR="00C24749" w:rsidRDefault="00C24749" w:rsidP="00C24749">
            <w:pPr>
              <w:pStyle w:val="2-"/>
            </w:pPr>
            <w:r>
              <w:tab/>
              <w:t>};</w:t>
            </w:r>
          </w:p>
          <w:p w14:paraId="6ECBCB0C" w14:textId="77777777" w:rsidR="00C24749" w:rsidRDefault="00C24749" w:rsidP="00C24749">
            <w:pPr>
              <w:pStyle w:val="2-"/>
            </w:pPr>
            <w:r>
              <w:tab/>
            </w:r>
          </w:p>
          <w:p w14:paraId="1B397FA7" w14:textId="77777777" w:rsidR="00C24749" w:rsidRPr="00C24749" w:rsidRDefault="00C24749" w:rsidP="00C24749">
            <w:pPr>
              <w:pStyle w:val="2-"/>
              <w:rPr>
                <w:rFonts w:hint="eastAsia"/>
                <w:color w:val="00B050"/>
              </w:rPr>
            </w:pPr>
            <w:r>
              <w:rPr>
                <w:rFonts w:hint="eastAsia"/>
              </w:rPr>
              <w:tab/>
            </w:r>
            <w:r w:rsidRPr="00C24749">
              <w:rPr>
                <w:rFonts w:hint="eastAsia"/>
                <w:color w:val="00B050"/>
              </w:rPr>
              <w:t>//ユニットテスト比較演算子指定用定数</w:t>
            </w:r>
          </w:p>
          <w:p w14:paraId="07E2D98D" w14:textId="77777777" w:rsidR="00C24749" w:rsidRDefault="00C24749" w:rsidP="00C24749">
            <w:pPr>
              <w:pStyle w:val="2-"/>
            </w:pPr>
            <w:r>
              <w:tab/>
              <w:t>enum E_UT_OPE</w:t>
            </w:r>
          </w:p>
          <w:p w14:paraId="24C0AC53" w14:textId="77777777" w:rsidR="00C24749" w:rsidRDefault="00C24749" w:rsidP="00C24749">
            <w:pPr>
              <w:pStyle w:val="2-"/>
            </w:pPr>
            <w:r>
              <w:tab/>
              <w:t>{</w:t>
            </w:r>
          </w:p>
          <w:p w14:paraId="0E9FA52D" w14:textId="77777777" w:rsidR="00C24749" w:rsidRPr="00C24749" w:rsidRDefault="00C24749" w:rsidP="00C24749">
            <w:pPr>
              <w:pStyle w:val="2-"/>
              <w:rPr>
                <w:color w:val="00B050"/>
              </w:rPr>
            </w:pPr>
            <w:r>
              <w:tab/>
            </w:r>
            <w:r>
              <w:tab/>
              <w:t xml:space="preserve">UT_OPE_UNKNOWN = 0, </w:t>
            </w:r>
            <w:r w:rsidRPr="00C24749">
              <w:rPr>
                <w:color w:val="00B050"/>
              </w:rPr>
              <w:t>//??</w:t>
            </w:r>
          </w:p>
          <w:p w14:paraId="1D906B98" w14:textId="77777777" w:rsidR="00C24749" w:rsidRPr="00C24749" w:rsidRDefault="00C24749" w:rsidP="00C24749">
            <w:pPr>
              <w:pStyle w:val="2-"/>
              <w:rPr>
                <w:color w:val="00B050"/>
              </w:rPr>
            </w:pPr>
            <w:r>
              <w:tab/>
            </w:r>
            <w:r>
              <w:tab/>
              <w:t xml:space="preserve">UT_OPE_EQ, </w:t>
            </w:r>
            <w:r w:rsidRPr="00C24749">
              <w:rPr>
                <w:color w:val="00B050"/>
              </w:rPr>
              <w:t xml:space="preserve">//== </w:t>
            </w:r>
          </w:p>
          <w:p w14:paraId="487C5B31" w14:textId="77777777" w:rsidR="00C24749" w:rsidRPr="00C24749" w:rsidRDefault="00C24749" w:rsidP="00C24749">
            <w:pPr>
              <w:pStyle w:val="2-"/>
              <w:rPr>
                <w:color w:val="00B050"/>
              </w:rPr>
            </w:pPr>
            <w:r>
              <w:tab/>
            </w:r>
            <w:r>
              <w:tab/>
              <w:t>UT_OPE_NE,</w:t>
            </w:r>
            <w:r w:rsidRPr="00C24749">
              <w:rPr>
                <w:color w:val="00B050"/>
              </w:rPr>
              <w:t xml:space="preserve"> //!=</w:t>
            </w:r>
          </w:p>
          <w:p w14:paraId="65C350BF" w14:textId="77777777" w:rsidR="00C24749" w:rsidRPr="00C24749" w:rsidRDefault="00C24749" w:rsidP="00C24749">
            <w:pPr>
              <w:pStyle w:val="2-"/>
              <w:rPr>
                <w:color w:val="00B050"/>
              </w:rPr>
            </w:pPr>
            <w:r>
              <w:tab/>
            </w:r>
            <w:r>
              <w:tab/>
              <w:t xml:space="preserve">UT_OPE_GT, </w:t>
            </w:r>
            <w:r w:rsidRPr="00C24749">
              <w:rPr>
                <w:color w:val="00B050"/>
              </w:rPr>
              <w:t>//&gt;</w:t>
            </w:r>
          </w:p>
          <w:p w14:paraId="10FDA973" w14:textId="77777777" w:rsidR="00C24749" w:rsidRPr="00C24749" w:rsidRDefault="00C24749" w:rsidP="00C24749">
            <w:pPr>
              <w:pStyle w:val="2-"/>
              <w:rPr>
                <w:color w:val="00B050"/>
              </w:rPr>
            </w:pPr>
            <w:r>
              <w:tab/>
            </w:r>
            <w:r>
              <w:tab/>
              <w:t xml:space="preserve">UT_OPE_GE, </w:t>
            </w:r>
            <w:r w:rsidRPr="00C24749">
              <w:rPr>
                <w:color w:val="00B050"/>
              </w:rPr>
              <w:t>//&gt;=</w:t>
            </w:r>
          </w:p>
          <w:p w14:paraId="6E5A5021" w14:textId="77777777" w:rsidR="00C24749" w:rsidRPr="00C24749" w:rsidRDefault="00C24749" w:rsidP="00C24749">
            <w:pPr>
              <w:pStyle w:val="2-"/>
              <w:rPr>
                <w:color w:val="00B050"/>
              </w:rPr>
            </w:pPr>
            <w:r>
              <w:tab/>
            </w:r>
            <w:r>
              <w:tab/>
              <w:t xml:space="preserve">UT_OPE_LT, </w:t>
            </w:r>
            <w:r w:rsidRPr="00C24749">
              <w:rPr>
                <w:color w:val="00B050"/>
              </w:rPr>
              <w:t>//&lt;</w:t>
            </w:r>
          </w:p>
          <w:p w14:paraId="19C0FA67" w14:textId="77777777" w:rsidR="00C24749" w:rsidRDefault="00C24749" w:rsidP="00C24749">
            <w:pPr>
              <w:pStyle w:val="2-"/>
            </w:pPr>
            <w:r>
              <w:lastRenderedPageBreak/>
              <w:tab/>
            </w:r>
            <w:r>
              <w:tab/>
              <w:t xml:space="preserve">UT_OPE_LE, </w:t>
            </w:r>
            <w:r w:rsidRPr="00C24749">
              <w:rPr>
                <w:color w:val="00B050"/>
              </w:rPr>
              <w:t>//&lt;=</w:t>
            </w:r>
          </w:p>
          <w:p w14:paraId="1B52F100" w14:textId="77777777" w:rsidR="00C24749" w:rsidRDefault="00C24749" w:rsidP="00C24749">
            <w:pPr>
              <w:pStyle w:val="2-"/>
            </w:pPr>
            <w:r>
              <w:tab/>
            </w:r>
            <w:r>
              <w:tab/>
              <w:t>UT_OPE_NUM,</w:t>
            </w:r>
          </w:p>
          <w:p w14:paraId="57F44D96" w14:textId="77777777" w:rsidR="00C24749" w:rsidRDefault="00C24749" w:rsidP="00C24749">
            <w:pPr>
              <w:pStyle w:val="2-"/>
            </w:pPr>
            <w:r>
              <w:tab/>
              <w:t>};</w:t>
            </w:r>
          </w:p>
          <w:p w14:paraId="5251635C" w14:textId="77777777" w:rsidR="00C24749" w:rsidRDefault="00C24749" w:rsidP="00C24749">
            <w:pPr>
              <w:pStyle w:val="2-"/>
            </w:pPr>
            <w:r>
              <w:tab/>
              <w:t>struct T_UT_OPE_UNKNOWN_DUMMY{};</w:t>
            </w:r>
          </w:p>
          <w:p w14:paraId="175DA188" w14:textId="77777777" w:rsidR="00C24749" w:rsidRDefault="00C24749" w:rsidP="00C24749">
            <w:pPr>
              <w:pStyle w:val="2-"/>
            </w:pPr>
            <w:r>
              <w:tab/>
              <w:t>struct T_UT_OPE_EQ_DUMMY{};</w:t>
            </w:r>
          </w:p>
          <w:p w14:paraId="7E0AA177" w14:textId="77777777" w:rsidR="00C24749" w:rsidRDefault="00C24749" w:rsidP="00C24749">
            <w:pPr>
              <w:pStyle w:val="2-"/>
            </w:pPr>
            <w:r>
              <w:tab/>
              <w:t>struct T_UT_OPE_NE_DUMMY{};</w:t>
            </w:r>
          </w:p>
          <w:p w14:paraId="78E141DF" w14:textId="77777777" w:rsidR="00C24749" w:rsidRDefault="00C24749" w:rsidP="00C24749">
            <w:pPr>
              <w:pStyle w:val="2-"/>
            </w:pPr>
            <w:r>
              <w:tab/>
              <w:t>struct T_UT_OPE_GT_DUMMY{};</w:t>
            </w:r>
          </w:p>
          <w:p w14:paraId="74A8FAB9" w14:textId="77777777" w:rsidR="00C24749" w:rsidRDefault="00C24749" w:rsidP="00C24749">
            <w:pPr>
              <w:pStyle w:val="2-"/>
            </w:pPr>
            <w:r>
              <w:tab/>
              <w:t>struct T_UT_OPE_GE_DUMMY{};</w:t>
            </w:r>
          </w:p>
          <w:p w14:paraId="11A78F02" w14:textId="77777777" w:rsidR="00C24749" w:rsidRDefault="00C24749" w:rsidP="00C24749">
            <w:pPr>
              <w:pStyle w:val="2-"/>
            </w:pPr>
            <w:r>
              <w:tab/>
              <w:t>struct T_UT_OPE_LT_DUMMY{};</w:t>
            </w:r>
          </w:p>
          <w:p w14:paraId="642606AF" w14:textId="77777777" w:rsidR="00C24749" w:rsidRDefault="00C24749" w:rsidP="00C24749">
            <w:pPr>
              <w:pStyle w:val="2-"/>
            </w:pPr>
            <w:r>
              <w:tab/>
              <w:t>struct T_UT_OPE_LE_DUMMY{};</w:t>
            </w:r>
          </w:p>
          <w:p w14:paraId="21DB41F1" w14:textId="77777777" w:rsidR="00C24749" w:rsidRDefault="00C24749" w:rsidP="00C24749">
            <w:pPr>
              <w:pStyle w:val="2-"/>
            </w:pPr>
          </w:p>
          <w:p w14:paraId="737D7046" w14:textId="77777777" w:rsidR="00C24749" w:rsidRPr="00C24749" w:rsidRDefault="00C24749" w:rsidP="00C24749">
            <w:pPr>
              <w:pStyle w:val="2-"/>
              <w:rPr>
                <w:rFonts w:hint="eastAsia"/>
                <w:color w:val="00B050"/>
              </w:rPr>
            </w:pPr>
            <w:r>
              <w:rPr>
                <w:rFonts w:hint="eastAsia"/>
              </w:rPr>
              <w:tab/>
            </w:r>
            <w:r w:rsidRPr="00C24749">
              <w:rPr>
                <w:rFonts w:hint="eastAsia"/>
                <w:color w:val="00B050"/>
              </w:rPr>
              <w:t>//ユニットテストメインクラス</w:t>
            </w:r>
          </w:p>
          <w:p w14:paraId="2E491056" w14:textId="77777777" w:rsidR="00C24749" w:rsidRDefault="00C24749" w:rsidP="00C24749">
            <w:pPr>
              <w:pStyle w:val="2-"/>
            </w:pPr>
            <w:r>
              <w:tab/>
              <w:t>class CCollection</w:t>
            </w:r>
          </w:p>
          <w:p w14:paraId="44048417" w14:textId="77777777" w:rsidR="00C24749" w:rsidRDefault="00C24749" w:rsidP="00C24749">
            <w:pPr>
              <w:pStyle w:val="2-"/>
            </w:pPr>
            <w:r>
              <w:tab/>
              <w:t>{</w:t>
            </w:r>
          </w:p>
          <w:p w14:paraId="7C4C3FD1" w14:textId="77777777" w:rsidR="00C24749" w:rsidRDefault="00C24749" w:rsidP="00C24749">
            <w:pPr>
              <w:pStyle w:val="2-"/>
            </w:pPr>
            <w:r>
              <w:tab/>
              <w:t>private:</w:t>
            </w:r>
          </w:p>
          <w:p w14:paraId="1439307C" w14:textId="77777777" w:rsidR="00C24749" w:rsidRPr="00C24749" w:rsidRDefault="00C24749" w:rsidP="00C24749">
            <w:pPr>
              <w:pStyle w:val="2-"/>
              <w:rPr>
                <w:color w:val="00B050"/>
              </w:rPr>
            </w:pPr>
            <w:r>
              <w:tab/>
            </w:r>
            <w:r w:rsidRPr="00C24749">
              <w:rPr>
                <w:color w:val="00B050"/>
              </w:rPr>
              <w:t>//</w:t>
            </w:r>
            <w:r w:rsidRPr="00C24749">
              <w:rPr>
                <w:color w:val="00B050"/>
              </w:rPr>
              <w:tab/>
              <w:t>explicit CUnitTestMain(){}</w:t>
            </w:r>
          </w:p>
          <w:p w14:paraId="7105CCC0" w14:textId="77777777" w:rsidR="00C24749" w:rsidRDefault="00C24749" w:rsidP="00C24749">
            <w:pPr>
              <w:pStyle w:val="2-"/>
            </w:pPr>
            <w:r>
              <w:tab/>
            </w:r>
            <w:r>
              <w:tab/>
              <w:t>explicit CCollection(CCollection&amp;){}</w:t>
            </w:r>
          </w:p>
          <w:p w14:paraId="068CDB70" w14:textId="77777777" w:rsidR="00C24749" w:rsidRDefault="00C24749" w:rsidP="00C24749">
            <w:pPr>
              <w:pStyle w:val="2-"/>
            </w:pPr>
            <w:r>
              <w:tab/>
              <w:t>public:</w:t>
            </w:r>
          </w:p>
          <w:p w14:paraId="64CB0A90" w14:textId="77777777" w:rsidR="00C24749" w:rsidRDefault="00C24749" w:rsidP="00C24749">
            <w:pPr>
              <w:pStyle w:val="2-"/>
            </w:pPr>
            <w:r>
              <w:tab/>
            </w:r>
            <w:r>
              <w:tab/>
              <w:t>typedef int(*UNIT_TEST_FUNC_P)(int&amp; passed, int&amp; missed);</w:t>
            </w:r>
          </w:p>
          <w:p w14:paraId="5C611CF6" w14:textId="77777777" w:rsidR="00C24749" w:rsidRDefault="00C24749" w:rsidP="00C24749">
            <w:pPr>
              <w:pStyle w:val="2-"/>
            </w:pPr>
            <w:r>
              <w:tab/>
            </w:r>
            <w:r>
              <w:tab/>
              <w:t>typedef int(*UNIT_TEST_OUTPUT_FUNC_P)(const char* fmt, va_list list);</w:t>
            </w:r>
          </w:p>
          <w:p w14:paraId="14A103BA" w14:textId="77777777" w:rsidR="00C24749" w:rsidRDefault="00C24749" w:rsidP="00C24749">
            <w:pPr>
              <w:pStyle w:val="2-"/>
            </w:pPr>
            <w:r>
              <w:tab/>
            </w:r>
            <w:r>
              <w:tab/>
              <w:t>struct UNIT_TEST_FUNC_INFO</w:t>
            </w:r>
          </w:p>
          <w:p w14:paraId="0018C1CD" w14:textId="77777777" w:rsidR="00C24749" w:rsidRDefault="00C24749" w:rsidP="00C24749">
            <w:pPr>
              <w:pStyle w:val="2-"/>
            </w:pPr>
            <w:r>
              <w:tab/>
            </w:r>
            <w:r>
              <w:tab/>
              <w:t>{</w:t>
            </w:r>
          </w:p>
          <w:p w14:paraId="50CF9709" w14:textId="77777777" w:rsidR="00C24749" w:rsidRDefault="00C24749" w:rsidP="00C24749">
            <w:pPr>
              <w:pStyle w:val="2-"/>
            </w:pPr>
            <w:r>
              <w:tab/>
            </w:r>
            <w:r>
              <w:tab/>
            </w:r>
            <w:r>
              <w:tab/>
              <w:t>CCollection::UNIT_TEST_FUNC_P m_func;</w:t>
            </w:r>
          </w:p>
          <w:p w14:paraId="46E20BA3" w14:textId="77777777" w:rsidR="00C24749" w:rsidRDefault="00C24749" w:rsidP="00C24749">
            <w:pPr>
              <w:pStyle w:val="2-"/>
            </w:pPr>
            <w:r>
              <w:tab/>
            </w:r>
            <w:r>
              <w:tab/>
            </w:r>
            <w:r>
              <w:tab/>
              <w:t>const char* m_moduleName;</w:t>
            </w:r>
          </w:p>
          <w:p w14:paraId="68E54BBF" w14:textId="77777777" w:rsidR="00C24749" w:rsidRDefault="00C24749" w:rsidP="00C24749">
            <w:pPr>
              <w:pStyle w:val="2-"/>
            </w:pPr>
            <w:r>
              <w:tab/>
            </w:r>
            <w:r>
              <w:tab/>
            </w:r>
            <w:r>
              <w:tab/>
              <w:t>int m_groupId;</w:t>
            </w:r>
          </w:p>
          <w:p w14:paraId="3F97CEEE" w14:textId="77777777" w:rsidR="00C24749" w:rsidRDefault="00C24749" w:rsidP="00C24749">
            <w:pPr>
              <w:pStyle w:val="2-"/>
            </w:pPr>
            <w:r>
              <w:tab/>
            </w:r>
            <w:r>
              <w:tab/>
            </w:r>
            <w:r>
              <w:tab/>
              <w:t>T_UT_ATTR m_attr;</w:t>
            </w:r>
          </w:p>
          <w:p w14:paraId="3DEA538F" w14:textId="77777777" w:rsidR="00C24749" w:rsidRDefault="00C24749" w:rsidP="00C24749">
            <w:pPr>
              <w:pStyle w:val="2-"/>
            </w:pPr>
            <w:r>
              <w:tab/>
            </w:r>
            <w:r>
              <w:tab/>
            </w:r>
            <w:r>
              <w:tab/>
              <w:t>int passed;</w:t>
            </w:r>
          </w:p>
          <w:p w14:paraId="61945948" w14:textId="77777777" w:rsidR="00C24749" w:rsidRDefault="00C24749" w:rsidP="00C24749">
            <w:pPr>
              <w:pStyle w:val="2-"/>
            </w:pPr>
            <w:r>
              <w:tab/>
            </w:r>
            <w:r>
              <w:tab/>
            </w:r>
            <w:r>
              <w:tab/>
              <w:t>int missed;</w:t>
            </w:r>
          </w:p>
          <w:p w14:paraId="1332122D" w14:textId="77777777" w:rsidR="00C24749" w:rsidRDefault="00C24749" w:rsidP="00C24749">
            <w:pPr>
              <w:pStyle w:val="2-"/>
            </w:pPr>
            <w:r>
              <w:tab/>
            </w:r>
            <w:r>
              <w:tab/>
            </w:r>
            <w:r>
              <w:tab/>
              <w:t>double elapsed_time;</w:t>
            </w:r>
          </w:p>
          <w:p w14:paraId="02EFF4DC" w14:textId="77777777" w:rsidR="00C24749" w:rsidRDefault="00C24749" w:rsidP="00C24749">
            <w:pPr>
              <w:pStyle w:val="2-"/>
            </w:pPr>
            <w:r>
              <w:tab/>
            </w:r>
            <w:r>
              <w:tab/>
              <w:t>};</w:t>
            </w:r>
          </w:p>
          <w:p w14:paraId="4A914B5A" w14:textId="77777777" w:rsidR="00C24749" w:rsidRDefault="00C24749" w:rsidP="00C24749">
            <w:pPr>
              <w:pStyle w:val="2-"/>
            </w:pPr>
            <w:r>
              <w:tab/>
              <w:t>public:</w:t>
            </w:r>
          </w:p>
          <w:p w14:paraId="430494B6" w14:textId="77777777" w:rsidR="00C24749" w:rsidRPr="00C24749" w:rsidRDefault="00C24749" w:rsidP="00C24749">
            <w:pPr>
              <w:pStyle w:val="2-"/>
              <w:rPr>
                <w:rFonts w:hint="eastAsia"/>
                <w:color w:val="00B050"/>
              </w:rPr>
            </w:pPr>
            <w:r>
              <w:rPr>
                <w:rFonts w:hint="eastAsia"/>
              </w:rPr>
              <w:tab/>
            </w:r>
            <w:r>
              <w:rPr>
                <w:rFonts w:hint="eastAsia"/>
              </w:rPr>
              <w:tab/>
            </w:r>
            <w:r w:rsidRPr="00C24749">
              <w:rPr>
                <w:rFonts w:hint="eastAsia"/>
                <w:color w:val="00B050"/>
              </w:rPr>
              <w:t>//コンストラクタ</w:t>
            </w:r>
          </w:p>
          <w:p w14:paraId="21C9F2DE" w14:textId="77777777" w:rsidR="00C24749" w:rsidRDefault="00C24749" w:rsidP="00C24749">
            <w:pPr>
              <w:pStyle w:val="2-"/>
            </w:pPr>
            <w:r>
              <w:tab/>
            </w:r>
            <w:r>
              <w:tab/>
              <w:t>explicit CCollection(){}</w:t>
            </w:r>
          </w:p>
          <w:p w14:paraId="5B7705F0" w14:textId="77777777" w:rsidR="00C24749" w:rsidRDefault="00C24749" w:rsidP="00C24749">
            <w:pPr>
              <w:pStyle w:val="2-"/>
              <w:rPr>
                <w:rFonts w:hint="eastAsia"/>
              </w:rPr>
            </w:pPr>
            <w:r>
              <w:rPr>
                <w:rFonts w:hint="eastAsia"/>
              </w:rPr>
              <w:tab/>
            </w:r>
            <w:r>
              <w:rPr>
                <w:rFonts w:hint="eastAsia"/>
              </w:rPr>
              <w:tab/>
            </w:r>
            <w:r w:rsidRPr="00C24749">
              <w:rPr>
                <w:rFonts w:hint="eastAsia"/>
                <w:color w:val="00B050"/>
              </w:rPr>
              <w:t>//デストラクタ</w:t>
            </w:r>
          </w:p>
          <w:p w14:paraId="002BB97C" w14:textId="77777777" w:rsidR="00C24749" w:rsidRDefault="00C24749" w:rsidP="00C24749">
            <w:pPr>
              <w:pStyle w:val="2-"/>
            </w:pPr>
            <w:r>
              <w:tab/>
            </w:r>
            <w:r>
              <w:tab/>
              <w:t>~CCollection(){}</w:t>
            </w:r>
          </w:p>
          <w:p w14:paraId="28776FBD" w14:textId="77777777" w:rsidR="00C24749" w:rsidRDefault="00C24749" w:rsidP="00C24749">
            <w:pPr>
              <w:pStyle w:val="2-"/>
            </w:pPr>
          </w:p>
          <w:p w14:paraId="09066727" w14:textId="77777777" w:rsidR="00C24749" w:rsidRDefault="00C24749" w:rsidP="00C24749">
            <w:pPr>
              <w:pStyle w:val="2-"/>
            </w:pPr>
            <w:r>
              <w:tab/>
              <w:t>public:</w:t>
            </w:r>
          </w:p>
          <w:p w14:paraId="55AFFB97" w14:textId="77777777" w:rsidR="00C24749" w:rsidRDefault="00C24749" w:rsidP="00C24749">
            <w:pPr>
              <w:pStyle w:val="2-"/>
              <w:rPr>
                <w:rFonts w:hint="eastAsia"/>
              </w:rPr>
            </w:pPr>
            <w:r>
              <w:rPr>
                <w:rFonts w:hint="eastAsia"/>
              </w:rPr>
              <w:tab/>
            </w:r>
            <w:r>
              <w:rPr>
                <w:rFonts w:hint="eastAsia"/>
              </w:rPr>
              <w:tab/>
            </w:r>
            <w:r w:rsidRPr="00C24749">
              <w:rPr>
                <w:rFonts w:hint="eastAsia"/>
                <w:color w:val="00B050"/>
              </w:rPr>
              <w:t>//アクセッサ</w:t>
            </w:r>
          </w:p>
          <w:p w14:paraId="5B53A114" w14:textId="77777777" w:rsidR="00C24749" w:rsidRDefault="00C24749" w:rsidP="00C24749">
            <w:pPr>
              <w:pStyle w:val="2-"/>
            </w:pPr>
            <w:r>
              <w:tab/>
            </w:r>
            <w:r>
              <w:tab/>
              <w:t>static int getFuncInfoListNum();</w:t>
            </w:r>
          </w:p>
          <w:p w14:paraId="32575236" w14:textId="77777777" w:rsidR="00C24749" w:rsidRDefault="00C24749" w:rsidP="00C24749">
            <w:pPr>
              <w:pStyle w:val="2-"/>
            </w:pPr>
            <w:r>
              <w:tab/>
            </w:r>
            <w:r>
              <w:tab/>
              <w:t>static const UNIT_TEST_FUNC_INFO* getFuncInfoListTop();</w:t>
            </w:r>
          </w:p>
          <w:p w14:paraId="5AF9A234" w14:textId="77777777" w:rsidR="00C24749" w:rsidRDefault="00C24749" w:rsidP="00C24749">
            <w:pPr>
              <w:pStyle w:val="2-"/>
            </w:pPr>
            <w:r>
              <w:tab/>
            </w:r>
            <w:r>
              <w:tab/>
              <w:t>static const UNIT_TEST_FUNC_INFO* getFuncInfo(const int index);</w:t>
            </w:r>
          </w:p>
          <w:p w14:paraId="35D094C2" w14:textId="77777777" w:rsidR="00C24749" w:rsidRDefault="00C24749" w:rsidP="00C24749">
            <w:pPr>
              <w:pStyle w:val="2-"/>
            </w:pPr>
            <w:r>
              <w:tab/>
            </w:r>
            <w:r>
              <w:tab/>
              <w:t>static const UNIT_TEST_FUNC_INFO* getFuncInfo(const char* module_name);</w:t>
            </w:r>
          </w:p>
          <w:p w14:paraId="1DE7B796" w14:textId="77777777" w:rsidR="00C24749" w:rsidRDefault="00C24749" w:rsidP="00C24749">
            <w:pPr>
              <w:pStyle w:val="2-"/>
            </w:pPr>
            <w:r>
              <w:tab/>
            </w:r>
            <w:r>
              <w:tab/>
            </w:r>
          </w:p>
          <w:p w14:paraId="5D7AB88D" w14:textId="77777777" w:rsidR="00C24749" w:rsidRPr="00C24749" w:rsidRDefault="00C24749" w:rsidP="00C24749">
            <w:pPr>
              <w:pStyle w:val="2-"/>
              <w:rPr>
                <w:rFonts w:hint="eastAsia"/>
                <w:color w:val="00B050"/>
              </w:rPr>
            </w:pPr>
            <w:r>
              <w:rPr>
                <w:rFonts w:hint="eastAsia"/>
              </w:rPr>
              <w:tab/>
            </w:r>
            <w:r>
              <w:rPr>
                <w:rFonts w:hint="eastAsia"/>
              </w:rPr>
              <w:tab/>
            </w:r>
            <w:r w:rsidRPr="00C24749">
              <w:rPr>
                <w:rFonts w:hint="eastAsia"/>
                <w:color w:val="00B050"/>
              </w:rPr>
              <w:t>//前回の結果</w:t>
            </w:r>
          </w:p>
          <w:p w14:paraId="4806E8DE" w14:textId="77777777" w:rsidR="00C24749" w:rsidRDefault="00C24749" w:rsidP="00C24749">
            <w:pPr>
              <w:pStyle w:val="2-"/>
            </w:pPr>
            <w:r>
              <w:tab/>
            </w:r>
            <w:r>
              <w:tab/>
              <w:t>static int getLastPassedTotal();</w:t>
            </w:r>
          </w:p>
          <w:p w14:paraId="4C2058DA" w14:textId="77777777" w:rsidR="00C24749" w:rsidRDefault="00C24749" w:rsidP="00C24749">
            <w:pPr>
              <w:pStyle w:val="2-"/>
            </w:pPr>
            <w:r>
              <w:tab/>
            </w:r>
            <w:r>
              <w:tab/>
              <w:t>static int getLastMissedTotal();</w:t>
            </w:r>
          </w:p>
          <w:p w14:paraId="0FFD729F" w14:textId="77777777" w:rsidR="00C24749" w:rsidRDefault="00C24749" w:rsidP="00C24749">
            <w:pPr>
              <w:pStyle w:val="2-"/>
            </w:pPr>
          </w:p>
          <w:p w14:paraId="092305EC" w14:textId="77777777" w:rsidR="00C24749" w:rsidRDefault="00C24749" w:rsidP="00C24749">
            <w:pPr>
              <w:pStyle w:val="2-"/>
            </w:pPr>
            <w:r>
              <w:tab/>
              <w:t>public:</w:t>
            </w:r>
          </w:p>
          <w:p w14:paraId="1FA6DF24" w14:textId="77777777" w:rsidR="00C24749" w:rsidRPr="00C24749" w:rsidRDefault="00C24749" w:rsidP="00C24749">
            <w:pPr>
              <w:pStyle w:val="2-"/>
              <w:rPr>
                <w:rFonts w:hint="eastAsia"/>
                <w:color w:val="00B050"/>
              </w:rPr>
            </w:pPr>
            <w:r>
              <w:rPr>
                <w:rFonts w:hint="eastAsia"/>
              </w:rPr>
              <w:tab/>
            </w:r>
            <w:r>
              <w:rPr>
                <w:rFonts w:hint="eastAsia"/>
              </w:rPr>
              <w:tab/>
            </w:r>
            <w:r w:rsidRPr="00C24749">
              <w:rPr>
                <w:rFonts w:hint="eastAsia"/>
                <w:color w:val="00B050"/>
              </w:rPr>
              <w:t>//前回の実行結果をリセット</w:t>
            </w:r>
          </w:p>
          <w:p w14:paraId="5FCB2897" w14:textId="77777777" w:rsidR="00C24749" w:rsidRDefault="00C24749" w:rsidP="00C24749">
            <w:pPr>
              <w:pStyle w:val="2-"/>
            </w:pPr>
            <w:r>
              <w:tab/>
            </w:r>
            <w:r>
              <w:tab/>
              <w:t>static void resetLastResult();</w:t>
            </w:r>
          </w:p>
          <w:p w14:paraId="0FE111C2" w14:textId="77777777" w:rsidR="00C24749" w:rsidRDefault="00C24749" w:rsidP="00C24749">
            <w:pPr>
              <w:pStyle w:val="2-"/>
            </w:pPr>
          </w:p>
          <w:p w14:paraId="4872FE57" w14:textId="77777777" w:rsidR="00C24749" w:rsidRDefault="00C24749" w:rsidP="00C24749">
            <w:pPr>
              <w:pStyle w:val="2-"/>
            </w:pPr>
            <w:r>
              <w:tab/>
              <w:t>public:</w:t>
            </w:r>
          </w:p>
          <w:p w14:paraId="7E9438A7" w14:textId="77777777" w:rsidR="00C24749" w:rsidRPr="00C24749" w:rsidRDefault="00C24749" w:rsidP="00C24749">
            <w:pPr>
              <w:pStyle w:val="2-"/>
              <w:rPr>
                <w:rFonts w:hint="eastAsia"/>
                <w:color w:val="00B050"/>
              </w:rPr>
            </w:pPr>
            <w:r>
              <w:rPr>
                <w:rFonts w:hint="eastAsia"/>
              </w:rPr>
              <w:tab/>
            </w:r>
            <w:r>
              <w:rPr>
                <w:rFonts w:hint="eastAsia"/>
              </w:rPr>
              <w:tab/>
            </w:r>
            <w:r w:rsidRPr="00C24749">
              <w:rPr>
                <w:rFonts w:hint="eastAsia"/>
                <w:color w:val="00B050"/>
              </w:rPr>
              <w:t>//ユニットテスト実行</w:t>
            </w:r>
          </w:p>
          <w:p w14:paraId="15024D64" w14:textId="77777777" w:rsidR="00C24749" w:rsidRDefault="00C24749" w:rsidP="00C24749">
            <w:pPr>
              <w:pStyle w:val="2-"/>
            </w:pPr>
            <w:r>
              <w:tab/>
            </w:r>
            <w:r>
              <w:tab/>
              <w:t>static int runUnitTest(const char* target_module_name = nullptr, const int target_group_id = 0,</w:t>
            </w:r>
          </w:p>
          <w:p w14:paraId="174E51D6" w14:textId="19585FCB" w:rsidR="00C24749" w:rsidRDefault="00C24749" w:rsidP="00C24749">
            <w:pPr>
              <w:pStyle w:val="2-"/>
            </w:pPr>
            <w:r>
              <w:tab/>
            </w:r>
            <w:r>
              <w:tab/>
            </w:r>
            <w:r>
              <w:tab/>
            </w:r>
            <w:r>
              <w:tab/>
            </w:r>
            <w:r>
              <w:tab/>
            </w:r>
            <w:r>
              <w:tab/>
            </w:r>
            <w:r>
              <w:tab/>
            </w:r>
            <w:r>
              <w:tab/>
            </w:r>
            <w:r>
              <w:tab/>
            </w:r>
            <w:r>
              <w:tab/>
            </w:r>
            <w:r>
              <w:tab/>
            </w:r>
            <w:r>
              <w:tab/>
              <w:t>const T_UT_ATTR target_attr = UT_ATTR_ANY);</w:t>
            </w:r>
          </w:p>
          <w:p w14:paraId="32A63943" w14:textId="77777777" w:rsidR="00C24749" w:rsidRDefault="00C24749" w:rsidP="00C24749">
            <w:pPr>
              <w:pStyle w:val="2-"/>
            </w:pPr>
            <w:r>
              <w:tab/>
            </w:r>
            <w:r>
              <w:tab/>
              <w:t>static int runUnitTestStandard(const T_UT_ATTR target_attr = UT_ATTR_ANY);</w:t>
            </w:r>
          </w:p>
          <w:p w14:paraId="2DEF93DC" w14:textId="77777777" w:rsidR="00C24749" w:rsidRDefault="00C24749" w:rsidP="00C24749">
            <w:pPr>
              <w:pStyle w:val="2-"/>
            </w:pPr>
          </w:p>
          <w:p w14:paraId="5B083490" w14:textId="77777777" w:rsidR="00C24749" w:rsidRDefault="00C24749" w:rsidP="00C24749">
            <w:pPr>
              <w:pStyle w:val="2-"/>
            </w:pPr>
            <w:r>
              <w:tab/>
              <w:t>public:</w:t>
            </w:r>
          </w:p>
          <w:p w14:paraId="64D569C1" w14:textId="77777777" w:rsidR="00C24749" w:rsidRPr="00C24749" w:rsidRDefault="00C24749" w:rsidP="00C24749">
            <w:pPr>
              <w:pStyle w:val="2-"/>
              <w:rPr>
                <w:rFonts w:hint="eastAsia"/>
                <w:color w:val="00B050"/>
              </w:rPr>
            </w:pPr>
            <w:r>
              <w:rPr>
                <w:rFonts w:hint="eastAsia"/>
              </w:rPr>
              <w:tab/>
            </w:r>
            <w:r>
              <w:rPr>
                <w:rFonts w:hint="eastAsia"/>
              </w:rPr>
              <w:tab/>
            </w:r>
            <w:r w:rsidRPr="00C24749">
              <w:rPr>
                <w:rFonts w:hint="eastAsia"/>
                <w:color w:val="00B050"/>
              </w:rPr>
              <w:t>//ユニットテスト登録</w:t>
            </w:r>
          </w:p>
          <w:p w14:paraId="6E5F9BED" w14:textId="77777777" w:rsidR="00C24749" w:rsidRDefault="00C24749" w:rsidP="00C24749">
            <w:pPr>
              <w:pStyle w:val="2-"/>
            </w:pPr>
            <w:r>
              <w:tab/>
            </w:r>
            <w:r>
              <w:tab/>
              <w:t>static bool addFuncInfo(UNIT_TEST_FUNC_P func, const char* module_name, const int group_id,</w:t>
            </w:r>
          </w:p>
          <w:p w14:paraId="6A46EB1A" w14:textId="006FB572" w:rsidR="00C24749" w:rsidRDefault="00C24749" w:rsidP="00C24749">
            <w:pPr>
              <w:pStyle w:val="2-"/>
            </w:pPr>
            <w:r>
              <w:tab/>
            </w:r>
            <w:r>
              <w:tab/>
            </w:r>
            <w:r>
              <w:tab/>
            </w:r>
            <w:r>
              <w:tab/>
            </w:r>
            <w:r>
              <w:tab/>
            </w:r>
            <w:r>
              <w:tab/>
            </w:r>
            <w:r>
              <w:tab/>
            </w:r>
            <w:r>
              <w:tab/>
            </w:r>
            <w:r>
              <w:tab/>
            </w:r>
            <w:r>
              <w:tab/>
            </w:r>
            <w:r>
              <w:tab/>
            </w:r>
            <w:r>
              <w:tab/>
            </w:r>
            <w:r>
              <w:tab/>
            </w:r>
            <w:r>
              <w:tab/>
            </w:r>
            <w:r>
              <w:tab/>
            </w:r>
            <w:r>
              <w:tab/>
              <w:t>const T_UT_ATTR attr);</w:t>
            </w:r>
          </w:p>
          <w:p w14:paraId="3DB6240E" w14:textId="77777777" w:rsidR="00C24749" w:rsidRDefault="00C24749" w:rsidP="00C24749">
            <w:pPr>
              <w:pStyle w:val="2-"/>
            </w:pPr>
          </w:p>
          <w:p w14:paraId="0F91FE3D" w14:textId="77777777" w:rsidR="00C24749" w:rsidRDefault="00C24749" w:rsidP="00C24749">
            <w:pPr>
              <w:pStyle w:val="2-"/>
              <w:rPr>
                <w:rFonts w:hint="eastAsia"/>
              </w:rPr>
            </w:pPr>
            <w:r>
              <w:rPr>
                <w:rFonts w:hint="eastAsia"/>
              </w:rPr>
              <w:tab/>
            </w:r>
            <w:r>
              <w:rPr>
                <w:rFonts w:hint="eastAsia"/>
              </w:rPr>
              <w:tab/>
            </w:r>
            <w:r w:rsidRPr="00C24749">
              <w:rPr>
                <w:rFonts w:hint="eastAsia"/>
                <w:color w:val="00B050"/>
              </w:rPr>
              <w:t>//ユニットテスト結果表示</w:t>
            </w:r>
          </w:p>
          <w:p w14:paraId="6ED312C5" w14:textId="77777777" w:rsidR="00C24749" w:rsidRDefault="00C24749" w:rsidP="00C24749">
            <w:pPr>
              <w:pStyle w:val="2-"/>
            </w:pPr>
            <w:r>
              <w:tab/>
            </w:r>
            <w:r>
              <w:tab/>
              <w:t>static void setOutputFunc(UNIT_TEST_OUTPUT_FUNC_P func);</w:t>
            </w:r>
          </w:p>
          <w:p w14:paraId="3283FAA4" w14:textId="77777777" w:rsidR="00C24749" w:rsidRDefault="00C24749" w:rsidP="00C24749">
            <w:pPr>
              <w:pStyle w:val="2-"/>
            </w:pPr>
            <w:r>
              <w:tab/>
            </w:r>
            <w:r>
              <w:tab/>
              <w:t>static int output(const char* fmt, ...);</w:t>
            </w:r>
          </w:p>
          <w:p w14:paraId="589088B1" w14:textId="77777777" w:rsidR="00C24749" w:rsidRDefault="00C24749" w:rsidP="00C24749">
            <w:pPr>
              <w:pStyle w:val="2-"/>
            </w:pPr>
            <w:r>
              <w:lastRenderedPageBreak/>
              <w:tab/>
            </w:r>
            <w:r>
              <w:tab/>
              <w:t>static void outputRunUTBegin(const char* target_module_name, const int target_group_id,</w:t>
            </w:r>
          </w:p>
          <w:p w14:paraId="0C332EC9" w14:textId="248FCE1B" w:rsidR="00C24749" w:rsidRDefault="00C24749" w:rsidP="00C24749">
            <w:pPr>
              <w:pStyle w:val="2-"/>
            </w:pPr>
            <w:r>
              <w:tab/>
            </w:r>
            <w:r>
              <w:tab/>
            </w:r>
            <w:r>
              <w:tab/>
            </w:r>
            <w:r>
              <w:tab/>
            </w:r>
            <w:r>
              <w:tab/>
            </w:r>
            <w:r>
              <w:tab/>
            </w:r>
            <w:r>
              <w:tab/>
            </w:r>
            <w:r>
              <w:tab/>
            </w:r>
            <w:r>
              <w:tab/>
            </w:r>
            <w:r>
              <w:tab/>
            </w:r>
            <w:r>
              <w:tab/>
            </w:r>
            <w:r>
              <w:tab/>
            </w:r>
            <w:r>
              <w:tab/>
            </w:r>
            <w:r>
              <w:tab/>
              <w:t>const T_UT_ATTR target_attr);</w:t>
            </w:r>
          </w:p>
          <w:p w14:paraId="754D3BAC" w14:textId="77777777" w:rsidR="00C24749" w:rsidRDefault="00C24749" w:rsidP="00C24749">
            <w:pPr>
              <w:pStyle w:val="2-"/>
            </w:pPr>
            <w:r>
              <w:tab/>
            </w:r>
            <w:r>
              <w:tab/>
              <w:t>static void outputRunUTEnd(const char* target_module_name, const int target_group_id,</w:t>
            </w:r>
          </w:p>
          <w:p w14:paraId="54E9FC27" w14:textId="77777777" w:rsidR="00947E0D" w:rsidRDefault="00C24749" w:rsidP="00C24749">
            <w:pPr>
              <w:pStyle w:val="2-"/>
            </w:pPr>
            <w:r>
              <w:tab/>
            </w:r>
            <w:r>
              <w:tab/>
            </w:r>
            <w:r w:rsidR="00947E0D">
              <w:tab/>
            </w:r>
            <w:r w:rsidR="00947E0D">
              <w:tab/>
            </w:r>
            <w:r w:rsidR="00947E0D">
              <w:tab/>
            </w:r>
            <w:r w:rsidR="00947E0D">
              <w:tab/>
            </w:r>
            <w:r w:rsidR="00947E0D">
              <w:tab/>
            </w:r>
            <w:r w:rsidR="00947E0D">
              <w:tab/>
            </w:r>
            <w:r w:rsidR="00947E0D">
              <w:tab/>
            </w:r>
            <w:r w:rsidR="00947E0D">
              <w:tab/>
            </w:r>
            <w:r w:rsidR="00947E0D">
              <w:tab/>
            </w:r>
            <w:r>
              <w:t>const T_UT_ATTR target_attr, const int total_passed,</w:t>
            </w:r>
          </w:p>
          <w:p w14:paraId="22969A41" w14:textId="39FD78A6" w:rsidR="00C24749" w:rsidRDefault="00947E0D" w:rsidP="00C24749">
            <w:pPr>
              <w:pStyle w:val="2-"/>
            </w:pPr>
            <w:r>
              <w:tab/>
            </w:r>
            <w:r>
              <w:tab/>
            </w:r>
            <w:r>
              <w:tab/>
            </w:r>
            <w:r>
              <w:tab/>
            </w:r>
            <w:r>
              <w:tab/>
            </w:r>
            <w:r>
              <w:tab/>
            </w:r>
            <w:r>
              <w:tab/>
            </w:r>
            <w:r>
              <w:tab/>
            </w:r>
            <w:r>
              <w:tab/>
            </w:r>
            <w:r>
              <w:tab/>
            </w:r>
            <w:r>
              <w:tab/>
            </w:r>
            <w:r w:rsidR="00C24749">
              <w:t>const int total_missed, const double elapsed_time);</w:t>
            </w:r>
          </w:p>
          <w:p w14:paraId="06A8832A" w14:textId="77777777" w:rsidR="00C24749" w:rsidRDefault="00C24749" w:rsidP="00C24749">
            <w:pPr>
              <w:pStyle w:val="2-"/>
            </w:pPr>
            <w:r>
              <w:tab/>
            </w:r>
            <w:r>
              <w:tab/>
              <w:t>static void outputRunUTModuleBegin(const char* module_name, const int group_id, const T_UT_ATTR attr);</w:t>
            </w:r>
          </w:p>
          <w:p w14:paraId="4C0A3A9E" w14:textId="77777777" w:rsidR="00947E0D" w:rsidRDefault="00C24749" w:rsidP="00C24749">
            <w:pPr>
              <w:pStyle w:val="2-"/>
            </w:pPr>
            <w:r>
              <w:tab/>
            </w:r>
            <w:r>
              <w:tab/>
              <w:t>static void outputRunUTModuleEnd(const char* module_name, const int group_id, const T_UT_ATTR attr,</w:t>
            </w:r>
          </w:p>
          <w:p w14:paraId="09BC83AE" w14:textId="0FE4E414" w:rsidR="00C24749" w:rsidRDefault="00947E0D" w:rsidP="00C24749">
            <w:pPr>
              <w:pStyle w:val="2-"/>
            </w:pPr>
            <w:r>
              <w:tab/>
            </w:r>
            <w:r>
              <w:tab/>
            </w:r>
            <w:r>
              <w:tab/>
            </w:r>
            <w:r>
              <w:tab/>
            </w:r>
            <w:r>
              <w:tab/>
            </w:r>
            <w:r>
              <w:tab/>
            </w:r>
            <w:r>
              <w:tab/>
            </w:r>
            <w:r>
              <w:tab/>
            </w:r>
            <w:r>
              <w:tab/>
            </w:r>
            <w:r w:rsidR="00C24749">
              <w:t>const int passed, const int missed, const double elapsed_time);</w:t>
            </w:r>
          </w:p>
          <w:p w14:paraId="20145E23" w14:textId="77777777" w:rsidR="00C24749" w:rsidRDefault="00C24749" w:rsidP="00C24749">
            <w:pPr>
              <w:pStyle w:val="2-"/>
            </w:pPr>
            <w:r>
              <w:tab/>
            </w:r>
            <w:r>
              <w:tab/>
            </w:r>
          </w:p>
          <w:p w14:paraId="486C39D5" w14:textId="77777777" w:rsidR="00C24749" w:rsidRDefault="00C24749" w:rsidP="00C24749">
            <w:pPr>
              <w:pStyle w:val="2-"/>
              <w:rPr>
                <w:rFonts w:hint="eastAsia"/>
              </w:rPr>
            </w:pPr>
            <w:r>
              <w:rPr>
                <w:rFonts w:hint="eastAsia"/>
              </w:rPr>
              <w:tab/>
            </w:r>
            <w:r>
              <w:rPr>
                <w:rFonts w:hint="eastAsia"/>
              </w:rPr>
              <w:tab/>
            </w:r>
            <w:r w:rsidRPr="00947E0D">
              <w:rPr>
                <w:rFonts w:hint="eastAsia"/>
                <w:color w:val="00B050"/>
              </w:rPr>
              <w:t>//ユニットテスト結果格納クラス</w:t>
            </w:r>
          </w:p>
          <w:p w14:paraId="7AF38767" w14:textId="77777777" w:rsidR="00C24749" w:rsidRDefault="00C24749" w:rsidP="00C24749">
            <w:pPr>
              <w:pStyle w:val="2-"/>
            </w:pPr>
            <w:r>
              <w:tab/>
            </w:r>
            <w:r>
              <w:tab/>
              <w:t>class CExprCResultObjBase</w:t>
            </w:r>
          </w:p>
          <w:p w14:paraId="6B9E7140" w14:textId="77777777" w:rsidR="00C24749" w:rsidRDefault="00C24749" w:rsidP="00C24749">
            <w:pPr>
              <w:pStyle w:val="2-"/>
            </w:pPr>
            <w:r>
              <w:tab/>
            </w:r>
            <w:r>
              <w:tab/>
              <w:t>{</w:t>
            </w:r>
          </w:p>
          <w:p w14:paraId="386BA7C0" w14:textId="77777777" w:rsidR="00C24749" w:rsidRDefault="00C24749" w:rsidP="00C24749">
            <w:pPr>
              <w:pStyle w:val="2-"/>
            </w:pPr>
            <w:r>
              <w:tab/>
            </w:r>
            <w:r>
              <w:tab/>
              <w:t>public:</w:t>
            </w:r>
          </w:p>
          <w:p w14:paraId="150F4233" w14:textId="77777777" w:rsidR="00C24749" w:rsidRDefault="00C24749" w:rsidP="00C24749">
            <w:pPr>
              <w:pStyle w:val="2-"/>
            </w:pPr>
            <w:r>
              <w:tab/>
            </w:r>
            <w:r>
              <w:tab/>
            </w:r>
            <w:r>
              <w:tab/>
              <w:t>CExprCResultObjBase();</w:t>
            </w:r>
          </w:p>
          <w:p w14:paraId="056B6304" w14:textId="77777777" w:rsidR="00C24749" w:rsidRDefault="00C24749" w:rsidP="00C24749">
            <w:pPr>
              <w:pStyle w:val="2-"/>
            </w:pPr>
            <w:r>
              <w:tab/>
            </w:r>
            <w:r>
              <w:tab/>
            </w:r>
            <w:r>
              <w:tab/>
              <w:t>~CExprCResultObjBase();</w:t>
            </w:r>
          </w:p>
          <w:p w14:paraId="03C244AF" w14:textId="77777777" w:rsidR="00C24749" w:rsidRDefault="00C24749" w:rsidP="00C24749">
            <w:pPr>
              <w:pStyle w:val="2-"/>
            </w:pPr>
          </w:p>
          <w:p w14:paraId="4ED191D7" w14:textId="77777777" w:rsidR="00C24749" w:rsidRDefault="00C24749" w:rsidP="00C24749">
            <w:pPr>
              <w:pStyle w:val="2-"/>
            </w:pPr>
            <w:r>
              <w:tab/>
            </w:r>
            <w:r>
              <w:tab/>
              <w:t>public:</w:t>
            </w:r>
          </w:p>
          <w:p w14:paraId="58D4BBA5" w14:textId="77777777" w:rsidR="00C24749" w:rsidRDefault="00C24749" w:rsidP="00C24749">
            <w:pPr>
              <w:pStyle w:val="2-"/>
            </w:pPr>
            <w:r>
              <w:tab/>
            </w:r>
            <w:r>
              <w:tab/>
            </w:r>
            <w:r>
              <w:tab/>
              <w:t>void setResult(const bool result){ this-&gt;m_result = result; }</w:t>
            </w:r>
          </w:p>
          <w:p w14:paraId="742FA146" w14:textId="77777777" w:rsidR="00C24749" w:rsidRDefault="00C24749" w:rsidP="00C24749">
            <w:pPr>
              <w:pStyle w:val="2-"/>
            </w:pPr>
            <w:r>
              <w:tab/>
            </w:r>
            <w:r>
              <w:tab/>
            </w:r>
            <w:r>
              <w:tab/>
              <w:t>bool getResult() const { return this-&gt;m_result; }</w:t>
            </w:r>
          </w:p>
          <w:p w14:paraId="624AEFB1" w14:textId="77777777" w:rsidR="00C24749" w:rsidRDefault="00C24749" w:rsidP="00C24749">
            <w:pPr>
              <w:pStyle w:val="2-"/>
            </w:pPr>
            <w:r>
              <w:tab/>
            </w:r>
            <w:r>
              <w:tab/>
            </w:r>
            <w:r>
              <w:tab/>
              <w:t>void setHasResult(const bool has_result){ this-&gt;m_hasResult = has_result; }</w:t>
            </w:r>
          </w:p>
          <w:p w14:paraId="6FDA3D7A" w14:textId="77777777" w:rsidR="00C24749" w:rsidRDefault="00C24749" w:rsidP="00C24749">
            <w:pPr>
              <w:pStyle w:val="2-"/>
            </w:pPr>
            <w:r>
              <w:tab/>
            </w:r>
            <w:r>
              <w:tab/>
            </w:r>
            <w:r>
              <w:tab/>
              <w:t>bool hasResult() const { return this-&gt;m_hasResult; }</w:t>
            </w:r>
          </w:p>
          <w:p w14:paraId="22756BE8" w14:textId="77777777" w:rsidR="00C24749" w:rsidRDefault="00C24749" w:rsidP="00C24749">
            <w:pPr>
              <w:pStyle w:val="2-"/>
            </w:pPr>
            <w:r>
              <w:tab/>
            </w:r>
            <w:r>
              <w:tab/>
            </w:r>
            <w:r>
              <w:tab/>
              <w:t>void setException(std::exception const&amp; e);</w:t>
            </w:r>
          </w:p>
          <w:p w14:paraId="0DB95D0E" w14:textId="77777777" w:rsidR="00C24749" w:rsidRDefault="00C24749" w:rsidP="00C24749">
            <w:pPr>
              <w:pStyle w:val="2-"/>
            </w:pPr>
            <w:r>
              <w:tab/>
            </w:r>
            <w:r>
              <w:tab/>
            </w:r>
            <w:r>
              <w:tab/>
              <w:t>bool hasException() const { return this-&gt;m_hasException; }</w:t>
            </w:r>
          </w:p>
          <w:p w14:paraId="1B33974A" w14:textId="77777777" w:rsidR="00C24749" w:rsidRDefault="00C24749" w:rsidP="00C24749">
            <w:pPr>
              <w:pStyle w:val="2-"/>
            </w:pPr>
            <w:r>
              <w:tab/>
            </w:r>
            <w:r>
              <w:tab/>
            </w:r>
            <w:r>
              <w:tab/>
              <w:t>bool hasExprStr() const { return this-&gt;m_hasExprStr; }</w:t>
            </w:r>
          </w:p>
          <w:p w14:paraId="253FA403" w14:textId="77777777" w:rsidR="00C24749" w:rsidRDefault="00C24749" w:rsidP="00C24749">
            <w:pPr>
              <w:pStyle w:val="2-"/>
            </w:pPr>
            <w:r>
              <w:tab/>
            </w:r>
            <w:r>
              <w:tab/>
            </w:r>
            <w:r>
              <w:tab/>
              <w:t>bool hasValueStr() const { return this-&gt;m_hasValueStr; }</w:t>
            </w:r>
          </w:p>
          <w:p w14:paraId="1583CE6D" w14:textId="77777777" w:rsidR="00C24749" w:rsidRDefault="00C24749" w:rsidP="00C24749">
            <w:pPr>
              <w:pStyle w:val="2-"/>
            </w:pPr>
            <w:r>
              <w:tab/>
            </w:r>
            <w:r>
              <w:tab/>
            </w:r>
            <w:r>
              <w:tab/>
              <w:t>bool hasOpeStr() const { return this-&gt;m_hasOpeStr; }</w:t>
            </w:r>
          </w:p>
          <w:p w14:paraId="7C92DC13" w14:textId="77777777" w:rsidR="00C24749" w:rsidRDefault="00C24749" w:rsidP="00C24749">
            <w:pPr>
              <w:pStyle w:val="2-"/>
            </w:pPr>
            <w:r>
              <w:tab/>
            </w:r>
            <w:r>
              <w:tab/>
            </w:r>
            <w:r>
              <w:tab/>
              <w:t>bool hasExpectStr() const { return this-&gt;m_hasExpectStr; }</w:t>
            </w:r>
          </w:p>
          <w:p w14:paraId="2911B2C0" w14:textId="77777777" w:rsidR="00C24749" w:rsidRDefault="00C24749" w:rsidP="00C24749">
            <w:pPr>
              <w:pStyle w:val="2-"/>
            </w:pPr>
            <w:r>
              <w:tab/>
            </w:r>
            <w:r>
              <w:tab/>
            </w:r>
            <w:r>
              <w:tab/>
              <w:t>void setExprStr(const char* expr);</w:t>
            </w:r>
          </w:p>
          <w:p w14:paraId="27032E51" w14:textId="77777777" w:rsidR="00C24749" w:rsidRDefault="00C24749" w:rsidP="00C24749">
            <w:pPr>
              <w:pStyle w:val="2-"/>
            </w:pPr>
            <w:r>
              <w:tab/>
            </w:r>
            <w:r>
              <w:tab/>
            </w:r>
            <w:r>
              <w:tab/>
              <w:t>const char* getExprStr() const { return m_exprStr.c_str(); }</w:t>
            </w:r>
          </w:p>
          <w:p w14:paraId="4014A69A" w14:textId="77777777" w:rsidR="00C24749" w:rsidRDefault="00C24749" w:rsidP="00C24749">
            <w:pPr>
              <w:pStyle w:val="2-"/>
            </w:pPr>
            <w:r>
              <w:tab/>
            </w:r>
            <w:r>
              <w:tab/>
            </w:r>
            <w:r>
              <w:tab/>
              <w:t>void setValueStr(const char* value);</w:t>
            </w:r>
          </w:p>
          <w:p w14:paraId="73483F3A" w14:textId="77777777" w:rsidR="00C24749" w:rsidRDefault="00C24749" w:rsidP="00C24749">
            <w:pPr>
              <w:pStyle w:val="2-"/>
            </w:pPr>
            <w:r>
              <w:tab/>
            </w:r>
            <w:r>
              <w:tab/>
            </w:r>
            <w:r>
              <w:tab/>
              <w:t>const char* getValueStr() const { return m_valuieStr.c_str(); }</w:t>
            </w:r>
          </w:p>
          <w:p w14:paraId="35AE99BE" w14:textId="77777777" w:rsidR="00C24749" w:rsidRDefault="00C24749" w:rsidP="00C24749">
            <w:pPr>
              <w:pStyle w:val="2-"/>
            </w:pPr>
            <w:r>
              <w:tab/>
            </w:r>
            <w:r>
              <w:tab/>
            </w:r>
            <w:r>
              <w:tab/>
              <w:t>void setOpeStr(const char* ope);</w:t>
            </w:r>
          </w:p>
          <w:p w14:paraId="064CE9AA" w14:textId="77777777" w:rsidR="00C24749" w:rsidRDefault="00C24749" w:rsidP="00C24749">
            <w:pPr>
              <w:pStyle w:val="2-"/>
            </w:pPr>
            <w:r>
              <w:tab/>
            </w:r>
            <w:r>
              <w:tab/>
            </w:r>
            <w:r>
              <w:tab/>
              <w:t>const char* setOpeStrFromId(const E_UT_OPE ope);</w:t>
            </w:r>
          </w:p>
          <w:p w14:paraId="4FACD7DA" w14:textId="77777777" w:rsidR="00C24749" w:rsidRDefault="00C24749" w:rsidP="00C24749">
            <w:pPr>
              <w:pStyle w:val="2-"/>
            </w:pPr>
            <w:r>
              <w:tab/>
            </w:r>
            <w:r>
              <w:tab/>
            </w:r>
            <w:r>
              <w:tab/>
              <w:t>const char* getOpeStr() const { return this-&gt;m_opeStr.c_str(); }</w:t>
            </w:r>
          </w:p>
          <w:p w14:paraId="34E1AFC5" w14:textId="77777777" w:rsidR="00C24749" w:rsidRDefault="00C24749" w:rsidP="00C24749">
            <w:pPr>
              <w:pStyle w:val="2-"/>
            </w:pPr>
            <w:r>
              <w:tab/>
            </w:r>
            <w:r>
              <w:tab/>
            </w:r>
            <w:r>
              <w:tab/>
              <w:t>void setExpectStr(const char* expect);</w:t>
            </w:r>
          </w:p>
          <w:p w14:paraId="5120EFC8" w14:textId="77777777" w:rsidR="00C24749" w:rsidRDefault="00C24749" w:rsidP="00C24749">
            <w:pPr>
              <w:pStyle w:val="2-"/>
            </w:pPr>
            <w:r>
              <w:tab/>
            </w:r>
            <w:r>
              <w:tab/>
            </w:r>
            <w:r>
              <w:tab/>
              <w:t>const char* getExpectStr() const { return this-&gt;m_expectStr.c_str(); }</w:t>
            </w:r>
          </w:p>
          <w:p w14:paraId="779BB5FA" w14:textId="77777777" w:rsidR="00C24749" w:rsidRDefault="00C24749" w:rsidP="00C24749">
            <w:pPr>
              <w:pStyle w:val="2-"/>
            </w:pPr>
            <w:r>
              <w:tab/>
            </w:r>
            <w:r>
              <w:tab/>
            </w:r>
            <w:r>
              <w:tab/>
              <w:t>const char* getExceptionStr() const { return this-&gt;m_exceptionStr.c_str(); }</w:t>
            </w:r>
          </w:p>
          <w:p w14:paraId="2BA12E5C" w14:textId="77777777" w:rsidR="00C24749" w:rsidRDefault="00C24749" w:rsidP="00C24749">
            <w:pPr>
              <w:pStyle w:val="2-"/>
            </w:pPr>
          </w:p>
          <w:p w14:paraId="617C40AF" w14:textId="77777777" w:rsidR="00C24749" w:rsidRDefault="00C24749" w:rsidP="00C24749">
            <w:pPr>
              <w:pStyle w:val="2-"/>
            </w:pPr>
            <w:r>
              <w:tab/>
            </w:r>
            <w:r>
              <w:tab/>
              <w:t>private:</w:t>
            </w:r>
          </w:p>
          <w:p w14:paraId="76CA5B6D" w14:textId="77777777" w:rsidR="00C24749" w:rsidRDefault="00C24749" w:rsidP="00C24749">
            <w:pPr>
              <w:pStyle w:val="2-"/>
            </w:pPr>
            <w:r>
              <w:tab/>
            </w:r>
            <w:r>
              <w:tab/>
            </w:r>
            <w:r>
              <w:tab/>
              <w:t>bool m_result;</w:t>
            </w:r>
          </w:p>
          <w:p w14:paraId="4C226D57" w14:textId="77777777" w:rsidR="00C24749" w:rsidRDefault="00C24749" w:rsidP="00C24749">
            <w:pPr>
              <w:pStyle w:val="2-"/>
            </w:pPr>
            <w:r>
              <w:tab/>
            </w:r>
            <w:r>
              <w:tab/>
            </w:r>
            <w:r>
              <w:tab/>
              <w:t>bool m_hasResult;</w:t>
            </w:r>
          </w:p>
          <w:p w14:paraId="5FC98F7A" w14:textId="77777777" w:rsidR="00C24749" w:rsidRDefault="00C24749" w:rsidP="00C24749">
            <w:pPr>
              <w:pStyle w:val="2-"/>
            </w:pPr>
            <w:r>
              <w:tab/>
            </w:r>
            <w:r>
              <w:tab/>
            </w:r>
            <w:r>
              <w:tab/>
              <w:t>bool m_hasException;</w:t>
            </w:r>
          </w:p>
          <w:p w14:paraId="5292123C" w14:textId="77777777" w:rsidR="00C24749" w:rsidRDefault="00C24749" w:rsidP="00C24749">
            <w:pPr>
              <w:pStyle w:val="2-"/>
            </w:pPr>
            <w:r>
              <w:tab/>
            </w:r>
            <w:r>
              <w:tab/>
            </w:r>
            <w:r>
              <w:tab/>
              <w:t>bool m_hasExprStr;</w:t>
            </w:r>
          </w:p>
          <w:p w14:paraId="48D27C9C" w14:textId="77777777" w:rsidR="00C24749" w:rsidRDefault="00C24749" w:rsidP="00C24749">
            <w:pPr>
              <w:pStyle w:val="2-"/>
            </w:pPr>
            <w:r>
              <w:tab/>
            </w:r>
            <w:r>
              <w:tab/>
            </w:r>
            <w:r>
              <w:tab/>
              <w:t>bool m_hasValueStr;</w:t>
            </w:r>
          </w:p>
          <w:p w14:paraId="4E034D54" w14:textId="77777777" w:rsidR="00C24749" w:rsidRDefault="00C24749" w:rsidP="00C24749">
            <w:pPr>
              <w:pStyle w:val="2-"/>
            </w:pPr>
            <w:r>
              <w:tab/>
            </w:r>
            <w:r>
              <w:tab/>
            </w:r>
            <w:r>
              <w:tab/>
              <w:t>bool m_hasOpeStr;</w:t>
            </w:r>
          </w:p>
          <w:p w14:paraId="6FBA757E" w14:textId="77777777" w:rsidR="00C24749" w:rsidRDefault="00C24749" w:rsidP="00C24749">
            <w:pPr>
              <w:pStyle w:val="2-"/>
            </w:pPr>
            <w:r>
              <w:tab/>
            </w:r>
            <w:r>
              <w:tab/>
            </w:r>
            <w:r>
              <w:tab/>
              <w:t>bool m_hasExpectStr;</w:t>
            </w:r>
          </w:p>
          <w:p w14:paraId="5F3A44C7" w14:textId="77777777" w:rsidR="00C24749" w:rsidRDefault="00C24749" w:rsidP="00C24749">
            <w:pPr>
              <w:pStyle w:val="2-"/>
            </w:pPr>
            <w:r>
              <w:tab/>
            </w:r>
            <w:r>
              <w:tab/>
            </w:r>
            <w:r>
              <w:tab/>
              <w:t>std::string m_exprStr;</w:t>
            </w:r>
          </w:p>
          <w:p w14:paraId="596D769C" w14:textId="77777777" w:rsidR="00C24749" w:rsidRDefault="00C24749" w:rsidP="00C24749">
            <w:pPr>
              <w:pStyle w:val="2-"/>
            </w:pPr>
            <w:r>
              <w:tab/>
            </w:r>
            <w:r>
              <w:tab/>
            </w:r>
            <w:r>
              <w:tab/>
              <w:t>std::string m_valuieStr;</w:t>
            </w:r>
          </w:p>
          <w:p w14:paraId="576C2339" w14:textId="77777777" w:rsidR="00C24749" w:rsidRDefault="00C24749" w:rsidP="00C24749">
            <w:pPr>
              <w:pStyle w:val="2-"/>
            </w:pPr>
            <w:r>
              <w:tab/>
            </w:r>
            <w:r>
              <w:tab/>
            </w:r>
            <w:r>
              <w:tab/>
              <w:t>std::string m_opeStr;</w:t>
            </w:r>
          </w:p>
          <w:p w14:paraId="6A9038C4" w14:textId="77777777" w:rsidR="00C24749" w:rsidRDefault="00C24749" w:rsidP="00C24749">
            <w:pPr>
              <w:pStyle w:val="2-"/>
            </w:pPr>
            <w:r>
              <w:tab/>
            </w:r>
            <w:r>
              <w:tab/>
            </w:r>
            <w:r>
              <w:tab/>
              <w:t>std::string m_expectStr;</w:t>
            </w:r>
          </w:p>
          <w:p w14:paraId="39DEA918" w14:textId="77777777" w:rsidR="00C24749" w:rsidRDefault="00C24749" w:rsidP="00C24749">
            <w:pPr>
              <w:pStyle w:val="2-"/>
            </w:pPr>
            <w:r>
              <w:tab/>
            </w:r>
            <w:r>
              <w:tab/>
            </w:r>
            <w:r>
              <w:tab/>
              <w:t>std::string m_exceptionStr;</w:t>
            </w:r>
          </w:p>
          <w:p w14:paraId="2E09DB28" w14:textId="77777777" w:rsidR="00C24749" w:rsidRDefault="00C24749" w:rsidP="00C24749">
            <w:pPr>
              <w:pStyle w:val="2-"/>
            </w:pPr>
            <w:r>
              <w:tab/>
            </w:r>
            <w:r>
              <w:tab/>
              <w:t>};</w:t>
            </w:r>
          </w:p>
          <w:p w14:paraId="4B29546A" w14:textId="77777777" w:rsidR="00C24749" w:rsidRDefault="00C24749" w:rsidP="00C24749">
            <w:pPr>
              <w:pStyle w:val="2-"/>
            </w:pPr>
            <w:r>
              <w:tab/>
            </w:r>
            <w:r>
              <w:tab/>
              <w:t>template&lt;typename T&gt;</w:t>
            </w:r>
          </w:p>
          <w:p w14:paraId="0B9839E8" w14:textId="77777777" w:rsidR="00C24749" w:rsidRDefault="00C24749" w:rsidP="00C24749">
            <w:pPr>
              <w:pStyle w:val="2-"/>
            </w:pPr>
            <w:r>
              <w:tab/>
            </w:r>
            <w:r>
              <w:tab/>
              <w:t>class CExprCResultObj : public CExprCResultObjBase</w:t>
            </w:r>
          </w:p>
          <w:p w14:paraId="69F23320" w14:textId="77777777" w:rsidR="00C24749" w:rsidRDefault="00C24749" w:rsidP="00C24749">
            <w:pPr>
              <w:pStyle w:val="2-"/>
            </w:pPr>
            <w:r>
              <w:tab/>
            </w:r>
            <w:r>
              <w:tab/>
              <w:t>{</w:t>
            </w:r>
          </w:p>
          <w:p w14:paraId="0BA03529" w14:textId="77777777" w:rsidR="00C24749" w:rsidRDefault="00C24749" w:rsidP="00C24749">
            <w:pPr>
              <w:pStyle w:val="2-"/>
            </w:pPr>
            <w:r>
              <w:tab/>
            </w:r>
            <w:r>
              <w:tab/>
              <w:t>public:</w:t>
            </w:r>
          </w:p>
          <w:p w14:paraId="1C2413E7" w14:textId="77777777" w:rsidR="00C24749" w:rsidRDefault="00C24749" w:rsidP="00C24749">
            <w:pPr>
              <w:pStyle w:val="2-"/>
            </w:pPr>
            <w:r>
              <w:tab/>
            </w:r>
            <w:r>
              <w:tab/>
            </w:r>
            <w:r>
              <w:tab/>
              <w:t>CExprCResultObj(const T value, const T expect) :</w:t>
            </w:r>
          </w:p>
          <w:p w14:paraId="2F1C4CA0" w14:textId="77777777" w:rsidR="00C24749" w:rsidRDefault="00C24749" w:rsidP="00C24749">
            <w:pPr>
              <w:pStyle w:val="2-"/>
            </w:pPr>
            <w:r>
              <w:tab/>
            </w:r>
            <w:r>
              <w:tab/>
            </w:r>
            <w:r>
              <w:tab/>
            </w:r>
            <w:r>
              <w:tab/>
              <w:t>m_hasValue(true),</w:t>
            </w:r>
          </w:p>
          <w:p w14:paraId="6BB46971" w14:textId="77777777" w:rsidR="00C24749" w:rsidRDefault="00C24749" w:rsidP="00C24749">
            <w:pPr>
              <w:pStyle w:val="2-"/>
            </w:pPr>
            <w:r>
              <w:tab/>
            </w:r>
            <w:r>
              <w:tab/>
            </w:r>
            <w:r>
              <w:tab/>
            </w:r>
            <w:r>
              <w:tab/>
              <w:t>m_hasExpect(true),</w:t>
            </w:r>
          </w:p>
          <w:p w14:paraId="033E13A8" w14:textId="77777777" w:rsidR="00C24749" w:rsidRDefault="00C24749" w:rsidP="00C24749">
            <w:pPr>
              <w:pStyle w:val="2-"/>
            </w:pPr>
            <w:r>
              <w:tab/>
            </w:r>
            <w:r>
              <w:tab/>
            </w:r>
            <w:r>
              <w:tab/>
            </w:r>
            <w:r>
              <w:tab/>
              <w:t>m_value(value),</w:t>
            </w:r>
          </w:p>
          <w:p w14:paraId="7F84D464" w14:textId="77777777" w:rsidR="00C24749" w:rsidRDefault="00C24749" w:rsidP="00C24749">
            <w:pPr>
              <w:pStyle w:val="2-"/>
            </w:pPr>
            <w:r>
              <w:tab/>
            </w:r>
            <w:r>
              <w:tab/>
            </w:r>
            <w:r>
              <w:tab/>
            </w:r>
            <w:r>
              <w:tab/>
              <w:t>m_expect(expect),</w:t>
            </w:r>
          </w:p>
          <w:p w14:paraId="25D501A9" w14:textId="77777777" w:rsidR="00C24749" w:rsidRDefault="00C24749" w:rsidP="00C24749">
            <w:pPr>
              <w:pStyle w:val="2-"/>
            </w:pPr>
            <w:r>
              <w:tab/>
            </w:r>
            <w:r>
              <w:tab/>
            </w:r>
            <w:r>
              <w:tab/>
            </w:r>
            <w:r>
              <w:tab/>
              <w:t>CExprCResultObjBase()</w:t>
            </w:r>
          </w:p>
          <w:p w14:paraId="77AD6837" w14:textId="77777777" w:rsidR="00C24749" w:rsidRDefault="00C24749" w:rsidP="00C24749">
            <w:pPr>
              <w:pStyle w:val="2-"/>
            </w:pPr>
            <w:r>
              <w:tab/>
            </w:r>
            <w:r>
              <w:tab/>
            </w:r>
            <w:r>
              <w:tab/>
              <w:t>{</w:t>
            </w:r>
          </w:p>
          <w:p w14:paraId="5283EC2F" w14:textId="77777777" w:rsidR="00C24749" w:rsidRDefault="00C24749" w:rsidP="00C24749">
            <w:pPr>
              <w:pStyle w:val="2-"/>
            </w:pPr>
            <w:r>
              <w:tab/>
            </w:r>
            <w:r>
              <w:tab/>
            </w:r>
            <w:r>
              <w:tab/>
              <w:t>}</w:t>
            </w:r>
          </w:p>
          <w:p w14:paraId="2A0897A0" w14:textId="77777777" w:rsidR="00C24749" w:rsidRDefault="00C24749" w:rsidP="00C24749">
            <w:pPr>
              <w:pStyle w:val="2-"/>
            </w:pPr>
            <w:r>
              <w:tab/>
            </w:r>
            <w:r>
              <w:tab/>
            </w:r>
            <w:r>
              <w:tab/>
              <w:t>CExprCResultObj(const T value) :</w:t>
            </w:r>
          </w:p>
          <w:p w14:paraId="26AD92B8" w14:textId="77777777" w:rsidR="00C24749" w:rsidRDefault="00C24749" w:rsidP="00C24749">
            <w:pPr>
              <w:pStyle w:val="2-"/>
            </w:pPr>
            <w:r>
              <w:lastRenderedPageBreak/>
              <w:tab/>
            </w:r>
            <w:r>
              <w:tab/>
            </w:r>
            <w:r>
              <w:tab/>
            </w:r>
            <w:r>
              <w:tab/>
              <w:t>m_hasValue(false),</w:t>
            </w:r>
          </w:p>
          <w:p w14:paraId="6BE25C28" w14:textId="77777777" w:rsidR="00C24749" w:rsidRDefault="00C24749" w:rsidP="00C24749">
            <w:pPr>
              <w:pStyle w:val="2-"/>
            </w:pPr>
            <w:r>
              <w:tab/>
            </w:r>
            <w:r>
              <w:tab/>
            </w:r>
            <w:r>
              <w:tab/>
            </w:r>
            <w:r>
              <w:tab/>
              <w:t>m_hasExpect(false),</w:t>
            </w:r>
          </w:p>
          <w:p w14:paraId="65F65707" w14:textId="77777777" w:rsidR="00C24749" w:rsidRDefault="00C24749" w:rsidP="00C24749">
            <w:pPr>
              <w:pStyle w:val="2-"/>
            </w:pPr>
            <w:r>
              <w:tab/>
            </w:r>
            <w:r>
              <w:tab/>
            </w:r>
            <w:r>
              <w:tab/>
            </w:r>
            <w:r>
              <w:tab/>
              <w:t>m_value(0),</w:t>
            </w:r>
          </w:p>
          <w:p w14:paraId="367581FB" w14:textId="77777777" w:rsidR="00C24749" w:rsidRDefault="00C24749" w:rsidP="00C24749">
            <w:pPr>
              <w:pStyle w:val="2-"/>
            </w:pPr>
            <w:r>
              <w:tab/>
            </w:r>
            <w:r>
              <w:tab/>
            </w:r>
            <w:r>
              <w:tab/>
            </w:r>
            <w:r>
              <w:tab/>
              <w:t>m_expect(0), CExprCResultObjBase()</w:t>
            </w:r>
          </w:p>
          <w:p w14:paraId="55085D3D" w14:textId="77777777" w:rsidR="00C24749" w:rsidRDefault="00C24749" w:rsidP="00C24749">
            <w:pPr>
              <w:pStyle w:val="2-"/>
            </w:pPr>
            <w:r>
              <w:tab/>
            </w:r>
            <w:r>
              <w:tab/>
            </w:r>
            <w:r>
              <w:tab/>
              <w:t>{</w:t>
            </w:r>
          </w:p>
          <w:p w14:paraId="3CEDCBF2" w14:textId="77777777" w:rsidR="00C24749" w:rsidRDefault="00C24749" w:rsidP="00C24749">
            <w:pPr>
              <w:pStyle w:val="2-"/>
            </w:pPr>
            <w:r>
              <w:tab/>
            </w:r>
            <w:r>
              <w:tab/>
            </w:r>
            <w:r>
              <w:tab/>
            </w:r>
            <w:r>
              <w:tab/>
              <w:t>this-&gt;setValue(value);</w:t>
            </w:r>
          </w:p>
          <w:p w14:paraId="09B5D424" w14:textId="77777777" w:rsidR="00C24749" w:rsidRDefault="00C24749" w:rsidP="00C24749">
            <w:pPr>
              <w:pStyle w:val="2-"/>
            </w:pPr>
            <w:r>
              <w:tab/>
            </w:r>
            <w:r>
              <w:tab/>
            </w:r>
            <w:r>
              <w:tab/>
              <w:t>}</w:t>
            </w:r>
          </w:p>
          <w:p w14:paraId="1F9818A9" w14:textId="77777777" w:rsidR="00C24749" w:rsidRDefault="00C24749" w:rsidP="00C24749">
            <w:pPr>
              <w:pStyle w:val="2-"/>
            </w:pPr>
            <w:r>
              <w:tab/>
            </w:r>
            <w:r>
              <w:tab/>
            </w:r>
            <w:r>
              <w:tab/>
              <w:t xml:space="preserve">CExprCResultObj() : </w:t>
            </w:r>
          </w:p>
          <w:p w14:paraId="28F6CBFC" w14:textId="77777777" w:rsidR="00C24749" w:rsidRDefault="00C24749" w:rsidP="00C24749">
            <w:pPr>
              <w:pStyle w:val="2-"/>
            </w:pPr>
            <w:r>
              <w:tab/>
            </w:r>
            <w:r>
              <w:tab/>
            </w:r>
            <w:r>
              <w:tab/>
            </w:r>
            <w:r>
              <w:tab/>
              <w:t xml:space="preserve">m_hasValue(false), </w:t>
            </w:r>
          </w:p>
          <w:p w14:paraId="1EFC4C0E" w14:textId="77777777" w:rsidR="00C24749" w:rsidRDefault="00C24749" w:rsidP="00C24749">
            <w:pPr>
              <w:pStyle w:val="2-"/>
            </w:pPr>
            <w:r>
              <w:tab/>
            </w:r>
            <w:r>
              <w:tab/>
            </w:r>
            <w:r>
              <w:tab/>
            </w:r>
            <w:r>
              <w:tab/>
              <w:t xml:space="preserve">m_hasExpect(false), </w:t>
            </w:r>
          </w:p>
          <w:p w14:paraId="4FFE6FD4" w14:textId="77777777" w:rsidR="00C24749" w:rsidRDefault="00C24749" w:rsidP="00C24749">
            <w:pPr>
              <w:pStyle w:val="2-"/>
            </w:pPr>
            <w:r>
              <w:tab/>
            </w:r>
            <w:r>
              <w:tab/>
            </w:r>
            <w:r>
              <w:tab/>
            </w:r>
            <w:r>
              <w:tab/>
              <w:t>m_value(0),</w:t>
            </w:r>
          </w:p>
          <w:p w14:paraId="6F150170" w14:textId="77777777" w:rsidR="00C24749" w:rsidRDefault="00C24749" w:rsidP="00C24749">
            <w:pPr>
              <w:pStyle w:val="2-"/>
            </w:pPr>
            <w:r>
              <w:tab/>
            </w:r>
            <w:r>
              <w:tab/>
            </w:r>
            <w:r>
              <w:tab/>
            </w:r>
            <w:r>
              <w:tab/>
              <w:t>m_expect(0),</w:t>
            </w:r>
          </w:p>
          <w:p w14:paraId="13E51555" w14:textId="77777777" w:rsidR="00C24749" w:rsidRDefault="00C24749" w:rsidP="00C24749">
            <w:pPr>
              <w:pStyle w:val="2-"/>
            </w:pPr>
            <w:r>
              <w:tab/>
            </w:r>
            <w:r>
              <w:tab/>
            </w:r>
            <w:r>
              <w:tab/>
            </w:r>
            <w:r>
              <w:tab/>
              <w:t>CExprCResultObjBase()</w:t>
            </w:r>
          </w:p>
          <w:p w14:paraId="56702A3B" w14:textId="77777777" w:rsidR="00C24749" w:rsidRDefault="00C24749" w:rsidP="00C24749">
            <w:pPr>
              <w:pStyle w:val="2-"/>
            </w:pPr>
            <w:r>
              <w:tab/>
            </w:r>
            <w:r>
              <w:tab/>
            </w:r>
            <w:r>
              <w:tab/>
              <w:t>{</w:t>
            </w:r>
          </w:p>
          <w:p w14:paraId="2810F6CC" w14:textId="77777777" w:rsidR="00C24749" w:rsidRDefault="00C24749" w:rsidP="00C24749">
            <w:pPr>
              <w:pStyle w:val="2-"/>
            </w:pPr>
            <w:r>
              <w:tab/>
            </w:r>
            <w:r>
              <w:tab/>
            </w:r>
            <w:r>
              <w:tab/>
              <w:t>}</w:t>
            </w:r>
          </w:p>
          <w:p w14:paraId="2DD8B006" w14:textId="77777777" w:rsidR="00C24749" w:rsidRDefault="00C24749" w:rsidP="00C24749">
            <w:pPr>
              <w:pStyle w:val="2-"/>
            </w:pPr>
            <w:r>
              <w:tab/>
            </w:r>
            <w:r>
              <w:tab/>
            </w:r>
            <w:r>
              <w:tab/>
              <w:t>~CExprCResultObj()</w:t>
            </w:r>
          </w:p>
          <w:p w14:paraId="6CE5ADB2" w14:textId="77777777" w:rsidR="00C24749" w:rsidRDefault="00C24749" w:rsidP="00C24749">
            <w:pPr>
              <w:pStyle w:val="2-"/>
            </w:pPr>
            <w:r>
              <w:tab/>
            </w:r>
            <w:r>
              <w:tab/>
            </w:r>
            <w:r>
              <w:tab/>
              <w:t>{</w:t>
            </w:r>
          </w:p>
          <w:p w14:paraId="4245657F" w14:textId="77777777" w:rsidR="00C24749" w:rsidRDefault="00C24749" w:rsidP="00C24749">
            <w:pPr>
              <w:pStyle w:val="2-"/>
            </w:pPr>
            <w:r>
              <w:tab/>
            </w:r>
            <w:r>
              <w:tab/>
            </w:r>
            <w:r>
              <w:tab/>
            </w:r>
            <w:r>
              <w:tab/>
              <w:t xml:space="preserve">this-&gt;~CExprCResultObjBase(); </w:t>
            </w:r>
          </w:p>
          <w:p w14:paraId="7B539F43" w14:textId="77777777" w:rsidR="00C24749" w:rsidRDefault="00C24749" w:rsidP="00C24749">
            <w:pPr>
              <w:pStyle w:val="2-"/>
            </w:pPr>
            <w:r>
              <w:tab/>
            </w:r>
            <w:r>
              <w:tab/>
            </w:r>
            <w:r>
              <w:tab/>
              <w:t>}</w:t>
            </w:r>
          </w:p>
          <w:p w14:paraId="5211BD48" w14:textId="77777777" w:rsidR="00C24749" w:rsidRDefault="00C24749" w:rsidP="00C24749">
            <w:pPr>
              <w:pStyle w:val="2-"/>
            </w:pPr>
          </w:p>
          <w:p w14:paraId="0D975B63" w14:textId="77777777" w:rsidR="00C24749" w:rsidRDefault="00C24749" w:rsidP="00C24749">
            <w:pPr>
              <w:pStyle w:val="2-"/>
            </w:pPr>
            <w:r>
              <w:tab/>
            </w:r>
            <w:r>
              <w:tab/>
              <w:t>public:</w:t>
            </w:r>
          </w:p>
          <w:p w14:paraId="02998B7B" w14:textId="77777777" w:rsidR="00C24749" w:rsidRDefault="00C24749" w:rsidP="00C24749">
            <w:pPr>
              <w:pStyle w:val="2-"/>
            </w:pPr>
            <w:r>
              <w:tab/>
            </w:r>
            <w:r>
              <w:tab/>
            </w:r>
            <w:r>
              <w:tab/>
              <w:t>void setValue(const T value)</w:t>
            </w:r>
          </w:p>
          <w:p w14:paraId="5788AF18" w14:textId="77777777" w:rsidR="00C24749" w:rsidRDefault="00C24749" w:rsidP="00C24749">
            <w:pPr>
              <w:pStyle w:val="2-"/>
            </w:pPr>
            <w:r>
              <w:tab/>
            </w:r>
            <w:r>
              <w:tab/>
            </w:r>
            <w:r>
              <w:tab/>
              <w:t>{</w:t>
            </w:r>
          </w:p>
          <w:p w14:paraId="31B21B84" w14:textId="77777777" w:rsidR="00C24749" w:rsidRDefault="00C24749" w:rsidP="00C24749">
            <w:pPr>
              <w:pStyle w:val="2-"/>
            </w:pPr>
            <w:r>
              <w:tab/>
            </w:r>
            <w:r>
              <w:tab/>
            </w:r>
            <w:r>
              <w:tab/>
            </w:r>
            <w:r>
              <w:tab/>
              <w:t>this-&gt;m_value = value;</w:t>
            </w:r>
          </w:p>
          <w:p w14:paraId="18D661BC" w14:textId="77777777" w:rsidR="00C24749" w:rsidRDefault="00C24749" w:rsidP="00C24749">
            <w:pPr>
              <w:pStyle w:val="2-"/>
            </w:pPr>
            <w:r>
              <w:tab/>
            </w:r>
            <w:r>
              <w:tab/>
            </w:r>
            <w:r>
              <w:tab/>
            </w:r>
            <w:r>
              <w:tab/>
              <w:t>this-&gt;m_hasValue = true;</w:t>
            </w:r>
          </w:p>
          <w:p w14:paraId="73702769" w14:textId="77777777" w:rsidR="00C24749" w:rsidRDefault="00C24749" w:rsidP="00C24749">
            <w:pPr>
              <w:pStyle w:val="2-"/>
            </w:pPr>
            <w:r>
              <w:tab/>
            </w:r>
            <w:r>
              <w:tab/>
            </w:r>
            <w:r>
              <w:tab/>
            </w:r>
            <w:r>
              <w:tab/>
              <w:t>std::ostringstream os;</w:t>
            </w:r>
          </w:p>
          <w:p w14:paraId="30A4D73D" w14:textId="77777777" w:rsidR="00C24749" w:rsidRDefault="00C24749" w:rsidP="00C24749">
            <w:pPr>
              <w:pStyle w:val="2-"/>
            </w:pPr>
            <w:r>
              <w:tab/>
            </w:r>
            <w:r>
              <w:tab/>
            </w:r>
            <w:r>
              <w:tab/>
            </w:r>
            <w:r>
              <w:tab/>
              <w:t>os &lt;&lt; value;</w:t>
            </w:r>
          </w:p>
          <w:p w14:paraId="3EE20ECF" w14:textId="77777777" w:rsidR="00C24749" w:rsidRDefault="00C24749" w:rsidP="00C24749">
            <w:pPr>
              <w:pStyle w:val="2-"/>
            </w:pPr>
            <w:r>
              <w:tab/>
            </w:r>
            <w:r>
              <w:tab/>
            </w:r>
            <w:r>
              <w:tab/>
            </w:r>
            <w:r>
              <w:tab/>
              <w:t>this-&gt;setValueStr(os.str().c_str());</w:t>
            </w:r>
          </w:p>
          <w:p w14:paraId="015EF844" w14:textId="77777777" w:rsidR="00C24749" w:rsidRDefault="00C24749" w:rsidP="00C24749">
            <w:pPr>
              <w:pStyle w:val="2-"/>
            </w:pPr>
            <w:r>
              <w:tab/>
            </w:r>
            <w:r>
              <w:tab/>
            </w:r>
            <w:r>
              <w:tab/>
              <w:t>}</w:t>
            </w:r>
          </w:p>
          <w:p w14:paraId="3366ECBF" w14:textId="77777777" w:rsidR="00C24749" w:rsidRDefault="00C24749" w:rsidP="00C24749">
            <w:pPr>
              <w:pStyle w:val="2-"/>
            </w:pPr>
            <w:r>
              <w:tab/>
            </w:r>
            <w:r>
              <w:tab/>
            </w:r>
            <w:r>
              <w:tab/>
              <w:t>T getValue() const { return this-&gt;m_value; }</w:t>
            </w:r>
          </w:p>
          <w:p w14:paraId="0E951D07" w14:textId="77777777" w:rsidR="00C24749" w:rsidRDefault="00C24749" w:rsidP="00C24749">
            <w:pPr>
              <w:pStyle w:val="2-"/>
            </w:pPr>
            <w:r>
              <w:tab/>
            </w:r>
            <w:r>
              <w:tab/>
            </w:r>
            <w:r>
              <w:tab/>
              <w:t>void setExpect(const T expect)</w:t>
            </w:r>
          </w:p>
          <w:p w14:paraId="09875905" w14:textId="77777777" w:rsidR="00C24749" w:rsidRDefault="00C24749" w:rsidP="00C24749">
            <w:pPr>
              <w:pStyle w:val="2-"/>
            </w:pPr>
            <w:r>
              <w:tab/>
            </w:r>
            <w:r>
              <w:tab/>
            </w:r>
            <w:r>
              <w:tab/>
              <w:t>{</w:t>
            </w:r>
          </w:p>
          <w:p w14:paraId="286ECAE1" w14:textId="77777777" w:rsidR="00C24749" w:rsidRDefault="00C24749" w:rsidP="00C24749">
            <w:pPr>
              <w:pStyle w:val="2-"/>
            </w:pPr>
            <w:r>
              <w:tab/>
            </w:r>
            <w:r>
              <w:tab/>
            </w:r>
            <w:r>
              <w:tab/>
            </w:r>
            <w:r>
              <w:tab/>
              <w:t>this-&gt;m_expect = expect;</w:t>
            </w:r>
          </w:p>
          <w:p w14:paraId="3D69E275" w14:textId="77777777" w:rsidR="00C24749" w:rsidRDefault="00C24749" w:rsidP="00C24749">
            <w:pPr>
              <w:pStyle w:val="2-"/>
            </w:pPr>
            <w:r>
              <w:tab/>
            </w:r>
            <w:r>
              <w:tab/>
            </w:r>
            <w:r>
              <w:tab/>
            </w:r>
            <w:r>
              <w:tab/>
              <w:t>this-&gt;m_hasExpect = true;</w:t>
            </w:r>
          </w:p>
          <w:p w14:paraId="222173FE" w14:textId="77777777" w:rsidR="00C24749" w:rsidRDefault="00C24749" w:rsidP="00C24749">
            <w:pPr>
              <w:pStyle w:val="2-"/>
            </w:pPr>
            <w:r>
              <w:tab/>
            </w:r>
            <w:r>
              <w:tab/>
            </w:r>
            <w:r>
              <w:tab/>
              <w:t>}</w:t>
            </w:r>
          </w:p>
          <w:p w14:paraId="786B8C05" w14:textId="77777777" w:rsidR="00C24749" w:rsidRDefault="00C24749" w:rsidP="00C24749">
            <w:pPr>
              <w:pStyle w:val="2-"/>
            </w:pPr>
            <w:r>
              <w:tab/>
            </w:r>
            <w:r>
              <w:tab/>
            </w:r>
            <w:r>
              <w:tab/>
              <w:t>T getExpect() const { return this-&gt;m_expectStr; }</w:t>
            </w:r>
          </w:p>
          <w:p w14:paraId="50E79739" w14:textId="77777777" w:rsidR="00C24749" w:rsidRDefault="00C24749" w:rsidP="00C24749">
            <w:pPr>
              <w:pStyle w:val="2-"/>
            </w:pPr>
            <w:r>
              <w:tab/>
            </w:r>
            <w:r>
              <w:tab/>
            </w:r>
            <w:r>
              <w:tab/>
            </w:r>
          </w:p>
          <w:p w14:paraId="5FA145D7" w14:textId="77777777" w:rsidR="00C24749" w:rsidRDefault="00C24749" w:rsidP="00C24749">
            <w:pPr>
              <w:pStyle w:val="2-"/>
            </w:pPr>
            <w:r>
              <w:tab/>
            </w:r>
            <w:r>
              <w:tab/>
              <w:t>public:</w:t>
            </w:r>
          </w:p>
          <w:p w14:paraId="490124AB" w14:textId="77777777" w:rsidR="00C24749" w:rsidRDefault="00C24749" w:rsidP="00C24749">
            <w:pPr>
              <w:pStyle w:val="2-"/>
            </w:pPr>
            <w:r>
              <w:tab/>
            </w:r>
            <w:r>
              <w:tab/>
            </w:r>
            <w:r>
              <w:tab/>
              <w:t>void setOpeStrFromType(T_UT_OPE_UNKNOWN_DUMMY ope)</w:t>
            </w:r>
          </w:p>
          <w:p w14:paraId="4BE88C9C" w14:textId="77777777" w:rsidR="00C24749" w:rsidRDefault="00C24749" w:rsidP="00C24749">
            <w:pPr>
              <w:pStyle w:val="2-"/>
            </w:pPr>
            <w:r>
              <w:tab/>
            </w:r>
            <w:r>
              <w:tab/>
            </w:r>
            <w:r>
              <w:tab/>
              <w:t>{</w:t>
            </w:r>
          </w:p>
          <w:p w14:paraId="33672A5E" w14:textId="77777777" w:rsidR="00C24749" w:rsidRDefault="00C24749" w:rsidP="00C24749">
            <w:pPr>
              <w:pStyle w:val="2-"/>
            </w:pPr>
            <w:r>
              <w:tab/>
            </w:r>
            <w:r>
              <w:tab/>
            </w:r>
            <w:r>
              <w:tab/>
            </w:r>
            <w:r>
              <w:tab/>
              <w:t>this-&gt;setOpeStrFromId(UT_OPE_UNKNOWN);</w:t>
            </w:r>
          </w:p>
          <w:p w14:paraId="17D12EFE" w14:textId="77777777" w:rsidR="00C24749" w:rsidRDefault="00C24749" w:rsidP="00C24749">
            <w:pPr>
              <w:pStyle w:val="2-"/>
            </w:pPr>
            <w:r>
              <w:tab/>
            </w:r>
            <w:r>
              <w:tab/>
            </w:r>
            <w:r>
              <w:tab/>
              <w:t>}</w:t>
            </w:r>
          </w:p>
          <w:p w14:paraId="4F048DC1" w14:textId="77777777" w:rsidR="00C24749" w:rsidRDefault="00C24749" w:rsidP="00C24749">
            <w:pPr>
              <w:pStyle w:val="2-"/>
            </w:pPr>
            <w:r>
              <w:tab/>
            </w:r>
            <w:r>
              <w:tab/>
            </w:r>
            <w:r>
              <w:tab/>
              <w:t>void setOpeStrFromType(T_UT_OPE_EQ_DUMMY ope)</w:t>
            </w:r>
          </w:p>
          <w:p w14:paraId="7CBF09E3" w14:textId="77777777" w:rsidR="00C24749" w:rsidRDefault="00C24749" w:rsidP="00C24749">
            <w:pPr>
              <w:pStyle w:val="2-"/>
            </w:pPr>
            <w:r>
              <w:tab/>
            </w:r>
            <w:r>
              <w:tab/>
            </w:r>
            <w:r>
              <w:tab/>
              <w:t>{</w:t>
            </w:r>
          </w:p>
          <w:p w14:paraId="47EB556E" w14:textId="77777777" w:rsidR="00C24749" w:rsidRDefault="00C24749" w:rsidP="00C24749">
            <w:pPr>
              <w:pStyle w:val="2-"/>
            </w:pPr>
            <w:r>
              <w:tab/>
            </w:r>
            <w:r>
              <w:tab/>
            </w:r>
            <w:r>
              <w:tab/>
            </w:r>
            <w:r>
              <w:tab/>
              <w:t>this-&gt;setOpeStrFromId(UT_OPE_EQ);</w:t>
            </w:r>
          </w:p>
          <w:p w14:paraId="2A39427E" w14:textId="77777777" w:rsidR="00C24749" w:rsidRDefault="00C24749" w:rsidP="00C24749">
            <w:pPr>
              <w:pStyle w:val="2-"/>
            </w:pPr>
            <w:r>
              <w:tab/>
            </w:r>
            <w:r>
              <w:tab/>
            </w:r>
            <w:r>
              <w:tab/>
              <w:t>}</w:t>
            </w:r>
          </w:p>
          <w:p w14:paraId="71B893F8" w14:textId="77777777" w:rsidR="00C24749" w:rsidRDefault="00C24749" w:rsidP="00C24749">
            <w:pPr>
              <w:pStyle w:val="2-"/>
            </w:pPr>
            <w:r>
              <w:tab/>
            </w:r>
            <w:r>
              <w:tab/>
            </w:r>
            <w:r>
              <w:tab/>
              <w:t>void setOpeStrFromType(T_UT_OPE_NE_DUMMY ope)</w:t>
            </w:r>
          </w:p>
          <w:p w14:paraId="511173C6" w14:textId="77777777" w:rsidR="00C24749" w:rsidRDefault="00C24749" w:rsidP="00C24749">
            <w:pPr>
              <w:pStyle w:val="2-"/>
            </w:pPr>
            <w:r>
              <w:tab/>
            </w:r>
            <w:r>
              <w:tab/>
            </w:r>
            <w:r>
              <w:tab/>
              <w:t>{</w:t>
            </w:r>
          </w:p>
          <w:p w14:paraId="25935550" w14:textId="77777777" w:rsidR="00C24749" w:rsidRDefault="00C24749" w:rsidP="00C24749">
            <w:pPr>
              <w:pStyle w:val="2-"/>
            </w:pPr>
            <w:r>
              <w:tab/>
            </w:r>
            <w:r>
              <w:tab/>
            </w:r>
            <w:r>
              <w:tab/>
            </w:r>
            <w:r>
              <w:tab/>
              <w:t>this-&gt;setOpeStrFromId(UT_OPE_NE);</w:t>
            </w:r>
          </w:p>
          <w:p w14:paraId="203CA47F" w14:textId="77777777" w:rsidR="00C24749" w:rsidRDefault="00C24749" w:rsidP="00C24749">
            <w:pPr>
              <w:pStyle w:val="2-"/>
            </w:pPr>
            <w:r>
              <w:tab/>
            </w:r>
            <w:r>
              <w:tab/>
            </w:r>
            <w:r>
              <w:tab/>
              <w:t>}</w:t>
            </w:r>
          </w:p>
          <w:p w14:paraId="517F6C16" w14:textId="77777777" w:rsidR="00C24749" w:rsidRDefault="00C24749" w:rsidP="00C24749">
            <w:pPr>
              <w:pStyle w:val="2-"/>
            </w:pPr>
            <w:r>
              <w:tab/>
            </w:r>
            <w:r>
              <w:tab/>
            </w:r>
            <w:r>
              <w:tab/>
              <w:t>void setOpeStrFromType(T_UT_OPE_GT_DUMMY ope)</w:t>
            </w:r>
          </w:p>
          <w:p w14:paraId="20625A91" w14:textId="77777777" w:rsidR="00C24749" w:rsidRDefault="00C24749" w:rsidP="00C24749">
            <w:pPr>
              <w:pStyle w:val="2-"/>
            </w:pPr>
            <w:r>
              <w:tab/>
            </w:r>
            <w:r>
              <w:tab/>
            </w:r>
            <w:r>
              <w:tab/>
              <w:t>{</w:t>
            </w:r>
          </w:p>
          <w:p w14:paraId="78392698" w14:textId="77777777" w:rsidR="00C24749" w:rsidRDefault="00C24749" w:rsidP="00C24749">
            <w:pPr>
              <w:pStyle w:val="2-"/>
            </w:pPr>
            <w:r>
              <w:tab/>
            </w:r>
            <w:r>
              <w:tab/>
            </w:r>
            <w:r>
              <w:tab/>
            </w:r>
            <w:r>
              <w:tab/>
              <w:t>this-&gt;setOpeStrFromId(UT_OPE_GT);</w:t>
            </w:r>
          </w:p>
          <w:p w14:paraId="438A7EB8" w14:textId="77777777" w:rsidR="00C24749" w:rsidRDefault="00C24749" w:rsidP="00C24749">
            <w:pPr>
              <w:pStyle w:val="2-"/>
            </w:pPr>
            <w:r>
              <w:tab/>
            </w:r>
            <w:r>
              <w:tab/>
            </w:r>
            <w:r>
              <w:tab/>
              <w:t>}</w:t>
            </w:r>
          </w:p>
          <w:p w14:paraId="332C2918" w14:textId="77777777" w:rsidR="00C24749" w:rsidRDefault="00C24749" w:rsidP="00C24749">
            <w:pPr>
              <w:pStyle w:val="2-"/>
            </w:pPr>
            <w:r>
              <w:tab/>
            </w:r>
            <w:r>
              <w:tab/>
            </w:r>
            <w:r>
              <w:tab/>
              <w:t>void setOpeStrFromType(T_UT_OPE_GE_DUMMY ope)</w:t>
            </w:r>
          </w:p>
          <w:p w14:paraId="403145CD" w14:textId="77777777" w:rsidR="00C24749" w:rsidRDefault="00C24749" w:rsidP="00C24749">
            <w:pPr>
              <w:pStyle w:val="2-"/>
            </w:pPr>
            <w:r>
              <w:tab/>
            </w:r>
            <w:r>
              <w:tab/>
            </w:r>
            <w:r>
              <w:tab/>
              <w:t>{</w:t>
            </w:r>
          </w:p>
          <w:p w14:paraId="3D4F9946" w14:textId="77777777" w:rsidR="00C24749" w:rsidRDefault="00C24749" w:rsidP="00C24749">
            <w:pPr>
              <w:pStyle w:val="2-"/>
            </w:pPr>
            <w:r>
              <w:tab/>
            </w:r>
            <w:r>
              <w:tab/>
            </w:r>
            <w:r>
              <w:tab/>
            </w:r>
            <w:r>
              <w:tab/>
              <w:t>this-&gt;setOpeStrFromId(UT_OPE_GE);</w:t>
            </w:r>
          </w:p>
          <w:p w14:paraId="31B7D711" w14:textId="77777777" w:rsidR="00C24749" w:rsidRDefault="00C24749" w:rsidP="00C24749">
            <w:pPr>
              <w:pStyle w:val="2-"/>
            </w:pPr>
            <w:r>
              <w:tab/>
            </w:r>
            <w:r>
              <w:tab/>
            </w:r>
            <w:r>
              <w:tab/>
              <w:t>}</w:t>
            </w:r>
          </w:p>
          <w:p w14:paraId="74C26956" w14:textId="77777777" w:rsidR="00C24749" w:rsidRDefault="00C24749" w:rsidP="00C24749">
            <w:pPr>
              <w:pStyle w:val="2-"/>
            </w:pPr>
            <w:r>
              <w:tab/>
            </w:r>
            <w:r>
              <w:tab/>
            </w:r>
            <w:r>
              <w:tab/>
              <w:t>void setOpeStrFromType(T_UT_OPE_LT_DUMMY ope)</w:t>
            </w:r>
          </w:p>
          <w:p w14:paraId="614FF0FE" w14:textId="77777777" w:rsidR="00C24749" w:rsidRDefault="00C24749" w:rsidP="00C24749">
            <w:pPr>
              <w:pStyle w:val="2-"/>
            </w:pPr>
            <w:r>
              <w:tab/>
            </w:r>
            <w:r>
              <w:tab/>
            </w:r>
            <w:r>
              <w:tab/>
              <w:t>{</w:t>
            </w:r>
          </w:p>
          <w:p w14:paraId="52DD17B7" w14:textId="77777777" w:rsidR="00C24749" w:rsidRDefault="00C24749" w:rsidP="00C24749">
            <w:pPr>
              <w:pStyle w:val="2-"/>
            </w:pPr>
            <w:r>
              <w:tab/>
            </w:r>
            <w:r>
              <w:tab/>
            </w:r>
            <w:r>
              <w:tab/>
            </w:r>
            <w:r>
              <w:tab/>
              <w:t>this-&gt;setOpeStrFromId(UT_OPE_LT);</w:t>
            </w:r>
          </w:p>
          <w:p w14:paraId="06E3A059" w14:textId="77777777" w:rsidR="00C24749" w:rsidRDefault="00C24749" w:rsidP="00C24749">
            <w:pPr>
              <w:pStyle w:val="2-"/>
            </w:pPr>
            <w:r>
              <w:tab/>
            </w:r>
            <w:r>
              <w:tab/>
            </w:r>
            <w:r>
              <w:tab/>
              <w:t>}</w:t>
            </w:r>
          </w:p>
          <w:p w14:paraId="658B3A24" w14:textId="77777777" w:rsidR="00C24749" w:rsidRDefault="00C24749" w:rsidP="00C24749">
            <w:pPr>
              <w:pStyle w:val="2-"/>
            </w:pPr>
            <w:r>
              <w:tab/>
            </w:r>
            <w:r>
              <w:tab/>
            </w:r>
            <w:r>
              <w:tab/>
              <w:t>void setOpeStrFromType(T_UT_OPE_LE_DUMMY ope)</w:t>
            </w:r>
          </w:p>
          <w:p w14:paraId="29425FAE" w14:textId="77777777" w:rsidR="00C24749" w:rsidRDefault="00C24749" w:rsidP="00C24749">
            <w:pPr>
              <w:pStyle w:val="2-"/>
            </w:pPr>
            <w:r>
              <w:tab/>
            </w:r>
            <w:r>
              <w:tab/>
            </w:r>
            <w:r>
              <w:tab/>
              <w:t>{</w:t>
            </w:r>
          </w:p>
          <w:p w14:paraId="725D5F90" w14:textId="77777777" w:rsidR="00C24749" w:rsidRDefault="00C24749" w:rsidP="00C24749">
            <w:pPr>
              <w:pStyle w:val="2-"/>
            </w:pPr>
            <w:r>
              <w:tab/>
            </w:r>
            <w:r>
              <w:tab/>
            </w:r>
            <w:r>
              <w:tab/>
            </w:r>
            <w:r>
              <w:tab/>
              <w:t>this-&gt;setOpeStrFromId(UT_OPE_LE);</w:t>
            </w:r>
          </w:p>
          <w:p w14:paraId="032810DA" w14:textId="77777777" w:rsidR="00C24749" w:rsidRDefault="00C24749" w:rsidP="00C24749">
            <w:pPr>
              <w:pStyle w:val="2-"/>
            </w:pPr>
            <w:r>
              <w:lastRenderedPageBreak/>
              <w:tab/>
            </w:r>
            <w:r>
              <w:tab/>
            </w:r>
            <w:r>
              <w:tab/>
              <w:t>}</w:t>
            </w:r>
          </w:p>
          <w:p w14:paraId="331B2049" w14:textId="77777777" w:rsidR="00C24749" w:rsidRDefault="00C24749" w:rsidP="00C24749">
            <w:pPr>
              <w:pStyle w:val="2-"/>
            </w:pPr>
            <w:r>
              <w:tab/>
            </w:r>
            <w:r>
              <w:tab/>
            </w:r>
            <w:r>
              <w:tab/>
              <w:t>void calcResult(T_UT_OPE_UNKNOWN_DUMMY ope)</w:t>
            </w:r>
          </w:p>
          <w:p w14:paraId="32B266FE" w14:textId="77777777" w:rsidR="00C24749" w:rsidRDefault="00C24749" w:rsidP="00C24749">
            <w:pPr>
              <w:pStyle w:val="2-"/>
            </w:pPr>
            <w:r>
              <w:tab/>
            </w:r>
            <w:r>
              <w:tab/>
            </w:r>
            <w:r>
              <w:tab/>
              <w:t>{</w:t>
            </w:r>
          </w:p>
          <w:p w14:paraId="0125D9EC" w14:textId="77777777" w:rsidR="00C24749" w:rsidRDefault="00C24749" w:rsidP="00C24749">
            <w:pPr>
              <w:pStyle w:val="2-"/>
            </w:pPr>
            <w:r>
              <w:tab/>
            </w:r>
            <w:r>
              <w:tab/>
            </w:r>
            <w:r>
              <w:tab/>
            </w:r>
            <w:r>
              <w:tab/>
              <w:t>this-&gt;setOpeStrFromType(ope);</w:t>
            </w:r>
          </w:p>
          <w:p w14:paraId="2425D654" w14:textId="77777777" w:rsidR="00C24749" w:rsidRDefault="00C24749" w:rsidP="00C24749">
            <w:pPr>
              <w:pStyle w:val="2-"/>
            </w:pPr>
            <w:r>
              <w:tab/>
            </w:r>
            <w:r>
              <w:tab/>
            </w:r>
            <w:r>
              <w:tab/>
            </w:r>
            <w:r>
              <w:tab/>
              <w:t>obj.setResult(false);</w:t>
            </w:r>
          </w:p>
          <w:p w14:paraId="5A9C12B5" w14:textId="77777777" w:rsidR="00C24749" w:rsidRDefault="00C24749" w:rsidP="00C24749">
            <w:pPr>
              <w:pStyle w:val="2-"/>
            </w:pPr>
            <w:r>
              <w:tab/>
            </w:r>
            <w:r>
              <w:tab/>
            </w:r>
            <w:r>
              <w:tab/>
            </w:r>
            <w:r>
              <w:tab/>
              <w:t>obj.setHasResult(false);</w:t>
            </w:r>
          </w:p>
          <w:p w14:paraId="308685F4" w14:textId="77777777" w:rsidR="00C24749" w:rsidRDefault="00C24749" w:rsidP="00C24749">
            <w:pPr>
              <w:pStyle w:val="2-"/>
            </w:pPr>
            <w:r>
              <w:tab/>
            </w:r>
            <w:r>
              <w:tab/>
            </w:r>
            <w:r>
              <w:tab/>
              <w:t>}</w:t>
            </w:r>
          </w:p>
          <w:p w14:paraId="33CDBBDB" w14:textId="77777777" w:rsidR="00C24749" w:rsidRDefault="00C24749" w:rsidP="00C24749">
            <w:pPr>
              <w:pStyle w:val="2-"/>
            </w:pPr>
            <w:r>
              <w:tab/>
            </w:r>
            <w:r>
              <w:tab/>
            </w:r>
            <w:r>
              <w:tab/>
              <w:t>void calcResult(T_UT_OPE_EQ_DUMMY ope)</w:t>
            </w:r>
          </w:p>
          <w:p w14:paraId="76AC8EB5" w14:textId="77777777" w:rsidR="00C24749" w:rsidRDefault="00C24749" w:rsidP="00C24749">
            <w:pPr>
              <w:pStyle w:val="2-"/>
            </w:pPr>
            <w:r>
              <w:tab/>
            </w:r>
            <w:r>
              <w:tab/>
            </w:r>
            <w:r>
              <w:tab/>
              <w:t>{</w:t>
            </w:r>
          </w:p>
          <w:p w14:paraId="54EBA0E7" w14:textId="77777777" w:rsidR="00C24749" w:rsidRDefault="00C24749" w:rsidP="00C24749">
            <w:pPr>
              <w:pStyle w:val="2-"/>
            </w:pPr>
            <w:r>
              <w:tab/>
            </w:r>
            <w:r>
              <w:tab/>
            </w:r>
            <w:r>
              <w:tab/>
            </w:r>
            <w:r>
              <w:tab/>
              <w:t>this-&gt;setOpeStrFromType(ope);</w:t>
            </w:r>
          </w:p>
          <w:p w14:paraId="6E888E2A" w14:textId="77777777" w:rsidR="00C24749" w:rsidRDefault="00C24749" w:rsidP="00C24749">
            <w:pPr>
              <w:pStyle w:val="2-"/>
            </w:pPr>
            <w:r>
              <w:tab/>
            </w:r>
            <w:r>
              <w:tab/>
            </w:r>
            <w:r>
              <w:tab/>
            </w:r>
            <w:r>
              <w:tab/>
              <w:t>this-&gt;setResult(this-&gt;m_value == this-&gt;m_expect);</w:t>
            </w:r>
          </w:p>
          <w:p w14:paraId="07C2CFB5" w14:textId="77777777" w:rsidR="00C24749" w:rsidRDefault="00C24749" w:rsidP="00C24749">
            <w:pPr>
              <w:pStyle w:val="2-"/>
            </w:pPr>
            <w:r>
              <w:tab/>
            </w:r>
            <w:r>
              <w:tab/>
            </w:r>
            <w:r>
              <w:tab/>
            </w:r>
            <w:r>
              <w:tab/>
              <w:t>this-&gt;setHasResult(true);</w:t>
            </w:r>
          </w:p>
          <w:p w14:paraId="57A6FC57" w14:textId="77777777" w:rsidR="00C24749" w:rsidRDefault="00C24749" w:rsidP="00C24749">
            <w:pPr>
              <w:pStyle w:val="2-"/>
            </w:pPr>
            <w:r>
              <w:tab/>
            </w:r>
            <w:r>
              <w:tab/>
            </w:r>
            <w:r>
              <w:tab/>
              <w:t>}</w:t>
            </w:r>
          </w:p>
          <w:p w14:paraId="3C2B682D" w14:textId="77777777" w:rsidR="00C24749" w:rsidRDefault="00C24749" w:rsidP="00C24749">
            <w:pPr>
              <w:pStyle w:val="2-"/>
            </w:pPr>
            <w:r>
              <w:tab/>
            </w:r>
            <w:r>
              <w:tab/>
            </w:r>
            <w:r>
              <w:tab/>
              <w:t>void calcResult(T_UT_OPE_NE_DUMMY ope)</w:t>
            </w:r>
          </w:p>
          <w:p w14:paraId="684866A1" w14:textId="77777777" w:rsidR="00C24749" w:rsidRDefault="00C24749" w:rsidP="00C24749">
            <w:pPr>
              <w:pStyle w:val="2-"/>
            </w:pPr>
            <w:r>
              <w:tab/>
            </w:r>
            <w:r>
              <w:tab/>
            </w:r>
            <w:r>
              <w:tab/>
              <w:t>{</w:t>
            </w:r>
          </w:p>
          <w:p w14:paraId="3C9617FD" w14:textId="77777777" w:rsidR="00C24749" w:rsidRDefault="00C24749" w:rsidP="00C24749">
            <w:pPr>
              <w:pStyle w:val="2-"/>
            </w:pPr>
            <w:r>
              <w:tab/>
            </w:r>
            <w:r>
              <w:tab/>
            </w:r>
            <w:r>
              <w:tab/>
            </w:r>
            <w:r>
              <w:tab/>
              <w:t>this-&gt;setOpeStrFromType(ope);</w:t>
            </w:r>
          </w:p>
          <w:p w14:paraId="65231528" w14:textId="77777777" w:rsidR="00C24749" w:rsidRDefault="00C24749" w:rsidP="00C24749">
            <w:pPr>
              <w:pStyle w:val="2-"/>
            </w:pPr>
            <w:r>
              <w:tab/>
            </w:r>
            <w:r>
              <w:tab/>
            </w:r>
            <w:r>
              <w:tab/>
            </w:r>
            <w:r>
              <w:tab/>
              <w:t>this-&gt;setResult(this-&gt;m_value != this-&gt;m_expect);</w:t>
            </w:r>
          </w:p>
          <w:p w14:paraId="0DEF8DFB" w14:textId="77777777" w:rsidR="00C24749" w:rsidRDefault="00C24749" w:rsidP="00C24749">
            <w:pPr>
              <w:pStyle w:val="2-"/>
            </w:pPr>
            <w:r>
              <w:tab/>
            </w:r>
            <w:r>
              <w:tab/>
            </w:r>
            <w:r>
              <w:tab/>
            </w:r>
            <w:r>
              <w:tab/>
              <w:t>this-&gt;setHasResult(true);</w:t>
            </w:r>
          </w:p>
          <w:p w14:paraId="3A267F9F" w14:textId="77777777" w:rsidR="00C24749" w:rsidRDefault="00C24749" w:rsidP="00C24749">
            <w:pPr>
              <w:pStyle w:val="2-"/>
            </w:pPr>
            <w:r>
              <w:tab/>
            </w:r>
            <w:r>
              <w:tab/>
            </w:r>
            <w:r>
              <w:tab/>
              <w:t>}</w:t>
            </w:r>
          </w:p>
          <w:p w14:paraId="71FABB65" w14:textId="77777777" w:rsidR="00C24749" w:rsidRDefault="00C24749" w:rsidP="00C24749">
            <w:pPr>
              <w:pStyle w:val="2-"/>
            </w:pPr>
            <w:r>
              <w:tab/>
            </w:r>
            <w:r>
              <w:tab/>
            </w:r>
            <w:r>
              <w:tab/>
              <w:t>void calcResult(T_UT_OPE_GT_DUMMY ope)</w:t>
            </w:r>
          </w:p>
          <w:p w14:paraId="3AF3FA38" w14:textId="77777777" w:rsidR="00C24749" w:rsidRDefault="00C24749" w:rsidP="00C24749">
            <w:pPr>
              <w:pStyle w:val="2-"/>
            </w:pPr>
            <w:r>
              <w:tab/>
            </w:r>
            <w:r>
              <w:tab/>
            </w:r>
            <w:r>
              <w:tab/>
              <w:t>{</w:t>
            </w:r>
          </w:p>
          <w:p w14:paraId="3CD2F8CE" w14:textId="77777777" w:rsidR="00C24749" w:rsidRDefault="00C24749" w:rsidP="00C24749">
            <w:pPr>
              <w:pStyle w:val="2-"/>
            </w:pPr>
            <w:r>
              <w:tab/>
            </w:r>
            <w:r>
              <w:tab/>
            </w:r>
            <w:r>
              <w:tab/>
            </w:r>
            <w:r>
              <w:tab/>
              <w:t>this-&gt;setOpeStrFromType(ope);</w:t>
            </w:r>
          </w:p>
          <w:p w14:paraId="049FD51A" w14:textId="77777777" w:rsidR="00C24749" w:rsidRDefault="00C24749" w:rsidP="00C24749">
            <w:pPr>
              <w:pStyle w:val="2-"/>
            </w:pPr>
            <w:r>
              <w:tab/>
            </w:r>
            <w:r>
              <w:tab/>
            </w:r>
            <w:r>
              <w:tab/>
            </w:r>
            <w:r>
              <w:tab/>
              <w:t>this-&gt;setResult(this-&gt;m_value &gt; this-&gt;m_expect);</w:t>
            </w:r>
          </w:p>
          <w:p w14:paraId="02BEE6E5" w14:textId="77777777" w:rsidR="00C24749" w:rsidRDefault="00C24749" w:rsidP="00C24749">
            <w:pPr>
              <w:pStyle w:val="2-"/>
            </w:pPr>
            <w:r>
              <w:tab/>
            </w:r>
            <w:r>
              <w:tab/>
            </w:r>
            <w:r>
              <w:tab/>
            </w:r>
            <w:r>
              <w:tab/>
              <w:t>this-&gt;setHasResult(true);</w:t>
            </w:r>
          </w:p>
          <w:p w14:paraId="70AC8541" w14:textId="77777777" w:rsidR="00C24749" w:rsidRDefault="00C24749" w:rsidP="00C24749">
            <w:pPr>
              <w:pStyle w:val="2-"/>
            </w:pPr>
            <w:r>
              <w:tab/>
            </w:r>
            <w:r>
              <w:tab/>
            </w:r>
            <w:r>
              <w:tab/>
              <w:t>}</w:t>
            </w:r>
          </w:p>
          <w:p w14:paraId="2580F2F2" w14:textId="77777777" w:rsidR="00C24749" w:rsidRDefault="00C24749" w:rsidP="00C24749">
            <w:pPr>
              <w:pStyle w:val="2-"/>
            </w:pPr>
            <w:r>
              <w:tab/>
            </w:r>
            <w:r>
              <w:tab/>
            </w:r>
            <w:r>
              <w:tab/>
              <w:t>void calcResult(T_UT_OPE_GE_DUMMY ope)</w:t>
            </w:r>
          </w:p>
          <w:p w14:paraId="5EF500B5" w14:textId="77777777" w:rsidR="00C24749" w:rsidRDefault="00C24749" w:rsidP="00C24749">
            <w:pPr>
              <w:pStyle w:val="2-"/>
            </w:pPr>
            <w:r>
              <w:tab/>
            </w:r>
            <w:r>
              <w:tab/>
            </w:r>
            <w:r>
              <w:tab/>
              <w:t>{</w:t>
            </w:r>
          </w:p>
          <w:p w14:paraId="782914F0" w14:textId="77777777" w:rsidR="00C24749" w:rsidRDefault="00C24749" w:rsidP="00C24749">
            <w:pPr>
              <w:pStyle w:val="2-"/>
            </w:pPr>
            <w:r>
              <w:tab/>
            </w:r>
            <w:r>
              <w:tab/>
            </w:r>
            <w:r>
              <w:tab/>
            </w:r>
            <w:r>
              <w:tab/>
              <w:t>this-&gt;setOpeStrFromType(ope);</w:t>
            </w:r>
          </w:p>
          <w:p w14:paraId="5B153EAF" w14:textId="77777777" w:rsidR="00C24749" w:rsidRDefault="00C24749" w:rsidP="00C24749">
            <w:pPr>
              <w:pStyle w:val="2-"/>
            </w:pPr>
            <w:r>
              <w:tab/>
            </w:r>
            <w:r>
              <w:tab/>
            </w:r>
            <w:r>
              <w:tab/>
            </w:r>
            <w:r>
              <w:tab/>
              <w:t>this-&gt;setResult(this-&gt;m_value &gt;= this-&gt;m_expect);</w:t>
            </w:r>
          </w:p>
          <w:p w14:paraId="5912B762" w14:textId="77777777" w:rsidR="00C24749" w:rsidRDefault="00C24749" w:rsidP="00C24749">
            <w:pPr>
              <w:pStyle w:val="2-"/>
            </w:pPr>
            <w:r>
              <w:tab/>
            </w:r>
            <w:r>
              <w:tab/>
            </w:r>
            <w:r>
              <w:tab/>
            </w:r>
            <w:r>
              <w:tab/>
              <w:t>this-&gt;setHasResult(true);</w:t>
            </w:r>
          </w:p>
          <w:p w14:paraId="3E121573" w14:textId="77777777" w:rsidR="00C24749" w:rsidRDefault="00C24749" w:rsidP="00C24749">
            <w:pPr>
              <w:pStyle w:val="2-"/>
            </w:pPr>
            <w:r>
              <w:tab/>
            </w:r>
            <w:r>
              <w:tab/>
            </w:r>
            <w:r>
              <w:tab/>
              <w:t>}</w:t>
            </w:r>
          </w:p>
          <w:p w14:paraId="56CDB75D" w14:textId="77777777" w:rsidR="00C24749" w:rsidRDefault="00C24749" w:rsidP="00C24749">
            <w:pPr>
              <w:pStyle w:val="2-"/>
            </w:pPr>
            <w:r>
              <w:tab/>
            </w:r>
            <w:r>
              <w:tab/>
            </w:r>
            <w:r>
              <w:tab/>
              <w:t>void calcResult(T_UT_OPE_LT_DUMMY ope)</w:t>
            </w:r>
          </w:p>
          <w:p w14:paraId="2D005BC7" w14:textId="77777777" w:rsidR="00C24749" w:rsidRDefault="00C24749" w:rsidP="00C24749">
            <w:pPr>
              <w:pStyle w:val="2-"/>
            </w:pPr>
            <w:r>
              <w:tab/>
            </w:r>
            <w:r>
              <w:tab/>
            </w:r>
            <w:r>
              <w:tab/>
              <w:t>{</w:t>
            </w:r>
          </w:p>
          <w:p w14:paraId="01CDB7D7" w14:textId="77777777" w:rsidR="00C24749" w:rsidRDefault="00C24749" w:rsidP="00C24749">
            <w:pPr>
              <w:pStyle w:val="2-"/>
            </w:pPr>
            <w:r>
              <w:tab/>
            </w:r>
            <w:r>
              <w:tab/>
            </w:r>
            <w:r>
              <w:tab/>
            </w:r>
            <w:r>
              <w:tab/>
              <w:t>this-&gt;setOpeStrFromType(ope);</w:t>
            </w:r>
          </w:p>
          <w:p w14:paraId="4C125EB7" w14:textId="77777777" w:rsidR="00C24749" w:rsidRDefault="00C24749" w:rsidP="00C24749">
            <w:pPr>
              <w:pStyle w:val="2-"/>
            </w:pPr>
            <w:r>
              <w:tab/>
            </w:r>
            <w:r>
              <w:tab/>
            </w:r>
            <w:r>
              <w:tab/>
            </w:r>
            <w:r>
              <w:tab/>
              <w:t>this-&gt;setResult(this-&gt;m_value &lt; this-&gt;m_expect);</w:t>
            </w:r>
          </w:p>
          <w:p w14:paraId="77C86161" w14:textId="77777777" w:rsidR="00C24749" w:rsidRDefault="00C24749" w:rsidP="00C24749">
            <w:pPr>
              <w:pStyle w:val="2-"/>
            </w:pPr>
            <w:r>
              <w:tab/>
            </w:r>
            <w:r>
              <w:tab/>
            </w:r>
            <w:r>
              <w:tab/>
            </w:r>
            <w:r>
              <w:tab/>
              <w:t>this-&gt;setHasResult(true);</w:t>
            </w:r>
          </w:p>
          <w:p w14:paraId="5D4CC158" w14:textId="77777777" w:rsidR="00C24749" w:rsidRDefault="00C24749" w:rsidP="00C24749">
            <w:pPr>
              <w:pStyle w:val="2-"/>
            </w:pPr>
            <w:r>
              <w:tab/>
            </w:r>
            <w:r>
              <w:tab/>
            </w:r>
            <w:r>
              <w:tab/>
              <w:t>}</w:t>
            </w:r>
          </w:p>
          <w:p w14:paraId="64A23797" w14:textId="77777777" w:rsidR="00C24749" w:rsidRDefault="00C24749" w:rsidP="00C24749">
            <w:pPr>
              <w:pStyle w:val="2-"/>
            </w:pPr>
            <w:r>
              <w:tab/>
            </w:r>
            <w:r>
              <w:tab/>
            </w:r>
            <w:r>
              <w:tab/>
              <w:t>void calcResult(T_UT_OPE_LE_DUMMY ope)</w:t>
            </w:r>
          </w:p>
          <w:p w14:paraId="3E3B87E7" w14:textId="77777777" w:rsidR="00C24749" w:rsidRDefault="00C24749" w:rsidP="00C24749">
            <w:pPr>
              <w:pStyle w:val="2-"/>
            </w:pPr>
            <w:r>
              <w:tab/>
            </w:r>
            <w:r>
              <w:tab/>
            </w:r>
            <w:r>
              <w:tab/>
              <w:t>{</w:t>
            </w:r>
          </w:p>
          <w:p w14:paraId="0CD97FEA" w14:textId="77777777" w:rsidR="00C24749" w:rsidRDefault="00C24749" w:rsidP="00C24749">
            <w:pPr>
              <w:pStyle w:val="2-"/>
            </w:pPr>
            <w:r>
              <w:tab/>
            </w:r>
            <w:r>
              <w:tab/>
            </w:r>
            <w:r>
              <w:tab/>
            </w:r>
            <w:r>
              <w:tab/>
              <w:t>this-&gt;setOpeStrFromType(ope);</w:t>
            </w:r>
          </w:p>
          <w:p w14:paraId="0F0CE311" w14:textId="77777777" w:rsidR="00C24749" w:rsidRDefault="00C24749" w:rsidP="00C24749">
            <w:pPr>
              <w:pStyle w:val="2-"/>
            </w:pPr>
            <w:r>
              <w:tab/>
            </w:r>
            <w:r>
              <w:tab/>
            </w:r>
            <w:r>
              <w:tab/>
            </w:r>
            <w:r>
              <w:tab/>
              <w:t>this-&gt;setResult(this-&gt;m_value &lt;= this-&gt;m_expect);</w:t>
            </w:r>
          </w:p>
          <w:p w14:paraId="7C6FB958" w14:textId="77777777" w:rsidR="00C24749" w:rsidRDefault="00C24749" w:rsidP="00C24749">
            <w:pPr>
              <w:pStyle w:val="2-"/>
            </w:pPr>
            <w:r>
              <w:tab/>
            </w:r>
            <w:r>
              <w:tab/>
            </w:r>
            <w:r>
              <w:tab/>
            </w:r>
            <w:r>
              <w:tab/>
              <w:t>this-&gt;setHasResult(true);</w:t>
            </w:r>
          </w:p>
          <w:p w14:paraId="652671AF" w14:textId="77777777" w:rsidR="00C24749" w:rsidRDefault="00C24749" w:rsidP="00C24749">
            <w:pPr>
              <w:pStyle w:val="2-"/>
            </w:pPr>
            <w:r>
              <w:tab/>
            </w:r>
            <w:r>
              <w:tab/>
            </w:r>
            <w:r>
              <w:tab/>
              <w:t>}</w:t>
            </w:r>
          </w:p>
          <w:p w14:paraId="0EE42536" w14:textId="77777777" w:rsidR="00C24749" w:rsidRDefault="00C24749" w:rsidP="00C24749">
            <w:pPr>
              <w:pStyle w:val="2-"/>
            </w:pPr>
            <w:r>
              <w:tab/>
            </w:r>
            <w:r>
              <w:tab/>
            </w:r>
          </w:p>
          <w:p w14:paraId="61744BE7" w14:textId="77777777" w:rsidR="00C24749" w:rsidRDefault="00C24749" w:rsidP="00C24749">
            <w:pPr>
              <w:pStyle w:val="2-"/>
            </w:pPr>
            <w:r>
              <w:tab/>
            </w:r>
            <w:r>
              <w:tab/>
              <w:t>private:</w:t>
            </w:r>
          </w:p>
          <w:p w14:paraId="4590BB1A" w14:textId="77777777" w:rsidR="00C24749" w:rsidRDefault="00C24749" w:rsidP="00C24749">
            <w:pPr>
              <w:pStyle w:val="2-"/>
            </w:pPr>
            <w:r>
              <w:tab/>
            </w:r>
            <w:r>
              <w:tab/>
            </w:r>
            <w:r>
              <w:tab/>
              <w:t>T m_value;</w:t>
            </w:r>
          </w:p>
          <w:p w14:paraId="5C66BAA5" w14:textId="77777777" w:rsidR="00C24749" w:rsidRDefault="00C24749" w:rsidP="00C24749">
            <w:pPr>
              <w:pStyle w:val="2-"/>
            </w:pPr>
            <w:r>
              <w:tab/>
            </w:r>
            <w:r>
              <w:tab/>
            </w:r>
            <w:r>
              <w:tab/>
              <w:t>T m_expect;</w:t>
            </w:r>
          </w:p>
          <w:p w14:paraId="6C1342DA" w14:textId="77777777" w:rsidR="00C24749" w:rsidRDefault="00C24749" w:rsidP="00C24749">
            <w:pPr>
              <w:pStyle w:val="2-"/>
            </w:pPr>
            <w:r>
              <w:tab/>
            </w:r>
            <w:r>
              <w:tab/>
            </w:r>
            <w:r>
              <w:tab/>
              <w:t>bool m_hasValue;</w:t>
            </w:r>
          </w:p>
          <w:p w14:paraId="39F88926" w14:textId="77777777" w:rsidR="00C24749" w:rsidRDefault="00C24749" w:rsidP="00C24749">
            <w:pPr>
              <w:pStyle w:val="2-"/>
            </w:pPr>
            <w:r>
              <w:tab/>
            </w:r>
            <w:r>
              <w:tab/>
            </w:r>
            <w:r>
              <w:tab/>
              <w:t>bool m_hasExpect;</w:t>
            </w:r>
          </w:p>
          <w:p w14:paraId="0EB25CA3" w14:textId="77777777" w:rsidR="00C24749" w:rsidRDefault="00C24749" w:rsidP="00C24749">
            <w:pPr>
              <w:pStyle w:val="2-"/>
            </w:pPr>
            <w:r>
              <w:tab/>
            </w:r>
            <w:r>
              <w:tab/>
              <w:t>};</w:t>
            </w:r>
          </w:p>
          <w:p w14:paraId="6B9886EB" w14:textId="77777777" w:rsidR="00C24749" w:rsidRDefault="00C24749" w:rsidP="00C24749">
            <w:pPr>
              <w:pStyle w:val="2-"/>
            </w:pPr>
            <w:r>
              <w:tab/>
            </w:r>
            <w:r>
              <w:tab/>
              <w:t>template&lt;typename T, typename OPE&gt;</w:t>
            </w:r>
          </w:p>
          <w:p w14:paraId="5B0E9906" w14:textId="77777777" w:rsidR="00947E0D" w:rsidRDefault="00C24749" w:rsidP="00C24749">
            <w:pPr>
              <w:pStyle w:val="2-"/>
            </w:pPr>
            <w:r>
              <w:tab/>
            </w:r>
            <w:r>
              <w:tab/>
              <w:t>static CExprCResultObj&lt;T&gt;* makeResultObj2(const T value, typename T expect, OPE ope, const char* expr_str,</w:t>
            </w:r>
          </w:p>
          <w:p w14:paraId="557CDDEE" w14:textId="75B844BF" w:rsidR="00C24749" w:rsidRDefault="00947E0D" w:rsidP="00C24749">
            <w:pPr>
              <w:pStyle w:val="2-"/>
            </w:pPr>
            <w:r>
              <w:tab/>
            </w:r>
            <w:r>
              <w:tab/>
            </w:r>
            <w:r>
              <w:tab/>
            </w:r>
            <w:r>
              <w:tab/>
            </w:r>
            <w:r>
              <w:tab/>
            </w:r>
            <w:r>
              <w:tab/>
            </w:r>
            <w:r>
              <w:tab/>
            </w:r>
            <w:r>
              <w:tab/>
            </w:r>
            <w:r>
              <w:tab/>
            </w:r>
            <w:r>
              <w:tab/>
            </w:r>
            <w:r>
              <w:tab/>
            </w:r>
            <w:r>
              <w:tab/>
            </w:r>
            <w:r>
              <w:tab/>
            </w:r>
            <w:r>
              <w:tab/>
            </w:r>
            <w:r>
              <w:tab/>
            </w:r>
            <w:r w:rsidR="00C24749">
              <w:t>const char* expect_str)</w:t>
            </w:r>
          </w:p>
          <w:p w14:paraId="325AD757" w14:textId="77777777" w:rsidR="00C24749" w:rsidRDefault="00C24749" w:rsidP="00C24749">
            <w:pPr>
              <w:pStyle w:val="2-"/>
            </w:pPr>
            <w:r>
              <w:tab/>
            </w:r>
            <w:r>
              <w:tab/>
              <w:t>{</w:t>
            </w:r>
          </w:p>
          <w:p w14:paraId="62040350" w14:textId="77777777" w:rsidR="00C24749" w:rsidRDefault="00C24749" w:rsidP="00C24749">
            <w:pPr>
              <w:pStyle w:val="2-"/>
            </w:pPr>
            <w:r>
              <w:tab/>
            </w:r>
            <w:r>
              <w:tab/>
            </w:r>
            <w:r>
              <w:tab/>
              <w:t>CExprCResultObj&lt;T&gt;* obj = new CExprCResultObj&lt;T&gt;(value, expect);</w:t>
            </w:r>
          </w:p>
          <w:p w14:paraId="4F0004AE" w14:textId="77777777" w:rsidR="00C24749" w:rsidRDefault="00C24749" w:rsidP="00C24749">
            <w:pPr>
              <w:pStyle w:val="2-"/>
            </w:pPr>
            <w:r>
              <w:tab/>
            </w:r>
            <w:r>
              <w:tab/>
            </w:r>
            <w:r>
              <w:tab/>
              <w:t>obj-&gt;setValue(value);</w:t>
            </w:r>
          </w:p>
          <w:p w14:paraId="4EC06146" w14:textId="77777777" w:rsidR="00C24749" w:rsidRDefault="00C24749" w:rsidP="00C24749">
            <w:pPr>
              <w:pStyle w:val="2-"/>
            </w:pPr>
            <w:r>
              <w:tab/>
            </w:r>
            <w:r>
              <w:tab/>
            </w:r>
            <w:r>
              <w:tab/>
              <w:t>obj-&gt;setExpect(expect);</w:t>
            </w:r>
          </w:p>
          <w:p w14:paraId="4560A102" w14:textId="77777777" w:rsidR="00C24749" w:rsidRDefault="00C24749" w:rsidP="00C24749">
            <w:pPr>
              <w:pStyle w:val="2-"/>
            </w:pPr>
            <w:r>
              <w:tab/>
            </w:r>
            <w:r>
              <w:tab/>
            </w:r>
            <w:r>
              <w:tab/>
              <w:t>obj-&gt;setExprStr(expr_str);</w:t>
            </w:r>
          </w:p>
          <w:p w14:paraId="270D96C1" w14:textId="77777777" w:rsidR="00C24749" w:rsidRDefault="00C24749" w:rsidP="00C24749">
            <w:pPr>
              <w:pStyle w:val="2-"/>
            </w:pPr>
            <w:r>
              <w:tab/>
            </w:r>
            <w:r>
              <w:tab/>
            </w:r>
            <w:r>
              <w:tab/>
              <w:t>obj-&gt;setExpectStr(expect_str);</w:t>
            </w:r>
          </w:p>
          <w:p w14:paraId="4F5D3976" w14:textId="77777777" w:rsidR="00C24749" w:rsidRDefault="00C24749" w:rsidP="00C24749">
            <w:pPr>
              <w:pStyle w:val="2-"/>
            </w:pPr>
            <w:r>
              <w:tab/>
            </w:r>
            <w:r>
              <w:tab/>
            </w:r>
            <w:r>
              <w:tab/>
              <w:t>obj-&gt;calcResult(ope);</w:t>
            </w:r>
          </w:p>
          <w:p w14:paraId="46724B6B" w14:textId="77777777" w:rsidR="00C24749" w:rsidRDefault="00C24749" w:rsidP="00C24749">
            <w:pPr>
              <w:pStyle w:val="2-"/>
            </w:pPr>
            <w:r>
              <w:tab/>
            </w:r>
            <w:r>
              <w:tab/>
            </w:r>
            <w:r>
              <w:tab/>
              <w:t>return obj;</w:t>
            </w:r>
          </w:p>
          <w:p w14:paraId="29C422C3" w14:textId="77777777" w:rsidR="00C24749" w:rsidRDefault="00C24749" w:rsidP="00C24749">
            <w:pPr>
              <w:pStyle w:val="2-"/>
            </w:pPr>
            <w:r>
              <w:tab/>
            </w:r>
            <w:r>
              <w:tab/>
              <w:t>}</w:t>
            </w:r>
          </w:p>
          <w:p w14:paraId="647652FA" w14:textId="77777777" w:rsidR="00C24749" w:rsidRDefault="00C24749" w:rsidP="00C24749">
            <w:pPr>
              <w:pStyle w:val="2-"/>
            </w:pPr>
            <w:r>
              <w:tab/>
            </w:r>
            <w:r>
              <w:tab/>
              <w:t>template&lt;typename OPE&gt;</w:t>
            </w:r>
          </w:p>
          <w:p w14:paraId="2A5A2D3E" w14:textId="77777777" w:rsidR="00C24749" w:rsidRDefault="00C24749" w:rsidP="00C24749">
            <w:pPr>
              <w:pStyle w:val="2-"/>
            </w:pPr>
            <w:r>
              <w:tab/>
            </w:r>
            <w:r>
              <w:tab/>
              <w:t>static CExprCResultObj&lt;int&gt;* makeResultObj2ex(OPE ope, const char* expr_str, const char* expect_str)</w:t>
            </w:r>
          </w:p>
          <w:p w14:paraId="608676FE" w14:textId="77777777" w:rsidR="00C24749" w:rsidRDefault="00C24749" w:rsidP="00C24749">
            <w:pPr>
              <w:pStyle w:val="2-"/>
            </w:pPr>
            <w:r>
              <w:tab/>
            </w:r>
            <w:r>
              <w:tab/>
              <w:t>{</w:t>
            </w:r>
          </w:p>
          <w:p w14:paraId="218FD574" w14:textId="77777777" w:rsidR="00C24749" w:rsidRDefault="00C24749" w:rsidP="00C24749">
            <w:pPr>
              <w:pStyle w:val="2-"/>
            </w:pPr>
            <w:r>
              <w:lastRenderedPageBreak/>
              <w:tab/>
            </w:r>
            <w:r>
              <w:tab/>
            </w:r>
            <w:r>
              <w:tab/>
              <w:t>CExprCResultObj&lt;int&gt;* obj = new CExprCResultObj&lt;int&gt;();</w:t>
            </w:r>
          </w:p>
          <w:p w14:paraId="25FC7B30" w14:textId="77777777" w:rsidR="00C24749" w:rsidRDefault="00C24749" w:rsidP="00C24749">
            <w:pPr>
              <w:pStyle w:val="2-"/>
            </w:pPr>
            <w:r>
              <w:tab/>
            </w:r>
            <w:r>
              <w:tab/>
            </w:r>
            <w:r>
              <w:tab/>
              <w:t>obj-&gt;setExprStr(expr_str);</w:t>
            </w:r>
          </w:p>
          <w:p w14:paraId="620EB52E" w14:textId="77777777" w:rsidR="00C24749" w:rsidRDefault="00C24749" w:rsidP="00C24749">
            <w:pPr>
              <w:pStyle w:val="2-"/>
            </w:pPr>
            <w:r>
              <w:tab/>
            </w:r>
            <w:r>
              <w:tab/>
            </w:r>
            <w:r>
              <w:tab/>
              <w:t>obj-&gt;setExpectStr(expect_str);</w:t>
            </w:r>
          </w:p>
          <w:p w14:paraId="69499042" w14:textId="77777777" w:rsidR="00C24749" w:rsidRDefault="00C24749" w:rsidP="00C24749">
            <w:pPr>
              <w:pStyle w:val="2-"/>
            </w:pPr>
            <w:r>
              <w:tab/>
            </w:r>
            <w:r>
              <w:tab/>
            </w:r>
            <w:r>
              <w:tab/>
              <w:t>obj-&gt;setOpeStrFromType(ope);</w:t>
            </w:r>
          </w:p>
          <w:p w14:paraId="4630190E" w14:textId="77777777" w:rsidR="00C24749" w:rsidRDefault="00C24749" w:rsidP="00C24749">
            <w:pPr>
              <w:pStyle w:val="2-"/>
            </w:pPr>
            <w:r>
              <w:tab/>
            </w:r>
            <w:r>
              <w:tab/>
            </w:r>
            <w:r>
              <w:tab/>
              <w:t>obj-&gt;setResult(false);</w:t>
            </w:r>
          </w:p>
          <w:p w14:paraId="3E3E0933" w14:textId="77777777" w:rsidR="00C24749" w:rsidRDefault="00C24749" w:rsidP="00C24749">
            <w:pPr>
              <w:pStyle w:val="2-"/>
            </w:pPr>
            <w:r>
              <w:tab/>
            </w:r>
            <w:r>
              <w:tab/>
            </w:r>
            <w:r>
              <w:tab/>
              <w:t>obj-&gt;setHasResult(false);</w:t>
            </w:r>
          </w:p>
          <w:p w14:paraId="6CF3BE92" w14:textId="77777777" w:rsidR="00C24749" w:rsidRDefault="00C24749" w:rsidP="00C24749">
            <w:pPr>
              <w:pStyle w:val="2-"/>
            </w:pPr>
            <w:r>
              <w:tab/>
            </w:r>
            <w:r>
              <w:tab/>
            </w:r>
            <w:r>
              <w:tab/>
              <w:t>return obj;</w:t>
            </w:r>
          </w:p>
          <w:p w14:paraId="5DE2C718" w14:textId="77777777" w:rsidR="00C24749" w:rsidRDefault="00C24749" w:rsidP="00C24749">
            <w:pPr>
              <w:pStyle w:val="2-"/>
            </w:pPr>
            <w:r>
              <w:tab/>
            </w:r>
            <w:r>
              <w:tab/>
              <w:t>}</w:t>
            </w:r>
          </w:p>
          <w:p w14:paraId="5FFCDED3" w14:textId="77777777" w:rsidR="00C24749" w:rsidRDefault="00C24749" w:rsidP="00C24749">
            <w:pPr>
              <w:pStyle w:val="2-"/>
            </w:pPr>
            <w:r>
              <w:tab/>
            </w:r>
            <w:r>
              <w:tab/>
              <w:t>template&lt;typename T&gt;</w:t>
            </w:r>
          </w:p>
          <w:p w14:paraId="02FD2F34" w14:textId="77777777" w:rsidR="00C24749" w:rsidRDefault="00C24749" w:rsidP="00C24749">
            <w:pPr>
              <w:pStyle w:val="2-"/>
            </w:pPr>
            <w:r>
              <w:tab/>
            </w:r>
            <w:r>
              <w:tab/>
              <w:t>static CExprCResultObj&lt;T&gt;* makeResultObj1(const T value, const char* expr_str)</w:t>
            </w:r>
          </w:p>
          <w:p w14:paraId="46089C9B" w14:textId="77777777" w:rsidR="00C24749" w:rsidRDefault="00C24749" w:rsidP="00C24749">
            <w:pPr>
              <w:pStyle w:val="2-"/>
            </w:pPr>
            <w:r>
              <w:tab/>
            </w:r>
            <w:r>
              <w:tab/>
              <w:t>{</w:t>
            </w:r>
          </w:p>
          <w:p w14:paraId="536CC16C" w14:textId="77777777" w:rsidR="00C24749" w:rsidRDefault="00C24749" w:rsidP="00C24749">
            <w:pPr>
              <w:pStyle w:val="2-"/>
            </w:pPr>
            <w:r>
              <w:tab/>
            </w:r>
            <w:r>
              <w:tab/>
            </w:r>
            <w:r>
              <w:tab/>
              <w:t>CExprCResultObj&lt;T&gt;* obj = new CExprCResultObj&lt;T&gt;(value);</w:t>
            </w:r>
          </w:p>
          <w:p w14:paraId="0E453849" w14:textId="77777777" w:rsidR="00C24749" w:rsidRDefault="00C24749" w:rsidP="00C24749">
            <w:pPr>
              <w:pStyle w:val="2-"/>
            </w:pPr>
            <w:r>
              <w:tab/>
            </w:r>
            <w:r>
              <w:tab/>
            </w:r>
            <w:r>
              <w:tab/>
              <w:t>obj-&gt;setExprStr(expr_str);</w:t>
            </w:r>
          </w:p>
          <w:p w14:paraId="108CF927" w14:textId="77777777" w:rsidR="00C24749" w:rsidRDefault="00C24749" w:rsidP="00C24749">
            <w:pPr>
              <w:pStyle w:val="2-"/>
            </w:pPr>
            <w:r>
              <w:tab/>
            </w:r>
            <w:r>
              <w:tab/>
            </w:r>
            <w:r>
              <w:tab/>
              <w:t>obj-&gt;setResult(false);</w:t>
            </w:r>
          </w:p>
          <w:p w14:paraId="0B3EFC3A" w14:textId="77777777" w:rsidR="00C24749" w:rsidRDefault="00C24749" w:rsidP="00C24749">
            <w:pPr>
              <w:pStyle w:val="2-"/>
            </w:pPr>
            <w:r>
              <w:tab/>
            </w:r>
            <w:r>
              <w:tab/>
            </w:r>
            <w:r>
              <w:tab/>
              <w:t>obj-&gt;setHasResult(false);</w:t>
            </w:r>
          </w:p>
          <w:p w14:paraId="0A5EF33F" w14:textId="77777777" w:rsidR="00C24749" w:rsidRDefault="00C24749" w:rsidP="00C24749">
            <w:pPr>
              <w:pStyle w:val="2-"/>
            </w:pPr>
            <w:r>
              <w:tab/>
            </w:r>
            <w:r>
              <w:tab/>
            </w:r>
            <w:r>
              <w:tab/>
              <w:t>return obj;</w:t>
            </w:r>
          </w:p>
          <w:p w14:paraId="77A677DF" w14:textId="77777777" w:rsidR="00C24749" w:rsidRDefault="00C24749" w:rsidP="00C24749">
            <w:pPr>
              <w:pStyle w:val="2-"/>
            </w:pPr>
            <w:r>
              <w:tab/>
            </w:r>
            <w:r>
              <w:tab/>
              <w:t>}</w:t>
            </w:r>
          </w:p>
          <w:p w14:paraId="4851AADC" w14:textId="77777777" w:rsidR="00C24749" w:rsidRDefault="00C24749" w:rsidP="00C24749">
            <w:pPr>
              <w:pStyle w:val="2-"/>
            </w:pPr>
            <w:r>
              <w:tab/>
            </w:r>
            <w:r>
              <w:tab/>
              <w:t>static CExprCResultObj&lt;int&gt;* makeResultObj1ex(const char* expr_str)</w:t>
            </w:r>
          </w:p>
          <w:p w14:paraId="001495B7" w14:textId="77777777" w:rsidR="00C24749" w:rsidRDefault="00C24749" w:rsidP="00C24749">
            <w:pPr>
              <w:pStyle w:val="2-"/>
            </w:pPr>
            <w:r>
              <w:tab/>
            </w:r>
            <w:r>
              <w:tab/>
              <w:t>{</w:t>
            </w:r>
          </w:p>
          <w:p w14:paraId="30C02E27" w14:textId="77777777" w:rsidR="00C24749" w:rsidRDefault="00C24749" w:rsidP="00C24749">
            <w:pPr>
              <w:pStyle w:val="2-"/>
            </w:pPr>
            <w:r>
              <w:tab/>
            </w:r>
            <w:r>
              <w:tab/>
            </w:r>
            <w:r>
              <w:tab/>
              <w:t>CExprCResultObj&lt;int&gt;* obj = new CExprCResultObj&lt;int&gt;();</w:t>
            </w:r>
          </w:p>
          <w:p w14:paraId="57B74923" w14:textId="77777777" w:rsidR="00C24749" w:rsidRDefault="00C24749" w:rsidP="00C24749">
            <w:pPr>
              <w:pStyle w:val="2-"/>
            </w:pPr>
            <w:r>
              <w:tab/>
            </w:r>
            <w:r>
              <w:tab/>
            </w:r>
            <w:r>
              <w:tab/>
              <w:t>obj-&gt;setExprStr(expr_str);</w:t>
            </w:r>
          </w:p>
          <w:p w14:paraId="2D7DA952" w14:textId="77777777" w:rsidR="00C24749" w:rsidRDefault="00C24749" w:rsidP="00C24749">
            <w:pPr>
              <w:pStyle w:val="2-"/>
            </w:pPr>
            <w:r>
              <w:tab/>
            </w:r>
            <w:r>
              <w:tab/>
            </w:r>
            <w:r>
              <w:tab/>
              <w:t>obj-&gt;setResult(false);</w:t>
            </w:r>
          </w:p>
          <w:p w14:paraId="48D56DF4" w14:textId="77777777" w:rsidR="00C24749" w:rsidRDefault="00C24749" w:rsidP="00C24749">
            <w:pPr>
              <w:pStyle w:val="2-"/>
            </w:pPr>
            <w:r>
              <w:tab/>
            </w:r>
            <w:r>
              <w:tab/>
            </w:r>
            <w:r>
              <w:tab/>
              <w:t>obj-&gt;setHasResult(false);</w:t>
            </w:r>
          </w:p>
          <w:p w14:paraId="3EE80833" w14:textId="77777777" w:rsidR="00C24749" w:rsidRDefault="00C24749" w:rsidP="00C24749">
            <w:pPr>
              <w:pStyle w:val="2-"/>
            </w:pPr>
            <w:r>
              <w:tab/>
            </w:r>
            <w:r>
              <w:tab/>
            </w:r>
            <w:r>
              <w:tab/>
              <w:t>return obj;</w:t>
            </w:r>
          </w:p>
          <w:p w14:paraId="668F6F35" w14:textId="77777777" w:rsidR="00C24749" w:rsidRDefault="00C24749" w:rsidP="00C24749">
            <w:pPr>
              <w:pStyle w:val="2-"/>
            </w:pPr>
            <w:r>
              <w:tab/>
            </w:r>
            <w:r>
              <w:tab/>
              <w:t>}</w:t>
            </w:r>
          </w:p>
          <w:p w14:paraId="39325337" w14:textId="77777777" w:rsidR="00947E0D" w:rsidRDefault="00C24749" w:rsidP="00C24749">
            <w:pPr>
              <w:pStyle w:val="2-"/>
            </w:pPr>
            <w:r>
              <w:tab/>
            </w:r>
            <w:r>
              <w:tab/>
              <w:t>static void outputUTResult(const bool is_child, int* passed, int* missed, CElapsedTime* elapsed_time,</w:t>
            </w:r>
          </w:p>
          <w:p w14:paraId="27AA2690" w14:textId="2B7F4ABE" w:rsidR="00C24749" w:rsidRDefault="00947E0D" w:rsidP="00C24749">
            <w:pPr>
              <w:pStyle w:val="2-"/>
            </w:pPr>
            <w:r>
              <w:tab/>
            </w:r>
            <w:r>
              <w:tab/>
            </w:r>
            <w:r>
              <w:tab/>
            </w:r>
            <w:r>
              <w:tab/>
            </w:r>
            <w:r>
              <w:tab/>
            </w:r>
            <w:r>
              <w:tab/>
            </w:r>
            <w:r>
              <w:tab/>
            </w:r>
            <w:r>
              <w:tab/>
            </w:r>
            <w:r>
              <w:tab/>
            </w:r>
            <w:r>
              <w:tab/>
            </w:r>
            <w:r>
              <w:tab/>
            </w:r>
            <w:r>
              <w:tab/>
            </w:r>
            <w:r>
              <w:tab/>
            </w:r>
            <w:r>
              <w:tab/>
            </w:r>
            <w:r w:rsidR="00C24749">
              <w:t>CExprCResultObjBase* result_obj);</w:t>
            </w:r>
          </w:p>
          <w:p w14:paraId="459621C7" w14:textId="77777777" w:rsidR="00C24749" w:rsidRDefault="00C24749" w:rsidP="00C24749">
            <w:pPr>
              <w:pStyle w:val="2-"/>
            </w:pPr>
            <w:r>
              <w:tab/>
              <w:t>};</w:t>
            </w:r>
          </w:p>
          <w:p w14:paraId="2B9AA35D" w14:textId="77777777" w:rsidR="00C24749" w:rsidRDefault="00C24749" w:rsidP="00C24749">
            <w:pPr>
              <w:pStyle w:val="2-"/>
            </w:pPr>
            <w:r>
              <w:tab/>
            </w:r>
          </w:p>
          <w:p w14:paraId="6679F8FB" w14:textId="77777777" w:rsidR="00C24749" w:rsidRPr="00947E0D" w:rsidRDefault="00C24749" w:rsidP="00C24749">
            <w:pPr>
              <w:pStyle w:val="2-"/>
              <w:rPr>
                <w:rFonts w:hint="eastAsia"/>
                <w:color w:val="00B050"/>
              </w:rPr>
            </w:pPr>
            <w:r>
              <w:rPr>
                <w:rFonts w:hint="eastAsia"/>
              </w:rPr>
              <w:tab/>
            </w:r>
            <w:r w:rsidRPr="00947E0D">
              <w:rPr>
                <w:rFonts w:hint="eastAsia"/>
                <w:color w:val="00B050"/>
              </w:rPr>
              <w:t>//処理時間計測</w:t>
            </w:r>
          </w:p>
          <w:p w14:paraId="705198FC" w14:textId="77777777" w:rsidR="00C24749" w:rsidRDefault="00C24749" w:rsidP="00C24749">
            <w:pPr>
              <w:pStyle w:val="2-"/>
            </w:pPr>
            <w:r>
              <w:tab/>
              <w:t>class CElapsedTime</w:t>
            </w:r>
          </w:p>
          <w:p w14:paraId="0566F9A8" w14:textId="77777777" w:rsidR="00C24749" w:rsidRDefault="00C24749" w:rsidP="00C24749">
            <w:pPr>
              <w:pStyle w:val="2-"/>
            </w:pPr>
            <w:r>
              <w:tab/>
              <w:t>{</w:t>
            </w:r>
          </w:p>
          <w:p w14:paraId="5A844A1E" w14:textId="77777777" w:rsidR="00C24749" w:rsidRDefault="00C24749" w:rsidP="00C24749">
            <w:pPr>
              <w:pStyle w:val="2-"/>
            </w:pPr>
            <w:r>
              <w:tab/>
              <w:t>public:</w:t>
            </w:r>
          </w:p>
          <w:p w14:paraId="201C418F" w14:textId="77777777" w:rsidR="00C24749" w:rsidRDefault="00C24749" w:rsidP="00C24749">
            <w:pPr>
              <w:pStyle w:val="2-"/>
            </w:pPr>
            <w:r>
              <w:tab/>
            </w:r>
            <w:r>
              <w:tab/>
              <w:t>typedef double TIMERCOUNT;</w:t>
            </w:r>
          </w:p>
          <w:p w14:paraId="770BCA8F" w14:textId="77777777" w:rsidR="00C24749" w:rsidRDefault="00C24749" w:rsidP="00C24749">
            <w:pPr>
              <w:pStyle w:val="2-"/>
            </w:pPr>
            <w:r>
              <w:tab/>
              <w:t>public:</w:t>
            </w:r>
          </w:p>
          <w:p w14:paraId="1A66D852" w14:textId="77777777" w:rsidR="00C24749" w:rsidRDefault="00C24749" w:rsidP="00C24749">
            <w:pPr>
              <w:pStyle w:val="2-"/>
            </w:pPr>
            <w:r>
              <w:tab/>
            </w:r>
            <w:r>
              <w:tab/>
              <w:t>CElapsedTime();</w:t>
            </w:r>
          </w:p>
          <w:p w14:paraId="76858BBE" w14:textId="77777777" w:rsidR="00C24749" w:rsidRDefault="00C24749" w:rsidP="00C24749">
            <w:pPr>
              <w:pStyle w:val="2-"/>
            </w:pPr>
            <w:r>
              <w:tab/>
            </w:r>
            <w:r>
              <w:tab/>
              <w:t>~CElapsedTime();</w:t>
            </w:r>
          </w:p>
          <w:p w14:paraId="7C4EDC93" w14:textId="77777777" w:rsidR="00C24749" w:rsidRDefault="00C24749" w:rsidP="00C24749">
            <w:pPr>
              <w:pStyle w:val="2-"/>
            </w:pPr>
            <w:r>
              <w:tab/>
              <w:t>public:</w:t>
            </w:r>
          </w:p>
          <w:p w14:paraId="7870EA9C" w14:textId="77777777" w:rsidR="00C24749" w:rsidRDefault="00C24749" w:rsidP="00C24749">
            <w:pPr>
              <w:pStyle w:val="2-"/>
            </w:pPr>
            <w:r>
              <w:tab/>
            </w:r>
            <w:r>
              <w:tab/>
              <w:t>TIMERCOUNT getBeginTime() const { return this-&gt;m_beginTime; }</w:t>
            </w:r>
          </w:p>
          <w:p w14:paraId="1EE56294" w14:textId="77777777" w:rsidR="00C24749" w:rsidRDefault="00C24749" w:rsidP="00C24749">
            <w:pPr>
              <w:pStyle w:val="2-"/>
            </w:pPr>
            <w:r>
              <w:tab/>
            </w:r>
            <w:r>
              <w:tab/>
              <w:t>TIMERCOUNT getEndTime() const { return this-&gt;m_endTime; }</w:t>
            </w:r>
          </w:p>
          <w:p w14:paraId="61037DA3" w14:textId="77777777" w:rsidR="00C24749" w:rsidRDefault="00C24749" w:rsidP="00C24749">
            <w:pPr>
              <w:pStyle w:val="2-"/>
            </w:pPr>
            <w:r>
              <w:tab/>
            </w:r>
            <w:r>
              <w:tab/>
              <w:t>TIMERCOUNT getElapsedTime() const { return this-&gt;m_elapsedTime; }</w:t>
            </w:r>
          </w:p>
          <w:p w14:paraId="5DF7C70E" w14:textId="77777777" w:rsidR="00C24749" w:rsidRPr="00947E0D" w:rsidRDefault="00C24749" w:rsidP="00C24749">
            <w:pPr>
              <w:pStyle w:val="2-"/>
              <w:rPr>
                <w:rFonts w:hint="eastAsia"/>
                <w:color w:val="00B050"/>
              </w:rPr>
            </w:pPr>
            <w:r>
              <w:rPr>
                <w:rFonts w:hint="eastAsia"/>
              </w:rPr>
              <w:tab/>
            </w:r>
            <w:r>
              <w:rPr>
                <w:rFonts w:hint="eastAsia"/>
              </w:rPr>
              <w:tab/>
              <w:t>double getResult() const { return static_cast&lt;double&gt;(this-&gt;m_elapsedTime); }</w:t>
            </w:r>
            <w:r w:rsidRPr="00947E0D">
              <w:rPr>
                <w:rFonts w:hint="eastAsia"/>
                <w:color w:val="00B050"/>
              </w:rPr>
              <w:t>//経過時間（秒）</w:t>
            </w:r>
          </w:p>
          <w:p w14:paraId="059C530F" w14:textId="77777777" w:rsidR="00C24749" w:rsidRDefault="00C24749" w:rsidP="00C24749">
            <w:pPr>
              <w:pStyle w:val="2-"/>
              <w:rPr>
                <w:rFonts w:hint="eastAsia"/>
              </w:rPr>
            </w:pPr>
            <w:r>
              <w:rPr>
                <w:rFonts w:hint="eastAsia"/>
              </w:rPr>
              <w:tab/>
            </w:r>
            <w:r>
              <w:rPr>
                <w:rFonts w:hint="eastAsia"/>
              </w:rPr>
              <w:tab/>
              <w:t>double getResultMS() const { return static_cast&lt;double&gt;(this-&gt;m_elapsedTime) * 1000.0; }</w:t>
            </w:r>
            <w:r w:rsidRPr="00947E0D">
              <w:rPr>
                <w:rFonts w:hint="eastAsia"/>
                <w:color w:val="00B050"/>
              </w:rPr>
              <w:t>//経過時間（ミリ秒）</w:t>
            </w:r>
          </w:p>
          <w:p w14:paraId="592B1A4C" w14:textId="77777777" w:rsidR="00C24749" w:rsidRDefault="00C24749" w:rsidP="00C24749">
            <w:pPr>
              <w:pStyle w:val="2-"/>
            </w:pPr>
            <w:r>
              <w:tab/>
              <w:t>public:</w:t>
            </w:r>
          </w:p>
          <w:p w14:paraId="659CCA1F" w14:textId="77777777" w:rsidR="00C24749" w:rsidRDefault="00C24749" w:rsidP="00C24749">
            <w:pPr>
              <w:pStyle w:val="2-"/>
            </w:pPr>
            <w:r>
              <w:tab/>
            </w:r>
            <w:r>
              <w:tab/>
              <w:t>TIMERCOUNT finish();</w:t>
            </w:r>
          </w:p>
          <w:p w14:paraId="4B02F269" w14:textId="77777777" w:rsidR="00C24749" w:rsidRDefault="00C24749" w:rsidP="00C24749">
            <w:pPr>
              <w:pStyle w:val="2-"/>
            </w:pPr>
            <w:r>
              <w:tab/>
              <w:t>private:</w:t>
            </w:r>
          </w:p>
          <w:p w14:paraId="4B1A763E" w14:textId="77777777" w:rsidR="00C24749" w:rsidRDefault="00C24749" w:rsidP="00C24749">
            <w:pPr>
              <w:pStyle w:val="2-"/>
            </w:pPr>
            <w:r>
              <w:tab/>
            </w:r>
            <w:r>
              <w:tab/>
              <w:t>TIMERCOUNT getTimer();</w:t>
            </w:r>
          </w:p>
          <w:p w14:paraId="51370908" w14:textId="77777777" w:rsidR="00C24749" w:rsidRDefault="00C24749" w:rsidP="00C24749">
            <w:pPr>
              <w:pStyle w:val="2-"/>
            </w:pPr>
            <w:r>
              <w:tab/>
              <w:t>private:</w:t>
            </w:r>
          </w:p>
          <w:p w14:paraId="47624FF2" w14:textId="77777777" w:rsidR="00C24749" w:rsidRDefault="00C24749" w:rsidP="00C24749">
            <w:pPr>
              <w:pStyle w:val="2-"/>
            </w:pPr>
            <w:r>
              <w:tab/>
            </w:r>
            <w:r>
              <w:tab/>
              <w:t>TIMERCOUNT m_beginTime;</w:t>
            </w:r>
          </w:p>
          <w:p w14:paraId="21A1E12A" w14:textId="77777777" w:rsidR="00C24749" w:rsidRDefault="00C24749" w:rsidP="00C24749">
            <w:pPr>
              <w:pStyle w:val="2-"/>
            </w:pPr>
            <w:r>
              <w:tab/>
            </w:r>
            <w:r>
              <w:tab/>
              <w:t>TIMERCOUNT m_endTime;</w:t>
            </w:r>
          </w:p>
          <w:p w14:paraId="5A47D176" w14:textId="77777777" w:rsidR="00C24749" w:rsidRDefault="00C24749" w:rsidP="00C24749">
            <w:pPr>
              <w:pStyle w:val="2-"/>
            </w:pPr>
            <w:r>
              <w:tab/>
            </w:r>
            <w:r>
              <w:tab/>
              <w:t>TIMERCOUNT m_elapsedTime;</w:t>
            </w:r>
          </w:p>
          <w:p w14:paraId="103B8778" w14:textId="77777777" w:rsidR="00C24749" w:rsidRDefault="00C24749" w:rsidP="00C24749">
            <w:pPr>
              <w:pStyle w:val="2-"/>
            </w:pPr>
            <w:r>
              <w:tab/>
              <w:t>};</w:t>
            </w:r>
          </w:p>
          <w:p w14:paraId="56C8B3C6" w14:textId="77777777" w:rsidR="00C24749" w:rsidRPr="00947E0D" w:rsidRDefault="00C24749" w:rsidP="00C24749">
            <w:pPr>
              <w:pStyle w:val="2-"/>
              <w:rPr>
                <w:color w:val="00B050"/>
              </w:rPr>
            </w:pPr>
            <w:r>
              <w:t xml:space="preserve">}; </w:t>
            </w:r>
            <w:r w:rsidRPr="00947E0D">
              <w:rPr>
                <w:color w:val="00B050"/>
              </w:rPr>
              <w:t>//namespace UnitTest</w:t>
            </w:r>
          </w:p>
          <w:p w14:paraId="6CA5A112" w14:textId="77777777" w:rsidR="00C24749" w:rsidRDefault="00C24749" w:rsidP="00C24749">
            <w:pPr>
              <w:pStyle w:val="2-"/>
            </w:pPr>
          </w:p>
          <w:p w14:paraId="29213031" w14:textId="77777777" w:rsidR="00C24749" w:rsidRDefault="00C24749" w:rsidP="00C24749">
            <w:pPr>
              <w:pStyle w:val="2-"/>
            </w:pPr>
            <w:r>
              <w:t xml:space="preserve">#define </w:t>
            </w:r>
            <w:r w:rsidRPr="00947E0D">
              <w:rPr>
                <w:color w:val="FF0000"/>
              </w:rPr>
              <w:t>UT_BEGIN</w:t>
            </w:r>
            <w:r>
              <w:t>(module_name, group_id, attr) \</w:t>
            </w:r>
          </w:p>
          <w:p w14:paraId="79429CFE" w14:textId="77777777" w:rsidR="00C24749" w:rsidRDefault="00C24749" w:rsidP="00C24749">
            <w:pPr>
              <w:pStyle w:val="2-"/>
            </w:pPr>
            <w:r>
              <w:t>namespace __UnitTest_module_##module_name##__ \</w:t>
            </w:r>
          </w:p>
          <w:p w14:paraId="0B8DAA46" w14:textId="77777777" w:rsidR="00C24749" w:rsidRDefault="00C24749" w:rsidP="00C24749">
            <w:pPr>
              <w:pStyle w:val="2-"/>
            </w:pPr>
            <w:r>
              <w:t>{ \</w:t>
            </w:r>
          </w:p>
          <w:p w14:paraId="54C9E56B" w14:textId="77777777" w:rsidR="00C24749" w:rsidRDefault="00C24749" w:rsidP="00C24749">
            <w:pPr>
              <w:pStyle w:val="2-"/>
            </w:pPr>
            <w:r>
              <w:tab/>
              <w:t>class __CUnitTestModle \</w:t>
            </w:r>
          </w:p>
          <w:p w14:paraId="6073173B" w14:textId="77777777" w:rsidR="00C24749" w:rsidRDefault="00C24749" w:rsidP="00C24749">
            <w:pPr>
              <w:pStyle w:val="2-"/>
            </w:pPr>
            <w:r>
              <w:tab/>
              <w:t>{ \</w:t>
            </w:r>
          </w:p>
          <w:p w14:paraId="3A4F18B6" w14:textId="77777777" w:rsidR="00C24749" w:rsidRDefault="00C24749" w:rsidP="00C24749">
            <w:pPr>
              <w:pStyle w:val="2-"/>
            </w:pPr>
            <w:r>
              <w:tab/>
              <w:t>public: \</w:t>
            </w:r>
          </w:p>
          <w:p w14:paraId="0773D5A3" w14:textId="77777777" w:rsidR="00C24749" w:rsidRDefault="00C24749" w:rsidP="00C24749">
            <w:pPr>
              <w:pStyle w:val="2-"/>
            </w:pPr>
            <w:r>
              <w:tab/>
              <w:t>__CUnitTestModle() \</w:t>
            </w:r>
          </w:p>
          <w:p w14:paraId="01D787B0" w14:textId="77777777" w:rsidR="00C24749" w:rsidRDefault="00C24749" w:rsidP="00C24749">
            <w:pPr>
              <w:pStyle w:val="2-"/>
            </w:pPr>
            <w:r>
              <w:tab/>
            </w:r>
            <w:r>
              <w:tab/>
              <w:t>{ \</w:t>
            </w:r>
          </w:p>
          <w:p w14:paraId="447D2AA0" w14:textId="77777777" w:rsidR="00C24749" w:rsidRDefault="00C24749" w:rsidP="00C24749">
            <w:pPr>
              <w:pStyle w:val="2-"/>
            </w:pPr>
            <w:r>
              <w:tab/>
            </w:r>
            <w:r>
              <w:tab/>
            </w:r>
            <w:r>
              <w:tab/>
              <w:t>UnitTest::CCollection::addFuncInfo(runUnitTest, #module_name, group_id, attr); \</w:t>
            </w:r>
          </w:p>
          <w:p w14:paraId="10D9251B" w14:textId="77777777" w:rsidR="00C24749" w:rsidRDefault="00C24749" w:rsidP="00C24749">
            <w:pPr>
              <w:pStyle w:val="2-"/>
            </w:pPr>
            <w:r>
              <w:tab/>
            </w:r>
            <w:r>
              <w:tab/>
              <w:t>} \</w:t>
            </w:r>
          </w:p>
          <w:p w14:paraId="75713347" w14:textId="77777777" w:rsidR="00C24749" w:rsidRDefault="00C24749" w:rsidP="00C24749">
            <w:pPr>
              <w:pStyle w:val="2-"/>
            </w:pPr>
            <w:r>
              <w:tab/>
              <w:t>~__CUnitTestModle() \</w:t>
            </w:r>
          </w:p>
          <w:p w14:paraId="12C92D05" w14:textId="77777777" w:rsidR="00C24749" w:rsidRDefault="00C24749" w:rsidP="00C24749">
            <w:pPr>
              <w:pStyle w:val="2-"/>
            </w:pPr>
            <w:r>
              <w:lastRenderedPageBreak/>
              <w:tab/>
            </w:r>
            <w:r>
              <w:tab/>
              <w:t>{ \</w:t>
            </w:r>
          </w:p>
          <w:p w14:paraId="4AD0E6F7" w14:textId="77777777" w:rsidR="00C24749" w:rsidRDefault="00C24749" w:rsidP="00C24749">
            <w:pPr>
              <w:pStyle w:val="2-"/>
            </w:pPr>
            <w:r>
              <w:tab/>
            </w:r>
            <w:r>
              <w:tab/>
              <w:t>} \</w:t>
            </w:r>
          </w:p>
          <w:p w14:paraId="4B397CE1" w14:textId="77777777" w:rsidR="00C24749" w:rsidRDefault="00C24749" w:rsidP="00C24749">
            <w:pPr>
              <w:pStyle w:val="2-"/>
            </w:pPr>
            <w:r>
              <w:tab/>
              <w:t>public: \</w:t>
            </w:r>
          </w:p>
          <w:p w14:paraId="777893D5" w14:textId="77777777" w:rsidR="00C24749" w:rsidRDefault="00C24749" w:rsidP="00C24749">
            <w:pPr>
              <w:pStyle w:val="2-"/>
            </w:pPr>
            <w:r>
              <w:tab/>
            </w:r>
            <w:r>
              <w:tab/>
              <w:t>static int runUnitTest(int&amp; __passed, int&amp; __missed) \</w:t>
            </w:r>
          </w:p>
          <w:p w14:paraId="67CC593F" w14:textId="77777777" w:rsidR="00C24749" w:rsidRDefault="00C24749" w:rsidP="00C24749">
            <w:pPr>
              <w:pStyle w:val="2-"/>
            </w:pPr>
            <w:r>
              <w:tab/>
            </w:r>
            <w:r>
              <w:tab/>
              <w:t>{ \</w:t>
            </w:r>
          </w:p>
          <w:p w14:paraId="2588C44B" w14:textId="77777777" w:rsidR="00C24749" w:rsidRDefault="00C24749" w:rsidP="00C24749">
            <w:pPr>
              <w:pStyle w:val="2-"/>
            </w:pPr>
            <w:r>
              <w:tab/>
            </w:r>
            <w:r>
              <w:tab/>
            </w:r>
            <w:r>
              <w:tab/>
              <w:t>const char* __module_name = #module_name; \</w:t>
            </w:r>
          </w:p>
          <w:p w14:paraId="0ADF3522" w14:textId="77777777" w:rsidR="00C24749" w:rsidRDefault="00C24749" w:rsidP="00C24749">
            <w:pPr>
              <w:pStyle w:val="2-"/>
            </w:pPr>
            <w:r>
              <w:tab/>
            </w:r>
            <w:r>
              <w:tab/>
            </w:r>
            <w:r>
              <w:tab/>
              <w:t>const int __group_id = group_id; \</w:t>
            </w:r>
          </w:p>
          <w:p w14:paraId="3006228F" w14:textId="77777777" w:rsidR="00C24749" w:rsidRDefault="00C24749" w:rsidP="00C24749">
            <w:pPr>
              <w:pStyle w:val="2-"/>
            </w:pPr>
            <w:r>
              <w:tab/>
            </w:r>
            <w:r>
              <w:tab/>
            </w:r>
            <w:r>
              <w:tab/>
              <w:t>UnitTest::CElapsedTime __elapsed_time; \</w:t>
            </w:r>
          </w:p>
          <w:p w14:paraId="76688D2E" w14:textId="77777777" w:rsidR="00C24749" w:rsidRDefault="00C24749" w:rsidP="00C24749">
            <w:pPr>
              <w:pStyle w:val="2-"/>
            </w:pPr>
            <w:r>
              <w:tab/>
            </w:r>
            <w:r>
              <w:tab/>
            </w:r>
            <w:r>
              <w:tab/>
              <w:t>const UnitTest::T_UT_ATTR __attr = attr; \</w:t>
            </w:r>
          </w:p>
          <w:p w14:paraId="23FD179F" w14:textId="77777777" w:rsidR="00C24749" w:rsidRDefault="00C24749" w:rsidP="00C24749">
            <w:pPr>
              <w:pStyle w:val="2-"/>
            </w:pPr>
            <w:r>
              <w:tab/>
            </w:r>
            <w:r>
              <w:tab/>
            </w:r>
            <w:r>
              <w:tab/>
              <w:t>__passed = 0; \</w:t>
            </w:r>
          </w:p>
          <w:p w14:paraId="3F7FF69E" w14:textId="77777777" w:rsidR="00C24749" w:rsidRDefault="00C24749" w:rsidP="00C24749">
            <w:pPr>
              <w:pStyle w:val="2-"/>
            </w:pPr>
            <w:r>
              <w:tab/>
            </w:r>
            <w:r>
              <w:tab/>
            </w:r>
            <w:r>
              <w:tab/>
              <w:t>__missed = 0; \</w:t>
            </w:r>
          </w:p>
          <w:p w14:paraId="2B24ECA8" w14:textId="77777777" w:rsidR="00C24749" w:rsidRDefault="00C24749" w:rsidP="00C24749">
            <w:pPr>
              <w:pStyle w:val="2-"/>
            </w:pPr>
            <w:r>
              <w:tab/>
            </w:r>
            <w:r>
              <w:tab/>
            </w:r>
            <w:r>
              <w:tab/>
              <w:t>UnitTest::CCollection::outputRunUTModuleBegin(__module_name, __group_id, __attr);</w:t>
            </w:r>
          </w:p>
          <w:p w14:paraId="4297BA07" w14:textId="77777777" w:rsidR="00C24749" w:rsidRDefault="00C24749" w:rsidP="00C24749">
            <w:pPr>
              <w:pStyle w:val="2-"/>
            </w:pPr>
            <w:r>
              <w:t xml:space="preserve">#define </w:t>
            </w:r>
            <w:r w:rsidRPr="00947E0D">
              <w:rPr>
                <w:color w:val="FF0000"/>
              </w:rPr>
              <w:t>UT_END</w:t>
            </w:r>
            <w:r>
              <w:t>() \</w:t>
            </w:r>
          </w:p>
          <w:p w14:paraId="51C885F1" w14:textId="77777777" w:rsidR="00C24749" w:rsidRDefault="00C24749" w:rsidP="00C24749">
            <w:pPr>
              <w:pStyle w:val="2-"/>
            </w:pPr>
            <w:r>
              <w:tab/>
            </w:r>
            <w:r>
              <w:tab/>
            </w:r>
            <w:r>
              <w:tab/>
              <w:t>__elapsed_time.finish(); \</w:t>
            </w:r>
          </w:p>
          <w:p w14:paraId="324C13CB" w14:textId="77777777" w:rsidR="00947E0D" w:rsidRDefault="00C24749" w:rsidP="00C24749">
            <w:pPr>
              <w:pStyle w:val="2-"/>
            </w:pPr>
            <w:r>
              <w:tab/>
            </w:r>
            <w:r>
              <w:tab/>
            </w:r>
            <w:r>
              <w:tab/>
              <w:t>UnitTest::CCollection::outputRunUTModuleEnd(__module_name, __group_id, __attr, __passed, __missed,</w:t>
            </w:r>
            <w:r w:rsidR="00947E0D">
              <w:t xml:space="preserve"> \</w:t>
            </w:r>
          </w:p>
          <w:p w14:paraId="14C761DE" w14:textId="62B36F66" w:rsidR="00C24749" w:rsidRDefault="00947E0D" w:rsidP="00C24749">
            <w:pPr>
              <w:pStyle w:val="2-"/>
            </w:pPr>
            <w:r>
              <w:tab/>
            </w:r>
            <w:r>
              <w:tab/>
            </w:r>
            <w:r>
              <w:tab/>
            </w:r>
            <w:r>
              <w:tab/>
            </w:r>
            <w:r>
              <w:tab/>
            </w:r>
            <w:r>
              <w:tab/>
            </w:r>
            <w:r>
              <w:tab/>
            </w:r>
            <w:r>
              <w:tab/>
            </w:r>
            <w:r>
              <w:tab/>
            </w:r>
            <w:r>
              <w:tab/>
            </w:r>
            <w:r>
              <w:tab/>
            </w:r>
            <w:r>
              <w:tab/>
            </w:r>
            <w:r>
              <w:tab/>
            </w:r>
            <w:r>
              <w:tab/>
            </w:r>
            <w:r w:rsidR="00C24749">
              <w:t>__elapsed_time.getResultMS()); \</w:t>
            </w:r>
          </w:p>
          <w:p w14:paraId="40024A08" w14:textId="77777777" w:rsidR="00C24749" w:rsidRDefault="00C24749" w:rsidP="00C24749">
            <w:pPr>
              <w:pStyle w:val="2-"/>
            </w:pPr>
            <w:r>
              <w:tab/>
            </w:r>
            <w:r>
              <w:tab/>
            </w:r>
            <w:r>
              <w:tab/>
              <w:t>return __missed; \</w:t>
            </w:r>
          </w:p>
          <w:p w14:paraId="32DEDA37" w14:textId="77777777" w:rsidR="00C24749" w:rsidRDefault="00C24749" w:rsidP="00C24749">
            <w:pPr>
              <w:pStyle w:val="2-"/>
            </w:pPr>
            <w:r>
              <w:tab/>
            </w:r>
            <w:r>
              <w:tab/>
              <w:t>} \</w:t>
            </w:r>
          </w:p>
          <w:p w14:paraId="2A664A7F" w14:textId="77777777" w:rsidR="00C24749" w:rsidRDefault="00C24749" w:rsidP="00C24749">
            <w:pPr>
              <w:pStyle w:val="2-"/>
            </w:pPr>
            <w:r>
              <w:tab/>
              <w:t>}; \</w:t>
            </w:r>
          </w:p>
          <w:p w14:paraId="3144ADCC" w14:textId="77777777" w:rsidR="00C24749" w:rsidRDefault="00C24749" w:rsidP="00C24749">
            <w:pPr>
              <w:pStyle w:val="2-"/>
            </w:pPr>
            <w:r>
              <w:tab/>
              <w:t>static __CUnitTestModle __unit_test_obj; \</w:t>
            </w:r>
          </w:p>
          <w:p w14:paraId="32CC45C6" w14:textId="77777777" w:rsidR="00C24749" w:rsidRPr="00947E0D" w:rsidRDefault="00C24749" w:rsidP="00C24749">
            <w:pPr>
              <w:pStyle w:val="2-"/>
              <w:rPr>
                <w:color w:val="00B050"/>
              </w:rPr>
            </w:pPr>
            <w:r>
              <w:t xml:space="preserve">}; </w:t>
            </w:r>
            <w:r w:rsidRPr="00947E0D">
              <w:rPr>
                <w:color w:val="00B050"/>
              </w:rPr>
              <w:t>//namespace __UnitTest_##module_name</w:t>
            </w:r>
          </w:p>
          <w:p w14:paraId="7739EC67" w14:textId="77777777" w:rsidR="00947E0D" w:rsidRDefault="00C24749" w:rsidP="00C24749">
            <w:pPr>
              <w:pStyle w:val="2-"/>
            </w:pPr>
            <w:r>
              <w:t>#define _</w:t>
            </w:r>
            <w:r w:rsidRPr="0021287C">
              <w:t>UT_PRINT_EXPR_AND_RESULT</w:t>
            </w:r>
            <w:r>
              <w:t xml:space="preserve">(is_child, expr, ope, expect) </w:t>
            </w:r>
            <w:r w:rsidR="00947E0D">
              <w:t>\</w:t>
            </w:r>
          </w:p>
          <w:p w14:paraId="547100BE" w14:textId="77777777" w:rsidR="00947E0D" w:rsidRDefault="00C24749" w:rsidP="00C24749">
            <w:pPr>
              <w:pStyle w:val="2-"/>
            </w:pPr>
            <w:r>
              <w:t>{</w:t>
            </w:r>
            <w:r w:rsidR="00947E0D">
              <w:t xml:space="preserve"> \</w:t>
            </w:r>
          </w:p>
          <w:p w14:paraId="733394A0" w14:textId="77777777" w:rsidR="00947E0D" w:rsidRDefault="00947E0D" w:rsidP="00C24749">
            <w:pPr>
              <w:pStyle w:val="2-"/>
            </w:pPr>
            <w:r>
              <w:tab/>
            </w:r>
            <w:r w:rsidR="00C24749">
              <w:t xml:space="preserve">UnitTest::CCollection::CExprCResultObjBase* ___result_obj = nullptr; </w:t>
            </w:r>
            <w:r>
              <w:t>\</w:t>
            </w:r>
          </w:p>
          <w:p w14:paraId="1F44D48C" w14:textId="77777777" w:rsidR="00947E0D" w:rsidRDefault="00947E0D" w:rsidP="00C24749">
            <w:pPr>
              <w:pStyle w:val="2-"/>
            </w:pPr>
            <w:r>
              <w:tab/>
            </w:r>
            <w:r w:rsidR="00C24749">
              <w:t xml:space="preserve">try </w:t>
            </w:r>
            <w:r>
              <w:t>\</w:t>
            </w:r>
          </w:p>
          <w:p w14:paraId="7E27E2F3" w14:textId="77777777" w:rsidR="00947E0D" w:rsidRDefault="00947E0D" w:rsidP="00C24749">
            <w:pPr>
              <w:pStyle w:val="2-"/>
            </w:pPr>
            <w:r>
              <w:tab/>
            </w:r>
            <w:r w:rsidR="00C24749">
              <w:t xml:space="preserve">{ </w:t>
            </w:r>
            <w:r>
              <w:t>\</w:t>
            </w:r>
          </w:p>
          <w:p w14:paraId="044BB5DA" w14:textId="77777777" w:rsidR="00947E0D" w:rsidRDefault="00947E0D" w:rsidP="00C24749">
            <w:pPr>
              <w:pStyle w:val="2-"/>
            </w:pPr>
            <w:r>
              <w:tab/>
            </w:r>
            <w:r>
              <w:tab/>
            </w:r>
            <w:r w:rsidR="00C24749">
              <w:t xml:space="preserve">UnitTest::CElapsedTime ___elapsed_time; </w:t>
            </w:r>
            <w:r>
              <w:t>\</w:t>
            </w:r>
          </w:p>
          <w:p w14:paraId="37A8C612" w14:textId="77777777" w:rsidR="00947E0D" w:rsidRDefault="00947E0D" w:rsidP="00C24749">
            <w:pPr>
              <w:pStyle w:val="2-"/>
            </w:pPr>
            <w:r>
              <w:tab/>
            </w:r>
            <w:r>
              <w:tab/>
            </w:r>
            <w:r w:rsidR="00C24749">
              <w:t xml:space="preserve">___result_obj = UnitTest::CCollection::makeResultObj2(expr, expect, ope, #expr, #expect); </w:t>
            </w:r>
            <w:r>
              <w:t>\</w:t>
            </w:r>
          </w:p>
          <w:p w14:paraId="125E4B21" w14:textId="77777777" w:rsidR="00947E0D" w:rsidRDefault="00947E0D" w:rsidP="00C24749">
            <w:pPr>
              <w:pStyle w:val="2-"/>
            </w:pPr>
            <w:r>
              <w:tab/>
            </w:r>
            <w:r>
              <w:tab/>
            </w:r>
            <w:r w:rsidR="00C24749">
              <w:t>___elapsed_time.finish();</w:t>
            </w:r>
            <w:r>
              <w:t xml:space="preserve"> \</w:t>
            </w:r>
          </w:p>
          <w:p w14:paraId="34D2D1D6" w14:textId="77777777" w:rsidR="00947E0D" w:rsidRDefault="00947E0D" w:rsidP="00C24749">
            <w:pPr>
              <w:pStyle w:val="2-"/>
            </w:pPr>
            <w:r>
              <w:tab/>
            </w:r>
            <w:r>
              <w:tab/>
            </w:r>
            <w:r w:rsidR="00C24749">
              <w:t>UnitTest::CCollection::outputUTResult(is_child, &amp;__passed, &amp;__missed, &amp;___elapsed_time, ___result_obj);</w:t>
            </w:r>
            <w:r>
              <w:t xml:space="preserve"> \</w:t>
            </w:r>
          </w:p>
          <w:p w14:paraId="5463C01C" w14:textId="77777777" w:rsidR="00947E0D" w:rsidRDefault="00947E0D" w:rsidP="00C24749">
            <w:pPr>
              <w:pStyle w:val="2-"/>
            </w:pPr>
            <w:r>
              <w:tab/>
            </w:r>
            <w:r w:rsidR="00C24749">
              <w:t xml:space="preserve"> }</w:t>
            </w:r>
            <w:r>
              <w:t xml:space="preserve"> \</w:t>
            </w:r>
          </w:p>
          <w:p w14:paraId="42EE3762" w14:textId="77777777" w:rsidR="00947E0D" w:rsidRDefault="00947E0D" w:rsidP="00C24749">
            <w:pPr>
              <w:pStyle w:val="2-"/>
            </w:pPr>
            <w:r>
              <w:tab/>
            </w:r>
            <w:r w:rsidR="00C24749">
              <w:t xml:space="preserve">catch(std::exception const &amp;e) </w:t>
            </w:r>
            <w:r>
              <w:t>\</w:t>
            </w:r>
          </w:p>
          <w:p w14:paraId="2EFFA081" w14:textId="77777777" w:rsidR="00947E0D" w:rsidRDefault="00947E0D" w:rsidP="00C24749">
            <w:pPr>
              <w:pStyle w:val="2-"/>
            </w:pPr>
            <w:r>
              <w:tab/>
            </w:r>
            <w:r w:rsidR="00C24749">
              <w:t xml:space="preserve">{ </w:t>
            </w:r>
            <w:r>
              <w:t>\</w:t>
            </w:r>
          </w:p>
          <w:p w14:paraId="32538F25" w14:textId="77777777" w:rsidR="00947E0D" w:rsidRDefault="00947E0D" w:rsidP="00C24749">
            <w:pPr>
              <w:pStyle w:val="2-"/>
            </w:pPr>
            <w:r>
              <w:tab/>
            </w:r>
            <w:r>
              <w:tab/>
            </w:r>
            <w:r w:rsidR="00C24749">
              <w:t>if(!___result_obj)</w:t>
            </w:r>
            <w:r>
              <w:t xml:space="preserve"> \</w:t>
            </w:r>
          </w:p>
          <w:p w14:paraId="4D4FA5E6" w14:textId="617E2C8C" w:rsidR="0021287C" w:rsidRDefault="0021287C" w:rsidP="00C24749">
            <w:pPr>
              <w:pStyle w:val="2-"/>
            </w:pPr>
            <w:r>
              <w:tab/>
            </w:r>
            <w:r>
              <w:tab/>
              <w:t>{ \</w:t>
            </w:r>
          </w:p>
          <w:p w14:paraId="2CF9F8FE" w14:textId="77777777" w:rsidR="00947E0D" w:rsidRDefault="00947E0D" w:rsidP="00C24749">
            <w:pPr>
              <w:pStyle w:val="2-"/>
            </w:pPr>
            <w:r>
              <w:tab/>
            </w:r>
            <w:r>
              <w:tab/>
            </w:r>
            <w:r>
              <w:tab/>
            </w:r>
            <w:r w:rsidR="00C24749">
              <w:t>___result_obj = UnitTest::CCollection::makeResultObj2ex(ope, #expr, #expect);</w:t>
            </w:r>
            <w:r>
              <w:t xml:space="preserve"> \</w:t>
            </w:r>
          </w:p>
          <w:p w14:paraId="407FF471" w14:textId="007297D2" w:rsidR="0021287C" w:rsidRDefault="0021287C" w:rsidP="00C24749">
            <w:pPr>
              <w:pStyle w:val="2-"/>
            </w:pPr>
            <w:r>
              <w:tab/>
            </w:r>
            <w:r>
              <w:tab/>
              <w:t>} \</w:t>
            </w:r>
          </w:p>
          <w:p w14:paraId="1B80F120" w14:textId="07AD18D4" w:rsidR="00947E0D" w:rsidRDefault="00947E0D" w:rsidP="00C24749">
            <w:pPr>
              <w:pStyle w:val="2-"/>
            </w:pPr>
            <w:r>
              <w:tab/>
            </w:r>
            <w:r>
              <w:tab/>
            </w:r>
            <w:r w:rsidR="00C24749">
              <w:t xml:space="preserve">___result_obj-&gt;setException(e); </w:t>
            </w:r>
            <w:r>
              <w:t>\</w:t>
            </w:r>
          </w:p>
          <w:p w14:paraId="5085C31D" w14:textId="77777777" w:rsidR="00947E0D" w:rsidRDefault="00947E0D" w:rsidP="00C24749">
            <w:pPr>
              <w:pStyle w:val="2-"/>
            </w:pPr>
            <w:r>
              <w:tab/>
            </w:r>
            <w:r>
              <w:tab/>
            </w:r>
            <w:r w:rsidR="00C24749">
              <w:t>UnitTest::CCollection::outputUTResult(is_child, nullptr, &amp;__missed, nullptr, ___result_obj);</w:t>
            </w:r>
            <w:r>
              <w:t xml:space="preserve"> \</w:t>
            </w:r>
          </w:p>
          <w:p w14:paraId="2E765269" w14:textId="77777777" w:rsidR="00947E0D" w:rsidRDefault="00947E0D" w:rsidP="00C24749">
            <w:pPr>
              <w:pStyle w:val="2-"/>
            </w:pPr>
            <w:r>
              <w:tab/>
            </w:r>
            <w:r w:rsidR="00C24749">
              <w:t xml:space="preserve">} </w:t>
            </w:r>
            <w:r>
              <w:t>\</w:t>
            </w:r>
          </w:p>
          <w:p w14:paraId="38E7F6F5" w14:textId="77777777" w:rsidR="00947E0D" w:rsidRDefault="00947E0D" w:rsidP="00C24749">
            <w:pPr>
              <w:pStyle w:val="2-"/>
            </w:pPr>
            <w:r>
              <w:tab/>
            </w:r>
            <w:r w:rsidR="00C24749">
              <w:t>if(___result_obj)</w:t>
            </w:r>
            <w:r>
              <w:t xml:space="preserve"> \</w:t>
            </w:r>
          </w:p>
          <w:p w14:paraId="3CF6CD99" w14:textId="77777777" w:rsidR="00947E0D" w:rsidRDefault="00947E0D" w:rsidP="00C24749">
            <w:pPr>
              <w:pStyle w:val="2-"/>
            </w:pPr>
            <w:r>
              <w:tab/>
            </w:r>
            <w:r w:rsidR="00C24749">
              <w:t>{</w:t>
            </w:r>
            <w:r>
              <w:t xml:space="preserve"> \</w:t>
            </w:r>
          </w:p>
          <w:p w14:paraId="1C88F059" w14:textId="77777777" w:rsidR="00947E0D" w:rsidRDefault="00947E0D" w:rsidP="00C24749">
            <w:pPr>
              <w:pStyle w:val="2-"/>
            </w:pPr>
            <w:r>
              <w:tab/>
            </w:r>
            <w:r>
              <w:tab/>
            </w:r>
            <w:r w:rsidR="00C24749">
              <w:t xml:space="preserve">delete ___result_obj; </w:t>
            </w:r>
            <w:r>
              <w:t>\</w:t>
            </w:r>
          </w:p>
          <w:p w14:paraId="7904D4CC" w14:textId="77777777" w:rsidR="00947E0D" w:rsidRDefault="00947E0D" w:rsidP="00C24749">
            <w:pPr>
              <w:pStyle w:val="2-"/>
            </w:pPr>
            <w:r>
              <w:tab/>
            </w:r>
            <w:r w:rsidR="00C24749">
              <w:t xml:space="preserve">} </w:t>
            </w:r>
            <w:r>
              <w:t>\</w:t>
            </w:r>
          </w:p>
          <w:p w14:paraId="619D8E86" w14:textId="64324EC5" w:rsidR="00C24749" w:rsidRDefault="00C24749" w:rsidP="00C24749">
            <w:pPr>
              <w:pStyle w:val="2-"/>
            </w:pPr>
            <w:r>
              <w:t>}</w:t>
            </w:r>
          </w:p>
          <w:p w14:paraId="47CC2D53" w14:textId="77777777" w:rsidR="0021287C" w:rsidRDefault="00C24749" w:rsidP="00C24749">
            <w:pPr>
              <w:pStyle w:val="2-"/>
            </w:pPr>
            <w:r>
              <w:t>#define _UT_PRINT_EXPR_AND_VALUE(is_child, expr)</w:t>
            </w:r>
            <w:r w:rsidR="0021287C">
              <w:t xml:space="preserve"> \</w:t>
            </w:r>
          </w:p>
          <w:p w14:paraId="4A8B75E5" w14:textId="77777777" w:rsidR="0021287C" w:rsidRDefault="00C24749" w:rsidP="00C24749">
            <w:pPr>
              <w:pStyle w:val="2-"/>
            </w:pPr>
            <w:r>
              <w:t>{</w:t>
            </w:r>
            <w:r w:rsidR="0021287C">
              <w:t xml:space="preserve"> \</w:t>
            </w:r>
          </w:p>
          <w:p w14:paraId="6C7F6C03" w14:textId="77777777" w:rsidR="0021287C" w:rsidRDefault="0021287C" w:rsidP="00C24749">
            <w:pPr>
              <w:pStyle w:val="2-"/>
            </w:pPr>
            <w:r>
              <w:tab/>
            </w:r>
            <w:r w:rsidR="00C24749">
              <w:t xml:space="preserve">UnitTest::CCollection::CExprCResultObjBase* ___result_obj = nullptr; </w:t>
            </w:r>
            <w:r>
              <w:t>\</w:t>
            </w:r>
          </w:p>
          <w:p w14:paraId="3CA12AC5" w14:textId="77777777" w:rsidR="0021287C" w:rsidRDefault="0021287C" w:rsidP="00C24749">
            <w:pPr>
              <w:pStyle w:val="2-"/>
            </w:pPr>
            <w:r>
              <w:tab/>
              <w:t>T</w:t>
            </w:r>
            <w:r w:rsidR="00C24749">
              <w:t>ry</w:t>
            </w:r>
            <w:r>
              <w:t xml:space="preserve"> \</w:t>
            </w:r>
          </w:p>
          <w:p w14:paraId="37CE856F" w14:textId="77777777" w:rsidR="0021287C" w:rsidRDefault="0021287C" w:rsidP="00C24749">
            <w:pPr>
              <w:pStyle w:val="2-"/>
            </w:pPr>
            <w:r>
              <w:tab/>
            </w:r>
            <w:r w:rsidR="00C24749">
              <w:t>{</w:t>
            </w:r>
            <w:r>
              <w:t xml:space="preserve"> \</w:t>
            </w:r>
          </w:p>
          <w:p w14:paraId="6CB8C3F1" w14:textId="77777777" w:rsidR="0021287C" w:rsidRDefault="0021287C" w:rsidP="00C24749">
            <w:pPr>
              <w:pStyle w:val="2-"/>
            </w:pPr>
            <w:r>
              <w:tab/>
            </w:r>
            <w:r>
              <w:tab/>
            </w:r>
            <w:r w:rsidR="00C24749">
              <w:t>UnitTest::CElapsedTime ___elapsed_time;</w:t>
            </w:r>
            <w:r>
              <w:t xml:space="preserve"> \</w:t>
            </w:r>
          </w:p>
          <w:p w14:paraId="730E3C80" w14:textId="6FD9E6E8" w:rsidR="0021287C" w:rsidRDefault="0021287C" w:rsidP="00C24749">
            <w:pPr>
              <w:pStyle w:val="2-"/>
            </w:pPr>
            <w:r>
              <w:tab/>
            </w:r>
            <w:r>
              <w:tab/>
            </w:r>
            <w:r w:rsidR="00C24749">
              <w:t>___result_obj = UnitTest::CCollection::makeResultObj1(expr, #expr);</w:t>
            </w:r>
            <w:r>
              <w:t xml:space="preserve"> \</w:t>
            </w:r>
          </w:p>
          <w:p w14:paraId="76ECF93B" w14:textId="77777777" w:rsidR="0021287C" w:rsidRDefault="0021287C" w:rsidP="00C24749">
            <w:pPr>
              <w:pStyle w:val="2-"/>
            </w:pPr>
            <w:r>
              <w:tab/>
            </w:r>
            <w:r>
              <w:tab/>
            </w:r>
            <w:r w:rsidR="00C24749">
              <w:t>___elapsed_time.finish();</w:t>
            </w:r>
            <w:r>
              <w:t xml:space="preserve"> \</w:t>
            </w:r>
          </w:p>
          <w:p w14:paraId="2F9673EA" w14:textId="77777777" w:rsidR="0021287C" w:rsidRDefault="0021287C" w:rsidP="00C24749">
            <w:pPr>
              <w:pStyle w:val="2-"/>
            </w:pPr>
            <w:r>
              <w:tab/>
            </w:r>
            <w:r>
              <w:tab/>
            </w:r>
            <w:r w:rsidR="00C24749">
              <w:t>___result_obj-&gt;setResult(true);</w:t>
            </w:r>
            <w:r>
              <w:t xml:space="preserve"> \</w:t>
            </w:r>
          </w:p>
          <w:p w14:paraId="7D2DB741" w14:textId="77777777" w:rsidR="0021287C" w:rsidRDefault="0021287C" w:rsidP="00C24749">
            <w:pPr>
              <w:pStyle w:val="2-"/>
            </w:pPr>
            <w:r>
              <w:tab/>
            </w:r>
            <w:r>
              <w:tab/>
            </w:r>
            <w:r w:rsidR="00C24749">
              <w:t>UnitTest::CCollection::outputUTResult(is_child, nullptr,   nullptr,   &amp;___elapsed_time, ___result_obj);</w:t>
            </w:r>
            <w:r>
              <w:t xml:space="preserve"> \</w:t>
            </w:r>
          </w:p>
          <w:p w14:paraId="06ED3A6F" w14:textId="77777777" w:rsidR="0021287C" w:rsidRDefault="0021287C" w:rsidP="00C24749">
            <w:pPr>
              <w:pStyle w:val="2-"/>
            </w:pPr>
            <w:r>
              <w:tab/>
            </w:r>
            <w:r w:rsidR="00C24749">
              <w:t>}</w:t>
            </w:r>
            <w:r>
              <w:t xml:space="preserve"> \</w:t>
            </w:r>
          </w:p>
          <w:p w14:paraId="719472AD" w14:textId="77777777" w:rsidR="0021287C" w:rsidRDefault="0021287C" w:rsidP="00C24749">
            <w:pPr>
              <w:pStyle w:val="2-"/>
            </w:pPr>
            <w:r>
              <w:tab/>
            </w:r>
            <w:r w:rsidR="00C24749">
              <w:t>catch(std::exception const &amp;e)</w:t>
            </w:r>
            <w:r>
              <w:t xml:space="preserve"> \</w:t>
            </w:r>
          </w:p>
          <w:p w14:paraId="5F80A92F" w14:textId="77777777" w:rsidR="0021287C" w:rsidRDefault="0021287C" w:rsidP="00C24749">
            <w:pPr>
              <w:pStyle w:val="2-"/>
            </w:pPr>
            <w:r>
              <w:tab/>
            </w:r>
            <w:r w:rsidR="00C24749">
              <w:t>{</w:t>
            </w:r>
            <w:r>
              <w:t xml:space="preserve"> \</w:t>
            </w:r>
          </w:p>
          <w:p w14:paraId="0CDB33EC" w14:textId="77777777" w:rsidR="0021287C" w:rsidRDefault="0021287C" w:rsidP="00C24749">
            <w:pPr>
              <w:pStyle w:val="2-"/>
            </w:pPr>
            <w:r>
              <w:tab/>
            </w:r>
            <w:r>
              <w:tab/>
            </w:r>
            <w:r w:rsidR="00C24749">
              <w:t>if(!___result_obj)</w:t>
            </w:r>
            <w:r>
              <w:t xml:space="preserve"> \</w:t>
            </w:r>
          </w:p>
          <w:p w14:paraId="473700D8" w14:textId="7840899F" w:rsidR="0021287C" w:rsidRDefault="0021287C" w:rsidP="00C24749">
            <w:pPr>
              <w:pStyle w:val="2-"/>
            </w:pPr>
            <w:r>
              <w:tab/>
            </w:r>
            <w:r>
              <w:tab/>
              <w:t>{ \</w:t>
            </w:r>
          </w:p>
          <w:p w14:paraId="2F3C3B64" w14:textId="157C5735" w:rsidR="0021287C" w:rsidRDefault="0021287C" w:rsidP="00C24749">
            <w:pPr>
              <w:pStyle w:val="2-"/>
            </w:pPr>
            <w:r>
              <w:tab/>
            </w:r>
            <w:r>
              <w:tab/>
            </w:r>
            <w:r>
              <w:tab/>
            </w:r>
            <w:r w:rsidR="00C24749">
              <w:t>___result_obj = UnitTest::CCollection::makeResultObj1ex(#expr);</w:t>
            </w:r>
            <w:r>
              <w:t xml:space="preserve"> \</w:t>
            </w:r>
          </w:p>
          <w:p w14:paraId="5EEC83D5" w14:textId="7C184122" w:rsidR="0021287C" w:rsidRDefault="0021287C" w:rsidP="00C24749">
            <w:pPr>
              <w:pStyle w:val="2-"/>
            </w:pPr>
            <w:r>
              <w:tab/>
            </w:r>
            <w:r>
              <w:tab/>
              <w:t>} \</w:t>
            </w:r>
          </w:p>
          <w:p w14:paraId="6D43AFED" w14:textId="442C560C" w:rsidR="0021287C" w:rsidRDefault="0021287C" w:rsidP="00C24749">
            <w:pPr>
              <w:pStyle w:val="2-"/>
            </w:pPr>
            <w:r>
              <w:tab/>
            </w:r>
            <w:r>
              <w:tab/>
            </w:r>
            <w:r w:rsidR="00C24749">
              <w:t>___result_obj-&gt;setException(e);</w:t>
            </w:r>
            <w:r>
              <w:t xml:space="preserve"> \</w:t>
            </w:r>
          </w:p>
          <w:p w14:paraId="73EDEDB6" w14:textId="77777777" w:rsidR="0021287C" w:rsidRDefault="0021287C" w:rsidP="00C24749">
            <w:pPr>
              <w:pStyle w:val="2-"/>
            </w:pPr>
            <w:r>
              <w:tab/>
            </w:r>
            <w:r>
              <w:tab/>
            </w:r>
            <w:r w:rsidR="00C24749">
              <w:t>UnitTest::CCollection::outputUTResult(is_child, nullptr, &amp;__missed, nullptr, ___result_obj);</w:t>
            </w:r>
            <w:r>
              <w:t xml:space="preserve"> \</w:t>
            </w:r>
          </w:p>
          <w:p w14:paraId="1C4D6317" w14:textId="77777777" w:rsidR="0021287C" w:rsidRDefault="0021287C" w:rsidP="00C24749">
            <w:pPr>
              <w:pStyle w:val="2-"/>
            </w:pPr>
            <w:r>
              <w:tab/>
            </w:r>
            <w:r w:rsidR="00C24749">
              <w:t>}</w:t>
            </w:r>
            <w:r>
              <w:t xml:space="preserve"> \</w:t>
            </w:r>
          </w:p>
          <w:p w14:paraId="231810FB" w14:textId="77777777" w:rsidR="0021287C" w:rsidRDefault="0021287C" w:rsidP="00C24749">
            <w:pPr>
              <w:pStyle w:val="2-"/>
            </w:pPr>
            <w:r>
              <w:lastRenderedPageBreak/>
              <w:tab/>
            </w:r>
            <w:r w:rsidR="00C24749">
              <w:t>if(___result_obj)</w:t>
            </w:r>
            <w:r>
              <w:t xml:space="preserve"> \</w:t>
            </w:r>
          </w:p>
          <w:p w14:paraId="3DC64B91" w14:textId="77777777" w:rsidR="0021287C" w:rsidRDefault="0021287C" w:rsidP="00C24749">
            <w:pPr>
              <w:pStyle w:val="2-"/>
            </w:pPr>
            <w:r>
              <w:tab/>
            </w:r>
            <w:r w:rsidR="00C24749">
              <w:t>{</w:t>
            </w:r>
            <w:r>
              <w:t xml:space="preserve"> \</w:t>
            </w:r>
          </w:p>
          <w:p w14:paraId="055A8CE3" w14:textId="77777777" w:rsidR="0021287C" w:rsidRDefault="0021287C" w:rsidP="00C24749">
            <w:pPr>
              <w:pStyle w:val="2-"/>
            </w:pPr>
            <w:r>
              <w:tab/>
            </w:r>
            <w:r>
              <w:tab/>
            </w:r>
            <w:r w:rsidR="00C24749">
              <w:t>delete ___result_obj;</w:t>
            </w:r>
            <w:r>
              <w:t xml:space="preserve"> \</w:t>
            </w:r>
          </w:p>
          <w:p w14:paraId="2A3AD43E" w14:textId="77777777" w:rsidR="0021287C" w:rsidRDefault="0021287C" w:rsidP="00C24749">
            <w:pPr>
              <w:pStyle w:val="2-"/>
            </w:pPr>
            <w:r>
              <w:tab/>
            </w:r>
            <w:r w:rsidR="00C24749">
              <w:t>}</w:t>
            </w:r>
            <w:r>
              <w:t xml:space="preserve"> \</w:t>
            </w:r>
          </w:p>
          <w:p w14:paraId="7471A376" w14:textId="7AA31273" w:rsidR="00C24749" w:rsidRDefault="00C24749" w:rsidP="00C24749">
            <w:pPr>
              <w:pStyle w:val="2-"/>
            </w:pPr>
            <w:r>
              <w:t>}</w:t>
            </w:r>
          </w:p>
          <w:p w14:paraId="5D07C78D" w14:textId="77777777" w:rsidR="0021287C" w:rsidRDefault="00C24749" w:rsidP="00C24749">
            <w:pPr>
              <w:pStyle w:val="2-"/>
            </w:pPr>
            <w:r>
              <w:t>#define _UT_PRINT_EXPR(is_child, expr)</w:t>
            </w:r>
            <w:r w:rsidR="0021287C">
              <w:t xml:space="preserve"> \</w:t>
            </w:r>
          </w:p>
          <w:p w14:paraId="6EF00F69" w14:textId="77777777" w:rsidR="0021287C" w:rsidRDefault="00C24749" w:rsidP="00C24749">
            <w:pPr>
              <w:pStyle w:val="2-"/>
            </w:pPr>
            <w:r>
              <w:t>{</w:t>
            </w:r>
            <w:r w:rsidR="0021287C">
              <w:t xml:space="preserve"> \</w:t>
            </w:r>
          </w:p>
          <w:p w14:paraId="6714A1FF" w14:textId="77777777" w:rsidR="0021287C" w:rsidRDefault="0021287C" w:rsidP="00C24749">
            <w:pPr>
              <w:pStyle w:val="2-"/>
            </w:pPr>
            <w:r>
              <w:tab/>
            </w:r>
            <w:r w:rsidR="00C24749">
              <w:t>UnitTest::CCollection::CExprCResultObjBase* ___result_obj = nullptr;</w:t>
            </w:r>
            <w:r>
              <w:t xml:space="preserve"> \</w:t>
            </w:r>
          </w:p>
          <w:p w14:paraId="2EAE64B2" w14:textId="77777777" w:rsidR="0021287C" w:rsidRDefault="0021287C" w:rsidP="00C24749">
            <w:pPr>
              <w:pStyle w:val="2-"/>
            </w:pPr>
            <w:r>
              <w:tab/>
              <w:t>T</w:t>
            </w:r>
            <w:r w:rsidR="00C24749">
              <w:t>ry</w:t>
            </w:r>
            <w:r>
              <w:t xml:space="preserve"> \</w:t>
            </w:r>
          </w:p>
          <w:p w14:paraId="20DD8383" w14:textId="77777777" w:rsidR="0021287C" w:rsidRDefault="0021287C" w:rsidP="00C24749">
            <w:pPr>
              <w:pStyle w:val="2-"/>
            </w:pPr>
            <w:r>
              <w:tab/>
            </w:r>
            <w:r w:rsidR="00C24749">
              <w:t>{</w:t>
            </w:r>
            <w:r>
              <w:t xml:space="preserve"> \</w:t>
            </w:r>
          </w:p>
          <w:p w14:paraId="1ABDF1E9" w14:textId="1F85ECCB" w:rsidR="0021287C" w:rsidRDefault="0021287C" w:rsidP="00C24749">
            <w:pPr>
              <w:pStyle w:val="2-"/>
            </w:pPr>
            <w:r>
              <w:tab/>
            </w:r>
            <w:r>
              <w:tab/>
            </w:r>
            <w:r w:rsidR="00C24749">
              <w:t>___result_obj = UnitTest::CCollection::makeResultObj1ex(#expr);</w:t>
            </w:r>
            <w:r>
              <w:t xml:space="preserve"> \</w:t>
            </w:r>
          </w:p>
          <w:p w14:paraId="5E2A48B8" w14:textId="77777777" w:rsidR="0021287C" w:rsidRDefault="0021287C" w:rsidP="00C24749">
            <w:pPr>
              <w:pStyle w:val="2-"/>
            </w:pPr>
            <w:r>
              <w:tab/>
            </w:r>
            <w:r>
              <w:tab/>
            </w:r>
            <w:r w:rsidR="00C24749">
              <w:t>___result_obj-&gt;setResult(true);</w:t>
            </w:r>
            <w:r>
              <w:t xml:space="preserve"> \</w:t>
            </w:r>
          </w:p>
          <w:p w14:paraId="4987A37F" w14:textId="77777777" w:rsidR="0021287C" w:rsidRDefault="0021287C" w:rsidP="00C24749">
            <w:pPr>
              <w:pStyle w:val="2-"/>
            </w:pPr>
            <w:r>
              <w:tab/>
            </w:r>
            <w:r>
              <w:tab/>
            </w:r>
            <w:r w:rsidR="00C24749">
              <w:t>UnitTest::CCollection::outputUTResult(is_child, nullptr,   nullptr,   nullptr,          ___result_obj);</w:t>
            </w:r>
            <w:r>
              <w:t xml:space="preserve"> \</w:t>
            </w:r>
          </w:p>
          <w:p w14:paraId="5139641B" w14:textId="77777777" w:rsidR="0021287C" w:rsidRDefault="0021287C" w:rsidP="00C24749">
            <w:pPr>
              <w:pStyle w:val="2-"/>
            </w:pPr>
            <w:r>
              <w:tab/>
            </w:r>
            <w:r w:rsidR="00C24749">
              <w:t>}</w:t>
            </w:r>
            <w:r>
              <w:t xml:space="preserve"> \</w:t>
            </w:r>
          </w:p>
          <w:p w14:paraId="1B72B466" w14:textId="77777777" w:rsidR="0021287C" w:rsidRDefault="0021287C" w:rsidP="00C24749">
            <w:pPr>
              <w:pStyle w:val="2-"/>
            </w:pPr>
            <w:r>
              <w:tab/>
            </w:r>
            <w:r w:rsidR="00C24749">
              <w:t>catch(std::exception const &amp;e)</w:t>
            </w:r>
            <w:r>
              <w:t xml:space="preserve"> \</w:t>
            </w:r>
          </w:p>
          <w:p w14:paraId="1BE83AA5" w14:textId="77777777" w:rsidR="0021287C" w:rsidRDefault="0021287C" w:rsidP="00C24749">
            <w:pPr>
              <w:pStyle w:val="2-"/>
            </w:pPr>
            <w:r>
              <w:tab/>
            </w:r>
            <w:r w:rsidR="00C24749">
              <w:t>{</w:t>
            </w:r>
            <w:r>
              <w:t xml:space="preserve"> \</w:t>
            </w:r>
          </w:p>
          <w:p w14:paraId="6BAEE5A6" w14:textId="77777777" w:rsidR="0021287C" w:rsidRDefault="0021287C" w:rsidP="00C24749">
            <w:pPr>
              <w:pStyle w:val="2-"/>
            </w:pPr>
            <w:r>
              <w:tab/>
            </w:r>
            <w:r>
              <w:tab/>
            </w:r>
            <w:r w:rsidR="00C24749">
              <w:t>if(!___result_obj)</w:t>
            </w:r>
            <w:r>
              <w:t xml:space="preserve"> \</w:t>
            </w:r>
          </w:p>
          <w:p w14:paraId="17A7F7F2" w14:textId="77777777" w:rsidR="0021287C" w:rsidRDefault="0021287C" w:rsidP="00C24749">
            <w:pPr>
              <w:pStyle w:val="2-"/>
            </w:pPr>
            <w:r>
              <w:tab/>
            </w:r>
            <w:r>
              <w:tab/>
              <w:t>{ \</w:t>
            </w:r>
          </w:p>
          <w:p w14:paraId="3C6D82FE" w14:textId="77777777" w:rsidR="0021287C" w:rsidRDefault="0021287C" w:rsidP="00C24749">
            <w:pPr>
              <w:pStyle w:val="2-"/>
            </w:pPr>
            <w:r>
              <w:tab/>
            </w:r>
            <w:r>
              <w:tab/>
            </w:r>
            <w:r>
              <w:tab/>
            </w:r>
            <w:r w:rsidR="00C24749">
              <w:t>___result_obj = UnitTest::CCollection::makeResultObj1ex(#expr);</w:t>
            </w:r>
            <w:r>
              <w:t xml:space="preserve"> \</w:t>
            </w:r>
          </w:p>
          <w:p w14:paraId="0BF52994" w14:textId="77777777" w:rsidR="0021287C" w:rsidRDefault="0021287C" w:rsidP="00C24749">
            <w:pPr>
              <w:pStyle w:val="2-"/>
            </w:pPr>
            <w:r>
              <w:tab/>
            </w:r>
            <w:r>
              <w:tab/>
              <w:t>} \</w:t>
            </w:r>
          </w:p>
          <w:p w14:paraId="223720CD" w14:textId="77777777" w:rsidR="0021287C" w:rsidRDefault="0021287C" w:rsidP="00C24749">
            <w:pPr>
              <w:pStyle w:val="2-"/>
            </w:pPr>
            <w:r>
              <w:tab/>
            </w:r>
            <w:r>
              <w:tab/>
            </w:r>
            <w:r w:rsidR="00C24749">
              <w:t>___result_obj-&gt;setException(e);</w:t>
            </w:r>
            <w:r>
              <w:t xml:space="preserve"> \</w:t>
            </w:r>
          </w:p>
          <w:p w14:paraId="0AB6F30F" w14:textId="77777777" w:rsidR="0021287C" w:rsidRDefault="0021287C" w:rsidP="00C24749">
            <w:pPr>
              <w:pStyle w:val="2-"/>
            </w:pPr>
            <w:r>
              <w:tab/>
            </w:r>
            <w:r>
              <w:tab/>
            </w:r>
            <w:r w:rsidR="00C24749">
              <w:t>UnitTest::CCollection::outputUTResult(is_child, nullptr, &amp;__missed, nullptr, ___result_obj);</w:t>
            </w:r>
            <w:r>
              <w:t xml:space="preserve"> \</w:t>
            </w:r>
          </w:p>
          <w:p w14:paraId="17CDBD84" w14:textId="77777777" w:rsidR="0021287C" w:rsidRDefault="0021287C" w:rsidP="00C24749">
            <w:pPr>
              <w:pStyle w:val="2-"/>
            </w:pPr>
            <w:r>
              <w:tab/>
            </w:r>
            <w:r w:rsidR="00C24749">
              <w:t>}</w:t>
            </w:r>
            <w:r>
              <w:t xml:space="preserve"> \</w:t>
            </w:r>
          </w:p>
          <w:p w14:paraId="3FD88E4D" w14:textId="77777777" w:rsidR="0021287C" w:rsidRDefault="0021287C" w:rsidP="00C24749">
            <w:pPr>
              <w:pStyle w:val="2-"/>
            </w:pPr>
            <w:r>
              <w:tab/>
            </w:r>
            <w:r w:rsidR="00C24749">
              <w:t>if(___result_obj)</w:t>
            </w:r>
            <w:r>
              <w:t xml:space="preserve"> \</w:t>
            </w:r>
          </w:p>
          <w:p w14:paraId="44F900BA" w14:textId="77777777" w:rsidR="0021287C" w:rsidRDefault="0021287C" w:rsidP="00C24749">
            <w:pPr>
              <w:pStyle w:val="2-"/>
            </w:pPr>
            <w:r>
              <w:tab/>
            </w:r>
            <w:r w:rsidR="00C24749">
              <w:t>{</w:t>
            </w:r>
            <w:r>
              <w:t xml:space="preserve"> \</w:t>
            </w:r>
          </w:p>
          <w:p w14:paraId="39596846" w14:textId="77777777" w:rsidR="0021287C" w:rsidRDefault="0021287C" w:rsidP="00C24749">
            <w:pPr>
              <w:pStyle w:val="2-"/>
            </w:pPr>
            <w:r>
              <w:tab/>
            </w:r>
            <w:r>
              <w:tab/>
            </w:r>
            <w:r w:rsidR="00C24749">
              <w:t xml:space="preserve">delete ___result_obj; </w:t>
            </w:r>
            <w:r>
              <w:t>\</w:t>
            </w:r>
          </w:p>
          <w:p w14:paraId="5AC1FD1B" w14:textId="77777777" w:rsidR="0021287C" w:rsidRDefault="0021287C" w:rsidP="00C24749">
            <w:pPr>
              <w:pStyle w:val="2-"/>
            </w:pPr>
            <w:r>
              <w:tab/>
            </w:r>
            <w:r w:rsidR="00C24749">
              <w:t xml:space="preserve">} </w:t>
            </w:r>
            <w:r>
              <w:t>\</w:t>
            </w:r>
          </w:p>
          <w:p w14:paraId="4698DE94" w14:textId="096DF7A4" w:rsidR="00C24749" w:rsidRDefault="00C24749" w:rsidP="00C24749">
            <w:pPr>
              <w:pStyle w:val="2-"/>
            </w:pPr>
            <w:r>
              <w:t>}</w:t>
            </w:r>
          </w:p>
          <w:p w14:paraId="719F9F37" w14:textId="77777777" w:rsidR="00C24749" w:rsidRDefault="00C24749" w:rsidP="00C24749">
            <w:pPr>
              <w:pStyle w:val="2-"/>
            </w:pPr>
          </w:p>
          <w:p w14:paraId="13ABFDD0" w14:textId="77777777" w:rsidR="00C24749" w:rsidRDefault="00C24749" w:rsidP="00C24749">
            <w:pPr>
              <w:pStyle w:val="2-"/>
            </w:pPr>
            <w:r>
              <w:t xml:space="preserve">#define </w:t>
            </w:r>
            <w:r w:rsidRPr="0021287C">
              <w:rPr>
                <w:color w:val="FF0000"/>
              </w:rPr>
              <w:t>UT_EXPECT</w:t>
            </w:r>
            <w:r>
              <w:t>(expr, ope, expect)       _UT_PRINT_EXPR_AND_RESULT(false, expr, ope, expect);</w:t>
            </w:r>
          </w:p>
          <w:p w14:paraId="4834DFB7" w14:textId="77777777" w:rsidR="00C24749" w:rsidRDefault="00C24749" w:rsidP="00C24749">
            <w:pPr>
              <w:pStyle w:val="2-"/>
            </w:pPr>
            <w:r>
              <w:t xml:space="preserve">#define </w:t>
            </w:r>
            <w:r w:rsidRPr="0021287C">
              <w:rPr>
                <w:color w:val="FF0000"/>
              </w:rPr>
              <w:t>UT_EXPECT_CHILD</w:t>
            </w:r>
            <w:r>
              <w:t>(expr, ope, expect) _UT_PRINT_EXPR_AND_RESULT(true,  expr, ope, expect);</w:t>
            </w:r>
          </w:p>
          <w:p w14:paraId="2F775070" w14:textId="77777777" w:rsidR="00C24749" w:rsidRDefault="00C24749" w:rsidP="00C24749">
            <w:pPr>
              <w:pStyle w:val="2-"/>
            </w:pPr>
            <w:r>
              <w:t xml:space="preserve">#define </w:t>
            </w:r>
            <w:r w:rsidRPr="0021287C">
              <w:rPr>
                <w:color w:val="FF0000"/>
              </w:rPr>
              <w:t>UT_EXPR_WITH_RET</w:t>
            </w:r>
            <w:r>
              <w:t>(expr)             _UT_PRINT_EXPR_AND_VALUE(false, expr)</w:t>
            </w:r>
          </w:p>
          <w:p w14:paraId="0F55B42E" w14:textId="77777777" w:rsidR="00C24749" w:rsidRDefault="00C24749" w:rsidP="00C24749">
            <w:pPr>
              <w:pStyle w:val="2-"/>
            </w:pPr>
            <w:r>
              <w:t>#define</w:t>
            </w:r>
            <w:r w:rsidRPr="0021287C">
              <w:rPr>
                <w:color w:val="FF0000"/>
              </w:rPr>
              <w:t xml:space="preserve"> UT_EXPR_WITH_RET_CHILD</w:t>
            </w:r>
            <w:r>
              <w:t>(expr)       _UT_PRINT_EXPR_AND_VALUE(true,  expr)</w:t>
            </w:r>
          </w:p>
          <w:p w14:paraId="65EDF3DE" w14:textId="77777777" w:rsidR="00C24749" w:rsidRDefault="00C24749" w:rsidP="00C24749">
            <w:pPr>
              <w:pStyle w:val="2-"/>
            </w:pPr>
            <w:r>
              <w:t xml:space="preserve">#define </w:t>
            </w:r>
            <w:r w:rsidRPr="0021287C">
              <w:rPr>
                <w:color w:val="FF0000"/>
              </w:rPr>
              <w:t>UT_EXPR</w:t>
            </w:r>
            <w:r>
              <w:t>(expr)                      _UT_PRINT_EXPR(false, expr)</w:t>
            </w:r>
          </w:p>
          <w:p w14:paraId="74B17D76" w14:textId="77777777" w:rsidR="00C24749" w:rsidRDefault="00C24749" w:rsidP="00C24749">
            <w:pPr>
              <w:pStyle w:val="2-"/>
            </w:pPr>
            <w:r>
              <w:t>#define</w:t>
            </w:r>
            <w:r w:rsidRPr="0021287C">
              <w:rPr>
                <w:color w:val="FF0000"/>
              </w:rPr>
              <w:t xml:space="preserve"> UT_EXPR_CHILD</w:t>
            </w:r>
            <w:r>
              <w:t>(expr)                _UT_PRINT_EXPR(true, expr)</w:t>
            </w:r>
          </w:p>
          <w:p w14:paraId="582714B2" w14:textId="77777777" w:rsidR="00C24749" w:rsidRDefault="00C24749" w:rsidP="00C24749">
            <w:pPr>
              <w:pStyle w:val="2-"/>
            </w:pPr>
          </w:p>
          <w:p w14:paraId="6E51E22E" w14:textId="77777777" w:rsidR="00C24749" w:rsidRDefault="00C24749" w:rsidP="00C24749">
            <w:pPr>
              <w:pStyle w:val="2-"/>
            </w:pPr>
            <w:r>
              <w:t xml:space="preserve">#define </w:t>
            </w:r>
            <w:r w:rsidRPr="0021287C">
              <w:rPr>
                <w:color w:val="FF0000"/>
              </w:rPr>
              <w:t>UT_EXPECT_EQ</w:t>
            </w:r>
            <w:r>
              <w:t>(expr, expect)       UT_EXPECT(expr, UnitTest::T_UT_OPE_EQ_DUMMY(), expect)</w:t>
            </w:r>
          </w:p>
          <w:p w14:paraId="565EDFAB" w14:textId="77777777" w:rsidR="00C24749" w:rsidRDefault="00C24749" w:rsidP="00C24749">
            <w:pPr>
              <w:pStyle w:val="2-"/>
            </w:pPr>
            <w:r>
              <w:t xml:space="preserve">#define </w:t>
            </w:r>
            <w:r w:rsidRPr="0021287C">
              <w:rPr>
                <w:color w:val="FF0000"/>
              </w:rPr>
              <w:t>UT_EXPECT_NE</w:t>
            </w:r>
            <w:r>
              <w:t>(expr, expect)       UT_EXPECT(expr, UnitTest::T_UT_OPE_NE_DUMMY(), expect)</w:t>
            </w:r>
          </w:p>
          <w:p w14:paraId="10B77EC3" w14:textId="77777777" w:rsidR="00C24749" w:rsidRDefault="00C24749" w:rsidP="00C24749">
            <w:pPr>
              <w:pStyle w:val="2-"/>
            </w:pPr>
            <w:r>
              <w:t xml:space="preserve">#define </w:t>
            </w:r>
            <w:r w:rsidRPr="0021287C">
              <w:rPr>
                <w:color w:val="FF0000"/>
              </w:rPr>
              <w:t>UT_EXPECT_GT</w:t>
            </w:r>
            <w:r>
              <w:t>(expr, expect)       UT_EXPECT(expr, UnitTest::T_UT_OPE_GT_DUMMY(), expect)</w:t>
            </w:r>
          </w:p>
          <w:p w14:paraId="6A86B7EF" w14:textId="77777777" w:rsidR="00C24749" w:rsidRDefault="00C24749" w:rsidP="00C24749">
            <w:pPr>
              <w:pStyle w:val="2-"/>
            </w:pPr>
            <w:r>
              <w:t xml:space="preserve">#define </w:t>
            </w:r>
            <w:r w:rsidRPr="0021287C">
              <w:rPr>
                <w:color w:val="FF0000"/>
              </w:rPr>
              <w:t>UT_EXPECT_GE</w:t>
            </w:r>
            <w:r>
              <w:t>(expr, expect)       UT_EXPECT(expr, UnitTest::T_UT_OPE_GE_DUMMY(), expect)</w:t>
            </w:r>
          </w:p>
          <w:p w14:paraId="4D4B3566" w14:textId="77777777" w:rsidR="00C24749" w:rsidRDefault="00C24749" w:rsidP="00C24749">
            <w:pPr>
              <w:pStyle w:val="2-"/>
            </w:pPr>
            <w:r>
              <w:t xml:space="preserve">#define </w:t>
            </w:r>
            <w:r w:rsidRPr="0021287C">
              <w:rPr>
                <w:color w:val="FF0000"/>
              </w:rPr>
              <w:t>UT_EXPECT_LT</w:t>
            </w:r>
            <w:r>
              <w:t>(expr, expect)       UT_EXPECT(expr, UnitTest::T_UT_OPE_LT_DUMMY(), expect)</w:t>
            </w:r>
          </w:p>
          <w:p w14:paraId="594C6145" w14:textId="77777777" w:rsidR="00C24749" w:rsidRDefault="00C24749" w:rsidP="00C24749">
            <w:pPr>
              <w:pStyle w:val="2-"/>
            </w:pPr>
            <w:r>
              <w:t xml:space="preserve">#define </w:t>
            </w:r>
            <w:r w:rsidRPr="0021287C">
              <w:rPr>
                <w:color w:val="FF0000"/>
              </w:rPr>
              <w:t>UT_EXPECT_LE</w:t>
            </w:r>
            <w:r>
              <w:t>(expr, expect)       UT_EXPECT(expr, UnitTest::T_UT_OPE_LE_DUMMY(), expect)</w:t>
            </w:r>
          </w:p>
          <w:p w14:paraId="623C7E63" w14:textId="77777777" w:rsidR="00C24749" w:rsidRDefault="00C24749" w:rsidP="00C24749">
            <w:pPr>
              <w:pStyle w:val="2-"/>
            </w:pPr>
            <w:r>
              <w:t xml:space="preserve">#define </w:t>
            </w:r>
            <w:r w:rsidRPr="0021287C">
              <w:rPr>
                <w:color w:val="FF0000"/>
              </w:rPr>
              <w:t>UT_EXPECT_EQ_CHILD</w:t>
            </w:r>
            <w:r>
              <w:t>(expr, expect) UT_EXPECT_CHILD(expr, UnitTest::T_UT_OPE_EQ_DUMMY(), expect);</w:t>
            </w:r>
          </w:p>
          <w:p w14:paraId="45C99280" w14:textId="77777777" w:rsidR="00C24749" w:rsidRDefault="00C24749" w:rsidP="00C24749">
            <w:pPr>
              <w:pStyle w:val="2-"/>
            </w:pPr>
            <w:r>
              <w:t xml:space="preserve">#define </w:t>
            </w:r>
            <w:r w:rsidRPr="0021287C">
              <w:rPr>
                <w:color w:val="FF0000"/>
              </w:rPr>
              <w:t>UT_EXPECT_NE_CHILD</w:t>
            </w:r>
            <w:r>
              <w:t>(expr, expect) UT_EXPECT_CHILD(expr, UnitTest::T_UT_OPE_NE_DUMMY(), expect);</w:t>
            </w:r>
          </w:p>
          <w:p w14:paraId="61061FF9" w14:textId="77777777" w:rsidR="00C24749" w:rsidRDefault="00C24749" w:rsidP="00C24749">
            <w:pPr>
              <w:pStyle w:val="2-"/>
            </w:pPr>
            <w:r>
              <w:t xml:space="preserve">#define </w:t>
            </w:r>
            <w:r w:rsidRPr="0021287C">
              <w:rPr>
                <w:color w:val="FF0000"/>
              </w:rPr>
              <w:t>UT_EXPECT_GT_CHILD</w:t>
            </w:r>
            <w:r>
              <w:t>(expr, expect) UT_EXPECT_CHILD(expr, UnitTest::T_UT_OPE_GT_DUMMY(), expect);</w:t>
            </w:r>
          </w:p>
          <w:p w14:paraId="43058DBD" w14:textId="77777777" w:rsidR="00C24749" w:rsidRDefault="00C24749" w:rsidP="00C24749">
            <w:pPr>
              <w:pStyle w:val="2-"/>
            </w:pPr>
            <w:r>
              <w:t xml:space="preserve">#define </w:t>
            </w:r>
            <w:r w:rsidRPr="0021287C">
              <w:rPr>
                <w:color w:val="FF0000"/>
              </w:rPr>
              <w:t>UT_EXPECT_GE_CHILD</w:t>
            </w:r>
            <w:r>
              <w:t>(expr, expect) UT_EXPECT_CHILD(expr, UnitTest::T_UT_OPE_GE_DUMMY(), expect);</w:t>
            </w:r>
          </w:p>
          <w:p w14:paraId="471B7648" w14:textId="77777777" w:rsidR="00C24749" w:rsidRDefault="00C24749" w:rsidP="00C24749">
            <w:pPr>
              <w:pStyle w:val="2-"/>
            </w:pPr>
            <w:r>
              <w:t xml:space="preserve">#define </w:t>
            </w:r>
            <w:r w:rsidRPr="0021287C">
              <w:rPr>
                <w:color w:val="FF0000"/>
              </w:rPr>
              <w:t>UT_EXPECT_LT_CHILD</w:t>
            </w:r>
            <w:r>
              <w:t>(expr, expect) UT_EXPECT_CHILD(expr, UnitTest::T_UT_OPE_LT_DUMMY(), expect);</w:t>
            </w:r>
          </w:p>
          <w:p w14:paraId="03959435" w14:textId="77777777" w:rsidR="00C24749" w:rsidRDefault="00C24749" w:rsidP="00C24749">
            <w:pPr>
              <w:pStyle w:val="2-"/>
            </w:pPr>
            <w:r>
              <w:t xml:space="preserve">#define </w:t>
            </w:r>
            <w:r w:rsidRPr="0021287C">
              <w:rPr>
                <w:color w:val="FF0000"/>
              </w:rPr>
              <w:t>UT_EXPECT_LE_CHILD</w:t>
            </w:r>
            <w:r>
              <w:t>(expr, expect) UT_EXPECT_CHILD(expr, UnitTest::T_UT_OPE_LE_DUMMY(), expect);</w:t>
            </w:r>
          </w:p>
          <w:p w14:paraId="1C6365E3" w14:textId="77777777" w:rsidR="00C24749" w:rsidRDefault="00C24749" w:rsidP="00C24749">
            <w:pPr>
              <w:pStyle w:val="2-"/>
            </w:pPr>
          </w:p>
          <w:p w14:paraId="2C486485" w14:textId="77777777" w:rsidR="00C24749" w:rsidRDefault="00C24749" w:rsidP="00C24749">
            <w:pPr>
              <w:pStyle w:val="2-"/>
            </w:pPr>
            <w:r>
              <w:t>#ifndef UT_TARGET_MODULE</w:t>
            </w:r>
          </w:p>
          <w:p w14:paraId="70451EDA" w14:textId="77777777" w:rsidR="00C24749" w:rsidRDefault="00C24749" w:rsidP="00C24749">
            <w:pPr>
              <w:pStyle w:val="2-"/>
            </w:pPr>
            <w:r>
              <w:t>#define UT_TARGET_MODULE nullptr</w:t>
            </w:r>
          </w:p>
          <w:p w14:paraId="26BD778D" w14:textId="77777777" w:rsidR="00C24749" w:rsidRDefault="00C24749" w:rsidP="00C24749">
            <w:pPr>
              <w:pStyle w:val="2-"/>
            </w:pPr>
            <w:r>
              <w:t>#endif</w:t>
            </w:r>
            <w:r w:rsidRPr="0021287C">
              <w:rPr>
                <w:color w:val="00B050"/>
              </w:rPr>
              <w:t>//UT_TARGET_MODULE</w:t>
            </w:r>
          </w:p>
          <w:p w14:paraId="4DA0147E" w14:textId="77777777" w:rsidR="00C24749" w:rsidRDefault="00C24749" w:rsidP="00C24749">
            <w:pPr>
              <w:pStyle w:val="2-"/>
            </w:pPr>
            <w:r>
              <w:t>#ifndef UT_TARGET_GROUP</w:t>
            </w:r>
          </w:p>
          <w:p w14:paraId="113F0F6D" w14:textId="77777777" w:rsidR="00C24749" w:rsidRDefault="00C24749" w:rsidP="00C24749">
            <w:pPr>
              <w:pStyle w:val="2-"/>
            </w:pPr>
            <w:r>
              <w:t>#define UT_TARGET_GROUP 0</w:t>
            </w:r>
          </w:p>
          <w:p w14:paraId="3B3F806B" w14:textId="77777777" w:rsidR="00C24749" w:rsidRPr="0021287C" w:rsidRDefault="00C24749" w:rsidP="00C24749">
            <w:pPr>
              <w:pStyle w:val="2-"/>
              <w:rPr>
                <w:color w:val="00B050"/>
              </w:rPr>
            </w:pPr>
            <w:r>
              <w:t>#endif</w:t>
            </w:r>
            <w:r w:rsidRPr="0021287C">
              <w:rPr>
                <w:color w:val="00B050"/>
              </w:rPr>
              <w:t>//UT_TARGET_GROUP</w:t>
            </w:r>
          </w:p>
          <w:p w14:paraId="0E2E6F14" w14:textId="77777777" w:rsidR="00C24749" w:rsidRDefault="00C24749" w:rsidP="00C24749">
            <w:pPr>
              <w:pStyle w:val="2-"/>
            </w:pPr>
            <w:r>
              <w:t xml:space="preserve">#define </w:t>
            </w:r>
            <w:r w:rsidRPr="0021287C">
              <w:rPr>
                <w:color w:val="FF0000"/>
              </w:rPr>
              <w:t>UT_RUN_ALL</w:t>
            </w:r>
            <w:r>
              <w:t>(attr) UnitTest::CCollection::runUnitTest(nullptr, 0, attr)</w:t>
            </w:r>
          </w:p>
          <w:p w14:paraId="2667FC74" w14:textId="77777777" w:rsidR="00C24749" w:rsidRDefault="00C24749" w:rsidP="00C24749">
            <w:pPr>
              <w:pStyle w:val="2-"/>
            </w:pPr>
            <w:r>
              <w:t xml:space="preserve">#define </w:t>
            </w:r>
            <w:r w:rsidRPr="0021287C">
              <w:rPr>
                <w:color w:val="FF0000"/>
              </w:rPr>
              <w:t>UT_RUN_MODULE</w:t>
            </w:r>
            <w:r>
              <w:t>(module_name, attr) UnitTest::CCollection::runUnitTest(module_name, 0, attr)</w:t>
            </w:r>
          </w:p>
          <w:p w14:paraId="7E4CABBA" w14:textId="77777777" w:rsidR="00C24749" w:rsidRDefault="00C24749" w:rsidP="00C24749">
            <w:pPr>
              <w:pStyle w:val="2-"/>
            </w:pPr>
            <w:r>
              <w:t xml:space="preserve">#define </w:t>
            </w:r>
            <w:r w:rsidRPr="0021287C">
              <w:rPr>
                <w:color w:val="FF0000"/>
              </w:rPr>
              <w:t>UT_RUN_GROUP</w:t>
            </w:r>
            <w:r>
              <w:t>(group_id, attr) UnitTest::CCollection::runUnitTest(nullptr, group_id, attr)</w:t>
            </w:r>
          </w:p>
          <w:p w14:paraId="5E650A9C" w14:textId="77777777" w:rsidR="00C24749" w:rsidRDefault="00C24749" w:rsidP="00C24749">
            <w:pPr>
              <w:pStyle w:val="2-"/>
            </w:pPr>
            <w:r>
              <w:t xml:space="preserve">#define </w:t>
            </w:r>
            <w:r w:rsidRPr="0021287C">
              <w:rPr>
                <w:color w:val="FF0000"/>
              </w:rPr>
              <w:t>UT_RUN_STANDARD</w:t>
            </w:r>
            <w:r>
              <w:t>(attr) UnitTest::CCollection::runUnitTestStandard(attr)</w:t>
            </w:r>
          </w:p>
          <w:p w14:paraId="6554EF3E" w14:textId="77777777" w:rsidR="00C24749" w:rsidRDefault="00C24749" w:rsidP="00C24749">
            <w:pPr>
              <w:pStyle w:val="2-"/>
            </w:pPr>
            <w:r>
              <w:t xml:space="preserve">#define </w:t>
            </w:r>
            <w:r w:rsidRPr="0021287C">
              <w:rPr>
                <w:color w:val="FF0000"/>
              </w:rPr>
              <w:t>UT_RETURN</w:t>
            </w:r>
            <w:r>
              <w:t>() {return UnitTest::CCollection::getLastMissedTotal();}</w:t>
            </w:r>
          </w:p>
          <w:p w14:paraId="677FD648" w14:textId="77777777" w:rsidR="0021287C" w:rsidRDefault="00C24749" w:rsidP="00C24749">
            <w:pPr>
              <w:pStyle w:val="2-"/>
            </w:pPr>
            <w:r>
              <w:t xml:space="preserve">#define </w:t>
            </w:r>
            <w:r w:rsidRPr="0021287C">
              <w:rPr>
                <w:color w:val="FF0000"/>
              </w:rPr>
              <w:t>UT_RETURN_WHEN_MISSED</w:t>
            </w:r>
            <w:r>
              <w:t>()</w:t>
            </w:r>
            <w:r w:rsidR="0021287C">
              <w:t xml:space="preserve"> \</w:t>
            </w:r>
          </w:p>
          <w:p w14:paraId="19D45F3C" w14:textId="77777777" w:rsidR="0021287C" w:rsidRDefault="00C24749" w:rsidP="00C24749">
            <w:pPr>
              <w:pStyle w:val="2-"/>
            </w:pPr>
            <w:r>
              <w:t>{</w:t>
            </w:r>
            <w:r w:rsidR="0021287C">
              <w:t xml:space="preserve"> \</w:t>
            </w:r>
          </w:p>
          <w:p w14:paraId="22831F6B" w14:textId="77777777" w:rsidR="0021287C" w:rsidRDefault="0021287C" w:rsidP="00C24749">
            <w:pPr>
              <w:pStyle w:val="2-"/>
            </w:pPr>
            <w:r>
              <w:tab/>
            </w:r>
            <w:r w:rsidR="00C24749">
              <w:t xml:space="preserve">if(UnitTest::CCollection::getLastMissedTotal() &gt; 0) </w:t>
            </w:r>
            <w:r>
              <w:t>\</w:t>
            </w:r>
          </w:p>
          <w:p w14:paraId="56E3E19B" w14:textId="77777777" w:rsidR="0021287C" w:rsidRDefault="0021287C" w:rsidP="00C24749">
            <w:pPr>
              <w:pStyle w:val="2-"/>
            </w:pPr>
            <w:r>
              <w:tab/>
              <w:t>{ \</w:t>
            </w:r>
          </w:p>
          <w:p w14:paraId="50E0CB55" w14:textId="77777777" w:rsidR="0021287C" w:rsidRDefault="0021287C" w:rsidP="00C24749">
            <w:pPr>
              <w:pStyle w:val="2-"/>
            </w:pPr>
            <w:r>
              <w:tab/>
            </w:r>
            <w:r>
              <w:tab/>
            </w:r>
            <w:r w:rsidR="00C24749">
              <w:t>return UnitTest::CCollection::getLastMissedTotal();</w:t>
            </w:r>
            <w:r>
              <w:t xml:space="preserve"> \</w:t>
            </w:r>
          </w:p>
          <w:p w14:paraId="066AFEEF" w14:textId="2C2A391A" w:rsidR="00C24749" w:rsidRDefault="0021287C" w:rsidP="00C24749">
            <w:pPr>
              <w:pStyle w:val="2-"/>
            </w:pPr>
            <w:r>
              <w:lastRenderedPageBreak/>
              <w:tab/>
            </w:r>
            <w:r w:rsidR="00C24749">
              <w:t>}</w:t>
            </w:r>
            <w:r>
              <w:t xml:space="preserve"> \</w:t>
            </w:r>
          </w:p>
          <w:p w14:paraId="6ADD67D8" w14:textId="6A5D1557" w:rsidR="0021287C" w:rsidRDefault="0021287C" w:rsidP="00C24749">
            <w:pPr>
              <w:pStyle w:val="2-"/>
            </w:pPr>
            <w:r>
              <w:t>}</w:t>
            </w:r>
          </w:p>
          <w:p w14:paraId="1008875F" w14:textId="77777777" w:rsidR="0021287C" w:rsidRDefault="00C24749" w:rsidP="00C24749">
            <w:pPr>
              <w:pStyle w:val="2-"/>
            </w:pPr>
            <w:r>
              <w:t xml:space="preserve">#define </w:t>
            </w:r>
            <w:r w:rsidRPr="0021287C">
              <w:rPr>
                <w:color w:val="FF0000"/>
              </w:rPr>
              <w:t>UT_EXIT_WHEN_MISSED</w:t>
            </w:r>
            <w:r>
              <w:t>()</w:t>
            </w:r>
            <w:r w:rsidR="0021287C">
              <w:t xml:space="preserve"> \</w:t>
            </w:r>
          </w:p>
          <w:p w14:paraId="506719BC" w14:textId="77777777" w:rsidR="0021287C" w:rsidRDefault="00C24749" w:rsidP="00C24749">
            <w:pPr>
              <w:pStyle w:val="2-"/>
            </w:pPr>
            <w:r>
              <w:t>{</w:t>
            </w:r>
            <w:r w:rsidR="0021287C">
              <w:t xml:space="preserve"> \</w:t>
            </w:r>
          </w:p>
          <w:p w14:paraId="0FA7DD68" w14:textId="77777777" w:rsidR="0021287C" w:rsidRDefault="0021287C" w:rsidP="00C24749">
            <w:pPr>
              <w:pStyle w:val="2-"/>
            </w:pPr>
            <w:r>
              <w:tab/>
            </w:r>
            <w:r w:rsidR="00C24749">
              <w:t xml:space="preserve">if(UnitTest::CCollection::getLastMissedTotal() &gt; 0) </w:t>
            </w:r>
            <w:r>
              <w:t>\</w:t>
            </w:r>
          </w:p>
          <w:p w14:paraId="6FCCD6E1" w14:textId="77777777" w:rsidR="0021287C" w:rsidRDefault="0021287C" w:rsidP="00C24749">
            <w:pPr>
              <w:pStyle w:val="2-"/>
            </w:pPr>
            <w:r>
              <w:tab/>
              <w:t>{ \</w:t>
            </w:r>
          </w:p>
          <w:p w14:paraId="6CBEED99" w14:textId="77777777" w:rsidR="0021287C" w:rsidRDefault="0021287C" w:rsidP="00C24749">
            <w:pPr>
              <w:pStyle w:val="2-"/>
            </w:pPr>
            <w:r>
              <w:tab/>
            </w:r>
            <w:r>
              <w:tab/>
            </w:r>
            <w:r w:rsidR="00C24749">
              <w:t>exit(UnitTest::CCollection::getLastMissedTotal());</w:t>
            </w:r>
            <w:r>
              <w:t xml:space="preserve"> \</w:t>
            </w:r>
          </w:p>
          <w:p w14:paraId="2D37F578" w14:textId="77777777" w:rsidR="0021287C" w:rsidRDefault="0021287C" w:rsidP="00C24749">
            <w:pPr>
              <w:pStyle w:val="2-"/>
            </w:pPr>
            <w:r>
              <w:tab/>
              <w:t>} \</w:t>
            </w:r>
          </w:p>
          <w:p w14:paraId="51C2CF65" w14:textId="76837BF9" w:rsidR="00C24749" w:rsidRDefault="00C24749" w:rsidP="00C24749">
            <w:pPr>
              <w:pStyle w:val="2-"/>
            </w:pPr>
            <w:r>
              <w:t>}</w:t>
            </w:r>
          </w:p>
          <w:p w14:paraId="506FBE34" w14:textId="77777777" w:rsidR="0021287C" w:rsidRDefault="00C24749" w:rsidP="00C24749">
            <w:pPr>
              <w:pStyle w:val="2-"/>
            </w:pPr>
            <w:r>
              <w:t xml:space="preserve">#define </w:t>
            </w:r>
            <w:r w:rsidRPr="0021287C">
              <w:rPr>
                <w:color w:val="FF0000"/>
              </w:rPr>
              <w:t>UT_ABORT_WHEN_MISSED</w:t>
            </w:r>
            <w:r>
              <w:t xml:space="preserve">() </w:t>
            </w:r>
            <w:r w:rsidR="0021287C">
              <w:t>\</w:t>
            </w:r>
          </w:p>
          <w:p w14:paraId="4E10EFB9" w14:textId="77777777" w:rsidR="0021287C" w:rsidRDefault="00C24749" w:rsidP="00C24749">
            <w:pPr>
              <w:pStyle w:val="2-"/>
            </w:pPr>
            <w:r>
              <w:t>{</w:t>
            </w:r>
            <w:r w:rsidR="0021287C">
              <w:t xml:space="preserve"> \</w:t>
            </w:r>
          </w:p>
          <w:p w14:paraId="2BD35D53" w14:textId="77777777" w:rsidR="0021287C" w:rsidRDefault="0021287C" w:rsidP="00C24749">
            <w:pPr>
              <w:pStyle w:val="2-"/>
            </w:pPr>
            <w:r>
              <w:tab/>
            </w:r>
            <w:r w:rsidR="00C24749">
              <w:t xml:space="preserve">if(UnitTest::CCollection::getLastMissedTotal() &gt; 0) </w:t>
            </w:r>
            <w:r>
              <w:t>\</w:t>
            </w:r>
          </w:p>
          <w:p w14:paraId="396B7FD8" w14:textId="77777777" w:rsidR="0021287C" w:rsidRDefault="0021287C" w:rsidP="00C24749">
            <w:pPr>
              <w:pStyle w:val="2-"/>
            </w:pPr>
            <w:r>
              <w:tab/>
              <w:t>{ \</w:t>
            </w:r>
          </w:p>
          <w:p w14:paraId="5177245D" w14:textId="77777777" w:rsidR="0021287C" w:rsidRDefault="0021287C" w:rsidP="00C24749">
            <w:pPr>
              <w:pStyle w:val="2-"/>
            </w:pPr>
            <w:r>
              <w:tab/>
            </w:r>
            <w:r>
              <w:tab/>
            </w:r>
            <w:r w:rsidR="00C24749">
              <w:t>abort();</w:t>
            </w:r>
            <w:r>
              <w:t xml:space="preserve"> \</w:t>
            </w:r>
          </w:p>
          <w:p w14:paraId="4C729390" w14:textId="77777777" w:rsidR="0021287C" w:rsidRDefault="0021287C" w:rsidP="00C24749">
            <w:pPr>
              <w:pStyle w:val="2-"/>
            </w:pPr>
            <w:r>
              <w:tab/>
              <w:t>} \</w:t>
            </w:r>
          </w:p>
          <w:p w14:paraId="399B34DA" w14:textId="363C9024" w:rsidR="00C24749" w:rsidRDefault="00C24749" w:rsidP="00C24749">
            <w:pPr>
              <w:pStyle w:val="2-"/>
            </w:pPr>
            <w:r>
              <w:t>}</w:t>
            </w:r>
          </w:p>
          <w:p w14:paraId="12475CE6" w14:textId="77777777" w:rsidR="00C24749" w:rsidRDefault="00C24749" w:rsidP="00C24749">
            <w:pPr>
              <w:pStyle w:val="2-"/>
            </w:pPr>
            <w:r>
              <w:t xml:space="preserve">#define </w:t>
            </w:r>
            <w:r w:rsidRPr="0021287C">
              <w:rPr>
                <w:color w:val="FF0000"/>
              </w:rPr>
              <w:t>UT_ASSERT_WHEN_MISSED</w:t>
            </w:r>
            <w:r>
              <w:t>() ASSERT(UnitTest::CCollection::getLastMissedTotal() == 0)</w:t>
            </w:r>
          </w:p>
          <w:p w14:paraId="56C3A4E4" w14:textId="77777777" w:rsidR="00C24749" w:rsidRDefault="00C24749" w:rsidP="00C24749">
            <w:pPr>
              <w:pStyle w:val="2-"/>
            </w:pPr>
            <w:r>
              <w:t>#ifdef UT_AUTO</w:t>
            </w:r>
          </w:p>
          <w:p w14:paraId="5CACE79B" w14:textId="77777777" w:rsidR="0021287C" w:rsidRDefault="00C24749" w:rsidP="00C24749">
            <w:pPr>
              <w:pStyle w:val="2-"/>
            </w:pPr>
            <w:r>
              <w:t xml:space="preserve">#define </w:t>
            </w:r>
            <w:r w:rsidRPr="0021287C">
              <w:rPr>
                <w:color w:val="FF0000"/>
              </w:rPr>
              <w:t>UT_RUN_MAIN</w:t>
            </w:r>
            <w:r>
              <w:t xml:space="preserve">(result_var) </w:t>
            </w:r>
            <w:r w:rsidR="0021287C">
              <w:t>\</w:t>
            </w:r>
          </w:p>
          <w:p w14:paraId="1BDD0CD7" w14:textId="77777777" w:rsidR="0021287C" w:rsidRDefault="0021287C" w:rsidP="00C24749">
            <w:pPr>
              <w:pStyle w:val="2-"/>
            </w:pPr>
            <w:r>
              <w:tab/>
            </w:r>
            <w:r w:rsidR="00C24749">
              <w:t>UnitTest::CCollection::runUnitTestStandard(UnitTest::UT_ATTR_AUTO);</w:t>
            </w:r>
            <w:r>
              <w:t xml:space="preserve"> \</w:t>
            </w:r>
          </w:p>
          <w:p w14:paraId="641F0244" w14:textId="77777777" w:rsidR="0021287C" w:rsidRDefault="0021287C" w:rsidP="00C24749">
            <w:pPr>
              <w:pStyle w:val="2-"/>
            </w:pPr>
            <w:r>
              <w:tab/>
            </w:r>
            <w:r w:rsidR="00C24749">
              <w:t xml:space="preserve">result_var = UnitTest::CCollection::getLastMissedTotal(); </w:t>
            </w:r>
            <w:r>
              <w:t>\</w:t>
            </w:r>
          </w:p>
          <w:p w14:paraId="2A99A7A8" w14:textId="5DDA2E24" w:rsidR="00C24749" w:rsidRDefault="0021287C" w:rsidP="00C24749">
            <w:pPr>
              <w:pStyle w:val="2-"/>
            </w:pPr>
            <w:r>
              <w:tab/>
            </w:r>
            <w:r w:rsidR="00C24749">
              <w:t>UT_RETURN()</w:t>
            </w:r>
          </w:p>
          <w:p w14:paraId="63C18FED" w14:textId="77777777" w:rsidR="00C24749" w:rsidRDefault="00C24749" w:rsidP="00C24749">
            <w:pPr>
              <w:pStyle w:val="2-"/>
            </w:pPr>
            <w:r>
              <w:t>#else//UT_AUTO</w:t>
            </w:r>
          </w:p>
          <w:p w14:paraId="13BB6445" w14:textId="77777777" w:rsidR="00C24749" w:rsidRDefault="00C24749" w:rsidP="00C24749">
            <w:pPr>
              <w:pStyle w:val="2-"/>
            </w:pPr>
            <w:r>
              <w:t>#define UT_RUN_MAIN(result_var)</w:t>
            </w:r>
          </w:p>
          <w:p w14:paraId="1702777F" w14:textId="77777777" w:rsidR="00C24749" w:rsidRDefault="00C24749" w:rsidP="00C24749">
            <w:pPr>
              <w:pStyle w:val="2-"/>
            </w:pPr>
            <w:r>
              <w:t>#endif//UT_AUTO</w:t>
            </w:r>
          </w:p>
          <w:p w14:paraId="54AF011A" w14:textId="77777777" w:rsidR="00C24749" w:rsidRDefault="00C24749" w:rsidP="00C24749">
            <w:pPr>
              <w:pStyle w:val="2-"/>
            </w:pPr>
            <w:r>
              <w:t xml:space="preserve">#define </w:t>
            </w:r>
            <w:r w:rsidRPr="0021287C">
              <w:rPr>
                <w:color w:val="FF0000"/>
              </w:rPr>
              <w:t>UT_RESET_LAST_RESULT</w:t>
            </w:r>
            <w:r>
              <w:t>() UnitTest::CCollection::resetLastResult()</w:t>
            </w:r>
          </w:p>
          <w:p w14:paraId="58CA249A" w14:textId="77777777" w:rsidR="00C24749" w:rsidRDefault="00C24749" w:rsidP="00C24749">
            <w:pPr>
              <w:pStyle w:val="2-"/>
            </w:pPr>
            <w:r>
              <w:t xml:space="preserve">#define </w:t>
            </w:r>
            <w:r w:rsidRPr="0021287C">
              <w:rPr>
                <w:color w:val="FF0000"/>
              </w:rPr>
              <w:t>UT_LAST_PASSED_TOTAL</w:t>
            </w:r>
            <w:r>
              <w:t>() UnitTest::CCollection::getLastPassedTotal()</w:t>
            </w:r>
          </w:p>
          <w:p w14:paraId="5DEAFFD6" w14:textId="77777777" w:rsidR="00C24749" w:rsidRDefault="00C24749" w:rsidP="00C24749">
            <w:pPr>
              <w:pStyle w:val="2-"/>
            </w:pPr>
            <w:r>
              <w:t xml:space="preserve">#define </w:t>
            </w:r>
            <w:r w:rsidRPr="0021287C">
              <w:rPr>
                <w:color w:val="FF0000"/>
              </w:rPr>
              <w:t>UT_LAST_MISSED_TOTAL</w:t>
            </w:r>
            <w:r>
              <w:t>() UnitTest::CCollection::getLastMissedTotal()</w:t>
            </w:r>
          </w:p>
          <w:p w14:paraId="1B65910E" w14:textId="77777777" w:rsidR="00C24749" w:rsidRDefault="00C24749" w:rsidP="00C24749">
            <w:pPr>
              <w:pStyle w:val="2-"/>
            </w:pPr>
            <w:r>
              <w:t xml:space="preserve">#define </w:t>
            </w:r>
            <w:r w:rsidRPr="0021287C">
              <w:rPr>
                <w:color w:val="FF0000"/>
              </w:rPr>
              <w:t>UT_SET_OUTPUT_FUNC</w:t>
            </w:r>
            <w:r>
              <w:t>(func) UnitTest::CCollection::setOutputFunc(func)</w:t>
            </w:r>
          </w:p>
          <w:p w14:paraId="227A9789" w14:textId="77777777" w:rsidR="00C24749" w:rsidRDefault="00C24749" w:rsidP="00C24749">
            <w:pPr>
              <w:pStyle w:val="2-"/>
            </w:pPr>
            <w:r>
              <w:t xml:space="preserve">#define </w:t>
            </w:r>
            <w:r w:rsidRPr="0021287C">
              <w:rPr>
                <w:color w:val="FF0000"/>
              </w:rPr>
              <w:t>UT_OUTPUT</w:t>
            </w:r>
            <w:r>
              <w:t>(fmt, ...) UnitTest::CCollection::output(fmt, __VA_ARGS__)</w:t>
            </w:r>
          </w:p>
          <w:p w14:paraId="54142741" w14:textId="77777777" w:rsidR="00C24749" w:rsidRDefault="00C24749" w:rsidP="00C24749">
            <w:pPr>
              <w:pStyle w:val="2-"/>
            </w:pPr>
            <w:r>
              <w:t>#define</w:t>
            </w:r>
            <w:r w:rsidRPr="0021287C">
              <w:rPr>
                <w:color w:val="FF0000"/>
              </w:rPr>
              <w:t xml:space="preserve"> UT_WITH_</w:t>
            </w:r>
            <w:r>
              <w:t>(statement) statement</w:t>
            </w:r>
          </w:p>
          <w:p w14:paraId="2432C334" w14:textId="77777777" w:rsidR="00C24749" w:rsidRDefault="00C24749" w:rsidP="00C24749">
            <w:pPr>
              <w:pStyle w:val="2-"/>
            </w:pPr>
          </w:p>
          <w:p w14:paraId="4A776C85" w14:textId="77777777" w:rsidR="00C24749" w:rsidRDefault="00C24749" w:rsidP="00C24749">
            <w:pPr>
              <w:pStyle w:val="2-"/>
            </w:pPr>
            <w:r>
              <w:t>#else</w:t>
            </w:r>
            <w:r w:rsidRPr="0021287C">
              <w:rPr>
                <w:color w:val="00B050"/>
              </w:rPr>
              <w:t>//UT_ENABLED</w:t>
            </w:r>
          </w:p>
          <w:p w14:paraId="628B00DB" w14:textId="77777777" w:rsidR="00C24749" w:rsidRDefault="00C24749" w:rsidP="00C24749">
            <w:pPr>
              <w:pStyle w:val="2-"/>
            </w:pPr>
          </w:p>
          <w:p w14:paraId="09ACC9E6" w14:textId="77777777" w:rsidR="00C24749" w:rsidRDefault="00C24749" w:rsidP="00C24749">
            <w:pPr>
              <w:pStyle w:val="2-"/>
            </w:pPr>
            <w:r>
              <w:t>#define UT_BEGIN(module_name, group_id, attr) \</w:t>
            </w:r>
          </w:p>
          <w:p w14:paraId="44CA2517" w14:textId="77777777" w:rsidR="00C24749" w:rsidRDefault="00C24749" w:rsidP="00C24749">
            <w:pPr>
              <w:pStyle w:val="2-"/>
            </w:pPr>
            <w:r>
              <w:t>namespace __UnitTest_module_##module_name##__ \</w:t>
            </w:r>
          </w:p>
          <w:p w14:paraId="19FDC776" w14:textId="77777777" w:rsidR="00C24749" w:rsidRDefault="00C24749" w:rsidP="00C24749">
            <w:pPr>
              <w:pStyle w:val="2-"/>
            </w:pPr>
            <w:r>
              <w:t>{ \</w:t>
            </w:r>
          </w:p>
          <w:p w14:paraId="37D9C71E" w14:textId="77777777" w:rsidR="00C24749" w:rsidRDefault="00C24749" w:rsidP="00C24749">
            <w:pPr>
              <w:pStyle w:val="2-"/>
            </w:pPr>
            <w:r>
              <w:tab/>
              <w:t>template&lt;class T&gt; \</w:t>
            </w:r>
          </w:p>
          <w:p w14:paraId="38B8AE27" w14:textId="77777777" w:rsidR="00C24749" w:rsidRDefault="00C24749" w:rsidP="00C24749">
            <w:pPr>
              <w:pStyle w:val="2-"/>
            </w:pPr>
            <w:r>
              <w:tab/>
              <w:t>class __CUnitTestModle_dummy \</w:t>
            </w:r>
          </w:p>
          <w:p w14:paraId="1FFDE95C" w14:textId="77777777" w:rsidR="00C24749" w:rsidRDefault="00C24749" w:rsidP="00C24749">
            <w:pPr>
              <w:pStyle w:val="2-"/>
            </w:pPr>
            <w:r>
              <w:tab/>
              <w:t>{ \</w:t>
            </w:r>
          </w:p>
          <w:p w14:paraId="6AEE2411" w14:textId="77777777" w:rsidR="00C24749" w:rsidRDefault="00C24749" w:rsidP="00C24749">
            <w:pPr>
              <w:pStyle w:val="2-"/>
            </w:pPr>
            <w:r>
              <w:tab/>
              <w:t>private: \</w:t>
            </w:r>
          </w:p>
          <w:p w14:paraId="4CEAA27A" w14:textId="77777777" w:rsidR="00C24749" w:rsidRDefault="00C24749" w:rsidP="00C24749">
            <w:pPr>
              <w:pStyle w:val="2-"/>
            </w:pPr>
            <w:r>
              <w:tab/>
            </w:r>
            <w:r>
              <w:tab/>
              <w:t>void __dummy(T dummy) \</w:t>
            </w:r>
          </w:p>
          <w:p w14:paraId="6067F75D" w14:textId="77777777" w:rsidR="00C24749" w:rsidRDefault="00C24749" w:rsidP="00C24749">
            <w:pPr>
              <w:pStyle w:val="2-"/>
            </w:pPr>
            <w:r>
              <w:tab/>
            </w:r>
            <w:r>
              <w:tab/>
              <w:t>{ \</w:t>
            </w:r>
          </w:p>
          <w:p w14:paraId="0F898AD9" w14:textId="77777777" w:rsidR="00C24749" w:rsidRDefault="00C24749" w:rsidP="00C24749">
            <w:pPr>
              <w:pStyle w:val="2-"/>
            </w:pPr>
            <w:r>
              <w:tab/>
            </w:r>
            <w:r>
              <w:tab/>
            </w:r>
            <w:r>
              <w:tab/>
              <w:t>if (false) \</w:t>
            </w:r>
          </w:p>
          <w:p w14:paraId="2AA05510" w14:textId="77777777" w:rsidR="00C24749" w:rsidRDefault="00C24749" w:rsidP="00C24749">
            <w:pPr>
              <w:pStyle w:val="2-"/>
            </w:pPr>
            <w:r>
              <w:tab/>
            </w:r>
            <w:r>
              <w:tab/>
            </w:r>
            <w:r>
              <w:tab/>
              <w:t>{</w:t>
            </w:r>
          </w:p>
          <w:p w14:paraId="63EC236C" w14:textId="77777777" w:rsidR="00C24749" w:rsidRDefault="00C24749" w:rsidP="00C24749">
            <w:pPr>
              <w:pStyle w:val="2-"/>
            </w:pPr>
            <w:r>
              <w:t>#define UT_END() \</w:t>
            </w:r>
          </w:p>
          <w:p w14:paraId="7517D38D" w14:textId="77777777" w:rsidR="00C24749" w:rsidRDefault="00C24749" w:rsidP="00C24749">
            <w:pPr>
              <w:pStyle w:val="2-"/>
            </w:pPr>
            <w:r>
              <w:tab/>
            </w:r>
            <w:r>
              <w:tab/>
            </w:r>
            <w:r>
              <w:tab/>
              <w:t>} \</w:t>
            </w:r>
          </w:p>
          <w:p w14:paraId="2E1BC8F3" w14:textId="77777777" w:rsidR="00C24749" w:rsidRDefault="00C24749" w:rsidP="00C24749">
            <w:pPr>
              <w:pStyle w:val="2-"/>
            </w:pPr>
            <w:r>
              <w:tab/>
            </w:r>
            <w:r>
              <w:tab/>
              <w:t>} \</w:t>
            </w:r>
          </w:p>
          <w:p w14:paraId="7AF8EE83" w14:textId="77777777" w:rsidR="00C24749" w:rsidRDefault="00C24749" w:rsidP="00C24749">
            <w:pPr>
              <w:pStyle w:val="2-"/>
            </w:pPr>
            <w:r>
              <w:tab/>
              <w:t>}; \</w:t>
            </w:r>
          </w:p>
          <w:p w14:paraId="3AE3086F" w14:textId="77777777" w:rsidR="00C24749" w:rsidRDefault="00C24749" w:rsidP="00C24749">
            <w:pPr>
              <w:pStyle w:val="2-"/>
            </w:pPr>
            <w:r>
              <w:t>}; //namespace __UnitTest_##module_name</w:t>
            </w:r>
          </w:p>
          <w:p w14:paraId="32C75315" w14:textId="77777777" w:rsidR="00C24749" w:rsidRDefault="00C24749" w:rsidP="00C24749">
            <w:pPr>
              <w:pStyle w:val="2-"/>
            </w:pPr>
            <w:r>
              <w:t>#define UT_PRINT_RESULT(is_child, expr, value)</w:t>
            </w:r>
          </w:p>
          <w:p w14:paraId="23CB0E6B" w14:textId="77777777" w:rsidR="00C24749" w:rsidRDefault="00C24749" w:rsidP="00C24749">
            <w:pPr>
              <w:pStyle w:val="2-"/>
            </w:pPr>
            <w:r>
              <w:t>#define UT_PRINT_EXPR(is_child, expr)</w:t>
            </w:r>
          </w:p>
          <w:p w14:paraId="3FF4E4C8" w14:textId="77777777" w:rsidR="00C24749" w:rsidRDefault="00C24749" w:rsidP="00C24749">
            <w:pPr>
              <w:pStyle w:val="2-"/>
            </w:pPr>
            <w:r>
              <w:t>#define UT_PRINT_EXPR_WITH_RET(is_child, expr)</w:t>
            </w:r>
          </w:p>
          <w:p w14:paraId="30F99231" w14:textId="77777777" w:rsidR="00C24749" w:rsidRDefault="00C24749" w:rsidP="00C24749">
            <w:pPr>
              <w:pStyle w:val="2-"/>
            </w:pPr>
            <w:r>
              <w:t>#define UT_CLAC_AND_PRINT_RESULT(is_child, expr, value, ope, expect)</w:t>
            </w:r>
          </w:p>
          <w:p w14:paraId="716A2ADA" w14:textId="77777777" w:rsidR="00C24749" w:rsidRDefault="00C24749" w:rsidP="00C24749">
            <w:pPr>
              <w:pStyle w:val="2-"/>
            </w:pPr>
            <w:r>
              <w:t>#define UT_EXPECT(expr, ope, expect)</w:t>
            </w:r>
          </w:p>
          <w:p w14:paraId="10FAF139" w14:textId="77777777" w:rsidR="00C24749" w:rsidRDefault="00C24749" w:rsidP="00C24749">
            <w:pPr>
              <w:pStyle w:val="2-"/>
            </w:pPr>
            <w:r>
              <w:t>#define UT_EXPECT_CHILD(expr, ope, expect)</w:t>
            </w:r>
          </w:p>
          <w:p w14:paraId="0604CD49" w14:textId="77777777" w:rsidR="00C24749" w:rsidRDefault="00C24749" w:rsidP="00C24749">
            <w:pPr>
              <w:pStyle w:val="2-"/>
            </w:pPr>
            <w:r>
              <w:t>#define UT_EXPR(expr)</w:t>
            </w:r>
          </w:p>
          <w:p w14:paraId="01441821" w14:textId="77777777" w:rsidR="00C24749" w:rsidRDefault="00C24749" w:rsidP="00C24749">
            <w:pPr>
              <w:pStyle w:val="2-"/>
            </w:pPr>
            <w:r>
              <w:t>#define UT_EXPR_CHILD(expr)</w:t>
            </w:r>
          </w:p>
          <w:p w14:paraId="2C5E5CB7" w14:textId="77777777" w:rsidR="00C24749" w:rsidRDefault="00C24749" w:rsidP="00C24749">
            <w:pPr>
              <w:pStyle w:val="2-"/>
            </w:pPr>
            <w:r>
              <w:t>#define UT_EXPR_WITH_RET(expr)</w:t>
            </w:r>
          </w:p>
          <w:p w14:paraId="3B17B133" w14:textId="77777777" w:rsidR="00C24749" w:rsidRDefault="00C24749" w:rsidP="00C24749">
            <w:pPr>
              <w:pStyle w:val="2-"/>
            </w:pPr>
            <w:r>
              <w:t>#define UT_EXPR_WITH_RET_CHILD(expr)</w:t>
            </w:r>
          </w:p>
          <w:p w14:paraId="16F5B2E8" w14:textId="77777777" w:rsidR="00C24749" w:rsidRDefault="00C24749" w:rsidP="00C24749">
            <w:pPr>
              <w:pStyle w:val="2-"/>
            </w:pPr>
            <w:r>
              <w:t>#define UT_EXPECT_EQ(expr, expect)</w:t>
            </w:r>
          </w:p>
          <w:p w14:paraId="6ADD2115" w14:textId="77777777" w:rsidR="00C24749" w:rsidRDefault="00C24749" w:rsidP="00C24749">
            <w:pPr>
              <w:pStyle w:val="2-"/>
            </w:pPr>
            <w:r>
              <w:t>#define UT_EXPECT_NE(expr, expect)</w:t>
            </w:r>
          </w:p>
          <w:p w14:paraId="404B0250" w14:textId="77777777" w:rsidR="00C24749" w:rsidRDefault="00C24749" w:rsidP="00C24749">
            <w:pPr>
              <w:pStyle w:val="2-"/>
            </w:pPr>
            <w:r>
              <w:t>#define UT_EXPECT_GT(expr, expect)</w:t>
            </w:r>
          </w:p>
          <w:p w14:paraId="18A48F41" w14:textId="77777777" w:rsidR="00C24749" w:rsidRDefault="00C24749" w:rsidP="00C24749">
            <w:pPr>
              <w:pStyle w:val="2-"/>
            </w:pPr>
            <w:r>
              <w:t>#define UT_EXPECT_GE(expr, expect)</w:t>
            </w:r>
          </w:p>
          <w:p w14:paraId="7C18826E" w14:textId="77777777" w:rsidR="00C24749" w:rsidRDefault="00C24749" w:rsidP="00C24749">
            <w:pPr>
              <w:pStyle w:val="2-"/>
            </w:pPr>
            <w:r>
              <w:t>#define UT_EXPECT_LT(expr, expect)</w:t>
            </w:r>
          </w:p>
          <w:p w14:paraId="5350C3A6" w14:textId="77777777" w:rsidR="00C24749" w:rsidRDefault="00C24749" w:rsidP="00C24749">
            <w:pPr>
              <w:pStyle w:val="2-"/>
            </w:pPr>
            <w:r>
              <w:lastRenderedPageBreak/>
              <w:t>#define UT_EXPECT_LE(expr, expect)</w:t>
            </w:r>
          </w:p>
          <w:p w14:paraId="5C6EA3B9" w14:textId="77777777" w:rsidR="00C24749" w:rsidRDefault="00C24749" w:rsidP="00C24749">
            <w:pPr>
              <w:pStyle w:val="2-"/>
            </w:pPr>
            <w:r>
              <w:t>#define UT_EXPECT_EQ_CHILD(expr, expect)</w:t>
            </w:r>
          </w:p>
          <w:p w14:paraId="1B8BEA0B" w14:textId="77777777" w:rsidR="00C24749" w:rsidRDefault="00C24749" w:rsidP="00C24749">
            <w:pPr>
              <w:pStyle w:val="2-"/>
            </w:pPr>
            <w:r>
              <w:t>#define UT_EXPECT_NE_CHILD(expr, expect)</w:t>
            </w:r>
          </w:p>
          <w:p w14:paraId="619E68CF" w14:textId="77777777" w:rsidR="00C24749" w:rsidRDefault="00C24749" w:rsidP="00C24749">
            <w:pPr>
              <w:pStyle w:val="2-"/>
            </w:pPr>
            <w:r>
              <w:t>#define UT_EXPECT_GT_CHILD(expr, expect)</w:t>
            </w:r>
          </w:p>
          <w:p w14:paraId="1527AB9D" w14:textId="77777777" w:rsidR="00C24749" w:rsidRDefault="00C24749" w:rsidP="00C24749">
            <w:pPr>
              <w:pStyle w:val="2-"/>
            </w:pPr>
            <w:r>
              <w:t>#define UT_EXPECT_GE_CHILD(expr, expect)</w:t>
            </w:r>
          </w:p>
          <w:p w14:paraId="2DEF546B" w14:textId="77777777" w:rsidR="00C24749" w:rsidRDefault="00C24749" w:rsidP="00C24749">
            <w:pPr>
              <w:pStyle w:val="2-"/>
            </w:pPr>
            <w:r>
              <w:t>#define UT_EXPECT_LT_CHILD(expr, expect)</w:t>
            </w:r>
          </w:p>
          <w:p w14:paraId="5186510E" w14:textId="77777777" w:rsidR="00C24749" w:rsidRDefault="00C24749" w:rsidP="00C24749">
            <w:pPr>
              <w:pStyle w:val="2-"/>
            </w:pPr>
            <w:r>
              <w:t>#define UT_EXPECT_LE_CHILD(expr, expect)</w:t>
            </w:r>
          </w:p>
          <w:p w14:paraId="28E06B2A" w14:textId="77777777" w:rsidR="00C24749" w:rsidRDefault="00C24749" w:rsidP="00C24749">
            <w:pPr>
              <w:pStyle w:val="2-"/>
            </w:pPr>
            <w:r>
              <w:t>#define UT_RUN_ALL(attr)</w:t>
            </w:r>
          </w:p>
          <w:p w14:paraId="447C055F" w14:textId="77777777" w:rsidR="00C24749" w:rsidRDefault="00C24749" w:rsidP="00C24749">
            <w:pPr>
              <w:pStyle w:val="2-"/>
            </w:pPr>
            <w:r>
              <w:t>#define UT_RUN_MODULE(module_name, attr)</w:t>
            </w:r>
          </w:p>
          <w:p w14:paraId="64E6E28E" w14:textId="77777777" w:rsidR="00C24749" w:rsidRDefault="00C24749" w:rsidP="00C24749">
            <w:pPr>
              <w:pStyle w:val="2-"/>
            </w:pPr>
            <w:r>
              <w:t>#define UT_RUN_GROUP(group_id, attr)</w:t>
            </w:r>
          </w:p>
          <w:p w14:paraId="088E41A6" w14:textId="77777777" w:rsidR="00C24749" w:rsidRDefault="00C24749" w:rsidP="00C24749">
            <w:pPr>
              <w:pStyle w:val="2-"/>
            </w:pPr>
            <w:r>
              <w:t>#define UT_RUN_STANDARD(attr)</w:t>
            </w:r>
          </w:p>
          <w:p w14:paraId="54792B89" w14:textId="77777777" w:rsidR="00C24749" w:rsidRDefault="00C24749" w:rsidP="00C24749">
            <w:pPr>
              <w:pStyle w:val="2-"/>
            </w:pPr>
            <w:r>
              <w:t>#define UT_RETURN()</w:t>
            </w:r>
          </w:p>
          <w:p w14:paraId="47880361" w14:textId="77777777" w:rsidR="00C24749" w:rsidRDefault="00C24749" w:rsidP="00C24749">
            <w:pPr>
              <w:pStyle w:val="2-"/>
            </w:pPr>
            <w:r>
              <w:t>#define UT_RETURN_WHEN_MISSED()</w:t>
            </w:r>
          </w:p>
          <w:p w14:paraId="47F68D8F" w14:textId="77777777" w:rsidR="00C24749" w:rsidRDefault="00C24749" w:rsidP="00C24749">
            <w:pPr>
              <w:pStyle w:val="2-"/>
            </w:pPr>
            <w:r>
              <w:t>#define UT_EXIT_WHEN_MISSED()</w:t>
            </w:r>
          </w:p>
          <w:p w14:paraId="58A18150" w14:textId="77777777" w:rsidR="00C24749" w:rsidRDefault="00C24749" w:rsidP="00C24749">
            <w:pPr>
              <w:pStyle w:val="2-"/>
            </w:pPr>
            <w:r>
              <w:t>#define UT_ABORT_WHEN_MISSED()</w:t>
            </w:r>
          </w:p>
          <w:p w14:paraId="46EAB626" w14:textId="77777777" w:rsidR="00C24749" w:rsidRDefault="00C24749" w:rsidP="00C24749">
            <w:pPr>
              <w:pStyle w:val="2-"/>
            </w:pPr>
            <w:r>
              <w:t>#define UT_ASSERT_WHEN_MISSED()</w:t>
            </w:r>
          </w:p>
          <w:p w14:paraId="355AB2B6" w14:textId="77777777" w:rsidR="00C24749" w:rsidRDefault="00C24749" w:rsidP="00C24749">
            <w:pPr>
              <w:pStyle w:val="2-"/>
            </w:pPr>
            <w:r>
              <w:t>#define UT_RUN_MAIN(result_var)</w:t>
            </w:r>
          </w:p>
          <w:p w14:paraId="7386C0F6" w14:textId="77777777" w:rsidR="00C24749" w:rsidRDefault="00C24749" w:rsidP="00C24749">
            <w:pPr>
              <w:pStyle w:val="2-"/>
            </w:pPr>
            <w:r>
              <w:t>#define UT_RESET_LAST_RESULT()</w:t>
            </w:r>
          </w:p>
          <w:p w14:paraId="13A59D33" w14:textId="77777777" w:rsidR="00C24749" w:rsidRDefault="00C24749" w:rsidP="00C24749">
            <w:pPr>
              <w:pStyle w:val="2-"/>
            </w:pPr>
            <w:r>
              <w:t>#define UT_LAST_PASSED_TOTAL() 0</w:t>
            </w:r>
          </w:p>
          <w:p w14:paraId="538C5C82" w14:textId="77777777" w:rsidR="00C24749" w:rsidRDefault="00C24749" w:rsidP="00C24749">
            <w:pPr>
              <w:pStyle w:val="2-"/>
            </w:pPr>
            <w:r>
              <w:t>#define UT_LAST_MISSED_TOTAL() 0</w:t>
            </w:r>
          </w:p>
          <w:p w14:paraId="4AC5BCCB" w14:textId="77777777" w:rsidR="00C24749" w:rsidRDefault="00C24749" w:rsidP="00C24749">
            <w:pPr>
              <w:pStyle w:val="2-"/>
            </w:pPr>
            <w:r>
              <w:t>#define UT_SET_OUTPUT_FUNC(func)</w:t>
            </w:r>
          </w:p>
          <w:p w14:paraId="1EE8A239" w14:textId="77777777" w:rsidR="00C24749" w:rsidRDefault="00C24749" w:rsidP="00C24749">
            <w:pPr>
              <w:pStyle w:val="2-"/>
            </w:pPr>
            <w:r>
              <w:t>#define UT_OUTPUT(fmt, ...)</w:t>
            </w:r>
          </w:p>
          <w:p w14:paraId="5DA41C74" w14:textId="77777777" w:rsidR="00C24749" w:rsidRDefault="00C24749" w:rsidP="00C24749">
            <w:pPr>
              <w:pStyle w:val="2-"/>
            </w:pPr>
            <w:r>
              <w:t>#define UT_WITH_(statement)</w:t>
            </w:r>
          </w:p>
          <w:p w14:paraId="7BE46D5F" w14:textId="77777777" w:rsidR="00C24749" w:rsidRDefault="00C24749" w:rsidP="00C24749">
            <w:pPr>
              <w:pStyle w:val="2-"/>
            </w:pPr>
          </w:p>
          <w:p w14:paraId="0544D08C" w14:textId="77777777" w:rsidR="00C24749" w:rsidRPr="0021287C" w:rsidRDefault="00C24749" w:rsidP="00C24749">
            <w:pPr>
              <w:pStyle w:val="2-"/>
              <w:rPr>
                <w:color w:val="00B050"/>
              </w:rPr>
            </w:pPr>
            <w:r>
              <w:t>#endif</w:t>
            </w:r>
            <w:r w:rsidRPr="0021287C">
              <w:rPr>
                <w:color w:val="00B050"/>
              </w:rPr>
              <w:t>//UT_ENABLED</w:t>
            </w:r>
          </w:p>
          <w:p w14:paraId="3C01483A" w14:textId="77777777" w:rsidR="00C24749" w:rsidRDefault="00C24749" w:rsidP="00C24749">
            <w:pPr>
              <w:pStyle w:val="2-"/>
            </w:pPr>
          </w:p>
          <w:p w14:paraId="0AB62B2C" w14:textId="4F7703A8" w:rsidR="00C24749" w:rsidRDefault="00C24749" w:rsidP="00C24749">
            <w:pPr>
              <w:pStyle w:val="2-"/>
              <w:rPr>
                <w:rFonts w:hint="eastAsia"/>
              </w:rPr>
            </w:pPr>
            <w:r>
              <w:t>#endif</w:t>
            </w:r>
            <w:r w:rsidRPr="0021287C">
              <w:rPr>
                <w:color w:val="00B050"/>
              </w:rPr>
              <w:t>//__UNIT_TEST_H__</w:t>
            </w:r>
          </w:p>
        </w:tc>
      </w:tr>
    </w:tbl>
    <w:p w14:paraId="3ACDD4E0" w14:textId="23F8867B" w:rsidR="00C24749" w:rsidRPr="00984B7D" w:rsidRDefault="00C24749" w:rsidP="00C24749">
      <w:pPr>
        <w:pStyle w:val="2-"/>
        <w:keepNext/>
        <w:widowControl/>
        <w:spacing w:beforeLines="50" w:before="180"/>
        <w:rPr>
          <w:rFonts w:hint="eastAsia"/>
          <w:color w:val="auto"/>
        </w:rPr>
      </w:pPr>
      <w:r w:rsidRPr="00984B7D">
        <w:rPr>
          <w:rFonts w:hint="eastAsia"/>
          <w:color w:val="auto"/>
        </w:rPr>
        <w:lastRenderedPageBreak/>
        <w:t>【</w:t>
      </w:r>
      <w:r>
        <w:rPr>
          <w:color w:val="auto"/>
        </w:rPr>
        <w:t>unit_test.cpp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2C01C202" w14:textId="77777777" w:rsidTr="0021287C">
        <w:tc>
          <w:tcPr>
            <w:tcW w:w="8494" w:type="dxa"/>
          </w:tcPr>
          <w:p w14:paraId="45172C78" w14:textId="74A911D6" w:rsidR="00C24749" w:rsidRDefault="00C24749" w:rsidP="00C24749">
            <w:pPr>
              <w:pStyle w:val="2-"/>
            </w:pPr>
            <w:r>
              <w:t>#include "unit_test.h"</w:t>
            </w:r>
          </w:p>
          <w:p w14:paraId="2511D136" w14:textId="77777777" w:rsidR="00C24749" w:rsidRDefault="00C24749" w:rsidP="00C24749">
            <w:pPr>
              <w:pStyle w:val="2-"/>
            </w:pPr>
          </w:p>
          <w:p w14:paraId="3793C163" w14:textId="77777777" w:rsidR="00C24749" w:rsidRDefault="00C24749" w:rsidP="00C24749">
            <w:pPr>
              <w:pStyle w:val="2-"/>
            </w:pPr>
            <w:r>
              <w:t>#ifdef UT_ENABLED</w:t>
            </w:r>
          </w:p>
          <w:p w14:paraId="3A6EB25B" w14:textId="77777777" w:rsidR="00C24749" w:rsidRDefault="00C24749" w:rsidP="00C24749">
            <w:pPr>
              <w:pStyle w:val="2-"/>
            </w:pPr>
          </w:p>
          <w:p w14:paraId="43BD1A29" w14:textId="77777777" w:rsidR="00C24749" w:rsidRDefault="00C24749" w:rsidP="00C24749">
            <w:pPr>
              <w:pStyle w:val="2-"/>
            </w:pPr>
            <w:r>
              <w:t>#include &lt;stdio.h&gt;</w:t>
            </w:r>
          </w:p>
          <w:p w14:paraId="48A16D36" w14:textId="77777777" w:rsidR="00C24749" w:rsidRDefault="00C24749" w:rsidP="00C24749">
            <w:pPr>
              <w:pStyle w:val="2-"/>
            </w:pPr>
          </w:p>
          <w:p w14:paraId="73E7940B" w14:textId="77777777" w:rsidR="00C24749" w:rsidRPr="0021287C" w:rsidRDefault="00C24749" w:rsidP="00C24749">
            <w:pPr>
              <w:pStyle w:val="2-"/>
              <w:rPr>
                <w:color w:val="00B050"/>
              </w:rPr>
            </w:pPr>
            <w:r w:rsidRPr="0021287C">
              <w:rPr>
                <w:color w:val="00B050"/>
              </w:rPr>
              <w:t>//for Windows</w:t>
            </w:r>
          </w:p>
          <w:p w14:paraId="16276BA0" w14:textId="77777777" w:rsidR="00C24749" w:rsidRDefault="00C24749" w:rsidP="00C24749">
            <w:pPr>
              <w:pStyle w:val="2-"/>
              <w:rPr>
                <w:rFonts w:hint="eastAsia"/>
              </w:rPr>
            </w:pPr>
            <w:r>
              <w:rPr>
                <w:rFonts w:hint="eastAsia"/>
              </w:rPr>
              <w:t>#include &lt;windows.h&gt;</w:t>
            </w:r>
            <w:r w:rsidRPr="0021287C">
              <w:rPr>
                <w:rFonts w:hint="eastAsia"/>
                <w:color w:val="00B050"/>
              </w:rPr>
              <w:t xml:space="preserve"> //コンソールのカラー表示用にインクルード</w:t>
            </w:r>
          </w:p>
          <w:p w14:paraId="015895E5" w14:textId="77777777" w:rsidR="00C24749" w:rsidRPr="0021287C" w:rsidRDefault="00C24749" w:rsidP="00C24749">
            <w:pPr>
              <w:pStyle w:val="2-"/>
              <w:rPr>
                <w:rFonts w:hint="eastAsia"/>
                <w:color w:val="00B050"/>
              </w:rPr>
            </w:pPr>
            <w:r>
              <w:rPr>
                <w:rFonts w:hint="eastAsia"/>
              </w:rPr>
              <w:t xml:space="preserve">#include &lt;conio.h&gt;   </w:t>
            </w:r>
            <w:r w:rsidRPr="0021287C">
              <w:rPr>
                <w:rFonts w:hint="eastAsia"/>
                <w:color w:val="00B050"/>
              </w:rPr>
              <w:t>//（同上）</w:t>
            </w:r>
          </w:p>
          <w:p w14:paraId="3E7B3195" w14:textId="77777777" w:rsidR="00C24749" w:rsidRPr="0021287C" w:rsidRDefault="00C24749" w:rsidP="00C24749">
            <w:pPr>
              <w:pStyle w:val="2-"/>
              <w:rPr>
                <w:rFonts w:hint="eastAsia"/>
                <w:color w:val="00B050"/>
              </w:rPr>
            </w:pPr>
            <w:r>
              <w:rPr>
                <w:rFonts w:hint="eastAsia"/>
              </w:rPr>
              <w:t xml:space="preserve">#include &lt;winbase.h&gt; </w:t>
            </w:r>
            <w:r w:rsidRPr="0021287C">
              <w:rPr>
                <w:rFonts w:hint="eastAsia"/>
                <w:color w:val="00B050"/>
              </w:rPr>
              <w:t>//パフォーマンスカウンターの計測用にインクルード</w:t>
            </w:r>
          </w:p>
          <w:p w14:paraId="1729EE3C" w14:textId="77777777" w:rsidR="00C24749" w:rsidRDefault="00C24749" w:rsidP="00C24749">
            <w:pPr>
              <w:pStyle w:val="2-"/>
            </w:pPr>
          </w:p>
          <w:p w14:paraId="3EA52F37" w14:textId="77777777" w:rsidR="00C24749" w:rsidRDefault="00C24749" w:rsidP="00C24749">
            <w:pPr>
              <w:pStyle w:val="2-"/>
            </w:pPr>
            <w:r>
              <w:t>namespace UnitTest</w:t>
            </w:r>
          </w:p>
          <w:p w14:paraId="62112C64" w14:textId="77777777" w:rsidR="00C24749" w:rsidRDefault="00C24749" w:rsidP="00C24749">
            <w:pPr>
              <w:pStyle w:val="2-"/>
            </w:pPr>
            <w:r>
              <w:t>{</w:t>
            </w:r>
          </w:p>
          <w:p w14:paraId="47E0E93F" w14:textId="77777777" w:rsidR="00C24749" w:rsidRPr="0021287C" w:rsidRDefault="00C24749" w:rsidP="00C24749">
            <w:pPr>
              <w:pStyle w:val="2-"/>
              <w:rPr>
                <w:rFonts w:hint="eastAsia"/>
                <w:color w:val="00B050"/>
              </w:rPr>
            </w:pPr>
            <w:r>
              <w:rPr>
                <w:rFonts w:hint="eastAsia"/>
              </w:rPr>
              <w:tab/>
            </w:r>
            <w:r w:rsidRPr="0021287C">
              <w:rPr>
                <w:rFonts w:hint="eastAsia"/>
                <w:color w:val="00B050"/>
              </w:rPr>
              <w:t>//ユニットテスト情報</w:t>
            </w:r>
          </w:p>
          <w:p w14:paraId="1A60E577" w14:textId="77777777" w:rsidR="00C24749" w:rsidRDefault="00C24749" w:rsidP="00C24749">
            <w:pPr>
              <w:pStyle w:val="2-"/>
            </w:pPr>
            <w:r>
              <w:tab/>
              <w:t>static const int UNIT_TEST_FUNC_LIST_NUM_MAX = 1024;</w:t>
            </w:r>
          </w:p>
          <w:p w14:paraId="124FB5F7" w14:textId="77777777" w:rsidR="00C24749" w:rsidRDefault="00C24749" w:rsidP="00C24749">
            <w:pPr>
              <w:pStyle w:val="2-"/>
            </w:pPr>
            <w:r>
              <w:tab/>
              <w:t>static int s_funcListNum = 0;</w:t>
            </w:r>
          </w:p>
          <w:p w14:paraId="17046CE5" w14:textId="77777777" w:rsidR="00C24749" w:rsidRDefault="00C24749" w:rsidP="00C24749">
            <w:pPr>
              <w:pStyle w:val="2-"/>
            </w:pPr>
            <w:r>
              <w:tab/>
              <w:t>static CCollection::UNIT_TEST_FUNC_INFO s_funcList[UNIT_TEST_FUNC_LIST_NUM_MAX];</w:t>
            </w:r>
          </w:p>
          <w:p w14:paraId="1FD24E75" w14:textId="77777777" w:rsidR="00C24749" w:rsidRDefault="00C24749" w:rsidP="00C24749">
            <w:pPr>
              <w:pStyle w:val="2-"/>
            </w:pPr>
            <w:r>
              <w:tab/>
              <w:t>static int s_lastPassedTotal = 0;</w:t>
            </w:r>
          </w:p>
          <w:p w14:paraId="621899FF" w14:textId="77777777" w:rsidR="00C24749" w:rsidRDefault="00C24749" w:rsidP="00C24749">
            <w:pPr>
              <w:pStyle w:val="2-"/>
            </w:pPr>
            <w:r>
              <w:tab/>
              <w:t>static int s_lastMissedTotal = 0;</w:t>
            </w:r>
          </w:p>
          <w:p w14:paraId="64D8AE04" w14:textId="77777777" w:rsidR="00C24749" w:rsidRDefault="00C24749" w:rsidP="00C24749">
            <w:pPr>
              <w:pStyle w:val="2-"/>
            </w:pPr>
            <w:r>
              <w:tab/>
              <w:t>static int outputFuncDefault(const char* fmt, va_list list)</w:t>
            </w:r>
          </w:p>
          <w:p w14:paraId="6798BC3F" w14:textId="77777777" w:rsidR="00C24749" w:rsidRDefault="00C24749" w:rsidP="00C24749">
            <w:pPr>
              <w:pStyle w:val="2-"/>
            </w:pPr>
            <w:r>
              <w:tab/>
              <w:t>{</w:t>
            </w:r>
          </w:p>
          <w:p w14:paraId="697AB332" w14:textId="77777777" w:rsidR="00C24749" w:rsidRDefault="00C24749" w:rsidP="00C24749">
            <w:pPr>
              <w:pStyle w:val="2-"/>
            </w:pPr>
            <w:r>
              <w:tab/>
            </w:r>
            <w:r>
              <w:tab/>
              <w:t>return vfprintf(stdout, fmt, list);</w:t>
            </w:r>
          </w:p>
          <w:p w14:paraId="23397E1A" w14:textId="77777777" w:rsidR="00C24749" w:rsidRDefault="00C24749" w:rsidP="00C24749">
            <w:pPr>
              <w:pStyle w:val="2-"/>
            </w:pPr>
            <w:r>
              <w:tab/>
              <w:t>}</w:t>
            </w:r>
          </w:p>
          <w:p w14:paraId="6FA7655D" w14:textId="77777777" w:rsidR="00C24749" w:rsidRDefault="00C24749" w:rsidP="00C24749">
            <w:pPr>
              <w:pStyle w:val="2-"/>
            </w:pPr>
            <w:r>
              <w:tab/>
              <w:t>static CCollection::UNIT_TEST_OUTPUT_FUNC_P s_outputFunc = outputFuncDefault;</w:t>
            </w:r>
          </w:p>
          <w:p w14:paraId="03E88A4A" w14:textId="77777777" w:rsidR="00C24749" w:rsidRDefault="00C24749" w:rsidP="00C24749">
            <w:pPr>
              <w:pStyle w:val="2-"/>
            </w:pPr>
          </w:p>
          <w:p w14:paraId="0B0DE2C5" w14:textId="77777777" w:rsidR="00C24749" w:rsidRDefault="00C24749" w:rsidP="00C24749">
            <w:pPr>
              <w:pStyle w:val="2-"/>
              <w:rPr>
                <w:rFonts w:hint="eastAsia"/>
              </w:rPr>
            </w:pPr>
            <w:r>
              <w:rPr>
                <w:rFonts w:hint="eastAsia"/>
              </w:rPr>
              <w:tab/>
            </w:r>
            <w:r w:rsidRPr="0021287C">
              <w:rPr>
                <w:rFonts w:hint="eastAsia"/>
                <w:color w:val="00B050"/>
              </w:rPr>
              <w:t>//ユニットテストメインクラス</w:t>
            </w:r>
          </w:p>
          <w:p w14:paraId="2EC167A6" w14:textId="77777777" w:rsidR="00C24749" w:rsidRDefault="00C24749" w:rsidP="00C24749">
            <w:pPr>
              <w:pStyle w:val="2-"/>
            </w:pPr>
          </w:p>
          <w:p w14:paraId="4CB21B1A" w14:textId="77777777" w:rsidR="00C24749" w:rsidRPr="0021287C" w:rsidRDefault="00C24749" w:rsidP="00C24749">
            <w:pPr>
              <w:pStyle w:val="2-"/>
              <w:rPr>
                <w:rFonts w:hint="eastAsia"/>
                <w:color w:val="00B050"/>
              </w:rPr>
            </w:pPr>
            <w:r>
              <w:rPr>
                <w:rFonts w:hint="eastAsia"/>
              </w:rPr>
              <w:tab/>
            </w:r>
            <w:r w:rsidRPr="0021287C">
              <w:rPr>
                <w:rFonts w:hint="eastAsia"/>
                <w:color w:val="00B050"/>
              </w:rPr>
              <w:t>//ユニットテスト登録</w:t>
            </w:r>
          </w:p>
          <w:p w14:paraId="23D4230B" w14:textId="77777777" w:rsidR="0021287C" w:rsidRDefault="00C24749" w:rsidP="00C24749">
            <w:pPr>
              <w:pStyle w:val="2-"/>
            </w:pPr>
            <w:r>
              <w:tab/>
              <w:t>bool CCollection::addFuncInfo(UNIT_TEST_FUNC_P func, const char* module_name, const int group_id,</w:t>
            </w:r>
          </w:p>
          <w:p w14:paraId="67C69F71" w14:textId="3F87376B" w:rsidR="00C24749" w:rsidRDefault="0021287C" w:rsidP="00C24749">
            <w:pPr>
              <w:pStyle w:val="2-"/>
            </w:pPr>
            <w:r>
              <w:tab/>
            </w:r>
            <w:r>
              <w:tab/>
            </w:r>
            <w:r>
              <w:tab/>
            </w:r>
            <w:r>
              <w:tab/>
            </w:r>
            <w:r>
              <w:tab/>
            </w:r>
            <w:r>
              <w:tab/>
            </w:r>
            <w:r>
              <w:tab/>
            </w:r>
            <w:r>
              <w:tab/>
            </w:r>
            <w:r>
              <w:tab/>
            </w:r>
            <w:r>
              <w:tab/>
            </w:r>
            <w:r>
              <w:tab/>
            </w:r>
            <w:r>
              <w:tab/>
            </w:r>
            <w:r>
              <w:tab/>
            </w:r>
            <w:r>
              <w:tab/>
            </w:r>
            <w:r>
              <w:tab/>
            </w:r>
            <w:r>
              <w:tab/>
            </w:r>
            <w:r w:rsidR="00C24749">
              <w:t>const T_UT_ATTR attr)</w:t>
            </w:r>
          </w:p>
          <w:p w14:paraId="49DF9A93" w14:textId="77777777" w:rsidR="00C24749" w:rsidRDefault="00C24749" w:rsidP="00C24749">
            <w:pPr>
              <w:pStyle w:val="2-"/>
            </w:pPr>
            <w:r>
              <w:tab/>
              <w:t>{</w:t>
            </w:r>
          </w:p>
          <w:p w14:paraId="2239E227" w14:textId="77777777" w:rsidR="00C24749" w:rsidRDefault="00C24749" w:rsidP="00C24749">
            <w:pPr>
              <w:pStyle w:val="2-"/>
            </w:pPr>
            <w:r>
              <w:tab/>
            </w:r>
            <w:r>
              <w:tab/>
              <w:t>if (s_funcListNum &gt;= UNIT_TEST_FUNC_LIST_NUM_MAX)</w:t>
            </w:r>
          </w:p>
          <w:p w14:paraId="21A5C976" w14:textId="77777777" w:rsidR="00C24749" w:rsidRDefault="00C24749" w:rsidP="00C24749">
            <w:pPr>
              <w:pStyle w:val="2-"/>
            </w:pPr>
            <w:r>
              <w:tab/>
            </w:r>
            <w:r>
              <w:tab/>
              <w:t>{</w:t>
            </w:r>
          </w:p>
          <w:p w14:paraId="702E7ECB" w14:textId="77777777" w:rsidR="00C24749" w:rsidRDefault="00C24749" w:rsidP="00C24749">
            <w:pPr>
              <w:pStyle w:val="2-"/>
            </w:pPr>
            <w:r>
              <w:tab/>
            </w:r>
            <w:r>
              <w:tab/>
            </w:r>
            <w:r>
              <w:tab/>
              <w:t>return false;</w:t>
            </w:r>
          </w:p>
          <w:p w14:paraId="42C32429" w14:textId="77777777" w:rsidR="00C24749" w:rsidRDefault="00C24749" w:rsidP="00C24749">
            <w:pPr>
              <w:pStyle w:val="2-"/>
            </w:pPr>
            <w:r>
              <w:tab/>
            </w:r>
            <w:r>
              <w:tab/>
              <w:t>}</w:t>
            </w:r>
          </w:p>
          <w:p w14:paraId="534F20D2" w14:textId="77777777" w:rsidR="00C24749" w:rsidRDefault="00C24749" w:rsidP="00C24749">
            <w:pPr>
              <w:pStyle w:val="2-"/>
            </w:pPr>
            <w:r>
              <w:tab/>
            </w:r>
            <w:r>
              <w:tab/>
              <w:t>UNIT_TEST_FUNC_INFO* info = &amp;s_funcList[s_funcListNum++];</w:t>
            </w:r>
          </w:p>
          <w:p w14:paraId="1DAAEFA8" w14:textId="77777777" w:rsidR="00C24749" w:rsidRDefault="00C24749" w:rsidP="00C24749">
            <w:pPr>
              <w:pStyle w:val="2-"/>
            </w:pPr>
            <w:r>
              <w:lastRenderedPageBreak/>
              <w:tab/>
            </w:r>
            <w:r>
              <w:tab/>
              <w:t>info-&gt;m_func = func;</w:t>
            </w:r>
          </w:p>
          <w:p w14:paraId="41B8D1EE" w14:textId="77777777" w:rsidR="00C24749" w:rsidRDefault="00C24749" w:rsidP="00C24749">
            <w:pPr>
              <w:pStyle w:val="2-"/>
            </w:pPr>
            <w:r>
              <w:tab/>
            </w:r>
            <w:r>
              <w:tab/>
              <w:t>info-&gt;m_moduleName = module_name;</w:t>
            </w:r>
          </w:p>
          <w:p w14:paraId="6A5A5F64" w14:textId="77777777" w:rsidR="00C24749" w:rsidRDefault="00C24749" w:rsidP="00C24749">
            <w:pPr>
              <w:pStyle w:val="2-"/>
            </w:pPr>
            <w:r>
              <w:tab/>
            </w:r>
            <w:r>
              <w:tab/>
              <w:t>info-&gt;m_groupId = group_id;</w:t>
            </w:r>
          </w:p>
          <w:p w14:paraId="280A678E" w14:textId="77777777" w:rsidR="00C24749" w:rsidRDefault="00C24749" w:rsidP="00C24749">
            <w:pPr>
              <w:pStyle w:val="2-"/>
            </w:pPr>
            <w:r>
              <w:tab/>
            </w:r>
            <w:r>
              <w:tab/>
              <w:t>info-&gt;m_attr = attr;</w:t>
            </w:r>
          </w:p>
          <w:p w14:paraId="32337F77" w14:textId="77777777" w:rsidR="00C24749" w:rsidRDefault="00C24749" w:rsidP="00C24749">
            <w:pPr>
              <w:pStyle w:val="2-"/>
            </w:pPr>
            <w:r>
              <w:tab/>
            </w:r>
            <w:r>
              <w:tab/>
              <w:t>info-&gt;passed = 0;</w:t>
            </w:r>
          </w:p>
          <w:p w14:paraId="7CADB9A4" w14:textId="77777777" w:rsidR="00C24749" w:rsidRDefault="00C24749" w:rsidP="00C24749">
            <w:pPr>
              <w:pStyle w:val="2-"/>
            </w:pPr>
            <w:r>
              <w:tab/>
            </w:r>
            <w:r>
              <w:tab/>
              <w:t>info-&gt;missed = 0;</w:t>
            </w:r>
          </w:p>
          <w:p w14:paraId="2FB7B85F" w14:textId="77777777" w:rsidR="00C24749" w:rsidRDefault="00C24749" w:rsidP="00C24749">
            <w:pPr>
              <w:pStyle w:val="2-"/>
            </w:pPr>
            <w:r>
              <w:tab/>
            </w:r>
            <w:r>
              <w:tab/>
              <w:t>info-&gt;elapsed_time = 0.;</w:t>
            </w:r>
          </w:p>
          <w:p w14:paraId="3628EEA7" w14:textId="77777777" w:rsidR="00C24749" w:rsidRDefault="00C24749" w:rsidP="00C24749">
            <w:pPr>
              <w:pStyle w:val="2-"/>
            </w:pPr>
            <w:r>
              <w:tab/>
            </w:r>
            <w:r>
              <w:tab/>
              <w:t>return true;</w:t>
            </w:r>
          </w:p>
          <w:p w14:paraId="5B5843D9" w14:textId="77777777" w:rsidR="00C24749" w:rsidRDefault="00C24749" w:rsidP="00C24749">
            <w:pPr>
              <w:pStyle w:val="2-"/>
            </w:pPr>
            <w:r>
              <w:tab/>
              <w:t>}</w:t>
            </w:r>
          </w:p>
          <w:p w14:paraId="642FCB19" w14:textId="77777777" w:rsidR="00C24749" w:rsidRDefault="00C24749" w:rsidP="00C24749">
            <w:pPr>
              <w:pStyle w:val="2-"/>
            </w:pPr>
          </w:p>
          <w:p w14:paraId="188F742C" w14:textId="77777777" w:rsidR="00C24749" w:rsidRDefault="00C24749" w:rsidP="00C24749">
            <w:pPr>
              <w:pStyle w:val="2-"/>
              <w:rPr>
                <w:rFonts w:hint="eastAsia"/>
              </w:rPr>
            </w:pPr>
            <w:r>
              <w:rPr>
                <w:rFonts w:hint="eastAsia"/>
              </w:rPr>
              <w:tab/>
            </w:r>
            <w:r w:rsidRPr="0021287C">
              <w:rPr>
                <w:rFonts w:hint="eastAsia"/>
                <w:color w:val="00B050"/>
              </w:rPr>
              <w:t>//アクセッサ</w:t>
            </w:r>
          </w:p>
          <w:p w14:paraId="526879A6" w14:textId="77777777" w:rsidR="00C24749" w:rsidRDefault="00C24749" w:rsidP="00C24749">
            <w:pPr>
              <w:pStyle w:val="2-"/>
            </w:pPr>
            <w:r>
              <w:tab/>
              <w:t>int CCollection::getFuncInfoListNum()</w:t>
            </w:r>
          </w:p>
          <w:p w14:paraId="0D0FC1F4" w14:textId="77777777" w:rsidR="00C24749" w:rsidRDefault="00C24749" w:rsidP="00C24749">
            <w:pPr>
              <w:pStyle w:val="2-"/>
            </w:pPr>
            <w:r>
              <w:tab/>
              <w:t>{</w:t>
            </w:r>
          </w:p>
          <w:p w14:paraId="30906FA7" w14:textId="77777777" w:rsidR="00C24749" w:rsidRDefault="00C24749" w:rsidP="00C24749">
            <w:pPr>
              <w:pStyle w:val="2-"/>
            </w:pPr>
            <w:r>
              <w:tab/>
            </w:r>
            <w:r>
              <w:tab/>
              <w:t>return s_funcListNum;</w:t>
            </w:r>
          </w:p>
          <w:p w14:paraId="3018347B" w14:textId="77777777" w:rsidR="00C24749" w:rsidRDefault="00C24749" w:rsidP="00C24749">
            <w:pPr>
              <w:pStyle w:val="2-"/>
            </w:pPr>
            <w:r>
              <w:tab/>
              <w:t>}</w:t>
            </w:r>
          </w:p>
          <w:p w14:paraId="2BA23238" w14:textId="77777777" w:rsidR="00C24749" w:rsidRDefault="00C24749" w:rsidP="00C24749">
            <w:pPr>
              <w:pStyle w:val="2-"/>
            </w:pPr>
            <w:r>
              <w:tab/>
              <w:t>const CCollection::UNIT_TEST_FUNC_INFO* CCollection::getFuncInfoListTop()</w:t>
            </w:r>
          </w:p>
          <w:p w14:paraId="086D5887" w14:textId="77777777" w:rsidR="00C24749" w:rsidRDefault="00C24749" w:rsidP="00C24749">
            <w:pPr>
              <w:pStyle w:val="2-"/>
            </w:pPr>
            <w:r>
              <w:tab/>
              <w:t>{</w:t>
            </w:r>
          </w:p>
          <w:p w14:paraId="65E9DFC6" w14:textId="77777777" w:rsidR="00C24749" w:rsidRDefault="00C24749" w:rsidP="00C24749">
            <w:pPr>
              <w:pStyle w:val="2-"/>
            </w:pPr>
            <w:r>
              <w:tab/>
            </w:r>
            <w:r>
              <w:tab/>
              <w:t>return s_funcList;</w:t>
            </w:r>
          </w:p>
          <w:p w14:paraId="583A99A0" w14:textId="77777777" w:rsidR="00C24749" w:rsidRDefault="00C24749" w:rsidP="00C24749">
            <w:pPr>
              <w:pStyle w:val="2-"/>
            </w:pPr>
            <w:r>
              <w:tab/>
              <w:t>}</w:t>
            </w:r>
          </w:p>
          <w:p w14:paraId="5B248223" w14:textId="77777777" w:rsidR="00C24749" w:rsidRDefault="00C24749" w:rsidP="00C24749">
            <w:pPr>
              <w:pStyle w:val="2-"/>
            </w:pPr>
            <w:r>
              <w:tab/>
              <w:t>const CCollection::UNIT_TEST_FUNC_INFO* CCollection::getFuncInfo(const int index)</w:t>
            </w:r>
          </w:p>
          <w:p w14:paraId="22A171F3" w14:textId="77777777" w:rsidR="00C24749" w:rsidRDefault="00C24749" w:rsidP="00C24749">
            <w:pPr>
              <w:pStyle w:val="2-"/>
            </w:pPr>
            <w:r>
              <w:tab/>
              <w:t>{</w:t>
            </w:r>
          </w:p>
          <w:p w14:paraId="269D4D12" w14:textId="77777777" w:rsidR="00C24749" w:rsidRDefault="00C24749" w:rsidP="00C24749">
            <w:pPr>
              <w:pStyle w:val="2-"/>
            </w:pPr>
            <w:r>
              <w:tab/>
            </w:r>
            <w:r>
              <w:tab/>
              <w:t>return index &gt;= 0 &amp;&amp; index &lt; s_funcListNum ? &amp;s_funcList[index] : nullptr;</w:t>
            </w:r>
          </w:p>
          <w:p w14:paraId="7BA2848D" w14:textId="77777777" w:rsidR="00C24749" w:rsidRDefault="00C24749" w:rsidP="00C24749">
            <w:pPr>
              <w:pStyle w:val="2-"/>
            </w:pPr>
            <w:r>
              <w:tab/>
              <w:t>}</w:t>
            </w:r>
          </w:p>
          <w:p w14:paraId="24C40D56" w14:textId="77777777" w:rsidR="00C24749" w:rsidRDefault="00C24749" w:rsidP="00C24749">
            <w:pPr>
              <w:pStyle w:val="2-"/>
            </w:pPr>
            <w:r>
              <w:tab/>
              <w:t>const CCollection::UNIT_TEST_FUNC_INFO* CCollection::getFuncInfo(const char* module_name)</w:t>
            </w:r>
          </w:p>
          <w:p w14:paraId="10405651" w14:textId="77777777" w:rsidR="00C24749" w:rsidRDefault="00C24749" w:rsidP="00C24749">
            <w:pPr>
              <w:pStyle w:val="2-"/>
            </w:pPr>
            <w:r>
              <w:tab/>
              <w:t>{</w:t>
            </w:r>
          </w:p>
          <w:p w14:paraId="0F3C0C23" w14:textId="77777777" w:rsidR="00C24749" w:rsidRDefault="00C24749" w:rsidP="00C24749">
            <w:pPr>
              <w:pStyle w:val="2-"/>
            </w:pPr>
            <w:r>
              <w:tab/>
            </w:r>
            <w:r>
              <w:tab/>
              <w:t>UNIT_TEST_FUNC_INFO* info = s_funcList;</w:t>
            </w:r>
          </w:p>
          <w:p w14:paraId="0DAA62B9" w14:textId="77777777" w:rsidR="00C24749" w:rsidRDefault="00C24749" w:rsidP="00C24749">
            <w:pPr>
              <w:pStyle w:val="2-"/>
            </w:pPr>
            <w:r>
              <w:tab/>
            </w:r>
            <w:r>
              <w:tab/>
              <w:t>for (int i = 0; i &lt; s_funcListNum; ++i, ++info)</w:t>
            </w:r>
          </w:p>
          <w:p w14:paraId="5C9A1C09" w14:textId="77777777" w:rsidR="00C24749" w:rsidRDefault="00C24749" w:rsidP="00C24749">
            <w:pPr>
              <w:pStyle w:val="2-"/>
            </w:pPr>
            <w:r>
              <w:tab/>
            </w:r>
            <w:r>
              <w:tab/>
              <w:t>{</w:t>
            </w:r>
          </w:p>
          <w:p w14:paraId="1F327464" w14:textId="77777777" w:rsidR="00C24749" w:rsidRDefault="00C24749" w:rsidP="00C24749">
            <w:pPr>
              <w:pStyle w:val="2-"/>
            </w:pPr>
            <w:r>
              <w:tab/>
            </w:r>
            <w:r>
              <w:tab/>
            </w:r>
            <w:r>
              <w:tab/>
              <w:t>if (strcmp(module_name, info-&gt;m_moduleName) == 0)</w:t>
            </w:r>
          </w:p>
          <w:p w14:paraId="6DA7E21D" w14:textId="77777777" w:rsidR="00C24749" w:rsidRDefault="00C24749" w:rsidP="00C24749">
            <w:pPr>
              <w:pStyle w:val="2-"/>
            </w:pPr>
            <w:r>
              <w:tab/>
            </w:r>
            <w:r>
              <w:tab/>
            </w:r>
            <w:r>
              <w:tab/>
              <w:t>{</w:t>
            </w:r>
          </w:p>
          <w:p w14:paraId="5C9A5ECE" w14:textId="77777777" w:rsidR="00C24749" w:rsidRDefault="00C24749" w:rsidP="00C24749">
            <w:pPr>
              <w:pStyle w:val="2-"/>
            </w:pPr>
            <w:r>
              <w:tab/>
            </w:r>
            <w:r>
              <w:tab/>
            </w:r>
            <w:r>
              <w:tab/>
            </w:r>
            <w:r>
              <w:tab/>
              <w:t>return  &amp;s_funcList[i];</w:t>
            </w:r>
          </w:p>
          <w:p w14:paraId="2933F0CF" w14:textId="77777777" w:rsidR="00C24749" w:rsidRDefault="00C24749" w:rsidP="00C24749">
            <w:pPr>
              <w:pStyle w:val="2-"/>
            </w:pPr>
            <w:r>
              <w:tab/>
            </w:r>
            <w:r>
              <w:tab/>
            </w:r>
            <w:r>
              <w:tab/>
              <w:t>}</w:t>
            </w:r>
          </w:p>
          <w:p w14:paraId="48AA0539" w14:textId="77777777" w:rsidR="00C24749" w:rsidRDefault="00C24749" w:rsidP="00C24749">
            <w:pPr>
              <w:pStyle w:val="2-"/>
            </w:pPr>
            <w:r>
              <w:tab/>
            </w:r>
            <w:r>
              <w:tab/>
              <w:t>}</w:t>
            </w:r>
          </w:p>
          <w:p w14:paraId="3D97353F" w14:textId="77777777" w:rsidR="00C24749" w:rsidRDefault="00C24749" w:rsidP="00C24749">
            <w:pPr>
              <w:pStyle w:val="2-"/>
            </w:pPr>
            <w:r>
              <w:tab/>
            </w:r>
            <w:r>
              <w:tab/>
              <w:t>return nullptr;</w:t>
            </w:r>
          </w:p>
          <w:p w14:paraId="6CE28E0C" w14:textId="77777777" w:rsidR="00C24749" w:rsidRDefault="00C24749" w:rsidP="00C24749">
            <w:pPr>
              <w:pStyle w:val="2-"/>
            </w:pPr>
            <w:r>
              <w:tab/>
              <w:t>}</w:t>
            </w:r>
          </w:p>
          <w:p w14:paraId="4A704C3C" w14:textId="77777777" w:rsidR="00C24749" w:rsidRDefault="00C24749" w:rsidP="00C24749">
            <w:pPr>
              <w:pStyle w:val="2-"/>
            </w:pPr>
            <w:r>
              <w:tab/>
              <w:t>int CCollection::getLastPassedTotal()</w:t>
            </w:r>
          </w:p>
          <w:p w14:paraId="51296699" w14:textId="77777777" w:rsidR="00C24749" w:rsidRDefault="00C24749" w:rsidP="00C24749">
            <w:pPr>
              <w:pStyle w:val="2-"/>
            </w:pPr>
            <w:r>
              <w:tab/>
              <w:t>{</w:t>
            </w:r>
          </w:p>
          <w:p w14:paraId="3C51DC64" w14:textId="77777777" w:rsidR="00C24749" w:rsidRDefault="00C24749" w:rsidP="00C24749">
            <w:pPr>
              <w:pStyle w:val="2-"/>
            </w:pPr>
            <w:r>
              <w:tab/>
            </w:r>
            <w:r>
              <w:tab/>
              <w:t>return s_lastPassedTotal;</w:t>
            </w:r>
          </w:p>
          <w:p w14:paraId="2B80B5E1" w14:textId="77777777" w:rsidR="00C24749" w:rsidRDefault="00C24749" w:rsidP="00C24749">
            <w:pPr>
              <w:pStyle w:val="2-"/>
            </w:pPr>
            <w:r>
              <w:tab/>
              <w:t>}</w:t>
            </w:r>
          </w:p>
          <w:p w14:paraId="03CE5282" w14:textId="77777777" w:rsidR="00C24749" w:rsidRDefault="00C24749" w:rsidP="00C24749">
            <w:pPr>
              <w:pStyle w:val="2-"/>
            </w:pPr>
            <w:r>
              <w:tab/>
              <w:t>int CCollection::getLastMissedTotal()</w:t>
            </w:r>
          </w:p>
          <w:p w14:paraId="1D3FE992" w14:textId="77777777" w:rsidR="00C24749" w:rsidRDefault="00C24749" w:rsidP="00C24749">
            <w:pPr>
              <w:pStyle w:val="2-"/>
            </w:pPr>
            <w:r>
              <w:tab/>
              <w:t>{</w:t>
            </w:r>
          </w:p>
          <w:p w14:paraId="37F03D30" w14:textId="77777777" w:rsidR="00C24749" w:rsidRDefault="00C24749" w:rsidP="00C24749">
            <w:pPr>
              <w:pStyle w:val="2-"/>
            </w:pPr>
            <w:r>
              <w:tab/>
            </w:r>
            <w:r>
              <w:tab/>
              <w:t>return s_lastMissedTotal;</w:t>
            </w:r>
          </w:p>
          <w:p w14:paraId="1668284A" w14:textId="77777777" w:rsidR="00C24749" w:rsidRDefault="00C24749" w:rsidP="00C24749">
            <w:pPr>
              <w:pStyle w:val="2-"/>
            </w:pPr>
            <w:r>
              <w:tab/>
              <w:t>}</w:t>
            </w:r>
          </w:p>
          <w:p w14:paraId="34DE6E28" w14:textId="77777777" w:rsidR="00C24749" w:rsidRDefault="00C24749" w:rsidP="00C24749">
            <w:pPr>
              <w:pStyle w:val="2-"/>
            </w:pPr>
            <w:r>
              <w:tab/>
            </w:r>
          </w:p>
          <w:p w14:paraId="5434D51D" w14:textId="77777777" w:rsidR="00C24749" w:rsidRDefault="00C24749" w:rsidP="00C24749">
            <w:pPr>
              <w:pStyle w:val="2-"/>
              <w:rPr>
                <w:rFonts w:hint="eastAsia"/>
              </w:rPr>
            </w:pPr>
            <w:r>
              <w:rPr>
                <w:rFonts w:hint="eastAsia"/>
              </w:rPr>
              <w:tab/>
            </w:r>
            <w:r w:rsidRPr="0021287C">
              <w:rPr>
                <w:rFonts w:hint="eastAsia"/>
                <w:color w:val="00B050"/>
              </w:rPr>
              <w:t>//前回の実行結果をリセット</w:t>
            </w:r>
          </w:p>
          <w:p w14:paraId="09E0988C" w14:textId="77777777" w:rsidR="00C24749" w:rsidRDefault="00C24749" w:rsidP="00C24749">
            <w:pPr>
              <w:pStyle w:val="2-"/>
            </w:pPr>
            <w:r>
              <w:tab/>
              <w:t>void CCollection::resetLastResult()</w:t>
            </w:r>
          </w:p>
          <w:p w14:paraId="0848F2A1" w14:textId="77777777" w:rsidR="00C24749" w:rsidRDefault="00C24749" w:rsidP="00C24749">
            <w:pPr>
              <w:pStyle w:val="2-"/>
            </w:pPr>
            <w:r>
              <w:tab/>
              <w:t>{</w:t>
            </w:r>
          </w:p>
          <w:p w14:paraId="7190ADB4" w14:textId="77777777" w:rsidR="00C24749" w:rsidRDefault="00C24749" w:rsidP="00C24749">
            <w:pPr>
              <w:pStyle w:val="2-"/>
            </w:pPr>
            <w:r>
              <w:tab/>
            </w:r>
            <w:r>
              <w:tab/>
              <w:t>s_lastPassedTotal = 0;</w:t>
            </w:r>
          </w:p>
          <w:p w14:paraId="5664BA77" w14:textId="77777777" w:rsidR="00C24749" w:rsidRDefault="00C24749" w:rsidP="00C24749">
            <w:pPr>
              <w:pStyle w:val="2-"/>
            </w:pPr>
            <w:r>
              <w:tab/>
            </w:r>
            <w:r>
              <w:tab/>
              <w:t>s_lastMissedTotal = 0;</w:t>
            </w:r>
          </w:p>
          <w:p w14:paraId="71524C9B" w14:textId="77777777" w:rsidR="00C24749" w:rsidRDefault="00C24749" w:rsidP="00C24749">
            <w:pPr>
              <w:pStyle w:val="2-"/>
            </w:pPr>
            <w:r>
              <w:tab/>
            </w:r>
            <w:r>
              <w:tab/>
              <w:t>UNIT_TEST_FUNC_INFO* info = s_funcList;</w:t>
            </w:r>
          </w:p>
          <w:p w14:paraId="7D51CD4B" w14:textId="77777777" w:rsidR="00C24749" w:rsidRDefault="00C24749" w:rsidP="00C24749">
            <w:pPr>
              <w:pStyle w:val="2-"/>
            </w:pPr>
            <w:r>
              <w:tab/>
            </w:r>
            <w:r>
              <w:tab/>
              <w:t>for (int i = 0; i &lt; s_funcListNum; ++i, ++info)</w:t>
            </w:r>
          </w:p>
          <w:p w14:paraId="463DA12B" w14:textId="77777777" w:rsidR="00C24749" w:rsidRDefault="00C24749" w:rsidP="00C24749">
            <w:pPr>
              <w:pStyle w:val="2-"/>
            </w:pPr>
            <w:r>
              <w:tab/>
            </w:r>
            <w:r>
              <w:tab/>
              <w:t>{</w:t>
            </w:r>
          </w:p>
          <w:p w14:paraId="455CD041" w14:textId="77777777" w:rsidR="00C24749" w:rsidRDefault="00C24749" w:rsidP="00C24749">
            <w:pPr>
              <w:pStyle w:val="2-"/>
            </w:pPr>
            <w:r>
              <w:tab/>
            </w:r>
            <w:r>
              <w:tab/>
            </w:r>
            <w:r>
              <w:tab/>
              <w:t>info-&gt;passed = 0;</w:t>
            </w:r>
          </w:p>
          <w:p w14:paraId="14AE1B18" w14:textId="77777777" w:rsidR="00C24749" w:rsidRDefault="00C24749" w:rsidP="00C24749">
            <w:pPr>
              <w:pStyle w:val="2-"/>
            </w:pPr>
            <w:r>
              <w:tab/>
            </w:r>
            <w:r>
              <w:tab/>
            </w:r>
            <w:r>
              <w:tab/>
              <w:t>info-&gt;missed = 0;</w:t>
            </w:r>
          </w:p>
          <w:p w14:paraId="76521426" w14:textId="77777777" w:rsidR="00C24749" w:rsidRDefault="00C24749" w:rsidP="00C24749">
            <w:pPr>
              <w:pStyle w:val="2-"/>
            </w:pPr>
            <w:r>
              <w:tab/>
            </w:r>
            <w:r>
              <w:tab/>
            </w:r>
            <w:r>
              <w:tab/>
              <w:t>info-&gt;elapsed_time = 0.;</w:t>
            </w:r>
          </w:p>
          <w:p w14:paraId="45DBEAFE" w14:textId="77777777" w:rsidR="00C24749" w:rsidRDefault="00C24749" w:rsidP="00C24749">
            <w:pPr>
              <w:pStyle w:val="2-"/>
            </w:pPr>
            <w:r>
              <w:tab/>
            </w:r>
            <w:r>
              <w:tab/>
              <w:t>}</w:t>
            </w:r>
          </w:p>
          <w:p w14:paraId="20D2EF69" w14:textId="77777777" w:rsidR="00C24749" w:rsidRDefault="00C24749" w:rsidP="00C24749">
            <w:pPr>
              <w:pStyle w:val="2-"/>
            </w:pPr>
            <w:r>
              <w:tab/>
              <w:t>}</w:t>
            </w:r>
          </w:p>
          <w:p w14:paraId="57376084" w14:textId="77777777" w:rsidR="00C24749" w:rsidRDefault="00C24749" w:rsidP="00C24749">
            <w:pPr>
              <w:pStyle w:val="2-"/>
            </w:pPr>
            <w:r>
              <w:tab/>
            </w:r>
          </w:p>
          <w:p w14:paraId="027E8BD6" w14:textId="77777777" w:rsidR="00C24749" w:rsidRDefault="00C24749" w:rsidP="00C24749">
            <w:pPr>
              <w:pStyle w:val="2-"/>
              <w:rPr>
                <w:rFonts w:hint="eastAsia"/>
              </w:rPr>
            </w:pPr>
            <w:r>
              <w:rPr>
                <w:rFonts w:hint="eastAsia"/>
              </w:rPr>
              <w:tab/>
            </w:r>
            <w:r w:rsidRPr="0021287C">
              <w:rPr>
                <w:rFonts w:hint="eastAsia"/>
                <w:color w:val="00B050"/>
              </w:rPr>
              <w:t>//ユニットテスト実行</w:t>
            </w:r>
          </w:p>
          <w:p w14:paraId="4165ECFF" w14:textId="77777777" w:rsidR="0021287C" w:rsidRDefault="00C24749" w:rsidP="00C24749">
            <w:pPr>
              <w:pStyle w:val="2-"/>
            </w:pPr>
            <w:r>
              <w:tab/>
              <w:t>int CCollection::runUnitTest(const char* target_module_name, const int target_group_id,</w:t>
            </w:r>
          </w:p>
          <w:p w14:paraId="4BC74916" w14:textId="5AAE91C9" w:rsidR="00C24749" w:rsidRDefault="0021287C" w:rsidP="00C24749">
            <w:pPr>
              <w:pStyle w:val="2-"/>
            </w:pPr>
            <w:r>
              <w:tab/>
            </w:r>
            <w:r>
              <w:tab/>
            </w:r>
            <w:r>
              <w:tab/>
            </w:r>
            <w:r>
              <w:tab/>
            </w:r>
            <w:r>
              <w:tab/>
            </w:r>
            <w:r>
              <w:tab/>
            </w:r>
            <w:r>
              <w:tab/>
            </w:r>
            <w:r>
              <w:tab/>
            </w:r>
            <w:r>
              <w:tab/>
            </w:r>
            <w:r>
              <w:tab/>
            </w:r>
            <w:r>
              <w:tab/>
            </w:r>
            <w:r>
              <w:tab/>
            </w:r>
            <w:r>
              <w:tab/>
            </w:r>
            <w:r>
              <w:tab/>
            </w:r>
            <w:r>
              <w:tab/>
            </w:r>
            <w:r w:rsidR="00C24749">
              <w:t>const T_UT_ATTR target_attr)</w:t>
            </w:r>
          </w:p>
          <w:p w14:paraId="374BC19D" w14:textId="77777777" w:rsidR="00C24749" w:rsidRDefault="00C24749" w:rsidP="00C24749">
            <w:pPr>
              <w:pStyle w:val="2-"/>
            </w:pPr>
            <w:r>
              <w:tab/>
              <w:t>{</w:t>
            </w:r>
          </w:p>
          <w:p w14:paraId="704F6EBC" w14:textId="77777777" w:rsidR="00C24749" w:rsidRDefault="00C24749" w:rsidP="00C24749">
            <w:pPr>
              <w:pStyle w:val="2-"/>
            </w:pPr>
            <w:r>
              <w:tab/>
            </w:r>
            <w:r>
              <w:tab/>
              <w:t>int passed_total = 0;</w:t>
            </w:r>
          </w:p>
          <w:p w14:paraId="3258262C" w14:textId="77777777" w:rsidR="00C24749" w:rsidRDefault="00C24749" w:rsidP="00C24749">
            <w:pPr>
              <w:pStyle w:val="2-"/>
            </w:pPr>
            <w:r>
              <w:tab/>
            </w:r>
            <w:r>
              <w:tab/>
              <w:t>int missed_total = 0;</w:t>
            </w:r>
          </w:p>
          <w:p w14:paraId="7ABD33D5" w14:textId="77777777" w:rsidR="00C24749" w:rsidRDefault="00C24749" w:rsidP="00C24749">
            <w:pPr>
              <w:pStyle w:val="2-"/>
            </w:pPr>
            <w:r>
              <w:tab/>
            </w:r>
            <w:r>
              <w:tab/>
              <w:t>CElapsedTime elapsed_time_total;</w:t>
            </w:r>
          </w:p>
          <w:p w14:paraId="477A6804" w14:textId="77777777" w:rsidR="00C24749" w:rsidRDefault="00C24749" w:rsidP="00C24749">
            <w:pPr>
              <w:pStyle w:val="2-"/>
            </w:pPr>
            <w:r>
              <w:lastRenderedPageBreak/>
              <w:tab/>
            </w:r>
            <w:r>
              <w:tab/>
              <w:t>outputRunUTBegin(target_module_name, target_group_id, target_attr);</w:t>
            </w:r>
          </w:p>
          <w:p w14:paraId="3DF54230" w14:textId="77777777" w:rsidR="00C24749" w:rsidRDefault="00C24749" w:rsidP="00C24749">
            <w:pPr>
              <w:pStyle w:val="2-"/>
            </w:pPr>
            <w:r>
              <w:tab/>
            </w:r>
            <w:r>
              <w:tab/>
              <w:t>UNIT_TEST_FUNC_INFO* info = s_funcList;</w:t>
            </w:r>
          </w:p>
          <w:p w14:paraId="04F8F206" w14:textId="77777777" w:rsidR="00C24749" w:rsidRDefault="00C24749" w:rsidP="00C24749">
            <w:pPr>
              <w:pStyle w:val="2-"/>
            </w:pPr>
            <w:r>
              <w:tab/>
            </w:r>
            <w:r>
              <w:tab/>
              <w:t>for (int i = 0; i &lt; s_funcListNum; ++i, ++info)</w:t>
            </w:r>
          </w:p>
          <w:p w14:paraId="5D6987B3" w14:textId="77777777" w:rsidR="00C24749" w:rsidRDefault="00C24749" w:rsidP="00C24749">
            <w:pPr>
              <w:pStyle w:val="2-"/>
            </w:pPr>
            <w:r>
              <w:tab/>
            </w:r>
            <w:r>
              <w:tab/>
              <w:t>{</w:t>
            </w:r>
          </w:p>
          <w:p w14:paraId="000233D2" w14:textId="77777777" w:rsidR="001A1F62" w:rsidRDefault="00C24749" w:rsidP="00C24749">
            <w:pPr>
              <w:pStyle w:val="2-"/>
            </w:pPr>
            <w:r>
              <w:tab/>
            </w:r>
            <w:r>
              <w:tab/>
            </w:r>
            <w:r>
              <w:tab/>
              <w:t>if ((target_module_name == nullptr ||</w:t>
            </w:r>
          </w:p>
          <w:p w14:paraId="334DFBBC" w14:textId="77777777" w:rsidR="001A1F62" w:rsidRDefault="001A1F62" w:rsidP="00C24749">
            <w:pPr>
              <w:pStyle w:val="2-"/>
            </w:pPr>
            <w:r>
              <w:tab/>
            </w:r>
            <w:r>
              <w:tab/>
            </w:r>
            <w:r>
              <w:tab/>
            </w:r>
            <w:r>
              <w:tab/>
            </w:r>
            <w:r w:rsidR="00C24749">
              <w:t>(target_module_name != nullptr &amp;&amp; info-&gt;m_moduleName != nullptr &amp;&amp;</w:t>
            </w:r>
          </w:p>
          <w:p w14:paraId="3487CEB8" w14:textId="1AE0F7F5" w:rsidR="00C24749" w:rsidRDefault="001A1F62" w:rsidP="00C24749">
            <w:pPr>
              <w:pStyle w:val="2-"/>
            </w:pPr>
            <w:r>
              <w:tab/>
            </w:r>
            <w:r>
              <w:tab/>
            </w:r>
            <w:r>
              <w:tab/>
            </w:r>
            <w:r>
              <w:tab/>
            </w:r>
            <w:r>
              <w:tab/>
            </w:r>
            <w:r w:rsidR="00C24749">
              <w:t>strcmp(target_module_name, info-&gt;m_moduleName) == 0)) &amp;&amp;</w:t>
            </w:r>
          </w:p>
          <w:p w14:paraId="591249E0" w14:textId="77777777" w:rsidR="00C24749" w:rsidRDefault="00C24749" w:rsidP="00C24749">
            <w:pPr>
              <w:pStyle w:val="2-"/>
            </w:pPr>
            <w:r>
              <w:tab/>
            </w:r>
            <w:r>
              <w:tab/>
            </w:r>
            <w:r>
              <w:tab/>
            </w:r>
            <w:r>
              <w:tab/>
              <w:t>(target_group_id == 0 || (target_group_id != 0 &amp;&amp; target_group_id == info-&gt;m_groupId)) &amp;&amp;</w:t>
            </w:r>
          </w:p>
          <w:p w14:paraId="439535AA" w14:textId="77777777" w:rsidR="001A1F62" w:rsidRDefault="00C24749" w:rsidP="00C24749">
            <w:pPr>
              <w:pStyle w:val="2-"/>
            </w:pPr>
            <w:r>
              <w:tab/>
            </w:r>
            <w:r>
              <w:tab/>
            </w:r>
            <w:r>
              <w:tab/>
            </w:r>
            <w:r>
              <w:tab/>
              <w:t>(target_attr == UT_ATTR_ANY || (target_attr != UT_ATTR_ANY &amp;&amp;</w:t>
            </w:r>
          </w:p>
          <w:p w14:paraId="2DA8F8D5" w14:textId="3D4D56F4" w:rsidR="00C24749" w:rsidRDefault="001A1F62" w:rsidP="00C24749">
            <w:pPr>
              <w:pStyle w:val="2-"/>
            </w:pPr>
            <w:r>
              <w:tab/>
            </w:r>
            <w:r>
              <w:tab/>
            </w:r>
            <w:r>
              <w:tab/>
            </w:r>
            <w:r>
              <w:tab/>
            </w:r>
            <w:r>
              <w:tab/>
            </w:r>
            <w:r>
              <w:tab/>
            </w:r>
            <w:r>
              <w:tab/>
            </w:r>
            <w:r>
              <w:tab/>
            </w:r>
            <w:r>
              <w:tab/>
            </w:r>
            <w:r>
              <w:tab/>
            </w:r>
            <w:r w:rsidR="00C24749">
              <w:t>(target_attr &amp; info-&gt;m_attr) != UT_ATTR_NONE)))</w:t>
            </w:r>
          </w:p>
          <w:p w14:paraId="465ED0C8" w14:textId="77777777" w:rsidR="00C24749" w:rsidRDefault="00C24749" w:rsidP="00C24749">
            <w:pPr>
              <w:pStyle w:val="2-"/>
            </w:pPr>
            <w:r>
              <w:tab/>
            </w:r>
            <w:r>
              <w:tab/>
            </w:r>
            <w:r>
              <w:tab/>
              <w:t>{</w:t>
            </w:r>
          </w:p>
          <w:p w14:paraId="3E7C547C" w14:textId="77777777" w:rsidR="00C24749" w:rsidRDefault="00C24749" w:rsidP="00C24749">
            <w:pPr>
              <w:pStyle w:val="2-"/>
            </w:pPr>
            <w:r>
              <w:tab/>
            </w:r>
            <w:r>
              <w:tab/>
            </w:r>
            <w:r>
              <w:tab/>
            </w:r>
            <w:r>
              <w:tab/>
              <w:t>int passed = 0;</w:t>
            </w:r>
          </w:p>
          <w:p w14:paraId="42C1EBFE" w14:textId="77777777" w:rsidR="00C24749" w:rsidRDefault="00C24749" w:rsidP="00C24749">
            <w:pPr>
              <w:pStyle w:val="2-"/>
            </w:pPr>
            <w:r>
              <w:tab/>
            </w:r>
            <w:r>
              <w:tab/>
            </w:r>
            <w:r>
              <w:tab/>
            </w:r>
            <w:r>
              <w:tab/>
              <w:t>int missed = 0;</w:t>
            </w:r>
          </w:p>
          <w:p w14:paraId="24874C09" w14:textId="77777777" w:rsidR="00C24749" w:rsidRDefault="00C24749" w:rsidP="00C24749">
            <w:pPr>
              <w:pStyle w:val="2-"/>
            </w:pPr>
            <w:r>
              <w:tab/>
            </w:r>
            <w:r>
              <w:tab/>
            </w:r>
            <w:r>
              <w:tab/>
            </w:r>
            <w:r>
              <w:tab/>
              <w:t>CElapsedTime elapsed_time;</w:t>
            </w:r>
          </w:p>
          <w:p w14:paraId="757CCA29" w14:textId="77777777" w:rsidR="00C24749" w:rsidRDefault="00C24749" w:rsidP="00C24749">
            <w:pPr>
              <w:pStyle w:val="2-"/>
            </w:pPr>
            <w:r>
              <w:tab/>
            </w:r>
            <w:r>
              <w:tab/>
            </w:r>
            <w:r>
              <w:tab/>
            </w:r>
            <w:r>
              <w:tab/>
              <w:t>info-&gt;m_func(passed, missed);</w:t>
            </w:r>
          </w:p>
          <w:p w14:paraId="4F647F61" w14:textId="77777777" w:rsidR="00C24749" w:rsidRDefault="00C24749" w:rsidP="00C24749">
            <w:pPr>
              <w:pStyle w:val="2-"/>
            </w:pPr>
            <w:r>
              <w:tab/>
            </w:r>
            <w:r>
              <w:tab/>
            </w:r>
            <w:r>
              <w:tab/>
            </w:r>
            <w:r>
              <w:tab/>
              <w:t>elapsed_time.finish();</w:t>
            </w:r>
          </w:p>
          <w:p w14:paraId="5D778913" w14:textId="77777777" w:rsidR="00C24749" w:rsidRDefault="00C24749" w:rsidP="00C24749">
            <w:pPr>
              <w:pStyle w:val="2-"/>
            </w:pPr>
            <w:r>
              <w:tab/>
            </w:r>
            <w:r>
              <w:tab/>
            </w:r>
            <w:r>
              <w:tab/>
            </w:r>
            <w:r>
              <w:tab/>
              <w:t>passed_total += passed;</w:t>
            </w:r>
          </w:p>
          <w:p w14:paraId="4DD279C4" w14:textId="77777777" w:rsidR="00C24749" w:rsidRDefault="00C24749" w:rsidP="00C24749">
            <w:pPr>
              <w:pStyle w:val="2-"/>
            </w:pPr>
            <w:r>
              <w:tab/>
            </w:r>
            <w:r>
              <w:tab/>
            </w:r>
            <w:r>
              <w:tab/>
            </w:r>
            <w:r>
              <w:tab/>
              <w:t>missed_total += missed;</w:t>
            </w:r>
          </w:p>
          <w:p w14:paraId="1E962235" w14:textId="77777777" w:rsidR="00C24749" w:rsidRDefault="00C24749" w:rsidP="00C24749">
            <w:pPr>
              <w:pStyle w:val="2-"/>
            </w:pPr>
            <w:r>
              <w:tab/>
            </w:r>
            <w:r>
              <w:tab/>
            </w:r>
            <w:r>
              <w:tab/>
            </w:r>
            <w:r>
              <w:tab/>
              <w:t>info-&gt;passed = passed;</w:t>
            </w:r>
          </w:p>
          <w:p w14:paraId="00AB021B" w14:textId="77777777" w:rsidR="00C24749" w:rsidRDefault="00C24749" w:rsidP="00C24749">
            <w:pPr>
              <w:pStyle w:val="2-"/>
            </w:pPr>
            <w:r>
              <w:tab/>
            </w:r>
            <w:r>
              <w:tab/>
            </w:r>
            <w:r>
              <w:tab/>
            </w:r>
            <w:r>
              <w:tab/>
              <w:t>info-&gt;missed = missed;</w:t>
            </w:r>
          </w:p>
          <w:p w14:paraId="3B7C77C9" w14:textId="77777777" w:rsidR="00C24749" w:rsidRDefault="00C24749" w:rsidP="00C24749">
            <w:pPr>
              <w:pStyle w:val="2-"/>
            </w:pPr>
            <w:r>
              <w:tab/>
            </w:r>
            <w:r>
              <w:tab/>
            </w:r>
            <w:r>
              <w:tab/>
            </w:r>
            <w:r>
              <w:tab/>
              <w:t>info-&gt;elapsed_time = elapsed_time.getResultMS();</w:t>
            </w:r>
          </w:p>
          <w:p w14:paraId="310C39C8" w14:textId="77777777" w:rsidR="00C24749" w:rsidRDefault="00C24749" w:rsidP="00C24749">
            <w:pPr>
              <w:pStyle w:val="2-"/>
            </w:pPr>
            <w:r>
              <w:tab/>
            </w:r>
            <w:r>
              <w:tab/>
            </w:r>
            <w:r>
              <w:tab/>
              <w:t>}</w:t>
            </w:r>
          </w:p>
          <w:p w14:paraId="3D1171D7" w14:textId="77777777" w:rsidR="00C24749" w:rsidRDefault="00C24749" w:rsidP="00C24749">
            <w:pPr>
              <w:pStyle w:val="2-"/>
            </w:pPr>
            <w:r>
              <w:tab/>
            </w:r>
            <w:r>
              <w:tab/>
              <w:t>}</w:t>
            </w:r>
          </w:p>
          <w:p w14:paraId="61492A2F" w14:textId="77777777" w:rsidR="00C24749" w:rsidRDefault="00C24749" w:rsidP="00C24749">
            <w:pPr>
              <w:pStyle w:val="2-"/>
            </w:pPr>
            <w:r>
              <w:tab/>
            </w:r>
            <w:r>
              <w:tab/>
              <w:t>elapsed_time_total.finish();</w:t>
            </w:r>
          </w:p>
          <w:p w14:paraId="4EE42830" w14:textId="77777777" w:rsidR="00C24749" w:rsidRDefault="00C24749" w:rsidP="00C24749">
            <w:pPr>
              <w:pStyle w:val="2-"/>
            </w:pPr>
            <w:r>
              <w:tab/>
            </w:r>
            <w:r>
              <w:tab/>
              <w:t>s_lastPassedTotal = passed_total;</w:t>
            </w:r>
          </w:p>
          <w:p w14:paraId="21E68E7C" w14:textId="77777777" w:rsidR="00C24749" w:rsidRDefault="00C24749" w:rsidP="00C24749">
            <w:pPr>
              <w:pStyle w:val="2-"/>
            </w:pPr>
            <w:r>
              <w:tab/>
            </w:r>
            <w:r>
              <w:tab/>
              <w:t>s_lastMissedTotal = missed_total;</w:t>
            </w:r>
          </w:p>
          <w:p w14:paraId="5B0DB045" w14:textId="77777777" w:rsidR="001A1F62" w:rsidRDefault="00C24749" w:rsidP="00C24749">
            <w:pPr>
              <w:pStyle w:val="2-"/>
            </w:pPr>
            <w:r>
              <w:tab/>
            </w:r>
            <w:r>
              <w:tab/>
              <w:t>outputRunUTEnd(target_module_name, target_group_id, target_attr, passed_total, missed_total,</w:t>
            </w:r>
          </w:p>
          <w:p w14:paraId="24F4E4BE" w14:textId="11E5858D" w:rsidR="00C24749" w:rsidRDefault="001A1F62" w:rsidP="00C24749">
            <w:pPr>
              <w:pStyle w:val="2-"/>
            </w:pPr>
            <w:r>
              <w:tab/>
            </w:r>
            <w:r>
              <w:tab/>
            </w:r>
            <w:r>
              <w:tab/>
            </w:r>
            <w:r>
              <w:tab/>
            </w:r>
            <w:r>
              <w:tab/>
            </w:r>
            <w:r>
              <w:tab/>
            </w:r>
            <w:r>
              <w:tab/>
            </w:r>
            <w:r>
              <w:tab/>
            </w:r>
            <w:r>
              <w:tab/>
            </w:r>
            <w:r>
              <w:tab/>
            </w:r>
            <w:r>
              <w:tab/>
            </w:r>
            <w:r>
              <w:tab/>
            </w:r>
            <w:r>
              <w:tab/>
            </w:r>
            <w:r w:rsidR="00C24749">
              <w:t>elapsed_time_total.getResultMS());</w:t>
            </w:r>
          </w:p>
          <w:p w14:paraId="61F8219E" w14:textId="77777777" w:rsidR="00C24749" w:rsidRDefault="00C24749" w:rsidP="00C24749">
            <w:pPr>
              <w:pStyle w:val="2-"/>
            </w:pPr>
            <w:r>
              <w:tab/>
            </w:r>
            <w:r>
              <w:tab/>
              <w:t>return missed_total;</w:t>
            </w:r>
          </w:p>
          <w:p w14:paraId="072E8703" w14:textId="77777777" w:rsidR="00C24749" w:rsidRDefault="00C24749" w:rsidP="00C24749">
            <w:pPr>
              <w:pStyle w:val="2-"/>
            </w:pPr>
            <w:r>
              <w:tab/>
              <w:t>}</w:t>
            </w:r>
          </w:p>
          <w:p w14:paraId="1EFE450D" w14:textId="77777777" w:rsidR="00C24749" w:rsidRDefault="00C24749" w:rsidP="00C24749">
            <w:pPr>
              <w:pStyle w:val="2-"/>
            </w:pPr>
            <w:r>
              <w:tab/>
              <w:t>int CCollection::runUnitTestStandard(const T_UT_ATTR target_attr)</w:t>
            </w:r>
          </w:p>
          <w:p w14:paraId="1BABB7BA" w14:textId="77777777" w:rsidR="00C24749" w:rsidRDefault="00C24749" w:rsidP="00C24749">
            <w:pPr>
              <w:pStyle w:val="2-"/>
            </w:pPr>
            <w:r>
              <w:tab/>
              <w:t>{</w:t>
            </w:r>
          </w:p>
          <w:p w14:paraId="25B4104C" w14:textId="77777777" w:rsidR="00C24749" w:rsidRDefault="00C24749" w:rsidP="00C24749">
            <w:pPr>
              <w:pStyle w:val="2-"/>
            </w:pPr>
            <w:r>
              <w:tab/>
            </w:r>
            <w:r>
              <w:tab/>
              <w:t>return runUnitTest(UT_TARGET_MODULE, UT_TARGET_GROUP, target_attr);</w:t>
            </w:r>
          </w:p>
          <w:p w14:paraId="07E1F028" w14:textId="77777777" w:rsidR="00C24749" w:rsidRDefault="00C24749" w:rsidP="00C24749">
            <w:pPr>
              <w:pStyle w:val="2-"/>
            </w:pPr>
            <w:r>
              <w:tab/>
              <w:t>}</w:t>
            </w:r>
          </w:p>
          <w:p w14:paraId="01C6D905" w14:textId="77777777" w:rsidR="00C24749" w:rsidRDefault="00C24749" w:rsidP="00C24749">
            <w:pPr>
              <w:pStyle w:val="2-"/>
            </w:pPr>
          </w:p>
          <w:p w14:paraId="448047EB" w14:textId="77777777" w:rsidR="00C24749" w:rsidRPr="001A1F62" w:rsidRDefault="00C24749" w:rsidP="00C24749">
            <w:pPr>
              <w:pStyle w:val="2-"/>
              <w:rPr>
                <w:rFonts w:hint="eastAsia"/>
                <w:color w:val="00B050"/>
              </w:rPr>
            </w:pPr>
            <w:r>
              <w:rPr>
                <w:rFonts w:hint="eastAsia"/>
              </w:rPr>
              <w:tab/>
            </w:r>
            <w:r w:rsidRPr="001A1F62">
              <w:rPr>
                <w:rFonts w:hint="eastAsia"/>
                <w:color w:val="00B050"/>
              </w:rPr>
              <w:t>//ユニットテスト結果表示</w:t>
            </w:r>
          </w:p>
          <w:p w14:paraId="0853D792" w14:textId="77777777" w:rsidR="00C24749" w:rsidRDefault="00C24749" w:rsidP="00C24749">
            <w:pPr>
              <w:pStyle w:val="2-"/>
            </w:pPr>
            <w:r>
              <w:t>#if 0</w:t>
            </w:r>
          </w:p>
          <w:p w14:paraId="1381B450" w14:textId="77777777" w:rsidR="00C24749" w:rsidRDefault="00C24749" w:rsidP="00C24749">
            <w:pPr>
              <w:pStyle w:val="2-"/>
            </w:pPr>
            <w:r>
              <w:tab/>
              <w:t>//for Unix</w:t>
            </w:r>
          </w:p>
          <w:p w14:paraId="71EF2458" w14:textId="77777777" w:rsidR="00C24749" w:rsidRDefault="00C24749" w:rsidP="00C24749">
            <w:pPr>
              <w:pStyle w:val="2-"/>
            </w:pPr>
            <w:r>
              <w:tab/>
              <w:t>#define _COLOR_BEGIN()</w:t>
            </w:r>
          </w:p>
          <w:p w14:paraId="7E524883" w14:textId="77777777" w:rsidR="00C24749" w:rsidRDefault="00C24749" w:rsidP="00C24749">
            <w:pPr>
              <w:pStyle w:val="2-"/>
            </w:pPr>
            <w:r>
              <w:tab/>
              <w:t>#define _COLOR_RESET() output("\x1b[0m")</w:t>
            </w:r>
          </w:p>
          <w:p w14:paraId="35B4D63B" w14:textId="77777777" w:rsidR="00C24749" w:rsidRDefault="00C24749" w:rsidP="00C24749">
            <w:pPr>
              <w:pStyle w:val="2-"/>
            </w:pPr>
            <w:r>
              <w:tab/>
              <w:t>#define _COLOR_NORMAL() output("\x1b[40m\x1b[37m")</w:t>
            </w:r>
          </w:p>
          <w:p w14:paraId="758B6D06" w14:textId="77777777" w:rsidR="00C24749" w:rsidRDefault="00C24749" w:rsidP="00C24749">
            <w:pPr>
              <w:pStyle w:val="2-"/>
            </w:pPr>
            <w:r>
              <w:tab/>
              <w:t>#define _COLOR_OK() output("\x1b[40m\x1b[34m")</w:t>
            </w:r>
          </w:p>
          <w:p w14:paraId="00E265FC" w14:textId="77777777" w:rsidR="00C24749" w:rsidRDefault="00C24749" w:rsidP="00C24749">
            <w:pPr>
              <w:pStyle w:val="2-"/>
            </w:pPr>
            <w:r>
              <w:tab/>
              <w:t>#define _COLOR_NG() output("\x1b[41m\x1b[37m")</w:t>
            </w:r>
          </w:p>
          <w:p w14:paraId="086F301E" w14:textId="77777777" w:rsidR="00C24749" w:rsidRDefault="00C24749" w:rsidP="00C24749">
            <w:pPr>
              <w:pStyle w:val="2-"/>
            </w:pPr>
            <w:r>
              <w:tab/>
              <w:t>#define _COLOR_UNKNOWN() output("\x1b[44m\x1b[31m")</w:t>
            </w:r>
          </w:p>
          <w:p w14:paraId="2C95B1E3" w14:textId="77777777" w:rsidR="00C24749" w:rsidRDefault="00C24749" w:rsidP="00C24749">
            <w:pPr>
              <w:pStyle w:val="2-"/>
            </w:pPr>
            <w:r>
              <w:tab/>
              <w:t>#define _COLOR_EXPR() output("\x1b[40m\x1b[32m")</w:t>
            </w:r>
          </w:p>
          <w:p w14:paraId="05D61F48" w14:textId="77777777" w:rsidR="00C24749" w:rsidRDefault="00C24749" w:rsidP="00C24749">
            <w:pPr>
              <w:pStyle w:val="2-"/>
            </w:pPr>
            <w:r>
              <w:tab/>
              <w:t>#define _COLOR_OPE() output("\x1b[40m\x1b[37m")</w:t>
            </w:r>
          </w:p>
          <w:p w14:paraId="027AC5C5" w14:textId="77777777" w:rsidR="00C24749" w:rsidRDefault="00C24749" w:rsidP="00C24749">
            <w:pPr>
              <w:pStyle w:val="2-"/>
            </w:pPr>
            <w:r>
              <w:tab/>
              <w:t>#define _COLOR_EXPECT() output("\x1b[40m\x1b[32m")</w:t>
            </w:r>
          </w:p>
          <w:p w14:paraId="3B01BFAA" w14:textId="77777777" w:rsidR="00C24749" w:rsidRDefault="00C24749" w:rsidP="00C24749">
            <w:pPr>
              <w:pStyle w:val="2-"/>
            </w:pPr>
            <w:r>
              <w:tab/>
              <w:t>#define _COLOR_VALUE() output("\x1b[40m\x1b[32m")</w:t>
            </w:r>
          </w:p>
          <w:p w14:paraId="4D22BB95" w14:textId="77777777" w:rsidR="00C24749" w:rsidRDefault="00C24749" w:rsidP="00C24749">
            <w:pPr>
              <w:pStyle w:val="2-"/>
            </w:pPr>
            <w:r>
              <w:tab/>
              <w:t>#define _COLOR_ELAPSED_TIME() output("\x1b[40m\x1b[32m")</w:t>
            </w:r>
          </w:p>
          <w:p w14:paraId="48831B9E" w14:textId="77777777" w:rsidR="00C24749" w:rsidRDefault="00C24749" w:rsidP="00C24749">
            <w:pPr>
              <w:pStyle w:val="2-"/>
            </w:pPr>
            <w:r>
              <w:tab/>
              <w:t>#define _COLOR_EXCEPTION() output("\x1b[41m\x1b[37m")</w:t>
            </w:r>
          </w:p>
          <w:p w14:paraId="68C76A17" w14:textId="77777777" w:rsidR="00C24749" w:rsidRDefault="00C24749" w:rsidP="00C24749">
            <w:pPr>
              <w:pStyle w:val="2-"/>
            </w:pPr>
            <w:r>
              <w:tab/>
              <w:t>#define _COLOR_END()</w:t>
            </w:r>
          </w:p>
          <w:p w14:paraId="453DF190" w14:textId="77777777" w:rsidR="00C24749" w:rsidRDefault="00C24749" w:rsidP="00C24749">
            <w:pPr>
              <w:pStyle w:val="2-"/>
            </w:pPr>
            <w:r>
              <w:t>#else</w:t>
            </w:r>
          </w:p>
          <w:p w14:paraId="7468E8CB" w14:textId="77777777" w:rsidR="00C24749" w:rsidRPr="001A1F62" w:rsidRDefault="00C24749" w:rsidP="00C24749">
            <w:pPr>
              <w:pStyle w:val="2-"/>
              <w:rPr>
                <w:color w:val="00B050"/>
              </w:rPr>
            </w:pPr>
            <w:r>
              <w:tab/>
            </w:r>
            <w:r w:rsidRPr="001A1F62">
              <w:rPr>
                <w:color w:val="00B050"/>
              </w:rPr>
              <w:t>//for Windows</w:t>
            </w:r>
          </w:p>
          <w:p w14:paraId="77B79886" w14:textId="77777777" w:rsidR="00C24749" w:rsidRDefault="00C24749" w:rsidP="00C24749">
            <w:pPr>
              <w:pStyle w:val="2-"/>
            </w:pPr>
            <w:r>
              <w:tab/>
              <w:t>CONSOLE_SCREEN_BUFFER_INFO _csb_info_backuped;</w:t>
            </w:r>
          </w:p>
          <w:p w14:paraId="5963325B" w14:textId="77777777" w:rsidR="00C24749" w:rsidRDefault="00C24749" w:rsidP="00C24749">
            <w:pPr>
              <w:pStyle w:val="2-"/>
            </w:pPr>
            <w:r>
              <w:tab/>
              <w:t xml:space="preserve">HANDLE </w:t>
            </w:r>
            <w:r>
              <w:tab/>
              <w:t>_hStdout = INVALID_HANDLE_VALUE;</w:t>
            </w:r>
          </w:p>
          <w:p w14:paraId="3E0C1FDC" w14:textId="77777777" w:rsidR="001A1F62" w:rsidRDefault="00C24749" w:rsidP="00C24749">
            <w:pPr>
              <w:pStyle w:val="2-"/>
            </w:pPr>
            <w:r>
              <w:tab/>
              <w:t>#define _COLOR_BEGIN()</w:t>
            </w:r>
            <w:r w:rsidR="001A1F62">
              <w:t xml:space="preserve"> \</w:t>
            </w:r>
          </w:p>
          <w:p w14:paraId="4C7125FB" w14:textId="77777777" w:rsidR="001A1F62" w:rsidRDefault="001A1F62" w:rsidP="00C24749">
            <w:pPr>
              <w:pStyle w:val="2-"/>
            </w:pPr>
            <w:r>
              <w:tab/>
            </w:r>
            <w:r w:rsidR="00C24749">
              <w:t>{</w:t>
            </w:r>
            <w:r>
              <w:t xml:space="preserve"> \</w:t>
            </w:r>
          </w:p>
          <w:p w14:paraId="2D413848" w14:textId="422F62F8" w:rsidR="001A1F62" w:rsidRDefault="001A1F62" w:rsidP="00C24749">
            <w:pPr>
              <w:pStyle w:val="2-"/>
            </w:pPr>
            <w:r>
              <w:tab/>
            </w:r>
            <w:r>
              <w:tab/>
            </w:r>
            <w:r w:rsidR="00C24749">
              <w:t>_hStdout = GetStdHandle(STD_OUTPUT_HANDLE);</w:t>
            </w:r>
            <w:r>
              <w:t xml:space="preserve"> \</w:t>
            </w:r>
          </w:p>
          <w:p w14:paraId="30633859" w14:textId="77777777" w:rsidR="001A1F62" w:rsidRDefault="001A1F62" w:rsidP="00C24749">
            <w:pPr>
              <w:pStyle w:val="2-"/>
            </w:pPr>
            <w:r>
              <w:tab/>
            </w:r>
            <w:r>
              <w:tab/>
            </w:r>
            <w:r w:rsidR="00C24749">
              <w:t>GetConsoleScreenBufferInfo(_hStdout, &amp;_csb_info_backuped);</w:t>
            </w:r>
            <w:r>
              <w:t xml:space="preserve"> \</w:t>
            </w:r>
          </w:p>
          <w:p w14:paraId="4D8FB9A1" w14:textId="5D15703B" w:rsidR="00C24749" w:rsidRDefault="001A1F62" w:rsidP="00C24749">
            <w:pPr>
              <w:pStyle w:val="2-"/>
            </w:pPr>
            <w:r>
              <w:tab/>
            </w:r>
            <w:r w:rsidR="00C24749">
              <w:t>}</w:t>
            </w:r>
          </w:p>
          <w:p w14:paraId="1A7F8038" w14:textId="77777777" w:rsidR="001A1F62" w:rsidRDefault="00C24749" w:rsidP="00C24749">
            <w:pPr>
              <w:pStyle w:val="2-"/>
            </w:pPr>
            <w:r>
              <w:tab/>
              <w:t>#define _COLOR_RESET()</w:t>
            </w:r>
            <w:r w:rsidR="001A1F62">
              <w:t xml:space="preserve"> \</w:t>
            </w:r>
          </w:p>
          <w:p w14:paraId="257835B6" w14:textId="77777777" w:rsidR="001A1F62" w:rsidRDefault="001A1F62" w:rsidP="00C24749">
            <w:pPr>
              <w:pStyle w:val="2-"/>
            </w:pPr>
            <w:r>
              <w:tab/>
            </w:r>
            <w:r w:rsidR="00C24749">
              <w:t>{</w:t>
            </w:r>
            <w:r>
              <w:t xml:space="preserve"> \</w:t>
            </w:r>
          </w:p>
          <w:p w14:paraId="46B1BB64" w14:textId="77777777" w:rsidR="001A1F62" w:rsidRDefault="001A1F62" w:rsidP="00C24749">
            <w:pPr>
              <w:pStyle w:val="2-"/>
            </w:pPr>
            <w:r>
              <w:tab/>
            </w:r>
            <w:r>
              <w:tab/>
            </w:r>
            <w:r w:rsidR="00C24749">
              <w:t>SetConsoleTextAttribute(_hStdout, _csb_info_backuped.wAttributes);</w:t>
            </w:r>
            <w:r>
              <w:t xml:space="preserve"> \</w:t>
            </w:r>
          </w:p>
          <w:p w14:paraId="1DD136E6" w14:textId="522D4433" w:rsidR="00C24749" w:rsidRDefault="001A1F62" w:rsidP="00C24749">
            <w:pPr>
              <w:pStyle w:val="2-"/>
            </w:pPr>
            <w:r>
              <w:tab/>
            </w:r>
            <w:r w:rsidR="00C24749">
              <w:t>}</w:t>
            </w:r>
          </w:p>
          <w:p w14:paraId="2D9E3A16" w14:textId="77777777" w:rsidR="001A1F62" w:rsidRDefault="00C24749" w:rsidP="00C24749">
            <w:pPr>
              <w:pStyle w:val="2-"/>
            </w:pPr>
            <w:r>
              <w:tab/>
              <w:t>#define _COLOR_NORMAL()</w:t>
            </w:r>
            <w:r w:rsidR="001A1F62">
              <w:t xml:space="preserve"> \</w:t>
            </w:r>
          </w:p>
          <w:p w14:paraId="7A35E671" w14:textId="395CAC13" w:rsidR="001A1F62" w:rsidRDefault="001A1F62" w:rsidP="00C24749">
            <w:pPr>
              <w:pStyle w:val="2-"/>
            </w:pPr>
            <w:r>
              <w:lastRenderedPageBreak/>
              <w:tab/>
            </w:r>
            <w:r w:rsidR="00C24749">
              <w:t>{</w:t>
            </w:r>
            <w:r>
              <w:t xml:space="preserve"> \</w:t>
            </w:r>
          </w:p>
          <w:p w14:paraId="33421DF5"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E33CE1F" w14:textId="0972DE8C" w:rsidR="00C24749" w:rsidRDefault="001A1F62" w:rsidP="00C24749">
            <w:pPr>
              <w:pStyle w:val="2-"/>
            </w:pPr>
            <w:r>
              <w:tab/>
            </w:r>
            <w:r w:rsidR="00C24749">
              <w:t>}</w:t>
            </w:r>
          </w:p>
          <w:p w14:paraId="16D067E5" w14:textId="77777777" w:rsidR="001A1F62" w:rsidRDefault="00C24749" w:rsidP="00C24749">
            <w:pPr>
              <w:pStyle w:val="2-"/>
            </w:pPr>
            <w:r>
              <w:tab/>
              <w:t>#define _COLOR_OK()</w:t>
            </w:r>
            <w:r w:rsidR="001A1F62">
              <w:t xml:space="preserve"> \</w:t>
            </w:r>
          </w:p>
          <w:p w14:paraId="71D1D633" w14:textId="77777777" w:rsidR="001A1F62" w:rsidRDefault="001A1F62" w:rsidP="00C24749">
            <w:pPr>
              <w:pStyle w:val="2-"/>
            </w:pPr>
            <w:r>
              <w:tab/>
            </w:r>
            <w:r w:rsidR="00C24749">
              <w:t>{</w:t>
            </w:r>
            <w:r>
              <w:t xml:space="preserve"> \</w:t>
            </w:r>
          </w:p>
          <w:p w14:paraId="7B24EB29"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7B08EF89" w14:textId="3954FC72" w:rsidR="001A1F62" w:rsidRDefault="001A1F62" w:rsidP="00C24749">
            <w:pPr>
              <w:pStyle w:val="2-"/>
            </w:pPr>
            <w:r>
              <w:tab/>
            </w:r>
            <w:r>
              <w:tab/>
            </w:r>
            <w:r>
              <w:tab/>
            </w:r>
            <w:r>
              <w:tab/>
            </w:r>
            <w:r>
              <w:tab/>
            </w:r>
            <w:r>
              <w:tab/>
            </w:r>
            <w:r>
              <w:tab/>
            </w:r>
            <w:r>
              <w:tab/>
            </w:r>
            <w:r>
              <w:tab/>
            </w:r>
            <w:r>
              <w:tab/>
            </w:r>
            <w:r>
              <w:tab/>
            </w:r>
            <w:r>
              <w:tab/>
            </w:r>
            <w:r>
              <w:tab/>
            </w:r>
            <w:r w:rsidR="00C24749">
              <w:t>BACKGROUND_BLUE|BACKGROUND_INTENSITY);</w:t>
            </w:r>
            <w:r>
              <w:t xml:space="preserve"> \</w:t>
            </w:r>
          </w:p>
          <w:p w14:paraId="247780C9" w14:textId="75C3BE79" w:rsidR="00C24749" w:rsidRDefault="001A1F62" w:rsidP="00C24749">
            <w:pPr>
              <w:pStyle w:val="2-"/>
            </w:pPr>
            <w:r>
              <w:tab/>
            </w:r>
            <w:r w:rsidR="00C24749">
              <w:t>}</w:t>
            </w:r>
          </w:p>
          <w:p w14:paraId="0C65745D" w14:textId="77777777" w:rsidR="001A1F62" w:rsidRDefault="00C24749" w:rsidP="00C24749">
            <w:pPr>
              <w:pStyle w:val="2-"/>
            </w:pPr>
            <w:r>
              <w:tab/>
              <w:t>#define _COLOR_NG()</w:t>
            </w:r>
            <w:r w:rsidR="001A1F62">
              <w:t xml:space="preserve"> \</w:t>
            </w:r>
          </w:p>
          <w:p w14:paraId="4F999937" w14:textId="77777777" w:rsidR="001A1F62" w:rsidRDefault="001A1F62" w:rsidP="00C24749">
            <w:pPr>
              <w:pStyle w:val="2-"/>
            </w:pPr>
            <w:r>
              <w:tab/>
            </w:r>
            <w:r w:rsidR="00C24749">
              <w:t>{</w:t>
            </w:r>
            <w:r>
              <w:t xml:space="preserve"> \</w:t>
            </w:r>
          </w:p>
          <w:p w14:paraId="3F2A33D0" w14:textId="77777777" w:rsidR="001A1F62" w:rsidRDefault="001A1F62" w:rsidP="00C24749">
            <w:pPr>
              <w:pStyle w:val="2-"/>
            </w:pPr>
            <w:r>
              <w:tab/>
            </w:r>
            <w:r>
              <w:tab/>
            </w:r>
            <w:r w:rsidR="00C24749">
              <w:t>SetConsoleTextAttribute(_hStdout, FOREGROUND_BLUE|FOREGROUND_GREEN|FOREGROUND_RED|FOREGROUND_INTENSITY|</w:t>
            </w:r>
            <w:r>
              <w:t xml:space="preserve"> \</w:t>
            </w:r>
          </w:p>
          <w:p w14:paraId="0863EE50" w14:textId="77777777" w:rsidR="001A1F62" w:rsidRDefault="001A1F62" w:rsidP="00C24749">
            <w:pPr>
              <w:pStyle w:val="2-"/>
            </w:pPr>
            <w:r>
              <w:tab/>
            </w:r>
            <w:r>
              <w:tab/>
            </w:r>
            <w:r>
              <w:tab/>
            </w:r>
            <w:r>
              <w:tab/>
            </w:r>
            <w:r>
              <w:tab/>
            </w:r>
            <w:r>
              <w:tab/>
            </w:r>
            <w:r>
              <w:tab/>
            </w:r>
            <w:r>
              <w:tab/>
            </w:r>
            <w:r>
              <w:tab/>
            </w:r>
            <w:r>
              <w:tab/>
            </w:r>
            <w:r>
              <w:tab/>
            </w:r>
            <w:r>
              <w:tab/>
            </w:r>
            <w:r>
              <w:tab/>
            </w:r>
            <w:r w:rsidR="00C24749">
              <w:t>BACKGROUND_RED|BACKGROUND_INTENSITY);</w:t>
            </w:r>
            <w:r>
              <w:t xml:space="preserve"> \</w:t>
            </w:r>
          </w:p>
          <w:p w14:paraId="17946CDF" w14:textId="0DF4DBD5" w:rsidR="00C24749" w:rsidRDefault="001A1F62" w:rsidP="00C24749">
            <w:pPr>
              <w:pStyle w:val="2-"/>
            </w:pPr>
            <w:r>
              <w:tab/>
            </w:r>
            <w:r w:rsidR="00C24749">
              <w:t>}</w:t>
            </w:r>
          </w:p>
          <w:p w14:paraId="05A2301B" w14:textId="77777777" w:rsidR="001A1F62" w:rsidRDefault="00C24749" w:rsidP="00C24749">
            <w:pPr>
              <w:pStyle w:val="2-"/>
            </w:pPr>
            <w:r>
              <w:tab/>
              <w:t>#define _COLOR_UNKOWN()</w:t>
            </w:r>
            <w:r w:rsidR="001A1F62">
              <w:t xml:space="preserve"> \</w:t>
            </w:r>
          </w:p>
          <w:p w14:paraId="189D9EF7" w14:textId="77777777" w:rsidR="001A1F62" w:rsidRDefault="001A1F62" w:rsidP="00C24749">
            <w:pPr>
              <w:pStyle w:val="2-"/>
            </w:pPr>
            <w:r>
              <w:tab/>
            </w:r>
            <w:r w:rsidR="00C24749">
              <w:t>{</w:t>
            </w:r>
            <w:r>
              <w:t xml:space="preserve"> \</w:t>
            </w:r>
          </w:p>
          <w:p w14:paraId="28BAC924" w14:textId="77777777" w:rsidR="001A1F62" w:rsidRDefault="001A1F62" w:rsidP="00C24749">
            <w:pPr>
              <w:pStyle w:val="2-"/>
            </w:pPr>
            <w:r>
              <w:tab/>
            </w:r>
            <w:r>
              <w:tab/>
            </w:r>
            <w:r w:rsidR="00C24749">
              <w:t>SetConsoleTextAttribute(_hStdout, FOREGROUND_RED|FOREGROUND_INTENSITY|BACKGROUND_GREEN|</w:t>
            </w:r>
            <w:r>
              <w:t xml:space="preserve"> \</w:t>
            </w:r>
          </w:p>
          <w:p w14:paraId="4352E3E4" w14:textId="77777777" w:rsidR="001A1F62" w:rsidRDefault="001A1F62" w:rsidP="00C24749">
            <w:pPr>
              <w:pStyle w:val="2-"/>
            </w:pPr>
            <w:r>
              <w:tab/>
            </w:r>
            <w:r>
              <w:tab/>
            </w:r>
            <w:r w:rsidR="00C24749">
              <w:t>BACKGROUND_RED|BACKGROUND_INTENSITY);</w:t>
            </w:r>
            <w:r>
              <w:t xml:space="preserve"> \</w:t>
            </w:r>
          </w:p>
          <w:p w14:paraId="34217649" w14:textId="5FAC57DE" w:rsidR="00C24749" w:rsidRDefault="001A1F62" w:rsidP="00C24749">
            <w:pPr>
              <w:pStyle w:val="2-"/>
            </w:pPr>
            <w:r>
              <w:tab/>
            </w:r>
            <w:r w:rsidR="00C24749">
              <w:t>}</w:t>
            </w:r>
          </w:p>
          <w:p w14:paraId="71B3DB94" w14:textId="77777777" w:rsidR="001A1F62" w:rsidRDefault="00C24749" w:rsidP="00C24749">
            <w:pPr>
              <w:pStyle w:val="2-"/>
            </w:pPr>
            <w:r>
              <w:tab/>
              <w:t>#define _COLOR_EXPR()</w:t>
            </w:r>
            <w:r w:rsidR="001A1F62">
              <w:t xml:space="preserve"> \</w:t>
            </w:r>
          </w:p>
          <w:p w14:paraId="1245EF2D" w14:textId="77777777" w:rsidR="001A1F62" w:rsidRDefault="001A1F62" w:rsidP="00C24749">
            <w:pPr>
              <w:pStyle w:val="2-"/>
            </w:pPr>
            <w:r>
              <w:tab/>
            </w:r>
            <w:r w:rsidR="00C24749">
              <w:t>{</w:t>
            </w:r>
            <w:r>
              <w:t xml:space="preserve"> \</w:t>
            </w:r>
          </w:p>
          <w:p w14:paraId="18AE9295" w14:textId="77777777" w:rsidR="001A1F62" w:rsidRDefault="001A1F62" w:rsidP="00C24749">
            <w:pPr>
              <w:pStyle w:val="2-"/>
            </w:pPr>
            <w:r>
              <w:tab/>
            </w:r>
            <w:r>
              <w:tab/>
            </w:r>
            <w:r w:rsidR="00C24749">
              <w:t>SetConsoleTextAttribute(_hStdout, FOREGROUND_GREEN|FOREGROUND_INTENSITY);</w:t>
            </w:r>
            <w:r>
              <w:t xml:space="preserve"> \</w:t>
            </w:r>
          </w:p>
          <w:p w14:paraId="02C3AF1B" w14:textId="5AD937F2" w:rsidR="00C24749" w:rsidRDefault="001A1F62" w:rsidP="00C24749">
            <w:pPr>
              <w:pStyle w:val="2-"/>
            </w:pPr>
            <w:r>
              <w:tab/>
            </w:r>
            <w:r w:rsidR="00C24749">
              <w:t>}</w:t>
            </w:r>
          </w:p>
          <w:p w14:paraId="5A441DD9" w14:textId="77777777" w:rsidR="001A1F62" w:rsidRDefault="00C24749" w:rsidP="00C24749">
            <w:pPr>
              <w:pStyle w:val="2-"/>
            </w:pPr>
            <w:r>
              <w:tab/>
              <w:t>#define _COLOR_OPE()</w:t>
            </w:r>
            <w:r w:rsidR="001A1F62">
              <w:t xml:space="preserve"> \</w:t>
            </w:r>
          </w:p>
          <w:p w14:paraId="2030CD2A" w14:textId="77777777" w:rsidR="001A1F62" w:rsidRDefault="001A1F62" w:rsidP="00C24749">
            <w:pPr>
              <w:pStyle w:val="2-"/>
            </w:pPr>
            <w:r>
              <w:tab/>
            </w:r>
            <w:r w:rsidR="00C24749">
              <w:t>{</w:t>
            </w:r>
            <w:r>
              <w:t xml:space="preserve"> \</w:t>
            </w:r>
          </w:p>
          <w:p w14:paraId="7675E863" w14:textId="77777777" w:rsidR="001A1F62" w:rsidRDefault="001A1F62" w:rsidP="00C24749">
            <w:pPr>
              <w:pStyle w:val="2-"/>
            </w:pPr>
            <w:r>
              <w:tab/>
            </w:r>
            <w:r>
              <w:tab/>
            </w:r>
            <w:r w:rsidR="00C24749">
              <w:t>SetConsoleTextAttribute(_hStdout, FOREGROUND_GREEN|FOREGROUND_RED|FOREGROUND_INTENSITY);</w:t>
            </w:r>
            <w:r>
              <w:t xml:space="preserve"> \</w:t>
            </w:r>
          </w:p>
          <w:p w14:paraId="28215775" w14:textId="3D5C02F5" w:rsidR="00C24749" w:rsidRDefault="001A1F62" w:rsidP="00C24749">
            <w:pPr>
              <w:pStyle w:val="2-"/>
            </w:pPr>
            <w:r>
              <w:tab/>
            </w:r>
            <w:r w:rsidR="00C24749">
              <w:t>}</w:t>
            </w:r>
          </w:p>
          <w:p w14:paraId="0DEA4048" w14:textId="77777777" w:rsidR="001A1F62" w:rsidRDefault="00C24749" w:rsidP="00C24749">
            <w:pPr>
              <w:pStyle w:val="2-"/>
            </w:pPr>
            <w:r>
              <w:tab/>
              <w:t>#define _COLOR_EXPECT()</w:t>
            </w:r>
            <w:r w:rsidR="001A1F62">
              <w:t xml:space="preserve"> \</w:t>
            </w:r>
          </w:p>
          <w:p w14:paraId="2539453B" w14:textId="77777777" w:rsidR="001A1F62" w:rsidRDefault="001A1F62" w:rsidP="00C24749">
            <w:pPr>
              <w:pStyle w:val="2-"/>
            </w:pPr>
            <w:r>
              <w:tab/>
            </w:r>
            <w:r w:rsidR="00C24749">
              <w:t>{</w:t>
            </w:r>
            <w:r>
              <w:t xml:space="preserve"> \</w:t>
            </w:r>
          </w:p>
          <w:p w14:paraId="779EBAF7" w14:textId="77777777" w:rsidR="001A1F62" w:rsidRDefault="001A1F62" w:rsidP="00C24749">
            <w:pPr>
              <w:pStyle w:val="2-"/>
            </w:pPr>
            <w:r>
              <w:tab/>
            </w:r>
            <w:r>
              <w:tab/>
            </w:r>
            <w:r w:rsidR="00C24749">
              <w:t>SetConsoleTextAttribute(_hStdout, FOREGROUND_GREEN|FOREGROUND_INTENSITY);</w:t>
            </w:r>
            <w:r>
              <w:t xml:space="preserve"> \</w:t>
            </w:r>
          </w:p>
          <w:p w14:paraId="2224E346" w14:textId="472D8143" w:rsidR="00C24749" w:rsidRDefault="001A1F62" w:rsidP="00C24749">
            <w:pPr>
              <w:pStyle w:val="2-"/>
            </w:pPr>
            <w:r>
              <w:tab/>
            </w:r>
            <w:r w:rsidR="00C24749">
              <w:t>}</w:t>
            </w:r>
          </w:p>
          <w:p w14:paraId="37C4BF4E" w14:textId="77777777" w:rsidR="001A1F62" w:rsidRDefault="00C24749" w:rsidP="00C24749">
            <w:pPr>
              <w:pStyle w:val="2-"/>
            </w:pPr>
            <w:r>
              <w:tab/>
              <w:t>#define _COLOR_VALUE()</w:t>
            </w:r>
            <w:r w:rsidR="001A1F62">
              <w:t xml:space="preserve"> \</w:t>
            </w:r>
          </w:p>
          <w:p w14:paraId="32671C6E" w14:textId="77777777" w:rsidR="001A1F62" w:rsidRDefault="001A1F62" w:rsidP="00C24749">
            <w:pPr>
              <w:pStyle w:val="2-"/>
            </w:pPr>
            <w:r>
              <w:tab/>
            </w:r>
            <w:r w:rsidR="00C24749">
              <w:t>{</w:t>
            </w:r>
            <w:r>
              <w:t xml:space="preserve"> \</w:t>
            </w:r>
          </w:p>
          <w:p w14:paraId="4529551A" w14:textId="77777777" w:rsidR="001A1F62" w:rsidRDefault="001A1F62" w:rsidP="00C24749">
            <w:pPr>
              <w:pStyle w:val="2-"/>
            </w:pPr>
            <w:r>
              <w:tab/>
            </w:r>
            <w:r>
              <w:tab/>
            </w:r>
            <w:r w:rsidR="00C24749">
              <w:t>SetConsoleTextAttribute(_hStdout, FOREGROUND_GREEN|FOREGROUND_INTENSITY);</w:t>
            </w:r>
            <w:r>
              <w:t xml:space="preserve"> \</w:t>
            </w:r>
          </w:p>
          <w:p w14:paraId="7C2FAEA5" w14:textId="28E9E020" w:rsidR="00C24749" w:rsidRDefault="001A1F62" w:rsidP="00C24749">
            <w:pPr>
              <w:pStyle w:val="2-"/>
            </w:pPr>
            <w:r>
              <w:tab/>
            </w:r>
            <w:r w:rsidR="00C24749">
              <w:t>}</w:t>
            </w:r>
          </w:p>
          <w:p w14:paraId="2F47E971" w14:textId="77777777" w:rsidR="001A1F62" w:rsidRDefault="00C24749" w:rsidP="00C24749">
            <w:pPr>
              <w:pStyle w:val="2-"/>
            </w:pPr>
            <w:r>
              <w:tab/>
              <w:t>#define _COLOR_ELAPSED_TIME()</w:t>
            </w:r>
            <w:r w:rsidR="001A1F62">
              <w:t xml:space="preserve"> \</w:t>
            </w:r>
          </w:p>
          <w:p w14:paraId="4A72232A" w14:textId="77777777" w:rsidR="001A1F62" w:rsidRDefault="001A1F62" w:rsidP="00C24749">
            <w:pPr>
              <w:pStyle w:val="2-"/>
            </w:pPr>
            <w:r>
              <w:tab/>
            </w:r>
            <w:r w:rsidR="00C24749">
              <w:t>{</w:t>
            </w:r>
            <w:r>
              <w:t xml:space="preserve"> \</w:t>
            </w:r>
          </w:p>
          <w:p w14:paraId="200EDF80" w14:textId="77777777" w:rsidR="001A1F62" w:rsidRDefault="001A1F62" w:rsidP="00C24749">
            <w:pPr>
              <w:pStyle w:val="2-"/>
            </w:pPr>
            <w:r>
              <w:tab/>
            </w:r>
            <w:r>
              <w:tab/>
            </w:r>
            <w:r w:rsidR="00C24749">
              <w:t>SetConsoleTextAttribute(_hStdout, FOREGROUND_RED|FOREGROUND_GREEN|FOREGROUND_INTENSITY);</w:t>
            </w:r>
            <w:r>
              <w:t xml:space="preserve"> \</w:t>
            </w:r>
          </w:p>
          <w:p w14:paraId="4C4BF550" w14:textId="3C42F10A" w:rsidR="00C24749" w:rsidRDefault="001A1F62" w:rsidP="00C24749">
            <w:pPr>
              <w:pStyle w:val="2-"/>
            </w:pPr>
            <w:r>
              <w:tab/>
            </w:r>
            <w:r w:rsidR="00C24749">
              <w:t>}</w:t>
            </w:r>
          </w:p>
          <w:p w14:paraId="6F25E293" w14:textId="77777777" w:rsidR="001A1F62" w:rsidRDefault="00C24749" w:rsidP="00C24749">
            <w:pPr>
              <w:pStyle w:val="2-"/>
            </w:pPr>
            <w:r>
              <w:tab/>
              <w:t>#define _COLOR_EXCEPTION()</w:t>
            </w:r>
            <w:r w:rsidR="001A1F62">
              <w:t xml:space="preserve"> \</w:t>
            </w:r>
          </w:p>
          <w:p w14:paraId="1439B92A" w14:textId="77777777" w:rsidR="001A1F62" w:rsidRDefault="001A1F62" w:rsidP="00C24749">
            <w:pPr>
              <w:pStyle w:val="2-"/>
            </w:pPr>
            <w:r>
              <w:tab/>
            </w:r>
            <w:r w:rsidR="00C24749">
              <w:t>{</w:t>
            </w:r>
            <w:r>
              <w:t xml:space="preserve"> \</w:t>
            </w:r>
          </w:p>
          <w:p w14:paraId="38815066" w14:textId="77777777" w:rsidR="001A1F62" w:rsidRDefault="001A1F62" w:rsidP="00C24749">
            <w:pPr>
              <w:pStyle w:val="2-"/>
            </w:pPr>
            <w:r>
              <w:tab/>
            </w:r>
            <w:r>
              <w:tab/>
            </w:r>
            <w:r w:rsidR="00C24749">
              <w:t>SetConsoleTextAttribute(_hStdout, BACKGROUND_BLUE|BACKGROUND_RED|BACKGROUND_INTENSITY);</w:t>
            </w:r>
            <w:r>
              <w:t xml:space="preserve"> \</w:t>
            </w:r>
          </w:p>
          <w:p w14:paraId="190EE431" w14:textId="2578DEF9" w:rsidR="00C24749" w:rsidRDefault="001A1F62" w:rsidP="00C24749">
            <w:pPr>
              <w:pStyle w:val="2-"/>
            </w:pPr>
            <w:r>
              <w:tab/>
            </w:r>
            <w:r w:rsidR="00C24749">
              <w:t>}</w:t>
            </w:r>
          </w:p>
          <w:p w14:paraId="290EAAFC" w14:textId="77777777" w:rsidR="001A1F62" w:rsidRDefault="00C24749" w:rsidP="00C24749">
            <w:pPr>
              <w:pStyle w:val="2-"/>
            </w:pPr>
            <w:r>
              <w:tab/>
              <w:t>#define _COLOR_END()</w:t>
            </w:r>
            <w:r w:rsidR="001A1F62">
              <w:t xml:space="preserve"> \</w:t>
            </w:r>
          </w:p>
          <w:p w14:paraId="0A62A81C" w14:textId="77777777" w:rsidR="001A1F62" w:rsidRDefault="001A1F62" w:rsidP="00C24749">
            <w:pPr>
              <w:pStyle w:val="2-"/>
            </w:pPr>
            <w:r>
              <w:tab/>
            </w:r>
            <w:r w:rsidR="00C24749">
              <w:t>{</w:t>
            </w:r>
            <w:r>
              <w:t xml:space="preserve"> \</w:t>
            </w:r>
          </w:p>
          <w:p w14:paraId="17F053F0" w14:textId="77777777" w:rsidR="001A1F62" w:rsidRDefault="001A1F62" w:rsidP="00C24749">
            <w:pPr>
              <w:pStyle w:val="2-"/>
            </w:pPr>
            <w:r>
              <w:tab/>
            </w:r>
            <w:r>
              <w:tab/>
            </w:r>
            <w:r w:rsidR="00C24749">
              <w:t xml:space="preserve">SetConsoleTextAttribute(_hStdout, _csb_info_backuped.wAttributes); </w:t>
            </w:r>
            <w:r>
              <w:t>\</w:t>
            </w:r>
          </w:p>
          <w:p w14:paraId="10E32257" w14:textId="77777777" w:rsidR="001A1F62" w:rsidRDefault="001A1F62" w:rsidP="00C24749">
            <w:pPr>
              <w:pStyle w:val="2-"/>
            </w:pPr>
            <w:r>
              <w:tab/>
            </w:r>
            <w:r>
              <w:tab/>
            </w:r>
            <w:r w:rsidR="00C24749">
              <w:t>_hStdout = INVALID_HANDLE_VALUE;</w:t>
            </w:r>
            <w:r>
              <w:t xml:space="preserve"> \</w:t>
            </w:r>
          </w:p>
          <w:p w14:paraId="6B54F561" w14:textId="151E325C" w:rsidR="00C24749" w:rsidRDefault="001A1F62" w:rsidP="00C24749">
            <w:pPr>
              <w:pStyle w:val="2-"/>
            </w:pPr>
            <w:r>
              <w:tab/>
            </w:r>
            <w:r w:rsidR="00C24749">
              <w:t>}</w:t>
            </w:r>
          </w:p>
          <w:p w14:paraId="35567251" w14:textId="77777777" w:rsidR="00C24749" w:rsidRDefault="00C24749" w:rsidP="00C24749">
            <w:pPr>
              <w:pStyle w:val="2-"/>
            </w:pPr>
            <w:r>
              <w:t>#endif</w:t>
            </w:r>
          </w:p>
          <w:p w14:paraId="506C4C71" w14:textId="77777777" w:rsidR="00C24749" w:rsidRDefault="00C24749" w:rsidP="00C24749">
            <w:pPr>
              <w:pStyle w:val="2-"/>
            </w:pPr>
            <w:r>
              <w:tab/>
              <w:t>void CCollection::setOutputFunc(UNIT_TEST_OUTPUT_FUNC_P func)</w:t>
            </w:r>
          </w:p>
          <w:p w14:paraId="65BD5BAC" w14:textId="77777777" w:rsidR="00C24749" w:rsidRDefault="00C24749" w:rsidP="00C24749">
            <w:pPr>
              <w:pStyle w:val="2-"/>
            </w:pPr>
            <w:r>
              <w:tab/>
              <w:t>{</w:t>
            </w:r>
          </w:p>
          <w:p w14:paraId="2C72C069" w14:textId="77777777" w:rsidR="00C24749" w:rsidRDefault="00C24749" w:rsidP="00C24749">
            <w:pPr>
              <w:pStyle w:val="2-"/>
            </w:pPr>
            <w:r>
              <w:tab/>
            </w:r>
            <w:r>
              <w:tab/>
              <w:t>s_outputFunc = func;</w:t>
            </w:r>
          </w:p>
          <w:p w14:paraId="494C3756" w14:textId="77777777" w:rsidR="00C24749" w:rsidRDefault="00C24749" w:rsidP="00C24749">
            <w:pPr>
              <w:pStyle w:val="2-"/>
            </w:pPr>
            <w:r>
              <w:tab/>
              <w:t>}</w:t>
            </w:r>
          </w:p>
          <w:p w14:paraId="0BF3CB1E" w14:textId="77777777" w:rsidR="00C24749" w:rsidRDefault="00C24749" w:rsidP="00C24749">
            <w:pPr>
              <w:pStyle w:val="2-"/>
            </w:pPr>
            <w:r>
              <w:tab/>
              <w:t>int CCollection::output(const char* fmt, ...)</w:t>
            </w:r>
          </w:p>
          <w:p w14:paraId="22C3EE74" w14:textId="77777777" w:rsidR="00C24749" w:rsidRDefault="00C24749" w:rsidP="00C24749">
            <w:pPr>
              <w:pStyle w:val="2-"/>
            </w:pPr>
            <w:r>
              <w:tab/>
              <w:t>{</w:t>
            </w:r>
          </w:p>
          <w:p w14:paraId="519FA697" w14:textId="77777777" w:rsidR="00C24749" w:rsidRDefault="00C24749" w:rsidP="00C24749">
            <w:pPr>
              <w:pStyle w:val="2-"/>
            </w:pPr>
            <w:r>
              <w:tab/>
            </w:r>
            <w:r>
              <w:tab/>
              <w:t>if (!s_outputFunc)</w:t>
            </w:r>
          </w:p>
          <w:p w14:paraId="74C6CF83" w14:textId="77777777" w:rsidR="00C24749" w:rsidRDefault="00C24749" w:rsidP="00C24749">
            <w:pPr>
              <w:pStyle w:val="2-"/>
            </w:pPr>
            <w:r>
              <w:tab/>
            </w:r>
            <w:r>
              <w:tab/>
            </w:r>
            <w:r>
              <w:tab/>
              <w:t>return 0;</w:t>
            </w:r>
          </w:p>
          <w:p w14:paraId="0A13BA92" w14:textId="77777777" w:rsidR="00C24749" w:rsidRDefault="00C24749" w:rsidP="00C24749">
            <w:pPr>
              <w:pStyle w:val="2-"/>
            </w:pPr>
            <w:r>
              <w:tab/>
            </w:r>
            <w:r>
              <w:tab/>
              <w:t>va_list list;</w:t>
            </w:r>
          </w:p>
          <w:p w14:paraId="31E92EC2" w14:textId="77777777" w:rsidR="00C24749" w:rsidRDefault="00C24749" w:rsidP="00C24749">
            <w:pPr>
              <w:pStyle w:val="2-"/>
            </w:pPr>
            <w:r>
              <w:tab/>
            </w:r>
            <w:r>
              <w:tab/>
              <w:t>va_start(list, fmt);</w:t>
            </w:r>
          </w:p>
          <w:p w14:paraId="59B39966" w14:textId="77777777" w:rsidR="00C24749" w:rsidRDefault="00C24749" w:rsidP="00C24749">
            <w:pPr>
              <w:pStyle w:val="2-"/>
            </w:pPr>
            <w:r>
              <w:tab/>
            </w:r>
            <w:r>
              <w:tab/>
              <w:t>const int ret = s_outputFunc(fmt, list);</w:t>
            </w:r>
          </w:p>
          <w:p w14:paraId="5A10BE7C" w14:textId="77777777" w:rsidR="00C24749" w:rsidRDefault="00C24749" w:rsidP="00C24749">
            <w:pPr>
              <w:pStyle w:val="2-"/>
            </w:pPr>
            <w:r>
              <w:tab/>
            </w:r>
            <w:r>
              <w:tab/>
              <w:t>va_end(list);</w:t>
            </w:r>
          </w:p>
          <w:p w14:paraId="4F68927B" w14:textId="77777777" w:rsidR="00C24749" w:rsidRDefault="00C24749" w:rsidP="00C24749">
            <w:pPr>
              <w:pStyle w:val="2-"/>
            </w:pPr>
            <w:r>
              <w:tab/>
            </w:r>
            <w:r>
              <w:tab/>
              <w:t>return ret;</w:t>
            </w:r>
          </w:p>
          <w:p w14:paraId="79C8670D" w14:textId="77777777" w:rsidR="00C24749" w:rsidRDefault="00C24749" w:rsidP="00C24749">
            <w:pPr>
              <w:pStyle w:val="2-"/>
            </w:pPr>
            <w:r>
              <w:tab/>
              <w:t>}</w:t>
            </w:r>
          </w:p>
          <w:p w14:paraId="427EB163" w14:textId="77777777" w:rsidR="001A1F62" w:rsidRDefault="00C24749" w:rsidP="00C24749">
            <w:pPr>
              <w:pStyle w:val="2-"/>
            </w:pPr>
            <w:r>
              <w:tab/>
              <w:t>void CCollection::outputRunUTBegin(const char* target_module_name, const int target_group_id,</w:t>
            </w:r>
          </w:p>
          <w:p w14:paraId="18264CEB" w14:textId="4446B72F" w:rsidR="00C24749" w:rsidRDefault="001A1F62" w:rsidP="00C24749">
            <w:pPr>
              <w:pStyle w:val="2-"/>
            </w:pPr>
            <w:r>
              <w:tab/>
            </w:r>
            <w:r>
              <w:tab/>
            </w:r>
            <w:r>
              <w:tab/>
            </w:r>
            <w:r>
              <w:tab/>
            </w:r>
            <w:r>
              <w:tab/>
            </w:r>
            <w:r>
              <w:tab/>
            </w:r>
            <w:r>
              <w:tab/>
            </w:r>
            <w:r>
              <w:tab/>
            </w:r>
            <w:r>
              <w:tab/>
            </w:r>
            <w:r>
              <w:tab/>
            </w:r>
            <w:r>
              <w:tab/>
            </w:r>
            <w:r>
              <w:tab/>
            </w:r>
            <w:r>
              <w:tab/>
            </w:r>
            <w:r w:rsidR="00C24749">
              <w:t>const UnitTest::T_UT_ATTR target_attr)</w:t>
            </w:r>
          </w:p>
          <w:p w14:paraId="10619C21" w14:textId="77777777" w:rsidR="00C24749" w:rsidRDefault="00C24749" w:rsidP="00C24749">
            <w:pPr>
              <w:pStyle w:val="2-"/>
            </w:pPr>
            <w:r>
              <w:tab/>
              <w:t>{</w:t>
            </w:r>
          </w:p>
          <w:p w14:paraId="0BAF5FC7" w14:textId="77777777" w:rsidR="00C24749" w:rsidRDefault="00C24749" w:rsidP="00C24749">
            <w:pPr>
              <w:pStyle w:val="2-"/>
            </w:pPr>
            <w:r>
              <w:lastRenderedPageBreak/>
              <w:tab/>
            </w:r>
            <w:r>
              <w:tab/>
              <w:t>_COLOR_BEGIN();</w:t>
            </w:r>
          </w:p>
          <w:p w14:paraId="61FA1B33" w14:textId="77777777" w:rsidR="00C24749" w:rsidRDefault="00C24749" w:rsidP="00C24749">
            <w:pPr>
              <w:pStyle w:val="2-"/>
            </w:pPr>
            <w:r>
              <w:tab/>
            </w:r>
            <w:r>
              <w:tab/>
              <w:t>_COLOR_RESET();</w:t>
            </w:r>
          </w:p>
          <w:p w14:paraId="52F25F6C" w14:textId="77777777" w:rsidR="00C24749" w:rsidRDefault="00C24749" w:rsidP="00C24749">
            <w:pPr>
              <w:pStyle w:val="2-"/>
            </w:pPr>
            <w:r>
              <w:tab/>
            </w:r>
            <w:r>
              <w:tab/>
              <w:t>_COLOR_NORMAL();</w:t>
            </w:r>
          </w:p>
          <w:p w14:paraId="3743A1A7" w14:textId="77777777" w:rsidR="00C24749" w:rsidRDefault="00C24749" w:rsidP="00C24749">
            <w:pPr>
              <w:pStyle w:val="2-"/>
            </w:pPr>
            <w:r>
              <w:tab/>
            </w:r>
            <w:r>
              <w:tab/>
              <w:t>output("\n");</w:t>
            </w:r>
          </w:p>
          <w:p w14:paraId="389D6154" w14:textId="77777777" w:rsidR="00C24749" w:rsidRDefault="00C24749" w:rsidP="00C24749">
            <w:pPr>
              <w:pStyle w:val="2-"/>
            </w:pPr>
            <w:r>
              <w:tab/>
            </w:r>
            <w:r>
              <w:tab/>
              <w:t>output("Start unit test: ");</w:t>
            </w:r>
          </w:p>
          <w:p w14:paraId="08ABAF4E" w14:textId="77777777" w:rsidR="00C24749" w:rsidRDefault="00C24749" w:rsidP="00C24749">
            <w:pPr>
              <w:pStyle w:val="2-"/>
            </w:pPr>
            <w:r>
              <w:tab/>
            </w:r>
            <w:r>
              <w:tab/>
              <w:t>if (target_module_name)</w:t>
            </w:r>
          </w:p>
          <w:p w14:paraId="3D710A5E" w14:textId="77777777" w:rsidR="00C24749" w:rsidRDefault="00C24749" w:rsidP="00C24749">
            <w:pPr>
              <w:pStyle w:val="2-"/>
            </w:pPr>
            <w:r>
              <w:tab/>
            </w:r>
            <w:r>
              <w:tab/>
              <w:t>{</w:t>
            </w:r>
          </w:p>
          <w:p w14:paraId="34A7997B" w14:textId="77777777" w:rsidR="00C24749" w:rsidRDefault="00C24749" w:rsidP="00C24749">
            <w:pPr>
              <w:pStyle w:val="2-"/>
            </w:pPr>
            <w:r>
              <w:tab/>
            </w:r>
            <w:r>
              <w:tab/>
            </w:r>
            <w:r>
              <w:tab/>
              <w:t>output("[Target module=\"%s\"]", target_module_name);</w:t>
            </w:r>
          </w:p>
          <w:p w14:paraId="1CB7DBA7" w14:textId="77777777" w:rsidR="00C24749" w:rsidRDefault="00C24749" w:rsidP="00C24749">
            <w:pPr>
              <w:pStyle w:val="2-"/>
            </w:pPr>
            <w:r>
              <w:tab/>
            </w:r>
            <w:r>
              <w:tab/>
              <w:t>}</w:t>
            </w:r>
          </w:p>
          <w:p w14:paraId="54725295" w14:textId="77777777" w:rsidR="00C24749" w:rsidRDefault="00C24749" w:rsidP="00C24749">
            <w:pPr>
              <w:pStyle w:val="2-"/>
            </w:pPr>
            <w:r>
              <w:tab/>
            </w:r>
            <w:r>
              <w:tab/>
              <w:t>if (target_group_id != 0)</w:t>
            </w:r>
          </w:p>
          <w:p w14:paraId="40D711D2" w14:textId="77777777" w:rsidR="00C24749" w:rsidRDefault="00C24749" w:rsidP="00C24749">
            <w:pPr>
              <w:pStyle w:val="2-"/>
            </w:pPr>
            <w:r>
              <w:tab/>
            </w:r>
            <w:r>
              <w:tab/>
              <w:t>{</w:t>
            </w:r>
          </w:p>
          <w:p w14:paraId="15D36A27" w14:textId="77777777" w:rsidR="00C24749" w:rsidRDefault="00C24749" w:rsidP="00C24749">
            <w:pPr>
              <w:pStyle w:val="2-"/>
            </w:pPr>
            <w:r>
              <w:tab/>
            </w:r>
            <w:r>
              <w:tab/>
            </w:r>
            <w:r>
              <w:tab/>
              <w:t>output("[Target group=%d]", target_group_id);</w:t>
            </w:r>
          </w:p>
          <w:p w14:paraId="6A9C0ADE" w14:textId="77777777" w:rsidR="00C24749" w:rsidRDefault="00C24749" w:rsidP="00C24749">
            <w:pPr>
              <w:pStyle w:val="2-"/>
            </w:pPr>
            <w:r>
              <w:tab/>
            </w:r>
            <w:r>
              <w:tab/>
              <w:t>}</w:t>
            </w:r>
          </w:p>
          <w:p w14:paraId="7F59E965" w14:textId="77777777" w:rsidR="00C24749" w:rsidRDefault="00C24749" w:rsidP="00C24749">
            <w:pPr>
              <w:pStyle w:val="2-"/>
            </w:pPr>
            <w:r>
              <w:tab/>
            </w:r>
            <w:r>
              <w:tab/>
              <w:t>if (!target_module_name &amp;&amp; target_group_id == 0)</w:t>
            </w:r>
          </w:p>
          <w:p w14:paraId="375BC679" w14:textId="77777777" w:rsidR="00C24749" w:rsidRDefault="00C24749" w:rsidP="00C24749">
            <w:pPr>
              <w:pStyle w:val="2-"/>
            </w:pPr>
            <w:r>
              <w:tab/>
            </w:r>
            <w:r>
              <w:tab/>
              <w:t>{</w:t>
            </w:r>
          </w:p>
          <w:p w14:paraId="56D9D052" w14:textId="77777777" w:rsidR="00C24749" w:rsidRDefault="00C24749" w:rsidP="00C24749">
            <w:pPr>
              <w:pStyle w:val="2-"/>
            </w:pPr>
            <w:r>
              <w:tab/>
            </w:r>
            <w:r>
              <w:tab/>
            </w:r>
            <w:r>
              <w:tab/>
              <w:t>output("[Target=All]");</w:t>
            </w:r>
          </w:p>
          <w:p w14:paraId="7D19B4C0" w14:textId="77777777" w:rsidR="00C24749" w:rsidRDefault="00C24749" w:rsidP="00C24749">
            <w:pPr>
              <w:pStyle w:val="2-"/>
            </w:pPr>
            <w:r>
              <w:tab/>
            </w:r>
            <w:r>
              <w:tab/>
              <w:t>}</w:t>
            </w:r>
          </w:p>
          <w:p w14:paraId="5E381738" w14:textId="77777777" w:rsidR="00C24749" w:rsidRDefault="00C24749" w:rsidP="00C24749">
            <w:pPr>
              <w:pStyle w:val="2-"/>
            </w:pPr>
            <w:r>
              <w:tab/>
            </w:r>
            <w:r>
              <w:tab/>
              <w:t>if (target_attr != UT_ATTR_ANY)</w:t>
            </w:r>
          </w:p>
          <w:p w14:paraId="28DFA7B8" w14:textId="77777777" w:rsidR="00C24749" w:rsidRDefault="00C24749" w:rsidP="00C24749">
            <w:pPr>
              <w:pStyle w:val="2-"/>
            </w:pPr>
            <w:r>
              <w:tab/>
            </w:r>
            <w:r>
              <w:tab/>
              <w:t>{</w:t>
            </w:r>
          </w:p>
          <w:p w14:paraId="273218A9" w14:textId="77777777" w:rsidR="00C24749" w:rsidRDefault="00C24749" w:rsidP="00C24749">
            <w:pPr>
              <w:pStyle w:val="2-"/>
            </w:pPr>
            <w:r>
              <w:tab/>
            </w:r>
            <w:r>
              <w:tab/>
            </w:r>
            <w:r>
              <w:tab/>
              <w:t>output("[Attr=0x%08x]", target_attr);</w:t>
            </w:r>
          </w:p>
          <w:p w14:paraId="47E8C491" w14:textId="77777777" w:rsidR="00C24749" w:rsidRDefault="00C24749" w:rsidP="00C24749">
            <w:pPr>
              <w:pStyle w:val="2-"/>
            </w:pPr>
            <w:r>
              <w:tab/>
            </w:r>
            <w:r>
              <w:tab/>
              <w:t>}</w:t>
            </w:r>
          </w:p>
          <w:p w14:paraId="47C9B8DB" w14:textId="77777777" w:rsidR="00C24749" w:rsidRDefault="00C24749" w:rsidP="00C24749">
            <w:pPr>
              <w:pStyle w:val="2-"/>
            </w:pPr>
            <w:r>
              <w:tab/>
            </w:r>
            <w:r>
              <w:tab/>
              <w:t>else</w:t>
            </w:r>
          </w:p>
          <w:p w14:paraId="20C57CA8" w14:textId="77777777" w:rsidR="00C24749" w:rsidRDefault="00C24749" w:rsidP="00C24749">
            <w:pPr>
              <w:pStyle w:val="2-"/>
            </w:pPr>
            <w:r>
              <w:tab/>
            </w:r>
            <w:r>
              <w:tab/>
              <w:t>{</w:t>
            </w:r>
          </w:p>
          <w:p w14:paraId="534BFD5D" w14:textId="77777777" w:rsidR="00C24749" w:rsidRDefault="00C24749" w:rsidP="00C24749">
            <w:pPr>
              <w:pStyle w:val="2-"/>
            </w:pPr>
            <w:r>
              <w:tab/>
            </w:r>
            <w:r>
              <w:tab/>
            </w:r>
            <w:r>
              <w:tab/>
              <w:t>output("[Attr=ANY]");</w:t>
            </w:r>
          </w:p>
          <w:p w14:paraId="2543CBCD" w14:textId="77777777" w:rsidR="00C24749" w:rsidRDefault="00C24749" w:rsidP="00C24749">
            <w:pPr>
              <w:pStyle w:val="2-"/>
            </w:pPr>
            <w:r>
              <w:tab/>
            </w:r>
            <w:r>
              <w:tab/>
              <w:t>}</w:t>
            </w:r>
          </w:p>
          <w:p w14:paraId="34EE4A58" w14:textId="77777777" w:rsidR="00C24749" w:rsidRDefault="00C24749" w:rsidP="00C24749">
            <w:pPr>
              <w:pStyle w:val="2-"/>
            </w:pPr>
            <w:r>
              <w:tab/>
            </w:r>
            <w:r>
              <w:tab/>
              <w:t>output("\n");</w:t>
            </w:r>
          </w:p>
          <w:p w14:paraId="34A6E7C3" w14:textId="77777777" w:rsidR="00C24749" w:rsidRDefault="00C24749" w:rsidP="00C24749">
            <w:pPr>
              <w:pStyle w:val="2-"/>
            </w:pPr>
            <w:r>
              <w:tab/>
            </w:r>
            <w:r>
              <w:tab/>
              <w:t>output("============================================================\n");</w:t>
            </w:r>
          </w:p>
          <w:p w14:paraId="0215FCDC" w14:textId="77777777" w:rsidR="00C24749" w:rsidRDefault="00C24749" w:rsidP="00C24749">
            <w:pPr>
              <w:pStyle w:val="2-"/>
            </w:pPr>
            <w:r>
              <w:tab/>
            </w:r>
            <w:r>
              <w:tab/>
              <w:t>_COLOR_END();</w:t>
            </w:r>
          </w:p>
          <w:p w14:paraId="20922F4F" w14:textId="77777777" w:rsidR="00C24749" w:rsidRDefault="00C24749" w:rsidP="00C24749">
            <w:pPr>
              <w:pStyle w:val="2-"/>
            </w:pPr>
            <w:r>
              <w:tab/>
              <w:t>}</w:t>
            </w:r>
          </w:p>
          <w:p w14:paraId="67EE6202" w14:textId="77777777" w:rsidR="001A1F62" w:rsidRDefault="00C24749" w:rsidP="00C24749">
            <w:pPr>
              <w:pStyle w:val="2-"/>
            </w:pPr>
            <w:r>
              <w:tab/>
              <w:t>void CCollection::outputRunUTEnd(const char* target_module_name, const int target_group_id,</w:t>
            </w:r>
          </w:p>
          <w:p w14:paraId="1408AD44" w14:textId="77777777" w:rsidR="001A1F62" w:rsidRDefault="001A1F62" w:rsidP="00C24749">
            <w:pPr>
              <w:pStyle w:val="2-"/>
            </w:pPr>
            <w:r>
              <w:tab/>
            </w:r>
            <w:r>
              <w:tab/>
            </w:r>
            <w:r>
              <w:tab/>
            </w:r>
            <w:r>
              <w:tab/>
            </w:r>
            <w:r>
              <w:tab/>
            </w:r>
            <w:r>
              <w:tab/>
            </w:r>
            <w:r>
              <w:tab/>
            </w:r>
            <w:r w:rsidR="00C24749">
              <w:t>const UnitTest::T_UT_ATTR target_attr, const int passed_total,</w:t>
            </w:r>
          </w:p>
          <w:p w14:paraId="232DA3B3" w14:textId="3CA49277" w:rsidR="00C24749" w:rsidRDefault="001A1F62" w:rsidP="00C24749">
            <w:pPr>
              <w:pStyle w:val="2-"/>
            </w:pPr>
            <w:r>
              <w:tab/>
            </w:r>
            <w:r>
              <w:tab/>
            </w:r>
            <w:r>
              <w:tab/>
            </w:r>
            <w:r>
              <w:tab/>
            </w:r>
            <w:r>
              <w:tab/>
            </w:r>
            <w:r>
              <w:tab/>
            </w:r>
            <w:r>
              <w:tab/>
            </w:r>
            <w:r w:rsidR="00C24749">
              <w:t>const int missed_total, const double elapsed_time_total)</w:t>
            </w:r>
          </w:p>
          <w:p w14:paraId="28EDC4C6" w14:textId="77777777" w:rsidR="00C24749" w:rsidRDefault="00C24749" w:rsidP="00C24749">
            <w:pPr>
              <w:pStyle w:val="2-"/>
            </w:pPr>
            <w:r>
              <w:tab/>
              <w:t>{</w:t>
            </w:r>
          </w:p>
          <w:p w14:paraId="44A2A2FE" w14:textId="77777777" w:rsidR="00C24749" w:rsidRDefault="00C24749" w:rsidP="00C24749">
            <w:pPr>
              <w:pStyle w:val="2-"/>
            </w:pPr>
            <w:r>
              <w:tab/>
            </w:r>
            <w:r>
              <w:tab/>
              <w:t>_COLOR_BEGIN();</w:t>
            </w:r>
          </w:p>
          <w:p w14:paraId="2E53B38E" w14:textId="77777777" w:rsidR="00C24749" w:rsidRDefault="00C24749" w:rsidP="00C24749">
            <w:pPr>
              <w:pStyle w:val="2-"/>
            </w:pPr>
            <w:r>
              <w:tab/>
            </w:r>
            <w:r>
              <w:tab/>
              <w:t>_COLOR_RESET();</w:t>
            </w:r>
          </w:p>
          <w:p w14:paraId="5C1C1AC9" w14:textId="77777777" w:rsidR="00C24749" w:rsidRDefault="00C24749" w:rsidP="00C24749">
            <w:pPr>
              <w:pStyle w:val="2-"/>
            </w:pPr>
            <w:r>
              <w:tab/>
            </w:r>
            <w:r>
              <w:tab/>
              <w:t>_COLOR_NORMAL();</w:t>
            </w:r>
          </w:p>
          <w:p w14:paraId="3D3C86CF" w14:textId="77777777" w:rsidR="00C24749" w:rsidRDefault="00C24749" w:rsidP="00C24749">
            <w:pPr>
              <w:pStyle w:val="2-"/>
            </w:pPr>
            <w:r>
              <w:tab/>
            </w:r>
            <w:r>
              <w:tab/>
              <w:t>output("\n");</w:t>
            </w:r>
          </w:p>
          <w:p w14:paraId="560C7B5B" w14:textId="77777777" w:rsidR="00C24749" w:rsidRDefault="00C24749" w:rsidP="00C24749">
            <w:pPr>
              <w:pStyle w:val="2-"/>
            </w:pPr>
            <w:r>
              <w:tab/>
            </w:r>
            <w:r>
              <w:tab/>
              <w:t>output("============================================================\n");</w:t>
            </w:r>
          </w:p>
          <w:p w14:paraId="37E528D4" w14:textId="77777777" w:rsidR="00C24749" w:rsidRDefault="00C24749" w:rsidP="00C24749">
            <w:pPr>
              <w:pStyle w:val="2-"/>
            </w:pPr>
            <w:r>
              <w:tab/>
            </w:r>
            <w:r>
              <w:tab/>
              <w:t>output("Finish unit test: Total [test=%d, passed=", passed_total + missed_total);</w:t>
            </w:r>
          </w:p>
          <w:p w14:paraId="6D5C0D87" w14:textId="77777777" w:rsidR="00C24749" w:rsidRDefault="00C24749" w:rsidP="00C24749">
            <w:pPr>
              <w:pStyle w:val="2-"/>
            </w:pPr>
            <w:r>
              <w:tab/>
            </w:r>
            <w:r>
              <w:tab/>
              <w:t>if (passed_total &gt; 0)</w:t>
            </w:r>
          </w:p>
          <w:p w14:paraId="7F7FDCF0" w14:textId="77777777" w:rsidR="00C24749" w:rsidRDefault="00C24749" w:rsidP="00C24749">
            <w:pPr>
              <w:pStyle w:val="2-"/>
            </w:pPr>
            <w:r>
              <w:tab/>
            </w:r>
            <w:r>
              <w:tab/>
              <w:t>{</w:t>
            </w:r>
          </w:p>
          <w:p w14:paraId="674BEEC7" w14:textId="77777777" w:rsidR="00C24749" w:rsidRDefault="00C24749" w:rsidP="00C24749">
            <w:pPr>
              <w:pStyle w:val="2-"/>
            </w:pPr>
            <w:r>
              <w:tab/>
            </w:r>
            <w:r>
              <w:tab/>
            </w:r>
            <w:r>
              <w:tab/>
              <w:t>_COLOR_OK();</w:t>
            </w:r>
          </w:p>
          <w:p w14:paraId="6714316A" w14:textId="77777777" w:rsidR="00C24749" w:rsidRDefault="00C24749" w:rsidP="00C24749">
            <w:pPr>
              <w:pStyle w:val="2-"/>
            </w:pPr>
            <w:r>
              <w:tab/>
            </w:r>
            <w:r>
              <w:tab/>
            </w:r>
            <w:r>
              <w:tab/>
              <w:t>output("%d", passed_total);</w:t>
            </w:r>
          </w:p>
          <w:p w14:paraId="0CB8A9A5" w14:textId="77777777" w:rsidR="00C24749" w:rsidRDefault="00C24749" w:rsidP="00C24749">
            <w:pPr>
              <w:pStyle w:val="2-"/>
            </w:pPr>
            <w:r>
              <w:tab/>
            </w:r>
            <w:r>
              <w:tab/>
              <w:t>}</w:t>
            </w:r>
          </w:p>
          <w:p w14:paraId="2350D544" w14:textId="77777777" w:rsidR="00C24749" w:rsidRDefault="00C24749" w:rsidP="00C24749">
            <w:pPr>
              <w:pStyle w:val="2-"/>
            </w:pPr>
            <w:r>
              <w:tab/>
            </w:r>
            <w:r>
              <w:tab/>
              <w:t>else</w:t>
            </w:r>
          </w:p>
          <w:p w14:paraId="6F125FA0" w14:textId="77777777" w:rsidR="00C24749" w:rsidRDefault="00C24749" w:rsidP="00C24749">
            <w:pPr>
              <w:pStyle w:val="2-"/>
            </w:pPr>
            <w:r>
              <w:tab/>
            </w:r>
            <w:r>
              <w:tab/>
              <w:t>{</w:t>
            </w:r>
          </w:p>
          <w:p w14:paraId="2EEB79BB" w14:textId="77777777" w:rsidR="00C24749" w:rsidRDefault="00C24749" w:rsidP="00C24749">
            <w:pPr>
              <w:pStyle w:val="2-"/>
            </w:pPr>
            <w:r>
              <w:tab/>
            </w:r>
            <w:r>
              <w:tab/>
            </w:r>
            <w:r>
              <w:tab/>
              <w:t>_COLOR_NORMAL();</w:t>
            </w:r>
          </w:p>
          <w:p w14:paraId="1AA9D779" w14:textId="77777777" w:rsidR="00C24749" w:rsidRDefault="00C24749" w:rsidP="00C24749">
            <w:pPr>
              <w:pStyle w:val="2-"/>
            </w:pPr>
            <w:r>
              <w:tab/>
            </w:r>
            <w:r>
              <w:tab/>
            </w:r>
            <w:r>
              <w:tab/>
              <w:t>output("%d", passed_total);</w:t>
            </w:r>
          </w:p>
          <w:p w14:paraId="00BBFCF3" w14:textId="77777777" w:rsidR="00C24749" w:rsidRDefault="00C24749" w:rsidP="00C24749">
            <w:pPr>
              <w:pStyle w:val="2-"/>
            </w:pPr>
            <w:r>
              <w:tab/>
            </w:r>
            <w:r>
              <w:tab/>
              <w:t>}</w:t>
            </w:r>
          </w:p>
          <w:p w14:paraId="46E3AE66" w14:textId="77777777" w:rsidR="00C24749" w:rsidRDefault="00C24749" w:rsidP="00C24749">
            <w:pPr>
              <w:pStyle w:val="2-"/>
            </w:pPr>
            <w:r>
              <w:tab/>
            </w:r>
            <w:r>
              <w:tab/>
              <w:t>_COLOR_NORMAL();</w:t>
            </w:r>
          </w:p>
          <w:p w14:paraId="27A65AC5" w14:textId="77777777" w:rsidR="00C24749" w:rsidRDefault="00C24749" w:rsidP="00C24749">
            <w:pPr>
              <w:pStyle w:val="2-"/>
            </w:pPr>
            <w:r>
              <w:tab/>
            </w:r>
            <w:r>
              <w:tab/>
              <w:t>output(", missed=");</w:t>
            </w:r>
          </w:p>
          <w:p w14:paraId="33F50318" w14:textId="77777777" w:rsidR="00C24749" w:rsidRDefault="00C24749" w:rsidP="00C24749">
            <w:pPr>
              <w:pStyle w:val="2-"/>
            </w:pPr>
            <w:r>
              <w:tab/>
            </w:r>
            <w:r>
              <w:tab/>
              <w:t>if (missed_total &gt; 0)</w:t>
            </w:r>
          </w:p>
          <w:p w14:paraId="59848D27" w14:textId="77777777" w:rsidR="00C24749" w:rsidRDefault="00C24749" w:rsidP="00C24749">
            <w:pPr>
              <w:pStyle w:val="2-"/>
            </w:pPr>
            <w:r>
              <w:tab/>
            </w:r>
            <w:r>
              <w:tab/>
              <w:t>{</w:t>
            </w:r>
          </w:p>
          <w:p w14:paraId="4D27FE6A" w14:textId="77777777" w:rsidR="00C24749" w:rsidRDefault="00C24749" w:rsidP="00C24749">
            <w:pPr>
              <w:pStyle w:val="2-"/>
            </w:pPr>
            <w:r>
              <w:tab/>
            </w:r>
            <w:r>
              <w:tab/>
            </w:r>
            <w:r>
              <w:tab/>
              <w:t>_COLOR_NG();</w:t>
            </w:r>
          </w:p>
          <w:p w14:paraId="1257FBE8" w14:textId="77777777" w:rsidR="00C24749" w:rsidRDefault="00C24749" w:rsidP="00C24749">
            <w:pPr>
              <w:pStyle w:val="2-"/>
            </w:pPr>
            <w:r>
              <w:tab/>
            </w:r>
            <w:r>
              <w:tab/>
            </w:r>
            <w:r>
              <w:tab/>
              <w:t>output("%d", missed_total);</w:t>
            </w:r>
          </w:p>
          <w:p w14:paraId="5467AD20" w14:textId="77777777" w:rsidR="00C24749" w:rsidRDefault="00C24749" w:rsidP="00C24749">
            <w:pPr>
              <w:pStyle w:val="2-"/>
            </w:pPr>
            <w:r>
              <w:tab/>
            </w:r>
            <w:r>
              <w:tab/>
              <w:t>}</w:t>
            </w:r>
          </w:p>
          <w:p w14:paraId="28698728" w14:textId="77777777" w:rsidR="00C24749" w:rsidRDefault="00C24749" w:rsidP="00C24749">
            <w:pPr>
              <w:pStyle w:val="2-"/>
            </w:pPr>
            <w:r>
              <w:tab/>
            </w:r>
            <w:r>
              <w:tab/>
              <w:t>else</w:t>
            </w:r>
          </w:p>
          <w:p w14:paraId="7372DDE6" w14:textId="77777777" w:rsidR="00C24749" w:rsidRDefault="00C24749" w:rsidP="00C24749">
            <w:pPr>
              <w:pStyle w:val="2-"/>
            </w:pPr>
            <w:r>
              <w:tab/>
            </w:r>
            <w:r>
              <w:tab/>
              <w:t>{</w:t>
            </w:r>
          </w:p>
          <w:p w14:paraId="18B7AEA1" w14:textId="77777777" w:rsidR="00C24749" w:rsidRDefault="00C24749" w:rsidP="00C24749">
            <w:pPr>
              <w:pStyle w:val="2-"/>
            </w:pPr>
            <w:r>
              <w:tab/>
            </w:r>
            <w:r>
              <w:tab/>
            </w:r>
            <w:r>
              <w:tab/>
              <w:t>_COLOR_NORMAL();</w:t>
            </w:r>
          </w:p>
          <w:p w14:paraId="59B30385" w14:textId="77777777" w:rsidR="00C24749" w:rsidRDefault="00C24749" w:rsidP="00C24749">
            <w:pPr>
              <w:pStyle w:val="2-"/>
            </w:pPr>
            <w:r>
              <w:tab/>
            </w:r>
            <w:r>
              <w:tab/>
            </w:r>
            <w:r>
              <w:tab/>
              <w:t>output("%d", missed_total);</w:t>
            </w:r>
          </w:p>
          <w:p w14:paraId="439AE586" w14:textId="77777777" w:rsidR="00C24749" w:rsidRDefault="00C24749" w:rsidP="00C24749">
            <w:pPr>
              <w:pStyle w:val="2-"/>
            </w:pPr>
            <w:r>
              <w:tab/>
            </w:r>
            <w:r>
              <w:tab/>
              <w:t>}</w:t>
            </w:r>
          </w:p>
          <w:p w14:paraId="28642836" w14:textId="77777777" w:rsidR="00C24749" w:rsidRDefault="00C24749" w:rsidP="00C24749">
            <w:pPr>
              <w:pStyle w:val="2-"/>
            </w:pPr>
            <w:r>
              <w:tab/>
            </w:r>
            <w:r>
              <w:tab/>
              <w:t>_COLOR_NORMAL();</w:t>
            </w:r>
          </w:p>
          <w:p w14:paraId="256773FD" w14:textId="77777777" w:rsidR="00C24749" w:rsidRDefault="00C24749" w:rsidP="00C24749">
            <w:pPr>
              <w:pStyle w:val="2-"/>
            </w:pPr>
            <w:r>
              <w:tab/>
            </w:r>
            <w:r>
              <w:tab/>
              <w:t>output("] ");</w:t>
            </w:r>
          </w:p>
          <w:p w14:paraId="0CD9789F" w14:textId="77777777" w:rsidR="00C24749" w:rsidRDefault="00C24749" w:rsidP="00C24749">
            <w:pPr>
              <w:pStyle w:val="2-"/>
            </w:pPr>
            <w:r>
              <w:tab/>
            </w:r>
            <w:r>
              <w:tab/>
              <w:t>_COLOR_ELAPSED_TIME();</w:t>
            </w:r>
          </w:p>
          <w:p w14:paraId="0DF518B9" w14:textId="77777777" w:rsidR="00C24749" w:rsidRDefault="00C24749" w:rsidP="00C24749">
            <w:pPr>
              <w:pStyle w:val="2-"/>
            </w:pPr>
            <w:r>
              <w:tab/>
            </w:r>
            <w:r>
              <w:tab/>
              <w:t>output("%.6lf ms", elapsed_time_total);</w:t>
            </w:r>
          </w:p>
          <w:p w14:paraId="0EC22416" w14:textId="77777777" w:rsidR="00C24749" w:rsidRDefault="00C24749" w:rsidP="00C24749">
            <w:pPr>
              <w:pStyle w:val="2-"/>
            </w:pPr>
            <w:r>
              <w:lastRenderedPageBreak/>
              <w:tab/>
            </w:r>
            <w:r>
              <w:tab/>
              <w:t>_COLOR_NORMAL();</w:t>
            </w:r>
          </w:p>
          <w:p w14:paraId="48EF2048" w14:textId="77777777" w:rsidR="00C24749" w:rsidRDefault="00C24749" w:rsidP="00C24749">
            <w:pPr>
              <w:pStyle w:val="2-"/>
            </w:pPr>
            <w:r>
              <w:tab/>
            </w:r>
            <w:r>
              <w:tab/>
              <w:t>output(" -----\n");</w:t>
            </w:r>
          </w:p>
          <w:p w14:paraId="18B63E27" w14:textId="77777777" w:rsidR="00C24749" w:rsidRDefault="00C24749" w:rsidP="00C24749">
            <w:pPr>
              <w:pStyle w:val="2-"/>
            </w:pPr>
            <w:r>
              <w:tab/>
            </w:r>
            <w:r>
              <w:tab/>
              <w:t>output("\n");</w:t>
            </w:r>
          </w:p>
          <w:p w14:paraId="227B2966" w14:textId="77777777" w:rsidR="00C24749" w:rsidRDefault="00C24749" w:rsidP="00C24749">
            <w:pPr>
              <w:pStyle w:val="2-"/>
            </w:pPr>
            <w:r>
              <w:tab/>
            </w:r>
            <w:r>
              <w:tab/>
              <w:t>_COLOR_END();</w:t>
            </w:r>
          </w:p>
          <w:p w14:paraId="69EFEF9D" w14:textId="77777777" w:rsidR="00C24749" w:rsidRDefault="00C24749" w:rsidP="00C24749">
            <w:pPr>
              <w:pStyle w:val="2-"/>
            </w:pPr>
            <w:r>
              <w:tab/>
              <w:t>}</w:t>
            </w:r>
          </w:p>
          <w:p w14:paraId="1093A930" w14:textId="77777777" w:rsidR="001A1F62" w:rsidRDefault="00C24749" w:rsidP="00C24749">
            <w:pPr>
              <w:pStyle w:val="2-"/>
            </w:pPr>
            <w:r>
              <w:tab/>
              <w:t>void CCollection::outputRunUTModuleBegin(const char* module_name, const int group_id,</w:t>
            </w:r>
          </w:p>
          <w:p w14:paraId="34C857C4" w14:textId="15E7DC27" w:rsidR="00C24749" w:rsidRDefault="001A1F62" w:rsidP="00C24749">
            <w:pPr>
              <w:pStyle w:val="2-"/>
            </w:pPr>
            <w:r>
              <w:tab/>
            </w:r>
            <w:r>
              <w:tab/>
            </w:r>
            <w:r>
              <w:tab/>
            </w:r>
            <w:r>
              <w:tab/>
            </w:r>
            <w:r>
              <w:tab/>
            </w:r>
            <w:r>
              <w:tab/>
            </w:r>
            <w:r>
              <w:tab/>
            </w:r>
            <w:r>
              <w:tab/>
            </w:r>
            <w:r>
              <w:tab/>
            </w:r>
            <w:r>
              <w:tab/>
            </w:r>
            <w:r>
              <w:tab/>
            </w:r>
            <w:r>
              <w:tab/>
            </w:r>
            <w:r>
              <w:tab/>
            </w:r>
            <w:r>
              <w:tab/>
            </w:r>
            <w:r w:rsidR="00C24749">
              <w:t>const UnitTest::T_UT_ATTR attr)</w:t>
            </w:r>
          </w:p>
          <w:p w14:paraId="04DBCC1B" w14:textId="77777777" w:rsidR="00C24749" w:rsidRDefault="00C24749" w:rsidP="00C24749">
            <w:pPr>
              <w:pStyle w:val="2-"/>
            </w:pPr>
            <w:r>
              <w:tab/>
              <w:t>{</w:t>
            </w:r>
          </w:p>
          <w:p w14:paraId="7F31C95F" w14:textId="77777777" w:rsidR="00C24749" w:rsidRDefault="00C24749" w:rsidP="00C24749">
            <w:pPr>
              <w:pStyle w:val="2-"/>
            </w:pPr>
            <w:r>
              <w:tab/>
            </w:r>
            <w:r>
              <w:tab/>
              <w:t>_COLOR_BEGIN();</w:t>
            </w:r>
          </w:p>
          <w:p w14:paraId="3407501A" w14:textId="77777777" w:rsidR="00C24749" w:rsidRDefault="00C24749" w:rsidP="00C24749">
            <w:pPr>
              <w:pStyle w:val="2-"/>
            </w:pPr>
            <w:r>
              <w:tab/>
            </w:r>
            <w:r>
              <w:tab/>
              <w:t>_COLOR_RESET();</w:t>
            </w:r>
          </w:p>
          <w:p w14:paraId="1798C266" w14:textId="77777777" w:rsidR="00C24749" w:rsidRDefault="00C24749" w:rsidP="00C24749">
            <w:pPr>
              <w:pStyle w:val="2-"/>
            </w:pPr>
            <w:r>
              <w:tab/>
            </w:r>
            <w:r>
              <w:tab/>
              <w:t>_COLOR_NORMAL();</w:t>
            </w:r>
          </w:p>
          <w:p w14:paraId="5A668B6F" w14:textId="77777777" w:rsidR="00C24749" w:rsidRDefault="00C24749" w:rsidP="00C24749">
            <w:pPr>
              <w:pStyle w:val="2-"/>
            </w:pPr>
            <w:r>
              <w:tab/>
            </w:r>
            <w:r>
              <w:tab/>
              <w:t>output("\n");</w:t>
            </w:r>
          </w:p>
          <w:p w14:paraId="2B000CFF" w14:textId="77777777" w:rsidR="00C24749" w:rsidRDefault="00C24749" w:rsidP="00C24749">
            <w:pPr>
              <w:pStyle w:val="2-"/>
            </w:pPr>
            <w:r>
              <w:tab/>
            </w:r>
            <w:r>
              <w:tab/>
              <w:t>output("----- Start unit test module: \"%s\" (Group=%d,Attr=0x%08x) -----\n", module_name, group_id, attr);</w:t>
            </w:r>
          </w:p>
          <w:p w14:paraId="3BFF6D27" w14:textId="77777777" w:rsidR="00C24749" w:rsidRDefault="00C24749" w:rsidP="00C24749">
            <w:pPr>
              <w:pStyle w:val="2-"/>
            </w:pPr>
            <w:r>
              <w:tab/>
            </w:r>
            <w:r>
              <w:tab/>
              <w:t>_COLOR_END();</w:t>
            </w:r>
          </w:p>
          <w:p w14:paraId="510B34D4" w14:textId="77777777" w:rsidR="00C24749" w:rsidRDefault="00C24749" w:rsidP="00C24749">
            <w:pPr>
              <w:pStyle w:val="2-"/>
            </w:pPr>
            <w:r>
              <w:tab/>
              <w:t>}</w:t>
            </w:r>
          </w:p>
          <w:p w14:paraId="7AF57AB6" w14:textId="77777777" w:rsidR="001A1F62" w:rsidRDefault="00C24749" w:rsidP="00C24749">
            <w:pPr>
              <w:pStyle w:val="2-"/>
            </w:pPr>
            <w:r>
              <w:tab/>
              <w:t>void CCollection::outputRunUTModuleEnd(const char* module_name, const int group_id, const UnitTest::T_UT_ATTR attr,</w:t>
            </w:r>
          </w:p>
          <w:p w14:paraId="35F683AE" w14:textId="7265AF3B" w:rsidR="00C24749" w:rsidRDefault="001A1F62" w:rsidP="00C24749">
            <w:pPr>
              <w:pStyle w:val="2-"/>
            </w:pPr>
            <w:r>
              <w:tab/>
            </w:r>
            <w:r>
              <w:tab/>
            </w:r>
            <w:r>
              <w:tab/>
            </w:r>
            <w:r>
              <w:tab/>
            </w:r>
            <w:r>
              <w:tab/>
            </w:r>
            <w:r>
              <w:tab/>
            </w:r>
            <w:r>
              <w:tab/>
            </w:r>
            <w:r>
              <w:tab/>
            </w:r>
            <w:r>
              <w:tab/>
            </w:r>
            <w:r w:rsidR="00C24749">
              <w:t>const int passed, const int missed, const double elapsed_time)</w:t>
            </w:r>
          </w:p>
          <w:p w14:paraId="4D267BCF" w14:textId="77777777" w:rsidR="00C24749" w:rsidRDefault="00C24749" w:rsidP="00C24749">
            <w:pPr>
              <w:pStyle w:val="2-"/>
            </w:pPr>
            <w:r>
              <w:tab/>
              <w:t>{</w:t>
            </w:r>
          </w:p>
          <w:p w14:paraId="5868869F" w14:textId="77777777" w:rsidR="00C24749" w:rsidRDefault="00C24749" w:rsidP="00C24749">
            <w:pPr>
              <w:pStyle w:val="2-"/>
            </w:pPr>
            <w:r>
              <w:tab/>
            </w:r>
            <w:r>
              <w:tab/>
              <w:t>_COLOR_BEGIN();</w:t>
            </w:r>
          </w:p>
          <w:p w14:paraId="3D01541C" w14:textId="77777777" w:rsidR="00C24749" w:rsidRDefault="00C24749" w:rsidP="00C24749">
            <w:pPr>
              <w:pStyle w:val="2-"/>
            </w:pPr>
            <w:r>
              <w:tab/>
            </w:r>
            <w:r>
              <w:tab/>
              <w:t>_COLOR_RESET();</w:t>
            </w:r>
          </w:p>
          <w:p w14:paraId="7704818C" w14:textId="77777777" w:rsidR="00C24749" w:rsidRDefault="00C24749" w:rsidP="00C24749">
            <w:pPr>
              <w:pStyle w:val="2-"/>
            </w:pPr>
            <w:r>
              <w:tab/>
            </w:r>
            <w:r>
              <w:tab/>
              <w:t>_COLOR_NORMAL();</w:t>
            </w:r>
          </w:p>
          <w:p w14:paraId="02EACDBA" w14:textId="77777777" w:rsidR="00C24749" w:rsidRDefault="00C24749" w:rsidP="00C24749">
            <w:pPr>
              <w:pStyle w:val="2-"/>
            </w:pPr>
            <w:r>
              <w:tab/>
            </w:r>
            <w:r>
              <w:tab/>
              <w:t>output("----- Finish unit test module: [test=%d, passed=", passed + missed);</w:t>
            </w:r>
          </w:p>
          <w:p w14:paraId="04E30169" w14:textId="77777777" w:rsidR="00C24749" w:rsidRDefault="00C24749" w:rsidP="00C24749">
            <w:pPr>
              <w:pStyle w:val="2-"/>
            </w:pPr>
            <w:r>
              <w:tab/>
            </w:r>
            <w:r>
              <w:tab/>
              <w:t>if (passed &gt; 0)</w:t>
            </w:r>
          </w:p>
          <w:p w14:paraId="13B9CC67" w14:textId="77777777" w:rsidR="00C24749" w:rsidRDefault="00C24749" w:rsidP="00C24749">
            <w:pPr>
              <w:pStyle w:val="2-"/>
            </w:pPr>
            <w:r>
              <w:tab/>
            </w:r>
            <w:r>
              <w:tab/>
              <w:t>{</w:t>
            </w:r>
          </w:p>
          <w:p w14:paraId="59E338D0" w14:textId="77777777" w:rsidR="00C24749" w:rsidRDefault="00C24749" w:rsidP="00C24749">
            <w:pPr>
              <w:pStyle w:val="2-"/>
            </w:pPr>
            <w:r>
              <w:tab/>
            </w:r>
            <w:r>
              <w:tab/>
            </w:r>
            <w:r>
              <w:tab/>
              <w:t>_COLOR_OK();</w:t>
            </w:r>
          </w:p>
          <w:p w14:paraId="7D07775C" w14:textId="77777777" w:rsidR="00C24749" w:rsidRDefault="00C24749" w:rsidP="00C24749">
            <w:pPr>
              <w:pStyle w:val="2-"/>
            </w:pPr>
            <w:r>
              <w:tab/>
            </w:r>
            <w:r>
              <w:tab/>
            </w:r>
            <w:r>
              <w:tab/>
              <w:t>output("%d", passed);</w:t>
            </w:r>
          </w:p>
          <w:p w14:paraId="227B0D3E" w14:textId="77777777" w:rsidR="00C24749" w:rsidRDefault="00C24749" w:rsidP="00C24749">
            <w:pPr>
              <w:pStyle w:val="2-"/>
            </w:pPr>
            <w:r>
              <w:tab/>
            </w:r>
            <w:r>
              <w:tab/>
              <w:t>}</w:t>
            </w:r>
          </w:p>
          <w:p w14:paraId="65B7D112" w14:textId="77777777" w:rsidR="00C24749" w:rsidRDefault="00C24749" w:rsidP="00C24749">
            <w:pPr>
              <w:pStyle w:val="2-"/>
            </w:pPr>
            <w:r>
              <w:tab/>
            </w:r>
            <w:r>
              <w:tab/>
              <w:t>else</w:t>
            </w:r>
          </w:p>
          <w:p w14:paraId="57DC9FAA" w14:textId="77777777" w:rsidR="00C24749" w:rsidRDefault="00C24749" w:rsidP="00C24749">
            <w:pPr>
              <w:pStyle w:val="2-"/>
            </w:pPr>
            <w:r>
              <w:tab/>
            </w:r>
            <w:r>
              <w:tab/>
              <w:t>{</w:t>
            </w:r>
          </w:p>
          <w:p w14:paraId="45E62DD3" w14:textId="77777777" w:rsidR="00C24749" w:rsidRDefault="00C24749" w:rsidP="00C24749">
            <w:pPr>
              <w:pStyle w:val="2-"/>
            </w:pPr>
            <w:r>
              <w:tab/>
            </w:r>
            <w:r>
              <w:tab/>
            </w:r>
            <w:r>
              <w:tab/>
              <w:t>_COLOR_NORMAL();</w:t>
            </w:r>
          </w:p>
          <w:p w14:paraId="2A78D52A" w14:textId="77777777" w:rsidR="00C24749" w:rsidRDefault="00C24749" w:rsidP="00C24749">
            <w:pPr>
              <w:pStyle w:val="2-"/>
            </w:pPr>
            <w:r>
              <w:tab/>
            </w:r>
            <w:r>
              <w:tab/>
            </w:r>
            <w:r>
              <w:tab/>
              <w:t>output("%d", passed);</w:t>
            </w:r>
          </w:p>
          <w:p w14:paraId="78967A1B" w14:textId="77777777" w:rsidR="00C24749" w:rsidRDefault="00C24749" w:rsidP="00C24749">
            <w:pPr>
              <w:pStyle w:val="2-"/>
            </w:pPr>
            <w:r>
              <w:tab/>
            </w:r>
            <w:r>
              <w:tab/>
              <w:t>}</w:t>
            </w:r>
          </w:p>
          <w:p w14:paraId="3FD75372" w14:textId="77777777" w:rsidR="00C24749" w:rsidRDefault="00C24749" w:rsidP="00C24749">
            <w:pPr>
              <w:pStyle w:val="2-"/>
            </w:pPr>
            <w:r>
              <w:tab/>
            </w:r>
            <w:r>
              <w:tab/>
              <w:t>_COLOR_NORMAL();</w:t>
            </w:r>
          </w:p>
          <w:p w14:paraId="42A91D26" w14:textId="77777777" w:rsidR="00C24749" w:rsidRDefault="00C24749" w:rsidP="00C24749">
            <w:pPr>
              <w:pStyle w:val="2-"/>
            </w:pPr>
            <w:r>
              <w:tab/>
            </w:r>
            <w:r>
              <w:tab/>
              <w:t>output(", missed=");</w:t>
            </w:r>
          </w:p>
          <w:p w14:paraId="6CD00162" w14:textId="77777777" w:rsidR="00C24749" w:rsidRDefault="00C24749" w:rsidP="00C24749">
            <w:pPr>
              <w:pStyle w:val="2-"/>
            </w:pPr>
            <w:r>
              <w:tab/>
            </w:r>
            <w:r>
              <w:tab/>
              <w:t>if (missed &gt; 0)</w:t>
            </w:r>
          </w:p>
          <w:p w14:paraId="02D210DB" w14:textId="77777777" w:rsidR="00C24749" w:rsidRDefault="00C24749" w:rsidP="00C24749">
            <w:pPr>
              <w:pStyle w:val="2-"/>
            </w:pPr>
            <w:r>
              <w:tab/>
            </w:r>
            <w:r>
              <w:tab/>
              <w:t>{</w:t>
            </w:r>
          </w:p>
          <w:p w14:paraId="4FDD4599" w14:textId="77777777" w:rsidR="00C24749" w:rsidRDefault="00C24749" w:rsidP="00C24749">
            <w:pPr>
              <w:pStyle w:val="2-"/>
            </w:pPr>
            <w:r>
              <w:tab/>
            </w:r>
            <w:r>
              <w:tab/>
            </w:r>
            <w:r>
              <w:tab/>
              <w:t>_COLOR_NG();</w:t>
            </w:r>
          </w:p>
          <w:p w14:paraId="76C3E695" w14:textId="77777777" w:rsidR="00C24749" w:rsidRDefault="00C24749" w:rsidP="00C24749">
            <w:pPr>
              <w:pStyle w:val="2-"/>
            </w:pPr>
            <w:r>
              <w:tab/>
            </w:r>
            <w:r>
              <w:tab/>
            </w:r>
            <w:r>
              <w:tab/>
              <w:t>output("%d", missed);</w:t>
            </w:r>
          </w:p>
          <w:p w14:paraId="5471D777" w14:textId="77777777" w:rsidR="00C24749" w:rsidRDefault="00C24749" w:rsidP="00C24749">
            <w:pPr>
              <w:pStyle w:val="2-"/>
            </w:pPr>
            <w:r>
              <w:tab/>
            </w:r>
            <w:r>
              <w:tab/>
              <w:t>}</w:t>
            </w:r>
          </w:p>
          <w:p w14:paraId="2E63DB74" w14:textId="77777777" w:rsidR="00C24749" w:rsidRDefault="00C24749" w:rsidP="00C24749">
            <w:pPr>
              <w:pStyle w:val="2-"/>
            </w:pPr>
            <w:r>
              <w:tab/>
            </w:r>
            <w:r>
              <w:tab/>
              <w:t>else</w:t>
            </w:r>
          </w:p>
          <w:p w14:paraId="47E6C835" w14:textId="77777777" w:rsidR="00C24749" w:rsidRDefault="00C24749" w:rsidP="00C24749">
            <w:pPr>
              <w:pStyle w:val="2-"/>
            </w:pPr>
            <w:r>
              <w:tab/>
            </w:r>
            <w:r>
              <w:tab/>
              <w:t>{</w:t>
            </w:r>
          </w:p>
          <w:p w14:paraId="7B9B75A3" w14:textId="77777777" w:rsidR="00C24749" w:rsidRDefault="00C24749" w:rsidP="00C24749">
            <w:pPr>
              <w:pStyle w:val="2-"/>
            </w:pPr>
            <w:r>
              <w:tab/>
            </w:r>
            <w:r>
              <w:tab/>
            </w:r>
            <w:r>
              <w:tab/>
              <w:t>_COLOR_NORMAL();</w:t>
            </w:r>
          </w:p>
          <w:p w14:paraId="15FCECFF" w14:textId="77777777" w:rsidR="00C24749" w:rsidRDefault="00C24749" w:rsidP="00C24749">
            <w:pPr>
              <w:pStyle w:val="2-"/>
            </w:pPr>
            <w:r>
              <w:tab/>
            </w:r>
            <w:r>
              <w:tab/>
            </w:r>
            <w:r>
              <w:tab/>
              <w:t>output("%d", missed);</w:t>
            </w:r>
          </w:p>
          <w:p w14:paraId="231CB301" w14:textId="77777777" w:rsidR="00C24749" w:rsidRDefault="00C24749" w:rsidP="00C24749">
            <w:pPr>
              <w:pStyle w:val="2-"/>
            </w:pPr>
            <w:r>
              <w:tab/>
            </w:r>
            <w:r>
              <w:tab/>
              <w:t>}</w:t>
            </w:r>
          </w:p>
          <w:p w14:paraId="1F0BE1F7" w14:textId="77777777" w:rsidR="00C24749" w:rsidRDefault="00C24749" w:rsidP="00C24749">
            <w:pPr>
              <w:pStyle w:val="2-"/>
            </w:pPr>
            <w:r>
              <w:tab/>
            </w:r>
            <w:r>
              <w:tab/>
              <w:t>_COLOR_NORMAL();</w:t>
            </w:r>
          </w:p>
          <w:p w14:paraId="25E887D7" w14:textId="77777777" w:rsidR="00C24749" w:rsidRDefault="00C24749" w:rsidP="00C24749">
            <w:pPr>
              <w:pStyle w:val="2-"/>
            </w:pPr>
            <w:r>
              <w:tab/>
            </w:r>
            <w:r>
              <w:tab/>
              <w:t>output("]");</w:t>
            </w:r>
          </w:p>
          <w:p w14:paraId="64B0050A" w14:textId="77777777" w:rsidR="00C24749" w:rsidRDefault="00C24749" w:rsidP="00C24749">
            <w:pPr>
              <w:pStyle w:val="2-"/>
            </w:pPr>
            <w:r>
              <w:tab/>
            </w:r>
            <w:r>
              <w:tab/>
              <w:t>_COLOR_NORMAL();</w:t>
            </w:r>
          </w:p>
          <w:p w14:paraId="4FBE4AD7" w14:textId="77777777" w:rsidR="00C24749" w:rsidRDefault="00C24749" w:rsidP="00C24749">
            <w:pPr>
              <w:pStyle w:val="2-"/>
            </w:pPr>
            <w:r>
              <w:tab/>
            </w:r>
            <w:r>
              <w:tab/>
              <w:t>output(" ");</w:t>
            </w:r>
          </w:p>
          <w:p w14:paraId="5249FDC2" w14:textId="77777777" w:rsidR="00C24749" w:rsidRDefault="00C24749" w:rsidP="00C24749">
            <w:pPr>
              <w:pStyle w:val="2-"/>
            </w:pPr>
            <w:r>
              <w:tab/>
            </w:r>
            <w:r>
              <w:tab/>
              <w:t>_COLOR_ELAPSED_TIME();</w:t>
            </w:r>
          </w:p>
          <w:p w14:paraId="7B98EBA4" w14:textId="77777777" w:rsidR="00C24749" w:rsidRDefault="00C24749" w:rsidP="00C24749">
            <w:pPr>
              <w:pStyle w:val="2-"/>
            </w:pPr>
            <w:r>
              <w:tab/>
            </w:r>
            <w:r>
              <w:tab/>
              <w:t>output("%.6lf ms", elapsed_time);</w:t>
            </w:r>
          </w:p>
          <w:p w14:paraId="3494EF8F" w14:textId="77777777" w:rsidR="00C24749" w:rsidRDefault="00C24749" w:rsidP="00C24749">
            <w:pPr>
              <w:pStyle w:val="2-"/>
            </w:pPr>
            <w:r>
              <w:tab/>
            </w:r>
            <w:r>
              <w:tab/>
              <w:t>_COLOR_NORMAL();</w:t>
            </w:r>
          </w:p>
          <w:p w14:paraId="50B719E3" w14:textId="77777777" w:rsidR="00C24749" w:rsidRDefault="00C24749" w:rsidP="00C24749">
            <w:pPr>
              <w:pStyle w:val="2-"/>
            </w:pPr>
            <w:r>
              <w:tab/>
            </w:r>
            <w:r>
              <w:tab/>
              <w:t>output(" -----\n");</w:t>
            </w:r>
          </w:p>
          <w:p w14:paraId="1B690A9C" w14:textId="77777777" w:rsidR="00C24749" w:rsidRDefault="00C24749" w:rsidP="00C24749">
            <w:pPr>
              <w:pStyle w:val="2-"/>
            </w:pPr>
            <w:r>
              <w:tab/>
            </w:r>
            <w:r>
              <w:tab/>
              <w:t>_COLOR_END();</w:t>
            </w:r>
          </w:p>
          <w:p w14:paraId="27C8C0CA" w14:textId="77777777" w:rsidR="00C24749" w:rsidRDefault="00C24749" w:rsidP="00C24749">
            <w:pPr>
              <w:pStyle w:val="2-"/>
            </w:pPr>
            <w:r>
              <w:tab/>
              <w:t>}</w:t>
            </w:r>
          </w:p>
          <w:p w14:paraId="42006F95" w14:textId="77777777" w:rsidR="001A1F62" w:rsidRDefault="00C24749" w:rsidP="00C24749">
            <w:pPr>
              <w:pStyle w:val="2-"/>
            </w:pPr>
            <w:r>
              <w:tab/>
              <w:t>void CCollection::outputUTResult(const bool is_child, int* passed, int* missed, CElapsedTime* elapsed_time,</w:t>
            </w:r>
          </w:p>
          <w:p w14:paraId="5B98CF1C" w14:textId="44663C5E" w:rsidR="00C24749" w:rsidRDefault="001A1F62" w:rsidP="00C24749">
            <w:pPr>
              <w:pStyle w:val="2-"/>
            </w:pPr>
            <w:r>
              <w:tab/>
            </w:r>
            <w:r>
              <w:tab/>
            </w:r>
            <w:r>
              <w:tab/>
            </w:r>
            <w:r>
              <w:tab/>
            </w:r>
            <w:r>
              <w:tab/>
            </w:r>
            <w:r>
              <w:tab/>
            </w:r>
            <w:r>
              <w:tab/>
            </w:r>
            <w:r>
              <w:tab/>
            </w:r>
            <w:r>
              <w:tab/>
            </w:r>
            <w:r>
              <w:tab/>
            </w:r>
            <w:r>
              <w:tab/>
            </w:r>
            <w:r>
              <w:tab/>
            </w:r>
            <w:r>
              <w:tab/>
            </w:r>
            <w:r>
              <w:tab/>
            </w:r>
            <w:r w:rsidR="00C24749">
              <w:t>CExprCResultObjBase* result_obj)</w:t>
            </w:r>
          </w:p>
          <w:p w14:paraId="104E5B30" w14:textId="77777777" w:rsidR="00C24749" w:rsidRDefault="00C24749" w:rsidP="00C24749">
            <w:pPr>
              <w:pStyle w:val="2-"/>
            </w:pPr>
            <w:r>
              <w:tab/>
              <w:t>{</w:t>
            </w:r>
          </w:p>
          <w:p w14:paraId="290CF723" w14:textId="77777777" w:rsidR="00C24749" w:rsidRDefault="00C24749" w:rsidP="00C24749">
            <w:pPr>
              <w:pStyle w:val="2-"/>
            </w:pPr>
            <w:r>
              <w:tab/>
            </w:r>
            <w:r>
              <w:tab/>
              <w:t>_COLOR_BEGIN();</w:t>
            </w:r>
          </w:p>
          <w:p w14:paraId="7171C41E" w14:textId="77777777" w:rsidR="00C24749" w:rsidRDefault="00C24749" w:rsidP="00C24749">
            <w:pPr>
              <w:pStyle w:val="2-"/>
            </w:pPr>
            <w:r>
              <w:tab/>
            </w:r>
            <w:r>
              <w:tab/>
              <w:t>_COLOR_RESET();</w:t>
            </w:r>
          </w:p>
          <w:p w14:paraId="347D9AE6" w14:textId="77777777" w:rsidR="00C24749" w:rsidRDefault="00C24749" w:rsidP="00C24749">
            <w:pPr>
              <w:pStyle w:val="2-"/>
            </w:pPr>
            <w:r>
              <w:tab/>
            </w:r>
            <w:r>
              <w:tab/>
              <w:t>_COLOR_NORMAL();</w:t>
            </w:r>
          </w:p>
          <w:p w14:paraId="51AC47E3" w14:textId="77777777" w:rsidR="00C24749" w:rsidRDefault="00C24749" w:rsidP="00C24749">
            <w:pPr>
              <w:pStyle w:val="2-"/>
            </w:pPr>
            <w:r>
              <w:tab/>
            </w:r>
            <w:r>
              <w:tab/>
              <w:t>bool is_count_passed = false;</w:t>
            </w:r>
          </w:p>
          <w:p w14:paraId="594EC39A" w14:textId="77777777" w:rsidR="00C24749" w:rsidRDefault="00C24749" w:rsidP="00C24749">
            <w:pPr>
              <w:pStyle w:val="2-"/>
            </w:pPr>
            <w:r>
              <w:tab/>
            </w:r>
            <w:r>
              <w:tab/>
              <w:t>bool is_count_missed = false;</w:t>
            </w:r>
          </w:p>
          <w:p w14:paraId="3DB2D99D" w14:textId="77777777" w:rsidR="00C24749" w:rsidRDefault="00C24749" w:rsidP="00C24749">
            <w:pPr>
              <w:pStyle w:val="2-"/>
            </w:pPr>
            <w:r>
              <w:tab/>
            </w:r>
            <w:r>
              <w:tab/>
              <w:t>if (result_obj-&gt;hasOpeStr() &amp;&amp; result_obj-&gt;hasExpectStr())</w:t>
            </w:r>
          </w:p>
          <w:p w14:paraId="115340BE" w14:textId="77777777" w:rsidR="00C24749" w:rsidRDefault="00C24749" w:rsidP="00C24749">
            <w:pPr>
              <w:pStyle w:val="2-"/>
            </w:pPr>
            <w:r>
              <w:tab/>
            </w:r>
            <w:r>
              <w:tab/>
              <w:t>{</w:t>
            </w:r>
          </w:p>
          <w:p w14:paraId="41E7714B" w14:textId="77777777" w:rsidR="00C24749" w:rsidRDefault="00C24749" w:rsidP="00C24749">
            <w:pPr>
              <w:pStyle w:val="2-"/>
            </w:pPr>
            <w:r>
              <w:tab/>
            </w:r>
            <w:r>
              <w:tab/>
            </w:r>
            <w:r>
              <w:tab/>
              <w:t>if (result_obj-&gt;hasResult())</w:t>
            </w:r>
          </w:p>
          <w:p w14:paraId="66F233E5" w14:textId="77777777" w:rsidR="00C24749" w:rsidRDefault="00C24749" w:rsidP="00C24749">
            <w:pPr>
              <w:pStyle w:val="2-"/>
            </w:pPr>
            <w:r>
              <w:lastRenderedPageBreak/>
              <w:tab/>
            </w:r>
            <w:r>
              <w:tab/>
            </w:r>
            <w:r>
              <w:tab/>
              <w:t>{</w:t>
            </w:r>
          </w:p>
          <w:p w14:paraId="74BDB660" w14:textId="77777777" w:rsidR="00C24749" w:rsidRDefault="00C24749" w:rsidP="00C24749">
            <w:pPr>
              <w:pStyle w:val="2-"/>
            </w:pPr>
            <w:r>
              <w:tab/>
            </w:r>
            <w:r>
              <w:tab/>
            </w:r>
            <w:r>
              <w:tab/>
            </w:r>
            <w:r>
              <w:tab/>
              <w:t>if (result_obj-&gt;getResult())</w:t>
            </w:r>
          </w:p>
          <w:p w14:paraId="2D0A6714" w14:textId="77777777" w:rsidR="00C24749" w:rsidRDefault="00C24749" w:rsidP="00C24749">
            <w:pPr>
              <w:pStyle w:val="2-"/>
            </w:pPr>
            <w:r>
              <w:tab/>
            </w:r>
            <w:r>
              <w:tab/>
            </w:r>
            <w:r>
              <w:tab/>
            </w:r>
            <w:r>
              <w:tab/>
              <w:t>{</w:t>
            </w:r>
          </w:p>
          <w:p w14:paraId="03213AD1" w14:textId="77777777" w:rsidR="00C24749" w:rsidRDefault="00C24749" w:rsidP="00C24749">
            <w:pPr>
              <w:pStyle w:val="2-"/>
            </w:pPr>
            <w:r>
              <w:tab/>
            </w:r>
            <w:r>
              <w:tab/>
            </w:r>
            <w:r>
              <w:tab/>
            </w:r>
            <w:r>
              <w:tab/>
            </w:r>
            <w:r>
              <w:tab/>
              <w:t>is_count_passed = true;</w:t>
            </w:r>
          </w:p>
          <w:p w14:paraId="2CDA2185" w14:textId="77777777" w:rsidR="00C24749" w:rsidRDefault="00C24749" w:rsidP="00C24749">
            <w:pPr>
              <w:pStyle w:val="2-"/>
            </w:pPr>
            <w:r>
              <w:tab/>
            </w:r>
            <w:r>
              <w:tab/>
            </w:r>
            <w:r>
              <w:tab/>
            </w:r>
            <w:r>
              <w:tab/>
            </w:r>
            <w:r>
              <w:tab/>
              <w:t>_COLOR_NORMAL();</w:t>
            </w:r>
          </w:p>
          <w:p w14:paraId="4744AAA2" w14:textId="77777777" w:rsidR="00C24749" w:rsidRDefault="00C24749" w:rsidP="00C24749">
            <w:pPr>
              <w:pStyle w:val="2-"/>
            </w:pPr>
            <w:r>
              <w:tab/>
            </w:r>
            <w:r>
              <w:tab/>
            </w:r>
            <w:r>
              <w:tab/>
            </w:r>
            <w:r>
              <w:tab/>
            </w:r>
            <w:r>
              <w:tab/>
              <w:t>output(" ");</w:t>
            </w:r>
          </w:p>
          <w:p w14:paraId="3052E5FD" w14:textId="77777777" w:rsidR="00C24749" w:rsidRDefault="00C24749" w:rsidP="00C24749">
            <w:pPr>
              <w:pStyle w:val="2-"/>
            </w:pPr>
            <w:r>
              <w:tab/>
            </w:r>
            <w:r>
              <w:tab/>
            </w:r>
            <w:r>
              <w:tab/>
            </w:r>
            <w:r>
              <w:tab/>
            </w:r>
            <w:r>
              <w:tab/>
              <w:t>_COLOR_OK();</w:t>
            </w:r>
          </w:p>
          <w:p w14:paraId="774DEC47" w14:textId="77777777" w:rsidR="00C24749" w:rsidRDefault="00C24749" w:rsidP="00C24749">
            <w:pPr>
              <w:pStyle w:val="2-"/>
            </w:pPr>
            <w:r>
              <w:tab/>
            </w:r>
            <w:r>
              <w:tab/>
            </w:r>
            <w:r>
              <w:tab/>
            </w:r>
            <w:r>
              <w:tab/>
            </w:r>
            <w:r>
              <w:tab/>
              <w:t>output("[OK]");</w:t>
            </w:r>
          </w:p>
          <w:p w14:paraId="036E6A0A" w14:textId="77777777" w:rsidR="00C24749" w:rsidRDefault="00C24749" w:rsidP="00C24749">
            <w:pPr>
              <w:pStyle w:val="2-"/>
            </w:pPr>
            <w:r>
              <w:tab/>
            </w:r>
            <w:r>
              <w:tab/>
            </w:r>
            <w:r>
              <w:tab/>
            </w:r>
            <w:r>
              <w:tab/>
            </w:r>
            <w:r>
              <w:tab/>
              <w:t>_COLOR_NORMAL();</w:t>
            </w:r>
          </w:p>
          <w:p w14:paraId="3DE6BA0E" w14:textId="77777777" w:rsidR="00C24749" w:rsidRDefault="00C24749" w:rsidP="00C24749">
            <w:pPr>
              <w:pStyle w:val="2-"/>
            </w:pPr>
            <w:r>
              <w:tab/>
            </w:r>
            <w:r>
              <w:tab/>
            </w:r>
            <w:r>
              <w:tab/>
            </w:r>
            <w:r>
              <w:tab/>
            </w:r>
            <w:r>
              <w:tab/>
              <w:t>output(" ");</w:t>
            </w:r>
          </w:p>
          <w:p w14:paraId="577C7C4F" w14:textId="77777777" w:rsidR="00C24749" w:rsidRDefault="00C24749" w:rsidP="00C24749">
            <w:pPr>
              <w:pStyle w:val="2-"/>
            </w:pPr>
            <w:r>
              <w:tab/>
            </w:r>
            <w:r>
              <w:tab/>
            </w:r>
            <w:r>
              <w:tab/>
            </w:r>
            <w:r>
              <w:tab/>
              <w:t>}</w:t>
            </w:r>
          </w:p>
          <w:p w14:paraId="5DB9B8A4" w14:textId="77777777" w:rsidR="00C24749" w:rsidRDefault="00C24749" w:rsidP="00C24749">
            <w:pPr>
              <w:pStyle w:val="2-"/>
            </w:pPr>
            <w:r>
              <w:tab/>
            </w:r>
            <w:r>
              <w:tab/>
            </w:r>
            <w:r>
              <w:tab/>
            </w:r>
            <w:r>
              <w:tab/>
              <w:t>else</w:t>
            </w:r>
          </w:p>
          <w:p w14:paraId="38ED5288" w14:textId="77777777" w:rsidR="00C24749" w:rsidRDefault="00C24749" w:rsidP="00C24749">
            <w:pPr>
              <w:pStyle w:val="2-"/>
            </w:pPr>
            <w:r>
              <w:tab/>
            </w:r>
            <w:r>
              <w:tab/>
            </w:r>
            <w:r>
              <w:tab/>
            </w:r>
            <w:r>
              <w:tab/>
              <w:t>{</w:t>
            </w:r>
          </w:p>
          <w:p w14:paraId="0383F4EA" w14:textId="77777777" w:rsidR="00C24749" w:rsidRDefault="00C24749" w:rsidP="00C24749">
            <w:pPr>
              <w:pStyle w:val="2-"/>
            </w:pPr>
            <w:r>
              <w:tab/>
            </w:r>
            <w:r>
              <w:tab/>
            </w:r>
            <w:r>
              <w:tab/>
            </w:r>
            <w:r>
              <w:tab/>
            </w:r>
            <w:r>
              <w:tab/>
              <w:t>is_count_missed = true;</w:t>
            </w:r>
          </w:p>
          <w:p w14:paraId="78576FC0" w14:textId="77777777" w:rsidR="00C24749" w:rsidRDefault="00C24749" w:rsidP="00C24749">
            <w:pPr>
              <w:pStyle w:val="2-"/>
            </w:pPr>
            <w:r>
              <w:tab/>
            </w:r>
            <w:r>
              <w:tab/>
            </w:r>
            <w:r>
              <w:tab/>
            </w:r>
            <w:r>
              <w:tab/>
            </w:r>
            <w:r>
              <w:tab/>
              <w:t>_COLOR_NG();</w:t>
            </w:r>
          </w:p>
          <w:p w14:paraId="4D67022C" w14:textId="77777777" w:rsidR="00C24749" w:rsidRDefault="00C24749" w:rsidP="00C24749">
            <w:pPr>
              <w:pStyle w:val="2-"/>
            </w:pPr>
            <w:r>
              <w:tab/>
            </w:r>
            <w:r>
              <w:tab/>
            </w:r>
            <w:r>
              <w:tab/>
            </w:r>
            <w:r>
              <w:tab/>
            </w:r>
            <w:r>
              <w:tab/>
              <w:t>output("*[NG!]");</w:t>
            </w:r>
          </w:p>
          <w:p w14:paraId="03CB41B5" w14:textId="77777777" w:rsidR="00C24749" w:rsidRDefault="00C24749" w:rsidP="00C24749">
            <w:pPr>
              <w:pStyle w:val="2-"/>
            </w:pPr>
            <w:r>
              <w:tab/>
            </w:r>
            <w:r>
              <w:tab/>
            </w:r>
            <w:r>
              <w:tab/>
            </w:r>
            <w:r>
              <w:tab/>
              <w:t>}</w:t>
            </w:r>
          </w:p>
          <w:p w14:paraId="27A46990" w14:textId="77777777" w:rsidR="00C24749" w:rsidRDefault="00C24749" w:rsidP="00C24749">
            <w:pPr>
              <w:pStyle w:val="2-"/>
            </w:pPr>
            <w:r>
              <w:tab/>
            </w:r>
            <w:r>
              <w:tab/>
            </w:r>
            <w:r>
              <w:tab/>
              <w:t>}</w:t>
            </w:r>
          </w:p>
          <w:p w14:paraId="6972849D" w14:textId="77777777" w:rsidR="00C24749" w:rsidRDefault="00C24749" w:rsidP="00C24749">
            <w:pPr>
              <w:pStyle w:val="2-"/>
            </w:pPr>
            <w:r>
              <w:tab/>
            </w:r>
            <w:r>
              <w:tab/>
            </w:r>
            <w:r>
              <w:tab/>
              <w:t>else</w:t>
            </w:r>
          </w:p>
          <w:p w14:paraId="695669ED" w14:textId="77777777" w:rsidR="00C24749" w:rsidRDefault="00C24749" w:rsidP="00C24749">
            <w:pPr>
              <w:pStyle w:val="2-"/>
            </w:pPr>
            <w:r>
              <w:tab/>
            </w:r>
            <w:r>
              <w:tab/>
            </w:r>
            <w:r>
              <w:tab/>
              <w:t>{</w:t>
            </w:r>
          </w:p>
          <w:p w14:paraId="332AA2B5" w14:textId="77777777" w:rsidR="00C24749" w:rsidRDefault="00C24749" w:rsidP="00C24749">
            <w:pPr>
              <w:pStyle w:val="2-"/>
            </w:pPr>
            <w:r>
              <w:tab/>
            </w:r>
            <w:r>
              <w:tab/>
            </w:r>
            <w:r>
              <w:tab/>
            </w:r>
            <w:r>
              <w:tab/>
              <w:t>is_count_missed = true;</w:t>
            </w:r>
          </w:p>
          <w:p w14:paraId="05B0CC07" w14:textId="77777777" w:rsidR="00C24749" w:rsidRDefault="00C24749" w:rsidP="00C24749">
            <w:pPr>
              <w:pStyle w:val="2-"/>
            </w:pPr>
            <w:r>
              <w:tab/>
            </w:r>
            <w:r>
              <w:tab/>
            </w:r>
            <w:r>
              <w:tab/>
            </w:r>
            <w:r>
              <w:tab/>
              <w:t>_COLOR_UNKOWN();</w:t>
            </w:r>
          </w:p>
          <w:p w14:paraId="6A8FECF3" w14:textId="77777777" w:rsidR="00C24749" w:rsidRDefault="00C24749" w:rsidP="00C24749">
            <w:pPr>
              <w:pStyle w:val="2-"/>
            </w:pPr>
            <w:r>
              <w:tab/>
            </w:r>
            <w:r>
              <w:tab/>
            </w:r>
            <w:r>
              <w:tab/>
            </w:r>
            <w:r>
              <w:tab/>
              <w:t>output("*[??]");</w:t>
            </w:r>
          </w:p>
          <w:p w14:paraId="2E822043" w14:textId="77777777" w:rsidR="00C24749" w:rsidRDefault="00C24749" w:rsidP="00C24749">
            <w:pPr>
              <w:pStyle w:val="2-"/>
            </w:pPr>
            <w:r>
              <w:tab/>
            </w:r>
            <w:r>
              <w:tab/>
            </w:r>
            <w:r>
              <w:tab/>
            </w:r>
            <w:r>
              <w:tab/>
              <w:t>_COLOR_NORMAL();</w:t>
            </w:r>
          </w:p>
          <w:p w14:paraId="511C7917" w14:textId="77777777" w:rsidR="00C24749" w:rsidRDefault="00C24749" w:rsidP="00C24749">
            <w:pPr>
              <w:pStyle w:val="2-"/>
            </w:pPr>
            <w:r>
              <w:tab/>
            </w:r>
            <w:r>
              <w:tab/>
            </w:r>
            <w:r>
              <w:tab/>
            </w:r>
            <w:r>
              <w:tab/>
              <w:t>output(" ");</w:t>
            </w:r>
          </w:p>
          <w:p w14:paraId="4C5E3D86" w14:textId="77777777" w:rsidR="00C24749" w:rsidRDefault="00C24749" w:rsidP="00C24749">
            <w:pPr>
              <w:pStyle w:val="2-"/>
            </w:pPr>
            <w:r>
              <w:tab/>
            </w:r>
            <w:r>
              <w:tab/>
            </w:r>
            <w:r>
              <w:tab/>
              <w:t>}</w:t>
            </w:r>
          </w:p>
          <w:p w14:paraId="566B132C" w14:textId="77777777" w:rsidR="00C24749" w:rsidRDefault="00C24749" w:rsidP="00C24749">
            <w:pPr>
              <w:pStyle w:val="2-"/>
            </w:pPr>
            <w:r>
              <w:tab/>
            </w:r>
            <w:r>
              <w:tab/>
            </w:r>
            <w:r>
              <w:tab/>
              <w:t>_COLOR_NORMAL();</w:t>
            </w:r>
          </w:p>
          <w:p w14:paraId="64CB627D" w14:textId="77777777" w:rsidR="00C24749" w:rsidRDefault="00C24749" w:rsidP="00C24749">
            <w:pPr>
              <w:pStyle w:val="2-"/>
            </w:pPr>
            <w:r>
              <w:tab/>
            </w:r>
            <w:r>
              <w:tab/>
            </w:r>
            <w:r>
              <w:tab/>
              <w:t>output(" &lt;-- ");</w:t>
            </w:r>
          </w:p>
          <w:p w14:paraId="698E37A4" w14:textId="77777777" w:rsidR="00C24749" w:rsidRDefault="00C24749" w:rsidP="00C24749">
            <w:pPr>
              <w:pStyle w:val="2-"/>
            </w:pPr>
            <w:r>
              <w:tab/>
            </w:r>
            <w:r>
              <w:tab/>
              <w:t>}</w:t>
            </w:r>
          </w:p>
          <w:p w14:paraId="0FF96D71" w14:textId="77777777" w:rsidR="00C24749" w:rsidRDefault="00C24749" w:rsidP="00C24749">
            <w:pPr>
              <w:pStyle w:val="2-"/>
            </w:pPr>
            <w:r>
              <w:tab/>
            </w:r>
            <w:r>
              <w:tab/>
              <w:t>else</w:t>
            </w:r>
          </w:p>
          <w:p w14:paraId="6EE839E0" w14:textId="77777777" w:rsidR="00C24749" w:rsidRDefault="00C24749" w:rsidP="00C24749">
            <w:pPr>
              <w:pStyle w:val="2-"/>
            </w:pPr>
            <w:r>
              <w:tab/>
            </w:r>
            <w:r>
              <w:tab/>
              <w:t>{</w:t>
            </w:r>
          </w:p>
          <w:p w14:paraId="5E013E8F" w14:textId="77777777" w:rsidR="00C24749" w:rsidRDefault="00C24749" w:rsidP="00C24749">
            <w:pPr>
              <w:pStyle w:val="2-"/>
            </w:pPr>
            <w:r>
              <w:tab/>
            </w:r>
            <w:r>
              <w:tab/>
            </w:r>
            <w:r>
              <w:tab/>
              <w:t>_COLOR_NORMAL();</w:t>
            </w:r>
          </w:p>
          <w:p w14:paraId="70C9DB46" w14:textId="77777777" w:rsidR="00C24749" w:rsidRDefault="00C24749" w:rsidP="00C24749">
            <w:pPr>
              <w:pStyle w:val="2-"/>
            </w:pPr>
            <w:r>
              <w:tab/>
            </w:r>
            <w:r>
              <w:tab/>
            </w:r>
            <w:r>
              <w:tab/>
              <w:t>output("      ");</w:t>
            </w:r>
          </w:p>
          <w:p w14:paraId="0AEDF8C8" w14:textId="77777777" w:rsidR="00C24749" w:rsidRDefault="00C24749" w:rsidP="00C24749">
            <w:pPr>
              <w:pStyle w:val="2-"/>
            </w:pPr>
            <w:r>
              <w:tab/>
            </w:r>
            <w:r>
              <w:tab/>
            </w:r>
            <w:r>
              <w:tab/>
              <w:t>output("     ");</w:t>
            </w:r>
          </w:p>
          <w:p w14:paraId="666DB6F1" w14:textId="77777777" w:rsidR="00C24749" w:rsidRDefault="00C24749" w:rsidP="00C24749">
            <w:pPr>
              <w:pStyle w:val="2-"/>
            </w:pPr>
            <w:r>
              <w:tab/>
            </w:r>
            <w:r>
              <w:tab/>
              <w:t>}</w:t>
            </w:r>
          </w:p>
          <w:p w14:paraId="1A1034CA" w14:textId="77777777" w:rsidR="00C24749" w:rsidRDefault="00C24749" w:rsidP="00C24749">
            <w:pPr>
              <w:pStyle w:val="2-"/>
            </w:pPr>
            <w:r>
              <w:tab/>
            </w:r>
            <w:r>
              <w:tab/>
              <w:t>if (is_child)</w:t>
            </w:r>
          </w:p>
          <w:p w14:paraId="7AC5D8CF" w14:textId="77777777" w:rsidR="00C24749" w:rsidRDefault="00C24749" w:rsidP="00C24749">
            <w:pPr>
              <w:pStyle w:val="2-"/>
            </w:pPr>
            <w:r>
              <w:tab/>
            </w:r>
            <w:r>
              <w:tab/>
              <w:t>{</w:t>
            </w:r>
          </w:p>
          <w:p w14:paraId="131B7C95" w14:textId="77777777" w:rsidR="00C24749" w:rsidRDefault="00C24749" w:rsidP="00C24749">
            <w:pPr>
              <w:pStyle w:val="2-"/>
            </w:pPr>
            <w:r>
              <w:tab/>
            </w:r>
            <w:r>
              <w:tab/>
            </w:r>
            <w:r>
              <w:tab/>
              <w:t>_COLOR_NORMAL();</w:t>
            </w:r>
          </w:p>
          <w:p w14:paraId="20870B84" w14:textId="77777777" w:rsidR="00C24749" w:rsidRDefault="00C24749" w:rsidP="00C24749">
            <w:pPr>
              <w:pStyle w:val="2-"/>
            </w:pPr>
            <w:r>
              <w:tab/>
            </w:r>
            <w:r>
              <w:tab/>
            </w:r>
            <w:r>
              <w:tab/>
              <w:t>output("    ");</w:t>
            </w:r>
          </w:p>
          <w:p w14:paraId="77D180F2" w14:textId="77777777" w:rsidR="00C24749" w:rsidRDefault="00C24749" w:rsidP="00C24749">
            <w:pPr>
              <w:pStyle w:val="2-"/>
            </w:pPr>
            <w:r>
              <w:tab/>
            </w:r>
            <w:r>
              <w:tab/>
              <w:t>}</w:t>
            </w:r>
          </w:p>
          <w:p w14:paraId="3B4CB462" w14:textId="77777777" w:rsidR="00C24749" w:rsidRDefault="00C24749" w:rsidP="00C24749">
            <w:pPr>
              <w:pStyle w:val="2-"/>
            </w:pPr>
            <w:r>
              <w:tab/>
            </w:r>
            <w:r>
              <w:tab/>
              <w:t>if (result_obj-&gt;hasExprStr())</w:t>
            </w:r>
          </w:p>
          <w:p w14:paraId="08B0DFCF" w14:textId="77777777" w:rsidR="00C24749" w:rsidRDefault="00C24749" w:rsidP="00C24749">
            <w:pPr>
              <w:pStyle w:val="2-"/>
            </w:pPr>
            <w:r>
              <w:tab/>
            </w:r>
            <w:r>
              <w:tab/>
              <w:t>{</w:t>
            </w:r>
          </w:p>
          <w:p w14:paraId="0486B144" w14:textId="77777777" w:rsidR="00C24749" w:rsidRDefault="00C24749" w:rsidP="00C24749">
            <w:pPr>
              <w:pStyle w:val="2-"/>
            </w:pPr>
            <w:r>
              <w:tab/>
            </w:r>
            <w:r>
              <w:tab/>
            </w:r>
            <w:r>
              <w:tab/>
              <w:t>_COLOR_EXPR();</w:t>
            </w:r>
          </w:p>
          <w:p w14:paraId="3E4B1F7F" w14:textId="77777777" w:rsidR="00C24749" w:rsidRDefault="00C24749" w:rsidP="00C24749">
            <w:pPr>
              <w:pStyle w:val="2-"/>
            </w:pPr>
            <w:r>
              <w:tab/>
            </w:r>
            <w:r>
              <w:tab/>
            </w:r>
            <w:r>
              <w:tab/>
              <w:t>output("%s", result_obj-&gt;getExprStr());</w:t>
            </w:r>
          </w:p>
          <w:p w14:paraId="630421E7" w14:textId="77777777" w:rsidR="00C24749" w:rsidRDefault="00C24749" w:rsidP="00C24749">
            <w:pPr>
              <w:pStyle w:val="2-"/>
            </w:pPr>
            <w:r>
              <w:tab/>
            </w:r>
            <w:r>
              <w:tab/>
              <w:t>}</w:t>
            </w:r>
          </w:p>
          <w:p w14:paraId="309581CC" w14:textId="77777777" w:rsidR="00C24749" w:rsidRDefault="00C24749" w:rsidP="00C24749">
            <w:pPr>
              <w:pStyle w:val="2-"/>
            </w:pPr>
            <w:r>
              <w:tab/>
            </w:r>
            <w:r>
              <w:tab/>
              <w:t>if (result_obj-&gt;hasOpeStr())</w:t>
            </w:r>
          </w:p>
          <w:p w14:paraId="72A131A5" w14:textId="77777777" w:rsidR="00C24749" w:rsidRDefault="00C24749" w:rsidP="00C24749">
            <w:pPr>
              <w:pStyle w:val="2-"/>
            </w:pPr>
            <w:r>
              <w:tab/>
            </w:r>
            <w:r>
              <w:tab/>
              <w:t>{</w:t>
            </w:r>
          </w:p>
          <w:p w14:paraId="2CFA6C2C" w14:textId="77777777" w:rsidR="00C24749" w:rsidRDefault="00C24749" w:rsidP="00C24749">
            <w:pPr>
              <w:pStyle w:val="2-"/>
            </w:pPr>
            <w:r>
              <w:tab/>
            </w:r>
            <w:r>
              <w:tab/>
            </w:r>
            <w:r>
              <w:tab/>
              <w:t>_COLOR_NORMAL();</w:t>
            </w:r>
          </w:p>
          <w:p w14:paraId="1E1496BF" w14:textId="77777777" w:rsidR="00C24749" w:rsidRDefault="00C24749" w:rsidP="00C24749">
            <w:pPr>
              <w:pStyle w:val="2-"/>
            </w:pPr>
            <w:r>
              <w:tab/>
            </w:r>
            <w:r>
              <w:tab/>
            </w:r>
            <w:r>
              <w:tab/>
              <w:t>output(" ");</w:t>
            </w:r>
          </w:p>
          <w:p w14:paraId="16E7F129" w14:textId="77777777" w:rsidR="00C24749" w:rsidRDefault="00C24749" w:rsidP="00C24749">
            <w:pPr>
              <w:pStyle w:val="2-"/>
            </w:pPr>
            <w:r>
              <w:tab/>
            </w:r>
            <w:r>
              <w:tab/>
            </w:r>
            <w:r>
              <w:tab/>
              <w:t>_COLOR_OPE();</w:t>
            </w:r>
          </w:p>
          <w:p w14:paraId="5B1B6837" w14:textId="77777777" w:rsidR="00C24749" w:rsidRDefault="00C24749" w:rsidP="00C24749">
            <w:pPr>
              <w:pStyle w:val="2-"/>
            </w:pPr>
            <w:r>
              <w:tab/>
            </w:r>
            <w:r>
              <w:tab/>
            </w:r>
            <w:r>
              <w:tab/>
              <w:t>output("%s", result_obj-&gt;getOpeStr());</w:t>
            </w:r>
          </w:p>
          <w:p w14:paraId="4579FA45" w14:textId="77777777" w:rsidR="00C24749" w:rsidRDefault="00C24749" w:rsidP="00C24749">
            <w:pPr>
              <w:pStyle w:val="2-"/>
            </w:pPr>
            <w:r>
              <w:tab/>
            </w:r>
            <w:r>
              <w:tab/>
            </w:r>
            <w:r>
              <w:tab/>
              <w:t>_COLOR_NORMAL();</w:t>
            </w:r>
          </w:p>
          <w:p w14:paraId="7382FF4E" w14:textId="77777777" w:rsidR="00C24749" w:rsidRDefault="00C24749" w:rsidP="00C24749">
            <w:pPr>
              <w:pStyle w:val="2-"/>
            </w:pPr>
            <w:r>
              <w:tab/>
            </w:r>
            <w:r>
              <w:tab/>
            </w:r>
            <w:r>
              <w:tab/>
              <w:t>output(" ");</w:t>
            </w:r>
          </w:p>
          <w:p w14:paraId="0389562A" w14:textId="77777777" w:rsidR="00C24749" w:rsidRDefault="00C24749" w:rsidP="00C24749">
            <w:pPr>
              <w:pStyle w:val="2-"/>
            </w:pPr>
            <w:r>
              <w:tab/>
            </w:r>
            <w:r>
              <w:tab/>
              <w:t>}</w:t>
            </w:r>
          </w:p>
          <w:p w14:paraId="46BB426E" w14:textId="77777777" w:rsidR="00C24749" w:rsidRDefault="00C24749" w:rsidP="00C24749">
            <w:pPr>
              <w:pStyle w:val="2-"/>
            </w:pPr>
            <w:r>
              <w:tab/>
            </w:r>
            <w:r>
              <w:tab/>
              <w:t>if (result_obj-&gt;hasExpectStr())</w:t>
            </w:r>
          </w:p>
          <w:p w14:paraId="18F04025" w14:textId="77777777" w:rsidR="00C24749" w:rsidRDefault="00C24749" w:rsidP="00C24749">
            <w:pPr>
              <w:pStyle w:val="2-"/>
            </w:pPr>
            <w:r>
              <w:tab/>
            </w:r>
            <w:r>
              <w:tab/>
              <w:t>{</w:t>
            </w:r>
          </w:p>
          <w:p w14:paraId="53D9782C" w14:textId="77777777" w:rsidR="00C24749" w:rsidRDefault="00C24749" w:rsidP="00C24749">
            <w:pPr>
              <w:pStyle w:val="2-"/>
            </w:pPr>
            <w:r>
              <w:tab/>
            </w:r>
            <w:r>
              <w:tab/>
            </w:r>
            <w:r>
              <w:tab/>
              <w:t>_COLOR_EXPECT();</w:t>
            </w:r>
          </w:p>
          <w:p w14:paraId="58E41AAE" w14:textId="77777777" w:rsidR="00C24749" w:rsidRDefault="00C24749" w:rsidP="00C24749">
            <w:pPr>
              <w:pStyle w:val="2-"/>
            </w:pPr>
            <w:r>
              <w:tab/>
            </w:r>
            <w:r>
              <w:tab/>
            </w:r>
            <w:r>
              <w:tab/>
              <w:t>output("%s", result_obj-&gt;getExpectStr());</w:t>
            </w:r>
          </w:p>
          <w:p w14:paraId="41E0783A" w14:textId="77777777" w:rsidR="00C24749" w:rsidRDefault="00C24749" w:rsidP="00C24749">
            <w:pPr>
              <w:pStyle w:val="2-"/>
            </w:pPr>
            <w:r>
              <w:tab/>
            </w:r>
            <w:r>
              <w:tab/>
              <w:t>}</w:t>
            </w:r>
          </w:p>
          <w:p w14:paraId="5B711BF1" w14:textId="77777777" w:rsidR="00C24749" w:rsidRDefault="00C24749" w:rsidP="00C24749">
            <w:pPr>
              <w:pStyle w:val="2-"/>
            </w:pPr>
            <w:r>
              <w:tab/>
            </w:r>
            <w:r>
              <w:tab/>
              <w:t>if (result_obj-&gt;hasValueStr())</w:t>
            </w:r>
          </w:p>
          <w:p w14:paraId="1D49C259" w14:textId="77777777" w:rsidR="00C24749" w:rsidRDefault="00C24749" w:rsidP="00C24749">
            <w:pPr>
              <w:pStyle w:val="2-"/>
            </w:pPr>
            <w:r>
              <w:tab/>
            </w:r>
            <w:r>
              <w:tab/>
              <w:t>{</w:t>
            </w:r>
          </w:p>
          <w:p w14:paraId="31B182FC" w14:textId="77777777" w:rsidR="00C24749" w:rsidRDefault="00C24749" w:rsidP="00C24749">
            <w:pPr>
              <w:pStyle w:val="2-"/>
            </w:pPr>
            <w:r>
              <w:tab/>
            </w:r>
            <w:r>
              <w:tab/>
            </w:r>
            <w:r>
              <w:tab/>
              <w:t>_COLOR_NORMAL();</w:t>
            </w:r>
          </w:p>
          <w:p w14:paraId="01FACF4C" w14:textId="77777777" w:rsidR="00C24749" w:rsidRDefault="00C24749" w:rsidP="00C24749">
            <w:pPr>
              <w:pStyle w:val="2-"/>
            </w:pPr>
            <w:r>
              <w:tab/>
            </w:r>
            <w:r>
              <w:tab/>
            </w:r>
            <w:r>
              <w:tab/>
              <w:t>output(" (ret=");</w:t>
            </w:r>
          </w:p>
          <w:p w14:paraId="0DEF509B" w14:textId="77777777" w:rsidR="00C24749" w:rsidRDefault="00C24749" w:rsidP="00C24749">
            <w:pPr>
              <w:pStyle w:val="2-"/>
            </w:pPr>
            <w:r>
              <w:tab/>
            </w:r>
            <w:r>
              <w:tab/>
            </w:r>
            <w:r>
              <w:tab/>
              <w:t>_COLOR_VALUE();</w:t>
            </w:r>
          </w:p>
          <w:p w14:paraId="30F4146B" w14:textId="77777777" w:rsidR="00C24749" w:rsidRDefault="00C24749" w:rsidP="00C24749">
            <w:pPr>
              <w:pStyle w:val="2-"/>
            </w:pPr>
            <w:r>
              <w:tab/>
            </w:r>
            <w:r>
              <w:tab/>
            </w:r>
            <w:r>
              <w:tab/>
              <w:t>output("%s", result_obj-&gt;getValueStr());</w:t>
            </w:r>
          </w:p>
          <w:p w14:paraId="1EC009A4" w14:textId="77777777" w:rsidR="00C24749" w:rsidRDefault="00C24749" w:rsidP="00C24749">
            <w:pPr>
              <w:pStyle w:val="2-"/>
            </w:pPr>
            <w:r>
              <w:lastRenderedPageBreak/>
              <w:tab/>
            </w:r>
            <w:r>
              <w:tab/>
            </w:r>
            <w:r>
              <w:tab/>
              <w:t>_COLOR_NORMAL();</w:t>
            </w:r>
          </w:p>
          <w:p w14:paraId="483E97F8" w14:textId="77777777" w:rsidR="00C24749" w:rsidRDefault="00C24749" w:rsidP="00C24749">
            <w:pPr>
              <w:pStyle w:val="2-"/>
            </w:pPr>
            <w:r>
              <w:tab/>
            </w:r>
            <w:r>
              <w:tab/>
            </w:r>
            <w:r>
              <w:tab/>
              <w:t>output(")");</w:t>
            </w:r>
          </w:p>
          <w:p w14:paraId="2458D232" w14:textId="77777777" w:rsidR="00C24749" w:rsidRDefault="00C24749" w:rsidP="00C24749">
            <w:pPr>
              <w:pStyle w:val="2-"/>
            </w:pPr>
            <w:r>
              <w:tab/>
            </w:r>
            <w:r>
              <w:tab/>
              <w:t>}</w:t>
            </w:r>
          </w:p>
          <w:p w14:paraId="7E849E7A" w14:textId="77777777" w:rsidR="00C24749" w:rsidRDefault="00C24749" w:rsidP="00C24749">
            <w:pPr>
              <w:pStyle w:val="2-"/>
            </w:pPr>
            <w:r>
              <w:tab/>
            </w:r>
            <w:r>
              <w:tab/>
              <w:t>if (elapsed_time)</w:t>
            </w:r>
          </w:p>
          <w:p w14:paraId="40C0B81D" w14:textId="77777777" w:rsidR="00C24749" w:rsidRDefault="00C24749" w:rsidP="00C24749">
            <w:pPr>
              <w:pStyle w:val="2-"/>
            </w:pPr>
            <w:r>
              <w:tab/>
            </w:r>
            <w:r>
              <w:tab/>
              <w:t>{</w:t>
            </w:r>
          </w:p>
          <w:p w14:paraId="3C640BE0" w14:textId="77777777" w:rsidR="00C24749" w:rsidRDefault="00C24749" w:rsidP="00C24749">
            <w:pPr>
              <w:pStyle w:val="2-"/>
            </w:pPr>
            <w:r>
              <w:tab/>
            </w:r>
            <w:r>
              <w:tab/>
            </w:r>
            <w:r>
              <w:tab/>
              <w:t>_COLOR_NORMAL();</w:t>
            </w:r>
          </w:p>
          <w:p w14:paraId="652853F5" w14:textId="77777777" w:rsidR="00C24749" w:rsidRDefault="00C24749" w:rsidP="00C24749">
            <w:pPr>
              <w:pStyle w:val="2-"/>
            </w:pPr>
            <w:r>
              <w:tab/>
            </w:r>
            <w:r>
              <w:tab/>
            </w:r>
            <w:r>
              <w:tab/>
              <w:t>output(" ");</w:t>
            </w:r>
          </w:p>
          <w:p w14:paraId="5729D810" w14:textId="77777777" w:rsidR="00C24749" w:rsidRDefault="00C24749" w:rsidP="00C24749">
            <w:pPr>
              <w:pStyle w:val="2-"/>
            </w:pPr>
            <w:r>
              <w:tab/>
            </w:r>
            <w:r>
              <w:tab/>
            </w:r>
            <w:r>
              <w:tab/>
              <w:t>_COLOR_ELAPSED_TIME();</w:t>
            </w:r>
          </w:p>
          <w:p w14:paraId="7B52B387" w14:textId="77777777" w:rsidR="00C24749" w:rsidRDefault="00C24749" w:rsidP="00C24749">
            <w:pPr>
              <w:pStyle w:val="2-"/>
            </w:pPr>
            <w:r>
              <w:tab/>
            </w:r>
            <w:r>
              <w:tab/>
            </w:r>
            <w:r>
              <w:tab/>
              <w:t>output("%.6lf ms", elapsed_time-&gt;getResultMS());</w:t>
            </w:r>
          </w:p>
          <w:p w14:paraId="2EBE3A74" w14:textId="77777777" w:rsidR="00C24749" w:rsidRDefault="00C24749" w:rsidP="00C24749">
            <w:pPr>
              <w:pStyle w:val="2-"/>
            </w:pPr>
            <w:r>
              <w:tab/>
            </w:r>
            <w:r>
              <w:tab/>
              <w:t>}</w:t>
            </w:r>
          </w:p>
          <w:p w14:paraId="52D54A15" w14:textId="77777777" w:rsidR="00C24749" w:rsidRDefault="00C24749" w:rsidP="00C24749">
            <w:pPr>
              <w:pStyle w:val="2-"/>
            </w:pPr>
            <w:r>
              <w:tab/>
            </w:r>
            <w:r>
              <w:tab/>
              <w:t>if (result_obj-&gt;hasException())</w:t>
            </w:r>
          </w:p>
          <w:p w14:paraId="5B87EE94" w14:textId="77777777" w:rsidR="00C24749" w:rsidRDefault="00C24749" w:rsidP="00C24749">
            <w:pPr>
              <w:pStyle w:val="2-"/>
            </w:pPr>
            <w:r>
              <w:tab/>
            </w:r>
            <w:r>
              <w:tab/>
              <w:t>{</w:t>
            </w:r>
          </w:p>
          <w:p w14:paraId="08D893A3" w14:textId="77777777" w:rsidR="00C24749" w:rsidRDefault="00C24749" w:rsidP="00C24749">
            <w:pPr>
              <w:pStyle w:val="2-"/>
            </w:pPr>
            <w:r>
              <w:tab/>
            </w:r>
            <w:r>
              <w:tab/>
            </w:r>
            <w:r>
              <w:tab/>
              <w:t>is_count_missed = true;</w:t>
            </w:r>
          </w:p>
          <w:p w14:paraId="77A48EF5" w14:textId="77777777" w:rsidR="00C24749" w:rsidRDefault="00C24749" w:rsidP="00C24749">
            <w:pPr>
              <w:pStyle w:val="2-"/>
            </w:pPr>
            <w:r>
              <w:tab/>
            </w:r>
            <w:r>
              <w:tab/>
            </w:r>
            <w:r>
              <w:tab/>
              <w:t>_COLOR_NORMAL();</w:t>
            </w:r>
          </w:p>
          <w:p w14:paraId="7F0D366D" w14:textId="77777777" w:rsidR="00C24749" w:rsidRDefault="00C24749" w:rsidP="00C24749">
            <w:pPr>
              <w:pStyle w:val="2-"/>
            </w:pPr>
            <w:r>
              <w:tab/>
            </w:r>
            <w:r>
              <w:tab/>
            </w:r>
            <w:r>
              <w:tab/>
              <w:t>output(" ");</w:t>
            </w:r>
          </w:p>
          <w:p w14:paraId="38EDE351" w14:textId="77777777" w:rsidR="00C24749" w:rsidRDefault="00C24749" w:rsidP="00C24749">
            <w:pPr>
              <w:pStyle w:val="2-"/>
            </w:pPr>
            <w:r>
              <w:tab/>
            </w:r>
            <w:r>
              <w:tab/>
            </w:r>
            <w:r>
              <w:tab/>
              <w:t>_COLOR_EXCEPTION();</w:t>
            </w:r>
          </w:p>
          <w:p w14:paraId="19366DAC" w14:textId="77777777" w:rsidR="00C24749" w:rsidRDefault="00C24749" w:rsidP="00C24749">
            <w:pPr>
              <w:pStyle w:val="2-"/>
            </w:pPr>
            <w:r>
              <w:tab/>
            </w:r>
            <w:r>
              <w:tab/>
            </w:r>
            <w:r>
              <w:tab/>
              <w:t>output("&lt;EXCEPTION!!");</w:t>
            </w:r>
          </w:p>
          <w:p w14:paraId="581A31C1" w14:textId="77777777" w:rsidR="00C24749" w:rsidRDefault="00C24749" w:rsidP="00C24749">
            <w:pPr>
              <w:pStyle w:val="2-"/>
            </w:pPr>
            <w:r>
              <w:tab/>
            </w:r>
            <w:r>
              <w:tab/>
            </w:r>
            <w:r>
              <w:tab/>
              <w:t>const char* msg = result_obj-&gt;getExceptionStr();</w:t>
            </w:r>
          </w:p>
          <w:p w14:paraId="7FF3A3E2" w14:textId="77777777" w:rsidR="00C24749" w:rsidRDefault="00C24749" w:rsidP="00C24749">
            <w:pPr>
              <w:pStyle w:val="2-"/>
            </w:pPr>
            <w:r>
              <w:tab/>
            </w:r>
            <w:r>
              <w:tab/>
            </w:r>
            <w:r>
              <w:tab/>
              <w:t>if (msg)</w:t>
            </w:r>
          </w:p>
          <w:p w14:paraId="40E30F16" w14:textId="77777777" w:rsidR="00C24749" w:rsidRDefault="00C24749" w:rsidP="00C24749">
            <w:pPr>
              <w:pStyle w:val="2-"/>
            </w:pPr>
            <w:r>
              <w:tab/>
            </w:r>
            <w:r>
              <w:tab/>
            </w:r>
            <w:r>
              <w:tab/>
              <w:t>{</w:t>
            </w:r>
          </w:p>
          <w:p w14:paraId="61C68DBD" w14:textId="77777777" w:rsidR="00C24749" w:rsidRDefault="00C24749" w:rsidP="00C24749">
            <w:pPr>
              <w:pStyle w:val="2-"/>
            </w:pPr>
            <w:r>
              <w:tab/>
            </w:r>
            <w:r>
              <w:tab/>
            </w:r>
            <w:r>
              <w:tab/>
            </w:r>
            <w:r>
              <w:tab/>
              <w:t>output(":%s", msg);</w:t>
            </w:r>
          </w:p>
          <w:p w14:paraId="19388832" w14:textId="77777777" w:rsidR="00C24749" w:rsidRDefault="00C24749" w:rsidP="00C24749">
            <w:pPr>
              <w:pStyle w:val="2-"/>
            </w:pPr>
            <w:r>
              <w:tab/>
            </w:r>
            <w:r>
              <w:tab/>
            </w:r>
            <w:r>
              <w:tab/>
              <w:t>}</w:t>
            </w:r>
          </w:p>
          <w:p w14:paraId="28CD954C" w14:textId="77777777" w:rsidR="00C24749" w:rsidRDefault="00C24749" w:rsidP="00C24749">
            <w:pPr>
              <w:pStyle w:val="2-"/>
            </w:pPr>
            <w:r>
              <w:tab/>
            </w:r>
            <w:r>
              <w:tab/>
            </w:r>
            <w:r>
              <w:tab/>
              <w:t>output("&gt;");</w:t>
            </w:r>
          </w:p>
          <w:p w14:paraId="71E541C0" w14:textId="77777777" w:rsidR="00C24749" w:rsidRDefault="00C24749" w:rsidP="00C24749">
            <w:pPr>
              <w:pStyle w:val="2-"/>
            </w:pPr>
            <w:r>
              <w:tab/>
            </w:r>
            <w:r>
              <w:tab/>
              <w:t>}</w:t>
            </w:r>
          </w:p>
          <w:p w14:paraId="031844FC" w14:textId="77777777" w:rsidR="00C24749" w:rsidRDefault="00C24749" w:rsidP="00C24749">
            <w:pPr>
              <w:pStyle w:val="2-"/>
            </w:pPr>
            <w:r>
              <w:tab/>
            </w:r>
            <w:r>
              <w:tab/>
              <w:t>_COLOR_RESET();</w:t>
            </w:r>
          </w:p>
          <w:p w14:paraId="551B301E" w14:textId="77777777" w:rsidR="00C24749" w:rsidRDefault="00C24749" w:rsidP="00C24749">
            <w:pPr>
              <w:pStyle w:val="2-"/>
            </w:pPr>
            <w:r>
              <w:tab/>
            </w:r>
            <w:r>
              <w:tab/>
              <w:t>output("\n");</w:t>
            </w:r>
          </w:p>
          <w:p w14:paraId="0F11CE10" w14:textId="77777777" w:rsidR="00C24749" w:rsidRDefault="00C24749" w:rsidP="00C24749">
            <w:pPr>
              <w:pStyle w:val="2-"/>
            </w:pPr>
            <w:r>
              <w:tab/>
            </w:r>
            <w:r>
              <w:tab/>
              <w:t>_COLOR_END();</w:t>
            </w:r>
          </w:p>
          <w:p w14:paraId="391AFA27" w14:textId="77777777" w:rsidR="00C24749" w:rsidRDefault="00C24749" w:rsidP="00C24749">
            <w:pPr>
              <w:pStyle w:val="2-"/>
            </w:pPr>
            <w:r>
              <w:tab/>
            </w:r>
            <w:r>
              <w:tab/>
            </w:r>
          </w:p>
          <w:p w14:paraId="5AFB88CD" w14:textId="77777777" w:rsidR="00C24749" w:rsidRDefault="00C24749" w:rsidP="00C24749">
            <w:pPr>
              <w:pStyle w:val="2-"/>
            </w:pPr>
            <w:r>
              <w:tab/>
            </w:r>
            <w:r>
              <w:tab/>
              <w:t>if (is_count_passed &amp;&amp; passed)</w:t>
            </w:r>
          </w:p>
          <w:p w14:paraId="7EBC0A1E" w14:textId="77777777" w:rsidR="00C24749" w:rsidRDefault="00C24749" w:rsidP="00C24749">
            <w:pPr>
              <w:pStyle w:val="2-"/>
            </w:pPr>
            <w:r>
              <w:tab/>
            </w:r>
            <w:r>
              <w:tab/>
              <w:t>{</w:t>
            </w:r>
          </w:p>
          <w:p w14:paraId="0EDD2573" w14:textId="77777777" w:rsidR="00C24749" w:rsidRDefault="00C24749" w:rsidP="00C24749">
            <w:pPr>
              <w:pStyle w:val="2-"/>
            </w:pPr>
            <w:r>
              <w:tab/>
            </w:r>
            <w:r>
              <w:tab/>
            </w:r>
            <w:r>
              <w:tab/>
              <w:t>++(*passed);</w:t>
            </w:r>
          </w:p>
          <w:p w14:paraId="54F26CB1" w14:textId="77777777" w:rsidR="00C24749" w:rsidRDefault="00C24749" w:rsidP="00C24749">
            <w:pPr>
              <w:pStyle w:val="2-"/>
            </w:pPr>
            <w:r>
              <w:tab/>
            </w:r>
            <w:r>
              <w:tab/>
              <w:t>}</w:t>
            </w:r>
          </w:p>
          <w:p w14:paraId="734099D0" w14:textId="77777777" w:rsidR="00C24749" w:rsidRDefault="00C24749" w:rsidP="00C24749">
            <w:pPr>
              <w:pStyle w:val="2-"/>
            </w:pPr>
            <w:r>
              <w:tab/>
            </w:r>
            <w:r>
              <w:tab/>
              <w:t>if (is_count_missed &amp;&amp; missed)</w:t>
            </w:r>
          </w:p>
          <w:p w14:paraId="1059C6C3" w14:textId="77777777" w:rsidR="00C24749" w:rsidRDefault="00C24749" w:rsidP="00C24749">
            <w:pPr>
              <w:pStyle w:val="2-"/>
            </w:pPr>
            <w:r>
              <w:tab/>
            </w:r>
            <w:r>
              <w:tab/>
              <w:t>{</w:t>
            </w:r>
          </w:p>
          <w:p w14:paraId="5F2AE69A" w14:textId="77777777" w:rsidR="00C24749" w:rsidRDefault="00C24749" w:rsidP="00C24749">
            <w:pPr>
              <w:pStyle w:val="2-"/>
            </w:pPr>
            <w:r>
              <w:tab/>
            </w:r>
            <w:r>
              <w:tab/>
            </w:r>
            <w:r>
              <w:tab/>
              <w:t>++(*missed);</w:t>
            </w:r>
          </w:p>
          <w:p w14:paraId="0BDD91E4" w14:textId="77777777" w:rsidR="00C24749" w:rsidRDefault="00C24749" w:rsidP="00C24749">
            <w:pPr>
              <w:pStyle w:val="2-"/>
            </w:pPr>
            <w:r>
              <w:tab/>
            </w:r>
            <w:r>
              <w:tab/>
              <w:t>}</w:t>
            </w:r>
          </w:p>
          <w:p w14:paraId="4E32998A" w14:textId="77777777" w:rsidR="00C24749" w:rsidRDefault="00C24749" w:rsidP="00C24749">
            <w:pPr>
              <w:pStyle w:val="2-"/>
            </w:pPr>
            <w:r>
              <w:tab/>
              <w:t>}</w:t>
            </w:r>
          </w:p>
          <w:p w14:paraId="06392871" w14:textId="77777777" w:rsidR="00C24749" w:rsidRDefault="00C24749" w:rsidP="00C24749">
            <w:pPr>
              <w:pStyle w:val="2-"/>
            </w:pPr>
          </w:p>
          <w:p w14:paraId="59D11A57" w14:textId="77777777" w:rsidR="00C24749" w:rsidRPr="001A1F62" w:rsidRDefault="00C24749" w:rsidP="00C24749">
            <w:pPr>
              <w:pStyle w:val="2-"/>
              <w:rPr>
                <w:rFonts w:hint="eastAsia"/>
                <w:color w:val="00B050"/>
              </w:rPr>
            </w:pPr>
            <w:r>
              <w:rPr>
                <w:rFonts w:hint="eastAsia"/>
              </w:rPr>
              <w:tab/>
            </w:r>
            <w:r w:rsidRPr="001A1F62">
              <w:rPr>
                <w:rFonts w:hint="eastAsia"/>
                <w:color w:val="00B050"/>
              </w:rPr>
              <w:t>//処理時間計測</w:t>
            </w:r>
          </w:p>
          <w:p w14:paraId="45EC6AA6" w14:textId="77777777" w:rsidR="00C24749" w:rsidRDefault="00C24749" w:rsidP="00C24749">
            <w:pPr>
              <w:pStyle w:val="2-"/>
            </w:pPr>
            <w:r>
              <w:tab/>
              <w:t>CElapsedTime::CElapsedTime() :</w:t>
            </w:r>
          </w:p>
          <w:p w14:paraId="19C4437D" w14:textId="77777777" w:rsidR="00C24749" w:rsidRDefault="00C24749" w:rsidP="00C24749">
            <w:pPr>
              <w:pStyle w:val="2-"/>
            </w:pPr>
            <w:r>
              <w:tab/>
            </w:r>
            <w:r>
              <w:tab/>
              <w:t>m_beginTime(0.f),</w:t>
            </w:r>
          </w:p>
          <w:p w14:paraId="195DDC71" w14:textId="77777777" w:rsidR="00C24749" w:rsidRDefault="00C24749" w:rsidP="00C24749">
            <w:pPr>
              <w:pStyle w:val="2-"/>
            </w:pPr>
            <w:r>
              <w:tab/>
            </w:r>
            <w:r>
              <w:tab/>
              <w:t>m_endTime(0.f),</w:t>
            </w:r>
          </w:p>
          <w:p w14:paraId="40DEA036" w14:textId="77777777" w:rsidR="00C24749" w:rsidRDefault="00C24749" w:rsidP="00C24749">
            <w:pPr>
              <w:pStyle w:val="2-"/>
            </w:pPr>
            <w:r>
              <w:tab/>
            </w:r>
            <w:r>
              <w:tab/>
              <w:t>m_elapsedTime(0.f)</w:t>
            </w:r>
          </w:p>
          <w:p w14:paraId="37B50432" w14:textId="77777777" w:rsidR="00C24749" w:rsidRDefault="00C24749" w:rsidP="00C24749">
            <w:pPr>
              <w:pStyle w:val="2-"/>
            </w:pPr>
            <w:r>
              <w:tab/>
              <w:t>{</w:t>
            </w:r>
          </w:p>
          <w:p w14:paraId="366EBE11" w14:textId="77777777" w:rsidR="00C24749" w:rsidRDefault="00C24749" w:rsidP="00C24749">
            <w:pPr>
              <w:pStyle w:val="2-"/>
            </w:pPr>
            <w:r>
              <w:tab/>
            </w:r>
            <w:r>
              <w:tab/>
              <w:t>this-&gt;m_beginTime = getTimer();</w:t>
            </w:r>
          </w:p>
          <w:p w14:paraId="517E6C17" w14:textId="77777777" w:rsidR="00C24749" w:rsidRDefault="00C24749" w:rsidP="00C24749">
            <w:pPr>
              <w:pStyle w:val="2-"/>
            </w:pPr>
            <w:r>
              <w:tab/>
              <w:t>}</w:t>
            </w:r>
          </w:p>
          <w:p w14:paraId="7A0586FE" w14:textId="77777777" w:rsidR="00C24749" w:rsidRDefault="00C24749" w:rsidP="00C24749">
            <w:pPr>
              <w:pStyle w:val="2-"/>
            </w:pPr>
            <w:r>
              <w:tab/>
              <w:t>CElapsedTime::~CElapsedTime()</w:t>
            </w:r>
          </w:p>
          <w:p w14:paraId="4118B9E8" w14:textId="77777777" w:rsidR="00C24749" w:rsidRDefault="00C24749" w:rsidP="00C24749">
            <w:pPr>
              <w:pStyle w:val="2-"/>
            </w:pPr>
            <w:r>
              <w:tab/>
              <w:t>{</w:t>
            </w:r>
          </w:p>
          <w:p w14:paraId="6CA0C807" w14:textId="77777777" w:rsidR="00C24749" w:rsidRDefault="00C24749" w:rsidP="00C24749">
            <w:pPr>
              <w:pStyle w:val="2-"/>
            </w:pPr>
            <w:r>
              <w:tab/>
              <w:t>}</w:t>
            </w:r>
          </w:p>
          <w:p w14:paraId="6F26B112" w14:textId="77777777" w:rsidR="00C24749" w:rsidRDefault="00C24749" w:rsidP="00C24749">
            <w:pPr>
              <w:pStyle w:val="2-"/>
            </w:pPr>
            <w:r>
              <w:tab/>
              <w:t>CElapsedTime::TIMERCOUNT CElapsedTime::finish()</w:t>
            </w:r>
          </w:p>
          <w:p w14:paraId="3A63FB8C" w14:textId="77777777" w:rsidR="00C24749" w:rsidRDefault="00C24749" w:rsidP="00C24749">
            <w:pPr>
              <w:pStyle w:val="2-"/>
            </w:pPr>
            <w:r>
              <w:tab/>
              <w:t>{</w:t>
            </w:r>
          </w:p>
          <w:p w14:paraId="28B5F504" w14:textId="77777777" w:rsidR="00C24749" w:rsidRDefault="00C24749" w:rsidP="00C24749">
            <w:pPr>
              <w:pStyle w:val="2-"/>
            </w:pPr>
            <w:r>
              <w:tab/>
            </w:r>
            <w:r>
              <w:tab/>
              <w:t>this-&gt;m_endTime = getTimer();</w:t>
            </w:r>
          </w:p>
          <w:p w14:paraId="6785550C" w14:textId="77777777" w:rsidR="00C24749" w:rsidRDefault="00C24749" w:rsidP="00C24749">
            <w:pPr>
              <w:pStyle w:val="2-"/>
            </w:pPr>
            <w:r>
              <w:tab/>
            </w:r>
            <w:r>
              <w:tab/>
              <w:t>this-&gt;m_elapsedTime = this-&gt;m_endTime - this-&gt;m_beginTime;</w:t>
            </w:r>
          </w:p>
          <w:p w14:paraId="011C88DA" w14:textId="77777777" w:rsidR="00C24749" w:rsidRDefault="00C24749" w:rsidP="00C24749">
            <w:pPr>
              <w:pStyle w:val="2-"/>
            </w:pPr>
            <w:r>
              <w:tab/>
            </w:r>
            <w:r>
              <w:tab/>
              <w:t>return this-&gt;m_endTime;</w:t>
            </w:r>
          </w:p>
          <w:p w14:paraId="3EBABE5B" w14:textId="77777777" w:rsidR="00C24749" w:rsidRDefault="00C24749" w:rsidP="00C24749">
            <w:pPr>
              <w:pStyle w:val="2-"/>
            </w:pPr>
            <w:r>
              <w:tab/>
              <w:t>}</w:t>
            </w:r>
          </w:p>
          <w:p w14:paraId="1D257484" w14:textId="77777777" w:rsidR="00C24749" w:rsidRDefault="00C24749" w:rsidP="00C24749">
            <w:pPr>
              <w:pStyle w:val="2-"/>
            </w:pPr>
            <w:r>
              <w:tab/>
              <w:t>CElapsedTime::TIMERCOUNT CElapsedTime::getTimer()</w:t>
            </w:r>
          </w:p>
          <w:p w14:paraId="40F3A785" w14:textId="77777777" w:rsidR="00C24749" w:rsidRDefault="00C24749" w:rsidP="00C24749">
            <w:pPr>
              <w:pStyle w:val="2-"/>
            </w:pPr>
            <w:r>
              <w:tab/>
              <w:t>{</w:t>
            </w:r>
          </w:p>
          <w:p w14:paraId="5E6E82AA" w14:textId="77777777" w:rsidR="00C24749" w:rsidRDefault="00C24749" w:rsidP="00C24749">
            <w:pPr>
              <w:pStyle w:val="2-"/>
            </w:pPr>
            <w:r>
              <w:tab/>
            </w:r>
            <w:r>
              <w:tab/>
              <w:t>//for Windows</w:t>
            </w:r>
          </w:p>
          <w:p w14:paraId="50979C6F" w14:textId="77777777" w:rsidR="00C24749" w:rsidRDefault="00C24749" w:rsidP="00C24749">
            <w:pPr>
              <w:pStyle w:val="2-"/>
            </w:pPr>
            <w:r>
              <w:tab/>
            </w:r>
            <w:r>
              <w:tab/>
              <w:t>static bool freq_initialized = false;</w:t>
            </w:r>
          </w:p>
          <w:p w14:paraId="63591EA5" w14:textId="77777777" w:rsidR="00C24749" w:rsidRDefault="00C24749" w:rsidP="00C24749">
            <w:pPr>
              <w:pStyle w:val="2-"/>
            </w:pPr>
            <w:r>
              <w:tab/>
            </w:r>
            <w:r>
              <w:tab/>
              <w:t>static LARGE_INTEGER freq;</w:t>
            </w:r>
          </w:p>
          <w:p w14:paraId="6CF9955A" w14:textId="77777777" w:rsidR="00C24749" w:rsidRDefault="00C24749" w:rsidP="00C24749">
            <w:pPr>
              <w:pStyle w:val="2-"/>
            </w:pPr>
            <w:r>
              <w:tab/>
            </w:r>
            <w:r>
              <w:tab/>
              <w:t>if (!freq_initialized)</w:t>
            </w:r>
          </w:p>
          <w:p w14:paraId="3DE38FBD" w14:textId="77777777" w:rsidR="00C24749" w:rsidRDefault="00C24749" w:rsidP="00C24749">
            <w:pPr>
              <w:pStyle w:val="2-"/>
            </w:pPr>
            <w:r>
              <w:tab/>
            </w:r>
            <w:r>
              <w:tab/>
              <w:t>{</w:t>
            </w:r>
          </w:p>
          <w:p w14:paraId="5E0E0AD1" w14:textId="77777777" w:rsidR="00C24749" w:rsidRDefault="00C24749" w:rsidP="00C24749">
            <w:pPr>
              <w:pStyle w:val="2-"/>
            </w:pPr>
            <w:r>
              <w:tab/>
            </w:r>
            <w:r>
              <w:tab/>
            </w:r>
            <w:r>
              <w:tab/>
              <w:t>QueryPerformanceFrequency(&amp;freq);</w:t>
            </w:r>
          </w:p>
          <w:p w14:paraId="5BC1E6DD" w14:textId="77777777" w:rsidR="00C24749" w:rsidRDefault="00C24749" w:rsidP="00C24749">
            <w:pPr>
              <w:pStyle w:val="2-"/>
            </w:pPr>
            <w:r>
              <w:tab/>
            </w:r>
            <w:r>
              <w:tab/>
            </w:r>
            <w:r>
              <w:tab/>
              <w:t>freq_initialized = true;</w:t>
            </w:r>
          </w:p>
          <w:p w14:paraId="38C29E8D" w14:textId="77777777" w:rsidR="00C24749" w:rsidRDefault="00C24749" w:rsidP="00C24749">
            <w:pPr>
              <w:pStyle w:val="2-"/>
            </w:pPr>
            <w:r>
              <w:tab/>
            </w:r>
            <w:r>
              <w:tab/>
              <w:t>}</w:t>
            </w:r>
          </w:p>
          <w:p w14:paraId="1D496124" w14:textId="77777777" w:rsidR="00C24749" w:rsidRDefault="00C24749" w:rsidP="00C24749">
            <w:pPr>
              <w:pStyle w:val="2-"/>
            </w:pPr>
            <w:r>
              <w:lastRenderedPageBreak/>
              <w:tab/>
            </w:r>
            <w:r>
              <w:tab/>
              <w:t>LARGE_INTEGER counter;</w:t>
            </w:r>
          </w:p>
          <w:p w14:paraId="2320545B" w14:textId="77777777" w:rsidR="00C24749" w:rsidRDefault="00C24749" w:rsidP="00C24749">
            <w:pPr>
              <w:pStyle w:val="2-"/>
            </w:pPr>
            <w:r>
              <w:tab/>
            </w:r>
            <w:r>
              <w:tab/>
              <w:t>QueryPerformanceCounter(&amp;counter);</w:t>
            </w:r>
          </w:p>
          <w:p w14:paraId="2A50FC54" w14:textId="77777777" w:rsidR="00C24749" w:rsidRDefault="00C24749" w:rsidP="00C24749">
            <w:pPr>
              <w:pStyle w:val="2-"/>
            </w:pPr>
            <w:r>
              <w:tab/>
            </w:r>
            <w:r>
              <w:tab/>
              <w:t>const TIMERCOUNT timer = static_cast&lt;TIMERCOUNT&gt;(counter.QuadPart) / static_cast&lt;TIMERCOUNT&gt;(freq.QuadPart);</w:t>
            </w:r>
          </w:p>
          <w:p w14:paraId="7FECF11D" w14:textId="77777777" w:rsidR="00C24749" w:rsidRDefault="00C24749" w:rsidP="00C24749">
            <w:pPr>
              <w:pStyle w:val="2-"/>
            </w:pPr>
            <w:r>
              <w:tab/>
            </w:r>
            <w:r>
              <w:tab/>
              <w:t>return timer;</w:t>
            </w:r>
          </w:p>
          <w:p w14:paraId="3FEAD421" w14:textId="77777777" w:rsidR="00C24749" w:rsidRDefault="00C24749" w:rsidP="00C24749">
            <w:pPr>
              <w:pStyle w:val="2-"/>
            </w:pPr>
            <w:r>
              <w:tab/>
              <w:t>}</w:t>
            </w:r>
          </w:p>
          <w:p w14:paraId="2ED8D3BA" w14:textId="77777777" w:rsidR="00C24749" w:rsidRDefault="00C24749" w:rsidP="00C24749">
            <w:pPr>
              <w:pStyle w:val="2-"/>
            </w:pPr>
          </w:p>
          <w:p w14:paraId="4F3F42F6" w14:textId="77777777" w:rsidR="00C24749" w:rsidRPr="001A1F62" w:rsidRDefault="00C24749" w:rsidP="00C24749">
            <w:pPr>
              <w:pStyle w:val="2-"/>
              <w:rPr>
                <w:rFonts w:hint="eastAsia"/>
                <w:color w:val="00B050"/>
              </w:rPr>
            </w:pPr>
            <w:r>
              <w:rPr>
                <w:rFonts w:hint="eastAsia"/>
              </w:rPr>
              <w:tab/>
            </w:r>
            <w:r w:rsidRPr="001A1F62">
              <w:rPr>
                <w:rFonts w:hint="eastAsia"/>
                <w:color w:val="00B050"/>
              </w:rPr>
              <w:t>//ユニットテスト結果格納クラス</w:t>
            </w:r>
          </w:p>
          <w:p w14:paraId="48F8C0A4" w14:textId="77777777" w:rsidR="00C24749" w:rsidRDefault="00C24749" w:rsidP="00C24749">
            <w:pPr>
              <w:pStyle w:val="2-"/>
            </w:pPr>
            <w:r>
              <w:tab/>
              <w:t>CCollection::CExprCResultObjBase::CExprCResultObjBase() :</w:t>
            </w:r>
          </w:p>
          <w:p w14:paraId="0A03354A" w14:textId="77777777" w:rsidR="00C24749" w:rsidRDefault="00C24749" w:rsidP="00C24749">
            <w:pPr>
              <w:pStyle w:val="2-"/>
            </w:pPr>
            <w:r>
              <w:tab/>
            </w:r>
            <w:r>
              <w:tab/>
              <w:t>m_result(true),</w:t>
            </w:r>
          </w:p>
          <w:p w14:paraId="382005F7" w14:textId="77777777" w:rsidR="00C24749" w:rsidRDefault="00C24749" w:rsidP="00C24749">
            <w:pPr>
              <w:pStyle w:val="2-"/>
            </w:pPr>
            <w:r>
              <w:tab/>
            </w:r>
            <w:r>
              <w:tab/>
              <w:t>m_hasResult(false),</w:t>
            </w:r>
          </w:p>
          <w:p w14:paraId="3F91A368" w14:textId="77777777" w:rsidR="00C24749" w:rsidRDefault="00C24749" w:rsidP="00C24749">
            <w:pPr>
              <w:pStyle w:val="2-"/>
            </w:pPr>
            <w:r>
              <w:tab/>
            </w:r>
            <w:r>
              <w:tab/>
              <w:t>m_hasException(false),</w:t>
            </w:r>
          </w:p>
          <w:p w14:paraId="51369BFB" w14:textId="77777777" w:rsidR="00C24749" w:rsidRDefault="00C24749" w:rsidP="00C24749">
            <w:pPr>
              <w:pStyle w:val="2-"/>
            </w:pPr>
            <w:r>
              <w:tab/>
            </w:r>
            <w:r>
              <w:tab/>
              <w:t>m_hasExprStr(false),</w:t>
            </w:r>
          </w:p>
          <w:p w14:paraId="370AC5CC" w14:textId="77777777" w:rsidR="00C24749" w:rsidRDefault="00C24749" w:rsidP="00C24749">
            <w:pPr>
              <w:pStyle w:val="2-"/>
            </w:pPr>
            <w:r>
              <w:tab/>
            </w:r>
            <w:r>
              <w:tab/>
              <w:t>m_hasValueStr(false),</w:t>
            </w:r>
          </w:p>
          <w:p w14:paraId="3353063E" w14:textId="77777777" w:rsidR="00C24749" w:rsidRDefault="00C24749" w:rsidP="00C24749">
            <w:pPr>
              <w:pStyle w:val="2-"/>
            </w:pPr>
            <w:r>
              <w:tab/>
            </w:r>
            <w:r>
              <w:tab/>
              <w:t>m_hasOpeStr(false),</w:t>
            </w:r>
          </w:p>
          <w:p w14:paraId="132337EA" w14:textId="77777777" w:rsidR="00C24749" w:rsidRDefault="00C24749" w:rsidP="00C24749">
            <w:pPr>
              <w:pStyle w:val="2-"/>
            </w:pPr>
            <w:r>
              <w:tab/>
            </w:r>
            <w:r>
              <w:tab/>
              <w:t>m_hasExpectStr(false),</w:t>
            </w:r>
          </w:p>
          <w:p w14:paraId="4924D91C" w14:textId="77777777" w:rsidR="00C24749" w:rsidRDefault="00C24749" w:rsidP="00C24749">
            <w:pPr>
              <w:pStyle w:val="2-"/>
            </w:pPr>
            <w:r>
              <w:tab/>
            </w:r>
            <w:r>
              <w:tab/>
              <w:t>m_exprStr(),</w:t>
            </w:r>
          </w:p>
          <w:p w14:paraId="25A9DD7E" w14:textId="77777777" w:rsidR="00C24749" w:rsidRDefault="00C24749" w:rsidP="00C24749">
            <w:pPr>
              <w:pStyle w:val="2-"/>
            </w:pPr>
            <w:r>
              <w:tab/>
            </w:r>
            <w:r>
              <w:tab/>
              <w:t>m_valuieStr(),</w:t>
            </w:r>
          </w:p>
          <w:p w14:paraId="00A2E7D8" w14:textId="77777777" w:rsidR="00C24749" w:rsidRDefault="00C24749" w:rsidP="00C24749">
            <w:pPr>
              <w:pStyle w:val="2-"/>
            </w:pPr>
            <w:r>
              <w:tab/>
            </w:r>
            <w:r>
              <w:tab/>
              <w:t>m_opeStr(),</w:t>
            </w:r>
          </w:p>
          <w:p w14:paraId="04A4FE5F" w14:textId="77777777" w:rsidR="00C24749" w:rsidRDefault="00C24749" w:rsidP="00C24749">
            <w:pPr>
              <w:pStyle w:val="2-"/>
            </w:pPr>
            <w:r>
              <w:tab/>
            </w:r>
            <w:r>
              <w:tab/>
              <w:t>m_expectStr(),</w:t>
            </w:r>
          </w:p>
          <w:p w14:paraId="48BF3F21" w14:textId="77777777" w:rsidR="00C24749" w:rsidRDefault="00C24749" w:rsidP="00C24749">
            <w:pPr>
              <w:pStyle w:val="2-"/>
            </w:pPr>
            <w:r>
              <w:tab/>
            </w:r>
            <w:r>
              <w:tab/>
              <w:t>m_exceptionStr()</w:t>
            </w:r>
          </w:p>
          <w:p w14:paraId="6BE5B84C" w14:textId="77777777" w:rsidR="00C24749" w:rsidRDefault="00C24749" w:rsidP="00C24749">
            <w:pPr>
              <w:pStyle w:val="2-"/>
            </w:pPr>
            <w:r>
              <w:tab/>
              <w:t>{</w:t>
            </w:r>
          </w:p>
          <w:p w14:paraId="66DC3E5B" w14:textId="77777777" w:rsidR="00C24749" w:rsidRDefault="00C24749" w:rsidP="00C24749">
            <w:pPr>
              <w:pStyle w:val="2-"/>
            </w:pPr>
            <w:r>
              <w:tab/>
              <w:t>}</w:t>
            </w:r>
          </w:p>
          <w:p w14:paraId="2A5127EA" w14:textId="77777777" w:rsidR="00C24749" w:rsidRDefault="00C24749" w:rsidP="00C24749">
            <w:pPr>
              <w:pStyle w:val="2-"/>
            </w:pPr>
            <w:r>
              <w:tab/>
              <w:t>CCollection::CExprCResultObjBase::~CExprCResultObjBase()</w:t>
            </w:r>
          </w:p>
          <w:p w14:paraId="06750358" w14:textId="77777777" w:rsidR="00C24749" w:rsidRDefault="00C24749" w:rsidP="00C24749">
            <w:pPr>
              <w:pStyle w:val="2-"/>
            </w:pPr>
            <w:r>
              <w:tab/>
              <w:t>{</w:t>
            </w:r>
          </w:p>
          <w:p w14:paraId="520DF772" w14:textId="77777777" w:rsidR="00C24749" w:rsidRDefault="00C24749" w:rsidP="00C24749">
            <w:pPr>
              <w:pStyle w:val="2-"/>
            </w:pPr>
            <w:r>
              <w:tab/>
              <w:t>}</w:t>
            </w:r>
          </w:p>
          <w:p w14:paraId="7CDABE41" w14:textId="77777777" w:rsidR="00C24749" w:rsidRDefault="00C24749" w:rsidP="00C24749">
            <w:pPr>
              <w:pStyle w:val="2-"/>
            </w:pPr>
            <w:r>
              <w:tab/>
              <w:t>void CCollection::CExprCResultObjBase::setException(std::exception const&amp; e)</w:t>
            </w:r>
          </w:p>
          <w:p w14:paraId="6EC1CEC1" w14:textId="77777777" w:rsidR="00C24749" w:rsidRDefault="00C24749" w:rsidP="00C24749">
            <w:pPr>
              <w:pStyle w:val="2-"/>
            </w:pPr>
            <w:r>
              <w:tab/>
              <w:t>{</w:t>
            </w:r>
          </w:p>
          <w:p w14:paraId="1C25A7CB" w14:textId="77777777" w:rsidR="00C24749" w:rsidRDefault="00C24749" w:rsidP="00C24749">
            <w:pPr>
              <w:pStyle w:val="2-"/>
            </w:pPr>
            <w:r>
              <w:tab/>
            </w:r>
            <w:r>
              <w:tab/>
              <w:t xml:space="preserve">this-&gt;m_hasException = true; this-&gt;m_exceptionStr = e.what(); </w:t>
            </w:r>
          </w:p>
          <w:p w14:paraId="6BA2DCF4" w14:textId="77777777" w:rsidR="00C24749" w:rsidRDefault="00C24749" w:rsidP="00C24749">
            <w:pPr>
              <w:pStyle w:val="2-"/>
            </w:pPr>
            <w:r>
              <w:tab/>
              <w:t>}</w:t>
            </w:r>
          </w:p>
          <w:p w14:paraId="62035E0C" w14:textId="77777777" w:rsidR="00C24749" w:rsidRDefault="00C24749" w:rsidP="00C24749">
            <w:pPr>
              <w:pStyle w:val="2-"/>
            </w:pPr>
            <w:r>
              <w:tab/>
              <w:t>void CCollection::CExprCResultObjBase::setExprStr(const char* expr)</w:t>
            </w:r>
          </w:p>
          <w:p w14:paraId="363BD14B" w14:textId="77777777" w:rsidR="00C24749" w:rsidRDefault="00C24749" w:rsidP="00C24749">
            <w:pPr>
              <w:pStyle w:val="2-"/>
            </w:pPr>
            <w:r>
              <w:tab/>
              <w:t>{</w:t>
            </w:r>
          </w:p>
          <w:p w14:paraId="2FD90968" w14:textId="77777777" w:rsidR="00C24749" w:rsidRDefault="00C24749" w:rsidP="00C24749">
            <w:pPr>
              <w:pStyle w:val="2-"/>
            </w:pPr>
            <w:r>
              <w:tab/>
            </w:r>
            <w:r>
              <w:tab/>
              <w:t>if (expr)</w:t>
            </w:r>
          </w:p>
          <w:p w14:paraId="344AA87C" w14:textId="77777777" w:rsidR="00C24749" w:rsidRDefault="00C24749" w:rsidP="00C24749">
            <w:pPr>
              <w:pStyle w:val="2-"/>
            </w:pPr>
            <w:r>
              <w:tab/>
            </w:r>
            <w:r>
              <w:tab/>
              <w:t>{</w:t>
            </w:r>
          </w:p>
          <w:p w14:paraId="2F2E5E63" w14:textId="77777777" w:rsidR="00C24749" w:rsidRDefault="00C24749" w:rsidP="00C24749">
            <w:pPr>
              <w:pStyle w:val="2-"/>
            </w:pPr>
            <w:r>
              <w:tab/>
            </w:r>
            <w:r>
              <w:tab/>
            </w:r>
            <w:r>
              <w:tab/>
              <w:t xml:space="preserve">this-&gt;m_exprStr = expr; </w:t>
            </w:r>
          </w:p>
          <w:p w14:paraId="20E7BE6E" w14:textId="77777777" w:rsidR="00C24749" w:rsidRDefault="00C24749" w:rsidP="00C24749">
            <w:pPr>
              <w:pStyle w:val="2-"/>
            </w:pPr>
            <w:r>
              <w:tab/>
            </w:r>
            <w:r>
              <w:tab/>
            </w:r>
            <w:r>
              <w:tab/>
              <w:t>this-&gt;m_hasExprStr = true;</w:t>
            </w:r>
          </w:p>
          <w:p w14:paraId="758139DB" w14:textId="77777777" w:rsidR="00C24749" w:rsidRDefault="00C24749" w:rsidP="00C24749">
            <w:pPr>
              <w:pStyle w:val="2-"/>
            </w:pPr>
            <w:r>
              <w:tab/>
            </w:r>
            <w:r>
              <w:tab/>
              <w:t xml:space="preserve">} </w:t>
            </w:r>
          </w:p>
          <w:p w14:paraId="799573BA" w14:textId="77777777" w:rsidR="00C24749" w:rsidRDefault="00C24749" w:rsidP="00C24749">
            <w:pPr>
              <w:pStyle w:val="2-"/>
            </w:pPr>
            <w:r>
              <w:tab/>
              <w:t>}</w:t>
            </w:r>
          </w:p>
          <w:p w14:paraId="7585996F" w14:textId="77777777" w:rsidR="00C24749" w:rsidRDefault="00C24749" w:rsidP="00C24749">
            <w:pPr>
              <w:pStyle w:val="2-"/>
            </w:pPr>
            <w:r>
              <w:tab/>
              <w:t>void CCollection::CExprCResultObjBase::setValueStr(const char* value)</w:t>
            </w:r>
          </w:p>
          <w:p w14:paraId="215C22B3" w14:textId="77777777" w:rsidR="00C24749" w:rsidRDefault="00C24749" w:rsidP="00C24749">
            <w:pPr>
              <w:pStyle w:val="2-"/>
            </w:pPr>
            <w:r>
              <w:tab/>
              <w:t>{</w:t>
            </w:r>
          </w:p>
          <w:p w14:paraId="66ABEBBE" w14:textId="77777777" w:rsidR="00C24749" w:rsidRDefault="00C24749" w:rsidP="00C24749">
            <w:pPr>
              <w:pStyle w:val="2-"/>
            </w:pPr>
            <w:r>
              <w:tab/>
            </w:r>
            <w:r>
              <w:tab/>
              <w:t>if (value)</w:t>
            </w:r>
          </w:p>
          <w:p w14:paraId="6C7FB322" w14:textId="77777777" w:rsidR="00C24749" w:rsidRDefault="00C24749" w:rsidP="00C24749">
            <w:pPr>
              <w:pStyle w:val="2-"/>
            </w:pPr>
            <w:r>
              <w:tab/>
            </w:r>
            <w:r>
              <w:tab/>
              <w:t>{</w:t>
            </w:r>
          </w:p>
          <w:p w14:paraId="7A081AC1" w14:textId="77777777" w:rsidR="00C24749" w:rsidRDefault="00C24749" w:rsidP="00C24749">
            <w:pPr>
              <w:pStyle w:val="2-"/>
            </w:pPr>
            <w:r>
              <w:tab/>
            </w:r>
            <w:r>
              <w:tab/>
            </w:r>
            <w:r>
              <w:tab/>
              <w:t xml:space="preserve">this-&gt;m_valuieStr = value; </w:t>
            </w:r>
          </w:p>
          <w:p w14:paraId="23F7649D" w14:textId="77777777" w:rsidR="00C24749" w:rsidRDefault="00C24749" w:rsidP="00C24749">
            <w:pPr>
              <w:pStyle w:val="2-"/>
            </w:pPr>
            <w:r>
              <w:tab/>
            </w:r>
            <w:r>
              <w:tab/>
            </w:r>
            <w:r>
              <w:tab/>
              <w:t>this-&gt;m_hasValueStr = true;</w:t>
            </w:r>
          </w:p>
          <w:p w14:paraId="64DB904F" w14:textId="77777777" w:rsidR="00C24749" w:rsidRDefault="00C24749" w:rsidP="00C24749">
            <w:pPr>
              <w:pStyle w:val="2-"/>
            </w:pPr>
            <w:r>
              <w:tab/>
            </w:r>
            <w:r>
              <w:tab/>
              <w:t>}</w:t>
            </w:r>
          </w:p>
          <w:p w14:paraId="563C0628" w14:textId="77777777" w:rsidR="00C24749" w:rsidRDefault="00C24749" w:rsidP="00C24749">
            <w:pPr>
              <w:pStyle w:val="2-"/>
            </w:pPr>
            <w:r>
              <w:tab/>
              <w:t>}</w:t>
            </w:r>
          </w:p>
          <w:p w14:paraId="57C5161B" w14:textId="77777777" w:rsidR="00C24749" w:rsidRDefault="00C24749" w:rsidP="00C24749">
            <w:pPr>
              <w:pStyle w:val="2-"/>
            </w:pPr>
            <w:r>
              <w:tab/>
              <w:t>void CCollection::CExprCResultObjBase::setOpeStr(const char* ope)</w:t>
            </w:r>
          </w:p>
          <w:p w14:paraId="3EEDE107" w14:textId="77777777" w:rsidR="00C24749" w:rsidRDefault="00C24749" w:rsidP="00C24749">
            <w:pPr>
              <w:pStyle w:val="2-"/>
            </w:pPr>
            <w:r>
              <w:tab/>
              <w:t>{</w:t>
            </w:r>
          </w:p>
          <w:p w14:paraId="46DE8D81" w14:textId="77777777" w:rsidR="00C24749" w:rsidRDefault="00C24749" w:rsidP="00C24749">
            <w:pPr>
              <w:pStyle w:val="2-"/>
            </w:pPr>
            <w:r>
              <w:tab/>
            </w:r>
            <w:r>
              <w:tab/>
              <w:t>if (ope)</w:t>
            </w:r>
          </w:p>
          <w:p w14:paraId="62E75E09" w14:textId="77777777" w:rsidR="00C24749" w:rsidRDefault="00C24749" w:rsidP="00C24749">
            <w:pPr>
              <w:pStyle w:val="2-"/>
            </w:pPr>
            <w:r>
              <w:tab/>
            </w:r>
            <w:r>
              <w:tab/>
              <w:t>{</w:t>
            </w:r>
          </w:p>
          <w:p w14:paraId="610F66BE" w14:textId="77777777" w:rsidR="00C24749" w:rsidRDefault="00C24749" w:rsidP="00C24749">
            <w:pPr>
              <w:pStyle w:val="2-"/>
            </w:pPr>
            <w:r>
              <w:tab/>
            </w:r>
            <w:r>
              <w:tab/>
            </w:r>
            <w:r>
              <w:tab/>
              <w:t>this-&gt;m_opeStr = ope;</w:t>
            </w:r>
          </w:p>
          <w:p w14:paraId="26E5814F" w14:textId="77777777" w:rsidR="00C24749" w:rsidRDefault="00C24749" w:rsidP="00C24749">
            <w:pPr>
              <w:pStyle w:val="2-"/>
            </w:pPr>
            <w:r>
              <w:tab/>
            </w:r>
            <w:r>
              <w:tab/>
            </w:r>
            <w:r>
              <w:tab/>
              <w:t>this-&gt;m_hasOpeStr = true;</w:t>
            </w:r>
          </w:p>
          <w:p w14:paraId="4D9E77F5" w14:textId="77777777" w:rsidR="00C24749" w:rsidRDefault="00C24749" w:rsidP="00C24749">
            <w:pPr>
              <w:pStyle w:val="2-"/>
            </w:pPr>
            <w:r>
              <w:tab/>
            </w:r>
            <w:r>
              <w:tab/>
              <w:t>}</w:t>
            </w:r>
          </w:p>
          <w:p w14:paraId="536CDE0D" w14:textId="77777777" w:rsidR="00C24749" w:rsidRDefault="00C24749" w:rsidP="00C24749">
            <w:pPr>
              <w:pStyle w:val="2-"/>
            </w:pPr>
            <w:r>
              <w:tab/>
              <w:t>}</w:t>
            </w:r>
          </w:p>
          <w:p w14:paraId="128F6FB8" w14:textId="77777777" w:rsidR="00C24749" w:rsidRDefault="00C24749" w:rsidP="00C24749">
            <w:pPr>
              <w:pStyle w:val="2-"/>
            </w:pPr>
            <w:r>
              <w:tab/>
              <w:t>const char* CCollection::CExprCResultObjBase::setOpeStrFromId(const E_UT_OPE ope)</w:t>
            </w:r>
          </w:p>
          <w:p w14:paraId="23BD94E7" w14:textId="77777777" w:rsidR="00C24749" w:rsidRDefault="00C24749" w:rsidP="00C24749">
            <w:pPr>
              <w:pStyle w:val="2-"/>
            </w:pPr>
            <w:r>
              <w:tab/>
              <w:t>{</w:t>
            </w:r>
          </w:p>
          <w:p w14:paraId="3B061817" w14:textId="77777777" w:rsidR="00C24749" w:rsidRDefault="00C24749" w:rsidP="00C24749">
            <w:pPr>
              <w:pStyle w:val="2-"/>
            </w:pPr>
            <w:r>
              <w:tab/>
            </w:r>
            <w:r>
              <w:tab/>
              <w:t>static const char* ope_str[UT_OPE_NUM] = { "??", "==", "!=", "&gt;", "&gt;=", "&lt;", "&lt;=" };</w:t>
            </w:r>
          </w:p>
          <w:p w14:paraId="73D710B4" w14:textId="77777777" w:rsidR="00C24749" w:rsidRDefault="00C24749" w:rsidP="00C24749">
            <w:pPr>
              <w:pStyle w:val="2-"/>
            </w:pPr>
            <w:r>
              <w:tab/>
            </w:r>
            <w:r>
              <w:tab/>
              <w:t>this-&gt;setOpeStr(ope_str[ope]);</w:t>
            </w:r>
          </w:p>
          <w:p w14:paraId="1CA8CE3E" w14:textId="77777777" w:rsidR="00C24749" w:rsidRDefault="00C24749" w:rsidP="00C24749">
            <w:pPr>
              <w:pStyle w:val="2-"/>
            </w:pPr>
            <w:r>
              <w:tab/>
            </w:r>
            <w:r>
              <w:tab/>
              <w:t>return this-&gt;getOpeStr();</w:t>
            </w:r>
          </w:p>
          <w:p w14:paraId="12FCD5F3" w14:textId="77777777" w:rsidR="00C24749" w:rsidRDefault="00C24749" w:rsidP="00C24749">
            <w:pPr>
              <w:pStyle w:val="2-"/>
            </w:pPr>
            <w:r>
              <w:tab/>
              <w:t>}</w:t>
            </w:r>
          </w:p>
          <w:p w14:paraId="08A89250" w14:textId="77777777" w:rsidR="00C24749" w:rsidRDefault="00C24749" w:rsidP="00C24749">
            <w:pPr>
              <w:pStyle w:val="2-"/>
            </w:pPr>
            <w:r>
              <w:tab/>
              <w:t>void CCollection::CExprCResultObjBase::setExpectStr(const char* expect)</w:t>
            </w:r>
          </w:p>
          <w:p w14:paraId="4601C208" w14:textId="77777777" w:rsidR="00C24749" w:rsidRDefault="00C24749" w:rsidP="00C24749">
            <w:pPr>
              <w:pStyle w:val="2-"/>
            </w:pPr>
            <w:r>
              <w:tab/>
              <w:t>{</w:t>
            </w:r>
          </w:p>
          <w:p w14:paraId="4C7D84DF" w14:textId="77777777" w:rsidR="00C24749" w:rsidRDefault="00C24749" w:rsidP="00C24749">
            <w:pPr>
              <w:pStyle w:val="2-"/>
            </w:pPr>
            <w:r>
              <w:tab/>
            </w:r>
            <w:r>
              <w:tab/>
              <w:t>if (expect)</w:t>
            </w:r>
          </w:p>
          <w:p w14:paraId="065F424C" w14:textId="77777777" w:rsidR="00C24749" w:rsidRDefault="00C24749" w:rsidP="00C24749">
            <w:pPr>
              <w:pStyle w:val="2-"/>
            </w:pPr>
            <w:r>
              <w:tab/>
            </w:r>
            <w:r>
              <w:tab/>
              <w:t>{</w:t>
            </w:r>
          </w:p>
          <w:p w14:paraId="0F7F0493" w14:textId="77777777" w:rsidR="00C24749" w:rsidRDefault="00C24749" w:rsidP="00C24749">
            <w:pPr>
              <w:pStyle w:val="2-"/>
            </w:pPr>
            <w:r>
              <w:tab/>
            </w:r>
            <w:r>
              <w:tab/>
            </w:r>
            <w:r>
              <w:tab/>
              <w:t>this-&gt;m_expectStr = expect;</w:t>
            </w:r>
          </w:p>
          <w:p w14:paraId="16DF4044" w14:textId="77777777" w:rsidR="00C24749" w:rsidRDefault="00C24749" w:rsidP="00C24749">
            <w:pPr>
              <w:pStyle w:val="2-"/>
            </w:pPr>
            <w:r>
              <w:tab/>
            </w:r>
            <w:r>
              <w:tab/>
            </w:r>
            <w:r>
              <w:tab/>
              <w:t>this-&gt;m_hasExpectStr = true;</w:t>
            </w:r>
          </w:p>
          <w:p w14:paraId="0DB12169" w14:textId="77777777" w:rsidR="00C24749" w:rsidRDefault="00C24749" w:rsidP="00C24749">
            <w:pPr>
              <w:pStyle w:val="2-"/>
            </w:pPr>
            <w:r>
              <w:lastRenderedPageBreak/>
              <w:tab/>
            </w:r>
            <w:r>
              <w:tab/>
              <w:t>}</w:t>
            </w:r>
          </w:p>
          <w:p w14:paraId="5F5B6F2B" w14:textId="77777777" w:rsidR="00C24749" w:rsidRDefault="00C24749" w:rsidP="00C24749">
            <w:pPr>
              <w:pStyle w:val="2-"/>
            </w:pPr>
            <w:r>
              <w:tab/>
              <w:t>}</w:t>
            </w:r>
          </w:p>
          <w:p w14:paraId="51C49D09" w14:textId="77777777" w:rsidR="00C24749" w:rsidRDefault="00C24749" w:rsidP="00C24749">
            <w:pPr>
              <w:pStyle w:val="2-"/>
            </w:pPr>
            <w:r>
              <w:t>};</w:t>
            </w:r>
          </w:p>
          <w:p w14:paraId="7EC948FE" w14:textId="77777777" w:rsidR="00C24749" w:rsidRDefault="00C24749" w:rsidP="00C24749">
            <w:pPr>
              <w:pStyle w:val="2-"/>
            </w:pPr>
          </w:p>
          <w:p w14:paraId="056C6F98" w14:textId="64ECF741" w:rsidR="00C24749" w:rsidRDefault="00C24749" w:rsidP="00C24749">
            <w:pPr>
              <w:pStyle w:val="2-"/>
              <w:rPr>
                <w:rFonts w:hint="eastAsia"/>
              </w:rPr>
            </w:pPr>
            <w:r>
              <w:t>#endif</w:t>
            </w:r>
            <w:r w:rsidRPr="001A1F62">
              <w:rPr>
                <w:color w:val="00B050"/>
              </w:rPr>
              <w:t>//UT_ENABLED</w:t>
            </w:r>
          </w:p>
        </w:tc>
      </w:tr>
    </w:tbl>
    <w:p w14:paraId="3FF3F7A0" w14:textId="1D409087" w:rsidR="000677CE" w:rsidRDefault="000677CE" w:rsidP="000677CE">
      <w:pPr>
        <w:pStyle w:val="2"/>
      </w:pPr>
      <w:bookmarkStart w:id="14" w:name="_Toc379345850"/>
      <w:r>
        <w:rPr>
          <w:rFonts w:hint="eastAsia"/>
        </w:rPr>
        <w:lastRenderedPageBreak/>
        <w:t>ユニットテスト実行</w:t>
      </w:r>
      <w:r w:rsidR="00C24749">
        <w:rPr>
          <w:rFonts w:hint="eastAsia"/>
        </w:rPr>
        <w:t>処理</w:t>
      </w:r>
      <w:r>
        <w:rPr>
          <w:rFonts w:hint="eastAsia"/>
        </w:rPr>
        <w:t>サンプル</w:t>
      </w:r>
      <w:bookmarkEnd w:id="14"/>
    </w:p>
    <w:p w14:paraId="786ECC04" w14:textId="5D347F04" w:rsidR="001A1F62" w:rsidRPr="00C24749" w:rsidRDefault="001A1F62" w:rsidP="001A1F62">
      <w:pPr>
        <w:pStyle w:val="a9"/>
        <w:ind w:firstLine="283"/>
        <w:rPr>
          <w:rFonts w:hint="eastAsia"/>
        </w:rPr>
      </w:pPr>
      <w:r>
        <w:t>ユニットテストの</w:t>
      </w:r>
      <w:r>
        <w:t>実行処理の</w:t>
      </w:r>
      <w:r>
        <w:t>サンプルを示す。赤字はユニットテスト処理。</w:t>
      </w:r>
    </w:p>
    <w:p w14:paraId="01988F1E" w14:textId="77777777" w:rsidR="00C24749" w:rsidRPr="00984B7D" w:rsidRDefault="00C24749" w:rsidP="00C24749">
      <w:pPr>
        <w:pStyle w:val="2-"/>
        <w:keepNext/>
        <w:widowControl/>
        <w:rPr>
          <w:rFonts w:hint="eastAsia"/>
          <w:color w:val="auto"/>
        </w:rPr>
      </w:pPr>
      <w:r w:rsidRPr="00984B7D">
        <w:rPr>
          <w:rFonts w:hint="eastAsia"/>
          <w:color w:val="auto"/>
        </w:rPr>
        <w:t>【</w:t>
      </w:r>
      <w:r>
        <w:rPr>
          <w:rFonts w:hint="eastAsia"/>
          <w:color w:val="auto"/>
        </w:rPr>
        <w:t>unit_test_id</w:t>
      </w:r>
      <w:r>
        <w:rPr>
          <w:color w:val="auto"/>
        </w:rPr>
        <w:t>.h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2B41372" w14:textId="77777777" w:rsidTr="0021287C">
        <w:tc>
          <w:tcPr>
            <w:tcW w:w="8494" w:type="dxa"/>
          </w:tcPr>
          <w:p w14:paraId="18F45895" w14:textId="77777777" w:rsidR="00C24749" w:rsidRDefault="00C24749" w:rsidP="00C24749">
            <w:pPr>
              <w:pStyle w:val="2-"/>
            </w:pPr>
            <w:r>
              <w:t>#pragma once</w:t>
            </w:r>
          </w:p>
          <w:p w14:paraId="70F6FD04" w14:textId="77777777" w:rsidR="00C24749" w:rsidRDefault="00C24749" w:rsidP="00C24749">
            <w:pPr>
              <w:pStyle w:val="2-"/>
            </w:pPr>
            <w:r>
              <w:t>#ifndef __UNIT_TEST_ID_H__</w:t>
            </w:r>
          </w:p>
          <w:p w14:paraId="4E558371" w14:textId="77777777" w:rsidR="00C24749" w:rsidRDefault="00C24749" w:rsidP="00C24749">
            <w:pPr>
              <w:pStyle w:val="2-"/>
            </w:pPr>
            <w:r>
              <w:t>#define __UNIT_TEST_ID_H__</w:t>
            </w:r>
          </w:p>
          <w:p w14:paraId="41A06762" w14:textId="77777777" w:rsidR="00C24749" w:rsidRDefault="00C24749" w:rsidP="00C24749">
            <w:pPr>
              <w:pStyle w:val="2-"/>
            </w:pPr>
          </w:p>
          <w:p w14:paraId="41AAF291" w14:textId="77777777" w:rsidR="00C24749" w:rsidRDefault="00C24749" w:rsidP="00C24749">
            <w:pPr>
              <w:pStyle w:val="2-"/>
            </w:pPr>
            <w:r>
              <w:t xml:space="preserve">#include </w:t>
            </w:r>
            <w:r w:rsidRPr="001A1F62">
              <w:rPr>
                <w:color w:val="FF0000"/>
              </w:rPr>
              <w:t>"unit_test.h"</w:t>
            </w:r>
          </w:p>
          <w:p w14:paraId="562887F4" w14:textId="77777777" w:rsidR="00C24749" w:rsidRDefault="00C24749" w:rsidP="00C24749">
            <w:pPr>
              <w:pStyle w:val="2-"/>
            </w:pPr>
          </w:p>
          <w:p w14:paraId="6BF48F54" w14:textId="77777777" w:rsidR="00C24749" w:rsidRPr="001A1F62" w:rsidRDefault="00C24749" w:rsidP="00C24749">
            <w:pPr>
              <w:pStyle w:val="2-"/>
              <w:rPr>
                <w:color w:val="FF0000"/>
              </w:rPr>
            </w:pPr>
            <w:r w:rsidRPr="001A1F62">
              <w:rPr>
                <w:color w:val="FF0000"/>
              </w:rPr>
              <w:t>#ifdef UT_ENABLED</w:t>
            </w:r>
          </w:p>
          <w:p w14:paraId="202B74BE" w14:textId="77777777" w:rsidR="00C24749" w:rsidRPr="001A1F62" w:rsidRDefault="00C24749" w:rsidP="00C24749">
            <w:pPr>
              <w:pStyle w:val="2-"/>
              <w:rPr>
                <w:rFonts w:hint="eastAsia"/>
                <w:color w:val="00B050"/>
              </w:rPr>
            </w:pPr>
            <w:r w:rsidRPr="001A1F62">
              <w:rPr>
                <w:rFonts w:hint="eastAsia"/>
                <w:color w:val="00B050"/>
              </w:rPr>
              <w:t>//ユニットテストグループID</w:t>
            </w:r>
          </w:p>
          <w:p w14:paraId="3E2A4DCD" w14:textId="77777777" w:rsidR="00C24749" w:rsidRDefault="00C24749" w:rsidP="00C24749">
            <w:pPr>
              <w:pStyle w:val="2-"/>
            </w:pPr>
            <w:r>
              <w:t>enum E_UT_GROUP</w:t>
            </w:r>
          </w:p>
          <w:p w14:paraId="77F794D3" w14:textId="77777777" w:rsidR="00C24749" w:rsidRDefault="00C24749" w:rsidP="00C24749">
            <w:pPr>
              <w:pStyle w:val="2-"/>
            </w:pPr>
            <w:r>
              <w:t>{</w:t>
            </w:r>
          </w:p>
          <w:p w14:paraId="70155D4F" w14:textId="77777777" w:rsidR="00C24749" w:rsidRDefault="00C24749" w:rsidP="00C24749">
            <w:pPr>
              <w:pStyle w:val="2-"/>
            </w:pPr>
            <w:r>
              <w:tab/>
              <w:t>UT_GROUP_NONE = 0,</w:t>
            </w:r>
          </w:p>
          <w:p w14:paraId="7EA986DF" w14:textId="77777777" w:rsidR="00C24749" w:rsidRDefault="00C24749" w:rsidP="00C24749">
            <w:pPr>
              <w:pStyle w:val="2-"/>
            </w:pPr>
            <w:r>
              <w:tab/>
              <w:t>UT_GROUP_USER_A = 1,</w:t>
            </w:r>
          </w:p>
          <w:p w14:paraId="48A81DDC" w14:textId="77777777" w:rsidR="00C24749" w:rsidRDefault="00C24749" w:rsidP="00C24749">
            <w:pPr>
              <w:pStyle w:val="2-"/>
            </w:pPr>
            <w:r>
              <w:tab/>
              <w:t>UT_GROUP_USER_B = 2,</w:t>
            </w:r>
          </w:p>
          <w:p w14:paraId="748E5CB5" w14:textId="77777777" w:rsidR="00C24749" w:rsidRDefault="00C24749" w:rsidP="00C24749">
            <w:pPr>
              <w:pStyle w:val="2-"/>
            </w:pPr>
            <w:r>
              <w:t>};</w:t>
            </w:r>
          </w:p>
          <w:p w14:paraId="14877927" w14:textId="77777777" w:rsidR="00C24749" w:rsidRDefault="00C24749" w:rsidP="00C24749">
            <w:pPr>
              <w:pStyle w:val="2-"/>
            </w:pPr>
            <w:r w:rsidRPr="001A1F62">
              <w:rPr>
                <w:color w:val="FF0000"/>
              </w:rPr>
              <w:t>#endif</w:t>
            </w:r>
            <w:r w:rsidRPr="001A1F62">
              <w:rPr>
                <w:color w:val="00B050"/>
              </w:rPr>
              <w:t>//UT_ENABLED</w:t>
            </w:r>
          </w:p>
          <w:p w14:paraId="2C3F8823" w14:textId="77777777" w:rsidR="00C24749" w:rsidRDefault="00C24749" w:rsidP="00C24749">
            <w:pPr>
              <w:pStyle w:val="2-"/>
            </w:pPr>
          </w:p>
          <w:p w14:paraId="54B72FDD" w14:textId="7324213C" w:rsidR="00C24749" w:rsidRPr="001A1F62" w:rsidRDefault="00C24749" w:rsidP="00C24749">
            <w:pPr>
              <w:pStyle w:val="2-"/>
              <w:rPr>
                <w:rFonts w:hint="eastAsia"/>
                <w:color w:val="00B050"/>
              </w:rPr>
            </w:pPr>
            <w:r>
              <w:t>#endif</w:t>
            </w:r>
            <w:r w:rsidR="001A1F62">
              <w:rPr>
                <w:color w:val="00B050"/>
              </w:rPr>
              <w:t>//__UNIT_TEST_ID_H__</w:t>
            </w:r>
          </w:p>
        </w:tc>
      </w:tr>
    </w:tbl>
    <w:p w14:paraId="78888A3B" w14:textId="3344A74C" w:rsidR="00C24749" w:rsidRPr="00984B7D" w:rsidRDefault="00C24749" w:rsidP="00C24749">
      <w:pPr>
        <w:pStyle w:val="2-"/>
        <w:keepNext/>
        <w:widowControl/>
        <w:spacing w:beforeLines="50" w:before="180"/>
        <w:rPr>
          <w:rFonts w:hint="eastAsia"/>
          <w:color w:val="auto"/>
        </w:rPr>
      </w:pPr>
      <w:r w:rsidRPr="00984B7D">
        <w:rPr>
          <w:rFonts w:hint="eastAsia"/>
          <w:color w:val="auto"/>
        </w:rPr>
        <w:t>【</w:t>
      </w:r>
      <w:r>
        <w:rPr>
          <w:color w:val="auto"/>
        </w:rPr>
        <w:t>moculde_a.cpp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4A21028" w14:textId="77777777" w:rsidTr="0021287C">
        <w:tc>
          <w:tcPr>
            <w:tcW w:w="8494" w:type="dxa"/>
          </w:tcPr>
          <w:p w14:paraId="213072CE" w14:textId="77777777" w:rsidR="00C24749" w:rsidRDefault="00C24749" w:rsidP="00C24749">
            <w:pPr>
              <w:pStyle w:val="2-"/>
            </w:pPr>
            <w:r>
              <w:t>#include &lt;exception&gt;</w:t>
            </w:r>
          </w:p>
          <w:p w14:paraId="5AB11E67" w14:textId="77777777" w:rsidR="00C24749" w:rsidRDefault="00C24749" w:rsidP="00C24749">
            <w:pPr>
              <w:pStyle w:val="2-"/>
            </w:pPr>
          </w:p>
          <w:p w14:paraId="57E83FE4" w14:textId="77777777" w:rsidR="00C24749" w:rsidRDefault="00C24749" w:rsidP="00C24749">
            <w:pPr>
              <w:pStyle w:val="2-"/>
            </w:pPr>
            <w:r>
              <w:t>class CModuleA</w:t>
            </w:r>
          </w:p>
          <w:p w14:paraId="03E7EBF1" w14:textId="77777777" w:rsidR="00C24749" w:rsidRDefault="00C24749" w:rsidP="00C24749">
            <w:pPr>
              <w:pStyle w:val="2-"/>
            </w:pPr>
            <w:r>
              <w:t>{</w:t>
            </w:r>
          </w:p>
          <w:p w14:paraId="7353356B" w14:textId="77777777" w:rsidR="00C24749" w:rsidRDefault="00C24749" w:rsidP="00C24749">
            <w:pPr>
              <w:pStyle w:val="2-"/>
            </w:pPr>
            <w:r>
              <w:t>public:</w:t>
            </w:r>
          </w:p>
          <w:p w14:paraId="5A3544E7" w14:textId="77777777" w:rsidR="00C24749" w:rsidRDefault="00C24749" w:rsidP="00C24749">
            <w:pPr>
              <w:pStyle w:val="2-"/>
            </w:pPr>
            <w:r>
              <w:tab/>
              <w:t>int func1(int p1, int p2)</w:t>
            </w:r>
          </w:p>
          <w:p w14:paraId="48A135A6" w14:textId="77777777" w:rsidR="00C24749" w:rsidRDefault="00C24749" w:rsidP="00C24749">
            <w:pPr>
              <w:pStyle w:val="2-"/>
            </w:pPr>
            <w:r>
              <w:tab/>
              <w:t>{</w:t>
            </w:r>
          </w:p>
          <w:p w14:paraId="6B93F213" w14:textId="77777777" w:rsidR="00C24749" w:rsidRDefault="00C24749" w:rsidP="00C24749">
            <w:pPr>
              <w:pStyle w:val="2-"/>
            </w:pPr>
            <w:r>
              <w:tab/>
            </w:r>
            <w:r>
              <w:tab/>
              <w:t>return p1 + p2;</w:t>
            </w:r>
          </w:p>
          <w:p w14:paraId="25BABBC3" w14:textId="77777777" w:rsidR="00C24749" w:rsidRDefault="00C24749" w:rsidP="00C24749">
            <w:pPr>
              <w:pStyle w:val="2-"/>
            </w:pPr>
            <w:r>
              <w:tab/>
              <w:t>}</w:t>
            </w:r>
          </w:p>
          <w:p w14:paraId="07C2013C" w14:textId="77777777" w:rsidR="00C24749" w:rsidRDefault="00C24749" w:rsidP="00C24749">
            <w:pPr>
              <w:pStyle w:val="2-"/>
            </w:pPr>
            <w:r>
              <w:tab/>
              <w:t>bool func2()</w:t>
            </w:r>
          </w:p>
          <w:p w14:paraId="38B602A9" w14:textId="77777777" w:rsidR="00C24749" w:rsidRDefault="00C24749" w:rsidP="00C24749">
            <w:pPr>
              <w:pStyle w:val="2-"/>
            </w:pPr>
            <w:r>
              <w:tab/>
              <w:t>{</w:t>
            </w:r>
          </w:p>
          <w:p w14:paraId="3990D926" w14:textId="77777777" w:rsidR="00C24749" w:rsidRDefault="00C24749" w:rsidP="00C24749">
            <w:pPr>
              <w:pStyle w:val="2-"/>
            </w:pPr>
            <w:r>
              <w:tab/>
            </w:r>
            <w:r>
              <w:tab/>
              <w:t>return true;</w:t>
            </w:r>
          </w:p>
          <w:p w14:paraId="04E752C9" w14:textId="77777777" w:rsidR="00C24749" w:rsidRDefault="00C24749" w:rsidP="00C24749">
            <w:pPr>
              <w:pStyle w:val="2-"/>
            </w:pPr>
            <w:r>
              <w:tab/>
              <w:t>}</w:t>
            </w:r>
          </w:p>
          <w:p w14:paraId="395FA38A" w14:textId="77777777" w:rsidR="00C24749" w:rsidRDefault="00C24749" w:rsidP="00C24749">
            <w:pPr>
              <w:pStyle w:val="2-"/>
            </w:pPr>
            <w:r>
              <w:tab/>
              <w:t>bool func3()</w:t>
            </w:r>
          </w:p>
          <w:p w14:paraId="2511B9A7" w14:textId="77777777" w:rsidR="00C24749" w:rsidRDefault="00C24749" w:rsidP="00C24749">
            <w:pPr>
              <w:pStyle w:val="2-"/>
            </w:pPr>
            <w:r>
              <w:tab/>
              <w:t>{</w:t>
            </w:r>
          </w:p>
          <w:p w14:paraId="340C1150" w14:textId="77777777" w:rsidR="00C24749" w:rsidRDefault="00C24749" w:rsidP="00C24749">
            <w:pPr>
              <w:pStyle w:val="2-"/>
            </w:pPr>
            <w:r>
              <w:tab/>
            </w:r>
            <w:r>
              <w:tab/>
              <w:t>throw std::exception("Thrown message");</w:t>
            </w:r>
          </w:p>
          <w:p w14:paraId="4E00F524" w14:textId="77777777" w:rsidR="00C24749" w:rsidRDefault="00C24749" w:rsidP="00C24749">
            <w:pPr>
              <w:pStyle w:val="2-"/>
            </w:pPr>
            <w:r>
              <w:tab/>
            </w:r>
            <w:r>
              <w:tab/>
              <w:t>return true;</w:t>
            </w:r>
          </w:p>
          <w:p w14:paraId="15C94012" w14:textId="77777777" w:rsidR="00C24749" w:rsidRDefault="00C24749" w:rsidP="00C24749">
            <w:pPr>
              <w:pStyle w:val="2-"/>
            </w:pPr>
            <w:r>
              <w:tab/>
              <w:t>}</w:t>
            </w:r>
          </w:p>
          <w:p w14:paraId="64ABABC8" w14:textId="77777777" w:rsidR="00C24749" w:rsidRDefault="00C24749" w:rsidP="00C24749">
            <w:pPr>
              <w:pStyle w:val="2-"/>
            </w:pPr>
            <w:r>
              <w:t>};</w:t>
            </w:r>
          </w:p>
          <w:p w14:paraId="28EA0F2B" w14:textId="77777777" w:rsidR="00C24749" w:rsidRDefault="00C24749" w:rsidP="00C24749">
            <w:pPr>
              <w:pStyle w:val="2-"/>
            </w:pPr>
          </w:p>
          <w:p w14:paraId="3654B399" w14:textId="77777777" w:rsidR="00C24749" w:rsidRPr="001A1F62" w:rsidRDefault="00C24749" w:rsidP="00C24749">
            <w:pPr>
              <w:pStyle w:val="2-"/>
              <w:rPr>
                <w:rFonts w:hint="eastAsia"/>
                <w:color w:val="00B050"/>
              </w:rPr>
            </w:pPr>
            <w:r w:rsidRPr="001A1F62">
              <w:rPr>
                <w:rFonts w:hint="eastAsia"/>
                <w:color w:val="00B050"/>
              </w:rPr>
              <w:t>//ユニットテスト</w:t>
            </w:r>
          </w:p>
          <w:p w14:paraId="6A7AB94A" w14:textId="77777777" w:rsidR="00C24749" w:rsidRDefault="00C24749" w:rsidP="00C24749">
            <w:pPr>
              <w:pStyle w:val="2-"/>
            </w:pPr>
            <w:r>
              <w:t>#include</w:t>
            </w:r>
            <w:r w:rsidRPr="001A1F62">
              <w:rPr>
                <w:color w:val="FF0000"/>
              </w:rPr>
              <w:t xml:space="preserve"> "unit_test.h"</w:t>
            </w:r>
          </w:p>
          <w:p w14:paraId="01233B61" w14:textId="77777777" w:rsidR="00C24749" w:rsidRDefault="00C24749" w:rsidP="00C24749">
            <w:pPr>
              <w:pStyle w:val="2-"/>
            </w:pPr>
            <w:r>
              <w:t>#include "game/unit_test_id.h"</w:t>
            </w:r>
          </w:p>
          <w:p w14:paraId="4C1BED23" w14:textId="77777777" w:rsidR="001A1F62" w:rsidRPr="001A1F62" w:rsidRDefault="00C24749" w:rsidP="00C24749">
            <w:pPr>
              <w:pStyle w:val="2-"/>
              <w:rPr>
                <w:color w:val="FF0000"/>
              </w:rPr>
            </w:pPr>
            <w:r w:rsidRPr="001A1F62">
              <w:rPr>
                <w:rFonts w:hint="eastAsia"/>
                <w:color w:val="FF0000"/>
              </w:rPr>
              <w:t>UT_BEGIN(CModuleA, UT_GROUP_USER_A, UnitTest::UT_ATTR_AUTO)</w:t>
            </w:r>
          </w:p>
          <w:p w14:paraId="3FA9B681" w14:textId="666538BF" w:rsidR="00C24749" w:rsidRPr="001A1F62" w:rsidRDefault="00C24749" w:rsidP="00C24749">
            <w:pPr>
              <w:pStyle w:val="2-"/>
              <w:rPr>
                <w:rFonts w:hint="eastAsia"/>
                <w:color w:val="00B050"/>
              </w:rPr>
            </w:pPr>
            <w:r w:rsidRPr="001A1F62">
              <w:rPr>
                <w:rFonts w:hint="eastAsia"/>
                <w:color w:val="00B050"/>
              </w:rPr>
              <w:t>//モジュール名とグループID、属性を指定 ※特定のモジュール名やグループIDに絞ったテストを実行可能。</w:t>
            </w:r>
          </w:p>
          <w:p w14:paraId="6CCB4A87" w14:textId="543ED9D7" w:rsidR="00C24749" w:rsidRPr="001A1F62" w:rsidRDefault="00C24749" w:rsidP="00C24749">
            <w:pPr>
              <w:pStyle w:val="2-"/>
              <w:rPr>
                <w:rFonts w:hint="eastAsia"/>
                <w:color w:val="00B050"/>
              </w:rPr>
            </w:pPr>
            <w:r w:rsidRPr="001A1F62">
              <w:rPr>
                <w:rFonts w:hint="eastAsia"/>
                <w:color w:val="00B050"/>
              </w:rPr>
              <w:t>//                                     ※mainから自動実行するには UT_ATTR_AUTO 属性を付与する必要がある。</w:t>
            </w:r>
          </w:p>
          <w:p w14:paraId="4DF71647" w14:textId="218636D7" w:rsidR="00C24749" w:rsidRPr="001A1F62" w:rsidRDefault="00C24749" w:rsidP="00C24749">
            <w:pPr>
              <w:pStyle w:val="2-"/>
              <w:rPr>
                <w:rFonts w:hint="eastAsia"/>
                <w:color w:val="00B050"/>
              </w:rPr>
            </w:pPr>
            <w:r w:rsidRPr="001A1F62">
              <w:rPr>
                <w:rFonts w:hint="eastAsia"/>
                <w:color w:val="00B050"/>
              </w:rPr>
              <w:t>//                                       属性は第0ビット目が自動実行用に予約されている以外は自由に使って良い。</w:t>
            </w:r>
          </w:p>
          <w:p w14:paraId="5C4C347C"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w:t>
            </w:r>
          </w:p>
          <w:p w14:paraId="1B1E77BD" w14:textId="1EFA84A7" w:rsidR="00C24749" w:rsidRPr="001A1F62" w:rsidRDefault="001A1F62" w:rsidP="00C24749">
            <w:pPr>
              <w:pStyle w:val="2-"/>
              <w:rPr>
                <w:rFonts w:hint="eastAsia"/>
                <w:color w:val="00B050"/>
              </w:rPr>
            </w:pPr>
            <w:r w:rsidRPr="001A1F62">
              <w:rPr>
                <w:color w:val="00B050"/>
              </w:rPr>
              <w:t>//</w:t>
            </w:r>
            <w:r w:rsidRPr="001A1F62">
              <w:rPr>
                <w:rFonts w:hint="eastAsia"/>
                <w:color w:val="00B050"/>
              </w:rPr>
              <w:t xml:space="preserve">                                       </w:t>
            </w:r>
            <w:r w:rsidR="00C24749" w:rsidRPr="001A1F62">
              <w:rPr>
                <w:rFonts w:hint="eastAsia"/>
                <w:color w:val="00B050"/>
              </w:rPr>
              <w:t>0以外かどうか）で実行の可否が判定される仕組み。</w:t>
            </w:r>
          </w:p>
          <w:p w14:paraId="7AE44E3F" w14:textId="77777777" w:rsidR="00C24749" w:rsidRPr="001A1F62" w:rsidRDefault="00C24749" w:rsidP="00C24749">
            <w:pPr>
              <w:pStyle w:val="2-"/>
              <w:rPr>
                <w:color w:val="FF0000"/>
              </w:rPr>
            </w:pPr>
            <w:r w:rsidRPr="001A1F62">
              <w:rPr>
                <w:color w:val="FF0000"/>
              </w:rPr>
              <w:t>{</w:t>
            </w:r>
          </w:p>
          <w:p w14:paraId="239AB6C2" w14:textId="77777777" w:rsidR="00C24749" w:rsidRDefault="00C24749" w:rsidP="00C24749">
            <w:pPr>
              <w:pStyle w:val="2-"/>
            </w:pPr>
            <w:r>
              <w:tab/>
              <w:t>CModuleA _CModuleA;</w:t>
            </w:r>
          </w:p>
          <w:p w14:paraId="0161EB4D" w14:textId="77777777" w:rsidR="00C24749" w:rsidRDefault="00C24749" w:rsidP="00C24749">
            <w:pPr>
              <w:pStyle w:val="2-"/>
            </w:pPr>
            <w:r>
              <w:tab/>
            </w:r>
            <w:r w:rsidRPr="001A1F62">
              <w:rPr>
                <w:color w:val="FF0000"/>
              </w:rPr>
              <w:t>UT_EXPECT_EQ</w:t>
            </w:r>
            <w:r>
              <w:t>(_CModuleA.func1(1, 2), 3);</w:t>
            </w:r>
          </w:p>
          <w:p w14:paraId="248C8CA4" w14:textId="77777777" w:rsidR="00C24749" w:rsidRDefault="00C24749" w:rsidP="00C24749">
            <w:pPr>
              <w:pStyle w:val="2-"/>
            </w:pPr>
            <w:r>
              <w:tab/>
            </w:r>
            <w:r w:rsidRPr="001A1F62">
              <w:rPr>
                <w:color w:val="FF0000"/>
              </w:rPr>
              <w:t>UT_EXPECT_EQ</w:t>
            </w:r>
            <w:r>
              <w:t>(_CModuleA.func1(3, 4), 7);</w:t>
            </w:r>
          </w:p>
          <w:p w14:paraId="3EFC34BD" w14:textId="77777777" w:rsidR="00C24749" w:rsidRDefault="00C24749" w:rsidP="00C24749">
            <w:pPr>
              <w:pStyle w:val="2-"/>
            </w:pPr>
            <w:r>
              <w:lastRenderedPageBreak/>
              <w:tab/>
            </w:r>
            <w:r w:rsidRPr="001A1F62">
              <w:rPr>
                <w:color w:val="FF0000"/>
              </w:rPr>
              <w:t>UT_EXPECT_NE</w:t>
            </w:r>
            <w:r>
              <w:t>(_CModuleA.func1(4, 5), 9);</w:t>
            </w:r>
          </w:p>
          <w:p w14:paraId="6C800EBC" w14:textId="77777777" w:rsidR="00C24749" w:rsidRDefault="00C24749" w:rsidP="00C24749">
            <w:pPr>
              <w:pStyle w:val="2-"/>
            </w:pPr>
            <w:r>
              <w:tab/>
            </w:r>
            <w:r w:rsidRPr="001A1F62">
              <w:rPr>
                <w:color w:val="FF0000"/>
              </w:rPr>
              <w:t>UT_EXPECT_EQ</w:t>
            </w:r>
            <w:r>
              <w:t>(_CModuleA.func2(), true);</w:t>
            </w:r>
          </w:p>
          <w:p w14:paraId="07C2432D" w14:textId="77777777" w:rsidR="00C24749" w:rsidRDefault="00C24749" w:rsidP="00C24749">
            <w:pPr>
              <w:pStyle w:val="2-"/>
            </w:pPr>
            <w:r>
              <w:tab/>
            </w:r>
            <w:r w:rsidRPr="001A1F62">
              <w:rPr>
                <w:color w:val="FF0000"/>
              </w:rPr>
              <w:t>UT_EXPECT_NE</w:t>
            </w:r>
            <w:r>
              <w:t>(_CModuleA.func2(), true);</w:t>
            </w:r>
          </w:p>
          <w:p w14:paraId="4297D902" w14:textId="77777777" w:rsidR="00C24749" w:rsidRDefault="00C24749" w:rsidP="00C24749">
            <w:pPr>
              <w:pStyle w:val="2-"/>
            </w:pPr>
            <w:r>
              <w:tab/>
            </w:r>
            <w:r w:rsidRPr="001A1F62">
              <w:rPr>
                <w:color w:val="FF0000"/>
              </w:rPr>
              <w:t>UT_EXPECT_EQ</w:t>
            </w:r>
            <w:r>
              <w:t>(_CModuleA.func3(), true);</w:t>
            </w:r>
          </w:p>
          <w:p w14:paraId="566CFC64" w14:textId="77777777" w:rsidR="00C24749" w:rsidRPr="001A1F62" w:rsidRDefault="00C24749" w:rsidP="00C24749">
            <w:pPr>
              <w:pStyle w:val="2-"/>
              <w:rPr>
                <w:color w:val="FF0000"/>
              </w:rPr>
            </w:pPr>
            <w:r w:rsidRPr="001A1F62">
              <w:rPr>
                <w:color w:val="FF0000"/>
              </w:rPr>
              <w:t>}</w:t>
            </w:r>
          </w:p>
          <w:p w14:paraId="292BE94E" w14:textId="57822555" w:rsidR="00C24749" w:rsidRPr="00C24749" w:rsidRDefault="001A1F62" w:rsidP="00C24749">
            <w:pPr>
              <w:pStyle w:val="2-"/>
              <w:rPr>
                <w:rFonts w:hint="eastAsia"/>
              </w:rPr>
            </w:pPr>
            <w:r w:rsidRPr="001A1F62">
              <w:rPr>
                <w:color w:val="FF0000"/>
              </w:rPr>
              <w:t>UT_END()</w:t>
            </w:r>
          </w:p>
        </w:tc>
      </w:tr>
    </w:tbl>
    <w:p w14:paraId="28529890" w14:textId="519FD5CE" w:rsidR="00C24749" w:rsidRPr="00984B7D" w:rsidRDefault="00C24749" w:rsidP="00C24749">
      <w:pPr>
        <w:pStyle w:val="2-"/>
        <w:keepNext/>
        <w:widowControl/>
        <w:spacing w:beforeLines="50" w:before="180"/>
        <w:rPr>
          <w:rFonts w:hint="eastAsia"/>
          <w:color w:val="auto"/>
        </w:rPr>
      </w:pPr>
      <w:r w:rsidRPr="00984B7D">
        <w:rPr>
          <w:rFonts w:hint="eastAsia"/>
          <w:color w:val="auto"/>
        </w:rPr>
        <w:lastRenderedPageBreak/>
        <w:t>【</w:t>
      </w:r>
      <w:r>
        <w:rPr>
          <w:color w:val="auto"/>
        </w:rPr>
        <w:t>moculde_b.cpp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1AE09B89" w14:textId="77777777" w:rsidTr="0021287C">
        <w:tc>
          <w:tcPr>
            <w:tcW w:w="8494" w:type="dxa"/>
          </w:tcPr>
          <w:p w14:paraId="579310D8" w14:textId="77777777" w:rsidR="00C24749" w:rsidRDefault="00C24749" w:rsidP="00C24749">
            <w:pPr>
              <w:pStyle w:val="2-"/>
            </w:pPr>
            <w:r>
              <w:t>class CModuleB</w:t>
            </w:r>
          </w:p>
          <w:p w14:paraId="3FFA0264" w14:textId="77777777" w:rsidR="00C24749" w:rsidRDefault="00C24749" w:rsidP="00C24749">
            <w:pPr>
              <w:pStyle w:val="2-"/>
            </w:pPr>
            <w:r>
              <w:t>{</w:t>
            </w:r>
          </w:p>
          <w:p w14:paraId="753A7A96" w14:textId="77777777" w:rsidR="00C24749" w:rsidRDefault="00C24749" w:rsidP="00C24749">
            <w:pPr>
              <w:pStyle w:val="2-"/>
            </w:pPr>
            <w:r>
              <w:t>public:</w:t>
            </w:r>
          </w:p>
          <w:p w14:paraId="5F7DB88A" w14:textId="77777777" w:rsidR="00C24749" w:rsidRDefault="00C24749" w:rsidP="00C24749">
            <w:pPr>
              <w:pStyle w:val="2-"/>
            </w:pPr>
            <w:r>
              <w:tab/>
              <w:t>int func1(int p1, int p2, int p3)</w:t>
            </w:r>
          </w:p>
          <w:p w14:paraId="751D5D46" w14:textId="77777777" w:rsidR="00C24749" w:rsidRDefault="00C24749" w:rsidP="00C24749">
            <w:pPr>
              <w:pStyle w:val="2-"/>
            </w:pPr>
            <w:r>
              <w:tab/>
              <w:t>{</w:t>
            </w:r>
          </w:p>
          <w:p w14:paraId="029029CA" w14:textId="77777777" w:rsidR="00C24749" w:rsidRDefault="00C24749" w:rsidP="00C24749">
            <w:pPr>
              <w:pStyle w:val="2-"/>
            </w:pPr>
            <w:r>
              <w:tab/>
            </w:r>
            <w:r>
              <w:tab/>
              <w:t>return p1 * p2 * p3;</w:t>
            </w:r>
          </w:p>
          <w:p w14:paraId="6F9FD876" w14:textId="77777777" w:rsidR="00C24749" w:rsidRDefault="00C24749" w:rsidP="00C24749">
            <w:pPr>
              <w:pStyle w:val="2-"/>
            </w:pPr>
            <w:r>
              <w:tab/>
              <w:t>}</w:t>
            </w:r>
          </w:p>
          <w:p w14:paraId="62401BE8" w14:textId="77777777" w:rsidR="00C24749" w:rsidRDefault="00C24749" w:rsidP="00C24749">
            <w:pPr>
              <w:pStyle w:val="2-"/>
            </w:pPr>
            <w:r>
              <w:tab/>
              <w:t>void func2(int p1, int p2, int&amp; ret)</w:t>
            </w:r>
          </w:p>
          <w:p w14:paraId="507B798F" w14:textId="77777777" w:rsidR="00C24749" w:rsidRDefault="00C24749" w:rsidP="00C24749">
            <w:pPr>
              <w:pStyle w:val="2-"/>
            </w:pPr>
            <w:r>
              <w:tab/>
              <w:t>{</w:t>
            </w:r>
          </w:p>
          <w:p w14:paraId="2BF33A78" w14:textId="77777777" w:rsidR="00C24749" w:rsidRDefault="00C24749" w:rsidP="00C24749">
            <w:pPr>
              <w:pStyle w:val="2-"/>
            </w:pPr>
            <w:r>
              <w:tab/>
            </w:r>
            <w:r>
              <w:tab/>
              <w:t>ret = p1 * p2;</w:t>
            </w:r>
          </w:p>
          <w:p w14:paraId="2D16C711" w14:textId="77777777" w:rsidR="00C24749" w:rsidRDefault="00C24749" w:rsidP="00C24749">
            <w:pPr>
              <w:pStyle w:val="2-"/>
            </w:pPr>
            <w:r>
              <w:tab/>
              <w:t>}</w:t>
            </w:r>
          </w:p>
          <w:p w14:paraId="5DDF96DD" w14:textId="77777777" w:rsidR="00C24749" w:rsidRDefault="00C24749" w:rsidP="00C24749">
            <w:pPr>
              <w:pStyle w:val="2-"/>
            </w:pPr>
            <w:r>
              <w:t>};</w:t>
            </w:r>
          </w:p>
          <w:p w14:paraId="65AB8542" w14:textId="77777777" w:rsidR="00C24749" w:rsidRDefault="00C24749" w:rsidP="00C24749">
            <w:pPr>
              <w:pStyle w:val="2-"/>
            </w:pPr>
          </w:p>
          <w:p w14:paraId="0024212D" w14:textId="77777777" w:rsidR="00C24749" w:rsidRDefault="00C24749" w:rsidP="00C24749">
            <w:pPr>
              <w:pStyle w:val="2-"/>
            </w:pPr>
            <w:r>
              <w:t>class CModuleC</w:t>
            </w:r>
          </w:p>
          <w:p w14:paraId="051979EB" w14:textId="77777777" w:rsidR="00C24749" w:rsidRDefault="00C24749" w:rsidP="00C24749">
            <w:pPr>
              <w:pStyle w:val="2-"/>
            </w:pPr>
            <w:r>
              <w:t>{</w:t>
            </w:r>
          </w:p>
          <w:p w14:paraId="3D66D330" w14:textId="77777777" w:rsidR="00C24749" w:rsidRDefault="00C24749" w:rsidP="00C24749">
            <w:pPr>
              <w:pStyle w:val="2-"/>
            </w:pPr>
            <w:r>
              <w:t>public:</w:t>
            </w:r>
          </w:p>
          <w:p w14:paraId="2CC09DBC" w14:textId="77777777" w:rsidR="00C24749" w:rsidRDefault="00C24749" w:rsidP="00C24749">
            <w:pPr>
              <w:pStyle w:val="2-"/>
            </w:pPr>
            <w:r>
              <w:tab/>
              <w:t>float func(float p1, float p2, float&amp; ret1, float&amp; ret2)</w:t>
            </w:r>
          </w:p>
          <w:p w14:paraId="746FF8F4" w14:textId="77777777" w:rsidR="00C24749" w:rsidRDefault="00C24749" w:rsidP="00C24749">
            <w:pPr>
              <w:pStyle w:val="2-"/>
            </w:pPr>
            <w:r>
              <w:tab/>
              <w:t>{</w:t>
            </w:r>
          </w:p>
          <w:p w14:paraId="06AEA9AC" w14:textId="77777777" w:rsidR="00C24749" w:rsidRDefault="00C24749" w:rsidP="00C24749">
            <w:pPr>
              <w:pStyle w:val="2-"/>
            </w:pPr>
            <w:r>
              <w:tab/>
            </w:r>
            <w:r>
              <w:tab/>
              <w:t>ret1 = p1 + p2;</w:t>
            </w:r>
          </w:p>
          <w:p w14:paraId="75AFD6DD" w14:textId="77777777" w:rsidR="00C24749" w:rsidRDefault="00C24749" w:rsidP="00C24749">
            <w:pPr>
              <w:pStyle w:val="2-"/>
            </w:pPr>
            <w:r>
              <w:tab/>
            </w:r>
            <w:r>
              <w:tab/>
              <w:t>ret2 = p1 - p2;</w:t>
            </w:r>
          </w:p>
          <w:p w14:paraId="75D2E301" w14:textId="77777777" w:rsidR="00C24749" w:rsidRDefault="00C24749" w:rsidP="00C24749">
            <w:pPr>
              <w:pStyle w:val="2-"/>
            </w:pPr>
            <w:r>
              <w:tab/>
            </w:r>
            <w:r>
              <w:tab/>
              <w:t>return p1 * p2;</w:t>
            </w:r>
          </w:p>
          <w:p w14:paraId="365B8DFB" w14:textId="77777777" w:rsidR="00C24749" w:rsidRDefault="00C24749" w:rsidP="00C24749">
            <w:pPr>
              <w:pStyle w:val="2-"/>
            </w:pPr>
            <w:r>
              <w:tab/>
              <w:t>}</w:t>
            </w:r>
          </w:p>
          <w:p w14:paraId="7162B052" w14:textId="77777777" w:rsidR="00C24749" w:rsidRDefault="00C24749" w:rsidP="00C24749">
            <w:pPr>
              <w:pStyle w:val="2-"/>
            </w:pPr>
            <w:r>
              <w:t>};</w:t>
            </w:r>
          </w:p>
          <w:p w14:paraId="72132755" w14:textId="77777777" w:rsidR="00C24749" w:rsidRDefault="00C24749" w:rsidP="00C24749">
            <w:pPr>
              <w:pStyle w:val="2-"/>
            </w:pPr>
          </w:p>
          <w:p w14:paraId="63D8D74C" w14:textId="77777777" w:rsidR="00C24749" w:rsidRPr="001A1F62" w:rsidRDefault="00C24749" w:rsidP="00C24749">
            <w:pPr>
              <w:pStyle w:val="2-"/>
              <w:rPr>
                <w:rFonts w:hint="eastAsia"/>
                <w:color w:val="00B050"/>
              </w:rPr>
            </w:pPr>
            <w:r w:rsidRPr="001A1F62">
              <w:rPr>
                <w:rFonts w:hint="eastAsia"/>
                <w:color w:val="00B050"/>
              </w:rPr>
              <w:t>//ユニットテスト</w:t>
            </w:r>
          </w:p>
          <w:p w14:paraId="10C85C59" w14:textId="77777777" w:rsidR="00C24749" w:rsidRDefault="00C24749" w:rsidP="00C24749">
            <w:pPr>
              <w:pStyle w:val="2-"/>
            </w:pPr>
            <w:r>
              <w:t xml:space="preserve">#include </w:t>
            </w:r>
            <w:r w:rsidRPr="001A1F62">
              <w:rPr>
                <w:color w:val="FF0000"/>
              </w:rPr>
              <w:t>"unit_test.h"</w:t>
            </w:r>
          </w:p>
          <w:p w14:paraId="718B7EB9" w14:textId="77777777" w:rsidR="00C24749" w:rsidRDefault="00C24749" w:rsidP="00C24749">
            <w:pPr>
              <w:pStyle w:val="2-"/>
            </w:pPr>
            <w:r>
              <w:t>#include "game/unit_test_id.h"</w:t>
            </w:r>
          </w:p>
          <w:p w14:paraId="5BFF6FF9" w14:textId="77777777" w:rsidR="001A1F62" w:rsidRPr="001A1F62" w:rsidRDefault="00C24749" w:rsidP="00C24749">
            <w:pPr>
              <w:pStyle w:val="2-"/>
              <w:rPr>
                <w:color w:val="FF0000"/>
              </w:rPr>
            </w:pPr>
            <w:r w:rsidRPr="001A1F62">
              <w:rPr>
                <w:rFonts w:hint="eastAsia"/>
                <w:color w:val="FF0000"/>
              </w:rPr>
              <w:t>UT_BEGIN(CModuleB, UT_GROUP_USER_B, UnitTest::UT_ATTR_AUTO)</w:t>
            </w:r>
          </w:p>
          <w:p w14:paraId="0F89687C" w14:textId="71779D83" w:rsidR="00C24749" w:rsidRPr="001A1F62" w:rsidRDefault="00C24749" w:rsidP="00C24749">
            <w:pPr>
              <w:pStyle w:val="2-"/>
              <w:rPr>
                <w:rFonts w:hint="eastAsia"/>
                <w:color w:val="00B050"/>
              </w:rPr>
            </w:pPr>
            <w:r w:rsidRPr="001A1F62">
              <w:rPr>
                <w:rFonts w:hint="eastAsia"/>
                <w:color w:val="00B050"/>
              </w:rPr>
              <w:t>//モジュール名とグループID、属性を指定 ※特定のモジュール名やグループIDに絞ったテストを実行可能。</w:t>
            </w:r>
          </w:p>
          <w:p w14:paraId="257A1878" w14:textId="14E2A6AD" w:rsidR="00C24749" w:rsidRPr="001A1F62" w:rsidRDefault="00C24749" w:rsidP="00C24749">
            <w:pPr>
              <w:pStyle w:val="2-"/>
              <w:rPr>
                <w:rFonts w:hint="eastAsia"/>
                <w:color w:val="00B050"/>
              </w:rPr>
            </w:pPr>
            <w:r w:rsidRPr="001A1F62">
              <w:rPr>
                <w:rFonts w:hint="eastAsia"/>
                <w:color w:val="00B050"/>
              </w:rPr>
              <w:t>//                                     ※mainから自動実行するには UT_ATTR_AUTO 属性を付与する必要がある。</w:t>
            </w:r>
          </w:p>
          <w:p w14:paraId="580968A4" w14:textId="5620E688" w:rsidR="00C24749" w:rsidRPr="001A1F62" w:rsidRDefault="00C24749" w:rsidP="00C24749">
            <w:pPr>
              <w:pStyle w:val="2-"/>
              <w:rPr>
                <w:rFonts w:hint="eastAsia"/>
                <w:color w:val="00B050"/>
              </w:rPr>
            </w:pPr>
            <w:r w:rsidRPr="001A1F62">
              <w:rPr>
                <w:rFonts w:hint="eastAsia"/>
                <w:color w:val="00B050"/>
              </w:rPr>
              <w:t>//                                       属性は第0ビット目が自動実行用に予約されている以外は自由に使って良い。</w:t>
            </w:r>
          </w:p>
          <w:p w14:paraId="67F4EE69" w14:textId="77777777" w:rsidR="001A1F62" w:rsidRPr="001A1F62" w:rsidRDefault="00C24749" w:rsidP="00C24749">
            <w:pPr>
              <w:pStyle w:val="2-"/>
              <w:rPr>
                <w:color w:val="00B050"/>
              </w:rPr>
            </w:pPr>
            <w:r w:rsidRPr="001A1F62">
              <w:rPr>
                <w:rFonts w:hint="eastAsia"/>
                <w:color w:val="00B050"/>
              </w:rPr>
              <w:t>//                                       テスト実行時に対象属性の指定があり、ビットマスク（&amp;演算の結果が0以外か</w:t>
            </w:r>
          </w:p>
          <w:p w14:paraId="7C004C7E" w14:textId="546E4B6C" w:rsidR="00C24749" w:rsidRPr="001A1F62" w:rsidRDefault="001A1F62" w:rsidP="00C24749">
            <w:pPr>
              <w:pStyle w:val="2-"/>
              <w:rPr>
                <w:rFonts w:hint="eastAsia"/>
                <w:color w:val="00B050"/>
              </w:rPr>
            </w:pPr>
            <w:r w:rsidRPr="001A1F62">
              <w:rPr>
                <w:rFonts w:hint="eastAsia"/>
                <w:color w:val="00B050"/>
              </w:rPr>
              <w:t>//</w:t>
            </w:r>
            <w:r w:rsidRPr="001A1F62">
              <w:rPr>
                <w:rFonts w:hint="eastAsia"/>
                <w:color w:val="00B050"/>
              </w:rPr>
              <w:t xml:space="preserve">                                       </w:t>
            </w:r>
            <w:r w:rsidR="00C24749" w:rsidRPr="001A1F62">
              <w:rPr>
                <w:rFonts w:hint="eastAsia"/>
                <w:color w:val="00B050"/>
              </w:rPr>
              <w:t>どうか）で実行の可否が判定される仕組み。</w:t>
            </w:r>
          </w:p>
          <w:p w14:paraId="328373B6" w14:textId="77777777" w:rsidR="00C24749" w:rsidRPr="001A1F62" w:rsidRDefault="00C24749" w:rsidP="00C24749">
            <w:pPr>
              <w:pStyle w:val="2-"/>
              <w:rPr>
                <w:color w:val="FF0000"/>
              </w:rPr>
            </w:pPr>
            <w:r w:rsidRPr="001A1F62">
              <w:rPr>
                <w:color w:val="FF0000"/>
              </w:rPr>
              <w:t>{</w:t>
            </w:r>
          </w:p>
          <w:p w14:paraId="77FAE35B" w14:textId="77777777" w:rsidR="00C24749" w:rsidRDefault="00C24749" w:rsidP="00C24749">
            <w:pPr>
              <w:pStyle w:val="2-"/>
            </w:pPr>
            <w:r>
              <w:tab/>
              <w:t>CModuleB _CModuleB;</w:t>
            </w:r>
          </w:p>
          <w:p w14:paraId="6EF11CE2" w14:textId="77777777" w:rsidR="00C24749" w:rsidRDefault="00C24749" w:rsidP="00C24749">
            <w:pPr>
              <w:pStyle w:val="2-"/>
            </w:pPr>
            <w:r>
              <w:tab/>
              <w:t>int out_par = 0;</w:t>
            </w:r>
          </w:p>
          <w:p w14:paraId="32EDE9A3" w14:textId="77777777" w:rsidR="00C24749" w:rsidRDefault="00C24749" w:rsidP="00C24749">
            <w:pPr>
              <w:pStyle w:val="2-"/>
            </w:pPr>
            <w:r>
              <w:tab/>
            </w:r>
            <w:r w:rsidRPr="001A1F62">
              <w:rPr>
                <w:color w:val="FF0000"/>
              </w:rPr>
              <w:t>UT_EXPECT_EQ</w:t>
            </w:r>
            <w:r>
              <w:t>(_CModuleB.func1(1, 2, 3), 1+2+3);</w:t>
            </w:r>
          </w:p>
          <w:p w14:paraId="6C28DC77" w14:textId="77777777" w:rsidR="00C24749" w:rsidRDefault="00C24749" w:rsidP="00C24749">
            <w:pPr>
              <w:pStyle w:val="2-"/>
            </w:pPr>
            <w:r>
              <w:tab/>
            </w:r>
            <w:r w:rsidRPr="001A1F62">
              <w:rPr>
                <w:color w:val="FF0000"/>
              </w:rPr>
              <w:t>UT_EXPECT_NE</w:t>
            </w:r>
            <w:r>
              <w:t>(_CModuleB.func1(3, 4, 5), 60);</w:t>
            </w:r>
          </w:p>
          <w:p w14:paraId="769EC1A8" w14:textId="77777777" w:rsidR="00C24749" w:rsidRDefault="00C24749" w:rsidP="00C24749">
            <w:pPr>
              <w:pStyle w:val="2-"/>
            </w:pPr>
            <w:r>
              <w:tab/>
            </w:r>
            <w:r w:rsidRPr="001A1F62">
              <w:rPr>
                <w:color w:val="FF0000"/>
              </w:rPr>
              <w:t>UT_EXPECT_GT</w:t>
            </w:r>
            <w:r>
              <w:t>(_CModuleB.func1(5, 6, 7), 10);</w:t>
            </w:r>
          </w:p>
          <w:p w14:paraId="437830C2" w14:textId="77777777" w:rsidR="00C24749" w:rsidRDefault="00C24749" w:rsidP="00C24749">
            <w:pPr>
              <w:pStyle w:val="2-"/>
            </w:pPr>
            <w:r>
              <w:tab/>
            </w:r>
            <w:r w:rsidRPr="001A1F62">
              <w:rPr>
                <w:color w:val="FF0000"/>
              </w:rPr>
              <w:t>UT_EXPECT_GE</w:t>
            </w:r>
            <w:r>
              <w:t>(_CModuleB.func1(7, 8, 9), 20);</w:t>
            </w:r>
          </w:p>
          <w:p w14:paraId="74F35D83" w14:textId="77777777" w:rsidR="00C24749" w:rsidRDefault="00C24749" w:rsidP="00C24749">
            <w:pPr>
              <w:pStyle w:val="2-"/>
            </w:pPr>
            <w:r>
              <w:tab/>
            </w:r>
            <w:r w:rsidRPr="001A1F62">
              <w:rPr>
                <w:color w:val="FF0000"/>
              </w:rPr>
              <w:t>UT_EXPECT_LT</w:t>
            </w:r>
            <w:r>
              <w:t>(_CModuleB.func1(9, 10, 11), 30);</w:t>
            </w:r>
          </w:p>
          <w:p w14:paraId="37575F07" w14:textId="77777777" w:rsidR="00C24749" w:rsidRDefault="00C24749" w:rsidP="00C24749">
            <w:pPr>
              <w:pStyle w:val="2-"/>
            </w:pPr>
            <w:r>
              <w:tab/>
            </w:r>
            <w:r w:rsidRPr="001A1F62">
              <w:rPr>
                <w:color w:val="FF0000"/>
              </w:rPr>
              <w:t>UT_EXPECT_LE</w:t>
            </w:r>
            <w:r>
              <w:t>(_CModuleB.func1(11, 12, 13), 40);</w:t>
            </w:r>
          </w:p>
          <w:p w14:paraId="2DE573E0" w14:textId="77777777" w:rsidR="00C24749" w:rsidRDefault="00C24749" w:rsidP="00C24749">
            <w:pPr>
              <w:pStyle w:val="2-"/>
            </w:pPr>
            <w:r>
              <w:tab/>
            </w:r>
            <w:r w:rsidRPr="001A1F62">
              <w:rPr>
                <w:color w:val="FF0000"/>
              </w:rPr>
              <w:t>UT_EXPR</w:t>
            </w:r>
            <w:r>
              <w:t xml:space="preserve">(_CModuleB.func2(1, 2, out_par)); </w:t>
            </w:r>
            <w:r w:rsidRPr="001A1F62">
              <w:rPr>
                <w:color w:val="FF0000"/>
              </w:rPr>
              <w:t>UT_EXPECT_EQ_CHILD</w:t>
            </w:r>
            <w:r>
              <w:t>(out_par, 2);</w:t>
            </w:r>
          </w:p>
          <w:p w14:paraId="569B142B" w14:textId="77777777" w:rsidR="00C24749" w:rsidRDefault="00C24749" w:rsidP="00C24749">
            <w:pPr>
              <w:pStyle w:val="2-"/>
            </w:pPr>
            <w:r>
              <w:tab/>
            </w:r>
            <w:r w:rsidRPr="001A1F62">
              <w:rPr>
                <w:color w:val="FF0000"/>
              </w:rPr>
              <w:t>UT_EXPR</w:t>
            </w:r>
            <w:r>
              <w:t xml:space="preserve">(_CModuleB.func2(3, 4, out_par)); </w:t>
            </w:r>
            <w:r w:rsidRPr="001A1F62">
              <w:rPr>
                <w:color w:val="FF0000"/>
              </w:rPr>
              <w:t>UT_EXPECT_NE_CHILD</w:t>
            </w:r>
            <w:r>
              <w:t>(out_par, 12);</w:t>
            </w:r>
          </w:p>
          <w:p w14:paraId="16618D84" w14:textId="77777777" w:rsidR="00C24749" w:rsidRPr="001A1F62" w:rsidRDefault="00C24749" w:rsidP="00C24749">
            <w:pPr>
              <w:pStyle w:val="2-"/>
              <w:rPr>
                <w:color w:val="FF0000"/>
              </w:rPr>
            </w:pPr>
            <w:r w:rsidRPr="001A1F62">
              <w:rPr>
                <w:color w:val="FF0000"/>
              </w:rPr>
              <w:t>}</w:t>
            </w:r>
          </w:p>
          <w:p w14:paraId="377EB6E7" w14:textId="77777777" w:rsidR="00C24749" w:rsidRPr="001A1F62" w:rsidRDefault="00C24749" w:rsidP="00C24749">
            <w:pPr>
              <w:pStyle w:val="2-"/>
              <w:rPr>
                <w:color w:val="FF0000"/>
              </w:rPr>
            </w:pPr>
            <w:r w:rsidRPr="001A1F62">
              <w:rPr>
                <w:color w:val="FF0000"/>
              </w:rPr>
              <w:t>UT_END()</w:t>
            </w:r>
          </w:p>
          <w:p w14:paraId="133B8D5E" w14:textId="77777777" w:rsidR="00C24749" w:rsidRDefault="00C24749" w:rsidP="00C24749">
            <w:pPr>
              <w:pStyle w:val="2-"/>
              <w:rPr>
                <w:rFonts w:hint="eastAsia"/>
              </w:rPr>
            </w:pPr>
            <w:r w:rsidRPr="001A1F62">
              <w:rPr>
                <w:rFonts w:hint="eastAsia"/>
                <w:color w:val="FF0000"/>
              </w:rPr>
              <w:t>UT_BEGIN(CModuleC, UT_GROUP_USER_B, UnitTest::UT_ATTR_NOAUTO)</w:t>
            </w:r>
            <w:r w:rsidRPr="001A1F62">
              <w:rPr>
                <w:rFonts w:hint="eastAsia"/>
                <w:color w:val="00B050"/>
              </w:rPr>
              <w:t>//モジュール名とグループID、属性を指定</w:t>
            </w:r>
          </w:p>
          <w:p w14:paraId="6EAB13A1" w14:textId="77777777" w:rsidR="00C24749" w:rsidRPr="001A1F62" w:rsidRDefault="00C24749" w:rsidP="00C24749">
            <w:pPr>
              <w:pStyle w:val="2-"/>
              <w:rPr>
                <w:color w:val="FF0000"/>
              </w:rPr>
            </w:pPr>
            <w:r w:rsidRPr="001A1F62">
              <w:rPr>
                <w:color w:val="FF0000"/>
              </w:rPr>
              <w:t>{</w:t>
            </w:r>
          </w:p>
          <w:p w14:paraId="341D0871" w14:textId="77777777" w:rsidR="00C24749" w:rsidRDefault="00C24749" w:rsidP="00C24749">
            <w:pPr>
              <w:pStyle w:val="2-"/>
            </w:pPr>
            <w:r>
              <w:tab/>
              <w:t>CModuleC _CModuleC;</w:t>
            </w:r>
          </w:p>
          <w:p w14:paraId="58D9A1C1" w14:textId="77777777" w:rsidR="00C24749" w:rsidRDefault="00C24749" w:rsidP="00C24749">
            <w:pPr>
              <w:pStyle w:val="2-"/>
            </w:pPr>
            <w:r>
              <w:tab/>
              <w:t>float out_par1 = 0.f;</w:t>
            </w:r>
          </w:p>
          <w:p w14:paraId="301F46A0" w14:textId="77777777" w:rsidR="00C24749" w:rsidRDefault="00C24749" w:rsidP="00C24749">
            <w:pPr>
              <w:pStyle w:val="2-"/>
            </w:pPr>
            <w:r>
              <w:tab/>
              <w:t>float out_par2 = 0.f;</w:t>
            </w:r>
          </w:p>
          <w:p w14:paraId="6C65738D" w14:textId="77777777" w:rsidR="001A1F62" w:rsidRDefault="00C24749" w:rsidP="00C24749">
            <w:pPr>
              <w:pStyle w:val="2-"/>
            </w:pPr>
            <w:r>
              <w:tab/>
            </w:r>
            <w:r w:rsidRPr="007E4C8A">
              <w:rPr>
                <w:color w:val="FF0000"/>
              </w:rPr>
              <w:t>UT_EXPR_WITH_RET</w:t>
            </w:r>
            <w:r>
              <w:t>(_CModuleC.func(1.1f, 2.2f, out_par1, out_par2));</w:t>
            </w:r>
          </w:p>
          <w:p w14:paraId="3AE535FA" w14:textId="31D2CC2B" w:rsidR="00C24749" w:rsidRDefault="001A1F62" w:rsidP="00C24749">
            <w:pPr>
              <w:pStyle w:val="2-"/>
            </w:pPr>
            <w:r>
              <w:tab/>
            </w:r>
            <w:r>
              <w:tab/>
            </w:r>
            <w:r>
              <w:tab/>
            </w:r>
            <w:r>
              <w:tab/>
            </w:r>
            <w:r>
              <w:tab/>
            </w:r>
            <w:r>
              <w:tab/>
            </w:r>
            <w:r>
              <w:tab/>
            </w:r>
            <w:r w:rsidR="00C24749" w:rsidRPr="007E4C8A">
              <w:rPr>
                <w:color w:val="FF0000"/>
              </w:rPr>
              <w:t>UT_EXPECT_EQ_CHILD</w:t>
            </w:r>
            <w:r w:rsidR="00C24749">
              <w:t xml:space="preserve">(out_par1, 2.f); </w:t>
            </w:r>
            <w:r w:rsidR="00C24749" w:rsidRPr="007E4C8A">
              <w:rPr>
                <w:color w:val="FF0000"/>
              </w:rPr>
              <w:t>UT_EXPECT_LT_CHILD</w:t>
            </w:r>
            <w:r w:rsidR="00C24749">
              <w:t>(out_par2, 0.f);</w:t>
            </w:r>
          </w:p>
          <w:p w14:paraId="7EEF6CC7" w14:textId="77777777" w:rsidR="001A1F62" w:rsidRDefault="00C24749" w:rsidP="00C24749">
            <w:pPr>
              <w:pStyle w:val="2-"/>
            </w:pPr>
            <w:r>
              <w:tab/>
            </w:r>
            <w:r w:rsidRPr="007E4C8A">
              <w:rPr>
                <w:color w:val="FF0000"/>
              </w:rPr>
              <w:t>UT_EXPR_WITH_RET</w:t>
            </w:r>
            <w:r>
              <w:t>(_CModuleC.func(3.3f, 4.4f, out_par1, out_par2));</w:t>
            </w:r>
          </w:p>
          <w:p w14:paraId="06548719" w14:textId="5C094BF8" w:rsidR="00C24749" w:rsidRDefault="001A1F62" w:rsidP="00C24749">
            <w:pPr>
              <w:pStyle w:val="2-"/>
            </w:pPr>
            <w:r>
              <w:tab/>
            </w:r>
            <w:r>
              <w:tab/>
            </w:r>
            <w:r>
              <w:tab/>
            </w:r>
            <w:r>
              <w:tab/>
            </w:r>
            <w:r>
              <w:tab/>
            </w:r>
            <w:r>
              <w:tab/>
            </w:r>
            <w:r>
              <w:tab/>
            </w:r>
            <w:r w:rsidR="00C24749" w:rsidRPr="007E4C8A">
              <w:rPr>
                <w:color w:val="FF0000"/>
              </w:rPr>
              <w:t>UT_EXPECT_NE_CHILD</w:t>
            </w:r>
            <w:r w:rsidR="00C24749">
              <w:t xml:space="preserve">(out_par1, 7.f); </w:t>
            </w:r>
            <w:r w:rsidR="00C24749" w:rsidRPr="007E4C8A">
              <w:rPr>
                <w:color w:val="FF0000"/>
              </w:rPr>
              <w:t>UT_EXPECT_GT_CHILD</w:t>
            </w:r>
            <w:r w:rsidR="00C24749">
              <w:t>(out_par2, 0.f);</w:t>
            </w:r>
          </w:p>
          <w:p w14:paraId="6BB45177" w14:textId="77777777" w:rsidR="001A1F62" w:rsidRDefault="00C24749" w:rsidP="00C24749">
            <w:pPr>
              <w:pStyle w:val="2-"/>
            </w:pPr>
            <w:r>
              <w:tab/>
            </w:r>
            <w:r w:rsidRPr="007E4C8A">
              <w:rPr>
                <w:color w:val="FF0000"/>
              </w:rPr>
              <w:t>UT_EXPR_WITH_RET</w:t>
            </w:r>
            <w:r>
              <w:t>(_CModuleC.func(5.5f, 6.6f, out_par1, out_par2));</w:t>
            </w:r>
          </w:p>
          <w:p w14:paraId="73CF844C" w14:textId="3F0B9FE9" w:rsidR="00C24749" w:rsidRDefault="001A1F62" w:rsidP="00C24749">
            <w:pPr>
              <w:pStyle w:val="2-"/>
            </w:pPr>
            <w:r>
              <w:tab/>
            </w:r>
            <w:r>
              <w:tab/>
            </w:r>
            <w:r>
              <w:tab/>
            </w:r>
            <w:r>
              <w:tab/>
            </w:r>
            <w:r>
              <w:tab/>
            </w:r>
            <w:r>
              <w:tab/>
            </w:r>
            <w:r>
              <w:tab/>
            </w:r>
            <w:r w:rsidR="00C24749" w:rsidRPr="007E4C8A">
              <w:rPr>
                <w:color w:val="FF0000"/>
              </w:rPr>
              <w:t>UT_EXPECT_LE_CHILD</w:t>
            </w:r>
            <w:r w:rsidR="00C24749">
              <w:t>(out_par1, 20.f);</w:t>
            </w:r>
            <w:r w:rsidR="00C24749" w:rsidRPr="007E4C8A">
              <w:rPr>
                <w:color w:val="FF0000"/>
              </w:rPr>
              <w:t xml:space="preserve"> UT_EXPECT_GE_CHILD</w:t>
            </w:r>
            <w:r w:rsidR="00C24749">
              <w:t>(out_par2, 10.f);</w:t>
            </w:r>
          </w:p>
          <w:p w14:paraId="3C027BB8" w14:textId="77777777" w:rsidR="001A1F62" w:rsidRDefault="00C24749" w:rsidP="00C24749">
            <w:pPr>
              <w:pStyle w:val="2-"/>
            </w:pPr>
            <w:r>
              <w:lastRenderedPageBreak/>
              <w:tab/>
            </w:r>
            <w:r w:rsidRPr="007E4C8A">
              <w:rPr>
                <w:color w:val="FF0000"/>
              </w:rPr>
              <w:t>UT_EXPR_WITH_RET</w:t>
            </w:r>
            <w:r>
              <w:t>(_CModuleC.func(7.7f, 8.8f, out_par1, out_par2));</w:t>
            </w:r>
          </w:p>
          <w:p w14:paraId="7B135CFA" w14:textId="73223840" w:rsidR="00C24749" w:rsidRDefault="001A1F62" w:rsidP="00C24749">
            <w:pPr>
              <w:pStyle w:val="2-"/>
            </w:pPr>
            <w:r>
              <w:tab/>
            </w:r>
            <w:r>
              <w:tab/>
            </w:r>
            <w:r>
              <w:tab/>
            </w:r>
            <w:r>
              <w:tab/>
            </w:r>
            <w:r>
              <w:tab/>
            </w:r>
            <w:r>
              <w:tab/>
            </w:r>
            <w:r>
              <w:tab/>
            </w:r>
            <w:r w:rsidR="00C24749" w:rsidRPr="007E4C8A">
              <w:rPr>
                <w:color w:val="FF0000"/>
              </w:rPr>
              <w:t>UT_EXPECT_LT_CHILD</w:t>
            </w:r>
            <w:r w:rsidR="00C24749">
              <w:t xml:space="preserve">(out_par1, 1.f); </w:t>
            </w:r>
            <w:r w:rsidR="00C24749" w:rsidRPr="007E4C8A">
              <w:rPr>
                <w:color w:val="FF0000"/>
              </w:rPr>
              <w:t>UT_EXPECT_LE_CHILD</w:t>
            </w:r>
            <w:r w:rsidR="00C24749">
              <w:t>(out_par2, 2.f);</w:t>
            </w:r>
          </w:p>
          <w:p w14:paraId="30E2EF50" w14:textId="77777777" w:rsidR="00C24749" w:rsidRPr="007E4C8A" w:rsidRDefault="00C24749" w:rsidP="00C24749">
            <w:pPr>
              <w:pStyle w:val="2-"/>
              <w:rPr>
                <w:color w:val="FF0000"/>
              </w:rPr>
            </w:pPr>
            <w:r w:rsidRPr="007E4C8A">
              <w:rPr>
                <w:color w:val="FF0000"/>
              </w:rPr>
              <w:t>}</w:t>
            </w:r>
          </w:p>
          <w:p w14:paraId="03B3917A" w14:textId="4F51F4B7" w:rsidR="00C24749" w:rsidRPr="007E4C8A" w:rsidRDefault="007E4C8A" w:rsidP="00C24749">
            <w:pPr>
              <w:pStyle w:val="2-"/>
              <w:rPr>
                <w:rFonts w:hint="eastAsia"/>
                <w:color w:val="FF0000"/>
              </w:rPr>
            </w:pPr>
            <w:r>
              <w:rPr>
                <w:color w:val="FF0000"/>
              </w:rPr>
              <w:t>UT_END()</w:t>
            </w:r>
          </w:p>
        </w:tc>
      </w:tr>
    </w:tbl>
    <w:p w14:paraId="607F4580" w14:textId="03A6AC7B" w:rsidR="00C24749" w:rsidRPr="00984B7D" w:rsidRDefault="00C24749" w:rsidP="00C24749">
      <w:pPr>
        <w:pStyle w:val="2-"/>
        <w:keepNext/>
        <w:widowControl/>
        <w:spacing w:beforeLines="50" w:before="180"/>
        <w:rPr>
          <w:rFonts w:hint="eastAsia"/>
          <w:color w:val="auto"/>
        </w:rPr>
      </w:pPr>
      <w:r w:rsidRPr="00984B7D">
        <w:rPr>
          <w:rFonts w:hint="eastAsia"/>
          <w:color w:val="auto"/>
        </w:rPr>
        <w:lastRenderedPageBreak/>
        <w:t>【</w:t>
      </w:r>
      <w:r>
        <w:rPr>
          <w:color w:val="auto"/>
        </w:rPr>
        <w:t>game_main.h</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70B037E3" w14:textId="77777777" w:rsidTr="0021287C">
        <w:tc>
          <w:tcPr>
            <w:tcW w:w="8494" w:type="dxa"/>
          </w:tcPr>
          <w:p w14:paraId="3D2084E0" w14:textId="135EA4AB" w:rsidR="00C24749" w:rsidRDefault="00C24749" w:rsidP="00C24749">
            <w:pPr>
              <w:pStyle w:val="2-"/>
            </w:pPr>
            <w:r>
              <w:t>#pragma once</w:t>
            </w:r>
          </w:p>
          <w:p w14:paraId="239668E2" w14:textId="77777777" w:rsidR="00C24749" w:rsidRDefault="00C24749" w:rsidP="00C24749">
            <w:pPr>
              <w:pStyle w:val="2-"/>
            </w:pPr>
            <w:r>
              <w:t>#ifndef __GAME_MAIN_H__</w:t>
            </w:r>
          </w:p>
          <w:p w14:paraId="5C4261F8" w14:textId="77777777" w:rsidR="00C24749" w:rsidRDefault="00C24749" w:rsidP="00C24749">
            <w:pPr>
              <w:pStyle w:val="2-"/>
            </w:pPr>
            <w:r>
              <w:t>#define __GAME_MAIN_H__</w:t>
            </w:r>
          </w:p>
          <w:p w14:paraId="79B545F3" w14:textId="77777777" w:rsidR="00C24749" w:rsidRDefault="00C24749" w:rsidP="00C24749">
            <w:pPr>
              <w:pStyle w:val="2-"/>
            </w:pPr>
          </w:p>
          <w:p w14:paraId="3A4979D5" w14:textId="77777777" w:rsidR="00C24749" w:rsidRPr="007E4C8A" w:rsidRDefault="00C24749" w:rsidP="00C24749">
            <w:pPr>
              <w:pStyle w:val="2-"/>
              <w:rPr>
                <w:rFonts w:hint="eastAsia"/>
                <w:color w:val="00B050"/>
              </w:rPr>
            </w:pPr>
            <w:r w:rsidRPr="007E4C8A">
              <w:rPr>
                <w:rFonts w:hint="eastAsia"/>
                <w:color w:val="00B050"/>
              </w:rPr>
              <w:t>//ゲームメインクラス</w:t>
            </w:r>
          </w:p>
          <w:p w14:paraId="2FD3B247" w14:textId="77777777" w:rsidR="00C24749" w:rsidRDefault="00C24749" w:rsidP="00C24749">
            <w:pPr>
              <w:pStyle w:val="2-"/>
            </w:pPr>
            <w:r>
              <w:t>class CGameMain</w:t>
            </w:r>
          </w:p>
          <w:p w14:paraId="676B15B9" w14:textId="77777777" w:rsidR="00C24749" w:rsidRDefault="00C24749" w:rsidP="00C24749">
            <w:pPr>
              <w:pStyle w:val="2-"/>
            </w:pPr>
            <w:r>
              <w:t>{</w:t>
            </w:r>
          </w:p>
          <w:p w14:paraId="122D426F" w14:textId="77777777" w:rsidR="00C24749" w:rsidRDefault="00C24749" w:rsidP="00C24749">
            <w:pPr>
              <w:pStyle w:val="2-"/>
            </w:pPr>
            <w:r>
              <w:t>public:</w:t>
            </w:r>
          </w:p>
          <w:p w14:paraId="6D5A6933" w14:textId="77777777" w:rsidR="00C24749" w:rsidRPr="007E4C8A" w:rsidRDefault="00C24749" w:rsidP="00C24749">
            <w:pPr>
              <w:pStyle w:val="2-"/>
              <w:rPr>
                <w:rFonts w:hint="eastAsia"/>
                <w:color w:val="00B050"/>
              </w:rPr>
            </w:pPr>
            <w:r>
              <w:rPr>
                <w:rFonts w:hint="eastAsia"/>
              </w:rPr>
              <w:tab/>
            </w:r>
            <w:r w:rsidRPr="007E4C8A">
              <w:rPr>
                <w:rFonts w:hint="eastAsia"/>
                <w:color w:val="00B050"/>
              </w:rPr>
              <w:t>//コンストラクタ</w:t>
            </w:r>
          </w:p>
          <w:p w14:paraId="4082B14E" w14:textId="77777777" w:rsidR="00C24749" w:rsidRDefault="00C24749" w:rsidP="00C24749">
            <w:pPr>
              <w:pStyle w:val="2-"/>
            </w:pPr>
            <w:r>
              <w:tab/>
              <w:t>explicit CGameMain(const int argc, const char* argv[]);</w:t>
            </w:r>
          </w:p>
          <w:p w14:paraId="5E815FCC" w14:textId="77777777" w:rsidR="00C24749" w:rsidRDefault="00C24749" w:rsidP="00C24749">
            <w:pPr>
              <w:pStyle w:val="2-"/>
            </w:pPr>
            <w:r>
              <w:t>private:</w:t>
            </w:r>
          </w:p>
          <w:p w14:paraId="2444FE03" w14:textId="77777777" w:rsidR="00C24749" w:rsidRPr="007E4C8A" w:rsidRDefault="00C24749" w:rsidP="00C24749">
            <w:pPr>
              <w:pStyle w:val="2-"/>
              <w:rPr>
                <w:rFonts w:hint="eastAsia"/>
                <w:color w:val="00B050"/>
              </w:rPr>
            </w:pPr>
            <w:r>
              <w:rPr>
                <w:rFonts w:hint="eastAsia"/>
              </w:rPr>
              <w:tab/>
              <w:t>explicit CGameMain() :m_argc(0), m_argv(nullptr){}</w:t>
            </w:r>
            <w:r w:rsidRPr="007E4C8A">
              <w:rPr>
                <w:rFonts w:hint="eastAsia"/>
                <w:color w:val="00B050"/>
              </w:rPr>
              <w:t>//デフォルトコンストラクタ無効化（private化）</w:t>
            </w:r>
          </w:p>
          <w:p w14:paraId="243DAD06" w14:textId="77777777" w:rsidR="00C24749" w:rsidRPr="007E4C8A" w:rsidRDefault="00C24749" w:rsidP="00C24749">
            <w:pPr>
              <w:pStyle w:val="2-"/>
              <w:rPr>
                <w:rFonts w:hint="eastAsia"/>
                <w:color w:val="00B050"/>
              </w:rPr>
            </w:pPr>
            <w:r>
              <w:rPr>
                <w:rFonts w:hint="eastAsia"/>
              </w:rPr>
              <w:tab/>
              <w:t>explicit CGameMain(CGameMain&amp;) : m_argc(0), m_argv(nullptr){}</w:t>
            </w:r>
            <w:r w:rsidRPr="007E4C8A">
              <w:rPr>
                <w:rFonts w:hint="eastAsia"/>
                <w:color w:val="00B050"/>
              </w:rPr>
              <w:t>//コピーコンストラクタ無効化（private化）</w:t>
            </w:r>
          </w:p>
          <w:p w14:paraId="2EF9E569" w14:textId="77777777" w:rsidR="00C24749" w:rsidRDefault="00C24749" w:rsidP="00C24749">
            <w:pPr>
              <w:pStyle w:val="2-"/>
            </w:pPr>
            <w:r>
              <w:t>public:</w:t>
            </w:r>
          </w:p>
          <w:p w14:paraId="43E2AC16" w14:textId="77777777" w:rsidR="00C24749" w:rsidRPr="007E4C8A" w:rsidRDefault="00C24749" w:rsidP="00C24749">
            <w:pPr>
              <w:pStyle w:val="2-"/>
              <w:rPr>
                <w:rFonts w:hint="eastAsia"/>
                <w:color w:val="00B050"/>
              </w:rPr>
            </w:pPr>
            <w:r>
              <w:rPr>
                <w:rFonts w:hint="eastAsia"/>
              </w:rPr>
              <w:tab/>
            </w:r>
            <w:r w:rsidRPr="007E4C8A">
              <w:rPr>
                <w:rFonts w:hint="eastAsia"/>
                <w:color w:val="00B050"/>
              </w:rPr>
              <w:t>//デストラクタ</w:t>
            </w:r>
          </w:p>
          <w:p w14:paraId="69F091A5" w14:textId="77777777" w:rsidR="00C24749" w:rsidRDefault="00C24749" w:rsidP="00C24749">
            <w:pPr>
              <w:pStyle w:val="2-"/>
            </w:pPr>
            <w:r>
              <w:tab/>
              <w:t>~CGameMain();</w:t>
            </w:r>
          </w:p>
          <w:p w14:paraId="1D725F34" w14:textId="77777777" w:rsidR="00C24749" w:rsidRDefault="00C24749" w:rsidP="00C24749">
            <w:pPr>
              <w:pStyle w:val="2-"/>
            </w:pPr>
            <w:r>
              <w:t>public:</w:t>
            </w:r>
          </w:p>
          <w:p w14:paraId="47BB2016" w14:textId="77777777" w:rsidR="00C24749" w:rsidRDefault="00C24749" w:rsidP="00C24749">
            <w:pPr>
              <w:pStyle w:val="2-"/>
              <w:rPr>
                <w:rFonts w:hint="eastAsia"/>
              </w:rPr>
            </w:pPr>
            <w:r>
              <w:rPr>
                <w:rFonts w:hint="eastAsia"/>
              </w:rPr>
              <w:tab/>
            </w:r>
            <w:r w:rsidRPr="007E4C8A">
              <w:rPr>
                <w:rFonts w:hint="eastAsia"/>
                <w:color w:val="00B050"/>
              </w:rPr>
              <w:t>//アクセッサ</w:t>
            </w:r>
          </w:p>
          <w:p w14:paraId="70CACFCB" w14:textId="77777777" w:rsidR="00C24749" w:rsidRDefault="00C24749" w:rsidP="00C24749">
            <w:pPr>
              <w:pStyle w:val="2-"/>
            </w:pPr>
            <w:r>
              <w:tab/>
              <w:t>int getArgc() const { return this-&gt;m_argc; }</w:t>
            </w:r>
          </w:p>
          <w:p w14:paraId="7581E5ED" w14:textId="5789D9D9" w:rsidR="007E4C8A" w:rsidRDefault="00C24749" w:rsidP="00C24749">
            <w:pPr>
              <w:pStyle w:val="2-"/>
            </w:pPr>
            <w:r>
              <w:tab/>
              <w:t>const char*</w:t>
            </w:r>
            <w:r w:rsidR="007E4C8A">
              <w:t xml:space="preserve"> getArgv(const int index) const</w:t>
            </w:r>
          </w:p>
          <w:p w14:paraId="269825A6" w14:textId="30DFF96E" w:rsidR="00C24749" w:rsidRDefault="007E4C8A" w:rsidP="00C24749">
            <w:pPr>
              <w:pStyle w:val="2-"/>
            </w:pPr>
            <w:r>
              <w:tab/>
            </w:r>
            <w:r w:rsidR="00C24749">
              <w:t>{ return index &gt;= 0 &amp;&amp; index &lt; this-&gt;m_argc ? this-&gt;m_argv[index] : nullptr; }</w:t>
            </w:r>
          </w:p>
          <w:p w14:paraId="35E90B9A" w14:textId="77777777" w:rsidR="00C24749" w:rsidRDefault="00C24749" w:rsidP="00C24749">
            <w:pPr>
              <w:pStyle w:val="2-"/>
            </w:pPr>
            <w:r>
              <w:tab/>
              <w:t>int getInitializeResult() const { return this-&gt;m_initializeResult; }</w:t>
            </w:r>
          </w:p>
          <w:p w14:paraId="486ED28F" w14:textId="77777777" w:rsidR="00C24749" w:rsidRDefault="00C24749" w:rsidP="00C24749">
            <w:pPr>
              <w:pStyle w:val="2-"/>
            </w:pPr>
            <w:r>
              <w:tab/>
              <w:t>int getFinalizeResult() const { return this-&gt;m_finalizeResult; }</w:t>
            </w:r>
          </w:p>
          <w:p w14:paraId="5E9099F4" w14:textId="77777777" w:rsidR="00C24749" w:rsidRDefault="00C24749" w:rsidP="00C24749">
            <w:pPr>
              <w:pStyle w:val="2-"/>
            </w:pPr>
            <w:r>
              <w:tab/>
              <w:t>int getMainResult() const { return this-&gt;m_mainResult; }</w:t>
            </w:r>
          </w:p>
          <w:p w14:paraId="6C6F15F5" w14:textId="77777777" w:rsidR="00C24749" w:rsidRDefault="00C24749" w:rsidP="00C24749">
            <w:pPr>
              <w:pStyle w:val="2-"/>
              <w:rPr>
                <w:rFonts w:hint="eastAsia"/>
              </w:rPr>
            </w:pPr>
            <w:r>
              <w:rPr>
                <w:rFonts w:hint="eastAsia"/>
              </w:rPr>
              <w:tab/>
              <w:t>operator int() const { return this-&gt;m_mainResult; }</w:t>
            </w:r>
            <w:r w:rsidRPr="007E4C8A">
              <w:rPr>
                <w:rFonts w:hint="eastAsia"/>
                <w:color w:val="00B050"/>
              </w:rPr>
              <w:t>//キャスト演算子オーバーロード</w:t>
            </w:r>
          </w:p>
          <w:p w14:paraId="7CAA3C8E" w14:textId="77777777" w:rsidR="00C24749" w:rsidRDefault="00C24749" w:rsidP="00C24749">
            <w:pPr>
              <w:pStyle w:val="2-"/>
            </w:pPr>
          </w:p>
          <w:p w14:paraId="29E20ACC" w14:textId="77777777" w:rsidR="00C24749" w:rsidRDefault="00C24749" w:rsidP="00C24749">
            <w:pPr>
              <w:pStyle w:val="2-"/>
            </w:pPr>
            <w:r>
              <w:t>public:</w:t>
            </w:r>
          </w:p>
          <w:p w14:paraId="5FC50DA6" w14:textId="77777777" w:rsidR="00C24749" w:rsidRPr="007E4C8A" w:rsidRDefault="00C24749" w:rsidP="00C24749">
            <w:pPr>
              <w:pStyle w:val="2-"/>
              <w:rPr>
                <w:rFonts w:hint="eastAsia"/>
                <w:color w:val="00B050"/>
              </w:rPr>
            </w:pPr>
            <w:r>
              <w:rPr>
                <w:rFonts w:hint="eastAsia"/>
              </w:rPr>
              <w:tab/>
            </w:r>
            <w:r w:rsidRPr="007E4C8A">
              <w:rPr>
                <w:rFonts w:hint="eastAsia"/>
                <w:color w:val="00B050"/>
              </w:rPr>
              <w:t>//初期化処理</w:t>
            </w:r>
          </w:p>
          <w:p w14:paraId="25A97578" w14:textId="77777777" w:rsidR="00C24749" w:rsidRDefault="00C24749" w:rsidP="00C24749">
            <w:pPr>
              <w:pStyle w:val="2-"/>
            </w:pPr>
            <w:r>
              <w:tab/>
              <w:t>int initialize();</w:t>
            </w:r>
          </w:p>
          <w:p w14:paraId="710C401A" w14:textId="77777777" w:rsidR="00C24749" w:rsidRDefault="00C24749" w:rsidP="00C24749">
            <w:pPr>
              <w:pStyle w:val="2-"/>
            </w:pPr>
            <w:r>
              <w:tab/>
            </w:r>
          </w:p>
          <w:p w14:paraId="7E041888" w14:textId="77777777" w:rsidR="00C24749" w:rsidRPr="007E4C8A" w:rsidRDefault="00C24749" w:rsidP="00C24749">
            <w:pPr>
              <w:pStyle w:val="2-"/>
              <w:rPr>
                <w:rFonts w:hint="eastAsia"/>
                <w:color w:val="00B050"/>
              </w:rPr>
            </w:pPr>
            <w:r>
              <w:rPr>
                <w:rFonts w:hint="eastAsia"/>
              </w:rPr>
              <w:tab/>
            </w:r>
            <w:r w:rsidRPr="007E4C8A">
              <w:rPr>
                <w:rFonts w:hint="eastAsia"/>
                <w:color w:val="00B050"/>
              </w:rPr>
              <w:t>//終了処理</w:t>
            </w:r>
          </w:p>
          <w:p w14:paraId="7E2E199B" w14:textId="77777777" w:rsidR="00C24749" w:rsidRDefault="00C24749" w:rsidP="00C24749">
            <w:pPr>
              <w:pStyle w:val="2-"/>
            </w:pPr>
            <w:r>
              <w:tab/>
              <w:t>int finalize();</w:t>
            </w:r>
          </w:p>
          <w:p w14:paraId="4999476B" w14:textId="77777777" w:rsidR="00C24749" w:rsidRDefault="00C24749" w:rsidP="00C24749">
            <w:pPr>
              <w:pStyle w:val="2-"/>
            </w:pPr>
          </w:p>
          <w:p w14:paraId="1855B44E" w14:textId="77777777" w:rsidR="00C24749" w:rsidRPr="007E4C8A" w:rsidRDefault="00C24749" w:rsidP="00C24749">
            <w:pPr>
              <w:pStyle w:val="2-"/>
              <w:rPr>
                <w:rFonts w:hint="eastAsia"/>
                <w:color w:val="00B050"/>
              </w:rPr>
            </w:pPr>
            <w:r>
              <w:rPr>
                <w:rFonts w:hint="eastAsia"/>
              </w:rPr>
              <w:tab/>
            </w:r>
            <w:r w:rsidRPr="007E4C8A">
              <w:rPr>
                <w:rFonts w:hint="eastAsia"/>
                <w:color w:val="00B050"/>
              </w:rPr>
              <w:t>//メイン処理</w:t>
            </w:r>
          </w:p>
          <w:p w14:paraId="2AF2E569" w14:textId="77777777" w:rsidR="00C24749" w:rsidRDefault="00C24749" w:rsidP="00C24749">
            <w:pPr>
              <w:pStyle w:val="2-"/>
            </w:pPr>
            <w:r>
              <w:tab/>
              <w:t>int main();</w:t>
            </w:r>
          </w:p>
          <w:p w14:paraId="4357B527" w14:textId="77777777" w:rsidR="00C24749" w:rsidRDefault="00C24749" w:rsidP="00C24749">
            <w:pPr>
              <w:pStyle w:val="2-"/>
            </w:pPr>
          </w:p>
          <w:p w14:paraId="16CD6200" w14:textId="77777777" w:rsidR="00C24749" w:rsidRDefault="00C24749" w:rsidP="00C24749">
            <w:pPr>
              <w:pStyle w:val="2-"/>
            </w:pPr>
            <w:r>
              <w:t>private:</w:t>
            </w:r>
          </w:p>
          <w:p w14:paraId="603562C1" w14:textId="77777777" w:rsidR="00C24749" w:rsidRDefault="00C24749" w:rsidP="00C24749">
            <w:pPr>
              <w:pStyle w:val="2-"/>
              <w:rPr>
                <w:rFonts w:hint="eastAsia"/>
              </w:rPr>
            </w:pPr>
            <w:r>
              <w:rPr>
                <w:rFonts w:hint="eastAsia"/>
              </w:rPr>
              <w:tab/>
            </w:r>
            <w:r w:rsidRPr="007E4C8A">
              <w:rPr>
                <w:rFonts w:hint="eastAsia"/>
                <w:color w:val="00B050"/>
              </w:rPr>
              <w:t>//実行時パラメータ</w:t>
            </w:r>
          </w:p>
          <w:p w14:paraId="7B1A6E43" w14:textId="77777777" w:rsidR="00C24749" w:rsidRDefault="00C24749" w:rsidP="00C24749">
            <w:pPr>
              <w:pStyle w:val="2-"/>
            </w:pPr>
            <w:r>
              <w:tab/>
              <w:t>const int m_argc;</w:t>
            </w:r>
          </w:p>
          <w:p w14:paraId="4004EC9D" w14:textId="77777777" w:rsidR="00C24749" w:rsidRDefault="00C24749" w:rsidP="00C24749">
            <w:pPr>
              <w:pStyle w:val="2-"/>
            </w:pPr>
            <w:r>
              <w:tab/>
              <w:t>const char** m_argv;</w:t>
            </w:r>
          </w:p>
          <w:p w14:paraId="17F608A5" w14:textId="77777777" w:rsidR="00C24749" w:rsidRDefault="00C24749" w:rsidP="00C24749">
            <w:pPr>
              <w:pStyle w:val="2-"/>
            </w:pPr>
            <w:r>
              <w:tab/>
            </w:r>
          </w:p>
          <w:p w14:paraId="54B671F7" w14:textId="77777777" w:rsidR="00C24749" w:rsidRDefault="00C24749" w:rsidP="00C24749">
            <w:pPr>
              <w:pStyle w:val="2-"/>
              <w:rPr>
                <w:rFonts w:hint="eastAsia"/>
              </w:rPr>
            </w:pPr>
            <w:r>
              <w:rPr>
                <w:rFonts w:hint="eastAsia"/>
              </w:rPr>
              <w:tab/>
            </w:r>
            <w:r w:rsidRPr="007E4C8A">
              <w:rPr>
                <w:rFonts w:hint="eastAsia"/>
                <w:color w:val="00B050"/>
              </w:rPr>
              <w:t>//処理結果</w:t>
            </w:r>
          </w:p>
          <w:p w14:paraId="763EEA44" w14:textId="77777777" w:rsidR="00C24749" w:rsidRDefault="00C24749" w:rsidP="00C24749">
            <w:pPr>
              <w:pStyle w:val="2-"/>
            </w:pPr>
            <w:r>
              <w:tab/>
              <w:t>int m_initializeResult;</w:t>
            </w:r>
          </w:p>
          <w:p w14:paraId="66AE353A" w14:textId="77777777" w:rsidR="00C24749" w:rsidRDefault="00C24749" w:rsidP="00C24749">
            <w:pPr>
              <w:pStyle w:val="2-"/>
            </w:pPr>
            <w:r>
              <w:tab/>
              <w:t>int m_finalizeResult;</w:t>
            </w:r>
          </w:p>
          <w:p w14:paraId="443CDC18" w14:textId="77777777" w:rsidR="00C24749" w:rsidRDefault="00C24749" w:rsidP="00C24749">
            <w:pPr>
              <w:pStyle w:val="2-"/>
            </w:pPr>
            <w:r>
              <w:tab/>
              <w:t>int m_mainResult;</w:t>
            </w:r>
          </w:p>
          <w:p w14:paraId="6DD45F61" w14:textId="77777777" w:rsidR="00C24749" w:rsidRDefault="00C24749" w:rsidP="00C24749">
            <w:pPr>
              <w:pStyle w:val="2-"/>
            </w:pPr>
            <w:r>
              <w:t>};</w:t>
            </w:r>
          </w:p>
          <w:p w14:paraId="075C0434" w14:textId="77777777" w:rsidR="00C24749" w:rsidRDefault="00C24749" w:rsidP="00C24749">
            <w:pPr>
              <w:pStyle w:val="2-"/>
            </w:pPr>
          </w:p>
          <w:p w14:paraId="0D9A3A03" w14:textId="09A49AF4" w:rsidR="00C24749" w:rsidRPr="007E4C8A" w:rsidRDefault="00C24749" w:rsidP="00C24749">
            <w:pPr>
              <w:pStyle w:val="2-"/>
              <w:rPr>
                <w:rFonts w:hint="eastAsia"/>
                <w:color w:val="00B050"/>
              </w:rPr>
            </w:pPr>
            <w:r>
              <w:t>#endif</w:t>
            </w:r>
            <w:r w:rsidR="007E4C8A">
              <w:rPr>
                <w:color w:val="00B050"/>
              </w:rPr>
              <w:t>//__GAME_MAIN_H__</w:t>
            </w:r>
          </w:p>
        </w:tc>
      </w:tr>
    </w:tbl>
    <w:p w14:paraId="2032BEE7" w14:textId="548063EE" w:rsidR="00C24749" w:rsidRPr="00984B7D" w:rsidRDefault="00C24749" w:rsidP="00C24749">
      <w:pPr>
        <w:pStyle w:val="2-"/>
        <w:keepNext/>
        <w:widowControl/>
        <w:spacing w:beforeLines="50" w:before="180"/>
        <w:rPr>
          <w:rFonts w:hint="eastAsia"/>
          <w:color w:val="auto"/>
        </w:rPr>
      </w:pPr>
      <w:r w:rsidRPr="00984B7D">
        <w:rPr>
          <w:rFonts w:hint="eastAsia"/>
          <w:color w:val="auto"/>
        </w:rPr>
        <w:t>【</w:t>
      </w:r>
      <w:r>
        <w:rPr>
          <w:color w:val="auto"/>
        </w:rPr>
        <w:t>game_main.cpp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108820" w14:textId="77777777" w:rsidTr="0021287C">
        <w:tc>
          <w:tcPr>
            <w:tcW w:w="8494" w:type="dxa"/>
          </w:tcPr>
          <w:p w14:paraId="7846EA11" w14:textId="77777777" w:rsidR="00C24749" w:rsidRDefault="00C24749" w:rsidP="00C24749">
            <w:pPr>
              <w:pStyle w:val="2-"/>
            </w:pPr>
            <w:r>
              <w:t>#include &lt;stdio.h&gt;</w:t>
            </w:r>
          </w:p>
          <w:p w14:paraId="538E8217" w14:textId="77777777" w:rsidR="00C24749" w:rsidRDefault="00C24749" w:rsidP="00C24749">
            <w:pPr>
              <w:pStyle w:val="2-"/>
            </w:pPr>
            <w:r>
              <w:t>#include &lt;stdlib.h&gt;</w:t>
            </w:r>
          </w:p>
          <w:p w14:paraId="1D218632" w14:textId="77777777" w:rsidR="00C24749" w:rsidRDefault="00C24749" w:rsidP="00C24749">
            <w:pPr>
              <w:pStyle w:val="2-"/>
            </w:pPr>
          </w:p>
          <w:p w14:paraId="2A25FDD6" w14:textId="77777777" w:rsidR="00C24749" w:rsidRDefault="00C24749" w:rsidP="00C24749">
            <w:pPr>
              <w:pStyle w:val="2-"/>
            </w:pPr>
            <w:r>
              <w:t>#include "game/game_main.h"</w:t>
            </w:r>
          </w:p>
          <w:p w14:paraId="0E87D423" w14:textId="77777777" w:rsidR="00C24749" w:rsidRPr="007E4C8A" w:rsidRDefault="00C24749" w:rsidP="00C24749">
            <w:pPr>
              <w:pStyle w:val="2-"/>
              <w:rPr>
                <w:color w:val="FF0000"/>
              </w:rPr>
            </w:pPr>
            <w:r>
              <w:t xml:space="preserve">#include </w:t>
            </w:r>
            <w:r w:rsidRPr="007E4C8A">
              <w:rPr>
                <w:color w:val="FF0000"/>
              </w:rPr>
              <w:t>"unit_test.h"</w:t>
            </w:r>
          </w:p>
          <w:p w14:paraId="0BE1EA95" w14:textId="77777777" w:rsidR="00C24749" w:rsidRDefault="00C24749" w:rsidP="00C24749">
            <w:pPr>
              <w:pStyle w:val="2-"/>
            </w:pPr>
            <w:r>
              <w:t>#include "game/unit_test_id.h"</w:t>
            </w:r>
          </w:p>
          <w:p w14:paraId="74F0FB84" w14:textId="77777777" w:rsidR="00C24749" w:rsidRDefault="00C24749" w:rsidP="00C24749">
            <w:pPr>
              <w:pStyle w:val="2-"/>
            </w:pPr>
          </w:p>
          <w:p w14:paraId="5BEDE94B" w14:textId="77777777" w:rsidR="00C24749" w:rsidRPr="007E4C8A" w:rsidRDefault="00C24749" w:rsidP="00C24749">
            <w:pPr>
              <w:pStyle w:val="2-"/>
              <w:rPr>
                <w:rFonts w:hint="eastAsia"/>
                <w:color w:val="00B050"/>
              </w:rPr>
            </w:pPr>
            <w:r w:rsidRPr="007E4C8A">
              <w:rPr>
                <w:rFonts w:hint="eastAsia"/>
                <w:color w:val="00B050"/>
              </w:rPr>
              <w:t>//ゲームメインクラス</w:t>
            </w:r>
          </w:p>
          <w:p w14:paraId="511BC347" w14:textId="77777777" w:rsidR="00C24749" w:rsidRDefault="00C24749" w:rsidP="00C24749">
            <w:pPr>
              <w:pStyle w:val="2-"/>
            </w:pPr>
          </w:p>
          <w:p w14:paraId="311F5D40" w14:textId="77777777" w:rsidR="00C24749" w:rsidRDefault="00C24749" w:rsidP="00C24749">
            <w:pPr>
              <w:pStyle w:val="2-"/>
              <w:rPr>
                <w:rFonts w:hint="eastAsia"/>
              </w:rPr>
            </w:pPr>
            <w:r w:rsidRPr="007E4C8A">
              <w:rPr>
                <w:rFonts w:hint="eastAsia"/>
                <w:color w:val="00B050"/>
              </w:rPr>
              <w:lastRenderedPageBreak/>
              <w:t>//コンストラクタ</w:t>
            </w:r>
          </w:p>
          <w:p w14:paraId="1B492DA7" w14:textId="77777777" w:rsidR="00C24749" w:rsidRDefault="00C24749" w:rsidP="00C24749">
            <w:pPr>
              <w:pStyle w:val="2-"/>
            </w:pPr>
            <w:r>
              <w:t>CGameMain::CGameMain(const int argc, const char* argv[]):</w:t>
            </w:r>
          </w:p>
          <w:p w14:paraId="61692B7E" w14:textId="77777777" w:rsidR="00C24749" w:rsidRDefault="00C24749" w:rsidP="00C24749">
            <w:pPr>
              <w:pStyle w:val="2-"/>
            </w:pPr>
            <w:r>
              <w:tab/>
              <w:t>m_argc(argc),</w:t>
            </w:r>
          </w:p>
          <w:p w14:paraId="1AB67A16" w14:textId="77777777" w:rsidR="00C24749" w:rsidRDefault="00C24749" w:rsidP="00C24749">
            <w:pPr>
              <w:pStyle w:val="2-"/>
            </w:pPr>
            <w:r>
              <w:tab/>
              <w:t>m_argv(argv),</w:t>
            </w:r>
          </w:p>
          <w:p w14:paraId="65765463" w14:textId="77777777" w:rsidR="00C24749" w:rsidRDefault="00C24749" w:rsidP="00C24749">
            <w:pPr>
              <w:pStyle w:val="2-"/>
            </w:pPr>
            <w:r>
              <w:tab/>
              <w:t>m_initializeResult(EXIT_SUCCESS),</w:t>
            </w:r>
          </w:p>
          <w:p w14:paraId="0790553A" w14:textId="77777777" w:rsidR="00C24749" w:rsidRDefault="00C24749" w:rsidP="00C24749">
            <w:pPr>
              <w:pStyle w:val="2-"/>
            </w:pPr>
            <w:r>
              <w:tab/>
              <w:t>m_finalizeResult(EXIT_SUCCESS),</w:t>
            </w:r>
          </w:p>
          <w:p w14:paraId="47223DD4" w14:textId="77777777" w:rsidR="00C24749" w:rsidRDefault="00C24749" w:rsidP="00C24749">
            <w:pPr>
              <w:pStyle w:val="2-"/>
            </w:pPr>
            <w:r>
              <w:tab/>
              <w:t>m_mainResult(EXIT_SUCCESS)</w:t>
            </w:r>
          </w:p>
          <w:p w14:paraId="07AACADB" w14:textId="77777777" w:rsidR="00C24749" w:rsidRDefault="00C24749" w:rsidP="00C24749">
            <w:pPr>
              <w:pStyle w:val="2-"/>
            </w:pPr>
            <w:r>
              <w:t>{</w:t>
            </w:r>
          </w:p>
          <w:p w14:paraId="3E34E90F" w14:textId="77777777" w:rsidR="00C24749" w:rsidRDefault="00C24749" w:rsidP="00C24749">
            <w:pPr>
              <w:pStyle w:val="2-"/>
            </w:pPr>
            <w:r>
              <w:tab/>
              <w:t>printf("- CGameMain::CGameMain()\n");</w:t>
            </w:r>
          </w:p>
          <w:p w14:paraId="0EDDB274" w14:textId="77777777" w:rsidR="00C24749" w:rsidRDefault="00C24749" w:rsidP="00C24749">
            <w:pPr>
              <w:pStyle w:val="2-"/>
            </w:pPr>
            <w:r>
              <w:t>}</w:t>
            </w:r>
          </w:p>
          <w:p w14:paraId="6A13C2FC" w14:textId="77777777" w:rsidR="00C24749" w:rsidRDefault="00C24749" w:rsidP="00C24749">
            <w:pPr>
              <w:pStyle w:val="2-"/>
            </w:pPr>
          </w:p>
          <w:p w14:paraId="132C3C41" w14:textId="77777777" w:rsidR="00C24749" w:rsidRPr="007E4C8A" w:rsidRDefault="00C24749" w:rsidP="00C24749">
            <w:pPr>
              <w:pStyle w:val="2-"/>
              <w:rPr>
                <w:rFonts w:hint="eastAsia"/>
                <w:color w:val="00B050"/>
              </w:rPr>
            </w:pPr>
            <w:r w:rsidRPr="007E4C8A">
              <w:rPr>
                <w:rFonts w:hint="eastAsia"/>
                <w:color w:val="00B050"/>
              </w:rPr>
              <w:t>//デストラクタ</w:t>
            </w:r>
          </w:p>
          <w:p w14:paraId="23104303" w14:textId="77777777" w:rsidR="00C24749" w:rsidRDefault="00C24749" w:rsidP="00C24749">
            <w:pPr>
              <w:pStyle w:val="2-"/>
            </w:pPr>
            <w:r>
              <w:t>CGameMain::~CGameMain()</w:t>
            </w:r>
          </w:p>
          <w:p w14:paraId="41E782D0" w14:textId="77777777" w:rsidR="00C24749" w:rsidRDefault="00C24749" w:rsidP="00C24749">
            <w:pPr>
              <w:pStyle w:val="2-"/>
            </w:pPr>
            <w:r>
              <w:t>{</w:t>
            </w:r>
          </w:p>
          <w:p w14:paraId="69922C4B" w14:textId="77777777" w:rsidR="00C24749" w:rsidRDefault="00C24749" w:rsidP="00C24749">
            <w:pPr>
              <w:pStyle w:val="2-"/>
            </w:pPr>
            <w:r>
              <w:tab/>
              <w:t>printf("- CGameMain::~CGameMain()\n");</w:t>
            </w:r>
          </w:p>
          <w:p w14:paraId="27BA2512" w14:textId="77777777" w:rsidR="00C24749" w:rsidRDefault="00C24749" w:rsidP="00C24749">
            <w:pPr>
              <w:pStyle w:val="2-"/>
            </w:pPr>
            <w:r>
              <w:t>}</w:t>
            </w:r>
          </w:p>
          <w:p w14:paraId="2B2CE5A1" w14:textId="77777777" w:rsidR="00C24749" w:rsidRDefault="00C24749" w:rsidP="00C24749">
            <w:pPr>
              <w:pStyle w:val="2-"/>
            </w:pPr>
          </w:p>
          <w:p w14:paraId="74720CE7" w14:textId="77777777" w:rsidR="00C24749" w:rsidRPr="007E4C8A" w:rsidRDefault="00C24749" w:rsidP="00C24749">
            <w:pPr>
              <w:pStyle w:val="2-"/>
              <w:rPr>
                <w:rFonts w:hint="eastAsia"/>
                <w:color w:val="00B050"/>
              </w:rPr>
            </w:pPr>
            <w:r w:rsidRPr="007E4C8A">
              <w:rPr>
                <w:rFonts w:hint="eastAsia"/>
                <w:color w:val="00B050"/>
              </w:rPr>
              <w:t>//初期化処理</w:t>
            </w:r>
          </w:p>
          <w:p w14:paraId="5665FBB1" w14:textId="77777777" w:rsidR="00C24749" w:rsidRDefault="00C24749" w:rsidP="00C24749">
            <w:pPr>
              <w:pStyle w:val="2-"/>
            </w:pPr>
            <w:r>
              <w:t>int CGameMain::initialize()</w:t>
            </w:r>
          </w:p>
          <w:p w14:paraId="2175A638" w14:textId="77777777" w:rsidR="00C24749" w:rsidRDefault="00C24749" w:rsidP="00C24749">
            <w:pPr>
              <w:pStyle w:val="2-"/>
            </w:pPr>
            <w:r>
              <w:t>{</w:t>
            </w:r>
          </w:p>
          <w:p w14:paraId="397681EB" w14:textId="77777777" w:rsidR="00C24749" w:rsidRDefault="00C24749" w:rsidP="00C24749">
            <w:pPr>
              <w:pStyle w:val="2-"/>
            </w:pPr>
            <w:r>
              <w:tab/>
              <w:t>printf("- CGameMain::initialize() [BEGIN] ...\n");</w:t>
            </w:r>
          </w:p>
          <w:p w14:paraId="1262EA78" w14:textId="77777777" w:rsidR="00C24749" w:rsidRDefault="00C24749" w:rsidP="00C24749">
            <w:pPr>
              <w:pStyle w:val="2-"/>
            </w:pPr>
            <w:r>
              <w:tab/>
              <w:t>this-&gt;m_initializeResult = EXIT_SUCCESS;</w:t>
            </w:r>
          </w:p>
          <w:p w14:paraId="77C9A5C1" w14:textId="77777777" w:rsidR="00C24749" w:rsidRDefault="00C24749" w:rsidP="00C24749">
            <w:pPr>
              <w:pStyle w:val="2-"/>
            </w:pPr>
            <w:r>
              <w:tab/>
              <w:t>printf("- CGameMain::initialize() [END]\n");</w:t>
            </w:r>
          </w:p>
          <w:p w14:paraId="0DE8C4BE" w14:textId="77777777" w:rsidR="00C24749" w:rsidRDefault="00C24749" w:rsidP="00C24749">
            <w:pPr>
              <w:pStyle w:val="2-"/>
            </w:pPr>
            <w:r>
              <w:tab/>
              <w:t>return this-&gt;m_initializeResult;</w:t>
            </w:r>
          </w:p>
          <w:p w14:paraId="35D06898" w14:textId="77777777" w:rsidR="00C24749" w:rsidRDefault="00C24749" w:rsidP="00C24749">
            <w:pPr>
              <w:pStyle w:val="2-"/>
            </w:pPr>
            <w:r>
              <w:t>}</w:t>
            </w:r>
          </w:p>
          <w:p w14:paraId="17495235" w14:textId="77777777" w:rsidR="00C24749" w:rsidRDefault="00C24749" w:rsidP="00C24749">
            <w:pPr>
              <w:pStyle w:val="2-"/>
            </w:pPr>
          </w:p>
          <w:p w14:paraId="72E37D90" w14:textId="77777777" w:rsidR="00C24749" w:rsidRPr="007E4C8A" w:rsidRDefault="00C24749" w:rsidP="00C24749">
            <w:pPr>
              <w:pStyle w:val="2-"/>
              <w:rPr>
                <w:rFonts w:hint="eastAsia"/>
                <w:color w:val="00B050"/>
              </w:rPr>
            </w:pPr>
            <w:r w:rsidRPr="007E4C8A">
              <w:rPr>
                <w:rFonts w:hint="eastAsia"/>
                <w:color w:val="00B050"/>
              </w:rPr>
              <w:t>//終了処理</w:t>
            </w:r>
          </w:p>
          <w:p w14:paraId="1C54F400" w14:textId="77777777" w:rsidR="00C24749" w:rsidRDefault="00C24749" w:rsidP="00C24749">
            <w:pPr>
              <w:pStyle w:val="2-"/>
            </w:pPr>
            <w:r>
              <w:t>int CGameMain::finalize()</w:t>
            </w:r>
          </w:p>
          <w:p w14:paraId="0221730E" w14:textId="77777777" w:rsidR="00C24749" w:rsidRDefault="00C24749" w:rsidP="00C24749">
            <w:pPr>
              <w:pStyle w:val="2-"/>
            </w:pPr>
            <w:r>
              <w:t>{</w:t>
            </w:r>
          </w:p>
          <w:p w14:paraId="58478566" w14:textId="77777777" w:rsidR="00C24749" w:rsidRDefault="00C24749" w:rsidP="00C24749">
            <w:pPr>
              <w:pStyle w:val="2-"/>
            </w:pPr>
            <w:r>
              <w:tab/>
              <w:t>printf("- CGameMain::finalize() [BEGIN] ...\n");</w:t>
            </w:r>
          </w:p>
          <w:p w14:paraId="4AD5856E" w14:textId="77777777" w:rsidR="00C24749" w:rsidRDefault="00C24749" w:rsidP="00C24749">
            <w:pPr>
              <w:pStyle w:val="2-"/>
            </w:pPr>
            <w:r>
              <w:tab/>
              <w:t>this-&gt;m_finalizeResult = EXIT_SUCCESS;</w:t>
            </w:r>
          </w:p>
          <w:p w14:paraId="7C6CA29A" w14:textId="77777777" w:rsidR="00C24749" w:rsidRDefault="00C24749" w:rsidP="00C24749">
            <w:pPr>
              <w:pStyle w:val="2-"/>
            </w:pPr>
            <w:r>
              <w:tab/>
              <w:t>printf("- CGameMain::finalize() [END]\n");</w:t>
            </w:r>
          </w:p>
          <w:p w14:paraId="6EA6DF62" w14:textId="77777777" w:rsidR="00C24749" w:rsidRDefault="00C24749" w:rsidP="00C24749">
            <w:pPr>
              <w:pStyle w:val="2-"/>
            </w:pPr>
            <w:r>
              <w:tab/>
              <w:t>return this-&gt;m_finalizeResult;</w:t>
            </w:r>
          </w:p>
          <w:p w14:paraId="12D4B31B" w14:textId="77777777" w:rsidR="00C24749" w:rsidRDefault="00C24749" w:rsidP="00C24749">
            <w:pPr>
              <w:pStyle w:val="2-"/>
            </w:pPr>
            <w:r>
              <w:t>}</w:t>
            </w:r>
          </w:p>
          <w:p w14:paraId="04E7DA12" w14:textId="77777777" w:rsidR="00C24749" w:rsidRDefault="00C24749" w:rsidP="00C24749">
            <w:pPr>
              <w:pStyle w:val="2-"/>
            </w:pPr>
          </w:p>
          <w:p w14:paraId="4DA58E0D" w14:textId="77777777" w:rsidR="00C24749" w:rsidRPr="007E4C8A" w:rsidRDefault="00C24749" w:rsidP="00C24749">
            <w:pPr>
              <w:pStyle w:val="2-"/>
              <w:rPr>
                <w:rFonts w:hint="eastAsia"/>
                <w:color w:val="00B050"/>
              </w:rPr>
            </w:pPr>
            <w:r w:rsidRPr="007E4C8A">
              <w:rPr>
                <w:rFonts w:hint="eastAsia"/>
                <w:color w:val="00B050"/>
              </w:rPr>
              <w:t>//メイン処理</w:t>
            </w:r>
          </w:p>
          <w:p w14:paraId="63475453" w14:textId="77777777" w:rsidR="00C24749" w:rsidRDefault="00C24749" w:rsidP="00C24749">
            <w:pPr>
              <w:pStyle w:val="2-"/>
            </w:pPr>
            <w:r>
              <w:t>int CGameMain::main()</w:t>
            </w:r>
          </w:p>
          <w:p w14:paraId="427AD88E" w14:textId="77777777" w:rsidR="00C24749" w:rsidRDefault="00C24749" w:rsidP="00C24749">
            <w:pPr>
              <w:pStyle w:val="2-"/>
            </w:pPr>
            <w:r>
              <w:t>{</w:t>
            </w:r>
          </w:p>
          <w:p w14:paraId="7DD2A8B5" w14:textId="77777777" w:rsidR="00C24749" w:rsidRDefault="00C24749" w:rsidP="00C24749">
            <w:pPr>
              <w:pStyle w:val="2-"/>
            </w:pPr>
            <w:r>
              <w:tab/>
              <w:t>printf("- CGameMain::main() [BEGIN] ...\n");</w:t>
            </w:r>
          </w:p>
          <w:p w14:paraId="159F21E4" w14:textId="77777777" w:rsidR="00C24749" w:rsidRDefault="00C24749" w:rsidP="00C24749">
            <w:pPr>
              <w:pStyle w:val="2-"/>
            </w:pPr>
          </w:p>
          <w:p w14:paraId="14E3DE4E" w14:textId="77777777" w:rsidR="00C24749" w:rsidRPr="007E4C8A" w:rsidRDefault="00C24749" w:rsidP="00C24749">
            <w:pPr>
              <w:pStyle w:val="2-"/>
              <w:rPr>
                <w:rFonts w:hint="eastAsia"/>
                <w:color w:val="00B050"/>
              </w:rPr>
            </w:pPr>
            <w:r>
              <w:rPr>
                <w:rFonts w:hint="eastAsia"/>
              </w:rPr>
              <w:tab/>
            </w:r>
            <w:r w:rsidRPr="007E4C8A">
              <w:rPr>
                <w:rFonts w:hint="eastAsia"/>
                <w:color w:val="00B050"/>
              </w:rPr>
              <w:t>//自動ユニットテスト</w:t>
            </w:r>
          </w:p>
          <w:p w14:paraId="04D40BD7" w14:textId="77777777" w:rsidR="00C24749" w:rsidRPr="007E4C8A" w:rsidRDefault="00C24749" w:rsidP="00C24749">
            <w:pPr>
              <w:pStyle w:val="2-"/>
              <w:rPr>
                <w:rFonts w:hint="eastAsia"/>
                <w:color w:val="00B050"/>
              </w:rPr>
            </w:pPr>
            <w:r w:rsidRPr="007E4C8A">
              <w:rPr>
                <w:rFonts w:hint="eastAsia"/>
                <w:color w:val="00B050"/>
              </w:rPr>
              <w:tab/>
              <w:t>//※UT_ENABLED と UT_AUTO が定義されている時だけ処理が有効化される</w:t>
            </w:r>
          </w:p>
          <w:p w14:paraId="55D6DEBE" w14:textId="77777777" w:rsidR="00C24749" w:rsidRPr="007E4C8A" w:rsidRDefault="00C24749" w:rsidP="00C24749">
            <w:pPr>
              <w:pStyle w:val="2-"/>
              <w:rPr>
                <w:rFonts w:hint="eastAsia"/>
                <w:color w:val="00B050"/>
              </w:rPr>
            </w:pPr>
            <w:r w:rsidRPr="007E4C8A">
              <w:rPr>
                <w:rFonts w:hint="eastAsia"/>
                <w:color w:val="00B050"/>
              </w:rPr>
              <w:tab/>
              <w:t>//　UT_TARGET_MODULE と UT_TARGET_GROUP の定義の影響を受けて、実行されるユニットテストが限定される。</w:t>
            </w:r>
          </w:p>
          <w:p w14:paraId="2F2BFC3C" w14:textId="77777777" w:rsidR="00C24749" w:rsidRPr="007E4C8A" w:rsidRDefault="00C24749" w:rsidP="00C24749">
            <w:pPr>
              <w:pStyle w:val="2-"/>
              <w:rPr>
                <w:rFonts w:hint="eastAsia"/>
                <w:color w:val="00B050"/>
              </w:rPr>
            </w:pPr>
            <w:r w:rsidRPr="007E4C8A">
              <w:rPr>
                <w:rFonts w:hint="eastAsia"/>
                <w:color w:val="00B050"/>
              </w:rPr>
              <w:tab/>
              <w:t>//　メイン処理の最初に実行されるようにしておく。メモリ管理などの基本的な初期化処理が終わった後が良い。</w:t>
            </w:r>
          </w:p>
          <w:p w14:paraId="45786223" w14:textId="77777777" w:rsidR="00C24749" w:rsidRPr="007E4C8A" w:rsidRDefault="00C24749" w:rsidP="00C24749">
            <w:pPr>
              <w:pStyle w:val="2-"/>
              <w:rPr>
                <w:rFonts w:hint="eastAsia"/>
                <w:color w:val="00B050"/>
              </w:rPr>
            </w:pPr>
            <w:r w:rsidRPr="007E4C8A">
              <w:rPr>
                <w:rFonts w:hint="eastAsia"/>
                <w:color w:val="00B050"/>
              </w:rPr>
              <w:tab/>
              <w:t>//※ユニットテストの結果に一つでもミスがあったら return する。return 値はミス数。</w:t>
            </w:r>
          </w:p>
          <w:p w14:paraId="3659B879" w14:textId="77777777" w:rsidR="00C24749" w:rsidRPr="007E4C8A" w:rsidRDefault="00C24749" w:rsidP="00C24749">
            <w:pPr>
              <w:pStyle w:val="2-"/>
              <w:rPr>
                <w:rFonts w:hint="eastAsia"/>
                <w:color w:val="00B050"/>
              </w:rPr>
            </w:pPr>
            <w:r w:rsidRPr="007E4C8A">
              <w:rPr>
                <w:rFonts w:hint="eastAsia"/>
                <w:color w:val="00B050"/>
              </w:rPr>
              <w:tab/>
              <w:t>//　その前に、パラメータで指定された変数に同結果値を格納する。</w:t>
            </w:r>
          </w:p>
          <w:p w14:paraId="2B06D90B" w14:textId="77777777" w:rsidR="00C24749" w:rsidRPr="007E4C8A" w:rsidRDefault="00C24749" w:rsidP="00C24749">
            <w:pPr>
              <w:pStyle w:val="2-"/>
              <w:rPr>
                <w:rFonts w:hint="eastAsia"/>
                <w:color w:val="00B050"/>
              </w:rPr>
            </w:pPr>
            <w:r w:rsidRPr="007E4C8A">
              <w:rPr>
                <w:rFonts w:hint="eastAsia"/>
                <w:color w:val="00B050"/>
              </w:rPr>
              <w:tab/>
              <w:t>//　この return 値を main関数の return 値にする。</w:t>
            </w:r>
          </w:p>
          <w:p w14:paraId="40C141BB" w14:textId="77777777" w:rsidR="00C24749" w:rsidRPr="007E4C8A" w:rsidRDefault="00C24749" w:rsidP="00C24749">
            <w:pPr>
              <w:pStyle w:val="2-"/>
              <w:rPr>
                <w:rFonts w:hint="eastAsia"/>
                <w:color w:val="00B050"/>
              </w:rPr>
            </w:pPr>
            <w:r w:rsidRPr="007E4C8A">
              <w:rPr>
                <w:rFonts w:hint="eastAsia"/>
                <w:color w:val="00B050"/>
              </w:rPr>
              <w:tab/>
              <w:t>//　これにより、jenkins などのツールからユニットテストの結果をハンドリングできる。</w:t>
            </w:r>
          </w:p>
          <w:p w14:paraId="51036864" w14:textId="77777777" w:rsidR="00C24749" w:rsidRDefault="00C24749" w:rsidP="00C24749">
            <w:pPr>
              <w:pStyle w:val="2-"/>
            </w:pPr>
            <w:r>
              <w:tab/>
            </w:r>
            <w:r w:rsidRPr="007E4C8A">
              <w:rPr>
                <w:color w:val="FF0000"/>
              </w:rPr>
              <w:t>UT_RUN_MAIN</w:t>
            </w:r>
            <w:r>
              <w:t>(this-&gt;m_mainResult);</w:t>
            </w:r>
          </w:p>
          <w:p w14:paraId="0AC8ACC8" w14:textId="77777777" w:rsidR="00C24749" w:rsidRDefault="00C24749" w:rsidP="00C24749">
            <w:pPr>
              <w:pStyle w:val="2-"/>
            </w:pPr>
            <w:r>
              <w:tab/>
            </w:r>
          </w:p>
          <w:p w14:paraId="4F993013" w14:textId="77777777" w:rsidR="00C24749" w:rsidRDefault="00C24749" w:rsidP="00C24749">
            <w:pPr>
              <w:pStyle w:val="2-"/>
            </w:pPr>
            <w:r>
              <w:t>#if 1</w:t>
            </w:r>
          </w:p>
          <w:p w14:paraId="42D62451" w14:textId="77777777" w:rsidR="00C24749" w:rsidRPr="007E4C8A" w:rsidRDefault="00C24749" w:rsidP="00C24749">
            <w:pPr>
              <w:pStyle w:val="2-"/>
              <w:rPr>
                <w:rFonts w:hint="eastAsia"/>
                <w:color w:val="00B050"/>
              </w:rPr>
            </w:pPr>
            <w:r>
              <w:rPr>
                <w:rFonts w:hint="eastAsia"/>
              </w:rPr>
              <w:tab/>
            </w:r>
            <w:r w:rsidRPr="007E4C8A">
              <w:rPr>
                <w:rFonts w:hint="eastAsia"/>
                <w:color w:val="00B050"/>
              </w:rPr>
              <w:t>//手動ユニットテスト</w:t>
            </w:r>
          </w:p>
          <w:p w14:paraId="2C3C01FB" w14:textId="77777777" w:rsidR="00C24749" w:rsidRPr="007E4C8A" w:rsidRDefault="00C24749" w:rsidP="00C24749">
            <w:pPr>
              <w:pStyle w:val="2-"/>
              <w:rPr>
                <w:rFonts w:hint="eastAsia"/>
                <w:color w:val="00B050"/>
              </w:rPr>
            </w:pPr>
            <w:r w:rsidRPr="007E4C8A">
              <w:rPr>
                <w:rFonts w:hint="eastAsia"/>
                <w:color w:val="00B050"/>
              </w:rPr>
              <w:tab/>
              <w:t>//※UT_ENABLED が定義されている時だけ処理が有効化される</w:t>
            </w:r>
          </w:p>
          <w:p w14:paraId="1524C9C3" w14:textId="77777777" w:rsidR="00C24749" w:rsidRPr="007E4C8A" w:rsidRDefault="00C24749" w:rsidP="00C24749">
            <w:pPr>
              <w:pStyle w:val="2-"/>
              <w:rPr>
                <w:rFonts w:hint="eastAsia"/>
                <w:color w:val="00B050"/>
              </w:rPr>
            </w:pPr>
            <w:r w:rsidRPr="007E4C8A">
              <w:rPr>
                <w:rFonts w:hint="eastAsia"/>
                <w:color w:val="00B050"/>
              </w:rPr>
              <w:tab/>
              <w:t>//　プログラム中の任意の場所から呼び出せる。</w:t>
            </w:r>
          </w:p>
          <w:p w14:paraId="3F5CED92"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("手動ユニットテスト:ALL\n");</w:t>
            </w:r>
          </w:p>
          <w:p w14:paraId="0EB0579C" w14:textId="77777777" w:rsidR="007E4C8A" w:rsidRPr="007E4C8A" w:rsidRDefault="00C24749" w:rsidP="00C24749">
            <w:pPr>
              <w:pStyle w:val="2-"/>
              <w:rPr>
                <w:color w:val="00B050"/>
              </w:rPr>
            </w:pPr>
            <w:r>
              <w:rPr>
                <w:rFonts w:hint="eastAsia"/>
              </w:rPr>
              <w:tab/>
            </w:r>
            <w:r w:rsidRPr="007E4C8A">
              <w:rPr>
                <w:rFonts w:hint="eastAsia"/>
                <w:color w:val="FF0000"/>
              </w:rPr>
              <w:t>UT_RUN_ALL</w:t>
            </w:r>
            <w:r>
              <w:rPr>
                <w:rFonts w:hint="eastAsia"/>
              </w:rPr>
              <w:t xml:space="preserve">(UnitTest::UT_ATTR_ANY);                </w:t>
            </w:r>
            <w:r w:rsidRPr="007E4C8A">
              <w:rPr>
                <w:rFonts w:hint="eastAsia"/>
                <w:color w:val="00B050"/>
              </w:rPr>
              <w:t>//UT_AUTO と無関係に全モジュールのテストを実行するマクロ</w:t>
            </w:r>
          </w:p>
          <w:p w14:paraId="116AA197" w14:textId="0A38A6DF" w:rsidR="007E4C8A" w:rsidRPr="007E4C8A" w:rsidRDefault="007E4C8A" w:rsidP="00C24749">
            <w:pPr>
              <w:pStyle w:val="2-"/>
              <w:rPr>
                <w:color w:val="00B050"/>
              </w:rPr>
            </w:pPr>
            <w:r w:rsidRPr="007E4C8A">
              <w:rPr>
                <w:color w:val="00B050"/>
              </w:rPr>
              <w:tab/>
              <w:t xml:space="preserve">                                                  //</w:t>
            </w:r>
            <w:r w:rsidR="00C24749" w:rsidRPr="007E4C8A">
              <w:rPr>
                <w:rFonts w:hint="eastAsia"/>
                <w:color w:val="00B050"/>
              </w:rPr>
              <w:t>※実行対象属性を指定する。テスト登録されている関数の属性との</w:t>
            </w:r>
          </w:p>
          <w:p w14:paraId="56759E67" w14:textId="77777777" w:rsidR="007E4C8A" w:rsidRPr="007E4C8A" w:rsidRDefault="007E4C8A" w:rsidP="00C24749">
            <w:pPr>
              <w:pStyle w:val="2-"/>
              <w:rPr>
                <w:color w:val="00B050"/>
              </w:rPr>
            </w:pPr>
            <w:r w:rsidRPr="007E4C8A">
              <w:rPr>
                <w:color w:val="00B050"/>
              </w:rPr>
              <w:tab/>
              <w:t xml:space="preserve">                                                  //</w:t>
            </w:r>
            <w:r w:rsidRPr="007E4C8A">
              <w:rPr>
                <w:color w:val="00B050"/>
              </w:rPr>
              <w:t xml:space="preserve">　</w:t>
            </w:r>
            <w:r w:rsidR="00C24749" w:rsidRPr="007E4C8A">
              <w:rPr>
                <w:rFonts w:hint="eastAsia"/>
                <w:color w:val="00B050"/>
              </w:rPr>
              <w:t>ビットマスク（両者の&amp;演算の結果が0以外かどうか）によって</w:t>
            </w:r>
          </w:p>
          <w:p w14:paraId="6B12C890" w14:textId="3108F583" w:rsidR="00C24749" w:rsidRPr="007E4C8A" w:rsidRDefault="007E4C8A" w:rsidP="00C24749">
            <w:pPr>
              <w:pStyle w:val="2-"/>
              <w:rPr>
                <w:rFonts w:hint="eastAsia"/>
                <w:color w:val="00B050"/>
              </w:rPr>
            </w:pPr>
            <w:r w:rsidRPr="007E4C8A">
              <w:rPr>
                <w:color w:val="00B050"/>
              </w:rPr>
              <w:tab/>
              <w:t xml:space="preserve">                                                  //</w:t>
            </w:r>
            <w:r w:rsidRPr="007E4C8A">
              <w:rPr>
                <w:color w:val="00B050"/>
              </w:rPr>
              <w:t xml:space="preserve">　</w:t>
            </w:r>
            <w:r w:rsidR="00C24749" w:rsidRPr="007E4C8A">
              <w:rPr>
                <w:rFonts w:hint="eastAsia"/>
                <w:color w:val="00B050"/>
              </w:rPr>
              <w:t>実行対象がマスクされる。</w:t>
            </w:r>
          </w:p>
          <w:p w14:paraId="4AA523F0"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("手動ユニットテスト:MODULE(\"CModuleB\")\n");</w:t>
            </w:r>
          </w:p>
          <w:p w14:paraId="3C60901F" w14:textId="77777777" w:rsidR="00C24749" w:rsidRDefault="00C24749" w:rsidP="00C24749">
            <w:pPr>
              <w:pStyle w:val="2-"/>
              <w:rPr>
                <w:rFonts w:hint="eastAsia"/>
              </w:rPr>
            </w:pPr>
            <w:r>
              <w:rPr>
                <w:rFonts w:hint="eastAsia"/>
              </w:rPr>
              <w:tab/>
            </w:r>
            <w:r w:rsidRPr="007E4C8A">
              <w:rPr>
                <w:rFonts w:hint="eastAsia"/>
                <w:color w:val="FF0000"/>
              </w:rPr>
              <w:t>UT_RUN_MODULE</w:t>
            </w:r>
            <w:r>
              <w:rPr>
                <w:rFonts w:hint="eastAsia"/>
              </w:rPr>
              <w:t xml:space="preserve">("CModuleB", UnitTest::UT_ATTR_ANY); </w:t>
            </w:r>
            <w:r w:rsidRPr="007E4C8A">
              <w:rPr>
                <w:rFonts w:hint="eastAsia"/>
                <w:color w:val="00B050"/>
              </w:rPr>
              <w:t>//UT_AUTO と無関係に指定のモジュールのテストを実行するマクロ</w:t>
            </w:r>
          </w:p>
          <w:p w14:paraId="5F85B83F"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("手動ユニットテスト:GROUP(2)\n");</w:t>
            </w:r>
          </w:p>
          <w:p w14:paraId="27FA3190"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UT_RUN_GROUP</w:t>
            </w:r>
            <w:r>
              <w:rPr>
                <w:rFonts w:hint="eastAsia"/>
              </w:rPr>
              <w:t xml:space="preserve">(2, UnitTest::UT_ATTR_ANY);           </w:t>
            </w:r>
            <w:r w:rsidRPr="007E4C8A">
              <w:rPr>
                <w:rFonts w:hint="eastAsia"/>
                <w:color w:val="00B050"/>
              </w:rPr>
              <w:t>//UT_AUTO と無関係に指定のグループのテストを実行するマクロ</w:t>
            </w:r>
          </w:p>
          <w:p w14:paraId="444C31A3"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("手動ユニットテスト:STANDARD\n");</w:t>
            </w:r>
          </w:p>
          <w:p w14:paraId="3A190944" w14:textId="77777777" w:rsidR="00C24749" w:rsidRDefault="00C24749" w:rsidP="00C24749">
            <w:pPr>
              <w:pStyle w:val="2-"/>
              <w:rPr>
                <w:rFonts w:hint="eastAsia"/>
              </w:rPr>
            </w:pPr>
            <w:r>
              <w:rPr>
                <w:rFonts w:hint="eastAsia"/>
              </w:rPr>
              <w:tab/>
            </w:r>
            <w:r w:rsidRPr="007E4C8A">
              <w:rPr>
                <w:rFonts w:hint="eastAsia"/>
                <w:color w:val="FF0000"/>
              </w:rPr>
              <w:t>UT_RUN_STANDARD</w:t>
            </w:r>
            <w:r>
              <w:rPr>
                <w:rFonts w:hint="eastAsia"/>
              </w:rPr>
              <w:t xml:space="preserve">(UnitTest::UT_ATTR_AUTO);          </w:t>
            </w:r>
            <w:r w:rsidRPr="007E4C8A">
              <w:rPr>
                <w:rFonts w:hint="eastAsia"/>
                <w:color w:val="00B050"/>
              </w:rPr>
              <w:t>//UT_AUTO と無関係にモジュールのテストを実行するマクロ</w:t>
            </w:r>
          </w:p>
          <w:p w14:paraId="3FBF699F" w14:textId="77777777" w:rsidR="007E4C8A" w:rsidRPr="007E4C8A" w:rsidRDefault="00C24749" w:rsidP="00C24749">
            <w:pPr>
              <w:pStyle w:val="2-"/>
              <w:rPr>
                <w:color w:val="00B050"/>
              </w:rPr>
            </w:pPr>
            <w:r>
              <w:rPr>
                <w:rFonts w:hint="eastAsia"/>
              </w:rPr>
              <w:lastRenderedPageBreak/>
              <w:tab/>
              <w:t xml:space="preserve">                                                  </w:t>
            </w:r>
            <w:r w:rsidRPr="007E4C8A">
              <w:rPr>
                <w:rFonts w:hint="eastAsia"/>
                <w:color w:val="00B050"/>
              </w:rPr>
              <w:t>//※UT_TARGET_MODULE と UT_TARGET_GROUP の定義の影響を受けて、</w:t>
            </w:r>
          </w:p>
          <w:p w14:paraId="6D854161" w14:textId="05835554" w:rsidR="00C24749" w:rsidRPr="007E4C8A" w:rsidRDefault="007E4C8A" w:rsidP="00C24749">
            <w:pPr>
              <w:pStyle w:val="2-"/>
              <w:rPr>
                <w:rFonts w:hint="eastAsia"/>
                <w:color w:val="00B050"/>
              </w:rPr>
            </w:pPr>
            <w:r w:rsidRPr="007E4C8A">
              <w:rPr>
                <w:rFonts w:hint="eastAsia"/>
                <w:color w:val="00B050"/>
              </w:rPr>
              <w:tab/>
              <w:t xml:space="preserve">                                                  //</w:t>
            </w:r>
            <w:r w:rsidRPr="007E4C8A">
              <w:rPr>
                <w:rFonts w:hint="eastAsia"/>
                <w:color w:val="00B050"/>
              </w:rPr>
              <w:t xml:space="preserve">　</w:t>
            </w:r>
            <w:r w:rsidR="00C24749" w:rsidRPr="007E4C8A">
              <w:rPr>
                <w:rFonts w:hint="eastAsia"/>
                <w:color w:val="00B050"/>
              </w:rPr>
              <w:t>実行されるユニットテストが限定される。</w:t>
            </w:r>
          </w:p>
          <w:p w14:paraId="2C2A119D" w14:textId="77777777" w:rsidR="00C24749" w:rsidRDefault="00C24749" w:rsidP="00C24749">
            <w:pPr>
              <w:pStyle w:val="2-"/>
            </w:pPr>
            <w:r>
              <w:t>#endif</w:t>
            </w:r>
          </w:p>
          <w:p w14:paraId="64F272C0" w14:textId="77777777" w:rsidR="00C24749" w:rsidRDefault="00C24749" w:rsidP="00C24749">
            <w:pPr>
              <w:pStyle w:val="2-"/>
            </w:pPr>
          </w:p>
          <w:p w14:paraId="44290ADD" w14:textId="77777777" w:rsidR="00C24749" w:rsidRDefault="00C24749" w:rsidP="00C24749">
            <w:pPr>
              <w:pStyle w:val="2-"/>
            </w:pPr>
            <w:r>
              <w:t>#if 1</w:t>
            </w:r>
          </w:p>
          <w:p w14:paraId="75929553" w14:textId="77777777" w:rsidR="00C24749" w:rsidRDefault="00C24749" w:rsidP="00C24749">
            <w:pPr>
              <w:pStyle w:val="2-"/>
              <w:rPr>
                <w:rFonts w:hint="eastAsia"/>
              </w:rPr>
            </w:pPr>
            <w:r>
              <w:rPr>
                <w:rFonts w:hint="eastAsia"/>
              </w:rPr>
              <w:tab/>
            </w:r>
            <w:r w:rsidRPr="007E4C8A">
              <w:rPr>
                <w:rFonts w:hint="eastAsia"/>
                <w:color w:val="00B050"/>
              </w:rPr>
              <w:t>//前回のユニットテストの結果を確認／リセット／結果に基づいて終了</w:t>
            </w:r>
          </w:p>
          <w:p w14:paraId="1A6D2839" w14:textId="77777777" w:rsidR="007E4C8A" w:rsidRDefault="00C24749" w:rsidP="00C24749">
            <w:pPr>
              <w:pStyle w:val="2-"/>
            </w:pPr>
            <w:r>
              <w:rPr>
                <w:rFonts w:hint="eastAsia"/>
              </w:rPr>
              <w:tab/>
            </w:r>
            <w:r w:rsidRPr="007E4C8A">
              <w:rPr>
                <w:rFonts w:hint="eastAsia"/>
                <w:color w:val="FF0000"/>
              </w:rPr>
              <w:t>UT_OUTPUT</w:t>
            </w:r>
            <w:r>
              <w:rPr>
                <w:rFonts w:hint="eastAsia"/>
              </w:rPr>
              <w:t xml:space="preserve">("手動ユニットテスト結果：passed=%d,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13779794" w14:textId="2926CC9F" w:rsidR="00C24749" w:rsidRDefault="007E4C8A" w:rsidP="00C24749">
            <w:pPr>
              <w:pStyle w:val="2-"/>
              <w:rPr>
                <w:rFonts w:hint="eastAsia"/>
              </w:rPr>
            </w:pPr>
            <w:r>
              <w:tab/>
            </w:r>
            <w:r>
              <w:tab/>
            </w:r>
            <w:r>
              <w:tab/>
            </w:r>
            <w:r>
              <w:tab/>
            </w:r>
            <w:r>
              <w:tab/>
            </w:r>
            <w:r>
              <w:tab/>
            </w:r>
            <w:r>
              <w:tab/>
            </w:r>
            <w:r>
              <w:tab/>
            </w:r>
            <w:r>
              <w:tab/>
            </w:r>
            <w:r>
              <w:tab/>
            </w:r>
            <w:r>
              <w:tab/>
            </w:r>
            <w:r>
              <w:tab/>
            </w:r>
            <w:r>
              <w:tab/>
            </w:r>
            <w:r>
              <w:tab/>
            </w:r>
            <w:r w:rsidR="00C24749" w:rsidRPr="007E4C8A">
              <w:rPr>
                <w:rFonts w:hint="eastAsia"/>
                <w:color w:val="00B050"/>
              </w:rPr>
              <w:t>//前回のユニットテストの結果を取得</w:t>
            </w:r>
          </w:p>
          <w:p w14:paraId="6DFEB725"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UT_RESET_LAST_RESULT</w:t>
            </w:r>
            <w:r>
              <w:rPr>
                <w:rFonts w:hint="eastAsia"/>
              </w:rPr>
              <w:t xml:space="preserve">();   </w:t>
            </w:r>
            <w:r w:rsidRPr="007E4C8A">
              <w:rPr>
                <w:rFonts w:hint="eastAsia"/>
                <w:color w:val="00B050"/>
              </w:rPr>
              <w:t>//前回のユニットテストの結果をリセット</w:t>
            </w:r>
          </w:p>
          <w:p w14:paraId="5FC4F0FD"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 xml:space="preserve">("結果をリセット：passed=%d, missed=%d\n", </w:t>
            </w:r>
            <w:r w:rsidRPr="007E4C8A">
              <w:rPr>
                <w:rFonts w:hint="eastAsia"/>
                <w:color w:val="FF0000"/>
              </w:rPr>
              <w:t>UT_LAST_PASSED_TOTAL</w:t>
            </w:r>
            <w:r>
              <w:rPr>
                <w:rFonts w:hint="eastAsia"/>
              </w:rPr>
              <w:t xml:space="preserve">(), </w:t>
            </w:r>
            <w:r w:rsidRPr="007E4C8A">
              <w:rPr>
                <w:rFonts w:hint="eastAsia"/>
                <w:color w:val="FF0000"/>
              </w:rPr>
              <w:t>UT_LAST_MISSED_TOTAL</w:t>
            </w:r>
            <w:r>
              <w:rPr>
                <w:rFonts w:hint="eastAsia"/>
              </w:rPr>
              <w:t>());</w:t>
            </w:r>
          </w:p>
          <w:p w14:paraId="215DFF24"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UT_RETURN_WHEN_MISSED</w:t>
            </w:r>
            <w:r>
              <w:rPr>
                <w:rFonts w:hint="eastAsia"/>
              </w:rPr>
              <w:t xml:space="preserve">();  </w:t>
            </w:r>
            <w:r w:rsidRPr="007E4C8A">
              <w:rPr>
                <w:rFonts w:hint="eastAsia"/>
                <w:color w:val="00B050"/>
              </w:rPr>
              <w:t>//前回のユニットテストの結果に一つでもミスがあったら return する</w:t>
            </w:r>
          </w:p>
          <w:p w14:paraId="2E11CAC4"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UT_EXIT_WHEN_MISSED</w:t>
            </w:r>
            <w:r>
              <w:rPr>
                <w:rFonts w:hint="eastAsia"/>
              </w:rPr>
              <w:t xml:space="preserve">();   </w:t>
            </w:r>
            <w:r w:rsidRPr="007E4C8A">
              <w:rPr>
                <w:rFonts w:hint="eastAsia"/>
                <w:color w:val="00B050"/>
              </w:rPr>
              <w:t xml:space="preserve"> //前回のユニットテストの結果に一つでもミスがあったら exit する</w:t>
            </w:r>
          </w:p>
          <w:p w14:paraId="7B9C8E00"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UT_ABORT_WHEN_MISSED</w:t>
            </w:r>
            <w:r>
              <w:rPr>
                <w:rFonts w:hint="eastAsia"/>
              </w:rPr>
              <w:t xml:space="preserve">();   </w:t>
            </w:r>
            <w:r w:rsidRPr="007E4C8A">
              <w:rPr>
                <w:rFonts w:hint="eastAsia"/>
                <w:color w:val="00B050"/>
              </w:rPr>
              <w:t>//前回のユニットテストの結果に一つでもミスがあったら abort する</w:t>
            </w:r>
          </w:p>
          <w:p w14:paraId="40009D2C" w14:textId="77777777" w:rsidR="00C24749" w:rsidRPr="007E4C8A" w:rsidRDefault="00C24749" w:rsidP="00C24749">
            <w:pPr>
              <w:pStyle w:val="2-"/>
              <w:rPr>
                <w:rFonts w:hint="eastAsia"/>
                <w:color w:val="00B050"/>
              </w:rPr>
            </w:pPr>
            <w:r>
              <w:rPr>
                <w:rFonts w:hint="eastAsia"/>
              </w:rPr>
              <w:tab/>
            </w:r>
            <w:r w:rsidRPr="007E4C8A">
              <w:rPr>
                <w:rFonts w:hint="eastAsia"/>
                <w:color w:val="FF0000"/>
              </w:rPr>
              <w:t>UT_ASSERT_WHEN_MISSED</w:t>
            </w:r>
            <w:r>
              <w:rPr>
                <w:rFonts w:hint="eastAsia"/>
              </w:rPr>
              <w:t xml:space="preserve">(); </w:t>
            </w:r>
            <w:r w:rsidRPr="007E4C8A">
              <w:rPr>
                <w:rFonts w:hint="eastAsia"/>
                <w:color w:val="00B050"/>
              </w:rPr>
              <w:t xml:space="preserve"> //前回のユニットテストの結果に一つでもミスがあったらアサーション違反とする</w:t>
            </w:r>
          </w:p>
          <w:p w14:paraId="729A6E88" w14:textId="77777777" w:rsidR="00C24749" w:rsidRDefault="00C24749" w:rsidP="00C24749">
            <w:pPr>
              <w:pStyle w:val="2-"/>
            </w:pPr>
            <w:r>
              <w:t>#endif</w:t>
            </w:r>
          </w:p>
          <w:p w14:paraId="298F5789" w14:textId="77777777" w:rsidR="00C24749" w:rsidRDefault="00C24749" w:rsidP="00C24749">
            <w:pPr>
              <w:pStyle w:val="2-"/>
            </w:pPr>
          </w:p>
          <w:p w14:paraId="7B1DED9F" w14:textId="77777777" w:rsidR="00C24749" w:rsidRDefault="00C24749" w:rsidP="00C24749">
            <w:pPr>
              <w:pStyle w:val="2-"/>
            </w:pPr>
            <w:r>
              <w:t>#if 1</w:t>
            </w:r>
          </w:p>
          <w:p w14:paraId="4631D835" w14:textId="77777777" w:rsidR="00C24749" w:rsidRPr="007E4C8A" w:rsidRDefault="00C24749" w:rsidP="00C24749">
            <w:pPr>
              <w:pStyle w:val="2-"/>
              <w:rPr>
                <w:rFonts w:hint="eastAsia"/>
                <w:color w:val="00B050"/>
              </w:rPr>
            </w:pPr>
            <w:r>
              <w:rPr>
                <w:rFonts w:hint="eastAsia"/>
              </w:rPr>
              <w:tab/>
            </w:r>
            <w:r w:rsidRPr="007E4C8A">
              <w:rPr>
                <w:rFonts w:hint="eastAsia"/>
                <w:color w:val="00B050"/>
              </w:rPr>
              <w:t>//ユニットテストのサポート処理</w:t>
            </w:r>
          </w:p>
          <w:p w14:paraId="01405561"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("UT_SET_OUTPUT_FUNC()：実行前\n");</w:t>
            </w:r>
          </w:p>
          <w:p w14:paraId="5084A8B5" w14:textId="77777777" w:rsidR="007E4C8A" w:rsidRPr="007E4C8A" w:rsidRDefault="00C24749" w:rsidP="00C24749">
            <w:pPr>
              <w:pStyle w:val="2-"/>
              <w:rPr>
                <w:color w:val="00B050"/>
              </w:rPr>
            </w:pPr>
            <w:r>
              <w:rPr>
                <w:rFonts w:hint="eastAsia"/>
              </w:rPr>
              <w:tab/>
            </w:r>
            <w:r w:rsidRPr="007E4C8A">
              <w:rPr>
                <w:rFonts w:hint="eastAsia"/>
                <w:color w:val="FF0000"/>
              </w:rPr>
              <w:t>UT_SET_OUTPUT_FUNC</w:t>
            </w:r>
            <w:r>
              <w:rPr>
                <w:rFonts w:hint="eastAsia"/>
              </w:rPr>
              <w:t xml:space="preserve">(nullptr); </w:t>
            </w:r>
            <w:r w:rsidRPr="007E4C8A">
              <w:rPr>
                <w:rFonts w:hint="eastAsia"/>
                <w:color w:val="00B050"/>
              </w:rPr>
              <w:t>//ユニットテストの表示用関数を変更する（ターゲットプラットフォームに合わせた</w:t>
            </w:r>
          </w:p>
          <w:p w14:paraId="1C1821D6" w14:textId="65A6F4A5" w:rsidR="00C24749" w:rsidRPr="007E4C8A" w:rsidRDefault="007E4C8A" w:rsidP="00C24749">
            <w:pPr>
              <w:pStyle w:val="2-"/>
              <w:rPr>
                <w:rFonts w:hint="eastAsia"/>
                <w:color w:val="00B050"/>
              </w:rPr>
            </w:pPr>
            <w:r w:rsidRPr="007E4C8A">
              <w:rPr>
                <w:color w:val="00B050"/>
              </w:rPr>
              <w:tab/>
            </w:r>
            <w:r w:rsidRPr="007E4C8A">
              <w:rPr>
                <w:rFonts w:hint="eastAsia"/>
                <w:color w:val="00B050"/>
              </w:rPr>
              <w:t xml:space="preserve">                             //</w:t>
            </w:r>
            <w:r w:rsidR="00C24749" w:rsidRPr="007E4C8A">
              <w:rPr>
                <w:rFonts w:hint="eastAsia"/>
                <w:color w:val="00B050"/>
              </w:rPr>
              <w:t>関数にするなど）</w:t>
            </w:r>
          </w:p>
          <w:p w14:paraId="64D6E00A" w14:textId="77777777" w:rsidR="00C24749" w:rsidRPr="007E4C8A" w:rsidRDefault="00C24749" w:rsidP="00C24749">
            <w:pPr>
              <w:pStyle w:val="2-"/>
              <w:rPr>
                <w:rFonts w:hint="eastAsia"/>
                <w:color w:val="00B050"/>
              </w:rPr>
            </w:pPr>
            <w:r w:rsidRPr="007E4C8A">
              <w:rPr>
                <w:rFonts w:hint="eastAsia"/>
                <w:color w:val="00B050"/>
              </w:rPr>
              <w:tab/>
              <w:t xml:space="preserve">                             //※型:int(*UNIT_TEST_OUTPUT_FUNC_P)(const char* fmt, va_list list)</w:t>
            </w:r>
          </w:p>
          <w:p w14:paraId="225DC80C" w14:textId="77777777" w:rsidR="00C24749" w:rsidRPr="007E4C8A" w:rsidRDefault="00C24749" w:rsidP="00C24749">
            <w:pPr>
              <w:pStyle w:val="2-"/>
              <w:rPr>
                <w:rFonts w:hint="eastAsia"/>
                <w:color w:val="00B050"/>
              </w:rPr>
            </w:pPr>
            <w:r w:rsidRPr="007E4C8A">
              <w:rPr>
                <w:rFonts w:hint="eastAsia"/>
                <w:color w:val="00B050"/>
              </w:rPr>
              <w:tab/>
              <w:t xml:space="preserve">                             //　nullptr を指定すると一切何も表示されなくなる。</w:t>
            </w:r>
          </w:p>
          <w:p w14:paraId="02D03F71" w14:textId="77777777" w:rsidR="00C24749" w:rsidRDefault="00C24749" w:rsidP="00C24749">
            <w:pPr>
              <w:pStyle w:val="2-"/>
              <w:rPr>
                <w:rFonts w:hint="eastAsia"/>
              </w:rPr>
            </w:pPr>
            <w:r>
              <w:rPr>
                <w:rFonts w:hint="eastAsia"/>
              </w:rPr>
              <w:tab/>
            </w:r>
            <w:r w:rsidRPr="007E4C8A">
              <w:rPr>
                <w:rFonts w:hint="eastAsia"/>
                <w:color w:val="FF0000"/>
              </w:rPr>
              <w:t>UT_OUTPUT</w:t>
            </w:r>
            <w:r>
              <w:rPr>
                <w:rFonts w:hint="eastAsia"/>
              </w:rPr>
              <w:t>("UT_SET_OUTPUT_FUNC()：実行後\n");</w:t>
            </w:r>
          </w:p>
          <w:p w14:paraId="5104547A" w14:textId="77777777" w:rsidR="007E4C8A" w:rsidRPr="007E4C8A" w:rsidRDefault="00C24749" w:rsidP="00C24749">
            <w:pPr>
              <w:pStyle w:val="2-"/>
              <w:rPr>
                <w:color w:val="00B050"/>
              </w:rPr>
            </w:pPr>
            <w:r>
              <w:rPr>
                <w:rFonts w:hint="eastAsia"/>
              </w:rPr>
              <w:tab/>
            </w:r>
            <w:r w:rsidRPr="007E4C8A">
              <w:rPr>
                <w:rFonts w:hint="eastAsia"/>
                <w:color w:val="FF0000"/>
              </w:rPr>
              <w:t>UT_WITH_</w:t>
            </w:r>
            <w:r>
              <w:rPr>
                <w:rFonts w:hint="eastAsia"/>
              </w:rPr>
              <w:t xml:space="preserve">(printf("UT_WITH_()マクロを使ってプリント\n")); </w:t>
            </w:r>
            <w:r w:rsidRPr="007E4C8A">
              <w:rPr>
                <w:rFonts w:hint="eastAsia"/>
                <w:color w:val="00B050"/>
              </w:rPr>
              <w:t>//※UT_WITH_()マクロ内に書いた処理は、</w:t>
            </w:r>
          </w:p>
          <w:p w14:paraId="0A1E85AE" w14:textId="018835C1" w:rsidR="00C24749" w:rsidRPr="007E4C8A" w:rsidRDefault="007E4C8A" w:rsidP="00C24749">
            <w:pPr>
              <w:pStyle w:val="2-"/>
              <w:rPr>
                <w:rFonts w:hint="eastAsia"/>
                <w:color w:val="00B050"/>
              </w:rPr>
            </w:pPr>
            <w:r w:rsidRPr="007E4C8A">
              <w:rPr>
                <w:color w:val="00B050"/>
              </w:rPr>
              <w:tab/>
              <w:t xml:space="preserve">                                                        //　</w:t>
            </w:r>
            <w:r w:rsidR="00C24749" w:rsidRPr="007E4C8A">
              <w:rPr>
                <w:rFonts w:hint="eastAsia"/>
                <w:color w:val="00B050"/>
              </w:rPr>
              <w:t>UT_ENABLED 有効時のみ実行される。</w:t>
            </w:r>
          </w:p>
          <w:p w14:paraId="4FFB1D75" w14:textId="77777777" w:rsidR="00C24749" w:rsidRDefault="00C24749" w:rsidP="00C24749">
            <w:pPr>
              <w:pStyle w:val="2-"/>
            </w:pPr>
            <w:r>
              <w:t>#endif</w:t>
            </w:r>
          </w:p>
          <w:p w14:paraId="6FA5F9A4" w14:textId="77777777" w:rsidR="00C24749" w:rsidRDefault="00C24749" w:rsidP="00C24749">
            <w:pPr>
              <w:pStyle w:val="2-"/>
            </w:pPr>
            <w:r>
              <w:tab/>
            </w:r>
          </w:p>
          <w:p w14:paraId="4D670BED" w14:textId="77777777" w:rsidR="00C24749" w:rsidRPr="007E4C8A" w:rsidRDefault="00C24749" w:rsidP="00C24749">
            <w:pPr>
              <w:pStyle w:val="2-"/>
              <w:rPr>
                <w:rFonts w:hint="eastAsia"/>
                <w:color w:val="00B050"/>
              </w:rPr>
            </w:pPr>
            <w:r>
              <w:rPr>
                <w:rFonts w:hint="eastAsia"/>
              </w:rPr>
              <w:tab/>
            </w:r>
            <w:r w:rsidRPr="007E4C8A">
              <w:rPr>
                <w:rFonts w:hint="eastAsia"/>
                <w:color w:val="00B050"/>
              </w:rPr>
              <w:t>//以下、本来のゲームメイン処理</w:t>
            </w:r>
          </w:p>
          <w:p w14:paraId="05416CFA" w14:textId="77777777" w:rsidR="00C24749" w:rsidRDefault="00C24749" w:rsidP="00C24749">
            <w:pPr>
              <w:pStyle w:val="2-"/>
              <w:rPr>
                <w:rFonts w:hint="eastAsia"/>
              </w:rPr>
            </w:pPr>
            <w:r>
              <w:rPr>
                <w:rFonts w:hint="eastAsia"/>
              </w:rPr>
              <w:tab/>
              <w:t>printf("本来のゲームメイン処理 ...\n");</w:t>
            </w:r>
          </w:p>
          <w:p w14:paraId="39FE592F" w14:textId="77777777" w:rsidR="00C24749" w:rsidRDefault="00C24749" w:rsidP="00C24749">
            <w:pPr>
              <w:pStyle w:val="2-"/>
            </w:pPr>
          </w:p>
          <w:p w14:paraId="6DB039E9" w14:textId="77777777" w:rsidR="00C24749" w:rsidRDefault="00C24749" w:rsidP="00C24749">
            <w:pPr>
              <w:pStyle w:val="2-"/>
            </w:pPr>
            <w:r>
              <w:tab/>
              <w:t>this-&gt;m_mainResult = EXIT_SUCCESS;</w:t>
            </w:r>
          </w:p>
          <w:p w14:paraId="1CAA97AF" w14:textId="77777777" w:rsidR="00C24749" w:rsidRDefault="00C24749" w:rsidP="00C24749">
            <w:pPr>
              <w:pStyle w:val="2-"/>
            </w:pPr>
            <w:r>
              <w:tab/>
              <w:t>printf("- CGameMain::main() [END]\n");</w:t>
            </w:r>
          </w:p>
          <w:p w14:paraId="5789C7C0" w14:textId="77777777" w:rsidR="00C24749" w:rsidRDefault="00C24749" w:rsidP="00C24749">
            <w:pPr>
              <w:pStyle w:val="2-"/>
            </w:pPr>
            <w:r>
              <w:tab/>
              <w:t>return this-&gt;m_mainResult;</w:t>
            </w:r>
          </w:p>
          <w:p w14:paraId="55D25B97" w14:textId="279CE89F" w:rsidR="00C24749" w:rsidRPr="00C24749" w:rsidRDefault="007E4C8A" w:rsidP="00C24749">
            <w:pPr>
              <w:pStyle w:val="2-"/>
              <w:rPr>
                <w:rFonts w:hint="eastAsia"/>
              </w:rPr>
            </w:pPr>
            <w:r>
              <w:t>}</w:t>
            </w:r>
          </w:p>
        </w:tc>
      </w:tr>
    </w:tbl>
    <w:p w14:paraId="5C867ED2" w14:textId="447FD12E" w:rsidR="00C24749" w:rsidRPr="00984B7D" w:rsidRDefault="00C24749" w:rsidP="00C24749">
      <w:pPr>
        <w:pStyle w:val="2-"/>
        <w:keepNext/>
        <w:widowControl/>
        <w:spacing w:beforeLines="50" w:before="180"/>
        <w:rPr>
          <w:rFonts w:hint="eastAsia"/>
          <w:color w:val="auto"/>
        </w:rPr>
      </w:pPr>
      <w:r w:rsidRPr="00984B7D">
        <w:rPr>
          <w:rFonts w:hint="eastAsia"/>
          <w:color w:val="auto"/>
        </w:rPr>
        <w:lastRenderedPageBreak/>
        <w:t>【</w:t>
      </w:r>
      <w:r>
        <w:rPr>
          <w:color w:val="auto"/>
        </w:rPr>
        <w:t>main.cpp</w:t>
      </w:r>
      <w:r w:rsidRPr="00984B7D">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24749" w14:paraId="02D3A632" w14:textId="77777777" w:rsidTr="0021287C">
        <w:tc>
          <w:tcPr>
            <w:tcW w:w="8494" w:type="dxa"/>
          </w:tcPr>
          <w:p w14:paraId="1A874393" w14:textId="77777777" w:rsidR="00C24749" w:rsidRDefault="00C24749" w:rsidP="00C24749">
            <w:pPr>
              <w:pStyle w:val="2-"/>
            </w:pPr>
            <w:r>
              <w:t>#include &lt;stdio.h&gt;</w:t>
            </w:r>
          </w:p>
          <w:p w14:paraId="52381181" w14:textId="77777777" w:rsidR="00C24749" w:rsidRDefault="00C24749" w:rsidP="00C24749">
            <w:pPr>
              <w:pStyle w:val="2-"/>
            </w:pPr>
            <w:r>
              <w:t>#include &lt;stdlib.h&gt;</w:t>
            </w:r>
          </w:p>
          <w:p w14:paraId="4C04570E" w14:textId="77777777" w:rsidR="00C24749" w:rsidRDefault="00C24749" w:rsidP="00C24749">
            <w:pPr>
              <w:pStyle w:val="2-"/>
            </w:pPr>
          </w:p>
          <w:p w14:paraId="5D8CA214" w14:textId="77777777" w:rsidR="00C24749" w:rsidRDefault="00C24749" w:rsidP="00C24749">
            <w:pPr>
              <w:pStyle w:val="2-"/>
            </w:pPr>
            <w:r>
              <w:t>#include "game/game_main.h"</w:t>
            </w:r>
          </w:p>
          <w:p w14:paraId="7732CBFA" w14:textId="77777777" w:rsidR="00C24749" w:rsidRDefault="00C24749" w:rsidP="00C24749">
            <w:pPr>
              <w:pStyle w:val="2-"/>
            </w:pPr>
          </w:p>
          <w:p w14:paraId="72C8398B" w14:textId="77777777" w:rsidR="00C24749" w:rsidRDefault="00C24749" w:rsidP="00C24749">
            <w:pPr>
              <w:pStyle w:val="2-"/>
            </w:pPr>
            <w:r>
              <w:t>int main(const int argc, const char* argv[])</w:t>
            </w:r>
          </w:p>
          <w:p w14:paraId="06546FED" w14:textId="77777777" w:rsidR="00C24749" w:rsidRDefault="00C24749" w:rsidP="00C24749">
            <w:pPr>
              <w:pStyle w:val="2-"/>
            </w:pPr>
            <w:r>
              <w:t>{</w:t>
            </w:r>
          </w:p>
          <w:p w14:paraId="70569642" w14:textId="77777777" w:rsidR="00C24749" w:rsidRDefault="00C24749" w:rsidP="00C24749">
            <w:pPr>
              <w:pStyle w:val="2-"/>
            </w:pPr>
            <w:r>
              <w:tab/>
              <w:t>printf("- main() [BEGIN] ...\n");</w:t>
            </w:r>
          </w:p>
          <w:p w14:paraId="44CF66E6" w14:textId="77777777" w:rsidR="00C24749" w:rsidRDefault="00C24749" w:rsidP="00C24749">
            <w:pPr>
              <w:pStyle w:val="2-"/>
            </w:pPr>
            <w:r>
              <w:tab/>
            </w:r>
          </w:p>
          <w:p w14:paraId="63AB6862" w14:textId="77777777" w:rsidR="00C24749" w:rsidRDefault="00C24749" w:rsidP="00C24749">
            <w:pPr>
              <w:pStyle w:val="2-"/>
            </w:pPr>
            <w:r>
              <w:tab/>
              <w:t>CGameMain* game_main = new CGameMain(argc, argv);</w:t>
            </w:r>
          </w:p>
          <w:p w14:paraId="41D067D8" w14:textId="77777777" w:rsidR="00C24749" w:rsidRDefault="00C24749" w:rsidP="00C24749">
            <w:pPr>
              <w:pStyle w:val="2-"/>
            </w:pPr>
          </w:p>
          <w:p w14:paraId="732CA70D" w14:textId="77777777" w:rsidR="00C24749" w:rsidRPr="007E4C8A" w:rsidRDefault="00C24749" w:rsidP="00C24749">
            <w:pPr>
              <w:pStyle w:val="2-"/>
              <w:rPr>
                <w:rFonts w:hint="eastAsia"/>
                <w:color w:val="00B050"/>
              </w:rPr>
            </w:pPr>
            <w:r>
              <w:rPr>
                <w:rFonts w:hint="eastAsia"/>
              </w:rPr>
              <w:tab/>
            </w:r>
            <w:r w:rsidRPr="007E4C8A">
              <w:rPr>
                <w:rFonts w:hint="eastAsia"/>
                <w:color w:val="00B050"/>
              </w:rPr>
              <w:t>//初期化処理</w:t>
            </w:r>
          </w:p>
          <w:p w14:paraId="131198E8" w14:textId="77777777" w:rsidR="00C24749" w:rsidRDefault="00C24749" w:rsidP="00C24749">
            <w:pPr>
              <w:pStyle w:val="2-"/>
            </w:pPr>
            <w:r>
              <w:tab/>
              <w:t>game_main-&gt;initialize();</w:t>
            </w:r>
          </w:p>
          <w:p w14:paraId="2523C770" w14:textId="77777777" w:rsidR="00C24749" w:rsidRDefault="00C24749" w:rsidP="00C24749">
            <w:pPr>
              <w:pStyle w:val="2-"/>
            </w:pPr>
          </w:p>
          <w:p w14:paraId="68A6CE47" w14:textId="77777777" w:rsidR="00C24749" w:rsidRPr="007E4C8A" w:rsidRDefault="00C24749" w:rsidP="00C24749">
            <w:pPr>
              <w:pStyle w:val="2-"/>
              <w:rPr>
                <w:rFonts w:hint="eastAsia"/>
                <w:color w:val="00B050"/>
              </w:rPr>
            </w:pPr>
            <w:r>
              <w:rPr>
                <w:rFonts w:hint="eastAsia"/>
              </w:rPr>
              <w:tab/>
            </w:r>
            <w:r w:rsidRPr="007E4C8A">
              <w:rPr>
                <w:rFonts w:hint="eastAsia"/>
                <w:color w:val="00B050"/>
              </w:rPr>
              <w:t>//メイン処理</w:t>
            </w:r>
          </w:p>
          <w:p w14:paraId="62447BA4" w14:textId="77777777" w:rsidR="00C24749" w:rsidRDefault="00C24749" w:rsidP="00C24749">
            <w:pPr>
              <w:pStyle w:val="2-"/>
            </w:pPr>
            <w:r>
              <w:tab/>
              <w:t>game_main-&gt;main();</w:t>
            </w:r>
          </w:p>
          <w:p w14:paraId="78483A76" w14:textId="77777777" w:rsidR="00C24749" w:rsidRDefault="00C24749" w:rsidP="00C24749">
            <w:pPr>
              <w:pStyle w:val="2-"/>
            </w:pPr>
          </w:p>
          <w:p w14:paraId="05F7B2B0" w14:textId="77777777" w:rsidR="00C24749" w:rsidRPr="007E4C8A" w:rsidRDefault="00C24749" w:rsidP="00C24749">
            <w:pPr>
              <w:pStyle w:val="2-"/>
              <w:rPr>
                <w:rFonts w:hint="eastAsia"/>
                <w:color w:val="00B050"/>
              </w:rPr>
            </w:pPr>
            <w:r>
              <w:rPr>
                <w:rFonts w:hint="eastAsia"/>
              </w:rPr>
              <w:tab/>
            </w:r>
            <w:r w:rsidRPr="007E4C8A">
              <w:rPr>
                <w:rFonts w:hint="eastAsia"/>
                <w:color w:val="00B050"/>
              </w:rPr>
              <w:t>//終了処理</w:t>
            </w:r>
          </w:p>
          <w:p w14:paraId="0A8EBA1F" w14:textId="77777777" w:rsidR="00C24749" w:rsidRDefault="00C24749" w:rsidP="00C24749">
            <w:pPr>
              <w:pStyle w:val="2-"/>
            </w:pPr>
            <w:r>
              <w:tab/>
              <w:t xml:space="preserve">game_main-&gt;finalize(); </w:t>
            </w:r>
          </w:p>
          <w:p w14:paraId="2086E2DF" w14:textId="77777777" w:rsidR="00C24749" w:rsidRDefault="00C24749" w:rsidP="00C24749">
            <w:pPr>
              <w:pStyle w:val="2-"/>
            </w:pPr>
          </w:p>
          <w:p w14:paraId="71BA53E9" w14:textId="77777777" w:rsidR="00C24749" w:rsidRDefault="00C24749" w:rsidP="00C24749">
            <w:pPr>
              <w:pStyle w:val="2-"/>
            </w:pPr>
            <w:r>
              <w:tab/>
              <w:t>printf("- main() [END]\n");</w:t>
            </w:r>
          </w:p>
          <w:p w14:paraId="1431F5C0" w14:textId="77777777" w:rsidR="00C24749" w:rsidRDefault="00C24749" w:rsidP="00C24749">
            <w:pPr>
              <w:pStyle w:val="2-"/>
            </w:pPr>
            <w:r>
              <w:tab/>
            </w:r>
          </w:p>
          <w:p w14:paraId="5BAD9400" w14:textId="77777777" w:rsidR="00C24749" w:rsidRPr="007E4C8A" w:rsidRDefault="00C24749" w:rsidP="00C24749">
            <w:pPr>
              <w:pStyle w:val="2-"/>
              <w:rPr>
                <w:rFonts w:hint="eastAsia"/>
                <w:color w:val="00B050"/>
              </w:rPr>
            </w:pPr>
            <w:r>
              <w:rPr>
                <w:rFonts w:hint="eastAsia"/>
              </w:rPr>
              <w:tab/>
            </w:r>
            <w:r w:rsidRPr="007E4C8A">
              <w:rPr>
                <w:rFonts w:hint="eastAsia"/>
                <w:color w:val="00B050"/>
              </w:rPr>
              <w:t>//main関数終了</w:t>
            </w:r>
          </w:p>
          <w:p w14:paraId="2D13A841" w14:textId="77777777" w:rsidR="00C24749" w:rsidRDefault="00C24749" w:rsidP="00C24749">
            <w:pPr>
              <w:pStyle w:val="2-"/>
              <w:rPr>
                <w:rFonts w:hint="eastAsia"/>
              </w:rPr>
            </w:pPr>
            <w:r w:rsidRPr="007E4C8A">
              <w:rPr>
                <w:rFonts w:hint="eastAsia"/>
                <w:color w:val="00B050"/>
              </w:rPr>
              <w:t>//</w:t>
            </w:r>
            <w:r w:rsidRPr="007E4C8A">
              <w:rPr>
                <w:rFonts w:hint="eastAsia"/>
                <w:color w:val="00B050"/>
              </w:rPr>
              <w:tab/>
              <w:t>exit(*game_main);  //exit() を実行するとデストラクタが実行されないので、</w:t>
            </w:r>
          </w:p>
          <w:p w14:paraId="662AA0CD" w14:textId="77777777" w:rsidR="00C24749" w:rsidRPr="007E4C8A" w:rsidRDefault="00C24749" w:rsidP="00C24749">
            <w:pPr>
              <w:pStyle w:val="2-"/>
              <w:rPr>
                <w:rFonts w:hint="eastAsia"/>
                <w:color w:val="00B050"/>
              </w:rPr>
            </w:pPr>
            <w:r>
              <w:rPr>
                <w:rFonts w:hint="eastAsia"/>
              </w:rPr>
              <w:tab/>
              <w:t xml:space="preserve">return *game_main; </w:t>
            </w:r>
            <w:r w:rsidRPr="007E4C8A">
              <w:rPr>
                <w:rFonts w:hint="eastAsia"/>
                <w:color w:val="00B050"/>
              </w:rPr>
              <w:t>//やむを得ない中断時以外はなるべく main() 関数の return を使う事。</w:t>
            </w:r>
          </w:p>
          <w:p w14:paraId="0C67B47D" w14:textId="77777777" w:rsidR="00C24749" w:rsidRPr="007E4C8A" w:rsidRDefault="00C24749" w:rsidP="00C24749">
            <w:pPr>
              <w:pStyle w:val="2-"/>
              <w:rPr>
                <w:rFonts w:hint="eastAsia"/>
                <w:color w:val="00B050"/>
              </w:rPr>
            </w:pPr>
            <w:r w:rsidRPr="007E4C8A">
              <w:rPr>
                <w:rFonts w:hint="eastAsia"/>
                <w:color w:val="00B050"/>
              </w:rPr>
              <w:tab/>
              <w:t xml:space="preserve">                   //なお、どちらを使用しても、環境変数 %ERRORLEVEL% には、きちんと結果が返される。</w:t>
            </w:r>
          </w:p>
          <w:p w14:paraId="2EBC2491" w14:textId="1A665D33" w:rsidR="00C24749" w:rsidRDefault="007E4C8A" w:rsidP="007E4C8A">
            <w:pPr>
              <w:pStyle w:val="2-"/>
              <w:rPr>
                <w:rFonts w:hint="eastAsia"/>
              </w:rPr>
            </w:pPr>
            <w:r>
              <w:t>}</w:t>
            </w:r>
          </w:p>
        </w:tc>
      </w:tr>
    </w:tbl>
    <w:p w14:paraId="0A26D554" w14:textId="29C08D01" w:rsidR="003B4CE7" w:rsidRDefault="001F1489" w:rsidP="00FC4BC9">
      <w:pPr>
        <w:pStyle w:val="af8"/>
        <w:spacing w:beforeLines="100" w:before="360"/>
        <w:sectPr w:rsidR="003B4CE7" w:rsidSect="006F450B">
          <w:headerReference w:type="even" r:id="rId26"/>
          <w:headerReference w:type="default" r:id="rId27"/>
          <w:footerReference w:type="default" r:id="rId28"/>
          <w:headerReference w:type="first" r:id="rId29"/>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96BFBA7" w:rsidR="00F10DC2" w:rsidRPr="00995F2B" w:rsidRDefault="00AF276B" w:rsidP="004F68D5">
      <w:pPr>
        <w:sectPr w:rsidR="00F10DC2" w:rsidRPr="00995F2B" w:rsidSect="00995F2B">
          <w:headerReference w:type="even" r:id="rId30"/>
          <w:headerReference w:type="default" r:id="rId31"/>
          <w:footerReference w:type="default" r:id="rId32"/>
          <w:headerReference w:type="first" r:id="rId33"/>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6A1704">
        <w:rPr>
          <w:rFonts w:hint="eastAsia"/>
          <w:b/>
          <w:bCs/>
          <w:noProof/>
        </w:rPr>
        <w:t>索引項目が見つかりません。</w:t>
      </w:r>
      <w:r>
        <w:fldChar w:fldCharType="end"/>
      </w:r>
    </w:p>
    <w:p w14:paraId="7A380C20" w14:textId="77777777" w:rsidR="00104C92" w:rsidRPr="000D4978" w:rsidRDefault="00775FFE" w:rsidP="000D4978">
      <w:pPr>
        <w:pStyle w:val="afff"/>
        <w:spacing w:before="5040"/>
      </w:pPr>
      <w:fldSimple w:instr=" TITLE   \* MERGEFORMAT ">
        <w:r w:rsidR="006A1704">
          <w:t>ユニットテストと継続的ビルド</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4"/>
      <w:headerReference w:type="default" r:id="rId35"/>
      <w:footerReference w:type="default" r:id="rId36"/>
      <w:headerReference w:type="first" r:id="rId37"/>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DC5C6" w14:textId="77777777" w:rsidR="009F0F28" w:rsidRDefault="009F0F28" w:rsidP="002B2600">
      <w:r>
        <w:separator/>
      </w:r>
    </w:p>
  </w:endnote>
  <w:endnote w:type="continuationSeparator" w:id="0">
    <w:p w14:paraId="369B9774" w14:textId="77777777" w:rsidR="009F0F28" w:rsidRDefault="009F0F2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1287C" w:rsidRPr="00B46F4A" w:rsidRDefault="0021287C" w:rsidP="003B4CE7">
    <w:pPr>
      <w:pStyle w:val="aff7"/>
    </w:pPr>
    <w:fldSimple w:instr=" TITLE   \* MERGEFORMAT ">
      <w:r w:rsidR="00294041">
        <w:rPr>
          <w:rFonts w:hint="eastAsia"/>
        </w:rPr>
        <w:t>ユニットテストと継続的ビルド</w:t>
      </w:r>
    </w:fldSimple>
    <w:r w:rsidRPr="00B46F4A">
      <w:tab/>
    </w:r>
    <w:r w:rsidRPr="00B46F4A">
      <w:fldChar w:fldCharType="begin"/>
    </w:r>
    <w:r w:rsidRPr="00B46F4A">
      <w:instrText>PAGE \* MERGEFORMAT</w:instrText>
    </w:r>
    <w:r w:rsidRPr="00B46F4A">
      <w:fldChar w:fldCharType="separate"/>
    </w:r>
    <w:r w:rsidR="00294041">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1287C" w:rsidRPr="00B46F4A" w:rsidRDefault="0021287C" w:rsidP="00B46F4A">
    <w:pPr>
      <w:pStyle w:val="aff7"/>
    </w:pPr>
    <w:fldSimple w:instr=" TITLE   \* MERGEFORMAT ">
      <w:r w:rsidR="00294041">
        <w:rPr>
          <w:rFonts w:hint="eastAsia"/>
        </w:rPr>
        <w:t>ユニットテストと継続的ビルド</w:t>
      </w:r>
    </w:fldSimple>
    <w:r w:rsidRPr="00B46F4A">
      <w:tab/>
    </w:r>
    <w:r w:rsidRPr="00B46F4A">
      <w:fldChar w:fldCharType="begin"/>
    </w:r>
    <w:r w:rsidRPr="00B46F4A">
      <w:instrText>PAGE \* MERGEFORMAT</w:instrText>
    </w:r>
    <w:r w:rsidRPr="00B46F4A">
      <w:fldChar w:fldCharType="separate"/>
    </w:r>
    <w:r w:rsidR="00294041">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1287C" w:rsidRPr="00B46F4A" w:rsidRDefault="0021287C" w:rsidP="00B46F4A">
    <w:pPr>
      <w:pStyle w:val="aff7"/>
    </w:pPr>
    <w:fldSimple w:instr=" TITLE   \* MERGEFORMAT ">
      <w:r w:rsidR="00294041">
        <w:rPr>
          <w:rFonts w:hint="eastAsia"/>
        </w:rPr>
        <w:t>ユニットテストと継続的ビルド</w:t>
      </w:r>
    </w:fldSimple>
    <w:r w:rsidRPr="00B46F4A">
      <w:tab/>
    </w:r>
    <w:r w:rsidRPr="00B46F4A">
      <w:fldChar w:fldCharType="begin"/>
    </w:r>
    <w:r w:rsidRPr="00B46F4A">
      <w:instrText>PAGE \* MERGEFORMAT</w:instrText>
    </w:r>
    <w:r w:rsidRPr="00B46F4A">
      <w:fldChar w:fldCharType="separate"/>
    </w:r>
    <w:r w:rsidR="00294041">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1287C" w:rsidRPr="00FA5A67" w:rsidRDefault="0021287C" w:rsidP="00EB06D4">
    <w:pPr>
      <w:pStyle w:val="aff7"/>
      <w:tabs>
        <w:tab w:val="left" w:pos="6440"/>
      </w:tabs>
    </w:pPr>
    <w:fldSimple w:instr=" TITLE   \* MERGEFORMAT ">
      <w:r w:rsidR="00294041">
        <w:rPr>
          <w:rFonts w:hint="eastAsia"/>
        </w:rPr>
        <w:t>ユニットテストと継続的ビルド</w:t>
      </w:r>
    </w:fldSimple>
    <w:r w:rsidRPr="00FA5A67">
      <w:tab/>
    </w:r>
    <w:r>
      <w:tab/>
    </w:r>
    <w:r w:rsidRPr="00FA5A67">
      <w:fldChar w:fldCharType="begin"/>
    </w:r>
    <w:r w:rsidRPr="00FA5A67">
      <w:instrText>PAGE \* MERGEFORMAT</w:instrText>
    </w:r>
    <w:r w:rsidRPr="00FA5A67">
      <w:fldChar w:fldCharType="separate"/>
    </w:r>
    <w:r w:rsidR="00294041">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1287C" w:rsidRPr="00B46F4A" w:rsidRDefault="0021287C"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02F49" w14:textId="77777777" w:rsidR="009F0F28" w:rsidRDefault="009F0F28" w:rsidP="002B2600">
      <w:r>
        <w:separator/>
      </w:r>
    </w:p>
  </w:footnote>
  <w:footnote w:type="continuationSeparator" w:id="0">
    <w:p w14:paraId="4AC7A6D3" w14:textId="77777777" w:rsidR="009F0F28" w:rsidRDefault="009F0F2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21287C" w:rsidRDefault="0021287C">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21287C" w:rsidRDefault="0021287C">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21287C" w:rsidRPr="0060641B" w:rsidRDefault="0021287C"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294041">
      <w:rPr>
        <w:rFonts w:hint="eastAsia"/>
        <w:noProof/>
      </w:rPr>
      <w:t>処理実装サンプル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21287C" w:rsidRDefault="0021287C">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21287C" w:rsidRDefault="0021287C">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21287C" w:rsidRPr="0060641B" w:rsidRDefault="0021287C"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21287C" w:rsidRDefault="0021287C">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21287C" w:rsidRDefault="0021287C">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21287C" w:rsidRPr="0060641B" w:rsidRDefault="0021287C"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21287C" w:rsidRDefault="0021287C">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21287C" w:rsidRDefault="0021287C"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21287C" w:rsidRDefault="0021287C">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21287C" w:rsidRDefault="0021287C">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21287C" w:rsidRPr="0060641B" w:rsidRDefault="0021287C"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21287C" w:rsidRDefault="0021287C">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21287C" w:rsidRDefault="0021287C">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21287C" w:rsidRPr="0060641B" w:rsidRDefault="0021287C"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21287C" w:rsidRDefault="0021287C">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7CE"/>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2B9B"/>
    <w:rsid w:val="000B3586"/>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8DB"/>
    <w:rsid w:val="00117097"/>
    <w:rsid w:val="0011722C"/>
    <w:rsid w:val="001173D0"/>
    <w:rsid w:val="0012167A"/>
    <w:rsid w:val="001220B9"/>
    <w:rsid w:val="0012212A"/>
    <w:rsid w:val="0012537D"/>
    <w:rsid w:val="001256D9"/>
    <w:rsid w:val="00125C79"/>
    <w:rsid w:val="00125EF3"/>
    <w:rsid w:val="001261B3"/>
    <w:rsid w:val="0012713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27F"/>
    <w:rsid w:val="001A0EC8"/>
    <w:rsid w:val="001A1752"/>
    <w:rsid w:val="001A179E"/>
    <w:rsid w:val="001A1F62"/>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87C"/>
    <w:rsid w:val="00214965"/>
    <w:rsid w:val="00221F98"/>
    <w:rsid w:val="002229F8"/>
    <w:rsid w:val="0022386E"/>
    <w:rsid w:val="002244E2"/>
    <w:rsid w:val="002245D3"/>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4041"/>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4151"/>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6F83"/>
    <w:rsid w:val="00407A68"/>
    <w:rsid w:val="00414B1B"/>
    <w:rsid w:val="004157FB"/>
    <w:rsid w:val="00416691"/>
    <w:rsid w:val="004174B0"/>
    <w:rsid w:val="00420266"/>
    <w:rsid w:val="00420592"/>
    <w:rsid w:val="00421717"/>
    <w:rsid w:val="00422F15"/>
    <w:rsid w:val="00423A63"/>
    <w:rsid w:val="00430BB2"/>
    <w:rsid w:val="00431211"/>
    <w:rsid w:val="00434E7A"/>
    <w:rsid w:val="00435349"/>
    <w:rsid w:val="00435A3F"/>
    <w:rsid w:val="00435DBD"/>
    <w:rsid w:val="00436B85"/>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2A20"/>
    <w:rsid w:val="004D4ADE"/>
    <w:rsid w:val="004D74AD"/>
    <w:rsid w:val="004D778A"/>
    <w:rsid w:val="004E02F1"/>
    <w:rsid w:val="004E31B2"/>
    <w:rsid w:val="004E6533"/>
    <w:rsid w:val="004E78DB"/>
    <w:rsid w:val="004F1D4F"/>
    <w:rsid w:val="004F2A07"/>
    <w:rsid w:val="004F2F1A"/>
    <w:rsid w:val="004F68D5"/>
    <w:rsid w:val="005018D7"/>
    <w:rsid w:val="00502BCB"/>
    <w:rsid w:val="00507919"/>
    <w:rsid w:val="00512253"/>
    <w:rsid w:val="00512C33"/>
    <w:rsid w:val="0051439E"/>
    <w:rsid w:val="005146A4"/>
    <w:rsid w:val="00515B7E"/>
    <w:rsid w:val="00515DFD"/>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DB"/>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74A1"/>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3594"/>
    <w:rsid w:val="00614566"/>
    <w:rsid w:val="00615F2E"/>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6F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134F"/>
    <w:rsid w:val="00682FA6"/>
    <w:rsid w:val="0068335C"/>
    <w:rsid w:val="00684F27"/>
    <w:rsid w:val="00684FE4"/>
    <w:rsid w:val="006862F3"/>
    <w:rsid w:val="00687355"/>
    <w:rsid w:val="00693A99"/>
    <w:rsid w:val="00694577"/>
    <w:rsid w:val="006A0194"/>
    <w:rsid w:val="006A09AD"/>
    <w:rsid w:val="006A0D31"/>
    <w:rsid w:val="006A1704"/>
    <w:rsid w:val="006A399E"/>
    <w:rsid w:val="006A4A88"/>
    <w:rsid w:val="006A547A"/>
    <w:rsid w:val="006A656F"/>
    <w:rsid w:val="006A6F87"/>
    <w:rsid w:val="006A7021"/>
    <w:rsid w:val="006A7C7F"/>
    <w:rsid w:val="006B02D5"/>
    <w:rsid w:val="006B2F27"/>
    <w:rsid w:val="006B3961"/>
    <w:rsid w:val="006B47CE"/>
    <w:rsid w:val="006B7362"/>
    <w:rsid w:val="006B7DF4"/>
    <w:rsid w:val="006C3FB4"/>
    <w:rsid w:val="006C44F6"/>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43F4"/>
    <w:rsid w:val="0075678D"/>
    <w:rsid w:val="007614E9"/>
    <w:rsid w:val="00764573"/>
    <w:rsid w:val="00766513"/>
    <w:rsid w:val="007723C7"/>
    <w:rsid w:val="007724D6"/>
    <w:rsid w:val="00773882"/>
    <w:rsid w:val="0077490F"/>
    <w:rsid w:val="00774B39"/>
    <w:rsid w:val="00775A7E"/>
    <w:rsid w:val="00775FF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4C8A"/>
    <w:rsid w:val="007E604E"/>
    <w:rsid w:val="007E63E6"/>
    <w:rsid w:val="007E766D"/>
    <w:rsid w:val="007F0453"/>
    <w:rsid w:val="007F3A25"/>
    <w:rsid w:val="007F52EE"/>
    <w:rsid w:val="007F604E"/>
    <w:rsid w:val="007F6DAD"/>
    <w:rsid w:val="0080133A"/>
    <w:rsid w:val="00801698"/>
    <w:rsid w:val="00804E13"/>
    <w:rsid w:val="008062B2"/>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27893"/>
    <w:rsid w:val="009301BC"/>
    <w:rsid w:val="009341F8"/>
    <w:rsid w:val="00935DD9"/>
    <w:rsid w:val="009361F7"/>
    <w:rsid w:val="00936E0E"/>
    <w:rsid w:val="00942188"/>
    <w:rsid w:val="00944BFE"/>
    <w:rsid w:val="00944E38"/>
    <w:rsid w:val="009455B2"/>
    <w:rsid w:val="0094597C"/>
    <w:rsid w:val="009466ED"/>
    <w:rsid w:val="00947426"/>
    <w:rsid w:val="00947C6D"/>
    <w:rsid w:val="00947E0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4B7D"/>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F28"/>
    <w:rsid w:val="009F3A1C"/>
    <w:rsid w:val="009F434D"/>
    <w:rsid w:val="009F5313"/>
    <w:rsid w:val="009F6D81"/>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C92"/>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15E"/>
    <w:rsid w:val="00AA68B4"/>
    <w:rsid w:val="00AA6AEC"/>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699"/>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0642"/>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4749"/>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0CBD"/>
    <w:rsid w:val="00CC39FE"/>
    <w:rsid w:val="00CC3D90"/>
    <w:rsid w:val="00CC4C07"/>
    <w:rsid w:val="00CC6D0C"/>
    <w:rsid w:val="00CC79D0"/>
    <w:rsid w:val="00CD0E18"/>
    <w:rsid w:val="00CD2CD4"/>
    <w:rsid w:val="00CD664C"/>
    <w:rsid w:val="00CD7B99"/>
    <w:rsid w:val="00CE2B74"/>
    <w:rsid w:val="00CE6C4F"/>
    <w:rsid w:val="00CF241F"/>
    <w:rsid w:val="00CF6534"/>
    <w:rsid w:val="00CF6C34"/>
    <w:rsid w:val="00D02167"/>
    <w:rsid w:val="00D02DB0"/>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1414"/>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032"/>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1832"/>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F68D5"/>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png"/><Relationship Id="rId32" Type="http://schemas.openxmlformats.org/officeDocument/2006/relationships/footer" Target="footer4.xml"/><Relationship Id="rId37"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2823-B050-438C-ACDE-B284E678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7051</TotalTime>
  <Pages>1</Pages>
  <Words>7657</Words>
  <Characters>43649</Characters>
  <Application>Microsoft Office Word</Application>
  <DocSecurity>0</DocSecurity>
  <Lines>363</Lines>
  <Paragraphs>102</Paragraphs>
  <ScaleCrop>false</ScaleCrop>
  <HeadingPairs>
    <vt:vector size="2" baseType="variant">
      <vt:variant>
        <vt:lpstr>タイトル</vt:lpstr>
      </vt:variant>
      <vt:variant>
        <vt:i4>1</vt:i4>
      </vt:variant>
    </vt:vector>
  </HeadingPairs>
  <TitlesOfParts>
    <vt:vector size="1" baseType="lpstr">
      <vt:lpstr>ユニットテストと継続的ビルド</vt:lpstr>
    </vt:vector>
  </TitlesOfParts>
  <Company/>
  <LinksUpToDate>false</LinksUpToDate>
  <CharactersWithSpaces>51204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ユニットテストと継続的ビルド</dc:title>
  <dc:subject>コード修正の想定外の影響を早期に捕捉する</dc:subject>
  <dc:creator>板垣 衛</dc:creator>
  <cp:keywords/>
  <dc:description/>
  <cp:lastModifiedBy>板垣衛</cp:lastModifiedBy>
  <cp:revision>1067</cp:revision>
  <cp:lastPrinted>2014-02-04T21:42:00Z</cp:lastPrinted>
  <dcterms:created xsi:type="dcterms:W3CDTF">2014-01-07T17:50:00Z</dcterms:created>
  <dcterms:modified xsi:type="dcterms:W3CDTF">2014-02-04T21:42:00Z</dcterms:modified>
  <cp:category>仕様・設計書</cp:category>
  <cp:contentStatus/>
</cp:coreProperties>
</file>