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7D3E4B" w:rsidP="00966ADB">
      <w:pPr>
        <w:pStyle w:val="af4"/>
      </w:pPr>
      <w:r>
        <w:fldChar w:fldCharType="begin"/>
      </w:r>
      <w:r>
        <w:instrText xml:space="preserve"> TITLE   \* MERGEFORMAT </w:instrText>
      </w:r>
      <w:r>
        <w:fldChar w:fldCharType="separate"/>
      </w:r>
      <w:r w:rsidR="00006218">
        <w:t>効果的なテンプレートテクニック</w:t>
      </w:r>
      <w:r>
        <w:fldChar w:fldCharType="end"/>
      </w:r>
    </w:p>
    <w:p w14:paraId="68C1382C" w14:textId="77777777" w:rsidR="00EC0FD6" w:rsidRPr="00C31EA7" w:rsidRDefault="00EC28B2" w:rsidP="00966ADB">
      <w:pPr>
        <w:pStyle w:val="af5"/>
      </w:pPr>
      <w:r>
        <w:rPr>
          <w:rFonts w:hint="eastAsia"/>
        </w:rPr>
        <w:t xml:space="preserve">－ </w:t>
      </w:r>
      <w:r w:rsidR="007D3E4B">
        <w:fldChar w:fldCharType="begin"/>
      </w:r>
      <w:r w:rsidR="007D3E4B">
        <w:instrText xml:space="preserve"> SUBJECT   \* MERGEFORMAT </w:instrText>
      </w:r>
      <w:r w:rsidR="007D3E4B">
        <w:fldChar w:fldCharType="separate"/>
      </w:r>
      <w:r w:rsidR="00006218">
        <w:t>ゲームプログラミングの最適化手法</w:t>
      </w:r>
      <w:r w:rsidR="007D3E4B">
        <w:fldChar w:fldCharType="end"/>
      </w:r>
      <w:r>
        <w:t xml:space="preserve"> </w:t>
      </w:r>
      <w:r>
        <w:rPr>
          <w:rFonts w:hint="eastAsia"/>
        </w:rPr>
        <w:t>－</w:t>
      </w:r>
    </w:p>
    <w:p w14:paraId="5794E0D3" w14:textId="4BB431D2"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006218">
        <w:rPr>
          <w:rFonts w:hint="eastAsia"/>
        </w:rPr>
        <w:t>2</w:t>
      </w:r>
      <w:r w:rsidR="00EC0FD6" w:rsidRPr="00C31EA7">
        <w:rPr>
          <w:rFonts w:hint="eastAsia"/>
        </w:rPr>
        <w:t>月</w:t>
      </w:r>
      <w:r w:rsidR="00006218">
        <w:rPr>
          <w:rFonts w:hint="eastAsia"/>
        </w:rPr>
        <w:t>1</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006218">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31E2475B" w:rsidR="000D4978" w:rsidRPr="000D4978" w:rsidRDefault="000D4978" w:rsidP="0000621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006218">
              <w:rPr>
                <w:rFonts w:hint="eastAsia"/>
                <w:sz w:val="18"/>
                <w:szCs w:val="18"/>
              </w:rPr>
              <w:t>2</w:t>
            </w:r>
            <w:r w:rsidRPr="000D4978">
              <w:rPr>
                <w:rFonts w:hint="eastAsia"/>
                <w:sz w:val="18"/>
                <w:szCs w:val="18"/>
              </w:rPr>
              <w:t>月</w:t>
            </w:r>
            <w:r w:rsidR="00006218">
              <w:rPr>
                <w:rFonts w:hint="eastAsia"/>
                <w:sz w:val="18"/>
                <w:szCs w:val="18"/>
              </w:rPr>
              <w:t>1</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44D1AA3" w14:textId="77777777" w:rsidR="00006218"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8965750" w:history="1">
        <w:r w:rsidR="00006218" w:rsidRPr="0010464E">
          <w:rPr>
            <w:rStyle w:val="afff3"/>
            <w:rFonts w:ascii="Wingdings" w:hAnsi="Wingdings"/>
          </w:rPr>
          <w:t></w:t>
        </w:r>
        <w:r w:rsidR="00006218">
          <w:rPr>
            <w:rFonts w:asciiTheme="minorHAnsi" w:eastAsiaTheme="minorEastAsia" w:hAnsiTheme="minorHAnsi" w:cstheme="minorBidi"/>
            <w:b w:val="0"/>
            <w:sz w:val="21"/>
          </w:rPr>
          <w:tab/>
        </w:r>
        <w:r w:rsidR="00006218" w:rsidRPr="0010464E">
          <w:rPr>
            <w:rStyle w:val="afff3"/>
            <w:rFonts w:hint="eastAsia"/>
          </w:rPr>
          <w:t>概略</w:t>
        </w:r>
        <w:r w:rsidR="00006218">
          <w:rPr>
            <w:webHidden/>
          </w:rPr>
          <w:tab/>
        </w:r>
        <w:r w:rsidR="00006218">
          <w:rPr>
            <w:webHidden/>
          </w:rPr>
          <w:fldChar w:fldCharType="begin"/>
        </w:r>
        <w:r w:rsidR="00006218">
          <w:rPr>
            <w:webHidden/>
          </w:rPr>
          <w:instrText xml:space="preserve"> PAGEREF _Toc378965750 \h </w:instrText>
        </w:r>
        <w:r w:rsidR="00006218">
          <w:rPr>
            <w:webHidden/>
          </w:rPr>
        </w:r>
        <w:r w:rsidR="00006218">
          <w:rPr>
            <w:webHidden/>
          </w:rPr>
          <w:fldChar w:fldCharType="separate"/>
        </w:r>
        <w:r w:rsidR="00C7544B">
          <w:rPr>
            <w:webHidden/>
          </w:rPr>
          <w:t>1</w:t>
        </w:r>
        <w:r w:rsidR="00006218">
          <w:rPr>
            <w:webHidden/>
          </w:rPr>
          <w:fldChar w:fldCharType="end"/>
        </w:r>
      </w:hyperlink>
    </w:p>
    <w:p w14:paraId="6D03AC2A"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51"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目的</w:t>
        </w:r>
        <w:r>
          <w:rPr>
            <w:webHidden/>
          </w:rPr>
          <w:tab/>
        </w:r>
        <w:r>
          <w:rPr>
            <w:webHidden/>
          </w:rPr>
          <w:fldChar w:fldCharType="begin"/>
        </w:r>
        <w:r>
          <w:rPr>
            <w:webHidden/>
          </w:rPr>
          <w:instrText xml:space="preserve"> PAGEREF _Toc378965751 \h </w:instrText>
        </w:r>
        <w:r>
          <w:rPr>
            <w:webHidden/>
          </w:rPr>
        </w:r>
        <w:r>
          <w:rPr>
            <w:webHidden/>
          </w:rPr>
          <w:fldChar w:fldCharType="separate"/>
        </w:r>
        <w:r w:rsidR="00C7544B">
          <w:rPr>
            <w:webHidden/>
          </w:rPr>
          <w:t>1</w:t>
        </w:r>
        <w:r>
          <w:rPr>
            <w:webHidden/>
          </w:rPr>
          <w:fldChar w:fldCharType="end"/>
        </w:r>
      </w:hyperlink>
    </w:p>
    <w:p w14:paraId="40F0B601"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52"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参考書籍</w:t>
        </w:r>
        <w:r>
          <w:rPr>
            <w:webHidden/>
          </w:rPr>
          <w:tab/>
        </w:r>
        <w:r>
          <w:rPr>
            <w:webHidden/>
          </w:rPr>
          <w:fldChar w:fldCharType="begin"/>
        </w:r>
        <w:r>
          <w:rPr>
            <w:webHidden/>
          </w:rPr>
          <w:instrText xml:space="preserve"> PAGEREF _Toc378965752 \h </w:instrText>
        </w:r>
        <w:r>
          <w:rPr>
            <w:webHidden/>
          </w:rPr>
        </w:r>
        <w:r>
          <w:rPr>
            <w:webHidden/>
          </w:rPr>
          <w:fldChar w:fldCharType="separate"/>
        </w:r>
        <w:r w:rsidR="00C7544B">
          <w:rPr>
            <w:webHidden/>
          </w:rPr>
          <w:t>1</w:t>
        </w:r>
        <w:r>
          <w:rPr>
            <w:webHidden/>
          </w:rPr>
          <w:fldChar w:fldCharType="end"/>
        </w:r>
      </w:hyperlink>
    </w:p>
    <w:p w14:paraId="6D8309D2"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53"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プログラムサイズの問題／ソースファイルの書き方</w:t>
        </w:r>
        <w:r>
          <w:rPr>
            <w:webHidden/>
          </w:rPr>
          <w:tab/>
        </w:r>
        <w:r>
          <w:rPr>
            <w:webHidden/>
          </w:rPr>
          <w:fldChar w:fldCharType="begin"/>
        </w:r>
        <w:r>
          <w:rPr>
            <w:webHidden/>
          </w:rPr>
          <w:instrText xml:space="preserve"> PAGEREF _Toc378965753 \h </w:instrText>
        </w:r>
        <w:r>
          <w:rPr>
            <w:webHidden/>
          </w:rPr>
        </w:r>
        <w:r>
          <w:rPr>
            <w:webHidden/>
          </w:rPr>
          <w:fldChar w:fldCharType="separate"/>
        </w:r>
        <w:r w:rsidR="00C7544B">
          <w:rPr>
            <w:webHidden/>
          </w:rPr>
          <w:t>1</w:t>
        </w:r>
        <w:r>
          <w:rPr>
            <w:webHidden/>
          </w:rPr>
          <w:fldChar w:fldCharType="end"/>
        </w:r>
      </w:hyperlink>
    </w:p>
    <w:p w14:paraId="571CA5BD"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54"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メタプログラミング</w:t>
        </w:r>
        <w:r>
          <w:rPr>
            <w:webHidden/>
          </w:rPr>
          <w:tab/>
        </w:r>
        <w:r>
          <w:rPr>
            <w:webHidden/>
          </w:rPr>
          <w:fldChar w:fldCharType="begin"/>
        </w:r>
        <w:r>
          <w:rPr>
            <w:webHidden/>
          </w:rPr>
          <w:instrText xml:space="preserve"> PAGEREF _Toc378965754 \h </w:instrText>
        </w:r>
        <w:r>
          <w:rPr>
            <w:webHidden/>
          </w:rPr>
        </w:r>
        <w:r>
          <w:rPr>
            <w:webHidden/>
          </w:rPr>
          <w:fldChar w:fldCharType="separate"/>
        </w:r>
        <w:r w:rsidR="00C7544B">
          <w:rPr>
            <w:webHidden/>
          </w:rPr>
          <w:t>1</w:t>
        </w:r>
        <w:r>
          <w:rPr>
            <w:webHidden/>
          </w:rPr>
          <w:fldChar w:fldCharType="end"/>
        </w:r>
      </w:hyperlink>
    </w:p>
    <w:p w14:paraId="010F2598" w14:textId="77777777" w:rsidR="00006218" w:rsidRDefault="00006218">
      <w:pPr>
        <w:pStyle w:val="25"/>
        <w:rPr>
          <w:rFonts w:asciiTheme="minorHAnsi" w:eastAsiaTheme="minorEastAsia" w:hAnsiTheme="minorHAnsi" w:cstheme="minorBidi"/>
          <w:b w:val="0"/>
        </w:rPr>
      </w:pPr>
      <w:hyperlink w:anchor="_Toc378965755"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活用例①：</w:t>
        </w:r>
        <w:r w:rsidRPr="0010464E">
          <w:rPr>
            <w:rStyle w:val="afff3"/>
          </w:rPr>
          <w:t xml:space="preserve">min() </w:t>
        </w:r>
        <w:r w:rsidRPr="0010464E">
          <w:rPr>
            <w:rStyle w:val="afff3"/>
            <w:rFonts w:hint="eastAsia"/>
          </w:rPr>
          <w:t>／</w:t>
        </w:r>
        <w:r w:rsidRPr="0010464E">
          <w:rPr>
            <w:rStyle w:val="afff3"/>
          </w:rPr>
          <w:t xml:space="preserve"> max() </w:t>
        </w:r>
        <w:r w:rsidRPr="0010464E">
          <w:rPr>
            <w:rStyle w:val="afff3"/>
            <w:rFonts w:hint="eastAsia"/>
          </w:rPr>
          <w:t>関数</w:t>
        </w:r>
        <w:r>
          <w:rPr>
            <w:webHidden/>
          </w:rPr>
          <w:tab/>
        </w:r>
        <w:r>
          <w:rPr>
            <w:webHidden/>
          </w:rPr>
          <w:fldChar w:fldCharType="begin"/>
        </w:r>
        <w:r>
          <w:rPr>
            <w:webHidden/>
          </w:rPr>
          <w:instrText xml:space="preserve"> PAGEREF _Toc378965755 \h </w:instrText>
        </w:r>
        <w:r>
          <w:rPr>
            <w:webHidden/>
          </w:rPr>
        </w:r>
        <w:r>
          <w:rPr>
            <w:webHidden/>
          </w:rPr>
          <w:fldChar w:fldCharType="separate"/>
        </w:r>
        <w:r w:rsidR="00C7544B">
          <w:rPr>
            <w:webHidden/>
          </w:rPr>
          <w:t>2</w:t>
        </w:r>
        <w:r>
          <w:rPr>
            <w:webHidden/>
          </w:rPr>
          <w:fldChar w:fldCharType="end"/>
        </w:r>
      </w:hyperlink>
    </w:p>
    <w:p w14:paraId="3D21FB35" w14:textId="77777777" w:rsidR="00006218" w:rsidRDefault="00006218">
      <w:pPr>
        <w:pStyle w:val="25"/>
        <w:rPr>
          <w:rFonts w:asciiTheme="minorHAnsi" w:eastAsiaTheme="minorEastAsia" w:hAnsiTheme="minorHAnsi" w:cstheme="minorBidi"/>
          <w:b w:val="0"/>
        </w:rPr>
      </w:pPr>
      <w:hyperlink w:anchor="_Toc378965756"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【比較解説】テンプレート以外のメタプログラミング手法との比較</w:t>
        </w:r>
        <w:r>
          <w:rPr>
            <w:webHidden/>
          </w:rPr>
          <w:tab/>
        </w:r>
        <w:r>
          <w:rPr>
            <w:webHidden/>
          </w:rPr>
          <w:fldChar w:fldCharType="begin"/>
        </w:r>
        <w:r>
          <w:rPr>
            <w:webHidden/>
          </w:rPr>
          <w:instrText xml:space="preserve"> PAGEREF _Toc378965756 \h </w:instrText>
        </w:r>
        <w:r>
          <w:rPr>
            <w:webHidden/>
          </w:rPr>
        </w:r>
        <w:r>
          <w:rPr>
            <w:webHidden/>
          </w:rPr>
          <w:fldChar w:fldCharType="separate"/>
        </w:r>
        <w:r w:rsidR="00C7544B">
          <w:rPr>
            <w:webHidden/>
          </w:rPr>
          <w:t>2</w:t>
        </w:r>
        <w:r>
          <w:rPr>
            <w:webHidden/>
          </w:rPr>
          <w:fldChar w:fldCharType="end"/>
        </w:r>
      </w:hyperlink>
    </w:p>
    <w:p w14:paraId="5BAEE291" w14:textId="77777777" w:rsidR="00006218" w:rsidRDefault="00006218">
      <w:pPr>
        <w:pStyle w:val="25"/>
        <w:rPr>
          <w:rFonts w:asciiTheme="minorHAnsi" w:eastAsiaTheme="minorEastAsia" w:hAnsiTheme="minorHAnsi" w:cstheme="minorBidi"/>
          <w:b w:val="0"/>
        </w:rPr>
      </w:pPr>
      <w:hyperlink w:anchor="_Toc378965757"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【比較①】</w:t>
        </w:r>
        <w:r w:rsidRPr="0010464E">
          <w:rPr>
            <w:rStyle w:val="afff3"/>
          </w:rPr>
          <w:t xml:space="preserve">#define </w:t>
        </w:r>
        <w:r w:rsidRPr="0010464E">
          <w:rPr>
            <w:rStyle w:val="afff3"/>
            <w:rFonts w:hint="eastAsia"/>
          </w:rPr>
          <w:t>マクロ（使い勝手）</w:t>
        </w:r>
        <w:r>
          <w:rPr>
            <w:webHidden/>
          </w:rPr>
          <w:tab/>
        </w:r>
        <w:r>
          <w:rPr>
            <w:webHidden/>
          </w:rPr>
          <w:fldChar w:fldCharType="begin"/>
        </w:r>
        <w:r>
          <w:rPr>
            <w:webHidden/>
          </w:rPr>
          <w:instrText xml:space="preserve"> PAGEREF _Toc378965757 \h </w:instrText>
        </w:r>
        <w:r>
          <w:rPr>
            <w:webHidden/>
          </w:rPr>
        </w:r>
        <w:r>
          <w:rPr>
            <w:webHidden/>
          </w:rPr>
          <w:fldChar w:fldCharType="separate"/>
        </w:r>
        <w:r w:rsidR="00C7544B">
          <w:rPr>
            <w:webHidden/>
          </w:rPr>
          <w:t>3</w:t>
        </w:r>
        <w:r>
          <w:rPr>
            <w:webHidden/>
          </w:rPr>
          <w:fldChar w:fldCharType="end"/>
        </w:r>
      </w:hyperlink>
    </w:p>
    <w:p w14:paraId="5F36B076" w14:textId="77777777" w:rsidR="00006218" w:rsidRDefault="00006218">
      <w:pPr>
        <w:pStyle w:val="25"/>
        <w:rPr>
          <w:rFonts w:asciiTheme="minorHAnsi" w:eastAsiaTheme="minorEastAsia" w:hAnsiTheme="minorHAnsi" w:cstheme="minorBidi"/>
          <w:b w:val="0"/>
        </w:rPr>
      </w:pPr>
      <w:hyperlink w:anchor="_Toc378965758"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【比較②】</w:t>
        </w:r>
        <w:r w:rsidRPr="0010464E">
          <w:rPr>
            <w:rStyle w:val="afff3"/>
          </w:rPr>
          <w:t xml:space="preserve">#define </w:t>
        </w:r>
        <w:r w:rsidRPr="0010464E">
          <w:rPr>
            <w:rStyle w:val="afff3"/>
            <w:rFonts w:hint="eastAsia"/>
          </w:rPr>
          <w:t>マクロ（完全な定数化）</w:t>
        </w:r>
        <w:r>
          <w:rPr>
            <w:webHidden/>
          </w:rPr>
          <w:tab/>
        </w:r>
        <w:r>
          <w:rPr>
            <w:webHidden/>
          </w:rPr>
          <w:fldChar w:fldCharType="begin"/>
        </w:r>
        <w:r>
          <w:rPr>
            <w:webHidden/>
          </w:rPr>
          <w:instrText xml:space="preserve"> PAGEREF _Toc378965758 \h </w:instrText>
        </w:r>
        <w:r>
          <w:rPr>
            <w:webHidden/>
          </w:rPr>
        </w:r>
        <w:r>
          <w:rPr>
            <w:webHidden/>
          </w:rPr>
          <w:fldChar w:fldCharType="separate"/>
        </w:r>
        <w:r w:rsidR="00C7544B">
          <w:rPr>
            <w:webHidden/>
          </w:rPr>
          <w:t>3</w:t>
        </w:r>
        <w:r>
          <w:rPr>
            <w:webHidden/>
          </w:rPr>
          <w:fldChar w:fldCharType="end"/>
        </w:r>
      </w:hyperlink>
    </w:p>
    <w:p w14:paraId="501C8C43" w14:textId="77777777" w:rsidR="00006218" w:rsidRDefault="00006218">
      <w:pPr>
        <w:pStyle w:val="25"/>
        <w:rPr>
          <w:rFonts w:asciiTheme="minorHAnsi" w:eastAsiaTheme="minorEastAsia" w:hAnsiTheme="minorHAnsi" w:cstheme="minorBidi"/>
          <w:b w:val="0"/>
        </w:rPr>
      </w:pPr>
      <w:hyperlink w:anchor="_Toc378965759"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【比較③】</w:t>
        </w:r>
        <w:r w:rsidRPr="0010464E">
          <w:rPr>
            <w:rStyle w:val="afff3"/>
          </w:rPr>
          <w:t>C++11</w:t>
        </w:r>
        <w:r w:rsidRPr="0010464E">
          <w:rPr>
            <w:rStyle w:val="afff3"/>
            <w:rFonts w:hint="eastAsia"/>
          </w:rPr>
          <w:t>仕様対応版の</w:t>
        </w:r>
        <w:r w:rsidRPr="0010464E">
          <w:rPr>
            <w:rStyle w:val="afff3"/>
          </w:rPr>
          <w:t xml:space="preserve">min() </w:t>
        </w:r>
        <w:r w:rsidRPr="0010464E">
          <w:rPr>
            <w:rStyle w:val="afff3"/>
            <w:rFonts w:hint="eastAsia"/>
          </w:rPr>
          <w:t>／</w:t>
        </w:r>
        <w:r w:rsidRPr="0010464E">
          <w:rPr>
            <w:rStyle w:val="afff3"/>
          </w:rPr>
          <w:t xml:space="preserve"> max() </w:t>
        </w:r>
        <w:r w:rsidRPr="0010464E">
          <w:rPr>
            <w:rStyle w:val="afff3"/>
            <w:rFonts w:hint="eastAsia"/>
          </w:rPr>
          <w:t>関数</w:t>
        </w:r>
        <w:r>
          <w:rPr>
            <w:webHidden/>
          </w:rPr>
          <w:tab/>
        </w:r>
        <w:r>
          <w:rPr>
            <w:webHidden/>
          </w:rPr>
          <w:fldChar w:fldCharType="begin"/>
        </w:r>
        <w:r>
          <w:rPr>
            <w:webHidden/>
          </w:rPr>
          <w:instrText xml:space="preserve"> PAGEREF _Toc378965759 \h </w:instrText>
        </w:r>
        <w:r>
          <w:rPr>
            <w:webHidden/>
          </w:rPr>
        </w:r>
        <w:r>
          <w:rPr>
            <w:webHidden/>
          </w:rPr>
          <w:fldChar w:fldCharType="separate"/>
        </w:r>
        <w:r w:rsidR="00C7544B">
          <w:rPr>
            <w:webHidden/>
          </w:rPr>
          <w:t>4</w:t>
        </w:r>
        <w:r>
          <w:rPr>
            <w:webHidden/>
          </w:rPr>
          <w:fldChar w:fldCharType="end"/>
        </w:r>
      </w:hyperlink>
    </w:p>
    <w:p w14:paraId="723DC7AB" w14:textId="77777777" w:rsidR="00006218" w:rsidRDefault="00006218">
      <w:pPr>
        <w:pStyle w:val="25"/>
        <w:rPr>
          <w:rFonts w:asciiTheme="minorHAnsi" w:eastAsiaTheme="minorEastAsia" w:hAnsiTheme="minorHAnsi" w:cstheme="minorBidi"/>
          <w:b w:val="0"/>
        </w:rPr>
      </w:pPr>
      <w:hyperlink w:anchor="_Toc378965760"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【比較④】</w:t>
        </w:r>
        <w:r w:rsidRPr="0010464E">
          <w:rPr>
            <w:rStyle w:val="afff3"/>
          </w:rPr>
          <w:t>C++11</w:t>
        </w:r>
        <w:r w:rsidRPr="0010464E">
          <w:rPr>
            <w:rStyle w:val="afff3"/>
            <w:rFonts w:hint="eastAsia"/>
          </w:rPr>
          <w:t>の</w:t>
        </w:r>
        <w:r w:rsidRPr="0010464E">
          <w:rPr>
            <w:rStyle w:val="afff3"/>
          </w:rPr>
          <w:t>constexpr</w:t>
        </w:r>
        <w:r w:rsidRPr="0010464E">
          <w:rPr>
            <w:rStyle w:val="afff3"/>
            <w:rFonts w:hint="eastAsia"/>
          </w:rPr>
          <w:t>（今後のメタプログラミングへの期待）</w:t>
        </w:r>
        <w:r>
          <w:rPr>
            <w:webHidden/>
          </w:rPr>
          <w:tab/>
        </w:r>
        <w:r>
          <w:rPr>
            <w:webHidden/>
          </w:rPr>
          <w:fldChar w:fldCharType="begin"/>
        </w:r>
        <w:r>
          <w:rPr>
            <w:webHidden/>
          </w:rPr>
          <w:instrText xml:space="preserve"> PAGEREF _Toc378965760 \h </w:instrText>
        </w:r>
        <w:r>
          <w:rPr>
            <w:webHidden/>
          </w:rPr>
        </w:r>
        <w:r>
          <w:rPr>
            <w:webHidden/>
          </w:rPr>
          <w:fldChar w:fldCharType="separate"/>
        </w:r>
        <w:r w:rsidR="00C7544B">
          <w:rPr>
            <w:webHidden/>
          </w:rPr>
          <w:t>5</w:t>
        </w:r>
        <w:r>
          <w:rPr>
            <w:webHidden/>
          </w:rPr>
          <w:fldChar w:fldCharType="end"/>
        </w:r>
      </w:hyperlink>
    </w:p>
    <w:p w14:paraId="4721E973" w14:textId="77777777" w:rsidR="00006218" w:rsidRDefault="00006218">
      <w:pPr>
        <w:pStyle w:val="25"/>
        <w:rPr>
          <w:rFonts w:asciiTheme="minorHAnsi" w:eastAsiaTheme="minorEastAsia" w:hAnsiTheme="minorHAnsi" w:cstheme="minorBidi"/>
          <w:b w:val="0"/>
        </w:rPr>
      </w:pPr>
      <w:hyperlink w:anchor="_Toc378965761"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活用例②：</w:t>
        </w:r>
        <w:r w:rsidRPr="0010464E">
          <w:rPr>
            <w:rStyle w:val="afff3"/>
          </w:rPr>
          <w:t xml:space="preserve">lengthOfArray() </w:t>
        </w:r>
        <w:r w:rsidRPr="0010464E">
          <w:rPr>
            <w:rStyle w:val="afff3"/>
            <w:rFonts w:hint="eastAsia"/>
          </w:rPr>
          <w:t>関数</w:t>
        </w:r>
        <w:r>
          <w:rPr>
            <w:webHidden/>
          </w:rPr>
          <w:tab/>
        </w:r>
        <w:r>
          <w:rPr>
            <w:webHidden/>
          </w:rPr>
          <w:fldChar w:fldCharType="begin"/>
        </w:r>
        <w:r>
          <w:rPr>
            <w:webHidden/>
          </w:rPr>
          <w:instrText xml:space="preserve"> PAGEREF _Toc378965761 \h </w:instrText>
        </w:r>
        <w:r>
          <w:rPr>
            <w:webHidden/>
          </w:rPr>
        </w:r>
        <w:r>
          <w:rPr>
            <w:webHidden/>
          </w:rPr>
          <w:fldChar w:fldCharType="separate"/>
        </w:r>
        <w:r w:rsidR="00C7544B">
          <w:rPr>
            <w:webHidden/>
          </w:rPr>
          <w:t>6</w:t>
        </w:r>
        <w:r>
          <w:rPr>
            <w:webHidden/>
          </w:rPr>
          <w:fldChar w:fldCharType="end"/>
        </w:r>
      </w:hyperlink>
    </w:p>
    <w:p w14:paraId="7B05C434" w14:textId="77777777" w:rsidR="00006218" w:rsidRDefault="00006218">
      <w:pPr>
        <w:pStyle w:val="25"/>
        <w:rPr>
          <w:rFonts w:asciiTheme="minorHAnsi" w:eastAsiaTheme="minorEastAsia" w:hAnsiTheme="minorHAnsi" w:cstheme="minorBidi"/>
          <w:b w:val="0"/>
        </w:rPr>
      </w:pPr>
      <w:hyperlink w:anchor="_Toc378965762"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活用例③：テンプレートクラスの特殊化を利用した再帰メタプログラミング</w:t>
        </w:r>
        <w:r>
          <w:rPr>
            <w:webHidden/>
          </w:rPr>
          <w:tab/>
        </w:r>
        <w:r>
          <w:rPr>
            <w:webHidden/>
          </w:rPr>
          <w:fldChar w:fldCharType="begin"/>
        </w:r>
        <w:r>
          <w:rPr>
            <w:webHidden/>
          </w:rPr>
          <w:instrText xml:space="preserve"> PAGEREF _Toc378965762 \h </w:instrText>
        </w:r>
        <w:r>
          <w:rPr>
            <w:webHidden/>
          </w:rPr>
        </w:r>
        <w:r>
          <w:rPr>
            <w:webHidden/>
          </w:rPr>
          <w:fldChar w:fldCharType="separate"/>
        </w:r>
        <w:r w:rsidR="00C7544B">
          <w:rPr>
            <w:webHidden/>
          </w:rPr>
          <w:t>6</w:t>
        </w:r>
        <w:r>
          <w:rPr>
            <w:webHidden/>
          </w:rPr>
          <w:fldChar w:fldCharType="end"/>
        </w:r>
      </w:hyperlink>
    </w:p>
    <w:p w14:paraId="27450085" w14:textId="77777777" w:rsidR="00006218" w:rsidRDefault="00006218">
      <w:pPr>
        <w:pStyle w:val="25"/>
        <w:rPr>
          <w:rFonts w:asciiTheme="minorHAnsi" w:eastAsiaTheme="minorEastAsia" w:hAnsiTheme="minorHAnsi" w:cstheme="minorBidi"/>
          <w:b w:val="0"/>
        </w:rPr>
      </w:pPr>
      <w:hyperlink w:anchor="_Toc378965763"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活用例④：</w:t>
        </w:r>
        <w:r w:rsidRPr="0010464E">
          <w:rPr>
            <w:rStyle w:val="afff3"/>
          </w:rPr>
          <w:t>STATIC_ASSERT</w:t>
        </w:r>
        <w:r w:rsidRPr="0010464E">
          <w:rPr>
            <w:rStyle w:val="afff3"/>
            <w:rFonts w:hint="eastAsia"/>
          </w:rPr>
          <w:t>（静的アサーション）</w:t>
        </w:r>
        <w:r>
          <w:rPr>
            <w:webHidden/>
          </w:rPr>
          <w:tab/>
        </w:r>
        <w:r>
          <w:rPr>
            <w:webHidden/>
          </w:rPr>
          <w:fldChar w:fldCharType="begin"/>
        </w:r>
        <w:r>
          <w:rPr>
            <w:webHidden/>
          </w:rPr>
          <w:instrText xml:space="preserve"> PAGEREF _Toc378965763 \h </w:instrText>
        </w:r>
        <w:r>
          <w:rPr>
            <w:webHidden/>
          </w:rPr>
        </w:r>
        <w:r>
          <w:rPr>
            <w:webHidden/>
          </w:rPr>
          <w:fldChar w:fldCharType="separate"/>
        </w:r>
        <w:r w:rsidR="00C7544B">
          <w:rPr>
            <w:webHidden/>
          </w:rPr>
          <w:t>8</w:t>
        </w:r>
        <w:r>
          <w:rPr>
            <w:webHidden/>
          </w:rPr>
          <w:fldChar w:fldCharType="end"/>
        </w:r>
      </w:hyperlink>
    </w:p>
    <w:p w14:paraId="1D31AB16"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64"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コーディングの効率化</w:t>
        </w:r>
        <w:r>
          <w:rPr>
            <w:webHidden/>
          </w:rPr>
          <w:tab/>
        </w:r>
        <w:r>
          <w:rPr>
            <w:webHidden/>
          </w:rPr>
          <w:fldChar w:fldCharType="begin"/>
        </w:r>
        <w:r>
          <w:rPr>
            <w:webHidden/>
          </w:rPr>
          <w:instrText xml:space="preserve"> PAGEREF _Toc378965764 \h </w:instrText>
        </w:r>
        <w:r>
          <w:rPr>
            <w:webHidden/>
          </w:rPr>
        </w:r>
        <w:r>
          <w:rPr>
            <w:webHidden/>
          </w:rPr>
          <w:fldChar w:fldCharType="separate"/>
        </w:r>
        <w:r w:rsidR="00C7544B">
          <w:rPr>
            <w:webHidden/>
          </w:rPr>
          <w:t>10</w:t>
        </w:r>
        <w:r>
          <w:rPr>
            <w:webHidden/>
          </w:rPr>
          <w:fldChar w:fldCharType="end"/>
        </w:r>
      </w:hyperlink>
    </w:p>
    <w:p w14:paraId="157D2A62" w14:textId="77777777" w:rsidR="00006218" w:rsidRDefault="00006218">
      <w:pPr>
        <w:pStyle w:val="25"/>
        <w:rPr>
          <w:rFonts w:asciiTheme="minorHAnsi" w:eastAsiaTheme="minorEastAsia" w:hAnsiTheme="minorHAnsi" w:cstheme="minorBidi"/>
          <w:b w:val="0"/>
        </w:rPr>
      </w:pPr>
      <w:hyperlink w:anchor="_Toc378965765"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コンストラクタテンプレートで効率的なコピーコンストラクタ</w:t>
        </w:r>
        <w:r>
          <w:rPr>
            <w:webHidden/>
          </w:rPr>
          <w:tab/>
        </w:r>
        <w:r>
          <w:rPr>
            <w:webHidden/>
          </w:rPr>
          <w:fldChar w:fldCharType="begin"/>
        </w:r>
        <w:r>
          <w:rPr>
            <w:webHidden/>
          </w:rPr>
          <w:instrText xml:space="preserve"> PAGEREF _Toc378965765 \h </w:instrText>
        </w:r>
        <w:r>
          <w:rPr>
            <w:webHidden/>
          </w:rPr>
        </w:r>
        <w:r>
          <w:rPr>
            <w:webHidden/>
          </w:rPr>
          <w:fldChar w:fldCharType="separate"/>
        </w:r>
        <w:r w:rsidR="00C7544B">
          <w:rPr>
            <w:webHidden/>
          </w:rPr>
          <w:t>10</w:t>
        </w:r>
        <w:r>
          <w:rPr>
            <w:webHidden/>
          </w:rPr>
          <w:fldChar w:fldCharType="end"/>
        </w:r>
      </w:hyperlink>
    </w:p>
    <w:p w14:paraId="7DCFBEB3" w14:textId="77777777" w:rsidR="00006218" w:rsidRDefault="00006218">
      <w:pPr>
        <w:pStyle w:val="25"/>
        <w:rPr>
          <w:rFonts w:asciiTheme="minorHAnsi" w:eastAsiaTheme="minorEastAsia" w:hAnsiTheme="minorHAnsi" w:cstheme="minorBidi"/>
          <w:b w:val="0"/>
        </w:rPr>
      </w:pPr>
      <w:hyperlink w:anchor="_Toc378965766"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高階関数を利用した無駄のない処理</w:t>
        </w:r>
        <w:r>
          <w:rPr>
            <w:webHidden/>
          </w:rPr>
          <w:tab/>
        </w:r>
        <w:r>
          <w:rPr>
            <w:webHidden/>
          </w:rPr>
          <w:fldChar w:fldCharType="begin"/>
        </w:r>
        <w:r>
          <w:rPr>
            <w:webHidden/>
          </w:rPr>
          <w:instrText xml:space="preserve"> PAGEREF _Toc378965766 \h </w:instrText>
        </w:r>
        <w:r>
          <w:rPr>
            <w:webHidden/>
          </w:rPr>
        </w:r>
        <w:r>
          <w:rPr>
            <w:webHidden/>
          </w:rPr>
          <w:fldChar w:fldCharType="separate"/>
        </w:r>
        <w:r w:rsidR="00C7544B">
          <w:rPr>
            <w:webHidden/>
          </w:rPr>
          <w:t>11</w:t>
        </w:r>
        <w:r>
          <w:rPr>
            <w:webHidden/>
          </w:rPr>
          <w:fldChar w:fldCharType="end"/>
        </w:r>
      </w:hyperlink>
    </w:p>
    <w:p w14:paraId="25D3D5B6" w14:textId="77777777" w:rsidR="00006218" w:rsidRDefault="00006218">
      <w:pPr>
        <w:pStyle w:val="32"/>
        <w:tabs>
          <w:tab w:val="left" w:pos="840"/>
        </w:tabs>
        <w:ind w:left="578" w:hanging="309"/>
        <w:rPr>
          <w:rFonts w:eastAsiaTheme="minorEastAsia"/>
        </w:rPr>
      </w:pPr>
      <w:hyperlink w:anchor="_Toc378965767" w:history="1">
        <w:r w:rsidRPr="0010464E">
          <w:rPr>
            <w:rStyle w:val="afff3"/>
            <w:rFonts w:ascii="Wingdings" w:hAnsi="Wingdings"/>
          </w:rPr>
          <w:t></w:t>
        </w:r>
        <w:r>
          <w:rPr>
            <w:rFonts w:eastAsiaTheme="minorEastAsia"/>
          </w:rPr>
          <w:tab/>
        </w:r>
        <w:r w:rsidRPr="0010464E">
          <w:rPr>
            <w:rStyle w:val="afff3"/>
            <w:rFonts w:hint="eastAsia"/>
          </w:rPr>
          <w:t>処理要件サンプル</w:t>
        </w:r>
        <w:r>
          <w:rPr>
            <w:webHidden/>
          </w:rPr>
          <w:tab/>
        </w:r>
        <w:r>
          <w:rPr>
            <w:webHidden/>
          </w:rPr>
          <w:fldChar w:fldCharType="begin"/>
        </w:r>
        <w:r>
          <w:rPr>
            <w:webHidden/>
          </w:rPr>
          <w:instrText xml:space="preserve"> PAGEREF _Toc378965767 \h </w:instrText>
        </w:r>
        <w:r>
          <w:rPr>
            <w:webHidden/>
          </w:rPr>
        </w:r>
        <w:r>
          <w:rPr>
            <w:webHidden/>
          </w:rPr>
          <w:fldChar w:fldCharType="separate"/>
        </w:r>
        <w:r w:rsidR="00C7544B">
          <w:rPr>
            <w:webHidden/>
          </w:rPr>
          <w:t>11</w:t>
        </w:r>
        <w:r>
          <w:rPr>
            <w:webHidden/>
          </w:rPr>
          <w:fldChar w:fldCharType="end"/>
        </w:r>
      </w:hyperlink>
    </w:p>
    <w:p w14:paraId="4ABA642F" w14:textId="77777777" w:rsidR="00006218" w:rsidRDefault="00006218">
      <w:pPr>
        <w:pStyle w:val="32"/>
        <w:tabs>
          <w:tab w:val="left" w:pos="840"/>
        </w:tabs>
        <w:ind w:left="578" w:hanging="309"/>
        <w:rPr>
          <w:rFonts w:eastAsiaTheme="minorEastAsia"/>
        </w:rPr>
      </w:pPr>
      <w:hyperlink w:anchor="_Toc378965768" w:history="1">
        <w:r w:rsidRPr="0010464E">
          <w:rPr>
            <w:rStyle w:val="afff3"/>
            <w:rFonts w:ascii="Wingdings" w:hAnsi="Wingdings"/>
          </w:rPr>
          <w:t></w:t>
        </w:r>
        <w:r>
          <w:rPr>
            <w:rFonts w:eastAsiaTheme="minorEastAsia"/>
          </w:rPr>
          <w:tab/>
        </w:r>
        <w:r w:rsidRPr="0010464E">
          <w:rPr>
            <w:rStyle w:val="afff3"/>
            <w:rFonts w:hint="eastAsia"/>
          </w:rPr>
          <w:t>最適化前の状態</w:t>
        </w:r>
        <w:r>
          <w:rPr>
            <w:webHidden/>
          </w:rPr>
          <w:tab/>
        </w:r>
        <w:r>
          <w:rPr>
            <w:webHidden/>
          </w:rPr>
          <w:fldChar w:fldCharType="begin"/>
        </w:r>
        <w:r>
          <w:rPr>
            <w:webHidden/>
          </w:rPr>
          <w:instrText xml:space="preserve"> PAGEREF _Toc378965768 \h </w:instrText>
        </w:r>
        <w:r>
          <w:rPr>
            <w:webHidden/>
          </w:rPr>
        </w:r>
        <w:r>
          <w:rPr>
            <w:webHidden/>
          </w:rPr>
          <w:fldChar w:fldCharType="separate"/>
        </w:r>
        <w:r w:rsidR="00C7544B">
          <w:rPr>
            <w:webHidden/>
          </w:rPr>
          <w:t>12</w:t>
        </w:r>
        <w:r>
          <w:rPr>
            <w:webHidden/>
          </w:rPr>
          <w:fldChar w:fldCharType="end"/>
        </w:r>
      </w:hyperlink>
    </w:p>
    <w:p w14:paraId="6BA23A56" w14:textId="77777777" w:rsidR="00006218" w:rsidRDefault="00006218">
      <w:pPr>
        <w:pStyle w:val="32"/>
        <w:tabs>
          <w:tab w:val="left" w:pos="840"/>
        </w:tabs>
        <w:ind w:left="578" w:hanging="309"/>
        <w:rPr>
          <w:rFonts w:eastAsiaTheme="minorEastAsia"/>
        </w:rPr>
      </w:pPr>
      <w:hyperlink w:anchor="_Toc378965769" w:history="1">
        <w:r w:rsidRPr="0010464E">
          <w:rPr>
            <w:rStyle w:val="afff3"/>
            <w:rFonts w:ascii="Wingdings" w:hAnsi="Wingdings"/>
          </w:rPr>
          <w:t></w:t>
        </w:r>
        <w:r>
          <w:rPr>
            <w:rFonts w:eastAsiaTheme="minorEastAsia"/>
          </w:rPr>
          <w:tab/>
        </w:r>
        <w:r w:rsidRPr="0010464E">
          <w:rPr>
            <w:rStyle w:val="afff3"/>
            <w:rFonts w:hint="eastAsia"/>
          </w:rPr>
          <w:t>最適化①：共通関数化</w:t>
        </w:r>
        <w:r>
          <w:rPr>
            <w:webHidden/>
          </w:rPr>
          <w:tab/>
        </w:r>
        <w:r>
          <w:rPr>
            <w:webHidden/>
          </w:rPr>
          <w:fldChar w:fldCharType="begin"/>
        </w:r>
        <w:r>
          <w:rPr>
            <w:webHidden/>
          </w:rPr>
          <w:instrText xml:space="preserve"> PAGEREF _Toc378965769 \h </w:instrText>
        </w:r>
        <w:r>
          <w:rPr>
            <w:webHidden/>
          </w:rPr>
        </w:r>
        <w:r>
          <w:rPr>
            <w:webHidden/>
          </w:rPr>
          <w:fldChar w:fldCharType="separate"/>
        </w:r>
        <w:r w:rsidR="00C7544B">
          <w:rPr>
            <w:webHidden/>
          </w:rPr>
          <w:t>13</w:t>
        </w:r>
        <w:r>
          <w:rPr>
            <w:webHidden/>
          </w:rPr>
          <w:fldChar w:fldCharType="end"/>
        </w:r>
      </w:hyperlink>
    </w:p>
    <w:p w14:paraId="49A4D839" w14:textId="77777777" w:rsidR="00006218" w:rsidRDefault="00006218">
      <w:pPr>
        <w:pStyle w:val="32"/>
        <w:tabs>
          <w:tab w:val="left" w:pos="840"/>
        </w:tabs>
        <w:ind w:left="578" w:hanging="309"/>
        <w:rPr>
          <w:rFonts w:eastAsiaTheme="minorEastAsia"/>
        </w:rPr>
      </w:pPr>
      <w:hyperlink w:anchor="_Toc378965770" w:history="1">
        <w:r w:rsidRPr="0010464E">
          <w:rPr>
            <w:rStyle w:val="afff3"/>
            <w:rFonts w:ascii="Wingdings" w:hAnsi="Wingdings"/>
          </w:rPr>
          <w:t></w:t>
        </w:r>
        <w:r>
          <w:rPr>
            <w:rFonts w:eastAsiaTheme="minorEastAsia"/>
          </w:rPr>
          <w:tab/>
        </w:r>
        <w:r w:rsidRPr="0010464E">
          <w:rPr>
            <w:rStyle w:val="afff3"/>
            <w:rFonts w:hint="eastAsia"/>
          </w:rPr>
          <w:t>最適化②：関数内クラス化（共通関数のスコープを限定）</w:t>
        </w:r>
        <w:r>
          <w:rPr>
            <w:webHidden/>
          </w:rPr>
          <w:tab/>
        </w:r>
        <w:r>
          <w:rPr>
            <w:webHidden/>
          </w:rPr>
          <w:fldChar w:fldCharType="begin"/>
        </w:r>
        <w:r>
          <w:rPr>
            <w:webHidden/>
          </w:rPr>
          <w:instrText xml:space="preserve"> PAGEREF _Toc378965770 \h </w:instrText>
        </w:r>
        <w:r>
          <w:rPr>
            <w:webHidden/>
          </w:rPr>
        </w:r>
        <w:r>
          <w:rPr>
            <w:webHidden/>
          </w:rPr>
          <w:fldChar w:fldCharType="separate"/>
        </w:r>
        <w:r w:rsidR="00C7544B">
          <w:rPr>
            <w:webHidden/>
          </w:rPr>
          <w:t>14</w:t>
        </w:r>
        <w:r>
          <w:rPr>
            <w:webHidden/>
          </w:rPr>
          <w:fldChar w:fldCharType="end"/>
        </w:r>
      </w:hyperlink>
    </w:p>
    <w:p w14:paraId="5407DA99" w14:textId="77777777" w:rsidR="00006218" w:rsidRDefault="00006218">
      <w:pPr>
        <w:pStyle w:val="32"/>
        <w:tabs>
          <w:tab w:val="left" w:pos="840"/>
        </w:tabs>
        <w:ind w:left="578" w:hanging="309"/>
        <w:rPr>
          <w:rFonts w:eastAsiaTheme="minorEastAsia"/>
        </w:rPr>
      </w:pPr>
      <w:hyperlink w:anchor="_Toc378965771" w:history="1">
        <w:r w:rsidRPr="0010464E">
          <w:rPr>
            <w:rStyle w:val="afff3"/>
            <w:rFonts w:ascii="Wingdings" w:hAnsi="Wingdings"/>
          </w:rPr>
          <w:t></w:t>
        </w:r>
        <w:r>
          <w:rPr>
            <w:rFonts w:eastAsiaTheme="minorEastAsia"/>
          </w:rPr>
          <w:tab/>
        </w:r>
        <w:r w:rsidRPr="0010464E">
          <w:rPr>
            <w:rStyle w:val="afff3"/>
            <w:rFonts w:hint="eastAsia"/>
          </w:rPr>
          <w:t>最適化③：関数オブジェクト化</w:t>
        </w:r>
        <w:r>
          <w:rPr>
            <w:webHidden/>
          </w:rPr>
          <w:tab/>
        </w:r>
        <w:r>
          <w:rPr>
            <w:webHidden/>
          </w:rPr>
          <w:fldChar w:fldCharType="begin"/>
        </w:r>
        <w:r>
          <w:rPr>
            <w:webHidden/>
          </w:rPr>
          <w:instrText xml:space="preserve"> PAGEREF _Toc378965771 \h </w:instrText>
        </w:r>
        <w:r>
          <w:rPr>
            <w:webHidden/>
          </w:rPr>
        </w:r>
        <w:r>
          <w:rPr>
            <w:webHidden/>
          </w:rPr>
          <w:fldChar w:fldCharType="separate"/>
        </w:r>
        <w:r w:rsidR="00C7544B">
          <w:rPr>
            <w:webHidden/>
          </w:rPr>
          <w:t>15</w:t>
        </w:r>
        <w:r>
          <w:rPr>
            <w:webHidden/>
          </w:rPr>
          <w:fldChar w:fldCharType="end"/>
        </w:r>
      </w:hyperlink>
    </w:p>
    <w:p w14:paraId="4C59FBE5" w14:textId="77777777" w:rsidR="00006218" w:rsidRDefault="00006218">
      <w:pPr>
        <w:pStyle w:val="32"/>
        <w:tabs>
          <w:tab w:val="left" w:pos="840"/>
        </w:tabs>
        <w:ind w:left="578" w:hanging="309"/>
        <w:rPr>
          <w:rFonts w:eastAsiaTheme="minorEastAsia"/>
        </w:rPr>
      </w:pPr>
      <w:hyperlink w:anchor="_Toc378965772" w:history="1">
        <w:r w:rsidRPr="0010464E">
          <w:rPr>
            <w:rStyle w:val="afff3"/>
            <w:rFonts w:ascii="Wingdings" w:hAnsi="Wingdings"/>
          </w:rPr>
          <w:t></w:t>
        </w:r>
        <w:r>
          <w:rPr>
            <w:rFonts w:eastAsiaTheme="minorEastAsia"/>
          </w:rPr>
          <w:tab/>
        </w:r>
        <w:r w:rsidRPr="0010464E">
          <w:rPr>
            <w:rStyle w:val="afff3"/>
            <w:rFonts w:hint="eastAsia"/>
          </w:rPr>
          <w:t>最適化④：標準ライブラリの活用</w:t>
        </w:r>
        <w:r>
          <w:rPr>
            <w:webHidden/>
          </w:rPr>
          <w:tab/>
        </w:r>
        <w:r>
          <w:rPr>
            <w:webHidden/>
          </w:rPr>
          <w:fldChar w:fldCharType="begin"/>
        </w:r>
        <w:r>
          <w:rPr>
            <w:webHidden/>
          </w:rPr>
          <w:instrText xml:space="preserve"> PAGEREF _Toc378965772 \h </w:instrText>
        </w:r>
        <w:r>
          <w:rPr>
            <w:webHidden/>
          </w:rPr>
        </w:r>
        <w:r>
          <w:rPr>
            <w:webHidden/>
          </w:rPr>
          <w:fldChar w:fldCharType="separate"/>
        </w:r>
        <w:r w:rsidR="00C7544B">
          <w:rPr>
            <w:webHidden/>
          </w:rPr>
          <w:t>17</w:t>
        </w:r>
        <w:r>
          <w:rPr>
            <w:webHidden/>
          </w:rPr>
          <w:fldChar w:fldCharType="end"/>
        </w:r>
      </w:hyperlink>
    </w:p>
    <w:p w14:paraId="332151A4" w14:textId="77777777" w:rsidR="00006218" w:rsidRDefault="00006218">
      <w:pPr>
        <w:pStyle w:val="32"/>
        <w:tabs>
          <w:tab w:val="left" w:pos="840"/>
        </w:tabs>
        <w:ind w:left="578" w:hanging="309"/>
        <w:rPr>
          <w:rFonts w:eastAsiaTheme="minorEastAsia"/>
        </w:rPr>
      </w:pPr>
      <w:hyperlink w:anchor="_Toc378965773" w:history="1">
        <w:r w:rsidRPr="0010464E">
          <w:rPr>
            <w:rStyle w:val="afff3"/>
            <w:rFonts w:ascii="Wingdings" w:hAnsi="Wingdings"/>
          </w:rPr>
          <w:t></w:t>
        </w:r>
        <w:r>
          <w:rPr>
            <w:rFonts w:eastAsiaTheme="minorEastAsia"/>
          </w:rPr>
          <w:tab/>
        </w:r>
        <w:r w:rsidRPr="0010464E">
          <w:rPr>
            <w:rStyle w:val="afff3"/>
            <w:rFonts w:hint="eastAsia"/>
          </w:rPr>
          <w:t>最適化⑤：ラムダ式化（</w:t>
        </w:r>
        <w:r w:rsidRPr="0010464E">
          <w:rPr>
            <w:rStyle w:val="afff3"/>
          </w:rPr>
          <w:t>C++11</w:t>
        </w:r>
        <w:r w:rsidRPr="0010464E">
          <w:rPr>
            <w:rStyle w:val="afff3"/>
            <w:rFonts w:hint="eastAsia"/>
          </w:rPr>
          <w:t>仕様）</w:t>
        </w:r>
        <w:r>
          <w:rPr>
            <w:webHidden/>
          </w:rPr>
          <w:tab/>
        </w:r>
        <w:r>
          <w:rPr>
            <w:webHidden/>
          </w:rPr>
          <w:fldChar w:fldCharType="begin"/>
        </w:r>
        <w:r>
          <w:rPr>
            <w:webHidden/>
          </w:rPr>
          <w:instrText xml:space="preserve"> PAGEREF _Toc378965773 \h </w:instrText>
        </w:r>
        <w:r>
          <w:rPr>
            <w:webHidden/>
          </w:rPr>
        </w:r>
        <w:r>
          <w:rPr>
            <w:webHidden/>
          </w:rPr>
          <w:fldChar w:fldCharType="separate"/>
        </w:r>
        <w:r w:rsidR="00C7544B">
          <w:rPr>
            <w:webHidden/>
          </w:rPr>
          <w:t>18</w:t>
        </w:r>
        <w:r>
          <w:rPr>
            <w:webHidden/>
          </w:rPr>
          <w:fldChar w:fldCharType="end"/>
        </w:r>
      </w:hyperlink>
    </w:p>
    <w:p w14:paraId="2045C511" w14:textId="77777777" w:rsidR="00006218" w:rsidRDefault="00006218">
      <w:pPr>
        <w:pStyle w:val="32"/>
        <w:tabs>
          <w:tab w:val="left" w:pos="840"/>
        </w:tabs>
        <w:ind w:left="578" w:hanging="309"/>
        <w:rPr>
          <w:rFonts w:eastAsiaTheme="minorEastAsia"/>
        </w:rPr>
      </w:pPr>
      <w:hyperlink w:anchor="_Toc378965774" w:history="1">
        <w:r w:rsidRPr="0010464E">
          <w:rPr>
            <w:rStyle w:val="afff3"/>
            <w:rFonts w:ascii="Wingdings" w:hAnsi="Wingdings"/>
          </w:rPr>
          <w:t></w:t>
        </w:r>
        <w:r>
          <w:rPr>
            <w:rFonts w:eastAsiaTheme="minorEastAsia"/>
          </w:rPr>
          <w:tab/>
        </w:r>
        <w:r w:rsidRPr="0010464E">
          <w:rPr>
            <w:rStyle w:val="afff3"/>
            <w:rFonts w:hint="eastAsia"/>
          </w:rPr>
          <w:t>【参考】</w:t>
        </w:r>
        <w:r w:rsidRPr="0010464E">
          <w:rPr>
            <w:rStyle w:val="afff3"/>
          </w:rPr>
          <w:t>C++11</w:t>
        </w:r>
        <w:r w:rsidRPr="0010464E">
          <w:rPr>
            <w:rStyle w:val="afff3"/>
            <w:rFonts w:hint="eastAsia"/>
          </w:rPr>
          <w:t>の範囲に基づく</w:t>
        </w:r>
        <w:r w:rsidRPr="0010464E">
          <w:rPr>
            <w:rStyle w:val="afff3"/>
          </w:rPr>
          <w:t xml:space="preserve"> for </w:t>
        </w:r>
        <w:r w:rsidRPr="0010464E">
          <w:rPr>
            <w:rStyle w:val="afff3"/>
            <w:rFonts w:hint="eastAsia"/>
          </w:rPr>
          <w:t>ループ</w:t>
        </w:r>
        <w:r>
          <w:rPr>
            <w:webHidden/>
          </w:rPr>
          <w:tab/>
        </w:r>
        <w:r>
          <w:rPr>
            <w:webHidden/>
          </w:rPr>
          <w:fldChar w:fldCharType="begin"/>
        </w:r>
        <w:r>
          <w:rPr>
            <w:webHidden/>
          </w:rPr>
          <w:instrText xml:space="preserve"> PAGEREF _Toc378965774 \h </w:instrText>
        </w:r>
        <w:r>
          <w:rPr>
            <w:webHidden/>
          </w:rPr>
        </w:r>
        <w:r>
          <w:rPr>
            <w:webHidden/>
          </w:rPr>
          <w:fldChar w:fldCharType="separate"/>
        </w:r>
        <w:r w:rsidR="00C7544B">
          <w:rPr>
            <w:webHidden/>
          </w:rPr>
          <w:t>19</w:t>
        </w:r>
        <w:r>
          <w:rPr>
            <w:webHidden/>
          </w:rPr>
          <w:fldChar w:fldCharType="end"/>
        </w:r>
      </w:hyperlink>
    </w:p>
    <w:p w14:paraId="2FA5D167"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75"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テンプレートクラスによる多態性</w:t>
        </w:r>
        <w:r>
          <w:rPr>
            <w:webHidden/>
          </w:rPr>
          <w:tab/>
        </w:r>
        <w:r>
          <w:rPr>
            <w:webHidden/>
          </w:rPr>
          <w:fldChar w:fldCharType="begin"/>
        </w:r>
        <w:r>
          <w:rPr>
            <w:webHidden/>
          </w:rPr>
          <w:instrText xml:space="preserve"> PAGEREF _Toc378965775 \h </w:instrText>
        </w:r>
        <w:r>
          <w:rPr>
            <w:webHidden/>
          </w:rPr>
        </w:r>
        <w:r>
          <w:rPr>
            <w:webHidden/>
          </w:rPr>
          <w:fldChar w:fldCharType="separate"/>
        </w:r>
        <w:r w:rsidR="00C7544B">
          <w:rPr>
            <w:webHidden/>
          </w:rPr>
          <w:t>20</w:t>
        </w:r>
        <w:r>
          <w:rPr>
            <w:webHidden/>
          </w:rPr>
          <w:fldChar w:fldCharType="end"/>
        </w:r>
      </w:hyperlink>
    </w:p>
    <w:p w14:paraId="075F270D" w14:textId="77777777" w:rsidR="00006218" w:rsidRDefault="00006218">
      <w:pPr>
        <w:pStyle w:val="25"/>
        <w:rPr>
          <w:rFonts w:asciiTheme="minorHAnsi" w:eastAsiaTheme="minorEastAsia" w:hAnsiTheme="minorHAnsi" w:cstheme="minorBidi"/>
          <w:b w:val="0"/>
        </w:rPr>
      </w:pPr>
      <w:hyperlink w:anchor="_Toc378965776"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動的な多態性と静的な多態性</w:t>
        </w:r>
        <w:r>
          <w:rPr>
            <w:webHidden/>
          </w:rPr>
          <w:tab/>
        </w:r>
        <w:r>
          <w:rPr>
            <w:webHidden/>
          </w:rPr>
          <w:fldChar w:fldCharType="begin"/>
        </w:r>
        <w:r>
          <w:rPr>
            <w:webHidden/>
          </w:rPr>
          <w:instrText xml:space="preserve"> PAGEREF _Toc378965776 \h </w:instrText>
        </w:r>
        <w:r>
          <w:rPr>
            <w:webHidden/>
          </w:rPr>
        </w:r>
        <w:r>
          <w:rPr>
            <w:webHidden/>
          </w:rPr>
          <w:fldChar w:fldCharType="separate"/>
        </w:r>
        <w:r w:rsidR="00C7544B">
          <w:rPr>
            <w:webHidden/>
          </w:rPr>
          <w:t>20</w:t>
        </w:r>
        <w:r>
          <w:rPr>
            <w:webHidden/>
          </w:rPr>
          <w:fldChar w:fldCharType="end"/>
        </w:r>
      </w:hyperlink>
    </w:p>
    <w:p w14:paraId="6869CDE6" w14:textId="77777777" w:rsidR="00006218" w:rsidRDefault="00006218">
      <w:pPr>
        <w:pStyle w:val="25"/>
        <w:rPr>
          <w:rFonts w:asciiTheme="minorHAnsi" w:eastAsiaTheme="minorEastAsia" w:hAnsiTheme="minorHAnsi" w:cstheme="minorBidi"/>
          <w:b w:val="0"/>
        </w:rPr>
      </w:pPr>
      <w:hyperlink w:anchor="_Toc378965777"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仮想クラスの場合：動的な多態性</w:t>
        </w:r>
        <w:r>
          <w:rPr>
            <w:webHidden/>
          </w:rPr>
          <w:tab/>
        </w:r>
        <w:r>
          <w:rPr>
            <w:webHidden/>
          </w:rPr>
          <w:fldChar w:fldCharType="begin"/>
        </w:r>
        <w:r>
          <w:rPr>
            <w:webHidden/>
          </w:rPr>
          <w:instrText xml:space="preserve"> PAGEREF _Toc378965777 \h </w:instrText>
        </w:r>
        <w:r>
          <w:rPr>
            <w:webHidden/>
          </w:rPr>
        </w:r>
        <w:r>
          <w:rPr>
            <w:webHidden/>
          </w:rPr>
          <w:fldChar w:fldCharType="separate"/>
        </w:r>
        <w:r w:rsidR="00C7544B">
          <w:rPr>
            <w:webHidden/>
          </w:rPr>
          <w:t>21</w:t>
        </w:r>
        <w:r>
          <w:rPr>
            <w:webHidden/>
          </w:rPr>
          <w:fldChar w:fldCharType="end"/>
        </w:r>
      </w:hyperlink>
    </w:p>
    <w:p w14:paraId="3E0CE8E4" w14:textId="77777777" w:rsidR="00006218" w:rsidRDefault="00006218">
      <w:pPr>
        <w:pStyle w:val="25"/>
        <w:rPr>
          <w:rFonts w:asciiTheme="minorHAnsi" w:eastAsiaTheme="minorEastAsia" w:hAnsiTheme="minorHAnsi" w:cstheme="minorBidi"/>
          <w:b w:val="0"/>
        </w:rPr>
      </w:pPr>
      <w:hyperlink w:anchor="_Toc378965778"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テンプレートクラスの場合：静的な多態性</w:t>
        </w:r>
        <w:r>
          <w:rPr>
            <w:webHidden/>
          </w:rPr>
          <w:tab/>
        </w:r>
        <w:r>
          <w:rPr>
            <w:webHidden/>
          </w:rPr>
          <w:fldChar w:fldCharType="begin"/>
        </w:r>
        <w:r>
          <w:rPr>
            <w:webHidden/>
          </w:rPr>
          <w:instrText xml:space="preserve"> PAGEREF _Toc378965778 \h </w:instrText>
        </w:r>
        <w:r>
          <w:rPr>
            <w:webHidden/>
          </w:rPr>
        </w:r>
        <w:r>
          <w:rPr>
            <w:webHidden/>
          </w:rPr>
          <w:fldChar w:fldCharType="separate"/>
        </w:r>
        <w:r w:rsidR="00C7544B">
          <w:rPr>
            <w:webHidden/>
          </w:rPr>
          <w:t>21</w:t>
        </w:r>
        <w:r>
          <w:rPr>
            <w:webHidden/>
          </w:rPr>
          <w:fldChar w:fldCharType="end"/>
        </w:r>
      </w:hyperlink>
    </w:p>
    <w:p w14:paraId="104F41BB" w14:textId="77777777" w:rsidR="00006218" w:rsidRDefault="00006218">
      <w:pPr>
        <w:pStyle w:val="25"/>
        <w:rPr>
          <w:rFonts w:asciiTheme="minorHAnsi" w:eastAsiaTheme="minorEastAsia" w:hAnsiTheme="minorHAnsi" w:cstheme="minorBidi"/>
          <w:b w:val="0"/>
        </w:rPr>
      </w:pPr>
      <w:hyperlink w:anchor="_Toc378965779"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仮想クラス</w:t>
        </w:r>
        <w:r w:rsidRPr="0010464E">
          <w:rPr>
            <w:rStyle w:val="afff3"/>
          </w:rPr>
          <w:t>VS</w:t>
        </w:r>
        <w:r w:rsidRPr="0010464E">
          <w:rPr>
            <w:rStyle w:val="afff3"/>
            <w:rFonts w:hint="eastAsia"/>
          </w:rPr>
          <w:t>テンプレートクラス</w:t>
        </w:r>
        <w:r>
          <w:rPr>
            <w:webHidden/>
          </w:rPr>
          <w:tab/>
        </w:r>
        <w:r>
          <w:rPr>
            <w:webHidden/>
          </w:rPr>
          <w:fldChar w:fldCharType="begin"/>
        </w:r>
        <w:r>
          <w:rPr>
            <w:webHidden/>
          </w:rPr>
          <w:instrText xml:space="preserve"> PAGEREF _Toc378965779 \h </w:instrText>
        </w:r>
        <w:r>
          <w:rPr>
            <w:webHidden/>
          </w:rPr>
        </w:r>
        <w:r>
          <w:rPr>
            <w:webHidden/>
          </w:rPr>
          <w:fldChar w:fldCharType="separate"/>
        </w:r>
        <w:r w:rsidR="00C7544B">
          <w:rPr>
            <w:webHidden/>
          </w:rPr>
          <w:t>22</w:t>
        </w:r>
        <w:r>
          <w:rPr>
            <w:webHidden/>
          </w:rPr>
          <w:fldChar w:fldCharType="end"/>
        </w:r>
      </w:hyperlink>
    </w:p>
    <w:p w14:paraId="4B9960AD" w14:textId="77777777" w:rsidR="00006218" w:rsidRDefault="00006218">
      <w:pPr>
        <w:pStyle w:val="25"/>
        <w:rPr>
          <w:rFonts w:asciiTheme="minorHAnsi" w:eastAsiaTheme="minorEastAsia" w:hAnsiTheme="minorHAnsi" w:cstheme="minorBidi"/>
          <w:b w:val="0"/>
        </w:rPr>
      </w:pPr>
      <w:hyperlink w:anchor="_Toc378965780"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動的な多態性と静的な多態性の折衷案</w:t>
        </w:r>
        <w:r>
          <w:rPr>
            <w:webHidden/>
          </w:rPr>
          <w:tab/>
        </w:r>
        <w:r>
          <w:rPr>
            <w:webHidden/>
          </w:rPr>
          <w:fldChar w:fldCharType="begin"/>
        </w:r>
        <w:r>
          <w:rPr>
            <w:webHidden/>
          </w:rPr>
          <w:instrText xml:space="preserve"> PAGEREF _Toc378965780 \h </w:instrText>
        </w:r>
        <w:r>
          <w:rPr>
            <w:webHidden/>
          </w:rPr>
        </w:r>
        <w:r>
          <w:rPr>
            <w:webHidden/>
          </w:rPr>
          <w:fldChar w:fldCharType="separate"/>
        </w:r>
        <w:r w:rsidR="00C7544B">
          <w:rPr>
            <w:webHidden/>
          </w:rPr>
          <w:t>22</w:t>
        </w:r>
        <w:r>
          <w:rPr>
            <w:webHidden/>
          </w:rPr>
          <w:fldChar w:fldCharType="end"/>
        </w:r>
      </w:hyperlink>
    </w:p>
    <w:p w14:paraId="561E9A19" w14:textId="77777777" w:rsidR="00006218" w:rsidRDefault="00006218">
      <w:pPr>
        <w:pStyle w:val="25"/>
        <w:rPr>
          <w:rFonts w:asciiTheme="minorHAnsi" w:eastAsiaTheme="minorEastAsia" w:hAnsiTheme="minorHAnsi" w:cstheme="minorBidi"/>
          <w:b w:val="0"/>
        </w:rPr>
      </w:pPr>
      <w:hyperlink w:anchor="_Toc378965781"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ポリシー（ストラテジーパターン）</w:t>
        </w:r>
        <w:r>
          <w:rPr>
            <w:webHidden/>
          </w:rPr>
          <w:tab/>
        </w:r>
        <w:r>
          <w:rPr>
            <w:webHidden/>
          </w:rPr>
          <w:fldChar w:fldCharType="begin"/>
        </w:r>
        <w:r>
          <w:rPr>
            <w:webHidden/>
          </w:rPr>
          <w:instrText xml:space="preserve"> PAGEREF _Toc378965781 \h </w:instrText>
        </w:r>
        <w:r>
          <w:rPr>
            <w:webHidden/>
          </w:rPr>
        </w:r>
        <w:r>
          <w:rPr>
            <w:webHidden/>
          </w:rPr>
          <w:fldChar w:fldCharType="separate"/>
        </w:r>
        <w:r w:rsidR="00C7544B">
          <w:rPr>
            <w:webHidden/>
          </w:rPr>
          <w:t>24</w:t>
        </w:r>
        <w:r>
          <w:rPr>
            <w:webHidden/>
          </w:rPr>
          <w:fldChar w:fldCharType="end"/>
        </w:r>
      </w:hyperlink>
    </w:p>
    <w:p w14:paraId="6F0A9555" w14:textId="77777777" w:rsidR="00006218" w:rsidRDefault="00006218">
      <w:pPr>
        <w:pStyle w:val="25"/>
        <w:rPr>
          <w:rFonts w:asciiTheme="minorHAnsi" w:eastAsiaTheme="minorEastAsia" w:hAnsiTheme="minorHAnsi" w:cstheme="minorBidi"/>
          <w:b w:val="0"/>
        </w:rPr>
      </w:pPr>
      <w:hyperlink w:anchor="_Toc378965782"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Pr>
          <w:t>CRTP</w:t>
        </w:r>
        <w:r w:rsidRPr="0010464E">
          <w:rPr>
            <w:rStyle w:val="afff3"/>
            <w:rFonts w:hint="eastAsia"/>
          </w:rPr>
          <w:t>（テンプレートメソッドパターン）</w:t>
        </w:r>
        <w:r>
          <w:rPr>
            <w:webHidden/>
          </w:rPr>
          <w:tab/>
        </w:r>
        <w:r>
          <w:rPr>
            <w:webHidden/>
          </w:rPr>
          <w:fldChar w:fldCharType="begin"/>
        </w:r>
        <w:r>
          <w:rPr>
            <w:webHidden/>
          </w:rPr>
          <w:instrText xml:space="preserve"> PAGEREF _Toc378965782 \h </w:instrText>
        </w:r>
        <w:r>
          <w:rPr>
            <w:webHidden/>
          </w:rPr>
        </w:r>
        <w:r>
          <w:rPr>
            <w:webHidden/>
          </w:rPr>
          <w:fldChar w:fldCharType="separate"/>
        </w:r>
        <w:r w:rsidR="00C7544B">
          <w:rPr>
            <w:webHidden/>
          </w:rPr>
          <w:t>27</w:t>
        </w:r>
        <w:r>
          <w:rPr>
            <w:webHidden/>
          </w:rPr>
          <w:fldChar w:fldCharType="end"/>
        </w:r>
      </w:hyperlink>
    </w:p>
    <w:p w14:paraId="040FDF6F" w14:textId="77777777" w:rsidR="00006218" w:rsidRDefault="00006218">
      <w:pPr>
        <w:pStyle w:val="25"/>
        <w:rPr>
          <w:rFonts w:asciiTheme="minorHAnsi" w:eastAsiaTheme="minorEastAsia" w:hAnsiTheme="minorHAnsi" w:cstheme="minorBidi"/>
          <w:b w:val="0"/>
        </w:rPr>
      </w:pPr>
      <w:hyperlink w:anchor="_Toc378965783"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テンプレートクラスによる動的な多態性（</w:t>
        </w:r>
        <w:r w:rsidRPr="0010464E">
          <w:rPr>
            <w:rStyle w:val="afff3"/>
          </w:rPr>
          <w:t>vtable</w:t>
        </w:r>
        <w:r w:rsidRPr="0010464E">
          <w:rPr>
            <w:rStyle w:val="afff3"/>
            <w:rFonts w:hint="eastAsia"/>
          </w:rPr>
          <w:t>の独自実装）</w:t>
        </w:r>
        <w:r>
          <w:rPr>
            <w:webHidden/>
          </w:rPr>
          <w:tab/>
        </w:r>
        <w:r>
          <w:rPr>
            <w:webHidden/>
          </w:rPr>
          <w:fldChar w:fldCharType="begin"/>
        </w:r>
        <w:r>
          <w:rPr>
            <w:webHidden/>
          </w:rPr>
          <w:instrText xml:space="preserve"> PAGEREF _Toc378965783 \h </w:instrText>
        </w:r>
        <w:r>
          <w:rPr>
            <w:webHidden/>
          </w:rPr>
        </w:r>
        <w:r>
          <w:rPr>
            <w:webHidden/>
          </w:rPr>
          <w:fldChar w:fldCharType="separate"/>
        </w:r>
        <w:r w:rsidR="00C7544B">
          <w:rPr>
            <w:webHidden/>
          </w:rPr>
          <w:t>32</w:t>
        </w:r>
        <w:r>
          <w:rPr>
            <w:webHidden/>
          </w:rPr>
          <w:fldChar w:fldCharType="end"/>
        </w:r>
      </w:hyperlink>
    </w:p>
    <w:p w14:paraId="6FFB5B0C" w14:textId="77777777" w:rsidR="00006218" w:rsidRDefault="00006218">
      <w:pPr>
        <w:pStyle w:val="25"/>
        <w:rPr>
          <w:rFonts w:asciiTheme="minorHAnsi" w:eastAsiaTheme="minorEastAsia" w:hAnsiTheme="minorHAnsi" w:cstheme="minorBidi"/>
          <w:b w:val="0"/>
        </w:rPr>
      </w:pPr>
      <w:hyperlink w:anchor="_Toc378965784"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Pr>
          <w:t>SFINAE</w:t>
        </w:r>
        <w:r w:rsidRPr="0010464E">
          <w:rPr>
            <w:rStyle w:val="afff3"/>
            <w:rFonts w:hint="eastAsia"/>
          </w:rPr>
          <w:t>による柔軟なテンプレートオーバーロード</w:t>
        </w:r>
        <w:r>
          <w:rPr>
            <w:webHidden/>
          </w:rPr>
          <w:tab/>
        </w:r>
        <w:r>
          <w:rPr>
            <w:webHidden/>
          </w:rPr>
          <w:fldChar w:fldCharType="begin"/>
        </w:r>
        <w:r>
          <w:rPr>
            <w:webHidden/>
          </w:rPr>
          <w:instrText xml:space="preserve"> PAGEREF _Toc378965784 \h </w:instrText>
        </w:r>
        <w:r>
          <w:rPr>
            <w:webHidden/>
          </w:rPr>
        </w:r>
        <w:r>
          <w:rPr>
            <w:webHidden/>
          </w:rPr>
          <w:fldChar w:fldCharType="separate"/>
        </w:r>
        <w:r w:rsidR="00C7544B">
          <w:rPr>
            <w:webHidden/>
          </w:rPr>
          <w:t>36</w:t>
        </w:r>
        <w:r>
          <w:rPr>
            <w:webHidden/>
          </w:rPr>
          <w:fldChar w:fldCharType="end"/>
        </w:r>
      </w:hyperlink>
    </w:p>
    <w:p w14:paraId="18E0BE44" w14:textId="77777777" w:rsidR="00006218" w:rsidRDefault="00006218">
      <w:pPr>
        <w:pStyle w:val="12"/>
        <w:spacing w:before="180"/>
        <w:ind w:left="325" w:hanging="325"/>
        <w:rPr>
          <w:rFonts w:asciiTheme="minorHAnsi" w:eastAsiaTheme="minorEastAsia" w:hAnsiTheme="minorHAnsi" w:cstheme="minorBidi"/>
          <w:b w:val="0"/>
          <w:sz w:val="21"/>
        </w:rPr>
      </w:pPr>
      <w:hyperlink w:anchor="_Toc378965785" w:history="1">
        <w:r w:rsidRPr="0010464E">
          <w:rPr>
            <w:rStyle w:val="afff3"/>
            <w:rFonts w:ascii="Wingdings" w:hAnsi="Wingdings"/>
          </w:rPr>
          <w:t></w:t>
        </w:r>
        <w:r>
          <w:rPr>
            <w:rFonts w:asciiTheme="minorHAnsi" w:eastAsiaTheme="minorEastAsia" w:hAnsiTheme="minorHAnsi" w:cstheme="minorBidi"/>
            <w:b w:val="0"/>
            <w:sz w:val="21"/>
          </w:rPr>
          <w:tab/>
        </w:r>
        <w:r w:rsidRPr="0010464E">
          <w:rPr>
            <w:rStyle w:val="afff3"/>
            <w:rFonts w:hint="eastAsia"/>
          </w:rPr>
          <w:t>様々なテンプレートライブラリ／その他のテクニック</w:t>
        </w:r>
        <w:r>
          <w:rPr>
            <w:webHidden/>
          </w:rPr>
          <w:tab/>
        </w:r>
        <w:r>
          <w:rPr>
            <w:webHidden/>
          </w:rPr>
          <w:fldChar w:fldCharType="begin"/>
        </w:r>
        <w:r>
          <w:rPr>
            <w:webHidden/>
          </w:rPr>
          <w:instrText xml:space="preserve"> PAGEREF _Toc378965785 \h </w:instrText>
        </w:r>
        <w:r>
          <w:rPr>
            <w:webHidden/>
          </w:rPr>
        </w:r>
        <w:r>
          <w:rPr>
            <w:webHidden/>
          </w:rPr>
          <w:fldChar w:fldCharType="separate"/>
        </w:r>
        <w:r w:rsidR="00C7544B">
          <w:rPr>
            <w:webHidden/>
          </w:rPr>
          <w:t>39</w:t>
        </w:r>
        <w:r>
          <w:rPr>
            <w:webHidden/>
          </w:rPr>
          <w:fldChar w:fldCharType="end"/>
        </w:r>
      </w:hyperlink>
    </w:p>
    <w:p w14:paraId="00F0078E" w14:textId="77777777" w:rsidR="00006218" w:rsidRDefault="00006218">
      <w:pPr>
        <w:pStyle w:val="25"/>
        <w:rPr>
          <w:rFonts w:asciiTheme="minorHAnsi" w:eastAsiaTheme="minorEastAsia" w:hAnsiTheme="minorHAnsi" w:cstheme="minorBidi"/>
          <w:b w:val="0"/>
        </w:rPr>
      </w:pPr>
      <w:hyperlink w:anchor="_Toc378965786"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Pr>
          <w:t>STL</w:t>
        </w:r>
        <w:r w:rsidRPr="0010464E">
          <w:rPr>
            <w:rStyle w:val="afff3"/>
            <w:rFonts w:hint="eastAsia"/>
          </w:rPr>
          <w:t>／</w:t>
        </w:r>
        <w:r w:rsidRPr="0010464E">
          <w:rPr>
            <w:rStyle w:val="afff3"/>
          </w:rPr>
          <w:t>Boost C++</w:t>
        </w:r>
        <w:r w:rsidRPr="0010464E">
          <w:rPr>
            <w:rStyle w:val="afff3"/>
            <w:rFonts w:hint="eastAsia"/>
          </w:rPr>
          <w:t>／</w:t>
        </w:r>
        <w:r w:rsidRPr="0010464E">
          <w:rPr>
            <w:rStyle w:val="afff3"/>
          </w:rPr>
          <w:t xml:space="preserve">Loki </w:t>
        </w:r>
        <w:r w:rsidRPr="0010464E">
          <w:rPr>
            <w:rStyle w:val="afff3"/>
            <w:rFonts w:hint="eastAsia"/>
          </w:rPr>
          <w:t>ライブラリ</w:t>
        </w:r>
        <w:r>
          <w:rPr>
            <w:webHidden/>
          </w:rPr>
          <w:tab/>
        </w:r>
        <w:r>
          <w:rPr>
            <w:webHidden/>
          </w:rPr>
          <w:fldChar w:fldCharType="begin"/>
        </w:r>
        <w:r>
          <w:rPr>
            <w:webHidden/>
          </w:rPr>
          <w:instrText xml:space="preserve"> PAGEREF _Toc378965786 \h </w:instrText>
        </w:r>
        <w:r>
          <w:rPr>
            <w:webHidden/>
          </w:rPr>
        </w:r>
        <w:r>
          <w:rPr>
            <w:webHidden/>
          </w:rPr>
          <w:fldChar w:fldCharType="separate"/>
        </w:r>
        <w:r w:rsidR="00C7544B">
          <w:rPr>
            <w:webHidden/>
          </w:rPr>
          <w:t>39</w:t>
        </w:r>
        <w:r>
          <w:rPr>
            <w:webHidden/>
          </w:rPr>
          <w:fldChar w:fldCharType="end"/>
        </w:r>
      </w:hyperlink>
    </w:p>
    <w:p w14:paraId="135E85B1" w14:textId="77777777" w:rsidR="00006218" w:rsidRDefault="00006218">
      <w:pPr>
        <w:pStyle w:val="25"/>
        <w:rPr>
          <w:rFonts w:asciiTheme="minorHAnsi" w:eastAsiaTheme="minorEastAsia" w:hAnsiTheme="minorHAnsi" w:cstheme="minorBidi"/>
          <w:b w:val="0"/>
        </w:rPr>
      </w:pPr>
      <w:hyperlink w:anchor="_Toc378965787"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コンテナの自作</w:t>
        </w:r>
        <w:r>
          <w:rPr>
            <w:webHidden/>
          </w:rPr>
          <w:tab/>
        </w:r>
        <w:r>
          <w:rPr>
            <w:webHidden/>
          </w:rPr>
          <w:fldChar w:fldCharType="begin"/>
        </w:r>
        <w:r>
          <w:rPr>
            <w:webHidden/>
          </w:rPr>
          <w:instrText xml:space="preserve"> PAGEREF _Toc378965787 \h </w:instrText>
        </w:r>
        <w:r>
          <w:rPr>
            <w:webHidden/>
          </w:rPr>
        </w:r>
        <w:r>
          <w:rPr>
            <w:webHidden/>
          </w:rPr>
          <w:fldChar w:fldCharType="separate"/>
        </w:r>
        <w:r w:rsidR="00C7544B">
          <w:rPr>
            <w:webHidden/>
          </w:rPr>
          <w:t>40</w:t>
        </w:r>
        <w:r>
          <w:rPr>
            <w:webHidden/>
          </w:rPr>
          <w:fldChar w:fldCharType="end"/>
        </w:r>
      </w:hyperlink>
    </w:p>
    <w:p w14:paraId="2C3B8622" w14:textId="77777777" w:rsidR="00006218" w:rsidRDefault="00006218">
      <w:pPr>
        <w:pStyle w:val="25"/>
        <w:rPr>
          <w:rFonts w:asciiTheme="minorHAnsi" w:eastAsiaTheme="minorEastAsia" w:hAnsiTheme="minorHAnsi" w:cstheme="minorBidi"/>
          <w:b w:val="0"/>
        </w:rPr>
      </w:pPr>
      <w:hyperlink w:anchor="_Toc378965788"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Pr>
          <w:t xml:space="preserve">Expression Template </w:t>
        </w:r>
        <w:r w:rsidRPr="0010464E">
          <w:rPr>
            <w:rStyle w:val="afff3"/>
            <w:rFonts w:hint="eastAsia"/>
          </w:rPr>
          <w:t>による高速算術演算／</w:t>
        </w:r>
        <w:r w:rsidRPr="0010464E">
          <w:rPr>
            <w:rStyle w:val="afff3"/>
          </w:rPr>
          <w:t>Blitz++</w:t>
        </w:r>
        <w:r w:rsidRPr="0010464E">
          <w:rPr>
            <w:rStyle w:val="afff3"/>
            <w:rFonts w:hint="eastAsia"/>
          </w:rPr>
          <w:t>ライブラリ</w:t>
        </w:r>
        <w:r>
          <w:rPr>
            <w:webHidden/>
          </w:rPr>
          <w:tab/>
        </w:r>
        <w:r>
          <w:rPr>
            <w:webHidden/>
          </w:rPr>
          <w:fldChar w:fldCharType="begin"/>
        </w:r>
        <w:r>
          <w:rPr>
            <w:webHidden/>
          </w:rPr>
          <w:instrText xml:space="preserve"> PAGEREF _Toc378965788 \h </w:instrText>
        </w:r>
        <w:r>
          <w:rPr>
            <w:webHidden/>
          </w:rPr>
        </w:r>
        <w:r>
          <w:rPr>
            <w:webHidden/>
          </w:rPr>
          <w:fldChar w:fldCharType="separate"/>
        </w:r>
        <w:r w:rsidR="00C7544B">
          <w:rPr>
            <w:webHidden/>
          </w:rPr>
          <w:t>40</w:t>
        </w:r>
        <w:r>
          <w:rPr>
            <w:webHidden/>
          </w:rPr>
          <w:fldChar w:fldCharType="end"/>
        </w:r>
      </w:hyperlink>
    </w:p>
    <w:p w14:paraId="0295997D" w14:textId="77777777" w:rsidR="00006218" w:rsidRDefault="00006218">
      <w:pPr>
        <w:pStyle w:val="25"/>
        <w:rPr>
          <w:rFonts w:asciiTheme="minorHAnsi" w:eastAsiaTheme="minorEastAsia" w:hAnsiTheme="minorHAnsi" w:cstheme="minorBidi"/>
          <w:b w:val="0"/>
        </w:rPr>
      </w:pPr>
      <w:hyperlink w:anchor="_Toc378965789" w:history="1">
        <w:r w:rsidRPr="0010464E">
          <w:rPr>
            <w:rStyle w:val="afff3"/>
            <w:rFonts w:ascii="メイリオ" w:eastAsia="メイリオ" w:hAnsi="メイリオ" w:hint="eastAsia"/>
          </w:rPr>
          <w:t>▼</w:t>
        </w:r>
        <w:r>
          <w:rPr>
            <w:rFonts w:asciiTheme="minorHAnsi" w:eastAsiaTheme="minorEastAsia" w:hAnsiTheme="minorHAnsi" w:cstheme="minorBidi"/>
            <w:b w:val="0"/>
          </w:rPr>
          <w:tab/>
        </w:r>
        <w:r w:rsidRPr="0010464E">
          <w:rPr>
            <w:rStyle w:val="afff3"/>
            <w:rFonts w:hint="eastAsia"/>
          </w:rPr>
          <w:t>その他のテンプレートテクニック</w:t>
        </w:r>
        <w:r>
          <w:rPr>
            <w:webHidden/>
          </w:rPr>
          <w:tab/>
        </w:r>
        <w:r>
          <w:rPr>
            <w:webHidden/>
          </w:rPr>
          <w:fldChar w:fldCharType="begin"/>
        </w:r>
        <w:r>
          <w:rPr>
            <w:webHidden/>
          </w:rPr>
          <w:instrText xml:space="preserve"> PAGEREF _Toc378965789 \h </w:instrText>
        </w:r>
        <w:r>
          <w:rPr>
            <w:webHidden/>
          </w:rPr>
        </w:r>
        <w:r>
          <w:rPr>
            <w:webHidden/>
          </w:rPr>
          <w:fldChar w:fldCharType="separate"/>
        </w:r>
        <w:r w:rsidR="00C7544B">
          <w:rPr>
            <w:webHidden/>
          </w:rPr>
          <w:t>40</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8965750"/>
      <w:r>
        <w:lastRenderedPageBreak/>
        <w:t>概略</w:t>
      </w:r>
      <w:bookmarkEnd w:id="1"/>
    </w:p>
    <w:p w14:paraId="58085262" w14:textId="325EB99B" w:rsidR="00747DC1" w:rsidRDefault="008C194B" w:rsidP="001256D9">
      <w:pPr>
        <w:pStyle w:val="a8"/>
        <w:ind w:firstLine="283"/>
      </w:pPr>
      <w:r>
        <w:t>テンプレート</w:t>
      </w:r>
      <w:r w:rsidR="001D10E1">
        <w:t>をゲームプログラミングに効果的に利用するための方法を解説</w:t>
      </w:r>
      <w:r w:rsidR="00E46359">
        <w:rPr>
          <w:rFonts w:hint="eastAsia"/>
        </w:rPr>
        <w:t>。</w:t>
      </w:r>
    </w:p>
    <w:p w14:paraId="4AF71147" w14:textId="506047D6" w:rsidR="00414B1B" w:rsidRDefault="001C5611" w:rsidP="00414B1B">
      <w:pPr>
        <w:pStyle w:val="1"/>
      </w:pPr>
      <w:bookmarkStart w:id="2" w:name="_Toc378965751"/>
      <w:r>
        <w:rPr>
          <w:rFonts w:hint="eastAsia"/>
        </w:rPr>
        <w:t>目的</w:t>
      </w:r>
      <w:bookmarkEnd w:id="2"/>
    </w:p>
    <w:p w14:paraId="5BC6745A" w14:textId="3574A33D" w:rsidR="0039491B"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1D10E1">
        <w:rPr>
          <w:rFonts w:hint="eastAsia"/>
        </w:rPr>
        <w:t>テンプレートの性質を理解し、</w:t>
      </w:r>
      <w:r w:rsidR="00BC37FD">
        <w:rPr>
          <w:rFonts w:hint="eastAsia"/>
        </w:rPr>
        <w:t>特に</w:t>
      </w:r>
      <w:r w:rsidR="000216EF">
        <w:rPr>
          <w:rFonts w:hint="eastAsia"/>
        </w:rPr>
        <w:t>処理速度</w:t>
      </w:r>
      <w:r w:rsidR="00BC37FD">
        <w:rPr>
          <w:rFonts w:hint="eastAsia"/>
        </w:rPr>
        <w:t>に重点を置いた</w:t>
      </w:r>
      <w:r w:rsidR="000216EF">
        <w:rPr>
          <w:rFonts w:hint="eastAsia"/>
        </w:rPr>
        <w:t>活用</w:t>
      </w:r>
      <w:r w:rsidR="00BC37FD">
        <w:rPr>
          <w:rFonts w:hint="eastAsia"/>
        </w:rPr>
        <w:t>を行うことを目的とする</w:t>
      </w:r>
      <w:r w:rsidR="005E4415">
        <w:rPr>
          <w:rFonts w:hint="eastAsia"/>
        </w:rPr>
        <w:t>。</w:t>
      </w:r>
      <w:r w:rsidR="00FF0D23">
        <w:rPr>
          <w:rFonts w:hint="eastAsia"/>
        </w:rPr>
        <w:t>一部、生産性の向上についても言及する。</w:t>
      </w:r>
    </w:p>
    <w:p w14:paraId="1D70E40E" w14:textId="7D00657F" w:rsidR="005E4415" w:rsidRDefault="00FF0D23" w:rsidP="001C6071">
      <w:pPr>
        <w:pStyle w:val="a8"/>
        <w:keepNext/>
        <w:keepLines/>
        <w:widowControl/>
        <w:spacing w:beforeLines="50" w:before="180"/>
        <w:ind w:firstLine="283"/>
      </w:pPr>
      <w:r>
        <w:rPr>
          <w:rFonts w:hint="eastAsia"/>
        </w:rPr>
        <w:t>なお、</w:t>
      </w:r>
      <w:r w:rsidR="000C270E">
        <w:rPr>
          <w:rFonts w:hint="eastAsia"/>
        </w:rPr>
        <w:t>テンプレート自体の解説は目的としないため、細かい仕様の説明は行わない。</w:t>
      </w:r>
    </w:p>
    <w:p w14:paraId="7CDB9278" w14:textId="6C764B8B" w:rsidR="00F65DA2" w:rsidRDefault="00F65DA2" w:rsidP="00F65DA2">
      <w:pPr>
        <w:pStyle w:val="1"/>
      </w:pPr>
      <w:bookmarkStart w:id="3" w:name="_Toc378965752"/>
      <w:r>
        <w:rPr>
          <w:rFonts w:hint="eastAsia"/>
        </w:rPr>
        <w:t>参考書籍</w:t>
      </w:r>
      <w:bookmarkEnd w:id="3"/>
      <w:r w:rsidR="0007332C">
        <w:fldChar w:fldCharType="begin"/>
      </w:r>
      <w:r w:rsidR="0007332C">
        <w:instrText xml:space="preserve"> XE "</w:instrText>
      </w:r>
      <w:r w:rsidR="0007332C">
        <w:rPr>
          <w:rFonts w:hint="eastAsia"/>
        </w:rPr>
        <w:instrText>書籍</w:instrText>
      </w:r>
      <w:r w:rsidR="0007332C">
        <w:instrText>" \y “</w:instrText>
      </w:r>
      <w:r w:rsidR="0007332C">
        <w:rPr>
          <w:rFonts w:hint="eastAsia"/>
        </w:rPr>
        <w:instrText>しょせき</w:instrText>
      </w:r>
      <w:r w:rsidR="0007332C">
        <w:instrText xml:space="preserve">” </w:instrText>
      </w:r>
      <w:r w:rsidR="0007332C">
        <w:fldChar w:fldCharType="end"/>
      </w:r>
    </w:p>
    <w:p w14:paraId="0E8F03A0" w14:textId="4D2F17B1" w:rsidR="00F65DA2" w:rsidRDefault="00F65DA2" w:rsidP="00F65DA2">
      <w:pPr>
        <w:pStyle w:val="a8"/>
        <w:keepNext/>
        <w:keepLines/>
        <w:widowControl/>
        <w:spacing w:beforeLines="50" w:before="180"/>
        <w:ind w:firstLine="283"/>
      </w:pPr>
      <w:r>
        <w:rPr>
          <w:rFonts w:hint="eastAsia"/>
        </w:rPr>
        <w:t>本書の内容は、「Ｃ＋＋テンプレートテクニック</w:t>
      </w:r>
      <w:r w:rsidR="0007332C">
        <w:fldChar w:fldCharType="begin"/>
      </w:r>
      <w:r w:rsidR="0007332C">
        <w:instrText xml:space="preserve"> XE "</w:instrText>
      </w:r>
      <w:r w:rsidR="0007332C">
        <w:rPr>
          <w:rFonts w:hint="eastAsia"/>
        </w:rPr>
        <w:instrText>C</w:instrText>
      </w:r>
      <w:r w:rsidR="0007332C">
        <w:instrText>++</w:instrText>
      </w:r>
      <w:r w:rsidR="0007332C">
        <w:rPr>
          <w:rFonts w:hint="eastAsia"/>
        </w:rPr>
        <w:instrText>テンプレートテクニック</w:instrText>
      </w:r>
      <w:r w:rsidR="0007332C">
        <w:instrText>" \y “</w:instrText>
      </w:r>
      <w:r w:rsidR="0007332C">
        <w:rPr>
          <w:rFonts w:hint="eastAsia"/>
        </w:rPr>
        <w:instrText>C</w:instrText>
      </w:r>
      <w:r w:rsidR="0007332C">
        <w:instrText>++</w:instrText>
      </w:r>
      <w:r w:rsidR="0007332C">
        <w:rPr>
          <w:rFonts w:hint="eastAsia"/>
        </w:rPr>
        <w:instrText>てんぷれーとてくにっく</w:instrText>
      </w:r>
      <w:r w:rsidR="0007332C">
        <w:instrText xml:space="preserve">” </w:instrText>
      </w:r>
      <w:r w:rsidR="0007332C">
        <w:fldChar w:fldCharType="end"/>
      </w:r>
      <w:r>
        <w:rPr>
          <w:rFonts w:hint="eastAsia"/>
        </w:rPr>
        <w:t>」（著者：επιστημη＋高橋晶　発行：ソフトバンククリエイティブ）を大いに参考にしている。</w:t>
      </w:r>
      <w:r w:rsidR="00FA71B9">
        <w:rPr>
          <w:rFonts w:hint="eastAsia"/>
        </w:rPr>
        <w:t>サンプルを真似ている箇所も多い。</w:t>
      </w:r>
    </w:p>
    <w:p w14:paraId="50EA1AF4" w14:textId="0E7104CB" w:rsidR="00BC37FD" w:rsidRDefault="00BC37FD" w:rsidP="00BC37FD">
      <w:pPr>
        <w:pStyle w:val="1"/>
      </w:pPr>
      <w:bookmarkStart w:id="4" w:name="_Toc378965753"/>
      <w:r>
        <w:rPr>
          <w:rFonts w:hint="eastAsia"/>
        </w:rPr>
        <w:t>プログラムサイズの問題／ソースファイルの書き方</w:t>
      </w:r>
      <w:bookmarkEnd w:id="4"/>
    </w:p>
    <w:p w14:paraId="3B7CA0EF" w14:textId="7306DD88" w:rsidR="00BC37FD" w:rsidRDefault="00BC37FD" w:rsidP="00BC37FD">
      <w:pPr>
        <w:pStyle w:val="a8"/>
        <w:ind w:firstLine="283"/>
      </w:pPr>
      <w:r>
        <w:rPr>
          <w:rFonts w:hint="eastAsia"/>
        </w:rPr>
        <w:t>まず、テンプレートはプログラムサイズが肥大化しがちである点とコンパイルに時間がかかる点に注意。</w:t>
      </w:r>
    </w:p>
    <w:p w14:paraId="51760541" w14:textId="78393848" w:rsidR="00BC37FD" w:rsidRPr="00BC37FD" w:rsidRDefault="00383628" w:rsidP="00BC37FD">
      <w:pPr>
        <w:pStyle w:val="a8"/>
        <w:ind w:firstLine="283"/>
      </w:pPr>
      <w:r>
        <w:rPr>
          <w:rFonts w:hint="eastAsia"/>
        </w:rPr>
        <w:t>これらの点に関する</w:t>
      </w:r>
      <w:r w:rsidR="0039491B">
        <w:rPr>
          <w:rFonts w:hint="eastAsia"/>
        </w:rPr>
        <w:t>説明を</w:t>
      </w:r>
      <w:r>
        <w:rPr>
          <w:rFonts w:hint="eastAsia"/>
        </w:rPr>
        <w:t>、別紙の「コンパイルを効率化するためのコーディング手法」に示す。</w:t>
      </w:r>
    </w:p>
    <w:p w14:paraId="10DE568B" w14:textId="4D17005E" w:rsidR="00801698" w:rsidRDefault="000216EF" w:rsidP="00801698">
      <w:pPr>
        <w:pStyle w:val="1"/>
      </w:pPr>
      <w:bookmarkStart w:id="5" w:name="_Toc378965754"/>
      <w:r>
        <w:rPr>
          <w:rFonts w:hint="eastAsia"/>
        </w:rPr>
        <w:t>メタプログラミング</w:t>
      </w:r>
      <w:bookmarkEnd w:id="5"/>
      <w:r w:rsidR="009A485D">
        <w:fldChar w:fldCharType="begin"/>
      </w:r>
      <w:r w:rsidR="009A485D">
        <w:instrText xml:space="preserve"> XE "</w:instrText>
      </w:r>
      <w:r w:rsidR="009A485D">
        <w:rPr>
          <w:rFonts w:hint="eastAsia"/>
        </w:rPr>
        <w:instrText>メタプログラミング</w:instrText>
      </w:r>
      <w:r w:rsidR="009A485D">
        <w:instrText>" \y “</w:instrText>
      </w:r>
      <w:r w:rsidR="009A485D">
        <w:rPr>
          <w:rFonts w:hint="eastAsia"/>
        </w:rPr>
        <w:instrText>めたぷろぐらみんぐ</w:instrText>
      </w:r>
      <w:r w:rsidR="009A485D">
        <w:instrText xml:space="preserve">” </w:instrText>
      </w:r>
      <w:r w:rsidR="009A485D">
        <w:fldChar w:fldCharType="end"/>
      </w:r>
    </w:p>
    <w:p w14:paraId="24E8AD4D" w14:textId="3D99AA32" w:rsidR="005A3B60" w:rsidRDefault="005A3B60" w:rsidP="001F6402">
      <w:pPr>
        <w:pStyle w:val="a8"/>
        <w:ind w:firstLine="283"/>
      </w:pPr>
      <w:r>
        <w:rPr>
          <w:rFonts w:hint="eastAsia"/>
        </w:rPr>
        <w:t>テンプレート</w:t>
      </w:r>
      <w:r w:rsidR="00E73FAB">
        <w:rPr>
          <w:rFonts w:hint="eastAsia"/>
        </w:rPr>
        <w:t>を活用すると</w:t>
      </w:r>
      <w:r>
        <w:rPr>
          <w:rFonts w:hint="eastAsia"/>
        </w:rPr>
        <w:t>、コンパイル時に処理を実行して結果を得る、いわゆる「メタプログラミング」が可能である。</w:t>
      </w:r>
    </w:p>
    <w:p w14:paraId="452E9170" w14:textId="1C14A4C1" w:rsidR="001F6402" w:rsidRDefault="005A3B60" w:rsidP="00750E3B">
      <w:pPr>
        <w:pStyle w:val="a8"/>
        <w:spacing w:beforeLines="50" w:before="180"/>
        <w:ind w:firstLine="283"/>
      </w:pPr>
      <w:r>
        <w:rPr>
          <w:rFonts w:hint="eastAsia"/>
        </w:rPr>
        <w:t>コンパイル時に定数化されるため、若干コンパイル時間がかかるものの、コンパイル時の型安全、プログラムサイズ、処理効率の面で良好な結果が得られる。</w:t>
      </w:r>
    </w:p>
    <w:p w14:paraId="060CC74E" w14:textId="69577B76" w:rsidR="005A3B60" w:rsidRDefault="005A3B60" w:rsidP="00801698">
      <w:pPr>
        <w:pStyle w:val="2"/>
      </w:pPr>
      <w:bookmarkStart w:id="6" w:name="_Toc378965755"/>
      <w:r>
        <w:rPr>
          <w:rFonts w:hint="eastAsia"/>
        </w:rPr>
        <w:lastRenderedPageBreak/>
        <w:t>活用例</w:t>
      </w:r>
      <w:r w:rsidR="00FB7860">
        <w:rPr>
          <w:rFonts w:hint="eastAsia"/>
        </w:rPr>
        <w:t>①</w:t>
      </w:r>
      <w:r>
        <w:rPr>
          <w:rFonts w:hint="eastAsia"/>
        </w:rPr>
        <w:t>：</w:t>
      </w:r>
      <w:r>
        <w:rPr>
          <w:rFonts w:hint="eastAsia"/>
        </w:rPr>
        <w:t>m</w:t>
      </w:r>
      <w:r>
        <w:t>in</w:t>
      </w:r>
      <w:r>
        <w:rPr>
          <w:rFonts w:hint="eastAsia"/>
        </w:rPr>
        <w:t>()</w:t>
      </w:r>
      <w:r>
        <w:t xml:space="preserve"> </w:t>
      </w:r>
      <w:r>
        <w:rPr>
          <w:rFonts w:hint="eastAsia"/>
        </w:rPr>
        <w:t>／</w:t>
      </w:r>
      <w:r>
        <w:rPr>
          <w:rFonts w:hint="eastAsia"/>
        </w:rPr>
        <w:t xml:space="preserve"> m</w:t>
      </w:r>
      <w:r>
        <w:t>ax</w:t>
      </w:r>
      <w:r>
        <w:rPr>
          <w:rFonts w:hint="eastAsia"/>
        </w:rPr>
        <w:t>()</w:t>
      </w:r>
      <w:r w:rsidR="0091166C">
        <w:t xml:space="preserve"> </w:t>
      </w:r>
      <w:r w:rsidR="0091166C">
        <w:t>関数</w:t>
      </w:r>
      <w:bookmarkEnd w:id="6"/>
    </w:p>
    <w:p w14:paraId="1C7AA932" w14:textId="43BBAB64" w:rsidR="0034420F" w:rsidRDefault="005A3B60" w:rsidP="0034420F">
      <w:pPr>
        <w:pStyle w:val="a9"/>
        <w:ind w:firstLine="283"/>
      </w:pPr>
      <w:r>
        <w:rPr>
          <w:rFonts w:hint="eastAsia"/>
        </w:rPr>
        <w:t>テンプレート関数による</w:t>
      </w:r>
      <w:r>
        <w:rPr>
          <w:rFonts w:hint="eastAsia"/>
        </w:rPr>
        <w:t xml:space="preserve"> min()</w:t>
      </w:r>
      <w:r w:rsidR="00C6674E">
        <w:t xml:space="preserve"> </w:t>
      </w:r>
      <w:r>
        <w:rPr>
          <w:rFonts w:hint="eastAsia"/>
        </w:rPr>
        <w:t>関数のサンプルを示す。</w:t>
      </w:r>
    </w:p>
    <w:p w14:paraId="37C63E05" w14:textId="5DF76004" w:rsidR="005A3B60" w:rsidRDefault="00F64F62" w:rsidP="0034420F">
      <w:pPr>
        <w:pStyle w:val="a9"/>
        <w:ind w:firstLine="283"/>
      </w:pPr>
      <w:r>
        <w:t>テンプレートを使用すると、</w:t>
      </w:r>
      <w:r w:rsidR="005A3B60">
        <w:rPr>
          <w:rFonts w:hint="eastAsia"/>
        </w:rPr>
        <w:t>オーバーロードにより、</w:t>
      </w:r>
      <w:r w:rsidR="005A3B60">
        <w:rPr>
          <w:rFonts w:hint="eastAsia"/>
        </w:rPr>
        <w:t>3</w:t>
      </w:r>
      <w:r w:rsidR="005A3B60">
        <w:rPr>
          <w:rFonts w:hint="eastAsia"/>
        </w:rPr>
        <w:t>値以上の比較に</w:t>
      </w:r>
      <w:r w:rsidR="00D8390A">
        <w:rPr>
          <w:rFonts w:hint="eastAsia"/>
        </w:rPr>
        <w:t>も</w:t>
      </w:r>
      <w:r w:rsidR="005A3B60">
        <w:rPr>
          <w:rFonts w:hint="eastAsia"/>
        </w:rPr>
        <w:t>対応</w:t>
      </w:r>
      <w:r w:rsidR="00D8390A">
        <w:rPr>
          <w:rFonts w:hint="eastAsia"/>
        </w:rPr>
        <w:t>し易い</w:t>
      </w:r>
      <w:r w:rsidR="005A3B60">
        <w:rPr>
          <w:rFonts w:hint="eastAsia"/>
        </w:rPr>
        <w:t>。</w:t>
      </w:r>
    </w:p>
    <w:p w14:paraId="73EF96CA" w14:textId="77777777" w:rsidR="00F64F62" w:rsidRDefault="00F64F62" w:rsidP="00F64F62">
      <w:pPr>
        <w:pStyle w:val="a9"/>
        <w:ind w:firstLine="283"/>
      </w:pPr>
      <w:r>
        <w:t>なお、</w:t>
      </w:r>
      <w:r>
        <w:rPr>
          <w:rFonts w:hint="eastAsia"/>
        </w:rPr>
        <w:t>min(</w:t>
      </w:r>
      <w:r>
        <w:t>)</w:t>
      </w:r>
      <w:r>
        <w:t>関数はサンプルを示さないが、同様の作り方となる。</w:t>
      </w:r>
    </w:p>
    <w:p w14:paraId="3AF38E68" w14:textId="5902528F" w:rsidR="00986F18" w:rsidRDefault="00986F18" w:rsidP="003C1546">
      <w:pPr>
        <w:pStyle w:val="a9"/>
        <w:keepNext/>
        <w:widowControl/>
        <w:spacing w:beforeLines="50" w:before="180"/>
        <w:ind w:firstLineChars="0" w:firstLine="0"/>
      </w:pPr>
      <w:r>
        <w:rPr>
          <w:rFonts w:hint="eastAsia"/>
        </w:rPr>
        <w:t>【サンプル】</w:t>
      </w:r>
    </w:p>
    <w:p w14:paraId="1E3393C4" w14:textId="4C6DBF2B" w:rsidR="005A3B60" w:rsidRPr="00986F18" w:rsidRDefault="003C1546" w:rsidP="00986F18">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のサンプル：</w:t>
      </w:r>
      <w:r w:rsidR="00C6674E" w:rsidRPr="00FC0C12">
        <w:rPr>
          <w:rFonts w:hint="eastAsia"/>
          <w:color w:val="FF0000"/>
          <w:sz w:val="20"/>
          <w:szCs w:val="20"/>
        </w:rPr>
        <w:t>※</w:t>
      </w:r>
      <w:r w:rsidR="00C6674E" w:rsidRPr="00FC0C12">
        <w:rPr>
          <w:rFonts w:hint="eastAsia"/>
          <w:color w:val="FF0000"/>
          <w:sz w:val="20"/>
          <w:szCs w:val="20"/>
        </w:rPr>
        <w:t xml:space="preserve">inline </w:t>
      </w:r>
      <w:r w:rsidR="00C6674E" w:rsidRPr="00FC0C12">
        <w:rPr>
          <w:rFonts w:hint="eastAsia"/>
          <w:color w:val="FF0000"/>
          <w:sz w:val="20"/>
          <w:szCs w:val="20"/>
        </w:rPr>
        <w:t>指定</w:t>
      </w:r>
      <w:r w:rsidR="00FC0C12" w:rsidRPr="00FC0C12">
        <w:rPr>
          <w:rFonts w:hint="eastAsia"/>
          <w:color w:val="FF0000"/>
          <w:sz w:val="20"/>
          <w:szCs w:val="20"/>
        </w:rPr>
        <w:t>を</w:t>
      </w:r>
      <w:r w:rsidR="00C6674E" w:rsidRPr="00FC0C12">
        <w:rPr>
          <w:rFonts w:hint="eastAsia"/>
          <w:color w:val="FF0000"/>
          <w:sz w:val="20"/>
          <w:szCs w:val="20"/>
        </w:rPr>
        <w:t>省略</w:t>
      </w:r>
      <w:r w:rsidR="00FC0C12" w:rsidRPr="00FC0C12">
        <w:rPr>
          <w:rFonts w:hint="eastAsia"/>
          <w:color w:val="FF0000"/>
          <w:sz w:val="20"/>
          <w:szCs w:val="20"/>
        </w:rPr>
        <w:t>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49830FC0" w14:textId="77777777" w:rsidTr="003C1546">
        <w:tc>
          <w:tcPr>
            <w:tcW w:w="8494" w:type="dxa"/>
          </w:tcPr>
          <w:p w14:paraId="0565C8C2" w14:textId="5F4809DD" w:rsidR="003C1546" w:rsidRPr="003C1546" w:rsidRDefault="003C1546" w:rsidP="003C1546">
            <w:pPr>
              <w:pStyle w:val="2-"/>
              <w:rPr>
                <w:color w:val="00B050"/>
              </w:rPr>
            </w:pPr>
            <w:r w:rsidRPr="003C1546">
              <w:rPr>
                <w:rFonts w:hint="eastAsia"/>
                <w:color w:val="00B050"/>
              </w:rPr>
              <w:t>//max() 関数</w:t>
            </w:r>
            <w:r w:rsidR="00426B23">
              <w:rPr>
                <w:rFonts w:hint="eastAsia"/>
                <w:color w:val="00B050"/>
              </w:rPr>
              <w:t xml:space="preserve">　※関数のオーバーロードで複数の値に対応</w:t>
            </w:r>
          </w:p>
          <w:p w14:paraId="774E66CA" w14:textId="6D84C454" w:rsidR="003C1546" w:rsidRDefault="003C1546" w:rsidP="003C1546">
            <w:pPr>
              <w:pStyle w:val="2-"/>
            </w:pPr>
            <w:r>
              <w:t xml:space="preserve">template&lt;typename T&gt; T </w:t>
            </w:r>
            <w:r w:rsidRPr="00426B23">
              <w:rPr>
                <w:color w:val="FF0000"/>
              </w:rPr>
              <w:t>max</w:t>
            </w:r>
            <w:r>
              <w:t>(T n1, T n2){                   return n1 &gt; n2 ? n1 : n2; }</w:t>
            </w:r>
          </w:p>
          <w:p w14:paraId="15CA47AD" w14:textId="0735872F" w:rsidR="003C1546" w:rsidRDefault="003C1546" w:rsidP="003C1546">
            <w:pPr>
              <w:pStyle w:val="2-"/>
            </w:pPr>
            <w:r>
              <w:t xml:space="preserve">template&lt;typename T&gt; T </w:t>
            </w:r>
            <w:r w:rsidRPr="00426B23">
              <w:rPr>
                <w:color w:val="FF0000"/>
              </w:rPr>
              <w:t>max</w:t>
            </w:r>
            <w:r>
              <w:t>(T n1, T n2, T n3){             return n1 &gt; n2 ? n1 : max(n2, n3); }</w:t>
            </w:r>
          </w:p>
          <w:p w14:paraId="0C2C7ECF" w14:textId="2B8FC162" w:rsidR="003C1546" w:rsidRDefault="003C1546" w:rsidP="003C1546">
            <w:pPr>
              <w:pStyle w:val="2-"/>
            </w:pPr>
            <w:r>
              <w:t xml:space="preserve">template&lt;typename T&gt; T </w:t>
            </w:r>
            <w:r w:rsidRPr="00426B23">
              <w:rPr>
                <w:color w:val="FF0000"/>
              </w:rPr>
              <w:t>max</w:t>
            </w:r>
            <w:r>
              <w:t>(T n1, T n2, T n3, T n4){       return n1 &gt; n2 ? n1 : max(n2, n3, n4); }</w:t>
            </w:r>
          </w:p>
          <w:p w14:paraId="71B8618B" w14:textId="44FAA5FE" w:rsidR="003C1546" w:rsidRDefault="003C1546" w:rsidP="003C1546">
            <w:pPr>
              <w:pStyle w:val="2-"/>
            </w:pPr>
            <w:r>
              <w:t xml:space="preserve">template&lt;typename T&gt; T </w:t>
            </w:r>
            <w:r w:rsidRPr="00426B23">
              <w:rPr>
                <w:color w:val="FF0000"/>
              </w:rPr>
              <w:t>max</w:t>
            </w:r>
            <w:r>
              <w:t>(T n1, T n2, T n3, T n4, T n5){ return n1 &gt; n2 ? n1 : max(n2, n3, n4, n5); }</w:t>
            </w:r>
          </w:p>
        </w:tc>
      </w:tr>
    </w:tbl>
    <w:p w14:paraId="6B0F510A" w14:textId="603EC172" w:rsidR="003C1546" w:rsidRPr="00986F18" w:rsidRDefault="00986F18" w:rsidP="00986F18">
      <w:pPr>
        <w:pStyle w:val="a9"/>
        <w:keepNext/>
        <w:widowControl/>
        <w:ind w:firstLineChars="0" w:firstLine="0"/>
        <w:rPr>
          <w:sz w:val="20"/>
          <w:szCs w:val="20"/>
        </w:rPr>
      </w:pPr>
      <w:r w:rsidRPr="00986F18">
        <w:rPr>
          <w:rFonts w:hint="eastAsia"/>
          <w:sz w:val="20"/>
          <w:szCs w:val="20"/>
        </w:rPr>
        <w:t>使用例：</w:t>
      </w:r>
      <w:r w:rsidR="00C6674E">
        <w:rPr>
          <w:rFonts w:hint="eastAsia"/>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1546" w14:paraId="3B1DD7C0" w14:textId="77777777" w:rsidTr="002D14B2">
        <w:tc>
          <w:tcPr>
            <w:tcW w:w="8494" w:type="dxa"/>
          </w:tcPr>
          <w:p w14:paraId="6F9CAAB1" w14:textId="77777777" w:rsidR="00986F18" w:rsidRDefault="00986F18" w:rsidP="00986F18">
            <w:pPr>
              <w:pStyle w:val="2-"/>
            </w:pPr>
            <w:r>
              <w:t>const int v1 =</w:t>
            </w:r>
            <w:r w:rsidRPr="00986F18">
              <w:rPr>
                <w:color w:val="FF0000"/>
              </w:rPr>
              <w:t xml:space="preserve"> max</w:t>
            </w:r>
            <w:r>
              <w:t>(1, 2);</w:t>
            </w:r>
          </w:p>
          <w:p w14:paraId="684D39E4" w14:textId="77777777" w:rsidR="00986F18" w:rsidRDefault="00986F18" w:rsidP="00986F18">
            <w:pPr>
              <w:pStyle w:val="2-"/>
            </w:pPr>
            <w:r>
              <w:t xml:space="preserve">const int v2 = </w:t>
            </w:r>
            <w:r w:rsidRPr="00986F18">
              <w:rPr>
                <w:color w:val="FF0000"/>
              </w:rPr>
              <w:t>max</w:t>
            </w:r>
            <w:r>
              <w:t>(3, 4, 5);</w:t>
            </w:r>
          </w:p>
          <w:p w14:paraId="75B2C7C0" w14:textId="77777777" w:rsidR="00986F18" w:rsidRDefault="00986F18" w:rsidP="00986F18">
            <w:pPr>
              <w:pStyle w:val="2-"/>
            </w:pPr>
            <w:r>
              <w:t xml:space="preserve">const int v3 = </w:t>
            </w:r>
            <w:r w:rsidRPr="00986F18">
              <w:rPr>
                <w:color w:val="FF0000"/>
              </w:rPr>
              <w:t>max</w:t>
            </w:r>
            <w:r>
              <w:t>(6, 7, 8, 9);</w:t>
            </w:r>
          </w:p>
          <w:p w14:paraId="0B8656BC" w14:textId="77777777" w:rsidR="00986F18" w:rsidRDefault="00986F18" w:rsidP="00986F18">
            <w:pPr>
              <w:pStyle w:val="2-"/>
            </w:pPr>
            <w:r>
              <w:t xml:space="preserve">const int v4 = </w:t>
            </w:r>
            <w:r w:rsidRPr="00986F18">
              <w:rPr>
                <w:color w:val="FF0000"/>
              </w:rPr>
              <w:t>max</w:t>
            </w:r>
            <w:r>
              <w:t>(10, 11, 12, 13, 14);</w:t>
            </w:r>
          </w:p>
          <w:p w14:paraId="230CBF91" w14:textId="3BBA19CD" w:rsidR="003C1546" w:rsidRDefault="00986F18" w:rsidP="00986F18">
            <w:pPr>
              <w:pStyle w:val="2-"/>
            </w:pPr>
            <w:r>
              <w:t>printf("{%d, %d, %d, %d}\n", v1, v2, v3, v4);}</w:t>
            </w:r>
          </w:p>
        </w:tc>
      </w:tr>
    </w:tbl>
    <w:p w14:paraId="46E0D63A" w14:textId="5EB00E32" w:rsidR="00986F18" w:rsidRPr="00986F18" w:rsidRDefault="00986F18" w:rsidP="00986F18">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86F18" w14:paraId="2833AA59" w14:textId="77777777" w:rsidTr="002D14B2">
        <w:tc>
          <w:tcPr>
            <w:tcW w:w="8494" w:type="dxa"/>
          </w:tcPr>
          <w:p w14:paraId="0B8C94E7" w14:textId="77777777" w:rsidR="00986F18" w:rsidRDefault="00986F18" w:rsidP="00986F18">
            <w:pPr>
              <w:pStyle w:val="2-"/>
            </w:pPr>
            <w:r>
              <w:t xml:space="preserve">010C1CC0  push        ebp  </w:t>
            </w:r>
          </w:p>
          <w:p w14:paraId="2B390B21" w14:textId="77777777" w:rsidR="00986F18" w:rsidRDefault="00986F18" w:rsidP="00986F18">
            <w:pPr>
              <w:pStyle w:val="2-"/>
            </w:pPr>
            <w:r>
              <w:t xml:space="preserve">010C1CC1  mov         ebp,esp  </w:t>
            </w:r>
          </w:p>
          <w:p w14:paraId="561E3F27" w14:textId="77777777" w:rsidR="00986F18" w:rsidRDefault="00986F18" w:rsidP="00986F18">
            <w:pPr>
              <w:pStyle w:val="2-"/>
            </w:pPr>
            <w:r>
              <w:t>010C1CC3  and         esp,0FFFFFFF8h</w:t>
            </w:r>
          </w:p>
          <w:p w14:paraId="0C3BFC5D" w14:textId="6169A2CB" w:rsidR="00986F18" w:rsidRPr="00986F18" w:rsidRDefault="00986F18" w:rsidP="00986F18">
            <w:pPr>
              <w:pStyle w:val="2-"/>
              <w:rPr>
                <w:color w:val="808080" w:themeColor="background1" w:themeShade="80"/>
              </w:rPr>
            </w:pPr>
            <w:r w:rsidRPr="00986F18">
              <w:rPr>
                <w:color w:val="808080" w:themeColor="background1" w:themeShade="80"/>
              </w:rPr>
              <w:tab/>
              <w:t>const int v1 = max(1, 2);</w:t>
            </w:r>
          </w:p>
          <w:p w14:paraId="744D2657" w14:textId="30D3AD5B" w:rsidR="00986F18" w:rsidRPr="00986F18" w:rsidRDefault="00986F18" w:rsidP="00986F18">
            <w:pPr>
              <w:pStyle w:val="2-"/>
              <w:rPr>
                <w:color w:val="808080" w:themeColor="background1" w:themeShade="80"/>
              </w:rPr>
            </w:pPr>
            <w:r w:rsidRPr="00986F18">
              <w:rPr>
                <w:color w:val="808080" w:themeColor="background1" w:themeShade="80"/>
              </w:rPr>
              <w:tab/>
              <w:t>const int v2 = max(</w:t>
            </w:r>
            <w:r>
              <w:rPr>
                <w:rFonts w:hint="eastAsia"/>
                <w:color w:val="808080" w:themeColor="background1" w:themeShade="80"/>
              </w:rPr>
              <w:t>3</w:t>
            </w:r>
            <w:r w:rsidRPr="00986F18">
              <w:rPr>
                <w:color w:val="808080" w:themeColor="background1" w:themeShade="80"/>
              </w:rPr>
              <w:t xml:space="preserve">, </w:t>
            </w:r>
            <w:r>
              <w:rPr>
                <w:color w:val="808080" w:themeColor="background1" w:themeShade="80"/>
              </w:rPr>
              <w:t>4</w:t>
            </w:r>
            <w:r w:rsidRPr="00986F18">
              <w:rPr>
                <w:color w:val="808080" w:themeColor="background1" w:themeShade="80"/>
              </w:rPr>
              <w:t xml:space="preserve">, </w:t>
            </w:r>
            <w:r>
              <w:rPr>
                <w:color w:val="808080" w:themeColor="background1" w:themeShade="80"/>
              </w:rPr>
              <w:t>5</w:t>
            </w:r>
            <w:r w:rsidRPr="00986F18">
              <w:rPr>
                <w:color w:val="808080" w:themeColor="background1" w:themeShade="80"/>
              </w:rPr>
              <w:t>);</w:t>
            </w:r>
          </w:p>
          <w:p w14:paraId="4EC4DE67" w14:textId="2441CBE4" w:rsidR="00986F18" w:rsidRPr="00986F18" w:rsidRDefault="00986F18" w:rsidP="00986F18">
            <w:pPr>
              <w:pStyle w:val="2-"/>
              <w:rPr>
                <w:color w:val="808080" w:themeColor="background1" w:themeShade="80"/>
              </w:rPr>
            </w:pPr>
            <w:r w:rsidRPr="00986F18">
              <w:rPr>
                <w:color w:val="808080" w:themeColor="background1" w:themeShade="80"/>
              </w:rPr>
              <w:tab/>
              <w:t>const int v3 = max(</w:t>
            </w:r>
            <w:r>
              <w:rPr>
                <w:color w:val="808080" w:themeColor="background1" w:themeShade="80"/>
              </w:rPr>
              <w:t>6</w:t>
            </w:r>
            <w:r w:rsidRPr="00986F18">
              <w:rPr>
                <w:color w:val="808080" w:themeColor="background1" w:themeShade="80"/>
              </w:rPr>
              <w:t xml:space="preserve">, </w:t>
            </w:r>
            <w:r>
              <w:rPr>
                <w:color w:val="808080" w:themeColor="background1" w:themeShade="80"/>
              </w:rPr>
              <w:t>7</w:t>
            </w:r>
            <w:r w:rsidRPr="00986F18">
              <w:rPr>
                <w:color w:val="808080" w:themeColor="background1" w:themeShade="80"/>
              </w:rPr>
              <w:t xml:space="preserve">, </w:t>
            </w:r>
            <w:r>
              <w:rPr>
                <w:color w:val="808080" w:themeColor="background1" w:themeShade="80"/>
              </w:rPr>
              <w:t>8</w:t>
            </w:r>
            <w:r w:rsidRPr="00986F18">
              <w:rPr>
                <w:color w:val="808080" w:themeColor="background1" w:themeShade="80"/>
              </w:rPr>
              <w:t xml:space="preserve">, </w:t>
            </w:r>
            <w:r>
              <w:rPr>
                <w:color w:val="808080" w:themeColor="background1" w:themeShade="80"/>
              </w:rPr>
              <w:t>9</w:t>
            </w:r>
            <w:r w:rsidRPr="00986F18">
              <w:rPr>
                <w:color w:val="808080" w:themeColor="background1" w:themeShade="80"/>
              </w:rPr>
              <w:t>);</w:t>
            </w:r>
          </w:p>
          <w:p w14:paraId="7194E690" w14:textId="666DAF68" w:rsidR="00986F18" w:rsidRPr="00986F18" w:rsidRDefault="00986F18" w:rsidP="00986F18">
            <w:pPr>
              <w:pStyle w:val="2-"/>
              <w:rPr>
                <w:color w:val="808080" w:themeColor="background1" w:themeShade="80"/>
              </w:rPr>
            </w:pPr>
            <w:r w:rsidRPr="00986F18">
              <w:rPr>
                <w:color w:val="808080" w:themeColor="background1" w:themeShade="80"/>
              </w:rPr>
              <w:tab/>
              <w:t>const int v4 = max(1</w:t>
            </w:r>
            <w:r>
              <w:rPr>
                <w:color w:val="808080" w:themeColor="background1" w:themeShade="80"/>
              </w:rPr>
              <w:t>0</w:t>
            </w:r>
            <w:r w:rsidRPr="00986F18">
              <w:rPr>
                <w:color w:val="808080" w:themeColor="background1" w:themeShade="80"/>
              </w:rPr>
              <w:t xml:space="preserve">, </w:t>
            </w:r>
            <w:r>
              <w:rPr>
                <w:color w:val="808080" w:themeColor="background1" w:themeShade="80"/>
              </w:rPr>
              <w:t>11</w:t>
            </w:r>
            <w:r w:rsidRPr="00986F18">
              <w:rPr>
                <w:color w:val="808080" w:themeColor="background1" w:themeShade="80"/>
              </w:rPr>
              <w:t xml:space="preserve">, </w:t>
            </w:r>
            <w:r>
              <w:rPr>
                <w:color w:val="808080" w:themeColor="background1" w:themeShade="80"/>
              </w:rPr>
              <w:t>12</w:t>
            </w:r>
            <w:r w:rsidRPr="00986F18">
              <w:rPr>
                <w:color w:val="808080" w:themeColor="background1" w:themeShade="80"/>
              </w:rPr>
              <w:t xml:space="preserve">, </w:t>
            </w:r>
            <w:r>
              <w:rPr>
                <w:color w:val="808080" w:themeColor="background1" w:themeShade="80"/>
              </w:rPr>
              <w:t>13</w:t>
            </w:r>
            <w:r w:rsidRPr="00986F18">
              <w:rPr>
                <w:color w:val="808080" w:themeColor="background1" w:themeShade="80"/>
              </w:rPr>
              <w:t xml:space="preserve">, </w:t>
            </w:r>
            <w:r>
              <w:rPr>
                <w:color w:val="808080" w:themeColor="background1" w:themeShade="80"/>
              </w:rPr>
              <w:t>14</w:t>
            </w:r>
            <w:r w:rsidRPr="00986F18">
              <w:rPr>
                <w:color w:val="808080" w:themeColor="background1" w:themeShade="80"/>
              </w:rPr>
              <w:t>);</w:t>
            </w:r>
          </w:p>
          <w:p w14:paraId="785E17A6" w14:textId="77777777" w:rsidR="00986F18" w:rsidRPr="00986F18" w:rsidRDefault="00986F18" w:rsidP="00986F18">
            <w:pPr>
              <w:pStyle w:val="2-"/>
              <w:rPr>
                <w:color w:val="808080" w:themeColor="background1" w:themeShade="80"/>
              </w:rPr>
            </w:pPr>
            <w:r w:rsidRPr="00986F18">
              <w:rPr>
                <w:color w:val="808080" w:themeColor="background1" w:themeShade="80"/>
              </w:rPr>
              <w:tab/>
              <w:t>printf("{%d, %d, %d, %d}\n", v1, v2, v3, v4);</w:t>
            </w:r>
          </w:p>
          <w:p w14:paraId="4CBE2687" w14:textId="44220CDC" w:rsidR="00986F18" w:rsidRDefault="00986F18" w:rsidP="00986F18">
            <w:pPr>
              <w:pStyle w:val="2-"/>
            </w:pPr>
            <w:r>
              <w:t xml:space="preserve">010C1CC6 </w:t>
            </w:r>
            <w:r w:rsidRPr="000167D8">
              <w:rPr>
                <w:color w:val="FF0000"/>
              </w:rPr>
              <w:t xml:space="preserve"> push</w:t>
            </w:r>
            <w:r>
              <w:t xml:space="preserve">        </w:t>
            </w:r>
            <w:r w:rsidRPr="00986F18">
              <w:rPr>
                <w:color w:val="FF0000"/>
              </w:rPr>
              <w:t>0Eh</w:t>
            </w:r>
            <w:r>
              <w:t xml:space="preserve">  </w:t>
            </w:r>
            <w:r>
              <w:tab/>
            </w:r>
            <w:r w:rsidRPr="00986F18">
              <w:rPr>
                <w:color w:val="FF0000"/>
              </w:rPr>
              <w:t>←</w:t>
            </w:r>
            <w:r>
              <w:rPr>
                <w:color w:val="FF0000"/>
              </w:rPr>
              <w:t>定数化されている</w:t>
            </w:r>
            <w:r w:rsidR="000167D8">
              <w:rPr>
                <w:color w:val="FF0000"/>
              </w:rPr>
              <w:t>（</w:t>
            </w:r>
            <w:r w:rsidR="000167D8">
              <w:rPr>
                <w:rFonts w:hint="eastAsia"/>
                <w:color w:val="FF0000"/>
              </w:rPr>
              <w:t>printfへの引数は逆順にスタックに積まれる</w:t>
            </w:r>
            <w:r w:rsidR="000167D8">
              <w:rPr>
                <w:color w:val="FF0000"/>
              </w:rPr>
              <w:t>）</w:t>
            </w:r>
          </w:p>
          <w:p w14:paraId="35D8E02F" w14:textId="31D34793" w:rsidR="00986F18" w:rsidRDefault="00986F18" w:rsidP="00986F18">
            <w:pPr>
              <w:pStyle w:val="2-"/>
            </w:pPr>
            <w:r>
              <w:t xml:space="preserve">010C1CC8  </w:t>
            </w:r>
            <w:r w:rsidRPr="000167D8">
              <w:rPr>
                <w:color w:val="FF0000"/>
              </w:rPr>
              <w:t>push</w:t>
            </w:r>
            <w:r>
              <w:t xml:space="preserve">        </w:t>
            </w:r>
            <w:r w:rsidRPr="00986F18">
              <w:rPr>
                <w:color w:val="FF0000"/>
              </w:rPr>
              <w:t>9</w:t>
            </w:r>
            <w:r>
              <w:t xml:space="preserve">  </w:t>
            </w:r>
            <w:r>
              <w:tab/>
            </w:r>
            <w:r w:rsidRPr="00986F18">
              <w:rPr>
                <w:color w:val="FF0000"/>
              </w:rPr>
              <w:t>←</w:t>
            </w:r>
          </w:p>
          <w:p w14:paraId="5C1D4E6E" w14:textId="53669DFD" w:rsidR="00986F18" w:rsidRDefault="00986F18" w:rsidP="00986F18">
            <w:pPr>
              <w:pStyle w:val="2-"/>
            </w:pPr>
            <w:r>
              <w:t xml:space="preserve">010C1CCA  </w:t>
            </w:r>
            <w:r w:rsidRPr="000167D8">
              <w:rPr>
                <w:color w:val="FF0000"/>
              </w:rPr>
              <w:t>push</w:t>
            </w:r>
            <w:r>
              <w:t xml:space="preserve">        </w:t>
            </w:r>
            <w:r w:rsidRPr="00986F18">
              <w:rPr>
                <w:color w:val="FF0000"/>
              </w:rPr>
              <w:t>5</w:t>
            </w:r>
            <w:r>
              <w:t xml:space="preserve">  </w:t>
            </w:r>
            <w:r>
              <w:tab/>
            </w:r>
            <w:r w:rsidRPr="00986F18">
              <w:rPr>
                <w:color w:val="FF0000"/>
              </w:rPr>
              <w:t>←</w:t>
            </w:r>
          </w:p>
          <w:p w14:paraId="6B56A641" w14:textId="703FC5A9" w:rsidR="00986F18" w:rsidRDefault="00986F18" w:rsidP="00986F18">
            <w:pPr>
              <w:pStyle w:val="2-"/>
            </w:pPr>
            <w:r>
              <w:t xml:space="preserve">010C1CCC  </w:t>
            </w:r>
            <w:r w:rsidRPr="000167D8">
              <w:rPr>
                <w:color w:val="FF0000"/>
              </w:rPr>
              <w:t>push</w:t>
            </w:r>
            <w:r>
              <w:t xml:space="preserve">       </w:t>
            </w:r>
            <w:r w:rsidRPr="00986F18">
              <w:rPr>
                <w:color w:val="FF0000"/>
              </w:rPr>
              <w:t xml:space="preserve"> 2</w:t>
            </w:r>
            <w:r>
              <w:t xml:space="preserve">  </w:t>
            </w:r>
            <w:r>
              <w:tab/>
            </w:r>
            <w:r w:rsidRPr="00986F18">
              <w:rPr>
                <w:color w:val="FF0000"/>
              </w:rPr>
              <w:t>←</w:t>
            </w:r>
          </w:p>
          <w:p w14:paraId="7634F2B6" w14:textId="77777777" w:rsidR="00986F18" w:rsidRDefault="00986F18" w:rsidP="00986F18">
            <w:pPr>
              <w:pStyle w:val="2-"/>
            </w:pPr>
            <w:r>
              <w:t xml:space="preserve">010C1CCE  push        10E37B8h  </w:t>
            </w:r>
          </w:p>
          <w:p w14:paraId="68502DEB" w14:textId="77777777" w:rsidR="00986F18" w:rsidRDefault="00986F18" w:rsidP="00986F18">
            <w:pPr>
              <w:pStyle w:val="2-"/>
            </w:pPr>
            <w:r>
              <w:t xml:space="preserve">010C1CD3  call        printf (010C74D7h)  </w:t>
            </w:r>
          </w:p>
          <w:p w14:paraId="1CCAB94E" w14:textId="66FE8FAC" w:rsidR="00986F18" w:rsidRDefault="00986F18" w:rsidP="00986F18">
            <w:pPr>
              <w:pStyle w:val="2-"/>
            </w:pPr>
            <w:r>
              <w:t xml:space="preserve">010C1CD8  add         esp,14h  </w:t>
            </w:r>
          </w:p>
        </w:tc>
      </w:tr>
    </w:tbl>
    <w:p w14:paraId="13374D57" w14:textId="77777777" w:rsidR="001A1CD8" w:rsidRDefault="00A1646B" w:rsidP="00A1646B">
      <w:pPr>
        <w:pStyle w:val="a9"/>
        <w:spacing w:beforeLines="50" w:before="180"/>
        <w:ind w:firstLine="283"/>
      </w:pPr>
      <w:r>
        <w:rPr>
          <w:rFonts w:hint="eastAsia"/>
        </w:rPr>
        <w:t>テンプレート関数に与えられた値が全てリテラル値である場合、コンパイル時に計算が済まされ、定数化される。</w:t>
      </w:r>
    </w:p>
    <w:p w14:paraId="0E4B81F2" w14:textId="40D1CD58" w:rsidR="00A1646B" w:rsidRDefault="00A1646B" w:rsidP="00A1646B">
      <w:pPr>
        <w:pStyle w:val="a9"/>
        <w:ind w:firstLine="283"/>
      </w:pPr>
      <w:r>
        <w:rPr>
          <w:rFonts w:hint="eastAsia"/>
        </w:rPr>
        <w:t>サンプルで示してい</w:t>
      </w:r>
      <w:r w:rsidR="00B84F1B">
        <w:rPr>
          <w:rFonts w:hint="eastAsia"/>
        </w:rPr>
        <w:t>る通り、テンプレート関数がネストしていも問題がない（ネスト／再帰</w:t>
      </w:r>
      <w:r>
        <w:rPr>
          <w:rFonts w:hint="eastAsia"/>
        </w:rPr>
        <w:t>の限界はコンパイラによって規定されている）。</w:t>
      </w:r>
      <w:r w:rsidR="001A1CD8">
        <w:rPr>
          <w:rFonts w:hint="eastAsia"/>
        </w:rPr>
        <w:t xml:space="preserve">Visual C++ 2013 </w:t>
      </w:r>
      <w:r w:rsidR="001A1CD8">
        <w:rPr>
          <w:rFonts w:hint="eastAsia"/>
        </w:rPr>
        <w:t>で確認したところでは、</w:t>
      </w:r>
      <w:r w:rsidR="001A1CD8">
        <w:rPr>
          <w:rFonts w:hint="eastAsia"/>
        </w:rPr>
        <w:t>if</w:t>
      </w:r>
      <w:r w:rsidR="001A1CD8">
        <w:rPr>
          <w:rFonts w:hint="eastAsia"/>
        </w:rPr>
        <w:t>文や</w:t>
      </w:r>
      <w:r w:rsidR="001A1CD8">
        <w:rPr>
          <w:rFonts w:hint="eastAsia"/>
        </w:rPr>
        <w:t>while</w:t>
      </w:r>
      <w:r w:rsidR="001A1CD8">
        <w:rPr>
          <w:rFonts w:hint="eastAsia"/>
        </w:rPr>
        <w:t>文のような制御文が含まれていても、</w:t>
      </w:r>
      <w:r>
        <w:rPr>
          <w:rFonts w:hint="eastAsia"/>
        </w:rPr>
        <w:t>コンパイル時に計算</w:t>
      </w:r>
      <w:r w:rsidR="001A1CD8">
        <w:rPr>
          <w:rFonts w:hint="eastAsia"/>
        </w:rPr>
        <w:t>可能なら定数化される。</w:t>
      </w:r>
    </w:p>
    <w:p w14:paraId="61C70C5F" w14:textId="19AA9D40" w:rsidR="001A1CD8" w:rsidRDefault="001A1CD8" w:rsidP="001A1CD8">
      <w:pPr>
        <w:pStyle w:val="a9"/>
        <w:ind w:firstLine="283"/>
      </w:pPr>
      <w:r>
        <w:rPr>
          <w:rFonts w:hint="eastAsia"/>
        </w:rPr>
        <w:t>なお、引数が変数の場合は、実行時に関数（もしくはインライン関数）として処理される。</w:t>
      </w:r>
    </w:p>
    <w:p w14:paraId="4C1B2644" w14:textId="6436D1E6" w:rsidR="00D356BD" w:rsidRDefault="00F749E5" w:rsidP="00D356BD">
      <w:pPr>
        <w:pStyle w:val="2"/>
      </w:pPr>
      <w:bookmarkStart w:id="7" w:name="_Toc378965756"/>
      <w:r>
        <w:t>【比較解説】</w:t>
      </w:r>
      <w:r w:rsidR="00D356BD">
        <w:t>テンプレート以外のメタプログラミング手法との比較</w:t>
      </w:r>
      <w:bookmarkEnd w:id="7"/>
    </w:p>
    <w:p w14:paraId="3C36C019" w14:textId="6067F6D0" w:rsidR="00D356BD" w:rsidRDefault="00D356BD" w:rsidP="00D356BD">
      <w:pPr>
        <w:pStyle w:val="a9"/>
        <w:spacing w:beforeLines="50" w:before="180"/>
        <w:ind w:firstLine="283"/>
      </w:pPr>
      <w:r>
        <w:t>以下より、若干本筋からそれるが、より効果的なメタプログラミングを意識するために</w:t>
      </w:r>
      <w:r>
        <w:lastRenderedPageBreak/>
        <w:t>も、テンプレートと他のメタプログラミングの手法との比較を示す。</w:t>
      </w:r>
    </w:p>
    <w:p w14:paraId="5061FF22" w14:textId="31F6D228" w:rsidR="0091166C" w:rsidRDefault="00F749E5" w:rsidP="0091166C">
      <w:pPr>
        <w:pStyle w:val="2"/>
      </w:pPr>
      <w:bookmarkStart w:id="8" w:name="_Toc378965757"/>
      <w:r>
        <w:rPr>
          <w:rFonts w:hint="eastAsia"/>
        </w:rPr>
        <w:t>【</w:t>
      </w:r>
      <w:r w:rsidR="00AB7FF9">
        <w:rPr>
          <w:rFonts w:hint="eastAsia"/>
        </w:rPr>
        <w:t>比較①</w:t>
      </w:r>
      <w:r>
        <w:rPr>
          <w:rFonts w:hint="eastAsia"/>
        </w:rPr>
        <w:t>】</w:t>
      </w:r>
      <w:r w:rsidR="0091166C">
        <w:rPr>
          <w:rFonts w:hint="eastAsia"/>
        </w:rPr>
        <w:t xml:space="preserve">#define </w:t>
      </w:r>
      <w:r w:rsidR="0091166C">
        <w:rPr>
          <w:rFonts w:hint="eastAsia"/>
        </w:rPr>
        <w:t>マクロ</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使い勝手</w:t>
      </w:r>
      <w:r w:rsidR="00AB7FF9">
        <w:rPr>
          <w:rFonts w:hint="eastAsia"/>
        </w:rPr>
        <w:t>）</w:t>
      </w:r>
      <w:bookmarkEnd w:id="8"/>
    </w:p>
    <w:p w14:paraId="0814AD68" w14:textId="77777777" w:rsidR="002D14B2" w:rsidRDefault="001B2BFA" w:rsidP="001B2BFA">
      <w:pPr>
        <w:pStyle w:val="a9"/>
        <w:spacing w:beforeLines="50" w:before="180"/>
        <w:ind w:firstLine="283"/>
      </w:pPr>
      <w:r>
        <w:rPr>
          <w:rFonts w:hint="eastAsia"/>
        </w:rPr>
        <w:t>マクロでも同様の処理が可能</w:t>
      </w:r>
      <w:r w:rsidR="00A1646B">
        <w:rPr>
          <w:rFonts w:hint="eastAsia"/>
        </w:rPr>
        <w:t>であり、</w:t>
      </w:r>
      <w:r w:rsidR="008A4050">
        <w:rPr>
          <w:rFonts w:hint="eastAsia"/>
        </w:rPr>
        <w:t>同様に結果が定数化</w:t>
      </w:r>
      <w:r w:rsidR="002D14B2">
        <w:rPr>
          <w:rFonts w:hint="eastAsia"/>
        </w:rPr>
        <w:t>されるか</w:t>
      </w:r>
      <w:r w:rsidR="008A4050">
        <w:rPr>
          <w:rFonts w:hint="eastAsia"/>
        </w:rPr>
        <w:t>、</w:t>
      </w:r>
      <w:r w:rsidR="002D14B2">
        <w:rPr>
          <w:rFonts w:hint="eastAsia"/>
        </w:rPr>
        <w:t>もしくは、計算</w:t>
      </w:r>
      <w:r w:rsidR="008A4050">
        <w:rPr>
          <w:rFonts w:hint="eastAsia"/>
        </w:rPr>
        <w:t>式としてインライン展開される。</w:t>
      </w:r>
    </w:p>
    <w:p w14:paraId="40FBF0BA" w14:textId="1C4D228F" w:rsidR="001B2BFA" w:rsidRPr="00986F18" w:rsidRDefault="008A4050" w:rsidP="002D14B2">
      <w:pPr>
        <w:pStyle w:val="a9"/>
        <w:ind w:firstLine="283"/>
      </w:pPr>
      <w:r>
        <w:rPr>
          <w:rFonts w:hint="eastAsia"/>
        </w:rPr>
        <w:t>ただし</w:t>
      </w:r>
      <w:r w:rsidR="001B2BFA">
        <w:rPr>
          <w:rFonts w:hint="eastAsia"/>
        </w:rPr>
        <w:t>、</w:t>
      </w:r>
      <w:r>
        <w:rPr>
          <w:rFonts w:hint="eastAsia"/>
        </w:rPr>
        <w:t>マクロは</w:t>
      </w:r>
      <w:r w:rsidR="001B2BFA">
        <w:rPr>
          <w:rFonts w:hint="eastAsia"/>
        </w:rPr>
        <w:t>関数ではないため、テンプレート関数と比較</w:t>
      </w:r>
      <w:r w:rsidR="00E9085B">
        <w:rPr>
          <w:rFonts w:hint="eastAsia"/>
        </w:rPr>
        <w:t>すると</w:t>
      </w:r>
      <w:r w:rsidR="0056552C">
        <w:rPr>
          <w:rFonts w:hint="eastAsia"/>
        </w:rPr>
        <w:t>、</w:t>
      </w:r>
      <w:r w:rsidR="001B2BFA">
        <w:rPr>
          <w:rFonts w:hint="eastAsia"/>
        </w:rPr>
        <w:t>型チェックが曖昧な点や、オーバーロードができない点</w:t>
      </w:r>
      <w:r>
        <w:rPr>
          <w:rFonts w:hint="eastAsia"/>
        </w:rPr>
        <w:t>、長めの処理が書きにくい点などの</w:t>
      </w:r>
      <w:r w:rsidR="00E9085B">
        <w:rPr>
          <w:rFonts w:hint="eastAsia"/>
        </w:rPr>
        <w:t>不便</w:t>
      </w:r>
      <w:r>
        <w:rPr>
          <w:rFonts w:hint="eastAsia"/>
        </w:rPr>
        <w:t>な面がある</w:t>
      </w:r>
      <w:r w:rsidR="001B2BFA">
        <w:rPr>
          <w:rFonts w:hint="eastAsia"/>
        </w:rPr>
        <w:t>。</w:t>
      </w:r>
    </w:p>
    <w:p w14:paraId="5F3858C3" w14:textId="6E66699D" w:rsidR="008B6882" w:rsidRPr="00986F18" w:rsidRDefault="008B6882" w:rsidP="0091166C">
      <w:pPr>
        <w:pStyle w:val="a9"/>
        <w:keepNext/>
        <w:widowControl/>
        <w:spacing w:beforeLines="50" w:before="180"/>
        <w:ind w:firstLineChars="0" w:firstLine="0"/>
        <w:rPr>
          <w:sz w:val="20"/>
          <w:szCs w:val="20"/>
        </w:rPr>
      </w:pPr>
      <w:r>
        <w:rPr>
          <w:rFonts w:hint="eastAsia"/>
          <w:sz w:val="20"/>
          <w:szCs w:val="20"/>
        </w:rPr>
        <w:t>同様の処理を</w:t>
      </w:r>
      <w:r>
        <w:rPr>
          <w:rFonts w:hint="eastAsia"/>
          <w:sz w:val="20"/>
          <w:szCs w:val="20"/>
        </w:rPr>
        <w:t>#deinfe</w:t>
      </w:r>
      <w:r>
        <w:rPr>
          <w:rFonts w:hint="eastAsia"/>
          <w:sz w:val="20"/>
          <w:szCs w:val="20"/>
        </w:rPr>
        <w:t>マクロで実装</w:t>
      </w:r>
      <w:r w:rsidR="0091166C">
        <w:rPr>
          <w:rFonts w:hint="eastAsia"/>
          <w:sz w:val="20"/>
          <w:szCs w:val="20"/>
        </w:rPr>
        <w:t>した場合</w:t>
      </w:r>
      <w:r w:rsidR="001B2BFA">
        <w:rPr>
          <w:rFonts w:hint="eastAsia"/>
          <w:sz w:val="20"/>
          <w:szCs w:val="20"/>
        </w:rPr>
        <w:t>の例：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B6882" w14:paraId="460D0E6B" w14:textId="77777777" w:rsidTr="002D14B2">
        <w:tc>
          <w:tcPr>
            <w:tcW w:w="8494" w:type="dxa"/>
          </w:tcPr>
          <w:p w14:paraId="0FB210D4" w14:textId="55E22F9F" w:rsidR="008B6882" w:rsidRPr="003C1546" w:rsidRDefault="008B6882" w:rsidP="002D14B2">
            <w:pPr>
              <w:pStyle w:val="2-"/>
              <w:rPr>
                <w:color w:val="00B050"/>
              </w:rPr>
            </w:pPr>
            <w:r w:rsidRPr="003C1546">
              <w:rPr>
                <w:rFonts w:hint="eastAsia"/>
                <w:color w:val="00B050"/>
              </w:rPr>
              <w:t xml:space="preserve">//max() </w:t>
            </w:r>
            <w:r>
              <w:rPr>
                <w:rFonts w:hint="eastAsia"/>
                <w:color w:val="00B050"/>
              </w:rPr>
              <w:t>マクロ</w:t>
            </w:r>
            <w:r w:rsidR="00C37A97">
              <w:rPr>
                <w:rFonts w:hint="eastAsia"/>
                <w:color w:val="00B050"/>
              </w:rPr>
              <w:t xml:space="preserve">　※オーバーロードできないため、それぞれの名前が異なる</w:t>
            </w:r>
          </w:p>
          <w:p w14:paraId="04346D06" w14:textId="126083E6" w:rsidR="008B6882" w:rsidRDefault="008B6882" w:rsidP="008B6882">
            <w:pPr>
              <w:pStyle w:val="2-"/>
            </w:pPr>
            <w:r>
              <w:t xml:space="preserve">#define </w:t>
            </w:r>
            <w:r w:rsidRPr="000167D8">
              <w:rPr>
                <w:color w:val="FF0000"/>
              </w:rPr>
              <w:t>max2</w:t>
            </w:r>
            <w:r>
              <w:t>(n1, n2)             (n1 &gt; n2 ? n1 : n2)</w:t>
            </w:r>
          </w:p>
          <w:p w14:paraId="6A472B9C" w14:textId="1BB0CB8D" w:rsidR="008B6882" w:rsidRDefault="008B6882" w:rsidP="008B6882">
            <w:pPr>
              <w:pStyle w:val="2-"/>
            </w:pPr>
            <w:r>
              <w:t xml:space="preserve">#define </w:t>
            </w:r>
            <w:r w:rsidRPr="000167D8">
              <w:rPr>
                <w:color w:val="FF0000"/>
              </w:rPr>
              <w:t>max3</w:t>
            </w:r>
            <w:r>
              <w:t>(n1, n2, n3)         (n1 &gt; n2 ? n1 : max2(n2, n3))</w:t>
            </w:r>
          </w:p>
          <w:p w14:paraId="4760F4DC" w14:textId="687D8E27" w:rsidR="008B6882" w:rsidRDefault="008B6882" w:rsidP="008B6882">
            <w:pPr>
              <w:pStyle w:val="2-"/>
            </w:pPr>
            <w:r>
              <w:t xml:space="preserve">#define </w:t>
            </w:r>
            <w:r w:rsidRPr="000167D8">
              <w:rPr>
                <w:color w:val="FF0000"/>
              </w:rPr>
              <w:t>max4</w:t>
            </w:r>
            <w:r>
              <w:t>(n1, n2, n3, n4)     (n1 &gt; n2 ? n1 : max3(n2, n3, n4))</w:t>
            </w:r>
          </w:p>
          <w:p w14:paraId="2F400503" w14:textId="33C35545" w:rsidR="008B6882" w:rsidRDefault="008B6882" w:rsidP="000B57D7">
            <w:pPr>
              <w:pStyle w:val="2-"/>
            </w:pPr>
            <w:r>
              <w:t xml:space="preserve">#define </w:t>
            </w:r>
            <w:r w:rsidRPr="000167D8">
              <w:rPr>
                <w:color w:val="FF0000"/>
              </w:rPr>
              <w:t>max5</w:t>
            </w:r>
            <w:r>
              <w:t>(n1, n2, n3, n4, n5) (n1 &gt; n2 ? n1 : max4(n2, n3, n4, 5))</w:t>
            </w:r>
          </w:p>
        </w:tc>
      </w:tr>
    </w:tbl>
    <w:p w14:paraId="4E2ACB95" w14:textId="62D88B3D" w:rsidR="001E1B36" w:rsidRDefault="001E1B36" w:rsidP="001E1B36">
      <w:pPr>
        <w:pStyle w:val="a9"/>
        <w:spacing w:beforeLines="50" w:before="180"/>
        <w:ind w:firstLine="283"/>
      </w:pPr>
      <w:r>
        <w:rPr>
          <w:rFonts w:hint="eastAsia"/>
        </w:rPr>
        <w:t>マクロ使用時固有の問題もある。下記のような用法はテンプレート関数では問題ないが、マクロでは問題になる。</w:t>
      </w:r>
    </w:p>
    <w:p w14:paraId="7B316D77" w14:textId="40E34A6B" w:rsidR="001E1B36" w:rsidRPr="00986F18" w:rsidRDefault="001E1B36" w:rsidP="001E1B36">
      <w:pPr>
        <w:pStyle w:val="a9"/>
        <w:keepNext/>
        <w:widowControl/>
        <w:spacing w:beforeLines="50" w:before="180"/>
        <w:ind w:firstLineChars="0" w:firstLine="0"/>
        <w:rPr>
          <w:sz w:val="20"/>
          <w:szCs w:val="20"/>
        </w:rPr>
      </w:pPr>
      <w:r>
        <w:rPr>
          <w:rFonts w:hint="eastAsia"/>
          <w:sz w:val="20"/>
          <w:szCs w:val="20"/>
        </w:rPr>
        <w:t>マクロで問題になる例：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E1B36" w14:paraId="7E029652" w14:textId="77777777" w:rsidTr="00B11EB5">
        <w:tc>
          <w:tcPr>
            <w:tcW w:w="8494" w:type="dxa"/>
          </w:tcPr>
          <w:p w14:paraId="1E22C958" w14:textId="2D95F102" w:rsidR="001E1B36" w:rsidRPr="001E1B36" w:rsidRDefault="001E1B36" w:rsidP="001E1B36">
            <w:pPr>
              <w:pStyle w:val="2-"/>
            </w:pPr>
            <w:r w:rsidRPr="001E1B36">
              <w:rPr>
                <w:rFonts w:hint="eastAsia"/>
              </w:rPr>
              <w:t>#define max(</w:t>
            </w:r>
            <w:r w:rsidRPr="001E1B36">
              <w:t>n1, n2</w:t>
            </w:r>
            <w:r w:rsidRPr="001E1B36">
              <w:rPr>
                <w:rFonts w:hint="eastAsia"/>
              </w:rPr>
              <w:t>)</w:t>
            </w:r>
            <w:r w:rsidRPr="001E1B36">
              <w:t xml:space="preserve"> (n1 &gt; n2 ? n1 : n2)</w:t>
            </w:r>
          </w:p>
          <w:p w14:paraId="4BA469F6" w14:textId="2FDB4BD9" w:rsidR="001E1B36" w:rsidRPr="001E1B36" w:rsidRDefault="001E1B36" w:rsidP="001E1B36">
            <w:pPr>
              <w:pStyle w:val="2-"/>
            </w:pPr>
            <w:r w:rsidRPr="001E1B36">
              <w:t>i</w:t>
            </w:r>
            <w:r w:rsidRPr="001E1B36">
              <w:rPr>
                <w:rFonts w:hint="eastAsia"/>
              </w:rPr>
              <w:t xml:space="preserve">nt </w:t>
            </w:r>
            <w:r w:rsidRPr="001E1B36">
              <w:t>a = 1;</w:t>
            </w:r>
          </w:p>
          <w:p w14:paraId="63F9183E" w14:textId="23BE3132" w:rsidR="001E1B36" w:rsidRPr="001E1B36" w:rsidRDefault="001E1B36" w:rsidP="001E1B36">
            <w:pPr>
              <w:pStyle w:val="2-"/>
            </w:pPr>
            <w:r w:rsidRPr="001E1B36">
              <w:t>int b = 1;</w:t>
            </w:r>
          </w:p>
          <w:p w14:paraId="7C08D6D0" w14:textId="77777777" w:rsidR="001E1B36" w:rsidRPr="001E1B36" w:rsidRDefault="001E1B36" w:rsidP="00B11EB5">
            <w:pPr>
              <w:pStyle w:val="2-"/>
            </w:pPr>
            <w:r w:rsidRPr="001E1B36">
              <w:t>i</w:t>
            </w:r>
            <w:r w:rsidRPr="001E1B36">
              <w:rPr>
                <w:rFonts w:hint="eastAsia"/>
              </w:rPr>
              <w:t xml:space="preserve">nt </w:t>
            </w:r>
            <w:r w:rsidRPr="001E1B36">
              <w:t>c</w:t>
            </w:r>
            <w:r w:rsidRPr="001E1B36">
              <w:rPr>
                <w:rFonts w:hint="eastAsia"/>
              </w:rPr>
              <w:t xml:space="preserve"> = max(</w:t>
            </w:r>
            <w:r w:rsidRPr="001E1B36">
              <w:rPr>
                <w:color w:val="FF0000"/>
              </w:rPr>
              <w:t>++</w:t>
            </w:r>
            <w:r w:rsidRPr="001E1B36">
              <w:t>a, b);</w:t>
            </w:r>
          </w:p>
          <w:p w14:paraId="6DC19954" w14:textId="2BD7D8FC" w:rsidR="001E1B36" w:rsidRDefault="001E1B36" w:rsidP="00B11EB5">
            <w:pPr>
              <w:pStyle w:val="2-"/>
              <w:rPr>
                <w:color w:val="00B050"/>
              </w:rPr>
            </w:pPr>
            <w:r>
              <w:rPr>
                <w:color w:val="00B050"/>
              </w:rPr>
              <w:t>//結果：cは</w:t>
            </w:r>
            <w:r>
              <w:rPr>
                <w:rFonts w:hint="eastAsia"/>
                <w:color w:val="00B050"/>
              </w:rPr>
              <w:t>2ではなく</w:t>
            </w:r>
            <w:r w:rsidRPr="001E1B36">
              <w:rPr>
                <w:rFonts w:hint="eastAsia"/>
                <w:color w:val="FF0000"/>
              </w:rPr>
              <w:t>3</w:t>
            </w:r>
            <w:r>
              <w:rPr>
                <w:rFonts w:hint="eastAsia"/>
                <w:color w:val="00B050"/>
              </w:rPr>
              <w:t>になってしまう。</w:t>
            </w:r>
          </w:p>
          <w:p w14:paraId="590C2B62" w14:textId="77777777" w:rsidR="001E1B36" w:rsidRDefault="001E1B36" w:rsidP="00B11EB5">
            <w:pPr>
              <w:pStyle w:val="2-"/>
              <w:rPr>
                <w:color w:val="00B050"/>
              </w:rPr>
            </w:pPr>
            <w:r>
              <w:rPr>
                <w:rFonts w:hint="eastAsia"/>
                <w:color w:val="00B050"/>
              </w:rPr>
              <w:t>//プリプロセッサがマクロを展開すると、</w:t>
            </w:r>
            <w:r w:rsidRPr="001E1B36">
              <w:rPr>
                <w:rFonts w:hint="eastAsia"/>
                <w:color w:val="FF0000"/>
              </w:rPr>
              <w:t xml:space="preserve">(++a &gt; b ? </w:t>
            </w:r>
            <w:r w:rsidRPr="001E1B36">
              <w:rPr>
                <w:color w:val="FF0000"/>
              </w:rPr>
              <w:t>++a : b)</w:t>
            </w:r>
            <w:r>
              <w:rPr>
                <w:color w:val="00B050"/>
              </w:rPr>
              <w:t xml:space="preserve"> という式になってしまうためである。</w:t>
            </w:r>
          </w:p>
          <w:p w14:paraId="63137F2C" w14:textId="16E7EC17" w:rsidR="001E1B36" w:rsidRPr="001E1B36" w:rsidRDefault="001E1B36" w:rsidP="00B11EB5">
            <w:pPr>
              <w:pStyle w:val="2-"/>
              <w:rPr>
                <w:color w:val="00B050"/>
              </w:rPr>
            </w:pPr>
            <w:r>
              <w:rPr>
                <w:rFonts w:hint="eastAsia"/>
                <w:color w:val="00B050"/>
              </w:rPr>
              <w:t>//テンプレート関数では同様の問題は起こらない。</w:t>
            </w:r>
          </w:p>
        </w:tc>
      </w:tr>
    </w:tbl>
    <w:p w14:paraId="678CB1B4" w14:textId="4E0D8A73" w:rsidR="00091407" w:rsidRDefault="00F749E5" w:rsidP="00091407">
      <w:pPr>
        <w:pStyle w:val="2"/>
      </w:pPr>
      <w:bookmarkStart w:id="9" w:name="_Toc378965758"/>
      <w:r>
        <w:rPr>
          <w:rFonts w:hint="eastAsia"/>
        </w:rPr>
        <w:t>【</w:t>
      </w:r>
      <w:r w:rsidR="00AB7FF9">
        <w:rPr>
          <w:rFonts w:hint="eastAsia"/>
        </w:rPr>
        <w:t>比較②</w:t>
      </w:r>
      <w:r>
        <w:rPr>
          <w:rFonts w:hint="eastAsia"/>
        </w:rPr>
        <w:t>】</w:t>
      </w:r>
      <w:r w:rsidR="00091407">
        <w:rPr>
          <w:rFonts w:hint="eastAsia"/>
        </w:rPr>
        <w:t>#define</w:t>
      </w:r>
      <w:r w:rsidR="009A485D">
        <w:fldChar w:fldCharType="begin"/>
      </w:r>
      <w:r w:rsidR="009A485D">
        <w:instrText xml:space="preserve"> XE "</w:instrText>
      </w:r>
      <w:r w:rsidR="009A485D">
        <w:rPr>
          <w:rFonts w:hint="eastAsia"/>
        </w:rPr>
        <w:instrText>#</w:instrText>
      </w:r>
      <w:r w:rsidR="009A485D">
        <w:instrText>define" \y “</w:instrText>
      </w:r>
      <w:r w:rsidR="009A485D">
        <w:rPr>
          <w:rFonts w:hint="eastAsia"/>
        </w:rPr>
        <w:instrText>#define</w:instrText>
      </w:r>
      <w:r w:rsidR="009A485D">
        <w:instrText xml:space="preserve">” </w:instrText>
      </w:r>
      <w:r w:rsidR="009A485D">
        <w:fldChar w:fldCharType="end"/>
      </w:r>
      <w:r w:rsidR="00091407">
        <w:rPr>
          <w:rFonts w:hint="eastAsia"/>
        </w:rPr>
        <w:t xml:space="preserve"> </w:t>
      </w:r>
      <w:r w:rsidR="00091407">
        <w:rPr>
          <w:rFonts w:hint="eastAsia"/>
        </w:rPr>
        <w:t>マクロ</w:t>
      </w:r>
      <w:r w:rsidR="009A485D">
        <w:fldChar w:fldCharType="begin"/>
      </w:r>
      <w:r w:rsidR="009A485D">
        <w:instrText xml:space="preserve"> XE "</w:instrText>
      </w:r>
      <w:r w:rsidR="009A485D">
        <w:rPr>
          <w:rFonts w:hint="eastAsia"/>
        </w:rPr>
        <w:instrText>マクロ</w:instrText>
      </w:r>
      <w:r w:rsidR="009A485D">
        <w:instrText>" \y “</w:instrText>
      </w:r>
      <w:r w:rsidR="009A485D">
        <w:rPr>
          <w:rFonts w:hint="eastAsia"/>
        </w:rPr>
        <w:instrText>まくろ</w:instrText>
      </w:r>
      <w:r w:rsidR="009A485D">
        <w:instrText xml:space="preserve">” </w:instrText>
      </w:r>
      <w:r w:rsidR="009A485D">
        <w:fldChar w:fldCharType="end"/>
      </w:r>
      <w:r w:rsidR="00AB7FF9">
        <w:rPr>
          <w:rFonts w:hint="eastAsia"/>
        </w:rPr>
        <w:t>（</w:t>
      </w:r>
      <w:r w:rsidR="00091407">
        <w:rPr>
          <w:rFonts w:hint="eastAsia"/>
        </w:rPr>
        <w:t>完全な定数化</w:t>
      </w:r>
      <w:r w:rsidR="00AB7FF9">
        <w:rPr>
          <w:rFonts w:hint="eastAsia"/>
        </w:rPr>
        <w:t>）</w:t>
      </w:r>
      <w:bookmarkEnd w:id="9"/>
    </w:p>
    <w:p w14:paraId="19465CCB" w14:textId="77777777" w:rsidR="00D558FD" w:rsidRDefault="00091407" w:rsidP="00091407">
      <w:pPr>
        <w:pStyle w:val="a9"/>
        <w:spacing w:beforeLines="50" w:before="180"/>
        <w:ind w:firstLine="283"/>
      </w:pPr>
      <w:r>
        <w:rPr>
          <w:rFonts w:hint="eastAsia"/>
        </w:rPr>
        <w:t>テンプレートでは期待通りの定数化が行えない場合がある。</w:t>
      </w:r>
    </w:p>
    <w:p w14:paraId="1B8A447F" w14:textId="71F462D5" w:rsidR="00091407" w:rsidRDefault="00091407" w:rsidP="00D558FD">
      <w:pPr>
        <w:pStyle w:val="a9"/>
        <w:ind w:firstLine="283"/>
      </w:pPr>
      <w:r>
        <w:rPr>
          <w:rFonts w:hint="eastAsia"/>
        </w:rPr>
        <w:t>V</w:t>
      </w:r>
      <w:r w:rsidR="001A1CD8">
        <w:t xml:space="preserve">isual </w:t>
      </w:r>
      <w:r>
        <w:rPr>
          <w:rFonts w:hint="eastAsia"/>
        </w:rPr>
        <w:t>C+</w:t>
      </w:r>
      <w:r>
        <w:t>+</w:t>
      </w:r>
      <w:r w:rsidR="001A1CD8">
        <w:t xml:space="preserve"> </w:t>
      </w:r>
      <w:r>
        <w:rPr>
          <w:rFonts w:hint="eastAsia"/>
        </w:rPr>
        <w:t>2013</w:t>
      </w:r>
      <w:r>
        <w:rPr>
          <w:rFonts w:hint="eastAsia"/>
        </w:rPr>
        <w:t>で確認したところでは</w:t>
      </w:r>
      <w:r w:rsidR="00E9085B">
        <w:rPr>
          <w:rFonts w:hint="eastAsia"/>
        </w:rPr>
        <w:t>、下記のような箇所で問題</w:t>
      </w:r>
      <w:r w:rsidR="000B57D7">
        <w:rPr>
          <w:rFonts w:hint="eastAsia"/>
        </w:rPr>
        <w:t>が</w:t>
      </w:r>
      <w:r w:rsidR="00F93B6F">
        <w:rPr>
          <w:rFonts w:hint="eastAsia"/>
        </w:rPr>
        <w:t>確認</w:t>
      </w:r>
      <w:r w:rsidR="000B57D7">
        <w:rPr>
          <w:rFonts w:hint="eastAsia"/>
        </w:rPr>
        <w:t>された</w:t>
      </w:r>
      <w:r>
        <w:rPr>
          <w:rFonts w:hint="eastAsia"/>
        </w:rPr>
        <w:t>。マクロ</w:t>
      </w:r>
      <w:r w:rsidR="00D558FD">
        <w:rPr>
          <w:rFonts w:hint="eastAsia"/>
        </w:rPr>
        <w:t>の場合は全て</w:t>
      </w:r>
      <w:r>
        <w:rPr>
          <w:rFonts w:hint="eastAsia"/>
        </w:rPr>
        <w:t>問題がない。</w:t>
      </w:r>
    </w:p>
    <w:p w14:paraId="4317A2D1" w14:textId="7AA95D58" w:rsidR="00091407" w:rsidRPr="00986F18" w:rsidRDefault="00091407" w:rsidP="00091407">
      <w:pPr>
        <w:pStyle w:val="a9"/>
        <w:keepNext/>
        <w:widowControl/>
        <w:spacing w:beforeLines="50" w:before="180"/>
        <w:ind w:firstLineChars="0" w:firstLine="0"/>
        <w:rPr>
          <w:sz w:val="20"/>
          <w:szCs w:val="20"/>
        </w:rPr>
      </w:pPr>
      <w:r>
        <w:rPr>
          <w:rFonts w:hint="eastAsia"/>
          <w:sz w:val="20"/>
          <w:szCs w:val="20"/>
        </w:rPr>
        <w:t>テンプレートの定数化が</w:t>
      </w:r>
      <w:r w:rsidR="00E9085B">
        <w:rPr>
          <w:rFonts w:hint="eastAsia"/>
          <w:sz w:val="20"/>
          <w:szCs w:val="20"/>
        </w:rPr>
        <w:t>期待</w:t>
      </w:r>
      <w:r>
        <w:rPr>
          <w:rFonts w:hint="eastAsia"/>
          <w:sz w:val="20"/>
          <w:szCs w:val="20"/>
        </w:rPr>
        <w:t>通りに行われないケース：</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91407" w14:paraId="1CCD25A5" w14:textId="77777777" w:rsidTr="002D14B2">
        <w:tc>
          <w:tcPr>
            <w:tcW w:w="8494" w:type="dxa"/>
          </w:tcPr>
          <w:p w14:paraId="1FE425D8" w14:textId="73E64B63" w:rsidR="00E9085B" w:rsidRDefault="00E9085B" w:rsidP="00E9085B">
            <w:pPr>
              <w:pStyle w:val="2-"/>
              <w:rPr>
                <w:color w:val="00B050"/>
              </w:rPr>
            </w:pPr>
            <w:r>
              <w:rPr>
                <w:rFonts w:hint="eastAsia"/>
                <w:color w:val="00B050"/>
              </w:rPr>
              <w:t>//max()</w:t>
            </w:r>
            <w:r>
              <w:rPr>
                <w:color w:val="00B050"/>
              </w:rPr>
              <w:t xml:space="preserve"> </w:t>
            </w:r>
            <w:r>
              <w:rPr>
                <w:rFonts w:hint="eastAsia"/>
                <w:color w:val="00B050"/>
              </w:rPr>
              <w:t xml:space="preserve"> </w:t>
            </w:r>
            <w:r>
              <w:rPr>
                <w:color w:val="00B050"/>
              </w:rPr>
              <w:t>…</w:t>
            </w:r>
            <w:r>
              <w:rPr>
                <w:rFonts w:hint="eastAsia"/>
                <w:color w:val="00B050"/>
              </w:rPr>
              <w:t xml:space="preserve"> テンプレート関数</w:t>
            </w:r>
          </w:p>
          <w:p w14:paraId="73BE2F44" w14:textId="66C9CF28" w:rsidR="00E9085B" w:rsidRDefault="00E9085B" w:rsidP="00E9085B">
            <w:pPr>
              <w:pStyle w:val="2-"/>
              <w:rPr>
                <w:color w:val="00B050"/>
              </w:rPr>
            </w:pPr>
            <w:r>
              <w:rPr>
                <w:rFonts w:hint="eastAsia"/>
                <w:color w:val="00B050"/>
              </w:rPr>
              <w:t xml:space="preserve">//max5() </w:t>
            </w:r>
            <w:r>
              <w:rPr>
                <w:color w:val="00B050"/>
              </w:rPr>
              <w:t xml:space="preserve">… </w:t>
            </w:r>
            <w:r>
              <w:rPr>
                <w:rFonts w:hint="eastAsia"/>
                <w:color w:val="00B050"/>
              </w:rPr>
              <w:t>マクロ</w:t>
            </w:r>
          </w:p>
          <w:p w14:paraId="64E70E59" w14:textId="77777777" w:rsidR="00E9085B" w:rsidRDefault="00E9085B" w:rsidP="00E9085B">
            <w:pPr>
              <w:pStyle w:val="2-"/>
              <w:rPr>
                <w:color w:val="00B050"/>
              </w:rPr>
            </w:pPr>
          </w:p>
          <w:p w14:paraId="5D364F74" w14:textId="77777777" w:rsidR="00E9085B" w:rsidRPr="00E9085B" w:rsidRDefault="00E9085B" w:rsidP="00E9085B">
            <w:pPr>
              <w:pStyle w:val="2-"/>
              <w:rPr>
                <w:color w:val="00B050"/>
              </w:rPr>
            </w:pPr>
            <w:r w:rsidRPr="00E9085B">
              <w:rPr>
                <w:rFonts w:hint="eastAsia"/>
                <w:color w:val="00B050"/>
              </w:rPr>
              <w:t>//定数</w:t>
            </w:r>
          </w:p>
          <w:p w14:paraId="0792FFD8" w14:textId="77777777" w:rsidR="00E9085B" w:rsidRDefault="00E9085B" w:rsidP="00E9085B">
            <w:pPr>
              <w:pStyle w:val="2-"/>
            </w:pPr>
            <w:r>
              <w:t xml:space="preserve">static const int sc1 = max(1, 2, 3, 4, 5);  </w:t>
            </w:r>
            <w:r w:rsidRPr="00E9085B">
              <w:rPr>
                <w:color w:val="00B050"/>
              </w:rPr>
              <w:t>//OK</w:t>
            </w:r>
          </w:p>
          <w:p w14:paraId="2D6DA7C2" w14:textId="77777777" w:rsidR="00E9085B" w:rsidRDefault="00E9085B" w:rsidP="00E9085B">
            <w:pPr>
              <w:pStyle w:val="2-"/>
            </w:pPr>
            <w:r>
              <w:t xml:space="preserve">static const int sc2 = max5(1, 2, 3, 4, 5); </w:t>
            </w:r>
            <w:r w:rsidRPr="00E9085B">
              <w:rPr>
                <w:color w:val="00B050"/>
              </w:rPr>
              <w:t>//OK</w:t>
            </w:r>
          </w:p>
          <w:p w14:paraId="62C99058" w14:textId="77777777" w:rsidR="00E9085B" w:rsidRDefault="00E9085B" w:rsidP="00E9085B">
            <w:pPr>
              <w:pStyle w:val="2-"/>
            </w:pPr>
            <w:r>
              <w:t xml:space="preserve">const int c1 = max(1, 2, 3, 4, 5);          </w:t>
            </w:r>
            <w:r w:rsidRPr="00E9085B">
              <w:rPr>
                <w:color w:val="00B050"/>
              </w:rPr>
              <w:t>//OK</w:t>
            </w:r>
          </w:p>
          <w:p w14:paraId="69B37C1F" w14:textId="77777777" w:rsidR="00E9085B" w:rsidRPr="00E9085B" w:rsidRDefault="00E9085B" w:rsidP="00E9085B">
            <w:pPr>
              <w:pStyle w:val="2-"/>
              <w:rPr>
                <w:color w:val="00B050"/>
              </w:rPr>
            </w:pPr>
            <w:r>
              <w:t xml:space="preserve">const int c2 = max5(1, 2, 3, 4, 5);         </w:t>
            </w:r>
            <w:r w:rsidRPr="00E9085B">
              <w:rPr>
                <w:color w:val="00B050"/>
              </w:rPr>
              <w:t>//OK</w:t>
            </w:r>
          </w:p>
          <w:p w14:paraId="3C4D4C69" w14:textId="77777777" w:rsidR="00E9085B" w:rsidRDefault="00E9085B" w:rsidP="00E9085B">
            <w:pPr>
              <w:pStyle w:val="2-"/>
            </w:pPr>
          </w:p>
          <w:p w14:paraId="7C793594" w14:textId="77777777" w:rsidR="00E9085B" w:rsidRPr="00E9085B" w:rsidRDefault="00E9085B" w:rsidP="00E9085B">
            <w:pPr>
              <w:pStyle w:val="2-"/>
              <w:rPr>
                <w:color w:val="00B050"/>
              </w:rPr>
            </w:pPr>
            <w:r w:rsidRPr="00E9085B">
              <w:rPr>
                <w:rFonts w:hint="eastAsia"/>
                <w:color w:val="00B050"/>
              </w:rPr>
              <w:t>//列挙</w:t>
            </w:r>
          </w:p>
          <w:p w14:paraId="51095C03" w14:textId="77777777" w:rsidR="00E9085B" w:rsidRDefault="00E9085B" w:rsidP="00E9085B">
            <w:pPr>
              <w:pStyle w:val="2-"/>
            </w:pPr>
            <w:r>
              <w:t>enum</w:t>
            </w:r>
          </w:p>
          <w:p w14:paraId="6F1BB2A2" w14:textId="77777777" w:rsidR="00E9085B" w:rsidRDefault="00E9085B" w:rsidP="00E9085B">
            <w:pPr>
              <w:pStyle w:val="2-"/>
            </w:pPr>
            <w:r>
              <w:t>{</w:t>
            </w:r>
          </w:p>
          <w:p w14:paraId="14A0DF00" w14:textId="77777777" w:rsidR="00E9085B" w:rsidRDefault="00E9085B" w:rsidP="00E9085B">
            <w:pPr>
              <w:pStyle w:val="2-"/>
            </w:pPr>
            <w:r w:rsidRPr="00E9085B">
              <w:rPr>
                <w:rFonts w:hint="eastAsia"/>
                <w:color w:val="00B050"/>
              </w:rPr>
              <w:t>//</w:t>
            </w:r>
            <w:r w:rsidRPr="00E9085B">
              <w:rPr>
                <w:rFonts w:hint="eastAsia"/>
                <w:color w:val="00B050"/>
              </w:rPr>
              <w:tab/>
              <w:t xml:space="preserve">e1 = max(1, 2, 3, 4, 5),  </w:t>
            </w:r>
            <w:r w:rsidRPr="00E9085B">
              <w:rPr>
                <w:rFonts w:hint="eastAsia"/>
                <w:color w:val="FF0000"/>
              </w:rPr>
              <w:t>//NG:コンパイルエラー</w:t>
            </w:r>
          </w:p>
          <w:p w14:paraId="7A97B712" w14:textId="77777777" w:rsidR="00E9085B" w:rsidRDefault="00E9085B" w:rsidP="00E9085B">
            <w:pPr>
              <w:pStyle w:val="2-"/>
            </w:pPr>
            <w:r>
              <w:tab/>
              <w:t xml:space="preserve">e2 = max5(1, 2, 3, 4, 5), </w:t>
            </w:r>
            <w:r w:rsidRPr="00E9085B">
              <w:rPr>
                <w:color w:val="00B050"/>
              </w:rPr>
              <w:t>//OK</w:t>
            </w:r>
          </w:p>
          <w:p w14:paraId="25ADB0A4" w14:textId="295736F6" w:rsidR="00E9085B" w:rsidRDefault="00E9085B" w:rsidP="00E9085B">
            <w:pPr>
              <w:pStyle w:val="2-"/>
            </w:pPr>
            <w:r>
              <w:t>};</w:t>
            </w:r>
          </w:p>
          <w:p w14:paraId="135E5554" w14:textId="77777777" w:rsidR="00E9085B" w:rsidRPr="00E9085B" w:rsidRDefault="00E9085B" w:rsidP="00E9085B">
            <w:pPr>
              <w:pStyle w:val="2-"/>
              <w:rPr>
                <w:color w:val="00B050"/>
              </w:rPr>
            </w:pPr>
            <w:r w:rsidRPr="00E9085B">
              <w:rPr>
                <w:rFonts w:hint="eastAsia"/>
                <w:color w:val="00B050"/>
              </w:rPr>
              <w:lastRenderedPageBreak/>
              <w:t>//クラス内の定数／初期値</w:t>
            </w:r>
          </w:p>
          <w:p w14:paraId="24FC3183" w14:textId="77777777" w:rsidR="00E9085B" w:rsidRDefault="00E9085B" w:rsidP="00E9085B">
            <w:pPr>
              <w:pStyle w:val="2-"/>
            </w:pPr>
            <w:r>
              <w:t>class CClass</w:t>
            </w:r>
          </w:p>
          <w:p w14:paraId="7A0438B1" w14:textId="77777777" w:rsidR="00E9085B" w:rsidRDefault="00E9085B" w:rsidP="00E9085B">
            <w:pPr>
              <w:pStyle w:val="2-"/>
            </w:pPr>
            <w:r>
              <w:t>{</w:t>
            </w:r>
          </w:p>
          <w:p w14:paraId="0EFFD0CB" w14:textId="77777777" w:rsidR="00E9085B" w:rsidRDefault="00E9085B" w:rsidP="00E9085B">
            <w:pPr>
              <w:pStyle w:val="2-"/>
            </w:pPr>
            <w:r>
              <w:t>public:</w:t>
            </w:r>
          </w:p>
          <w:p w14:paraId="58C9C7E8" w14:textId="558215A3" w:rsidR="00E9085B" w:rsidRDefault="00E9085B" w:rsidP="00E9085B">
            <w:pPr>
              <w:pStyle w:val="2-"/>
            </w:pPr>
            <w:r>
              <w:tab/>
              <w:t>//</w:t>
            </w:r>
            <w:r>
              <w:rPr>
                <w:rFonts w:hint="eastAsia"/>
              </w:rPr>
              <w:t>定数</w:t>
            </w:r>
          </w:p>
          <w:p w14:paraId="06F9C435" w14:textId="77777777" w:rsidR="00E9085B" w:rsidRDefault="00E9085B" w:rsidP="00E9085B">
            <w:pPr>
              <w:pStyle w:val="2-"/>
            </w:pPr>
            <w:r w:rsidRPr="00E9085B">
              <w:rPr>
                <w:rFonts w:hint="eastAsia"/>
                <w:color w:val="00B050"/>
              </w:rPr>
              <w:t>//</w:t>
            </w:r>
            <w:r w:rsidRPr="00E9085B">
              <w:rPr>
                <w:rFonts w:hint="eastAsia"/>
                <w:color w:val="00B050"/>
              </w:rPr>
              <w:tab/>
              <w:t xml:space="preserve">static const int sc1 = max(1, 2, 3, 4, 5);  </w:t>
            </w:r>
            <w:r w:rsidRPr="00E9085B">
              <w:rPr>
                <w:rFonts w:hint="eastAsia"/>
                <w:color w:val="FF0000"/>
              </w:rPr>
              <w:t>//NG:コンパイルエラー</w:t>
            </w:r>
          </w:p>
          <w:p w14:paraId="36E8CB2B" w14:textId="77777777" w:rsidR="00E9085B" w:rsidRPr="00E9085B" w:rsidRDefault="00E9085B" w:rsidP="00E9085B">
            <w:pPr>
              <w:pStyle w:val="2-"/>
              <w:rPr>
                <w:color w:val="00B050"/>
              </w:rPr>
            </w:pPr>
            <w:r>
              <w:tab/>
              <w:t xml:space="preserve">static const int sc2 = max5(1, 2, 3, 4, 5); </w:t>
            </w:r>
            <w:r w:rsidRPr="00E9085B">
              <w:rPr>
                <w:color w:val="00B050"/>
              </w:rPr>
              <w:t>//OK</w:t>
            </w:r>
          </w:p>
          <w:p w14:paraId="1BC70704" w14:textId="77777777" w:rsidR="00E9085B" w:rsidRDefault="00E9085B" w:rsidP="00E9085B">
            <w:pPr>
              <w:pStyle w:val="2-"/>
            </w:pPr>
            <w:r>
              <w:tab/>
              <w:t xml:space="preserve">const int c1 = max(1, 2, 3, 4, 5);          </w:t>
            </w:r>
            <w:r w:rsidRPr="00E9085B">
              <w:rPr>
                <w:color w:val="00B050"/>
              </w:rPr>
              <w:t>//OK</w:t>
            </w:r>
          </w:p>
          <w:p w14:paraId="3D64E87D" w14:textId="77777777" w:rsidR="00E9085B" w:rsidRDefault="00E9085B" w:rsidP="00E9085B">
            <w:pPr>
              <w:pStyle w:val="2-"/>
              <w:rPr>
                <w:color w:val="00B050"/>
              </w:rPr>
            </w:pPr>
            <w:r>
              <w:tab/>
              <w:t xml:space="preserve">const int c2 = max5(1, 2, 3, 4, 5);         </w:t>
            </w:r>
            <w:r w:rsidRPr="00E9085B">
              <w:rPr>
                <w:color w:val="00B050"/>
              </w:rPr>
              <w:t>//OK</w:t>
            </w:r>
          </w:p>
          <w:p w14:paraId="2370C71C" w14:textId="0945C7FE" w:rsidR="00E9085B" w:rsidRDefault="00E9085B" w:rsidP="00E9085B">
            <w:pPr>
              <w:pStyle w:val="2-"/>
            </w:pPr>
            <w:r>
              <w:rPr>
                <w:color w:val="00B050"/>
              </w:rPr>
              <w:tab/>
              <w:t>//</w:t>
            </w:r>
            <w:r>
              <w:rPr>
                <w:rFonts w:hint="eastAsia"/>
                <w:color w:val="00B050"/>
              </w:rPr>
              <w:t>コンストラクタ</w:t>
            </w:r>
          </w:p>
          <w:p w14:paraId="6337DA8D" w14:textId="77777777" w:rsidR="00E9085B" w:rsidRDefault="00E9085B" w:rsidP="00E9085B">
            <w:pPr>
              <w:pStyle w:val="2-"/>
            </w:pPr>
            <w:r>
              <w:tab/>
              <w:t>CClass() :</w:t>
            </w:r>
          </w:p>
          <w:p w14:paraId="70C83693" w14:textId="2F49E565" w:rsidR="00E9085B" w:rsidRPr="00E9085B" w:rsidRDefault="00E9085B" w:rsidP="00E9085B">
            <w:pPr>
              <w:pStyle w:val="2-"/>
              <w:rPr>
                <w:color w:val="00B050"/>
              </w:rPr>
            </w:pPr>
            <w:r>
              <w:tab/>
            </w:r>
            <w:r>
              <w:tab/>
              <w:t>v1(max(1, 2, 3, 4, 5)),</w:t>
            </w:r>
            <w:r w:rsidRPr="00E9085B">
              <w:rPr>
                <w:color w:val="00B050"/>
              </w:rPr>
              <w:t xml:space="preserve"> //OK</w:t>
            </w:r>
          </w:p>
          <w:p w14:paraId="4BE2A00F" w14:textId="40F21DDF" w:rsidR="00E9085B" w:rsidRPr="00E9085B" w:rsidRDefault="00E9085B" w:rsidP="00E9085B">
            <w:pPr>
              <w:pStyle w:val="2-"/>
              <w:rPr>
                <w:color w:val="00B050"/>
              </w:rPr>
            </w:pPr>
            <w:r>
              <w:tab/>
            </w:r>
            <w:r>
              <w:tab/>
              <w:t xml:space="preserve">v2(max5(1, 2, 3, 4, 5)) </w:t>
            </w:r>
            <w:r w:rsidRPr="00E9085B">
              <w:rPr>
                <w:color w:val="00B050"/>
              </w:rPr>
              <w:t>//OK</w:t>
            </w:r>
          </w:p>
          <w:p w14:paraId="502346A0" w14:textId="77777777" w:rsidR="00E9085B" w:rsidRDefault="00E9085B" w:rsidP="00E9085B">
            <w:pPr>
              <w:pStyle w:val="2-"/>
            </w:pPr>
            <w:r>
              <w:tab/>
              <w:t>{}</w:t>
            </w:r>
          </w:p>
          <w:p w14:paraId="55161558" w14:textId="7623DC5D" w:rsidR="00E9085B" w:rsidRDefault="00E9085B" w:rsidP="00E9085B">
            <w:pPr>
              <w:pStyle w:val="2-"/>
            </w:pPr>
            <w:r>
              <w:tab/>
              <w:t>//</w:t>
            </w:r>
            <w:r>
              <w:rPr>
                <w:rFonts w:hint="eastAsia"/>
              </w:rPr>
              <w:t>フィールド</w:t>
            </w:r>
          </w:p>
          <w:p w14:paraId="74594688" w14:textId="77777777" w:rsidR="00E9085B" w:rsidRDefault="00E9085B" w:rsidP="00E9085B">
            <w:pPr>
              <w:pStyle w:val="2-"/>
            </w:pPr>
            <w:r>
              <w:tab/>
              <w:t>int v1;</w:t>
            </w:r>
          </w:p>
          <w:p w14:paraId="1FF3CA84" w14:textId="77777777" w:rsidR="00E9085B" w:rsidRDefault="00E9085B" w:rsidP="00E9085B">
            <w:pPr>
              <w:pStyle w:val="2-"/>
            </w:pPr>
            <w:r>
              <w:tab/>
              <w:t>int v2;</w:t>
            </w:r>
          </w:p>
          <w:p w14:paraId="42BE6247" w14:textId="0EA0724A" w:rsidR="00091407" w:rsidRDefault="00E9085B" w:rsidP="00E9085B">
            <w:pPr>
              <w:pStyle w:val="2-"/>
            </w:pPr>
            <w:r>
              <w:t>};</w:t>
            </w:r>
          </w:p>
        </w:tc>
      </w:tr>
    </w:tbl>
    <w:p w14:paraId="3C6093F2" w14:textId="1F834748" w:rsidR="00945C70" w:rsidRDefault="00F749E5" w:rsidP="00945C70">
      <w:pPr>
        <w:pStyle w:val="2"/>
      </w:pPr>
      <w:bookmarkStart w:id="10" w:name="_Toc378965759"/>
      <w:r>
        <w:rPr>
          <w:rFonts w:hint="eastAsia"/>
        </w:rPr>
        <w:lastRenderedPageBreak/>
        <w:t>【比較</w:t>
      </w:r>
      <w:r w:rsidR="00847B34">
        <w:rPr>
          <w:rFonts w:hint="eastAsia"/>
        </w:rPr>
        <w:t>③</w:t>
      </w:r>
      <w:r>
        <w:rPr>
          <w:rFonts w:hint="eastAsia"/>
        </w:rPr>
        <w:t>】</w:t>
      </w:r>
      <w:r w:rsidR="00945C70">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仕様対応</w:t>
      </w:r>
      <w:r w:rsidR="00945C70">
        <w:rPr>
          <w:rFonts w:hint="eastAsia"/>
        </w:rPr>
        <w:t>版の</w:t>
      </w:r>
      <w:r w:rsidR="00945C70">
        <w:rPr>
          <w:rFonts w:hint="eastAsia"/>
        </w:rPr>
        <w:t>m</w:t>
      </w:r>
      <w:r w:rsidR="00945C70">
        <w:t>in</w:t>
      </w:r>
      <w:r w:rsidR="00945C70">
        <w:rPr>
          <w:rFonts w:hint="eastAsia"/>
        </w:rPr>
        <w:t>()</w:t>
      </w:r>
      <w:r w:rsidR="00945C70">
        <w:t xml:space="preserve"> </w:t>
      </w:r>
      <w:r w:rsidR="00945C70">
        <w:rPr>
          <w:rFonts w:hint="eastAsia"/>
        </w:rPr>
        <w:t>／</w:t>
      </w:r>
      <w:r w:rsidR="00945C70">
        <w:rPr>
          <w:rFonts w:hint="eastAsia"/>
        </w:rPr>
        <w:t xml:space="preserve"> m</w:t>
      </w:r>
      <w:r w:rsidR="00945C70">
        <w:t>ax</w:t>
      </w:r>
      <w:r w:rsidR="00945C70">
        <w:rPr>
          <w:rFonts w:hint="eastAsia"/>
        </w:rPr>
        <w:t>()</w:t>
      </w:r>
      <w:r w:rsidR="00945C70">
        <w:t xml:space="preserve"> </w:t>
      </w:r>
      <w:r w:rsidR="00945C70">
        <w:t>関数</w:t>
      </w:r>
      <w:bookmarkEnd w:id="10"/>
    </w:p>
    <w:p w14:paraId="6018802E" w14:textId="70A9C8EF" w:rsidR="00945C70" w:rsidRDefault="00010023" w:rsidP="00945C70">
      <w:pPr>
        <w:pStyle w:val="a9"/>
        <w:ind w:firstLine="283"/>
      </w:pPr>
      <w:r>
        <w:rPr>
          <w:rFonts w:hint="eastAsia"/>
        </w:rPr>
        <w:t>C</w:t>
      </w:r>
      <w:r>
        <w:t>++11</w:t>
      </w:r>
      <w:r>
        <w:t>では、テンプレートの可変長引数</w:t>
      </w:r>
      <w:r w:rsidR="009A485D">
        <w:fldChar w:fldCharType="begin"/>
      </w:r>
      <w:r w:rsidR="009A485D">
        <w:instrText xml:space="preserve"> XE "</w:instrText>
      </w:r>
      <w:r w:rsidR="009A485D">
        <w:rPr>
          <w:rFonts w:hint="eastAsia"/>
        </w:rPr>
        <w:instrText>可変長引数</w:instrText>
      </w:r>
      <w:r w:rsidR="009A485D">
        <w:instrText>" \y “</w:instrText>
      </w:r>
      <w:r w:rsidR="009A485D">
        <w:rPr>
          <w:rFonts w:hint="eastAsia"/>
        </w:rPr>
        <w:instrText>かへんちょうひきすう</w:instrText>
      </w:r>
      <w:r w:rsidR="009A485D">
        <w:instrText xml:space="preserve">” </w:instrText>
      </w:r>
      <w:r w:rsidR="009A485D">
        <w:fldChar w:fldCharType="end"/>
      </w:r>
      <w:r>
        <w:t>の仕様が追加されている。</w:t>
      </w:r>
    </w:p>
    <w:p w14:paraId="55B235D0" w14:textId="0945428E" w:rsidR="00010023" w:rsidRDefault="00010023" w:rsidP="00945C70">
      <w:pPr>
        <w:pStyle w:val="a9"/>
        <w:ind w:firstLine="283"/>
      </w:pPr>
      <w:r>
        <w:t>「活用例</w:t>
      </w:r>
      <w:r>
        <w:rPr>
          <w:rFonts w:hint="eastAsia"/>
        </w:rPr>
        <w:t>①」のサンプルは、</w:t>
      </w:r>
      <w:r>
        <w:rPr>
          <w:rFonts w:hint="eastAsia"/>
        </w:rPr>
        <w:t>2</w:t>
      </w:r>
      <w:r>
        <w:rPr>
          <w:rFonts w:hint="eastAsia"/>
        </w:rPr>
        <w:t>～</w:t>
      </w:r>
      <w:r>
        <w:rPr>
          <w:rFonts w:hint="eastAsia"/>
        </w:rPr>
        <w:t>5</w:t>
      </w:r>
      <w:r>
        <w:rPr>
          <w:rFonts w:hint="eastAsia"/>
        </w:rPr>
        <w:t>個の数字にオーバーロードで対応していたが、</w:t>
      </w:r>
      <w:r>
        <w:rPr>
          <w:rFonts w:hint="eastAsia"/>
        </w:rPr>
        <w:t>C++11</w:t>
      </w:r>
      <w:r>
        <w:rPr>
          <w:rFonts w:hint="eastAsia"/>
        </w:rPr>
        <w:t>の仕様に基づけば、これを可変長にすることができる。</w:t>
      </w:r>
    </w:p>
    <w:p w14:paraId="4116FCC8" w14:textId="7C2986DD" w:rsidR="00010023" w:rsidRDefault="00010023" w:rsidP="00010023">
      <w:pPr>
        <w:pStyle w:val="a9"/>
        <w:keepNext/>
        <w:widowControl/>
        <w:ind w:firstLine="283"/>
      </w:pPr>
      <w:r>
        <w:t>以下、そのサンプルを示す。</w:t>
      </w:r>
    </w:p>
    <w:p w14:paraId="6D4F0A13" w14:textId="77777777" w:rsidR="00945C70" w:rsidRDefault="00945C70" w:rsidP="00945C70">
      <w:pPr>
        <w:pStyle w:val="a9"/>
        <w:keepNext/>
        <w:widowControl/>
        <w:spacing w:beforeLines="50" w:before="180"/>
        <w:ind w:firstLineChars="0" w:firstLine="0"/>
      </w:pPr>
      <w:r>
        <w:rPr>
          <w:rFonts w:hint="eastAsia"/>
        </w:rPr>
        <w:t>【サンプル】</w:t>
      </w:r>
    </w:p>
    <w:p w14:paraId="0C427F01" w14:textId="6A7CAFB6" w:rsidR="00945C70" w:rsidRPr="00986F18" w:rsidRDefault="00945C70" w:rsidP="00945C70">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max</w:t>
      </w:r>
      <w:r w:rsidRPr="00986F18">
        <w:rPr>
          <w:sz w:val="20"/>
          <w:szCs w:val="20"/>
        </w:rPr>
        <w:t xml:space="preserve">() </w:t>
      </w:r>
      <w:r w:rsidRPr="00986F18">
        <w:rPr>
          <w:rFonts w:hint="eastAsia"/>
          <w:sz w:val="20"/>
          <w:szCs w:val="20"/>
        </w:rPr>
        <w:t>関数</w:t>
      </w:r>
      <w:r w:rsidR="00AD64E7">
        <w:rPr>
          <w:rFonts w:hint="eastAsia"/>
          <w:sz w:val="20"/>
          <w:szCs w:val="20"/>
        </w:rPr>
        <w:t>改良版のサンプル：</w:t>
      </w:r>
      <w:r w:rsidR="00FC0C12" w:rsidRPr="00FC0C12">
        <w:rPr>
          <w:rFonts w:hint="eastAsia"/>
          <w:color w:val="FF0000"/>
          <w:sz w:val="20"/>
          <w:szCs w:val="20"/>
        </w:rPr>
        <w:t>※</w:t>
      </w:r>
      <w:r w:rsidR="00FC0C12" w:rsidRPr="00FC0C12">
        <w:rPr>
          <w:rFonts w:hint="eastAsia"/>
          <w:color w:val="FF0000"/>
          <w:sz w:val="20"/>
          <w:szCs w:val="20"/>
        </w:rPr>
        <w:t xml:space="preserve">inline </w:t>
      </w:r>
      <w:r w:rsidR="00FC0C12" w:rsidRPr="00FC0C12">
        <w:rPr>
          <w:rFonts w:hint="eastAsia"/>
          <w:color w:val="FF0000"/>
          <w:sz w:val="20"/>
          <w:szCs w:val="20"/>
        </w:rPr>
        <w:t>指定を省略しているので注意</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A93E93A" w14:textId="77777777" w:rsidTr="00B84F1B">
        <w:tc>
          <w:tcPr>
            <w:tcW w:w="8494" w:type="dxa"/>
          </w:tcPr>
          <w:p w14:paraId="64D33610" w14:textId="77777777" w:rsidR="00EF7FE6" w:rsidRPr="00EF7FE6" w:rsidRDefault="00EF7FE6" w:rsidP="00EF7FE6">
            <w:pPr>
              <w:pStyle w:val="2-"/>
              <w:rPr>
                <w:color w:val="00B050"/>
              </w:rPr>
            </w:pPr>
            <w:r w:rsidRPr="00EF7FE6">
              <w:rPr>
                <w:rFonts w:hint="eastAsia"/>
                <w:color w:val="00B050"/>
              </w:rPr>
              <w:t>//値が二つの max()</w:t>
            </w:r>
          </w:p>
          <w:p w14:paraId="15CDDFD4" w14:textId="77777777" w:rsidR="00EF7FE6" w:rsidRDefault="00EF7FE6" w:rsidP="00EF7FE6">
            <w:pPr>
              <w:pStyle w:val="2-"/>
            </w:pPr>
            <w:r>
              <w:t>template&lt;typename T1, typename T2&gt;</w:t>
            </w:r>
          </w:p>
          <w:p w14:paraId="16107D98" w14:textId="77777777" w:rsidR="00EF7FE6" w:rsidRDefault="00EF7FE6" w:rsidP="00EF7FE6">
            <w:pPr>
              <w:pStyle w:val="2-"/>
            </w:pPr>
            <w:r>
              <w:t xml:space="preserve">T1 </w:t>
            </w:r>
            <w:r w:rsidRPr="000167D8">
              <w:rPr>
                <w:color w:val="FF0000"/>
              </w:rPr>
              <w:t>max</w:t>
            </w:r>
            <w:r>
              <w:t>(T1 n1, T2 n2){ return n1 &gt; n2 ? n1 : n2;  }</w:t>
            </w:r>
          </w:p>
          <w:p w14:paraId="11AEDED4" w14:textId="77777777" w:rsidR="00EF7FE6" w:rsidRDefault="00EF7FE6" w:rsidP="00EF7FE6">
            <w:pPr>
              <w:pStyle w:val="2-"/>
            </w:pPr>
          </w:p>
          <w:p w14:paraId="7CA71DBD" w14:textId="34B1E2F3" w:rsidR="00EF7FE6" w:rsidRPr="00EF7FE6" w:rsidRDefault="00EF7FE6" w:rsidP="00EF7FE6">
            <w:pPr>
              <w:pStyle w:val="2-"/>
              <w:rPr>
                <w:color w:val="00B050"/>
              </w:rPr>
            </w:pPr>
            <w:r w:rsidRPr="00EF7FE6">
              <w:rPr>
                <w:rFonts w:hint="eastAsia"/>
                <w:color w:val="00B050"/>
              </w:rPr>
              <w:t>//値が三つ以上の max()</w:t>
            </w:r>
            <w:r w:rsidRPr="005A63A7">
              <w:rPr>
                <w:rFonts w:hint="eastAsia"/>
                <w:color w:val="FF0000"/>
              </w:rPr>
              <w:t xml:space="preserve"> : 再帰処理</w:t>
            </w:r>
            <w:r w:rsidR="005A63A7">
              <w:rPr>
                <w:rFonts w:hint="eastAsia"/>
                <w:color w:val="FF0000"/>
              </w:rPr>
              <w:t>（注：テンプレートの特殊化ではなく、関数のオーバーロードで</w:t>
            </w:r>
            <w:r w:rsidR="00B84F1B">
              <w:rPr>
                <w:rFonts w:hint="eastAsia"/>
                <w:color w:val="FF0000"/>
              </w:rPr>
              <w:t>再帰</w:t>
            </w:r>
            <w:r w:rsidR="005A63A7">
              <w:rPr>
                <w:rFonts w:hint="eastAsia"/>
                <w:color w:val="FF0000"/>
              </w:rPr>
              <w:t>を</w:t>
            </w:r>
            <w:r w:rsidR="00426B23">
              <w:rPr>
                <w:rFonts w:hint="eastAsia"/>
                <w:color w:val="FF0000"/>
              </w:rPr>
              <w:t>終結</w:t>
            </w:r>
            <w:r w:rsidR="005A63A7">
              <w:rPr>
                <w:rFonts w:hint="eastAsia"/>
                <w:color w:val="FF0000"/>
              </w:rPr>
              <w:t>させている）</w:t>
            </w:r>
          </w:p>
          <w:p w14:paraId="322CDABD" w14:textId="77777777" w:rsidR="00EF7FE6" w:rsidRDefault="00EF7FE6" w:rsidP="00EF7FE6">
            <w:pPr>
              <w:pStyle w:val="2-"/>
            </w:pPr>
            <w:r>
              <w:t xml:space="preserve">template&lt;typename T1, typename T2, typename T3, </w:t>
            </w:r>
            <w:r w:rsidRPr="00EF7FE6">
              <w:rPr>
                <w:color w:val="FF0000"/>
              </w:rPr>
              <w:t>typename... Tx</w:t>
            </w:r>
            <w:r>
              <w:t>&gt;</w:t>
            </w:r>
          </w:p>
          <w:p w14:paraId="289D034A" w14:textId="384373EE" w:rsidR="00945C70" w:rsidRDefault="00EF7FE6" w:rsidP="00EF7FE6">
            <w:pPr>
              <w:pStyle w:val="2-"/>
            </w:pPr>
            <w:r>
              <w:t xml:space="preserve">T1 </w:t>
            </w:r>
            <w:r w:rsidRPr="000167D8">
              <w:rPr>
                <w:color w:val="FF0000"/>
              </w:rPr>
              <w:t>max</w:t>
            </w:r>
            <w:r>
              <w:t xml:space="preserve">(T1 n1, T2 n2, T3 n3, </w:t>
            </w:r>
            <w:r w:rsidRPr="00EF7FE6">
              <w:rPr>
                <w:color w:val="FF0000"/>
              </w:rPr>
              <w:t>Tx... nx</w:t>
            </w:r>
            <w:r>
              <w:t xml:space="preserve">){ return max(max(n1, n2), n3, </w:t>
            </w:r>
            <w:r w:rsidRPr="00EF7FE6">
              <w:rPr>
                <w:color w:val="FF0000"/>
              </w:rPr>
              <w:t>nx...</w:t>
            </w:r>
            <w:r>
              <w:t xml:space="preserve">); } </w:t>
            </w:r>
            <w:r w:rsidRPr="00EF7FE6">
              <w:rPr>
                <w:color w:val="FF0000"/>
              </w:rPr>
              <w:t>//nxが空になったら値が二つの</w:t>
            </w:r>
            <w:r w:rsidRPr="00EF7FE6">
              <w:rPr>
                <w:rFonts w:hint="eastAsia"/>
                <w:color w:val="FF0000"/>
              </w:rPr>
              <w:t>方が呼ばれる</w:t>
            </w:r>
          </w:p>
        </w:tc>
      </w:tr>
    </w:tbl>
    <w:p w14:paraId="07672A85" w14:textId="77777777" w:rsidR="00945C70" w:rsidRPr="00986F18" w:rsidRDefault="00945C70" w:rsidP="00945C70">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2E0AFAE1" w14:textId="77777777" w:rsidTr="00B84F1B">
        <w:tc>
          <w:tcPr>
            <w:tcW w:w="8494" w:type="dxa"/>
          </w:tcPr>
          <w:p w14:paraId="26AF83C9" w14:textId="4DF8C9C1" w:rsidR="005A63A7" w:rsidRDefault="005A63A7" w:rsidP="005A63A7">
            <w:pPr>
              <w:pStyle w:val="2-"/>
            </w:pPr>
            <w:r>
              <w:t xml:space="preserve">const int v1 = </w:t>
            </w:r>
            <w:r w:rsidRPr="000167D8">
              <w:rPr>
                <w:color w:val="FF0000"/>
              </w:rPr>
              <w:t>max</w:t>
            </w:r>
            <w:r>
              <w:t>(1, 2);</w:t>
            </w:r>
          </w:p>
          <w:p w14:paraId="365F7350" w14:textId="3D85B836" w:rsidR="005A63A7" w:rsidRDefault="005A63A7" w:rsidP="005A63A7">
            <w:pPr>
              <w:pStyle w:val="2-"/>
            </w:pPr>
            <w:r>
              <w:t xml:space="preserve">const int v2 = </w:t>
            </w:r>
            <w:r w:rsidRPr="000167D8">
              <w:rPr>
                <w:color w:val="FF0000"/>
              </w:rPr>
              <w:t>max</w:t>
            </w:r>
            <w:r>
              <w:t>(3, 4, 5);</w:t>
            </w:r>
          </w:p>
          <w:p w14:paraId="06D78DDF" w14:textId="767D3C78" w:rsidR="005A63A7" w:rsidRDefault="005A63A7" w:rsidP="005A63A7">
            <w:pPr>
              <w:pStyle w:val="2-"/>
            </w:pPr>
            <w:r>
              <w:t xml:space="preserve">const int v3 = </w:t>
            </w:r>
            <w:r w:rsidRPr="000167D8">
              <w:rPr>
                <w:color w:val="FF0000"/>
              </w:rPr>
              <w:t>max</w:t>
            </w:r>
            <w:r>
              <w:t>(6, 7, 8, 9);</w:t>
            </w:r>
          </w:p>
          <w:p w14:paraId="166A5445" w14:textId="24DE12A0" w:rsidR="005A63A7" w:rsidRDefault="005A63A7" w:rsidP="005A63A7">
            <w:pPr>
              <w:pStyle w:val="2-"/>
            </w:pPr>
            <w:r>
              <w:t>const int v4 =</w:t>
            </w:r>
            <w:r w:rsidRPr="000167D8">
              <w:rPr>
                <w:color w:val="FF0000"/>
              </w:rPr>
              <w:t xml:space="preserve"> max</w:t>
            </w:r>
            <w:r>
              <w:t>(10, 11, 12, 13, 14);</w:t>
            </w:r>
          </w:p>
          <w:p w14:paraId="082F8DA6" w14:textId="2989C1D7" w:rsidR="005A63A7" w:rsidRDefault="005A63A7" w:rsidP="005A63A7">
            <w:pPr>
              <w:pStyle w:val="2-"/>
            </w:pPr>
            <w:r>
              <w:t xml:space="preserve">const int v5 = </w:t>
            </w:r>
            <w:r w:rsidRPr="000167D8">
              <w:rPr>
                <w:color w:val="FF0000"/>
              </w:rPr>
              <w:t>max</w:t>
            </w:r>
            <w:r>
              <w:t>(1, 2, 3, 4, 5, 6, 7, 8, 9, 10, 11, 12, 13, 14);</w:t>
            </w:r>
          </w:p>
          <w:p w14:paraId="2359BDB9" w14:textId="0B4AC24E" w:rsidR="005A63A7" w:rsidRDefault="005A63A7" w:rsidP="005A63A7">
            <w:pPr>
              <w:pStyle w:val="2-"/>
            </w:pPr>
            <w:r>
              <w:t xml:space="preserve">const int v6 = </w:t>
            </w:r>
            <w:r w:rsidRPr="000167D8">
              <w:rPr>
                <w:color w:val="FF0000"/>
              </w:rPr>
              <w:t>max</w:t>
            </w:r>
            <w:r>
              <w:t>(6, 5, 4, 3, 2, 1);</w:t>
            </w:r>
          </w:p>
          <w:p w14:paraId="44D02053" w14:textId="5D2237B1" w:rsidR="005A63A7" w:rsidRDefault="005A63A7" w:rsidP="005A63A7">
            <w:pPr>
              <w:pStyle w:val="2-"/>
            </w:pPr>
            <w:r>
              <w:t xml:space="preserve">const int v7 = </w:t>
            </w:r>
            <w:r w:rsidRPr="000167D8">
              <w:rPr>
                <w:color w:val="FF0000"/>
              </w:rPr>
              <w:t>max</w:t>
            </w:r>
            <w:r>
              <w:t>(1, 2, 3, 4, 5, 6, 7, 8, 9, 10, 11, 12, 13, 14, 15);</w:t>
            </w:r>
          </w:p>
          <w:p w14:paraId="5BAD9A72" w14:textId="7F74D9E1" w:rsidR="00945C70" w:rsidRDefault="005A63A7" w:rsidP="005A63A7">
            <w:pPr>
              <w:pStyle w:val="2-"/>
            </w:pPr>
            <w:r>
              <w:t>printf("{%d, %d, %d, %d, %d, %d, %d}\n", v1, v2, v3, v4, v5, v6, v7);</w:t>
            </w:r>
          </w:p>
        </w:tc>
      </w:tr>
    </w:tbl>
    <w:p w14:paraId="7647600D" w14:textId="77777777" w:rsidR="00945C70" w:rsidRPr="00986F18" w:rsidRDefault="00945C70" w:rsidP="00945C70">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45C70" w14:paraId="7B5B6AA2" w14:textId="77777777" w:rsidTr="00B84F1B">
        <w:tc>
          <w:tcPr>
            <w:tcW w:w="8494" w:type="dxa"/>
          </w:tcPr>
          <w:p w14:paraId="7CE15D02" w14:textId="4AD60A9E" w:rsidR="000167D8" w:rsidRDefault="000167D8" w:rsidP="000167D8">
            <w:pPr>
              <w:pStyle w:val="2-"/>
            </w:pPr>
            <w:r>
              <w:t xml:space="preserve">00821D60  push        esi  </w:t>
            </w:r>
          </w:p>
          <w:p w14:paraId="6CBA03B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372D9C8F"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6BDBF762"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0AE57D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6B6CF360"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4DC198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6F4B20E" w14:textId="51E5A587" w:rsidR="000167D8" w:rsidRDefault="000167D8" w:rsidP="000167D8">
            <w:pPr>
              <w:pStyle w:val="2-"/>
            </w:pPr>
            <w:r>
              <w:t xml:space="preserve">00821D61  </w:t>
            </w:r>
            <w:r w:rsidRPr="000167D8">
              <w:rPr>
                <w:color w:val="FF0000"/>
              </w:rPr>
              <w:t>mov         eax,6</w:t>
            </w:r>
            <w:r>
              <w:t xml:space="preserve">  </w:t>
            </w:r>
            <w:r>
              <w:tab/>
            </w:r>
            <w:r>
              <w:tab/>
            </w:r>
            <w:r w:rsidRPr="000167D8">
              <w:rPr>
                <w:color w:val="FF0000"/>
              </w:rPr>
              <w:t>← 定数化しきれずに部分的なインライン展開が起こっているもの</w:t>
            </w:r>
          </w:p>
          <w:p w14:paraId="445F74B0" w14:textId="7C834A80" w:rsidR="000167D8" w:rsidRDefault="000167D8" w:rsidP="000167D8">
            <w:pPr>
              <w:pStyle w:val="2-"/>
            </w:pPr>
            <w:r>
              <w:t xml:space="preserve">00821D66  </w:t>
            </w:r>
            <w:r w:rsidRPr="000167D8">
              <w:rPr>
                <w:color w:val="FF0000"/>
              </w:rPr>
              <w:t>mov         esi,2</w:t>
            </w:r>
            <w:r>
              <w:t xml:space="preserve">  </w:t>
            </w:r>
            <w:r>
              <w:tab/>
            </w:r>
            <w:r>
              <w:tab/>
            </w:r>
            <w:r w:rsidRPr="000167D8">
              <w:rPr>
                <w:color w:val="FF0000"/>
              </w:rPr>
              <w:t>←</w:t>
            </w:r>
          </w:p>
          <w:p w14:paraId="1D0C6738" w14:textId="552823A1" w:rsidR="000167D8" w:rsidRDefault="000167D8" w:rsidP="000167D8">
            <w:pPr>
              <w:pStyle w:val="2-"/>
            </w:pPr>
            <w:r>
              <w:t xml:space="preserve">00821D6B  </w:t>
            </w:r>
            <w:r w:rsidRPr="000167D8">
              <w:rPr>
                <w:color w:val="FF0000"/>
              </w:rPr>
              <w:t xml:space="preserve">cmp         eax,esi </w:t>
            </w:r>
            <w:r>
              <w:t xml:space="preserve"> </w:t>
            </w:r>
            <w:r>
              <w:tab/>
            </w:r>
            <w:r w:rsidRPr="000167D8">
              <w:rPr>
                <w:color w:val="FF0000"/>
              </w:rPr>
              <w:t>←</w:t>
            </w:r>
          </w:p>
          <w:p w14:paraId="7FE09CAB" w14:textId="7FEBBFDC" w:rsidR="000167D8" w:rsidRDefault="000167D8" w:rsidP="000167D8">
            <w:pPr>
              <w:pStyle w:val="2-"/>
            </w:pPr>
            <w:r>
              <w:t xml:space="preserve">00821D6D  </w:t>
            </w:r>
            <w:r w:rsidRPr="000167D8">
              <w:rPr>
                <w:color w:val="FF0000"/>
              </w:rPr>
              <w:t xml:space="preserve">cmovg       esi,eax </w:t>
            </w:r>
            <w:r>
              <w:t xml:space="preserve"> </w:t>
            </w:r>
            <w:r>
              <w:tab/>
            </w:r>
            <w:r w:rsidRPr="000167D8">
              <w:rPr>
                <w:color w:val="FF0000"/>
              </w:rPr>
              <w:t>←</w:t>
            </w:r>
          </w:p>
          <w:p w14:paraId="66E73757" w14:textId="77777777" w:rsidR="000167D8" w:rsidRPr="000167D8" w:rsidRDefault="000167D8" w:rsidP="000167D8">
            <w:pPr>
              <w:pStyle w:val="2-"/>
              <w:rPr>
                <w:color w:val="808080" w:themeColor="background1" w:themeShade="80"/>
              </w:rPr>
            </w:pPr>
            <w:r w:rsidRPr="000167D8">
              <w:rPr>
                <w:color w:val="808080" w:themeColor="background1" w:themeShade="80"/>
              </w:rPr>
              <w:lastRenderedPageBreak/>
              <w:tab/>
              <w:t>const int v7 = vmax(1, 2, 3, 4, 5, 6, 7, 8, 9, 10, 11, 12, 13, 14, 15);</w:t>
            </w:r>
          </w:p>
          <w:p w14:paraId="4F43021C" w14:textId="77777777" w:rsidR="000167D8" w:rsidRDefault="000167D8" w:rsidP="000167D8">
            <w:pPr>
              <w:pStyle w:val="2-"/>
            </w:pPr>
            <w:r>
              <w:t xml:space="preserve">00821D70  sub         esp,34h  </w:t>
            </w:r>
          </w:p>
          <w:p w14:paraId="58B4CF87" w14:textId="77777777" w:rsidR="000167D8" w:rsidRDefault="000167D8" w:rsidP="000167D8">
            <w:pPr>
              <w:pStyle w:val="2-"/>
            </w:pPr>
            <w:r>
              <w:t xml:space="preserve">00821D73  </w:t>
            </w:r>
            <w:r w:rsidRPr="000167D8">
              <w:rPr>
                <w:color w:val="FF0000"/>
              </w:rPr>
              <w:t xml:space="preserve">call        vmax&lt;int,int,int,int,int,int,int,int,int,int,int,int,int,int,int&gt; (0824C30h)  </w:t>
            </w:r>
          </w:p>
          <w:p w14:paraId="6D99FA48" w14:textId="7C483C35" w:rsidR="000167D8" w:rsidRDefault="000167D8" w:rsidP="000167D8">
            <w:pPr>
              <w:pStyle w:val="2-"/>
            </w:pPr>
            <w:r>
              <w:tab/>
            </w:r>
            <w:r>
              <w:tab/>
            </w:r>
            <w:r>
              <w:tab/>
            </w:r>
            <w:r>
              <w:tab/>
            </w:r>
            <w:r>
              <w:tab/>
            </w:r>
            <w:r>
              <w:tab/>
            </w:r>
            <w:r w:rsidRPr="000167D8">
              <w:rPr>
                <w:color w:val="FF0000"/>
              </w:rPr>
              <w:t>←</w:t>
            </w:r>
            <w:r>
              <w:rPr>
                <w:color w:val="FF0000"/>
              </w:rPr>
              <w:t xml:space="preserve"> </w:t>
            </w:r>
            <w:r w:rsidRPr="000167D8">
              <w:rPr>
                <w:color w:val="FF0000"/>
              </w:rPr>
              <w:t>パラメータが長すぎて定数化されず、ランタイムの関数呼び出し化</w:t>
            </w:r>
            <w:r>
              <w:rPr>
                <w:color w:val="FF0000"/>
              </w:rPr>
              <w:t>したもの</w:t>
            </w:r>
          </w:p>
          <w:p w14:paraId="2B8A4257" w14:textId="0B1A6C20"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21FC457" w14:textId="4DE70CC2" w:rsidR="000167D8" w:rsidRPr="008E2E9B" w:rsidRDefault="000167D8" w:rsidP="000167D8">
            <w:pPr>
              <w:pStyle w:val="2-"/>
              <w:rPr>
                <w:color w:val="FF0000"/>
              </w:rPr>
            </w:pPr>
            <w:r>
              <w:t xml:space="preserve">00821D78  </w:t>
            </w:r>
            <w:r w:rsidRPr="000167D8">
              <w:rPr>
                <w:color w:val="FF0000"/>
              </w:rPr>
              <w:t xml:space="preserve">push        eax </w:t>
            </w:r>
            <w:r>
              <w:t xml:space="preserve"> </w:t>
            </w:r>
            <w:r w:rsidR="008E2E9B">
              <w:tab/>
            </w:r>
            <w:r w:rsidR="008E2E9B">
              <w:tab/>
            </w:r>
            <w:r w:rsidR="008E2E9B" w:rsidRPr="008E2E9B">
              <w:rPr>
                <w:color w:val="FF0000"/>
              </w:rPr>
              <w:t>← 関数の結果を</w:t>
            </w:r>
            <w:r w:rsidR="008E2E9B" w:rsidRPr="008E2E9B">
              <w:rPr>
                <w:rFonts w:hint="eastAsia"/>
                <w:color w:val="FF0000"/>
              </w:rPr>
              <w:t xml:space="preserve"> printf に受け渡し</w:t>
            </w:r>
          </w:p>
          <w:p w14:paraId="47BC3B69"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v1 = vmax(1, 2);</w:t>
            </w:r>
          </w:p>
          <w:p w14:paraId="1B4004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v2 = vmax(3, 4, 5);</w:t>
            </w:r>
          </w:p>
          <w:p w14:paraId="01E98AC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v3 = vmax(6, 7, 8, 9);</w:t>
            </w:r>
          </w:p>
          <w:p w14:paraId="777D8C0B"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v4 = vmax(10, 11, 12, 13, 14);</w:t>
            </w:r>
          </w:p>
          <w:p w14:paraId="26727218"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v5 = vmax(1, 2, 3, 4, 5, 6, 7, 8, 9, 10, 11, 12, 13, 14);</w:t>
            </w:r>
          </w:p>
          <w:p w14:paraId="0F8FC316" w14:textId="77777777" w:rsidR="000167D8" w:rsidRPr="000167D8" w:rsidRDefault="000167D8" w:rsidP="000167D8">
            <w:pPr>
              <w:pStyle w:val="2-"/>
              <w:rPr>
                <w:color w:val="808080" w:themeColor="background1" w:themeShade="80"/>
              </w:rPr>
            </w:pPr>
            <w:r w:rsidRPr="000167D8">
              <w:rPr>
                <w:color w:val="808080" w:themeColor="background1" w:themeShade="80"/>
              </w:rPr>
              <w:tab/>
              <w:t>const int v6 = vmax(6, 5, 4, 3, 2, 1);</w:t>
            </w:r>
          </w:p>
          <w:p w14:paraId="193BD798" w14:textId="731108CC" w:rsidR="000167D8" w:rsidRDefault="000167D8" w:rsidP="000167D8">
            <w:pPr>
              <w:pStyle w:val="2-"/>
            </w:pPr>
            <w:r>
              <w:t xml:space="preserve">00821D79 </w:t>
            </w:r>
            <w:r w:rsidRPr="008E2E9B">
              <w:rPr>
                <w:color w:val="FF0000"/>
              </w:rPr>
              <w:t xml:space="preserve"> mov         eax,1</w:t>
            </w:r>
            <w:r>
              <w:t xml:space="preserve">  </w:t>
            </w:r>
            <w:r w:rsidR="008E2E9B">
              <w:tab/>
            </w:r>
            <w:r w:rsidR="008E2E9B">
              <w:tab/>
            </w:r>
            <w:r w:rsidR="008E2E9B" w:rsidRPr="00986F18">
              <w:rPr>
                <w:color w:val="FF0000"/>
              </w:rPr>
              <w:t>←</w:t>
            </w:r>
            <w:r w:rsidR="008E2E9B">
              <w:rPr>
                <w:color w:val="FF0000"/>
              </w:rPr>
              <w:t xml:space="preserve"> </w:t>
            </w:r>
            <w:r w:rsidR="008E2E9B" w:rsidRPr="000167D8">
              <w:rPr>
                <w:color w:val="FF0000"/>
              </w:rPr>
              <w:t>定数化しきれずに部分的なインライン展開が起こっているもの</w:t>
            </w:r>
            <w:r w:rsidR="008E2E9B">
              <w:rPr>
                <w:color w:val="FF0000"/>
              </w:rPr>
              <w:t>（上部の続き）</w:t>
            </w:r>
          </w:p>
          <w:p w14:paraId="27CAA954" w14:textId="585B1410" w:rsidR="000167D8" w:rsidRDefault="000167D8" w:rsidP="000167D8">
            <w:pPr>
              <w:pStyle w:val="2-"/>
            </w:pPr>
            <w:r>
              <w:t xml:space="preserve">00821D7E </w:t>
            </w:r>
            <w:r w:rsidRPr="008E2E9B">
              <w:rPr>
                <w:color w:val="FF0000"/>
              </w:rPr>
              <w:t xml:space="preserve"> cmp         esi,eax </w:t>
            </w:r>
            <w:r>
              <w:t xml:space="preserve"> </w:t>
            </w:r>
            <w:r w:rsidR="008E2E9B">
              <w:tab/>
            </w:r>
            <w:r w:rsidR="008E2E9B" w:rsidRPr="00986F18">
              <w:rPr>
                <w:color w:val="FF0000"/>
              </w:rPr>
              <w:t>←</w:t>
            </w:r>
          </w:p>
          <w:p w14:paraId="24CEBD74" w14:textId="20BF3A53" w:rsidR="000167D8" w:rsidRDefault="000167D8" w:rsidP="000167D8">
            <w:pPr>
              <w:pStyle w:val="2-"/>
            </w:pPr>
            <w:r>
              <w:t xml:space="preserve">00821D80 </w:t>
            </w:r>
            <w:r w:rsidRPr="008E2E9B">
              <w:rPr>
                <w:color w:val="FF0000"/>
              </w:rPr>
              <w:t xml:space="preserve"> cmovg       eax,esi</w:t>
            </w:r>
            <w:r>
              <w:t xml:space="preserve">  </w:t>
            </w:r>
            <w:r w:rsidR="008E2E9B">
              <w:tab/>
            </w:r>
            <w:r w:rsidR="008E2E9B" w:rsidRPr="00986F18">
              <w:rPr>
                <w:color w:val="FF0000"/>
              </w:rPr>
              <w:t>←</w:t>
            </w:r>
          </w:p>
          <w:p w14:paraId="2A46DEFD" w14:textId="77777777" w:rsidR="000167D8" w:rsidRPr="000167D8" w:rsidRDefault="000167D8" w:rsidP="000167D8">
            <w:pPr>
              <w:pStyle w:val="2-"/>
              <w:rPr>
                <w:color w:val="808080" w:themeColor="background1" w:themeShade="80"/>
              </w:rPr>
            </w:pPr>
            <w:r w:rsidRPr="000167D8">
              <w:rPr>
                <w:color w:val="808080" w:themeColor="background1" w:themeShade="80"/>
              </w:rPr>
              <w:tab/>
              <w:t>printf("{%d, %d, %d, %d, %d, %d, %d}\n", v1, v2, v3, v4, v5, v6, v7);</w:t>
            </w:r>
          </w:p>
          <w:p w14:paraId="7BE54D33" w14:textId="151760CC" w:rsidR="000167D8" w:rsidRDefault="000167D8" w:rsidP="000167D8">
            <w:pPr>
              <w:pStyle w:val="2-"/>
            </w:pPr>
            <w:r>
              <w:t xml:space="preserve">00821D83 </w:t>
            </w:r>
            <w:r w:rsidRPr="008E2E9B">
              <w:rPr>
                <w:color w:val="FF0000"/>
              </w:rPr>
              <w:t xml:space="preserve"> push        eax</w:t>
            </w:r>
            <w:r>
              <w:t xml:space="preserve">  </w:t>
            </w:r>
            <w:r w:rsidR="008E2E9B">
              <w:tab/>
            </w:r>
            <w:r w:rsidR="008E2E9B">
              <w:tab/>
            </w:r>
            <w:r w:rsidR="008E2E9B" w:rsidRPr="00986F18">
              <w:rPr>
                <w:color w:val="FF0000"/>
              </w:rPr>
              <w:t>←</w:t>
            </w:r>
            <w:r w:rsidR="008E2E9B">
              <w:rPr>
                <w:color w:val="FF0000"/>
              </w:rPr>
              <w:t>インラインで計算した結果を</w:t>
            </w:r>
            <w:r w:rsidR="008E2E9B" w:rsidRPr="008E2E9B">
              <w:rPr>
                <w:rFonts w:hint="eastAsia"/>
                <w:color w:val="FF0000"/>
              </w:rPr>
              <w:t>printf に受け渡し</w:t>
            </w:r>
          </w:p>
          <w:p w14:paraId="5F6F0F0F" w14:textId="62DFB145" w:rsidR="000167D8" w:rsidRPr="000167D8" w:rsidRDefault="000167D8" w:rsidP="000167D8">
            <w:pPr>
              <w:pStyle w:val="2-"/>
              <w:rPr>
                <w:color w:val="FF0000"/>
              </w:rPr>
            </w:pPr>
            <w:r>
              <w:t xml:space="preserve">00821D84 </w:t>
            </w:r>
            <w:r w:rsidRPr="000167D8">
              <w:rPr>
                <w:color w:val="FF0000"/>
              </w:rPr>
              <w:t xml:space="preserve"> push</w:t>
            </w:r>
            <w:r>
              <w:t xml:space="preserve">        </w:t>
            </w:r>
            <w:r w:rsidRPr="000167D8">
              <w:rPr>
                <w:color w:val="FF0000"/>
              </w:rPr>
              <w:t>0Eh</w:t>
            </w:r>
            <w:r>
              <w:t xml:space="preserve">  </w:t>
            </w:r>
            <w:r>
              <w:tab/>
            </w:r>
            <w:r w:rsidR="008E2E9B">
              <w:tab/>
            </w:r>
            <w:r w:rsidRPr="00986F18">
              <w:rPr>
                <w:color w:val="FF0000"/>
              </w:rPr>
              <w:t>←</w:t>
            </w:r>
            <w:r>
              <w:rPr>
                <w:color w:val="FF0000"/>
              </w:rPr>
              <w:t>他は定数化されている（</w:t>
            </w:r>
            <w:r>
              <w:rPr>
                <w:rFonts w:hint="eastAsia"/>
                <w:color w:val="FF0000"/>
              </w:rPr>
              <w:t>printfへの引数は逆順にスタックに積まれる</w:t>
            </w:r>
            <w:r>
              <w:rPr>
                <w:color w:val="FF0000"/>
              </w:rPr>
              <w:t>）</w:t>
            </w:r>
          </w:p>
          <w:p w14:paraId="037BBC5C" w14:textId="3AA09A87" w:rsidR="000167D8" w:rsidRDefault="000167D8" w:rsidP="000167D8">
            <w:pPr>
              <w:pStyle w:val="2-"/>
            </w:pPr>
            <w:r>
              <w:t xml:space="preserve">00821D86  </w:t>
            </w:r>
            <w:r w:rsidRPr="000167D8">
              <w:rPr>
                <w:color w:val="FF0000"/>
              </w:rPr>
              <w:t>push</w:t>
            </w:r>
            <w:r>
              <w:t xml:space="preserve">        </w:t>
            </w:r>
            <w:r w:rsidRPr="000167D8">
              <w:rPr>
                <w:color w:val="FF0000"/>
              </w:rPr>
              <w:t>0Eh</w:t>
            </w:r>
            <w:r>
              <w:t xml:space="preserve">  </w:t>
            </w:r>
            <w:r>
              <w:tab/>
            </w:r>
            <w:r w:rsidR="008E2E9B">
              <w:tab/>
            </w:r>
            <w:r w:rsidRPr="00986F18">
              <w:rPr>
                <w:color w:val="FF0000"/>
              </w:rPr>
              <w:t>←</w:t>
            </w:r>
          </w:p>
          <w:p w14:paraId="3CF5CEF8" w14:textId="3E550D8D" w:rsidR="000167D8" w:rsidRDefault="000167D8" w:rsidP="000167D8">
            <w:pPr>
              <w:pStyle w:val="2-"/>
            </w:pPr>
            <w:r>
              <w:t xml:space="preserve">00821D88 </w:t>
            </w:r>
            <w:r w:rsidRPr="000167D8">
              <w:rPr>
                <w:color w:val="FF0000"/>
              </w:rPr>
              <w:t xml:space="preserve"> push</w:t>
            </w:r>
            <w:r>
              <w:t xml:space="preserve">        </w:t>
            </w:r>
            <w:r w:rsidRPr="000167D8">
              <w:rPr>
                <w:color w:val="FF0000"/>
              </w:rPr>
              <w:t>9</w:t>
            </w:r>
            <w:r>
              <w:t xml:space="preserve">  </w:t>
            </w:r>
            <w:r>
              <w:tab/>
            </w:r>
            <w:r w:rsidR="008E2E9B">
              <w:tab/>
            </w:r>
            <w:r w:rsidRPr="00986F18">
              <w:rPr>
                <w:color w:val="FF0000"/>
              </w:rPr>
              <w:t>←</w:t>
            </w:r>
          </w:p>
          <w:p w14:paraId="3D11C6C0" w14:textId="5FF5B243" w:rsidR="000167D8" w:rsidRDefault="000167D8" w:rsidP="000167D8">
            <w:pPr>
              <w:pStyle w:val="2-"/>
            </w:pPr>
            <w:r>
              <w:t xml:space="preserve">00821D8A  </w:t>
            </w:r>
            <w:r w:rsidRPr="000167D8">
              <w:rPr>
                <w:color w:val="FF0000"/>
              </w:rPr>
              <w:t>push</w:t>
            </w:r>
            <w:r>
              <w:t xml:space="preserve">        </w:t>
            </w:r>
            <w:r w:rsidRPr="000167D8">
              <w:rPr>
                <w:color w:val="FF0000"/>
              </w:rPr>
              <w:t>5</w:t>
            </w:r>
            <w:r>
              <w:t xml:space="preserve">  </w:t>
            </w:r>
            <w:r>
              <w:tab/>
            </w:r>
            <w:r w:rsidR="008E2E9B">
              <w:tab/>
            </w:r>
            <w:r w:rsidRPr="00986F18">
              <w:rPr>
                <w:color w:val="FF0000"/>
              </w:rPr>
              <w:t>←</w:t>
            </w:r>
          </w:p>
          <w:p w14:paraId="6E02989A" w14:textId="6FC49E96" w:rsidR="000167D8" w:rsidRDefault="000167D8" w:rsidP="000167D8">
            <w:pPr>
              <w:pStyle w:val="2-"/>
            </w:pPr>
            <w:r>
              <w:t xml:space="preserve">00821D8C  </w:t>
            </w:r>
            <w:r w:rsidRPr="000167D8">
              <w:rPr>
                <w:color w:val="FF0000"/>
              </w:rPr>
              <w:t>push</w:t>
            </w:r>
            <w:r>
              <w:t xml:space="preserve">        </w:t>
            </w:r>
            <w:r w:rsidRPr="000167D8">
              <w:rPr>
                <w:color w:val="FF0000"/>
              </w:rPr>
              <w:t>2</w:t>
            </w:r>
            <w:r>
              <w:t xml:space="preserve">  </w:t>
            </w:r>
            <w:r>
              <w:tab/>
            </w:r>
            <w:r w:rsidR="008E2E9B">
              <w:tab/>
            </w:r>
            <w:r w:rsidRPr="00986F18">
              <w:rPr>
                <w:color w:val="FF0000"/>
              </w:rPr>
              <w:t>←</w:t>
            </w:r>
          </w:p>
          <w:p w14:paraId="74A53883" w14:textId="77777777" w:rsidR="000167D8" w:rsidRDefault="000167D8" w:rsidP="000167D8">
            <w:pPr>
              <w:pStyle w:val="2-"/>
            </w:pPr>
            <w:r>
              <w:t xml:space="preserve">00821D8E  push        849BE4h  </w:t>
            </w:r>
          </w:p>
          <w:p w14:paraId="01760170" w14:textId="77777777" w:rsidR="000167D8" w:rsidRDefault="000167D8" w:rsidP="000167D8">
            <w:pPr>
              <w:pStyle w:val="2-"/>
            </w:pPr>
            <w:r>
              <w:t xml:space="preserve">00821D93  call        printf (0827767h)  </w:t>
            </w:r>
          </w:p>
          <w:p w14:paraId="2BA1DB00" w14:textId="5A505AC3" w:rsidR="00945C70" w:rsidRDefault="000167D8" w:rsidP="00B84F1B">
            <w:pPr>
              <w:pStyle w:val="2-"/>
            </w:pPr>
            <w:r>
              <w:t xml:space="preserve">00821D98  add         esp,54h  </w:t>
            </w:r>
          </w:p>
        </w:tc>
      </w:tr>
    </w:tbl>
    <w:p w14:paraId="5E324726" w14:textId="0FDB49A9" w:rsidR="00F40F2B" w:rsidRDefault="00F40F2B" w:rsidP="00F40F2B">
      <w:pPr>
        <w:pStyle w:val="a9"/>
        <w:spacing w:beforeLines="50" w:before="180"/>
        <w:ind w:firstLine="283"/>
      </w:pPr>
      <w:r>
        <w:rPr>
          <w:rFonts w:hint="eastAsia"/>
        </w:rPr>
        <w:lastRenderedPageBreak/>
        <w:t xml:space="preserve">Visual C++ 2013 </w:t>
      </w:r>
      <w:r>
        <w:rPr>
          <w:rFonts w:hint="eastAsia"/>
        </w:rPr>
        <w:t>で確認したところでは、少し長めの処理を与えたところ、完全には定数化されなかった。</w:t>
      </w:r>
    </w:p>
    <w:p w14:paraId="740FD628" w14:textId="61231F65" w:rsidR="00847B34" w:rsidRDefault="00847B34" w:rsidP="00847B34">
      <w:pPr>
        <w:pStyle w:val="2"/>
      </w:pPr>
      <w:bookmarkStart w:id="11" w:name="_Toc378965760"/>
      <w:r>
        <w:rPr>
          <w:rFonts w:hint="eastAsia"/>
        </w:rPr>
        <w:t>【比較④】</w:t>
      </w:r>
      <w:r>
        <w:rPr>
          <w:rFonts w:hint="eastAsia"/>
        </w:rPr>
        <w:t>C++11</w:t>
      </w:r>
      <w:r w:rsidR="009A485D">
        <w:fldChar w:fldCharType="begin"/>
      </w:r>
      <w:r w:rsidR="009A485D">
        <w:instrText xml:space="preserve"> XE "</w:instrText>
      </w:r>
      <w:r w:rsidR="009A485D">
        <w:rPr>
          <w:rFonts w:hint="eastAsia"/>
        </w:rPr>
        <w:instrText>C</w:instrText>
      </w:r>
      <w:r w:rsidR="009A485D">
        <w:instrText>++11" \y “</w:instrText>
      </w:r>
      <w:r w:rsidR="009A485D">
        <w:rPr>
          <w:rFonts w:hint="eastAsia"/>
        </w:rPr>
        <w:instrText>C</w:instrText>
      </w:r>
      <w:r w:rsidR="009A485D">
        <w:instrText xml:space="preserve">++11” </w:instrText>
      </w:r>
      <w:r w:rsidR="009A485D">
        <w:fldChar w:fldCharType="end"/>
      </w:r>
      <w:r>
        <w:rPr>
          <w:rFonts w:hint="eastAsia"/>
        </w:rPr>
        <w:t>の</w:t>
      </w:r>
      <w:r>
        <w:rPr>
          <w:rFonts w:hint="eastAsia"/>
        </w:rPr>
        <w:t>constexpr</w:t>
      </w:r>
      <w:r w:rsidR="009A485D">
        <w:fldChar w:fldCharType="begin"/>
      </w:r>
      <w:r w:rsidR="009A485D">
        <w:instrText xml:space="preserve"> XE "</w:instrText>
      </w:r>
      <w:r w:rsidR="009A485D">
        <w:rPr>
          <w:rFonts w:hint="eastAsia"/>
        </w:rPr>
        <w:instrText>c</w:instrText>
      </w:r>
      <w:r w:rsidR="009A485D">
        <w:instrText>onstexpr" \y “</w:instrText>
      </w:r>
      <w:r w:rsidR="009A485D">
        <w:rPr>
          <w:rFonts w:hint="eastAsia"/>
        </w:rPr>
        <w:instrText>c</w:instrText>
      </w:r>
      <w:r w:rsidR="009A485D">
        <w:instrText xml:space="preserve">onstexpr” </w:instrText>
      </w:r>
      <w:r w:rsidR="009A485D">
        <w:fldChar w:fldCharType="end"/>
      </w:r>
      <w:r>
        <w:rPr>
          <w:rFonts w:hint="eastAsia"/>
        </w:rPr>
        <w:t>（今後のメタプログラミングへの期待）</w:t>
      </w:r>
      <w:bookmarkEnd w:id="11"/>
    </w:p>
    <w:p w14:paraId="1E97A9DB" w14:textId="6C7915EF" w:rsidR="00847B34" w:rsidRDefault="00847B34" w:rsidP="00847B34">
      <w:pPr>
        <w:pStyle w:val="a9"/>
        <w:ind w:firstLine="283"/>
      </w:pPr>
      <w:r>
        <w:rPr>
          <w:rFonts w:hint="eastAsia"/>
        </w:rPr>
        <w:t>定数を算出する為のメタプログラミングは、</w:t>
      </w:r>
      <w:r>
        <w:rPr>
          <w:rFonts w:hint="eastAsia"/>
        </w:rPr>
        <w:t>C++11</w:t>
      </w:r>
      <w:r>
        <w:rPr>
          <w:rFonts w:hint="eastAsia"/>
        </w:rPr>
        <w:t>の仕様で</w:t>
      </w:r>
      <w:r w:rsidR="00992835">
        <w:rPr>
          <w:rFonts w:hint="eastAsia"/>
        </w:rPr>
        <w:t>更に</w:t>
      </w:r>
      <w:r>
        <w:rPr>
          <w:rFonts w:hint="eastAsia"/>
        </w:rPr>
        <w:t>強化されている。</w:t>
      </w:r>
    </w:p>
    <w:p w14:paraId="3B5BEAA2" w14:textId="14075859" w:rsidR="00847B34" w:rsidRDefault="00992835" w:rsidP="00847B34">
      <w:pPr>
        <w:pStyle w:val="a9"/>
        <w:ind w:firstLine="285"/>
      </w:pPr>
      <w:r w:rsidRPr="00992835">
        <w:rPr>
          <w:b/>
          <w:color w:val="0070C0"/>
        </w:rPr>
        <w:t>「</w:t>
      </w:r>
      <w:r w:rsidR="00847B34" w:rsidRPr="00992835">
        <w:rPr>
          <w:b/>
          <w:color w:val="0070C0"/>
        </w:rPr>
        <w:t>c</w:t>
      </w:r>
      <w:r w:rsidR="00847B34" w:rsidRPr="00992835">
        <w:rPr>
          <w:rFonts w:hint="eastAsia"/>
          <w:b/>
          <w:color w:val="0070C0"/>
        </w:rPr>
        <w:t>onstexp</w:t>
      </w:r>
      <w:r>
        <w:rPr>
          <w:b/>
          <w:color w:val="0070C0"/>
        </w:rPr>
        <w:t>r</w:t>
      </w:r>
      <w:r w:rsidRPr="00992835">
        <w:rPr>
          <w:rFonts w:hint="eastAsia"/>
          <w:b/>
          <w:color w:val="0070C0"/>
        </w:rPr>
        <w:t>」</w:t>
      </w:r>
      <w:r w:rsidR="00847B34">
        <w:t>という</w:t>
      </w:r>
      <w:r>
        <w:t>、</w:t>
      </w:r>
      <w:r w:rsidR="00847B34">
        <w:t>定数式を書くための仕様が追加されており、テンプレート関数と同様に</w:t>
      </w:r>
      <w:r>
        <w:rPr>
          <w:rFonts w:hint="eastAsia"/>
        </w:rPr>
        <w:t>、</w:t>
      </w:r>
      <w:r w:rsidR="00847B34">
        <w:t>関数の形態で</w:t>
      </w:r>
      <w:r>
        <w:t>定数を</w:t>
      </w:r>
      <w:r w:rsidR="00847B34">
        <w:t>記述することができる。（プログラム例は割愛）</w:t>
      </w:r>
    </w:p>
    <w:p w14:paraId="6D84BE83" w14:textId="3C4FADE8" w:rsidR="00992835" w:rsidRDefault="00992835" w:rsidP="00992835">
      <w:pPr>
        <w:pStyle w:val="a9"/>
        <w:spacing w:beforeLines="50" w:before="180"/>
        <w:ind w:firstLine="283"/>
      </w:pPr>
      <w:r>
        <w:t>前述のテンプレートの</w:t>
      </w:r>
      <w:r w:rsidR="00B84F1B">
        <w:rPr>
          <w:rFonts w:hint="eastAsia"/>
        </w:rPr>
        <w:t>再帰</w:t>
      </w:r>
      <w:r>
        <w:t>では一部定数化されなかったが、</w:t>
      </w:r>
      <w:r>
        <w:rPr>
          <w:rFonts w:hint="eastAsia"/>
        </w:rPr>
        <w:t>c</w:t>
      </w:r>
      <w:r>
        <w:t>onstexpr</w:t>
      </w:r>
      <w:r>
        <w:t>では完全な定数化されることが期待できる。</w:t>
      </w:r>
    </w:p>
    <w:p w14:paraId="50452BE8" w14:textId="0800649D" w:rsidR="00847B34" w:rsidRDefault="00992835" w:rsidP="00992835">
      <w:pPr>
        <w:pStyle w:val="a9"/>
        <w:spacing w:beforeLines="50" w:before="180"/>
        <w:ind w:firstLine="283"/>
      </w:pPr>
      <w:r>
        <w:t>また、他には</w:t>
      </w:r>
      <w:r w:rsidR="00847B34" w:rsidRPr="00D356BD">
        <w:rPr>
          <w:color w:val="FF0000"/>
        </w:rPr>
        <w:t>「コンパイル時に</w:t>
      </w:r>
      <w:r w:rsidR="00847B34" w:rsidRPr="00D356BD">
        <w:rPr>
          <w:rFonts w:hint="eastAsia"/>
          <w:color w:val="FF0000"/>
        </w:rPr>
        <w:t>文字列から</w:t>
      </w:r>
      <w:r w:rsidR="00847B34" w:rsidRPr="00D356BD">
        <w:rPr>
          <w:rFonts w:hint="eastAsia"/>
          <w:color w:val="FF0000"/>
        </w:rPr>
        <w:t>CRC</w:t>
      </w:r>
      <w:r w:rsidR="00847B34" w:rsidRPr="00D356BD">
        <w:rPr>
          <w:rFonts w:hint="eastAsia"/>
          <w:color w:val="FF0000"/>
        </w:rPr>
        <w:t>値を算出する（同時に文字列リテラルは消滅）」といった定数式が書けると、ゲームプログラミングの生産性と処理効率、</w:t>
      </w:r>
      <w:r w:rsidR="00214462">
        <w:rPr>
          <w:rFonts w:hint="eastAsia"/>
          <w:color w:val="FF0000"/>
        </w:rPr>
        <w:t>プログラムサイズ</w:t>
      </w:r>
      <w:r w:rsidR="00847B34" w:rsidRPr="00D356BD">
        <w:rPr>
          <w:rFonts w:hint="eastAsia"/>
          <w:color w:val="FF0000"/>
        </w:rPr>
        <w:t>が非常によくなる</w:t>
      </w:r>
      <w:r w:rsidR="00847B34">
        <w:rPr>
          <w:rFonts w:hint="eastAsia"/>
        </w:rPr>
        <w:t>。</w:t>
      </w:r>
    </w:p>
    <w:p w14:paraId="08B24212" w14:textId="1498C852" w:rsidR="00847B34" w:rsidRDefault="00847B34" w:rsidP="00847B34">
      <w:pPr>
        <w:pStyle w:val="a9"/>
        <w:ind w:firstLine="283"/>
      </w:pPr>
      <w:r>
        <w:rPr>
          <w:rFonts w:hint="eastAsia"/>
        </w:rPr>
        <w:t>ただし、</w:t>
      </w:r>
      <w:r>
        <w:rPr>
          <w:rFonts w:hint="eastAsia"/>
        </w:rPr>
        <w:t xml:space="preserve">Visual C++ 2013 </w:t>
      </w:r>
      <w:r>
        <w:rPr>
          <w:rFonts w:hint="eastAsia"/>
        </w:rPr>
        <w:t>では</w:t>
      </w:r>
      <w:r>
        <w:rPr>
          <w:rFonts w:hint="eastAsia"/>
        </w:rPr>
        <w:t xml:space="preserve"> constexpr </w:t>
      </w:r>
      <w:r>
        <w:rPr>
          <w:rFonts w:hint="eastAsia"/>
        </w:rPr>
        <w:t>の仕様が未実装であるため、</w:t>
      </w:r>
      <w:r>
        <w:rPr>
          <w:rFonts w:hint="eastAsia"/>
        </w:rPr>
        <w:t xml:space="preserve">constexpr </w:t>
      </w:r>
      <w:r>
        <w:rPr>
          <w:rFonts w:hint="eastAsia"/>
        </w:rPr>
        <w:t>がコンパイル時に文字列を処理できるかどうかは確認できていない。</w:t>
      </w:r>
      <w:r>
        <w:rPr>
          <w:rFonts w:hint="eastAsia"/>
        </w:rPr>
        <w:t>GCC</w:t>
      </w:r>
      <w:r>
        <w:rPr>
          <w:rFonts w:hint="eastAsia"/>
        </w:rPr>
        <w:t>も</w:t>
      </w:r>
      <w:r>
        <w:rPr>
          <w:rFonts w:hint="eastAsia"/>
        </w:rPr>
        <w:t>Ver.4.6</w:t>
      </w:r>
      <w:r>
        <w:rPr>
          <w:rFonts w:hint="eastAsia"/>
        </w:rPr>
        <w:t>からの実装のようで、</w:t>
      </w:r>
      <w:r w:rsidR="00992835">
        <w:rPr>
          <w:rFonts w:hint="eastAsia"/>
        </w:rPr>
        <w:t>環境の用意が間に合って</w:t>
      </w:r>
      <w:r w:rsidR="00DD41F4">
        <w:rPr>
          <w:rFonts w:hint="eastAsia"/>
        </w:rPr>
        <w:t>お</w:t>
      </w:r>
      <w:r w:rsidR="00992835">
        <w:rPr>
          <w:rFonts w:hint="eastAsia"/>
        </w:rPr>
        <w:t>らず、</w:t>
      </w:r>
      <w:r>
        <w:rPr>
          <w:rFonts w:hint="eastAsia"/>
        </w:rPr>
        <w:t>確認</w:t>
      </w:r>
      <w:r w:rsidR="00992835">
        <w:rPr>
          <w:rFonts w:hint="eastAsia"/>
        </w:rPr>
        <w:t>が</w:t>
      </w:r>
      <w:r>
        <w:rPr>
          <w:rFonts w:hint="eastAsia"/>
        </w:rPr>
        <w:t>で</w:t>
      </w:r>
      <w:r w:rsidR="00992835">
        <w:rPr>
          <w:rFonts w:hint="eastAsia"/>
        </w:rPr>
        <w:t>きていない</w:t>
      </w:r>
      <w:r>
        <w:rPr>
          <w:rFonts w:hint="eastAsia"/>
        </w:rPr>
        <w:t>。少なくとも、テンプレート関数ではコンパイル時に文字列を処理することができない。</w:t>
      </w:r>
    </w:p>
    <w:p w14:paraId="5CCD0426" w14:textId="49900918" w:rsidR="0091166C" w:rsidRDefault="0091166C" w:rsidP="0091166C">
      <w:pPr>
        <w:pStyle w:val="2"/>
      </w:pPr>
      <w:bookmarkStart w:id="12" w:name="_Toc378965761"/>
      <w:r>
        <w:rPr>
          <w:rFonts w:hint="eastAsia"/>
        </w:rPr>
        <w:lastRenderedPageBreak/>
        <w:t>活用例</w:t>
      </w:r>
      <w:r w:rsidR="0083343E">
        <w:rPr>
          <w:rFonts w:hint="eastAsia"/>
        </w:rPr>
        <w:t>②</w:t>
      </w:r>
      <w:r>
        <w:rPr>
          <w:rFonts w:hint="eastAsia"/>
        </w:rPr>
        <w:t>：</w:t>
      </w:r>
      <w:r w:rsidR="0083343E">
        <w:rPr>
          <w:rFonts w:hint="eastAsia"/>
        </w:rPr>
        <w:t xml:space="preserve">lengthOfArray() </w:t>
      </w:r>
      <w:r w:rsidR="0083343E">
        <w:rPr>
          <w:rFonts w:hint="eastAsia"/>
        </w:rPr>
        <w:t>関数</w:t>
      </w:r>
      <w:bookmarkEnd w:id="12"/>
    </w:p>
    <w:p w14:paraId="40251D9E" w14:textId="293BE36E" w:rsidR="0091166C" w:rsidRDefault="0091166C" w:rsidP="0091166C">
      <w:pPr>
        <w:pStyle w:val="a9"/>
        <w:ind w:firstLine="283"/>
      </w:pPr>
      <w:r>
        <w:rPr>
          <w:rFonts w:hint="eastAsia"/>
        </w:rPr>
        <w:t>テンプレート関数による</w:t>
      </w:r>
      <w:r>
        <w:rPr>
          <w:rFonts w:hint="eastAsia"/>
        </w:rPr>
        <w:t xml:space="preserve"> </w:t>
      </w:r>
      <w:r w:rsidR="00CF5FBE">
        <w:t>lengthOfArray</w:t>
      </w:r>
      <w:r>
        <w:rPr>
          <w:rFonts w:hint="eastAsia"/>
        </w:rPr>
        <w:t>()</w:t>
      </w:r>
      <w:r>
        <w:t xml:space="preserve"> </w:t>
      </w:r>
      <w:r>
        <w:rPr>
          <w:rFonts w:hint="eastAsia"/>
        </w:rPr>
        <w:t>関数のサンプルを示す。</w:t>
      </w:r>
    </w:p>
    <w:p w14:paraId="6AEDFAE1" w14:textId="7689007F" w:rsidR="0091166C" w:rsidRDefault="00CF5FBE" w:rsidP="0091166C">
      <w:pPr>
        <w:pStyle w:val="a9"/>
        <w:ind w:firstLine="283"/>
      </w:pPr>
      <w:r>
        <w:rPr>
          <w:rFonts w:hint="eastAsia"/>
        </w:rPr>
        <w:t>これは、配列の要素数を取得する</w:t>
      </w:r>
      <w:r w:rsidR="0051514D">
        <w:rPr>
          <w:rFonts w:hint="eastAsia"/>
        </w:rPr>
        <w:t>方法のサンプル</w:t>
      </w:r>
      <w:r>
        <w:rPr>
          <w:rFonts w:hint="eastAsia"/>
        </w:rPr>
        <w:t>である。</w:t>
      </w:r>
    </w:p>
    <w:p w14:paraId="7D1EF80F" w14:textId="77777777" w:rsidR="00661ECE" w:rsidRDefault="00661ECE" w:rsidP="00661ECE">
      <w:pPr>
        <w:pStyle w:val="a9"/>
        <w:keepNext/>
        <w:widowControl/>
        <w:spacing w:beforeLines="50" w:before="180"/>
        <w:ind w:firstLineChars="0" w:firstLine="0"/>
      </w:pPr>
      <w:r>
        <w:rPr>
          <w:rFonts w:hint="eastAsia"/>
        </w:rPr>
        <w:t>【サンプル】</w:t>
      </w:r>
    </w:p>
    <w:p w14:paraId="281F4BF7" w14:textId="2EA96FBD" w:rsidR="00661ECE" w:rsidRPr="00986F18" w:rsidRDefault="00661ECE" w:rsidP="00661ECE">
      <w:pPr>
        <w:pStyle w:val="a9"/>
        <w:keepNext/>
        <w:widowControl/>
        <w:ind w:firstLineChars="0" w:firstLine="0"/>
        <w:rPr>
          <w:sz w:val="20"/>
          <w:szCs w:val="20"/>
        </w:rPr>
      </w:pPr>
      <w:r w:rsidRPr="00986F18">
        <w:rPr>
          <w:rFonts w:hint="eastAsia"/>
          <w:sz w:val="20"/>
          <w:szCs w:val="20"/>
        </w:rPr>
        <w:t>テンプレートによる</w:t>
      </w:r>
      <w:r w:rsidRPr="00986F18">
        <w:rPr>
          <w:rFonts w:hint="eastAsia"/>
          <w:sz w:val="20"/>
          <w:szCs w:val="20"/>
        </w:rPr>
        <w:t xml:space="preserve"> </w:t>
      </w:r>
      <w:r w:rsidR="00D111DF">
        <w:rPr>
          <w:sz w:val="20"/>
          <w:szCs w:val="20"/>
        </w:rPr>
        <w:t>lengthOfArray</w:t>
      </w:r>
      <w:r w:rsidRPr="00986F18">
        <w:rPr>
          <w:sz w:val="20"/>
          <w:szCs w:val="20"/>
        </w:rPr>
        <w:t xml:space="preserve">() </w:t>
      </w:r>
      <w:r w:rsidRPr="00986F18">
        <w:rPr>
          <w:rFonts w:hint="eastAsia"/>
          <w:sz w:val="20"/>
          <w:szCs w:val="20"/>
        </w:rPr>
        <w:t>関数</w:t>
      </w:r>
      <w:r w:rsidR="00AD64E7">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61E4DC41" w14:textId="77777777" w:rsidTr="00B84F1B">
        <w:tc>
          <w:tcPr>
            <w:tcW w:w="8494" w:type="dxa"/>
          </w:tcPr>
          <w:p w14:paraId="3DB29DE3" w14:textId="77777777" w:rsidR="00D111DF" w:rsidRPr="00D111DF" w:rsidRDefault="00D111DF" w:rsidP="00D111DF">
            <w:pPr>
              <w:pStyle w:val="2-"/>
              <w:rPr>
                <w:color w:val="00B050"/>
              </w:rPr>
            </w:pPr>
            <w:r w:rsidRPr="00D111DF">
              <w:rPr>
                <w:rFonts w:hint="eastAsia"/>
                <w:color w:val="00B050"/>
              </w:rPr>
              <w:t>//一次元の配列要素数を取得</w:t>
            </w:r>
          </w:p>
          <w:p w14:paraId="085FE835" w14:textId="77777777" w:rsidR="00D111DF" w:rsidRDefault="00D111DF" w:rsidP="00D111DF">
            <w:pPr>
              <w:pStyle w:val="2-"/>
            </w:pPr>
            <w:r>
              <w:t xml:space="preserve">template&lt;typename T, </w:t>
            </w:r>
            <w:r w:rsidRPr="001E63C3">
              <w:rPr>
                <w:color w:val="FF0000"/>
              </w:rPr>
              <w:t>std::size_t N1</w:t>
            </w:r>
            <w:r>
              <w:t>&gt;</w:t>
            </w:r>
          </w:p>
          <w:p w14:paraId="625BEB74" w14:textId="4D2080D6" w:rsidR="00D111DF" w:rsidRDefault="00FC0C12" w:rsidP="00D111DF">
            <w:pPr>
              <w:pStyle w:val="2-"/>
            </w:pPr>
            <w:r>
              <w:rPr>
                <w:rFonts w:hint="eastAsia"/>
              </w:rPr>
              <w:t xml:space="preserve">inline </w:t>
            </w:r>
            <w:r w:rsidR="00D111DF">
              <w:t>std::size_t lengthOfArray1(const T (&amp;var)</w:t>
            </w:r>
            <w:r w:rsidR="00D111DF" w:rsidRPr="001E63C3">
              <w:rPr>
                <w:color w:val="FF0000"/>
              </w:rPr>
              <w:t>[N1]</w:t>
            </w:r>
            <w:r w:rsidR="00D111DF">
              <w:t>)</w:t>
            </w:r>
            <w:r w:rsidR="001E63C3">
              <w:tab/>
            </w:r>
            <w:r w:rsidR="001E63C3" w:rsidRPr="001E63C3">
              <w:rPr>
                <w:rFonts w:hint="eastAsia"/>
                <w:color w:val="FF0000"/>
              </w:rPr>
              <w:t>//配列の要素数が渡される</w:t>
            </w:r>
          </w:p>
          <w:p w14:paraId="7B64B5CD" w14:textId="77777777" w:rsidR="00D111DF" w:rsidRDefault="00D111DF" w:rsidP="00D111DF">
            <w:pPr>
              <w:pStyle w:val="2-"/>
            </w:pPr>
            <w:r>
              <w:t>{</w:t>
            </w:r>
          </w:p>
          <w:p w14:paraId="619F728E" w14:textId="77777777" w:rsidR="00D111DF" w:rsidRDefault="00D111DF" w:rsidP="00D111DF">
            <w:pPr>
              <w:pStyle w:val="2-"/>
            </w:pPr>
            <w:r>
              <w:tab/>
              <w:t>return N1;</w:t>
            </w:r>
          </w:p>
          <w:p w14:paraId="3CFA9FCE" w14:textId="77777777" w:rsidR="00D111DF" w:rsidRDefault="00D111DF" w:rsidP="00D111DF">
            <w:pPr>
              <w:pStyle w:val="2-"/>
            </w:pPr>
            <w:r>
              <w:t>}</w:t>
            </w:r>
          </w:p>
          <w:p w14:paraId="75D18317" w14:textId="77777777" w:rsidR="00D111DF" w:rsidRPr="00D111DF" w:rsidRDefault="00D111DF" w:rsidP="00D111DF">
            <w:pPr>
              <w:pStyle w:val="2-"/>
              <w:rPr>
                <w:color w:val="00B050"/>
              </w:rPr>
            </w:pPr>
            <w:r w:rsidRPr="00D111DF">
              <w:rPr>
                <w:rFonts w:hint="eastAsia"/>
                <w:color w:val="00B050"/>
              </w:rPr>
              <w:t>//二次元の配列要素数を取得</w:t>
            </w:r>
          </w:p>
          <w:p w14:paraId="019F00B8" w14:textId="77777777" w:rsidR="00D111DF" w:rsidRDefault="00D111DF" w:rsidP="00D111DF">
            <w:pPr>
              <w:pStyle w:val="2-"/>
            </w:pPr>
            <w:r>
              <w:t xml:space="preserve">template&lt;typename T, </w:t>
            </w:r>
            <w:r w:rsidRPr="001E63C3">
              <w:rPr>
                <w:color w:val="FF0000"/>
              </w:rPr>
              <w:t>std::size_t N1, std::size_t N2</w:t>
            </w:r>
            <w:r>
              <w:t>&gt;</w:t>
            </w:r>
          </w:p>
          <w:p w14:paraId="4BEB53F5" w14:textId="72FB7804" w:rsidR="00D111DF" w:rsidRDefault="00FC0C12" w:rsidP="00D111DF">
            <w:pPr>
              <w:pStyle w:val="2-"/>
            </w:pPr>
            <w:r>
              <w:t xml:space="preserve">inline </w:t>
            </w:r>
            <w:r w:rsidR="00D111DF">
              <w:t>std::size_t lengthOfArray2(const T (&amp;var)</w:t>
            </w:r>
            <w:r w:rsidR="00D111DF" w:rsidRPr="001E63C3">
              <w:rPr>
                <w:color w:val="FF0000"/>
              </w:rPr>
              <w:t>[N1][N2]</w:t>
            </w:r>
            <w:r w:rsidR="00D111DF">
              <w:t>)</w:t>
            </w:r>
            <w:r w:rsidR="001E63C3">
              <w:t xml:space="preserve"> </w:t>
            </w:r>
            <w:r w:rsidR="001E63C3">
              <w:tab/>
            </w:r>
            <w:r w:rsidR="001E63C3" w:rsidRPr="001E63C3">
              <w:rPr>
                <w:rFonts w:hint="eastAsia"/>
                <w:color w:val="FF0000"/>
              </w:rPr>
              <w:t>//配列の要素数が渡される</w:t>
            </w:r>
          </w:p>
          <w:p w14:paraId="1E00B1ED" w14:textId="77777777" w:rsidR="00D111DF" w:rsidRDefault="00D111DF" w:rsidP="00D111DF">
            <w:pPr>
              <w:pStyle w:val="2-"/>
            </w:pPr>
            <w:r>
              <w:t>{</w:t>
            </w:r>
          </w:p>
          <w:p w14:paraId="1BB6A0D3" w14:textId="77777777" w:rsidR="00D111DF" w:rsidRDefault="00D111DF" w:rsidP="00D111DF">
            <w:pPr>
              <w:pStyle w:val="2-"/>
            </w:pPr>
            <w:r>
              <w:tab/>
              <w:t>return N2;</w:t>
            </w:r>
          </w:p>
          <w:p w14:paraId="48447C51" w14:textId="77777777" w:rsidR="00D111DF" w:rsidRDefault="00D111DF" w:rsidP="00D111DF">
            <w:pPr>
              <w:pStyle w:val="2-"/>
            </w:pPr>
            <w:r>
              <w:t>}</w:t>
            </w:r>
          </w:p>
          <w:p w14:paraId="06621C13" w14:textId="77777777" w:rsidR="00D111DF" w:rsidRPr="00D111DF" w:rsidRDefault="00D111DF" w:rsidP="00D111DF">
            <w:pPr>
              <w:pStyle w:val="2-"/>
              <w:rPr>
                <w:color w:val="00B050"/>
              </w:rPr>
            </w:pPr>
            <w:r w:rsidRPr="00D111DF">
              <w:rPr>
                <w:rFonts w:hint="eastAsia"/>
                <w:color w:val="00B050"/>
              </w:rPr>
              <w:t>//三次元の配列要素数を取得</w:t>
            </w:r>
          </w:p>
          <w:p w14:paraId="7CDBC6E9" w14:textId="77777777" w:rsidR="00D111DF" w:rsidRDefault="00D111DF" w:rsidP="00D111DF">
            <w:pPr>
              <w:pStyle w:val="2-"/>
            </w:pPr>
            <w:r>
              <w:t xml:space="preserve">template&lt;typename T, </w:t>
            </w:r>
            <w:r w:rsidRPr="001E63C3">
              <w:rPr>
                <w:color w:val="FF0000"/>
              </w:rPr>
              <w:t>std::size_t N1, std::size_t N2, std::size_t N3</w:t>
            </w:r>
            <w:r>
              <w:t>&gt;</w:t>
            </w:r>
          </w:p>
          <w:p w14:paraId="166AD9D3" w14:textId="34382F55" w:rsidR="00D111DF" w:rsidRDefault="00FC0C12" w:rsidP="00D111DF">
            <w:pPr>
              <w:pStyle w:val="2-"/>
            </w:pPr>
            <w:r>
              <w:t xml:space="preserve">inline </w:t>
            </w:r>
            <w:r w:rsidR="00D111DF">
              <w:t>std::size_t lengthOfArray3(const T (&amp;var)</w:t>
            </w:r>
            <w:r w:rsidR="00D111DF" w:rsidRPr="001E63C3">
              <w:rPr>
                <w:color w:val="FF0000"/>
              </w:rPr>
              <w:t>[N1][N2][N3]</w:t>
            </w:r>
            <w:r w:rsidR="00D111DF">
              <w:t>)</w:t>
            </w:r>
            <w:r w:rsidR="001E63C3">
              <w:t xml:space="preserve"> </w:t>
            </w:r>
            <w:r w:rsidR="001E63C3">
              <w:tab/>
            </w:r>
            <w:r w:rsidR="001E63C3" w:rsidRPr="001E63C3">
              <w:rPr>
                <w:rFonts w:hint="eastAsia"/>
                <w:color w:val="FF0000"/>
              </w:rPr>
              <w:t>//配列の要素数が渡される</w:t>
            </w:r>
          </w:p>
          <w:p w14:paraId="1C332CD3" w14:textId="77777777" w:rsidR="00D111DF" w:rsidRDefault="00D111DF" w:rsidP="00D111DF">
            <w:pPr>
              <w:pStyle w:val="2-"/>
            </w:pPr>
            <w:r>
              <w:t>{</w:t>
            </w:r>
          </w:p>
          <w:p w14:paraId="724B64D4" w14:textId="77777777" w:rsidR="00D111DF" w:rsidRDefault="00D111DF" w:rsidP="00D111DF">
            <w:pPr>
              <w:pStyle w:val="2-"/>
            </w:pPr>
            <w:r>
              <w:tab/>
              <w:t>return N3;</w:t>
            </w:r>
          </w:p>
          <w:p w14:paraId="6993B071" w14:textId="51681279" w:rsidR="00661ECE" w:rsidRDefault="00D111DF" w:rsidP="00D111DF">
            <w:pPr>
              <w:pStyle w:val="2-"/>
            </w:pPr>
            <w:r>
              <w:t>}</w:t>
            </w:r>
          </w:p>
        </w:tc>
      </w:tr>
    </w:tbl>
    <w:p w14:paraId="23E29776" w14:textId="77777777" w:rsidR="00661ECE" w:rsidRPr="00986F18" w:rsidRDefault="00661ECE" w:rsidP="00661ECE">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51A887D0" w14:textId="77777777" w:rsidTr="00B84F1B">
        <w:tc>
          <w:tcPr>
            <w:tcW w:w="8494" w:type="dxa"/>
          </w:tcPr>
          <w:p w14:paraId="3AFB4506" w14:textId="77777777" w:rsidR="00D111DF" w:rsidRDefault="00D111DF" w:rsidP="00D111DF">
            <w:pPr>
              <w:pStyle w:val="2-"/>
            </w:pPr>
            <w:r>
              <w:t>int var1[10]         = {};</w:t>
            </w:r>
          </w:p>
          <w:p w14:paraId="5493BB70" w14:textId="77777777" w:rsidR="00D111DF" w:rsidRDefault="00D111DF" w:rsidP="00D111DF">
            <w:pPr>
              <w:pStyle w:val="2-"/>
            </w:pPr>
            <w:r>
              <w:t>int var2[20][30]     = {};</w:t>
            </w:r>
          </w:p>
          <w:p w14:paraId="428AA3BC" w14:textId="77777777" w:rsidR="00D111DF" w:rsidRDefault="00D111DF" w:rsidP="00D111DF">
            <w:pPr>
              <w:pStyle w:val="2-"/>
            </w:pPr>
            <w:r>
              <w:t>int var3[40][50][60] = {};</w:t>
            </w:r>
          </w:p>
          <w:p w14:paraId="5BB83A4A" w14:textId="77777777" w:rsidR="00D111DF" w:rsidRDefault="00D111DF" w:rsidP="00D111DF">
            <w:pPr>
              <w:pStyle w:val="2-"/>
            </w:pPr>
            <w:r>
              <w:t xml:space="preserve">printf("var1[%d]\n",         </w:t>
            </w:r>
            <w:r w:rsidRPr="00D111DF">
              <w:rPr>
                <w:color w:val="FF0000"/>
              </w:rPr>
              <w:t>lengthOfArray1</w:t>
            </w:r>
            <w:r>
              <w:t>(var1));</w:t>
            </w:r>
          </w:p>
          <w:p w14:paraId="45A0FE4D" w14:textId="77777777" w:rsidR="00D111DF" w:rsidRDefault="00D111DF" w:rsidP="00D111DF">
            <w:pPr>
              <w:pStyle w:val="2-"/>
            </w:pPr>
            <w:r>
              <w:t xml:space="preserve">printf("var2[%d][%d]\n",     </w:t>
            </w:r>
            <w:r w:rsidRPr="00D111DF">
              <w:rPr>
                <w:color w:val="FF0000"/>
              </w:rPr>
              <w:t>lengthOfArray1</w:t>
            </w:r>
            <w:r>
              <w:t xml:space="preserve">(var2), </w:t>
            </w:r>
            <w:r w:rsidRPr="00D111DF">
              <w:rPr>
                <w:color w:val="FF0000"/>
              </w:rPr>
              <w:t>lengthOfArray2</w:t>
            </w:r>
            <w:r>
              <w:t>(var2));</w:t>
            </w:r>
          </w:p>
          <w:p w14:paraId="3E189F6A" w14:textId="4C48AC82" w:rsidR="00661ECE" w:rsidRDefault="00D111DF" w:rsidP="00D111DF">
            <w:pPr>
              <w:pStyle w:val="2-"/>
            </w:pPr>
            <w:r>
              <w:t xml:space="preserve">printf("var3[%d][%d][%d]\n", </w:t>
            </w:r>
            <w:r w:rsidRPr="00D111DF">
              <w:rPr>
                <w:color w:val="FF0000"/>
              </w:rPr>
              <w:t>lengthOfArray1</w:t>
            </w:r>
            <w:r>
              <w:t>(var3),</w:t>
            </w:r>
            <w:r w:rsidRPr="00D111DF">
              <w:rPr>
                <w:color w:val="FF0000"/>
              </w:rPr>
              <w:t xml:space="preserve"> lengthOfArray2</w:t>
            </w:r>
            <w:r>
              <w:t xml:space="preserve">(var3), </w:t>
            </w:r>
            <w:r w:rsidRPr="00D111DF">
              <w:rPr>
                <w:color w:val="FF0000"/>
              </w:rPr>
              <w:t>lengthOfArray3</w:t>
            </w:r>
            <w:r>
              <w:t>(var3));</w:t>
            </w:r>
          </w:p>
        </w:tc>
      </w:tr>
    </w:tbl>
    <w:p w14:paraId="496F27DB" w14:textId="4DAB520F" w:rsidR="00661ECE" w:rsidRPr="00986F18" w:rsidRDefault="00661ECE" w:rsidP="00661ECE">
      <w:pPr>
        <w:pStyle w:val="a9"/>
        <w:rPr>
          <w:sz w:val="20"/>
          <w:szCs w:val="20"/>
        </w:rPr>
      </w:pPr>
      <w:r w:rsidRPr="00986F18">
        <w:rPr>
          <w:rFonts w:hint="eastAsia"/>
          <w:color w:val="FF0000"/>
          <w:sz w:val="20"/>
          <w:szCs w:val="20"/>
        </w:rPr>
        <w:t>↓</w:t>
      </w:r>
      <w:r w:rsidR="00CE3F46">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61ECE" w14:paraId="7E4B251F" w14:textId="77777777" w:rsidTr="00B84F1B">
        <w:tc>
          <w:tcPr>
            <w:tcW w:w="8494" w:type="dxa"/>
          </w:tcPr>
          <w:p w14:paraId="1545805B" w14:textId="4D6E09CB" w:rsidR="00D111DF" w:rsidRPr="00D111DF" w:rsidRDefault="00D111DF" w:rsidP="00D111DF">
            <w:pPr>
              <w:pStyle w:val="2-"/>
              <w:rPr>
                <w:color w:val="auto"/>
              </w:rPr>
            </w:pPr>
            <w:r w:rsidRPr="00D111DF">
              <w:rPr>
                <w:color w:val="auto"/>
              </w:rPr>
              <w:t>var1[10]</w:t>
            </w:r>
          </w:p>
          <w:p w14:paraId="2659E55F" w14:textId="77777777" w:rsidR="00D111DF" w:rsidRPr="00D111DF" w:rsidRDefault="00D111DF" w:rsidP="00D111DF">
            <w:pPr>
              <w:pStyle w:val="2-"/>
              <w:rPr>
                <w:color w:val="auto"/>
              </w:rPr>
            </w:pPr>
            <w:r w:rsidRPr="00D111DF">
              <w:rPr>
                <w:color w:val="auto"/>
              </w:rPr>
              <w:t>var2[20][30]</w:t>
            </w:r>
          </w:p>
          <w:p w14:paraId="41E4B6F1" w14:textId="61C13DD5" w:rsidR="00661ECE" w:rsidRDefault="00D111DF" w:rsidP="00D111DF">
            <w:pPr>
              <w:pStyle w:val="2-"/>
            </w:pPr>
            <w:r w:rsidRPr="00D111DF">
              <w:rPr>
                <w:color w:val="auto"/>
              </w:rPr>
              <w:t>var3[40][50][60]</w:t>
            </w:r>
          </w:p>
        </w:tc>
      </w:tr>
    </w:tbl>
    <w:p w14:paraId="24770479" w14:textId="163D6894" w:rsidR="00AD64E7" w:rsidRPr="00986F18" w:rsidRDefault="00AD64E7" w:rsidP="00AD64E7">
      <w:pPr>
        <w:pStyle w:val="a9"/>
        <w:keepNext/>
        <w:widowControl/>
        <w:spacing w:beforeLines="50" w:before="180"/>
        <w:ind w:firstLineChars="0" w:firstLine="0"/>
        <w:rPr>
          <w:sz w:val="20"/>
          <w:szCs w:val="20"/>
        </w:rPr>
      </w:pPr>
      <w:r>
        <w:rPr>
          <w:rFonts w:hint="eastAsia"/>
          <w:sz w:val="20"/>
          <w:szCs w:val="20"/>
        </w:rPr>
        <w:t>【参考】</w:t>
      </w:r>
      <w:r>
        <w:rPr>
          <w:sz w:val="20"/>
          <w:szCs w:val="20"/>
        </w:rPr>
        <w:t>lengthOfArray</w:t>
      </w:r>
      <w:r w:rsidRPr="00986F18">
        <w:rPr>
          <w:sz w:val="20"/>
          <w:szCs w:val="20"/>
        </w:rPr>
        <w:t xml:space="preserve">() </w:t>
      </w:r>
      <w:r>
        <w:rPr>
          <w:sz w:val="20"/>
          <w:szCs w:val="20"/>
        </w:rPr>
        <w:t>マクロ</w:t>
      </w:r>
      <w:r>
        <w:rPr>
          <w:rFonts w:hint="eastAsia"/>
          <w:sz w:val="20"/>
          <w:szCs w:val="20"/>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D64E7" w14:paraId="4AE45EB2" w14:textId="77777777" w:rsidTr="00B84F1B">
        <w:tc>
          <w:tcPr>
            <w:tcW w:w="8494" w:type="dxa"/>
          </w:tcPr>
          <w:p w14:paraId="04F35833" w14:textId="77777777" w:rsidR="00AD64E7" w:rsidRPr="00D111DF" w:rsidRDefault="00AD64E7" w:rsidP="00B84F1B">
            <w:pPr>
              <w:pStyle w:val="2-"/>
              <w:rPr>
                <w:color w:val="00B050"/>
              </w:rPr>
            </w:pPr>
            <w:r w:rsidRPr="00D111DF">
              <w:rPr>
                <w:rFonts w:hint="eastAsia"/>
                <w:color w:val="00B050"/>
              </w:rPr>
              <w:t>//一次元の配列要素数を取得</w:t>
            </w:r>
          </w:p>
          <w:p w14:paraId="7C3290B8" w14:textId="678E65BF" w:rsidR="00AD64E7" w:rsidRDefault="00AD64E7" w:rsidP="00AD64E7">
            <w:pPr>
              <w:pStyle w:val="2-"/>
            </w:pPr>
            <w:r>
              <w:t>#define length</w:t>
            </w:r>
            <w:r>
              <w:rPr>
                <w:rFonts w:hint="eastAsia"/>
              </w:rPr>
              <w:t>O</w:t>
            </w:r>
            <w:r>
              <w:t>fArray1(var) (sizeof(var) / sizeof(var[0]))</w:t>
            </w:r>
          </w:p>
          <w:p w14:paraId="24E24297" w14:textId="77777777" w:rsidR="00AD64E7" w:rsidRPr="00D111DF" w:rsidRDefault="00AD64E7" w:rsidP="00B84F1B">
            <w:pPr>
              <w:pStyle w:val="2-"/>
              <w:rPr>
                <w:color w:val="00B050"/>
              </w:rPr>
            </w:pPr>
            <w:r w:rsidRPr="00D111DF">
              <w:rPr>
                <w:rFonts w:hint="eastAsia"/>
                <w:color w:val="00B050"/>
              </w:rPr>
              <w:t>//二次元の配列要素数を取得</w:t>
            </w:r>
          </w:p>
          <w:p w14:paraId="3F05FB04" w14:textId="4A837C15" w:rsidR="00AD64E7" w:rsidRDefault="00AD64E7" w:rsidP="00AD64E7">
            <w:pPr>
              <w:pStyle w:val="2-"/>
            </w:pPr>
            <w:r>
              <w:t>#define lengthOfArray2(var) (sizeof(var[0]) / sizeof(var[0][0]))</w:t>
            </w:r>
          </w:p>
          <w:p w14:paraId="7D97F1A5" w14:textId="77777777" w:rsidR="00AD64E7" w:rsidRPr="00D111DF" w:rsidRDefault="00AD64E7" w:rsidP="00B84F1B">
            <w:pPr>
              <w:pStyle w:val="2-"/>
              <w:rPr>
                <w:color w:val="00B050"/>
              </w:rPr>
            </w:pPr>
            <w:r w:rsidRPr="00D111DF">
              <w:rPr>
                <w:rFonts w:hint="eastAsia"/>
                <w:color w:val="00B050"/>
              </w:rPr>
              <w:t>//三次元の配列要素数を取得</w:t>
            </w:r>
          </w:p>
          <w:p w14:paraId="0DF6A9FF" w14:textId="11511A2A" w:rsidR="00AD64E7" w:rsidRDefault="00AD64E7" w:rsidP="00AD64E7">
            <w:pPr>
              <w:pStyle w:val="2-"/>
            </w:pPr>
            <w:r>
              <w:t>#define lengthOfArray3(var) (sizeof(var[0][0]) / sizeof(var[0][0][0]))</w:t>
            </w:r>
          </w:p>
        </w:tc>
      </w:tr>
    </w:tbl>
    <w:p w14:paraId="13871584" w14:textId="443023C7" w:rsidR="00D855E5" w:rsidRDefault="00D855E5" w:rsidP="00D855E5">
      <w:pPr>
        <w:pStyle w:val="2"/>
      </w:pPr>
      <w:bookmarkStart w:id="13" w:name="_Toc378965762"/>
      <w:r>
        <w:rPr>
          <w:rFonts w:hint="eastAsia"/>
        </w:rPr>
        <w:t>活用例③：</w:t>
      </w:r>
      <w:r w:rsidR="00586F9C">
        <w:rPr>
          <w:rFonts w:hint="eastAsia"/>
        </w:rPr>
        <w:t>テンプレート</w:t>
      </w:r>
      <w:r w:rsidR="00F9389E">
        <w:rPr>
          <w:rFonts w:hint="eastAsia"/>
        </w:rPr>
        <w:t>クラスの</w:t>
      </w:r>
      <w:r w:rsidR="0092492E">
        <w:rPr>
          <w:rFonts w:hint="eastAsia"/>
        </w:rPr>
        <w:t>特殊化</w:t>
      </w:r>
      <w:r w:rsidR="009A485D">
        <w:fldChar w:fldCharType="begin"/>
      </w:r>
      <w:r w:rsidR="009A485D">
        <w:instrText xml:space="preserve"> XE "</w:instrText>
      </w:r>
      <w:r w:rsidR="009A485D">
        <w:instrText>特殊化</w:instrText>
      </w:r>
      <w:r w:rsidR="009A485D">
        <w:instrText>" \y “</w:instrText>
      </w:r>
      <w:r w:rsidR="009A485D">
        <w:rPr>
          <w:rFonts w:hint="eastAsia"/>
        </w:rPr>
        <w:instrText>とくしゅか</w:instrText>
      </w:r>
      <w:r w:rsidR="009A485D">
        <w:instrText xml:space="preserve">” </w:instrText>
      </w:r>
      <w:r w:rsidR="009A485D">
        <w:fldChar w:fldCharType="end"/>
      </w:r>
      <w:r>
        <w:rPr>
          <w:rFonts w:hint="eastAsia"/>
        </w:rPr>
        <w:t>を利用した</w:t>
      </w:r>
      <w:r w:rsidR="00F9389E">
        <w:rPr>
          <w:rFonts w:hint="eastAsia"/>
        </w:rPr>
        <w:t>再帰</w:t>
      </w:r>
      <w:r w:rsidR="009A485D">
        <w:fldChar w:fldCharType="begin"/>
      </w:r>
      <w:r w:rsidR="009A485D">
        <w:instrText xml:space="preserve"> XE "</w:instrText>
      </w:r>
      <w:r w:rsidR="009A485D">
        <w:instrText>再帰</w:instrText>
      </w:r>
      <w:r w:rsidR="009A485D">
        <w:instrText>" \y “</w:instrText>
      </w:r>
      <w:r w:rsidR="009A485D">
        <w:instrText>さいき</w:instrText>
      </w:r>
      <w:r w:rsidR="009A485D">
        <w:instrText xml:space="preserve">” </w:instrText>
      </w:r>
      <w:r w:rsidR="009A485D">
        <w:fldChar w:fldCharType="end"/>
      </w:r>
      <w:r>
        <w:rPr>
          <w:rFonts w:hint="eastAsia"/>
        </w:rPr>
        <w:t>メタプログラミング</w:t>
      </w:r>
      <w:bookmarkEnd w:id="13"/>
    </w:p>
    <w:p w14:paraId="66DEFBFA" w14:textId="30E4A951" w:rsidR="001E63C3" w:rsidRDefault="00A569E9" w:rsidP="001E63C3">
      <w:pPr>
        <w:pStyle w:val="a9"/>
        <w:ind w:firstLine="283"/>
      </w:pPr>
      <w:r>
        <w:rPr>
          <w:rFonts w:hint="eastAsia"/>
        </w:rPr>
        <w:t xml:space="preserve">#define </w:t>
      </w:r>
      <w:r>
        <w:rPr>
          <w:rFonts w:hint="eastAsia"/>
        </w:rPr>
        <w:t>マクロでは定数化できないような計算を、テンプレートの活用で実現する方法を解説する。</w:t>
      </w:r>
    </w:p>
    <w:p w14:paraId="4F404DA9" w14:textId="2A9A6BBB" w:rsidR="00A569E9" w:rsidRDefault="00570928" w:rsidP="001E63C3">
      <w:pPr>
        <w:pStyle w:val="a9"/>
        <w:ind w:firstLine="283"/>
      </w:pPr>
      <w:r>
        <w:rPr>
          <w:rFonts w:hint="eastAsia"/>
        </w:rPr>
        <w:t>「</w:t>
      </w:r>
      <w:r w:rsidR="00A569E9">
        <w:t>べき乗</w:t>
      </w:r>
      <w:r>
        <w:rPr>
          <w:rFonts w:hint="eastAsia"/>
        </w:rPr>
        <w:t>」</w:t>
      </w:r>
      <w:r w:rsidR="00A569E9">
        <w:t>をコンパイル時に計算する方法をサンプルとして示す。</w:t>
      </w:r>
    </w:p>
    <w:p w14:paraId="137BA4D1" w14:textId="77777777" w:rsidR="005D7688" w:rsidRDefault="005D7688" w:rsidP="005D7688">
      <w:pPr>
        <w:pStyle w:val="a9"/>
        <w:keepNext/>
        <w:widowControl/>
        <w:spacing w:beforeLines="50" w:before="180"/>
        <w:ind w:firstLineChars="0" w:firstLine="0"/>
      </w:pPr>
      <w:r>
        <w:rPr>
          <w:rFonts w:hint="eastAsia"/>
        </w:rPr>
        <w:lastRenderedPageBreak/>
        <w:t>【サンプル】</w:t>
      </w:r>
    </w:p>
    <w:p w14:paraId="096E949C" w14:textId="2997B52B" w:rsidR="005D7688" w:rsidRPr="00986F18" w:rsidRDefault="005D7688" w:rsidP="005D7688">
      <w:pPr>
        <w:pStyle w:val="a9"/>
        <w:keepNext/>
        <w:widowControl/>
        <w:ind w:firstLineChars="0" w:firstLine="0"/>
        <w:rPr>
          <w:sz w:val="20"/>
          <w:szCs w:val="20"/>
        </w:rPr>
      </w:pPr>
      <w:r w:rsidRPr="00986F18">
        <w:rPr>
          <w:rFonts w:hint="eastAsia"/>
          <w:sz w:val="20"/>
          <w:szCs w:val="20"/>
        </w:rPr>
        <w:t>テンプレート</w:t>
      </w:r>
      <w:r>
        <w:rPr>
          <w:rFonts w:hint="eastAsia"/>
          <w:sz w:val="20"/>
          <w:szCs w:val="20"/>
        </w:rPr>
        <w:t>クラス</w:t>
      </w:r>
      <w:r w:rsidRPr="00986F18">
        <w:rPr>
          <w:rFonts w:hint="eastAsia"/>
          <w:sz w:val="20"/>
          <w:szCs w:val="20"/>
        </w:rPr>
        <w:t>による</w:t>
      </w:r>
      <w:r w:rsidR="00B84F1B">
        <w:rPr>
          <w:rFonts w:hint="eastAsia"/>
          <w:sz w:val="20"/>
          <w:szCs w:val="20"/>
        </w:rPr>
        <w:t>コンパイル時のべき乗</w:t>
      </w:r>
      <w:r>
        <w:rPr>
          <w:rFonts w:hint="eastAsia"/>
          <w:sz w:val="20"/>
          <w:szCs w:val="20"/>
        </w:rPr>
        <w:t>算出のサンプル：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0704F233" w14:textId="77777777" w:rsidTr="00B84F1B">
        <w:tc>
          <w:tcPr>
            <w:tcW w:w="8494" w:type="dxa"/>
          </w:tcPr>
          <w:p w14:paraId="520FF378" w14:textId="77777777" w:rsidR="00B84F1B" w:rsidRPr="00B84F1B" w:rsidRDefault="00B84F1B" w:rsidP="00B84F1B">
            <w:pPr>
              <w:pStyle w:val="2-"/>
              <w:rPr>
                <w:color w:val="00B050"/>
              </w:rPr>
            </w:pPr>
            <w:r w:rsidRPr="00B84F1B">
              <w:rPr>
                <w:rFonts w:hint="eastAsia"/>
                <w:color w:val="00B050"/>
              </w:rPr>
              <w:t>//べき乗</w:t>
            </w:r>
          </w:p>
          <w:p w14:paraId="48FC29FF" w14:textId="77777777" w:rsidR="00B84F1B" w:rsidRDefault="00B84F1B" w:rsidP="00B84F1B">
            <w:pPr>
              <w:pStyle w:val="2-"/>
            </w:pPr>
            <w:r>
              <w:t>template&lt;int N, int E&gt;</w:t>
            </w:r>
          </w:p>
          <w:p w14:paraId="0CE3E897" w14:textId="77777777" w:rsidR="00B84F1B" w:rsidRDefault="00B84F1B" w:rsidP="00B84F1B">
            <w:pPr>
              <w:pStyle w:val="2-"/>
            </w:pPr>
            <w:r w:rsidRPr="00B84F1B">
              <w:rPr>
                <w:color w:val="FF0000"/>
              </w:rPr>
              <w:t>struct</w:t>
            </w:r>
            <w:r>
              <w:t xml:space="preserve"> Pow{</w:t>
            </w:r>
          </w:p>
          <w:p w14:paraId="1E5EB13D" w14:textId="2B044F92" w:rsidR="00B84F1B" w:rsidRPr="00B84F1B" w:rsidRDefault="00B84F1B" w:rsidP="00B84F1B">
            <w:pPr>
              <w:pStyle w:val="2-"/>
            </w:pPr>
            <w:r>
              <w:tab/>
            </w:r>
            <w:r w:rsidRPr="00B84F1B">
              <w:rPr>
                <w:color w:val="FF0000"/>
              </w:rPr>
              <w:t>static const int</w:t>
            </w:r>
            <w:r>
              <w:t xml:space="preserve"> value = N * </w:t>
            </w:r>
            <w:r w:rsidRPr="00B84F1B">
              <w:rPr>
                <w:color w:val="FF0000"/>
              </w:rPr>
              <w:t>Pow&lt;N, E - 1&gt;::value</w:t>
            </w:r>
            <w:r>
              <w:t>;</w:t>
            </w:r>
            <w:r>
              <w:tab/>
            </w:r>
            <w:r w:rsidRPr="00B84F1B">
              <w:rPr>
                <w:color w:val="FF0000"/>
              </w:rPr>
              <w:t>//</w:t>
            </w:r>
            <w:r w:rsidRPr="00B84F1B">
              <w:rPr>
                <w:rFonts w:hint="eastAsia"/>
                <w:color w:val="FF0000"/>
              </w:rPr>
              <w:t>再帰</w:t>
            </w:r>
          </w:p>
          <w:p w14:paraId="31C23678" w14:textId="77777777" w:rsidR="00B84F1B" w:rsidRDefault="00B84F1B" w:rsidP="00B84F1B">
            <w:pPr>
              <w:pStyle w:val="2-"/>
            </w:pPr>
            <w:r>
              <w:t>};</w:t>
            </w:r>
          </w:p>
          <w:p w14:paraId="466319D5" w14:textId="42C14EF4" w:rsidR="00B84F1B" w:rsidRPr="00B84F1B" w:rsidRDefault="00B84F1B" w:rsidP="00B84F1B">
            <w:pPr>
              <w:pStyle w:val="2-"/>
              <w:rPr>
                <w:color w:val="00B050"/>
              </w:rPr>
            </w:pPr>
            <w:r>
              <w:rPr>
                <w:rFonts w:hint="eastAsia"/>
                <w:color w:val="00B050"/>
              </w:rPr>
              <w:t>/</w:t>
            </w:r>
            <w:r w:rsidRPr="00B84F1B">
              <w:rPr>
                <w:rFonts w:hint="eastAsia"/>
                <w:color w:val="00B050"/>
              </w:rPr>
              <w:t>/べき乗：</w:t>
            </w:r>
            <w:r>
              <w:rPr>
                <w:rFonts w:hint="eastAsia"/>
                <w:color w:val="00B050"/>
              </w:rPr>
              <w:t>再帰</w:t>
            </w:r>
            <w:r w:rsidRPr="00B84F1B">
              <w:rPr>
                <w:rFonts w:hint="eastAsia"/>
                <w:color w:val="00B050"/>
              </w:rPr>
              <w:t>終点のための特殊化</w:t>
            </w:r>
          </w:p>
          <w:p w14:paraId="62E2DB0B" w14:textId="77777777" w:rsidR="00B84F1B" w:rsidRDefault="00B84F1B" w:rsidP="00B84F1B">
            <w:pPr>
              <w:pStyle w:val="2-"/>
            </w:pPr>
            <w:r>
              <w:t>template</w:t>
            </w:r>
            <w:r w:rsidRPr="00B84F1B">
              <w:rPr>
                <w:color w:val="FF0000"/>
              </w:rPr>
              <w:t>&lt;int N&gt;</w:t>
            </w:r>
          </w:p>
          <w:p w14:paraId="33FA1D99" w14:textId="77777777" w:rsidR="00B84F1B" w:rsidRDefault="00B84F1B" w:rsidP="00B84F1B">
            <w:pPr>
              <w:pStyle w:val="2-"/>
            </w:pPr>
            <w:r w:rsidRPr="00B84F1B">
              <w:rPr>
                <w:color w:val="FF0000"/>
              </w:rPr>
              <w:t>struct</w:t>
            </w:r>
            <w:r>
              <w:t xml:space="preserve"> Pow</w:t>
            </w:r>
            <w:r w:rsidRPr="00B84F1B">
              <w:rPr>
                <w:color w:val="FF0000"/>
              </w:rPr>
              <w:t>&lt;N, 0&gt;</w:t>
            </w:r>
            <w:r>
              <w:t>{</w:t>
            </w:r>
          </w:p>
          <w:p w14:paraId="1D4E3FF0" w14:textId="77777777" w:rsidR="00B84F1B" w:rsidRDefault="00B84F1B" w:rsidP="00B84F1B">
            <w:pPr>
              <w:pStyle w:val="2-"/>
            </w:pPr>
            <w:r>
              <w:tab/>
            </w:r>
            <w:r w:rsidRPr="00B84F1B">
              <w:rPr>
                <w:color w:val="FF0000"/>
              </w:rPr>
              <w:t>static const int</w:t>
            </w:r>
            <w:r>
              <w:t xml:space="preserve"> value = 1;</w:t>
            </w:r>
          </w:p>
          <w:p w14:paraId="79E5FC17" w14:textId="5DF7AD5B" w:rsidR="005D7688" w:rsidRDefault="00B84F1B" w:rsidP="00B84F1B">
            <w:pPr>
              <w:pStyle w:val="2-"/>
            </w:pPr>
            <w:r>
              <w:t>};</w:t>
            </w:r>
          </w:p>
        </w:tc>
      </w:tr>
    </w:tbl>
    <w:p w14:paraId="63CC3B1C" w14:textId="77777777" w:rsidR="005D7688" w:rsidRPr="00986F18" w:rsidRDefault="005D7688" w:rsidP="005D7688">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41EDC190" w14:textId="77777777" w:rsidTr="00B84F1B">
        <w:tc>
          <w:tcPr>
            <w:tcW w:w="8494" w:type="dxa"/>
          </w:tcPr>
          <w:p w14:paraId="43C76B06" w14:textId="77777777" w:rsidR="00B84F1B" w:rsidRDefault="00B84F1B" w:rsidP="00B84F1B">
            <w:pPr>
              <w:pStyle w:val="2-"/>
            </w:pPr>
            <w:r>
              <w:t xml:space="preserve">const int n1 = </w:t>
            </w:r>
            <w:r w:rsidRPr="00B84F1B">
              <w:rPr>
                <w:color w:val="FF0000"/>
              </w:rPr>
              <w:t>Pow&lt;2, 0&gt;::value</w:t>
            </w:r>
            <w:r>
              <w:t>;</w:t>
            </w:r>
          </w:p>
          <w:p w14:paraId="54619F8B" w14:textId="77777777" w:rsidR="00B84F1B" w:rsidRDefault="00B84F1B" w:rsidP="00B84F1B">
            <w:pPr>
              <w:pStyle w:val="2-"/>
            </w:pPr>
            <w:r>
              <w:t xml:space="preserve">const int n2 = </w:t>
            </w:r>
            <w:r w:rsidRPr="00B84F1B">
              <w:rPr>
                <w:color w:val="FF0000"/>
              </w:rPr>
              <w:t>Pow&lt;2, 1&gt;::value</w:t>
            </w:r>
            <w:r>
              <w:t>;</w:t>
            </w:r>
          </w:p>
          <w:p w14:paraId="40327395" w14:textId="77777777" w:rsidR="00B84F1B" w:rsidRDefault="00B84F1B" w:rsidP="00B84F1B">
            <w:pPr>
              <w:pStyle w:val="2-"/>
            </w:pPr>
            <w:r>
              <w:t xml:space="preserve">const int n3 = </w:t>
            </w:r>
            <w:r w:rsidRPr="00B84F1B">
              <w:rPr>
                <w:color w:val="FF0000"/>
              </w:rPr>
              <w:t>Pow&lt;2, 2&gt;::value</w:t>
            </w:r>
            <w:r>
              <w:t>;</w:t>
            </w:r>
          </w:p>
          <w:p w14:paraId="6A88FE08" w14:textId="77777777" w:rsidR="00B84F1B" w:rsidRDefault="00B84F1B" w:rsidP="00B84F1B">
            <w:pPr>
              <w:pStyle w:val="2-"/>
            </w:pPr>
            <w:r>
              <w:t xml:space="preserve">const int n4 = </w:t>
            </w:r>
            <w:r w:rsidRPr="00B84F1B">
              <w:rPr>
                <w:color w:val="FF0000"/>
              </w:rPr>
              <w:t>Pow&lt;2, 3&gt;::value</w:t>
            </w:r>
            <w:r>
              <w:t>;</w:t>
            </w:r>
          </w:p>
          <w:p w14:paraId="2486701F" w14:textId="77777777" w:rsidR="00B84F1B" w:rsidRDefault="00B84F1B" w:rsidP="00B84F1B">
            <w:pPr>
              <w:pStyle w:val="2-"/>
            </w:pPr>
            <w:r>
              <w:t xml:space="preserve">const int n5 = </w:t>
            </w:r>
            <w:r w:rsidRPr="00B84F1B">
              <w:rPr>
                <w:color w:val="FF0000"/>
              </w:rPr>
              <w:t>Pow&lt;10, 4&gt;::value</w:t>
            </w:r>
            <w:r>
              <w:t>;</w:t>
            </w:r>
          </w:p>
          <w:p w14:paraId="3B763C22" w14:textId="5488085D" w:rsidR="005D7688" w:rsidRDefault="00B84F1B" w:rsidP="00B84F1B">
            <w:pPr>
              <w:pStyle w:val="2-"/>
            </w:pPr>
            <w:r>
              <w:t>printf("{%d, %d, %d, %d, %d}\n", n1, n2, n3, n4, n5);</w:t>
            </w:r>
          </w:p>
        </w:tc>
      </w:tr>
    </w:tbl>
    <w:p w14:paraId="592789A7" w14:textId="77777777" w:rsidR="005D7688" w:rsidRPr="00986F18" w:rsidRDefault="005D7688" w:rsidP="005D7688">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7688" w14:paraId="6E68C728" w14:textId="77777777" w:rsidTr="00B84F1B">
        <w:tc>
          <w:tcPr>
            <w:tcW w:w="8494" w:type="dxa"/>
          </w:tcPr>
          <w:p w14:paraId="3BD8274F" w14:textId="42F27E48" w:rsidR="005D7688" w:rsidRDefault="00B84F1B" w:rsidP="00B84F1B">
            <w:pPr>
              <w:pStyle w:val="2-"/>
            </w:pPr>
            <w:r w:rsidRPr="00B84F1B">
              <w:rPr>
                <w:color w:val="auto"/>
              </w:rPr>
              <w:t>{1, 2, 4, 8, 10000}</w:t>
            </w:r>
          </w:p>
        </w:tc>
      </w:tr>
    </w:tbl>
    <w:p w14:paraId="1D5DCB96" w14:textId="77777777" w:rsidR="00B84F1B" w:rsidRPr="00986F18" w:rsidRDefault="00B84F1B" w:rsidP="00B84F1B">
      <w:pPr>
        <w:pStyle w:val="a9"/>
        <w:rPr>
          <w:sz w:val="20"/>
          <w:szCs w:val="20"/>
        </w:rPr>
      </w:pPr>
      <w:r w:rsidRPr="00986F18">
        <w:rPr>
          <w:rFonts w:hint="eastAsia"/>
          <w:color w:val="FF0000"/>
          <w:sz w:val="20"/>
          <w:szCs w:val="20"/>
        </w:rPr>
        <w:t>↓※コンパイル</w:t>
      </w:r>
      <w:r>
        <w:rPr>
          <w:rFonts w:hint="eastAsia"/>
          <w:color w:val="FF0000"/>
          <w:sz w:val="20"/>
          <w:szCs w:val="20"/>
        </w:rPr>
        <w:t>後のコード</w:t>
      </w:r>
      <w:r w:rsidRPr="00986F18">
        <w:rPr>
          <w:rFonts w:hint="eastAsia"/>
          <w:color w:val="FF0000"/>
          <w:sz w:val="20"/>
          <w:szCs w:val="20"/>
        </w:rPr>
        <w:t>結果</w:t>
      </w:r>
      <w:r>
        <w:rPr>
          <w:rFonts w:hint="eastAsia"/>
          <w:sz w:val="20"/>
          <w:szCs w:val="20"/>
        </w:rPr>
        <w:t>（</w:t>
      </w:r>
      <w:r>
        <w:rPr>
          <w:rFonts w:hint="eastAsia"/>
          <w:sz w:val="20"/>
          <w:szCs w:val="20"/>
        </w:rPr>
        <w:t>Release</w:t>
      </w:r>
      <w:r>
        <w:rPr>
          <w:rFonts w:hint="eastAsia"/>
          <w:sz w:val="20"/>
          <w:szCs w:val="20"/>
        </w:rPr>
        <w:t>ビルドの逆アセンブルで確認）</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84F1B" w14:paraId="7F0152CC" w14:textId="77777777" w:rsidTr="00B84F1B">
        <w:tc>
          <w:tcPr>
            <w:tcW w:w="8494" w:type="dxa"/>
          </w:tcPr>
          <w:p w14:paraId="27236A02" w14:textId="77777777" w:rsidR="00B84F1B" w:rsidRPr="00B84F1B" w:rsidRDefault="00B84F1B" w:rsidP="00B84F1B">
            <w:pPr>
              <w:pStyle w:val="2-"/>
              <w:rPr>
                <w:color w:val="808080" w:themeColor="background1" w:themeShade="80"/>
              </w:rPr>
            </w:pPr>
            <w:r w:rsidRPr="00B84F1B">
              <w:rPr>
                <w:color w:val="808080" w:themeColor="background1" w:themeShade="80"/>
              </w:rPr>
              <w:t xml:space="preserve"> </w:t>
            </w:r>
            <w:r w:rsidRPr="00B84F1B">
              <w:rPr>
                <w:color w:val="808080" w:themeColor="background1" w:themeShade="80"/>
              </w:rPr>
              <w:tab/>
              <w:t>const int n1 = Pow&lt;2, 0&gt;::value;</w:t>
            </w:r>
          </w:p>
          <w:p w14:paraId="14A6A5CC"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n2 = Pow&lt;2, 1&gt;::value;</w:t>
            </w:r>
          </w:p>
          <w:p w14:paraId="58333922"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n3 = Pow&lt;2, 2&gt;::value;</w:t>
            </w:r>
          </w:p>
          <w:p w14:paraId="4023A5C4"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n4 = Pow&lt;2, 3&gt;::value;</w:t>
            </w:r>
          </w:p>
          <w:p w14:paraId="329B36EE" w14:textId="77777777" w:rsidR="00B84F1B" w:rsidRPr="00B84F1B" w:rsidRDefault="00B84F1B" w:rsidP="00B84F1B">
            <w:pPr>
              <w:pStyle w:val="2-"/>
              <w:rPr>
                <w:color w:val="808080" w:themeColor="background1" w:themeShade="80"/>
              </w:rPr>
            </w:pPr>
            <w:r w:rsidRPr="00B84F1B">
              <w:rPr>
                <w:color w:val="808080" w:themeColor="background1" w:themeShade="80"/>
              </w:rPr>
              <w:tab/>
              <w:t>const int n5 = Pow&lt;10, 4&gt;::value;</w:t>
            </w:r>
          </w:p>
          <w:p w14:paraId="0797236D" w14:textId="77777777" w:rsidR="00B84F1B" w:rsidRPr="00B84F1B" w:rsidRDefault="00B84F1B" w:rsidP="00B84F1B">
            <w:pPr>
              <w:pStyle w:val="2-"/>
              <w:rPr>
                <w:color w:val="808080" w:themeColor="background1" w:themeShade="80"/>
              </w:rPr>
            </w:pPr>
            <w:r w:rsidRPr="00B84F1B">
              <w:rPr>
                <w:color w:val="808080" w:themeColor="background1" w:themeShade="80"/>
              </w:rPr>
              <w:tab/>
              <w:t>printf("{%d, %d, %d, %d, %d}\n", n1, n2, n3, n4, n5);</w:t>
            </w:r>
          </w:p>
          <w:p w14:paraId="4C36D3B4" w14:textId="689417F4" w:rsidR="00B84F1B" w:rsidRPr="00570928" w:rsidRDefault="00B84F1B" w:rsidP="00B84F1B">
            <w:pPr>
              <w:pStyle w:val="2-"/>
            </w:pPr>
            <w:r>
              <w:t xml:space="preserve">00292230  </w:t>
            </w:r>
            <w:r w:rsidRPr="00570928">
              <w:rPr>
                <w:color w:val="FF0000"/>
              </w:rPr>
              <w:t xml:space="preserve">push        2710h </w:t>
            </w:r>
            <w:r>
              <w:t xml:space="preserve"> </w:t>
            </w:r>
            <w:r w:rsidR="00570928">
              <w:tab/>
            </w:r>
            <w:r w:rsidR="00570928" w:rsidRPr="00B84F1B">
              <w:rPr>
                <w:rFonts w:hint="eastAsia"/>
                <w:color w:val="FF0000"/>
              </w:rPr>
              <w:t>//←定数化</w:t>
            </w:r>
            <w:r w:rsidR="00570928">
              <w:rPr>
                <w:rFonts w:hint="eastAsia"/>
                <w:color w:val="FF0000"/>
              </w:rPr>
              <w:t>されている（printfへの引数は逆順にスタックに積まれる）</w:t>
            </w:r>
          </w:p>
          <w:p w14:paraId="6E6488B0" w14:textId="4A29B5DF" w:rsidR="00B84F1B" w:rsidRDefault="00B84F1B" w:rsidP="00B84F1B">
            <w:pPr>
              <w:pStyle w:val="2-"/>
            </w:pPr>
            <w:r>
              <w:t xml:space="preserve">00292235  </w:t>
            </w:r>
            <w:r w:rsidRPr="00B84F1B">
              <w:rPr>
                <w:color w:val="FF0000"/>
              </w:rPr>
              <w:t xml:space="preserve">push        8 </w:t>
            </w:r>
            <w:r>
              <w:t xml:space="preserve"> </w:t>
            </w:r>
            <w:r>
              <w:tab/>
            </w:r>
            <w:r w:rsidRPr="00B84F1B">
              <w:rPr>
                <w:rFonts w:hint="eastAsia"/>
                <w:color w:val="FF0000"/>
              </w:rPr>
              <w:t>//←</w:t>
            </w:r>
          </w:p>
          <w:p w14:paraId="21DCC226" w14:textId="499476A5" w:rsidR="00B84F1B" w:rsidRDefault="00B84F1B" w:rsidP="00B84F1B">
            <w:pPr>
              <w:pStyle w:val="2-"/>
            </w:pPr>
            <w:r>
              <w:t xml:space="preserve">00292237 </w:t>
            </w:r>
            <w:r w:rsidRPr="00B84F1B">
              <w:rPr>
                <w:color w:val="FF0000"/>
              </w:rPr>
              <w:t xml:space="preserve"> push        4  </w:t>
            </w:r>
            <w:r>
              <w:rPr>
                <w:color w:val="FF0000"/>
              </w:rPr>
              <w:tab/>
            </w:r>
            <w:r w:rsidRPr="00B84F1B">
              <w:rPr>
                <w:rFonts w:hint="eastAsia"/>
                <w:color w:val="FF0000"/>
              </w:rPr>
              <w:t>//←</w:t>
            </w:r>
          </w:p>
          <w:p w14:paraId="2D10E92C" w14:textId="78AD7C2B" w:rsidR="00B84F1B" w:rsidRDefault="00B84F1B" w:rsidP="00B84F1B">
            <w:pPr>
              <w:pStyle w:val="2-"/>
            </w:pPr>
            <w:r>
              <w:t xml:space="preserve">00292239  </w:t>
            </w:r>
            <w:r w:rsidRPr="00B84F1B">
              <w:rPr>
                <w:color w:val="FF0000"/>
              </w:rPr>
              <w:t xml:space="preserve">push        2 </w:t>
            </w:r>
            <w:r>
              <w:t xml:space="preserve"> </w:t>
            </w:r>
            <w:r>
              <w:tab/>
            </w:r>
            <w:r w:rsidRPr="00B84F1B">
              <w:rPr>
                <w:rFonts w:hint="eastAsia"/>
                <w:color w:val="FF0000"/>
              </w:rPr>
              <w:t>//←</w:t>
            </w:r>
          </w:p>
          <w:p w14:paraId="7CCE0DC1" w14:textId="297D7F2A" w:rsidR="00B84F1B" w:rsidRDefault="00B84F1B" w:rsidP="00B84F1B">
            <w:pPr>
              <w:pStyle w:val="2-"/>
            </w:pPr>
            <w:r>
              <w:t xml:space="preserve">0029223B  </w:t>
            </w:r>
            <w:r w:rsidRPr="00B84F1B">
              <w:rPr>
                <w:color w:val="FF0000"/>
              </w:rPr>
              <w:t xml:space="preserve">push        1 </w:t>
            </w:r>
            <w:r>
              <w:t xml:space="preserve"> </w:t>
            </w:r>
            <w:r>
              <w:tab/>
            </w:r>
            <w:r w:rsidRPr="00B84F1B">
              <w:rPr>
                <w:rFonts w:hint="eastAsia"/>
                <w:color w:val="FF0000"/>
              </w:rPr>
              <w:t>//←</w:t>
            </w:r>
          </w:p>
          <w:p w14:paraId="07F29DFA" w14:textId="77777777" w:rsidR="00B84F1B" w:rsidRDefault="00B84F1B" w:rsidP="00B84F1B">
            <w:pPr>
              <w:pStyle w:val="2-"/>
            </w:pPr>
            <w:r>
              <w:t xml:space="preserve">0029223D  push        2B9E80h  </w:t>
            </w:r>
          </w:p>
          <w:p w14:paraId="042AF4E3" w14:textId="01A332DA" w:rsidR="00B84F1B" w:rsidRDefault="00B84F1B" w:rsidP="00B84F1B">
            <w:pPr>
              <w:pStyle w:val="2-"/>
            </w:pPr>
            <w:r>
              <w:t xml:space="preserve">00292242  call        printf (0297787h)  </w:t>
            </w:r>
          </w:p>
        </w:tc>
      </w:tr>
    </w:tbl>
    <w:p w14:paraId="6CEB2C17" w14:textId="5FC9F3D8" w:rsidR="00B84F1B" w:rsidRDefault="00B84F1B" w:rsidP="00664B93">
      <w:pPr>
        <w:pStyle w:val="a9"/>
        <w:spacing w:beforeLines="50" w:before="180"/>
        <w:ind w:firstLine="283"/>
      </w:pPr>
      <w:r>
        <w:rPr>
          <w:rFonts w:hint="eastAsia"/>
        </w:rPr>
        <w:t>この手法を用いると、</w:t>
      </w:r>
      <w:r w:rsidRPr="005B0860">
        <w:rPr>
          <w:rFonts w:hint="eastAsia"/>
          <w:color w:val="FF0000"/>
        </w:rPr>
        <w:t>コンパイル時に確実に定数化</w:t>
      </w:r>
      <w:r>
        <w:rPr>
          <w:rFonts w:hint="eastAsia"/>
        </w:rPr>
        <w:t>される。</w:t>
      </w:r>
    </w:p>
    <w:p w14:paraId="5F9626EE" w14:textId="5E5A4370" w:rsidR="00C476A4" w:rsidRDefault="00C476A4" w:rsidP="00C476A4">
      <w:pPr>
        <w:pStyle w:val="a9"/>
        <w:spacing w:beforeLines="50" w:before="180"/>
        <w:ind w:firstLine="283"/>
      </w:pPr>
      <w:r>
        <w:rPr>
          <w:rFonts w:hint="eastAsia"/>
        </w:rPr>
        <w:t>処理を解説する。サンプルとして「</w:t>
      </w:r>
      <w:r w:rsidRPr="002F2736">
        <w:rPr>
          <w:rFonts w:ascii="ＭＳ ゴシック" w:hAnsi="ＭＳ ゴシック" w:hint="eastAsia"/>
          <w:color w:val="0070C0"/>
        </w:rPr>
        <w:t>P</w:t>
      </w:r>
      <w:r w:rsidRPr="002F2736">
        <w:rPr>
          <w:rFonts w:ascii="ＭＳ ゴシック" w:hAnsi="ＭＳ ゴシック"/>
          <w:color w:val="0070C0"/>
        </w:rPr>
        <w:t>ow&lt;2,3&gt;</w:t>
      </w:r>
      <w:r>
        <w:rPr>
          <w:rFonts w:hint="eastAsia"/>
        </w:rPr>
        <w:t>」が</w:t>
      </w:r>
      <w:r w:rsidR="002F2736">
        <w:rPr>
          <w:rFonts w:hint="eastAsia"/>
        </w:rPr>
        <w:t>宣言</w:t>
      </w:r>
      <w:r>
        <w:rPr>
          <w:rFonts w:hint="eastAsia"/>
        </w:rPr>
        <w:t>された時の動作を説明する。</w:t>
      </w:r>
    </w:p>
    <w:p w14:paraId="2339CEF4" w14:textId="655CEC07" w:rsidR="00C476A4" w:rsidRDefault="002F2736" w:rsidP="00C476A4">
      <w:pPr>
        <w:pStyle w:val="a9"/>
        <w:ind w:firstLine="283"/>
      </w:pPr>
      <w:r>
        <w:rPr>
          <w:rFonts w:hint="eastAsia"/>
        </w:rPr>
        <w:t>宣言に基づいて、構造体定義の実体</w:t>
      </w:r>
      <w:r w:rsidR="00C476A4">
        <w:rPr>
          <w:rFonts w:hint="eastAsia"/>
        </w:rPr>
        <w:t>「</w:t>
      </w:r>
      <w:r w:rsidR="00C476A4" w:rsidRPr="002F2736">
        <w:rPr>
          <w:rFonts w:ascii="ＭＳ ゴシック" w:hAnsi="ＭＳ ゴシック" w:hint="eastAsia"/>
          <w:color w:val="0070C0"/>
        </w:rPr>
        <w:t>struct P</w:t>
      </w:r>
      <w:r w:rsidR="00C476A4" w:rsidRPr="002F2736">
        <w:rPr>
          <w:rFonts w:ascii="ＭＳ ゴシック" w:hAnsi="ＭＳ ゴシック"/>
          <w:color w:val="0070C0"/>
        </w:rPr>
        <w:t>ow&lt;2,3&gt;</w:t>
      </w:r>
      <w:r w:rsidR="00C476A4">
        <w:rPr>
          <w:rFonts w:hint="eastAsia"/>
        </w:rPr>
        <w:t>」が生成されると、</w:t>
      </w:r>
      <w:r>
        <w:rPr>
          <w:rFonts w:hint="eastAsia"/>
        </w:rPr>
        <w:t>その構造体</w:t>
      </w:r>
      <w:r w:rsidR="00C476A4">
        <w:rPr>
          <w:rFonts w:hint="eastAsia"/>
        </w:rPr>
        <w:t>内でまた「</w:t>
      </w:r>
      <w:r w:rsidR="00C476A4" w:rsidRPr="002F2736">
        <w:rPr>
          <w:rFonts w:ascii="ＭＳ ゴシック" w:hAnsi="ＭＳ ゴシック" w:hint="eastAsia"/>
          <w:color w:val="0070C0"/>
        </w:rPr>
        <w:t xml:space="preserve">Pow&lt;2, </w:t>
      </w:r>
      <w:r w:rsidR="00F60212">
        <w:rPr>
          <w:rFonts w:ascii="ＭＳ ゴシック" w:hAnsi="ＭＳ ゴシック"/>
          <w:color w:val="0070C0"/>
        </w:rPr>
        <w:t>3</w:t>
      </w:r>
      <w:r w:rsidR="00C476A4" w:rsidRPr="002F2736">
        <w:rPr>
          <w:rFonts w:ascii="ＭＳ ゴシック" w:hAnsi="ＭＳ ゴシック" w:hint="eastAsia"/>
          <w:color w:val="0070C0"/>
        </w:rPr>
        <w:t>-1&gt;</w:t>
      </w:r>
      <w:r w:rsidR="00C476A4">
        <w:rPr>
          <w:rFonts w:hint="eastAsia"/>
        </w:rPr>
        <w:t>」が</w:t>
      </w:r>
      <w:r>
        <w:rPr>
          <w:rFonts w:hint="eastAsia"/>
        </w:rPr>
        <w:t>宣言される</w:t>
      </w:r>
      <w:r w:rsidR="00C476A4">
        <w:rPr>
          <w:rFonts w:hint="eastAsia"/>
        </w:rPr>
        <w:t>ため、</w:t>
      </w:r>
      <w:r w:rsidR="00F60212">
        <w:rPr>
          <w:rFonts w:hint="eastAsia"/>
        </w:rPr>
        <w:t>再帰して</w:t>
      </w:r>
      <w:r w:rsidR="00C476A4">
        <w:rPr>
          <w:rFonts w:hint="eastAsia"/>
        </w:rPr>
        <w:t>「</w:t>
      </w:r>
      <w:r w:rsidRPr="002F2736">
        <w:rPr>
          <w:rFonts w:ascii="ＭＳ ゴシック" w:hAnsi="ＭＳ ゴシック" w:hint="eastAsia"/>
          <w:color w:val="0070C0"/>
        </w:rPr>
        <w:t xml:space="preserve">struct </w:t>
      </w:r>
      <w:r w:rsidR="00C476A4" w:rsidRPr="002F2736">
        <w:rPr>
          <w:rFonts w:ascii="ＭＳ ゴシック" w:hAnsi="ＭＳ ゴシック" w:hint="eastAsia"/>
          <w:color w:val="0070C0"/>
        </w:rPr>
        <w:t>Pow&lt;2, 2&gt;</w:t>
      </w:r>
      <w:r w:rsidR="00C476A4">
        <w:rPr>
          <w:rFonts w:hint="eastAsia"/>
        </w:rPr>
        <w:t>」が生成される。</w:t>
      </w:r>
    </w:p>
    <w:p w14:paraId="2A2C3DBE" w14:textId="68A7C65D" w:rsidR="00C476A4" w:rsidRDefault="00C476A4" w:rsidP="00C476A4">
      <w:pPr>
        <w:pStyle w:val="a9"/>
        <w:ind w:firstLine="283"/>
      </w:pPr>
      <w:r>
        <w:rPr>
          <w:rFonts w:hint="eastAsia"/>
        </w:rPr>
        <w:t>処理はさらに再帰し、同様に「</w:t>
      </w:r>
      <w:r w:rsidR="002F2736" w:rsidRPr="002F2736">
        <w:rPr>
          <w:rFonts w:ascii="ＭＳ ゴシック" w:hAnsi="ＭＳ ゴシック" w:hint="eastAsia"/>
          <w:color w:val="0070C0"/>
        </w:rPr>
        <w:t xml:space="preserve">struc </w:t>
      </w:r>
      <w:r w:rsidRPr="002F2736">
        <w:rPr>
          <w:rFonts w:ascii="ＭＳ ゴシック" w:hAnsi="ＭＳ ゴシック" w:hint="eastAsia"/>
          <w:color w:val="0070C0"/>
        </w:rPr>
        <w:t>Pow&lt;2, 1&gt;</w:t>
      </w:r>
      <w:r>
        <w:rPr>
          <w:rFonts w:hint="eastAsia"/>
        </w:rPr>
        <w:t>」が生成される。</w:t>
      </w:r>
    </w:p>
    <w:p w14:paraId="3F5C26BD" w14:textId="70F80DBE" w:rsidR="00C476A4" w:rsidRDefault="00C476A4" w:rsidP="002F2736">
      <w:pPr>
        <w:pStyle w:val="a9"/>
        <w:ind w:firstLine="283"/>
      </w:pPr>
      <w:r>
        <w:rPr>
          <w:rFonts w:hint="eastAsia"/>
        </w:rPr>
        <w:t>最後に「</w:t>
      </w:r>
      <w:r w:rsidR="002F2736" w:rsidRPr="002F2736">
        <w:rPr>
          <w:rFonts w:ascii="ＭＳ ゴシック" w:hAnsi="ＭＳ ゴシック" w:hint="eastAsia"/>
          <w:color w:val="0070C0"/>
        </w:rPr>
        <w:t xml:space="preserve">struct </w:t>
      </w:r>
      <w:r w:rsidRPr="002F2736">
        <w:rPr>
          <w:rFonts w:ascii="ＭＳ ゴシック" w:hAnsi="ＭＳ ゴシック" w:hint="eastAsia"/>
          <w:color w:val="0070C0"/>
        </w:rPr>
        <w:t>Pow&lt;2, 0&gt;</w:t>
      </w:r>
      <w:r>
        <w:rPr>
          <w:rFonts w:hint="eastAsia"/>
        </w:rPr>
        <w:t>」</w:t>
      </w:r>
      <w:r w:rsidR="002F2736">
        <w:rPr>
          <w:rFonts w:hint="eastAsia"/>
        </w:rPr>
        <w:t>の</w:t>
      </w:r>
      <w:r w:rsidR="005638B1">
        <w:rPr>
          <w:rFonts w:hint="eastAsia"/>
        </w:rPr>
        <w:t>生成</w:t>
      </w:r>
      <w:r w:rsidR="002F2736">
        <w:rPr>
          <w:rFonts w:hint="eastAsia"/>
        </w:rPr>
        <w:t>段階に</w:t>
      </w:r>
      <w:r>
        <w:rPr>
          <w:rFonts w:hint="eastAsia"/>
        </w:rPr>
        <w:t>なると、</w:t>
      </w:r>
      <w:r w:rsidRPr="002F2736">
        <w:rPr>
          <w:rFonts w:hint="eastAsia"/>
          <w:color w:val="FF0000"/>
        </w:rPr>
        <w:t>「テンプレートクラスの特殊化」</w:t>
      </w:r>
      <w:r w:rsidR="009A485D">
        <w:fldChar w:fldCharType="begin"/>
      </w:r>
      <w:r w:rsidR="009A485D">
        <w:instrText xml:space="preserve"> XE "</w:instrText>
      </w:r>
      <w:r w:rsidR="009A485D">
        <w:instrText>再帰</w:instrText>
      </w:r>
      <w:r w:rsidR="009A485D">
        <w:instrText>" \y “</w:instrText>
      </w:r>
      <w:r w:rsidR="009A485D">
        <w:rPr>
          <w:rFonts w:hint="eastAsia"/>
        </w:rPr>
        <w:instrText>さいき</w:instrText>
      </w:r>
      <w:r w:rsidR="009A485D">
        <w:instrText xml:space="preserve">” </w:instrText>
      </w:r>
      <w:r w:rsidR="009A485D">
        <w:fldChar w:fldCharType="end"/>
      </w:r>
      <w:r w:rsidR="002F2736">
        <w:rPr>
          <w:rFonts w:hint="eastAsia"/>
        </w:rPr>
        <w:t>が作用し、</w:t>
      </w:r>
      <w:r>
        <w:rPr>
          <w:rFonts w:hint="eastAsia"/>
        </w:rPr>
        <w:t>「</w:t>
      </w:r>
      <w:r w:rsidR="002F2736" w:rsidRPr="002F2736">
        <w:rPr>
          <w:rFonts w:ascii="ＭＳ ゴシック" w:hAnsi="ＭＳ ゴシック" w:hint="eastAsia"/>
          <w:color w:val="0070C0"/>
        </w:rPr>
        <w:t xml:space="preserve">template struct </w:t>
      </w:r>
      <w:r w:rsidRPr="002F2736">
        <w:rPr>
          <w:rFonts w:ascii="ＭＳ ゴシック" w:hAnsi="ＭＳ ゴシック" w:hint="eastAsia"/>
          <w:color w:val="0070C0"/>
        </w:rPr>
        <w:t>P</w:t>
      </w:r>
      <w:r w:rsidRPr="002F2736">
        <w:rPr>
          <w:rFonts w:ascii="ＭＳ ゴシック" w:hAnsi="ＭＳ ゴシック"/>
          <w:color w:val="0070C0"/>
        </w:rPr>
        <w:t>ow&lt;N, 0&gt;</w:t>
      </w:r>
      <w:r>
        <w:rPr>
          <w:rFonts w:hint="eastAsia"/>
        </w:rPr>
        <w:t>」</w:t>
      </w:r>
      <w:r w:rsidR="002F2736">
        <w:rPr>
          <w:rFonts w:hint="eastAsia"/>
        </w:rPr>
        <w:t>の方に適合して生成される。このテンプレートは</w:t>
      </w:r>
      <w:r w:rsidR="00F60212">
        <w:rPr>
          <w:rFonts w:hint="eastAsia"/>
        </w:rPr>
        <w:t>中で</w:t>
      </w:r>
      <w:r w:rsidR="002F2736">
        <w:rPr>
          <w:rFonts w:hint="eastAsia"/>
        </w:rPr>
        <w:t>再帰して</w:t>
      </w:r>
      <w:r w:rsidR="00F60212">
        <w:rPr>
          <w:rFonts w:hint="eastAsia"/>
        </w:rPr>
        <w:t>いないため、定数「</w:t>
      </w:r>
      <w:r w:rsidR="00F60212">
        <w:rPr>
          <w:rFonts w:hint="eastAsia"/>
        </w:rPr>
        <w:t>1</w:t>
      </w:r>
      <w:r w:rsidR="00F60212">
        <w:rPr>
          <w:rFonts w:hint="eastAsia"/>
        </w:rPr>
        <w:t>」が定義された構造体として完結する。</w:t>
      </w:r>
    </w:p>
    <w:p w14:paraId="0405A45A" w14:textId="448C4ED3" w:rsidR="002F2736" w:rsidRDefault="002F2736" w:rsidP="002F2736">
      <w:pPr>
        <w:pStyle w:val="a9"/>
        <w:ind w:firstLine="283"/>
      </w:pPr>
      <w:r>
        <w:rPr>
          <w:rFonts w:hint="eastAsia"/>
        </w:rPr>
        <w:t>その後は再帰をさかのぼって、順次構造体の定義が実体化されていき、</w:t>
      </w:r>
      <w:r>
        <w:rPr>
          <w:rFonts w:hint="eastAsia"/>
        </w:rPr>
        <w:t>s</w:t>
      </w:r>
      <w:r>
        <w:t xml:space="preserve">tatic </w:t>
      </w:r>
      <w:r>
        <w:rPr>
          <w:rFonts w:hint="eastAsia"/>
        </w:rPr>
        <w:t>定数</w:t>
      </w:r>
      <w:r>
        <w:rPr>
          <w:rFonts w:hint="eastAsia"/>
        </w:rPr>
        <w:t xml:space="preserve"> value </w:t>
      </w:r>
      <w:r>
        <w:rPr>
          <w:rFonts w:hint="eastAsia"/>
        </w:rPr>
        <w:t>の値が確定する。</w:t>
      </w:r>
    </w:p>
    <w:p w14:paraId="38458BB0" w14:textId="2C2C16BB" w:rsidR="00F60212" w:rsidRDefault="00664B93" w:rsidP="00C476A4">
      <w:pPr>
        <w:pStyle w:val="a9"/>
        <w:spacing w:beforeLines="50" w:before="180"/>
        <w:ind w:firstLine="283"/>
      </w:pPr>
      <w:r>
        <w:rPr>
          <w:rFonts w:hint="eastAsia"/>
        </w:rPr>
        <w:t>なお、クラスではなく構造体を使用しているのは、単にメンバーのデフォルトが</w:t>
      </w:r>
      <w:r>
        <w:rPr>
          <w:rFonts w:hint="eastAsia"/>
        </w:rPr>
        <w:t xml:space="preserve"> public </w:t>
      </w:r>
      <w:r>
        <w:rPr>
          <w:rFonts w:hint="eastAsia"/>
        </w:rPr>
        <w:t>スコープだからである。</w:t>
      </w:r>
      <w:r w:rsidR="00F60212">
        <w:rPr>
          <w:rFonts w:hint="eastAsia"/>
        </w:rPr>
        <w:t>クラスを使う場合は明示的に「</w:t>
      </w:r>
      <w:r w:rsidR="00F60212">
        <w:rPr>
          <w:rFonts w:hint="eastAsia"/>
        </w:rPr>
        <w:t>public:</w:t>
      </w:r>
      <w:r w:rsidR="00F60212">
        <w:rPr>
          <w:rFonts w:hint="eastAsia"/>
        </w:rPr>
        <w:t>」宣言する必要がある。</w:t>
      </w:r>
    </w:p>
    <w:p w14:paraId="2F431AB8" w14:textId="5F0CA777" w:rsidR="00664B93" w:rsidRDefault="00664B93" w:rsidP="00C476A4">
      <w:pPr>
        <w:pStyle w:val="a9"/>
        <w:spacing w:beforeLines="50" w:before="180"/>
        <w:ind w:firstLine="283"/>
      </w:pPr>
      <w:r>
        <w:rPr>
          <w:rFonts w:hint="eastAsia"/>
        </w:rPr>
        <w:lastRenderedPageBreak/>
        <w:t>また、クラス／構造体の</w:t>
      </w:r>
      <w:r>
        <w:rPr>
          <w:rFonts w:hint="eastAsia"/>
        </w:rPr>
        <w:t xml:space="preserve"> static </w:t>
      </w:r>
      <w:r>
        <w:rPr>
          <w:rFonts w:hint="eastAsia"/>
        </w:rPr>
        <w:t>定数メンバーは、</w:t>
      </w:r>
      <w:r>
        <w:rPr>
          <w:rFonts w:hint="eastAsia"/>
        </w:rPr>
        <w:t xml:space="preserve">int </w:t>
      </w:r>
      <w:r>
        <w:rPr>
          <w:rFonts w:hint="eastAsia"/>
        </w:rPr>
        <w:t>型しか初期値を与えることができないので、浮動小数点型の値をこの手法で生成することはできない。</w:t>
      </w:r>
    </w:p>
    <w:p w14:paraId="038179D8" w14:textId="5F1025C2" w:rsidR="00F60212" w:rsidRDefault="00F60212" w:rsidP="00C476A4">
      <w:pPr>
        <w:pStyle w:val="a9"/>
        <w:spacing w:beforeLines="50" w:before="180"/>
        <w:ind w:firstLine="283"/>
      </w:pPr>
      <w:r>
        <w:rPr>
          <w:rFonts w:hint="eastAsia"/>
        </w:rPr>
        <w:t>もう一つ注意点として、「特殊化」は、テンプレートクラスにしか</w:t>
      </w:r>
      <w:r w:rsidR="005638B1">
        <w:rPr>
          <w:rFonts w:hint="eastAsia"/>
        </w:rPr>
        <w:t>適用できない</w:t>
      </w:r>
      <w:r>
        <w:rPr>
          <w:rFonts w:hint="eastAsia"/>
        </w:rPr>
        <w:t>。</w:t>
      </w:r>
      <w:r w:rsidR="005638B1">
        <w:rPr>
          <w:rFonts w:hint="eastAsia"/>
        </w:rPr>
        <w:t>つまり、</w:t>
      </w:r>
      <w:r>
        <w:rPr>
          <w:rFonts w:hint="eastAsia"/>
        </w:rPr>
        <w:t>テンプレート関数には「特殊化」を用いることができない。</w:t>
      </w:r>
      <w:r w:rsidR="005B0860">
        <w:rPr>
          <w:rFonts w:hint="eastAsia"/>
        </w:rPr>
        <w:t>テンプレート関数の場合は、「関数のオーバーロード」を用い</w:t>
      </w:r>
      <w:r w:rsidR="005638B1">
        <w:rPr>
          <w:rFonts w:hint="eastAsia"/>
        </w:rPr>
        <w:t>ることで</w:t>
      </w:r>
      <w:r w:rsidR="005B0860">
        <w:rPr>
          <w:rFonts w:hint="eastAsia"/>
        </w:rPr>
        <w:t>、同様の再帰処理を行う事ができる</w:t>
      </w:r>
      <w:r w:rsidR="005638B1">
        <w:rPr>
          <w:rFonts w:hint="eastAsia"/>
        </w:rPr>
        <w:t>。ただし、コンパイル時の定数化が確実に行われるとは限らない点に注意。</w:t>
      </w:r>
    </w:p>
    <w:p w14:paraId="6BFABCC4" w14:textId="57432E4F" w:rsidR="00C17C7D" w:rsidRDefault="00C17C7D" w:rsidP="00C17C7D">
      <w:pPr>
        <w:pStyle w:val="2"/>
      </w:pPr>
      <w:bookmarkStart w:id="14" w:name="_Toc378965763"/>
      <w:r>
        <w:rPr>
          <w:rFonts w:hint="eastAsia"/>
        </w:rPr>
        <w:t>活用例④：</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 Asertion" \y “</w:instrText>
      </w:r>
      <w:r w:rsidR="009A485D">
        <w:rPr>
          <w:rFonts w:hint="eastAsia"/>
        </w:rPr>
        <w:instrText>S</w:instrText>
      </w:r>
      <w:r w:rsidR="009A485D">
        <w:instrText xml:space="preserve">tatic Assertion” </w:instrText>
      </w:r>
      <w:r w:rsidR="009A485D">
        <w:fldChar w:fldCharType="end"/>
      </w:r>
      <w:r>
        <w:rPr>
          <w:rFonts w:hint="eastAsia"/>
        </w:rPr>
        <w:t>（静的アサーション</w:t>
      </w:r>
      <w:r w:rsidR="009A485D">
        <w:fldChar w:fldCharType="begin"/>
      </w:r>
      <w:r w:rsidR="009A485D">
        <w:instrText xml:space="preserve"> XE "</w:instrText>
      </w:r>
      <w:r w:rsidR="009A485D">
        <w:rPr>
          <w:rFonts w:hint="eastAsia"/>
        </w:rPr>
        <w:instrText>静的アサーション</w:instrText>
      </w:r>
      <w:r w:rsidR="009A485D">
        <w:instrText>" \y “</w:instrText>
      </w:r>
      <w:r w:rsidR="009A485D">
        <w:rPr>
          <w:rFonts w:hint="eastAsia"/>
        </w:rPr>
        <w:instrText>せいてきあさーしょん</w:instrText>
      </w:r>
      <w:r w:rsidR="009A485D">
        <w:instrText xml:space="preserve">” </w:instrText>
      </w:r>
      <w:r w:rsidR="009A485D">
        <w:fldChar w:fldCharType="end"/>
      </w:r>
      <w:r>
        <w:rPr>
          <w:rFonts w:hint="eastAsia"/>
        </w:rPr>
        <w:t>）</w:t>
      </w:r>
      <w:bookmarkEnd w:id="14"/>
    </w:p>
    <w:p w14:paraId="0D288A97" w14:textId="5F3F8FE7" w:rsidR="00C17C7D" w:rsidRDefault="00C17C7D" w:rsidP="00C17C7D">
      <w:pPr>
        <w:pStyle w:val="a9"/>
        <w:ind w:firstLine="283"/>
      </w:pPr>
      <w:r>
        <w:rPr>
          <w:rFonts w:hint="eastAsia"/>
        </w:rPr>
        <w:t>実行時にチェックされる</w:t>
      </w:r>
      <w:r>
        <w:rPr>
          <w:rFonts w:hint="eastAsia"/>
        </w:rPr>
        <w:t xml:space="preserve"> assert()</w:t>
      </w:r>
      <w:r w:rsidR="009A485D">
        <w:fldChar w:fldCharType="begin"/>
      </w:r>
      <w:r w:rsidR="009A485D">
        <w:instrText xml:space="preserve"> XE "</w:instrText>
      </w:r>
      <w:r w:rsidR="009A485D">
        <w:rPr>
          <w:rFonts w:hint="eastAsia"/>
        </w:rPr>
        <w:instrText>a</w:instrText>
      </w:r>
      <w:r w:rsidR="009A485D">
        <w:instrText>ssert" \y “</w:instrText>
      </w:r>
      <w:r w:rsidR="009A485D">
        <w:rPr>
          <w:rFonts w:hint="eastAsia"/>
        </w:rPr>
        <w:instrText>a</w:instrText>
      </w:r>
      <w:r w:rsidR="009A485D">
        <w:instrText xml:space="preserve">ssert” </w:instrText>
      </w:r>
      <w:r w:rsidR="009A485D">
        <w:fldChar w:fldCharType="end"/>
      </w:r>
      <w:r>
        <w:rPr>
          <w:rFonts w:hint="eastAsia"/>
        </w:rPr>
        <w:t xml:space="preserve"> </w:t>
      </w:r>
      <w:r>
        <w:rPr>
          <w:rFonts w:hint="eastAsia"/>
        </w:rPr>
        <w:t>ではなく、コンパイル時にチェックされる静的アサーションを説明する。</w:t>
      </w:r>
    </w:p>
    <w:p w14:paraId="60179FA7" w14:textId="1A3B2497" w:rsidR="00C17C7D" w:rsidRDefault="00C17C7D" w:rsidP="00C17C7D">
      <w:pPr>
        <w:pStyle w:val="a9"/>
        <w:ind w:firstLine="283"/>
      </w:pPr>
      <w:r>
        <w:t>例えば、何らかの処理の制約により「ある構造体のサイズが</w:t>
      </w:r>
      <w:r>
        <w:rPr>
          <w:rFonts w:hint="eastAsia"/>
        </w:rPr>
        <w:t>20</w:t>
      </w:r>
      <w:r>
        <w:rPr>
          <w:rFonts w:hint="eastAsia"/>
        </w:rPr>
        <w:t>を超えたらコンパイルエラーにする」というチェックを行いたいとする。</w:t>
      </w:r>
    </w:p>
    <w:p w14:paraId="69F76362" w14:textId="3EA38E58" w:rsidR="00C17C7D" w:rsidRDefault="00C17C7D" w:rsidP="00C17C7D">
      <w:pPr>
        <w:pStyle w:val="a9"/>
        <w:ind w:firstLine="283"/>
      </w:pPr>
      <w:r>
        <w:t>以下、幾つか静的アサーションの方法を説明する。</w:t>
      </w:r>
    </w:p>
    <w:p w14:paraId="3A4B766F" w14:textId="3F120269" w:rsidR="00C17C7D" w:rsidRDefault="00C17C7D" w:rsidP="00C17C7D">
      <w:pPr>
        <w:pStyle w:val="a9"/>
        <w:keepNext/>
        <w:widowControl/>
        <w:spacing w:beforeLines="50" w:before="180"/>
        <w:ind w:firstLineChars="0" w:firstLine="0"/>
      </w:pPr>
      <w:r>
        <w:rPr>
          <w:rFonts w:hint="eastAsia"/>
        </w:rPr>
        <w:t>【サンプル</w:t>
      </w:r>
      <w:r w:rsidR="006D02D1">
        <w:rPr>
          <w:rFonts w:hint="eastAsia"/>
        </w:rPr>
        <w:t>①</w:t>
      </w:r>
      <w:r w:rsidR="00E123DD">
        <w:rPr>
          <w:rFonts w:hint="eastAsia"/>
        </w:rPr>
        <w:t>：</w:t>
      </w:r>
      <w:r w:rsidR="00E123DD">
        <w:rPr>
          <w:rFonts w:hint="eastAsia"/>
          <w:sz w:val="20"/>
          <w:szCs w:val="20"/>
        </w:rPr>
        <w:t>最も一般的な方法</w:t>
      </w:r>
      <w:r>
        <w:rPr>
          <w:rFonts w:hint="eastAsia"/>
        </w:rPr>
        <w:t>】</w:t>
      </w:r>
    </w:p>
    <w:p w14:paraId="7C0B452E" w14:textId="0C429AD9" w:rsidR="00C17C7D" w:rsidRPr="00986F18" w:rsidRDefault="00E123DD" w:rsidP="00C17C7D">
      <w:pPr>
        <w:pStyle w:val="a9"/>
        <w:keepNext/>
        <w:widowControl/>
        <w:ind w:firstLineChars="0" w:firstLine="0"/>
        <w:rPr>
          <w:sz w:val="20"/>
          <w:szCs w:val="20"/>
        </w:rPr>
      </w:pPr>
      <w:r>
        <w:rPr>
          <w:rFonts w:hint="eastAsia"/>
          <w:sz w:val="20"/>
          <w:szCs w:val="20"/>
        </w:rPr>
        <w:t>実装</w:t>
      </w:r>
      <w:r w:rsidR="00C17C7D">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31C2018A" w14:textId="77777777" w:rsidTr="00C17C7D">
        <w:tc>
          <w:tcPr>
            <w:tcW w:w="8494" w:type="dxa"/>
          </w:tcPr>
          <w:p w14:paraId="5769F324" w14:textId="4FBC36A4" w:rsidR="00C17C7D" w:rsidRPr="00B84F1B" w:rsidRDefault="00C17C7D" w:rsidP="00C17C7D">
            <w:pPr>
              <w:pStyle w:val="2-"/>
              <w:rPr>
                <w:color w:val="00B050"/>
              </w:rPr>
            </w:pPr>
            <w:r w:rsidRPr="00B84F1B">
              <w:rPr>
                <w:rFonts w:hint="eastAsia"/>
                <w:color w:val="00B050"/>
              </w:rPr>
              <w:t>//</w:t>
            </w:r>
            <w:r>
              <w:rPr>
                <w:rFonts w:hint="eastAsia"/>
                <w:color w:val="00B050"/>
              </w:rPr>
              <w:t>静的アサーションマクロ</w:t>
            </w:r>
          </w:p>
          <w:p w14:paraId="028910D1" w14:textId="57146BC8" w:rsidR="00C17C7D" w:rsidRDefault="00C17C7D" w:rsidP="00C17C7D">
            <w:pPr>
              <w:pStyle w:val="2-"/>
            </w:pPr>
            <w:r w:rsidRPr="00C17C7D">
              <w:t xml:space="preserve">#define </w:t>
            </w:r>
            <w:r w:rsidRPr="00E123DD">
              <w:rPr>
                <w:color w:val="FF0000"/>
              </w:rPr>
              <w:t>STATIC_ASSERT(expr)</w:t>
            </w:r>
            <w:r>
              <w:t xml:space="preserve"> \</w:t>
            </w:r>
          </w:p>
          <w:p w14:paraId="636195F0" w14:textId="6568BFFF" w:rsidR="00C17C7D" w:rsidRDefault="00C17C7D" w:rsidP="00C17C7D">
            <w:pPr>
              <w:pStyle w:val="2-"/>
            </w:pPr>
            <w:r>
              <w:tab/>
            </w:r>
            <w:r w:rsidRPr="00C17C7D">
              <w:t xml:space="preserve">typedef char </w:t>
            </w:r>
            <w:r>
              <w:t>_static_assert_t</w:t>
            </w:r>
            <w:r w:rsidRPr="00C17C7D">
              <w:t>[</w:t>
            </w:r>
            <w:r>
              <w:t xml:space="preserve"> </w:t>
            </w:r>
            <w:r w:rsidRPr="00C17C7D">
              <w:t>(expr) ]</w:t>
            </w:r>
          </w:p>
        </w:tc>
      </w:tr>
    </w:tbl>
    <w:p w14:paraId="7AC1CD71" w14:textId="77777777" w:rsidR="00C17C7D" w:rsidRPr="00986F18" w:rsidRDefault="00C17C7D" w:rsidP="00C17C7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14678A59" w14:textId="77777777" w:rsidTr="00C17C7D">
        <w:tc>
          <w:tcPr>
            <w:tcW w:w="8494" w:type="dxa"/>
          </w:tcPr>
          <w:p w14:paraId="16DD9F7E" w14:textId="378D349C" w:rsidR="00C17C7D" w:rsidRDefault="00C17C7D" w:rsidP="00C17C7D">
            <w:pPr>
              <w:pStyle w:val="2-"/>
            </w:pPr>
            <w:r>
              <w:t>struct SAMPLE { … }</w:t>
            </w:r>
          </w:p>
          <w:p w14:paraId="5CBE56A1" w14:textId="77777777" w:rsidR="00C17C7D" w:rsidRDefault="00C17C7D" w:rsidP="00C17C7D">
            <w:pPr>
              <w:pStyle w:val="2-"/>
            </w:pPr>
            <w:r>
              <w:t>void func()</w:t>
            </w:r>
          </w:p>
          <w:p w14:paraId="7A876727" w14:textId="77777777" w:rsidR="00C17C7D" w:rsidRDefault="00C17C7D" w:rsidP="00C17C7D">
            <w:pPr>
              <w:pStyle w:val="2-"/>
            </w:pPr>
            <w:r>
              <w:t>{</w:t>
            </w:r>
          </w:p>
          <w:p w14:paraId="20025444" w14:textId="015A553C" w:rsidR="00C17C7D" w:rsidRDefault="00C17C7D" w:rsidP="00C17C7D">
            <w:pPr>
              <w:pStyle w:val="2-"/>
            </w:pPr>
            <w:r>
              <w:tab/>
            </w:r>
            <w:r w:rsidRPr="00C17C7D">
              <w:rPr>
                <w:color w:val="FF0000"/>
              </w:rPr>
              <w:t>STATIC_ASSERT(sizeof(SAMPLE) &lt;= 20);</w:t>
            </w:r>
          </w:p>
        </w:tc>
      </w:tr>
    </w:tbl>
    <w:p w14:paraId="63334369" w14:textId="05E99DD2" w:rsidR="00C17C7D" w:rsidRPr="00986F18" w:rsidRDefault="00C17C7D" w:rsidP="00C17C7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17C7D" w14:paraId="6B6F10F5" w14:textId="77777777" w:rsidTr="00C17C7D">
        <w:tc>
          <w:tcPr>
            <w:tcW w:w="8494" w:type="dxa"/>
          </w:tcPr>
          <w:p w14:paraId="40ADED22" w14:textId="2CB8691D" w:rsidR="00C17C7D" w:rsidRDefault="00C17C7D" w:rsidP="00C17C7D">
            <w:pPr>
              <w:pStyle w:val="2-"/>
            </w:pPr>
            <w:r w:rsidRPr="00C17C7D">
              <w:rPr>
                <w:rFonts w:hint="eastAsia"/>
                <w:color w:val="auto"/>
              </w:rPr>
              <w:t>error C2466: サイズが 0 の配列を割り当てまたは宣言しようとしました。</w:t>
            </w:r>
          </w:p>
        </w:tc>
      </w:tr>
    </w:tbl>
    <w:p w14:paraId="19B83386" w14:textId="3FA8ACA3" w:rsidR="00C17C7D" w:rsidRDefault="00C17C7D" w:rsidP="00C17C7D">
      <w:pPr>
        <w:pStyle w:val="a9"/>
        <w:spacing w:beforeLines="50" w:before="180"/>
        <w:ind w:firstLine="283"/>
      </w:pPr>
      <w:r>
        <w:t>メッセージの意味が分かりにくいが、きちんと問題の箇所でエラーとなる。</w:t>
      </w:r>
    </w:p>
    <w:p w14:paraId="44F3BCFC" w14:textId="3CA52E8D" w:rsidR="00C17C7D" w:rsidRDefault="006D02D1" w:rsidP="00C17C7D">
      <w:pPr>
        <w:pStyle w:val="a9"/>
        <w:ind w:firstLine="283"/>
      </w:pPr>
      <w:r>
        <w:t>条件式の結果が偽（</w:t>
      </w:r>
      <w:r>
        <w:rPr>
          <w:rFonts w:hint="eastAsia"/>
        </w:rPr>
        <w:t>= 0</w:t>
      </w:r>
      <w:r>
        <w:t>）になると、配列サイズが</w:t>
      </w:r>
      <w:r>
        <w:t>0</w:t>
      </w:r>
      <w:r>
        <w:t>の型が定義されることによってコンパイルエラーになる。</w:t>
      </w:r>
    </w:p>
    <w:p w14:paraId="27F7A9F2" w14:textId="1D0C8FEE" w:rsidR="006D02D1" w:rsidRDefault="006D02D1" w:rsidP="00C17C7D">
      <w:pPr>
        <w:pStyle w:val="a9"/>
        <w:ind w:firstLine="283"/>
      </w:pPr>
      <w:r>
        <w:t>この方法の利点は、関数の中や外、クラス定義の中など、わりとどんな場所にも書ける事である。</w:t>
      </w:r>
    </w:p>
    <w:p w14:paraId="05FA5822" w14:textId="293BBF66" w:rsidR="006D02D1" w:rsidRPr="006D02D1" w:rsidRDefault="006D02D1" w:rsidP="00C17C7D">
      <w:pPr>
        <w:pStyle w:val="a9"/>
        <w:ind w:firstLine="283"/>
      </w:pPr>
      <w:r>
        <w:t>なお、上記のマクロは、</w:t>
      </w:r>
      <w:r>
        <w:rPr>
          <w:rFonts w:hint="eastAsia"/>
        </w:rPr>
        <w:t xml:space="preserve">Visual C++ 2013 </w:t>
      </w:r>
      <w:r>
        <w:rPr>
          <w:rFonts w:hint="eastAsia"/>
        </w:rPr>
        <w:t>であらかじめ定義されている「</w:t>
      </w:r>
      <w:r>
        <w:rPr>
          <w:rFonts w:hint="eastAsia"/>
        </w:rPr>
        <w:t>_START_ASSERT</w:t>
      </w:r>
      <w:r>
        <w:rPr>
          <w:rFonts w:hint="eastAsia"/>
        </w:rPr>
        <w:t>」マクロと全く同じ内容である。</w:t>
      </w:r>
    </w:p>
    <w:p w14:paraId="18EB7B40" w14:textId="053DAF60" w:rsidR="006D02D1" w:rsidRDefault="006D02D1" w:rsidP="006D02D1">
      <w:pPr>
        <w:pStyle w:val="a9"/>
        <w:keepNext/>
        <w:widowControl/>
        <w:spacing w:beforeLines="50" w:before="180"/>
        <w:ind w:firstLineChars="0" w:firstLine="0"/>
      </w:pPr>
      <w:r>
        <w:rPr>
          <w:rFonts w:hint="eastAsia"/>
        </w:rPr>
        <w:t>【サンプル②</w:t>
      </w:r>
      <w:r w:rsidR="00E123DD">
        <w:rPr>
          <w:rFonts w:hint="eastAsia"/>
        </w:rPr>
        <w:t>：</w:t>
      </w:r>
      <w:r w:rsidR="00E123DD">
        <w:rPr>
          <w:rFonts w:hint="eastAsia"/>
          <w:sz w:val="20"/>
          <w:szCs w:val="20"/>
        </w:rPr>
        <w:t>B</w:t>
      </w:r>
      <w:r w:rsidR="00E123DD">
        <w:rPr>
          <w:sz w:val="20"/>
          <w:szCs w:val="20"/>
        </w:rPr>
        <w:t>oost C++</w:t>
      </w:r>
      <w:r w:rsidR="009A485D">
        <w:fldChar w:fldCharType="begin"/>
      </w:r>
      <w:r w:rsidR="009A485D">
        <w:instrText xml:space="preserve"> XE "</w:instrText>
      </w:r>
      <w:r w:rsidR="009A485D">
        <w:rPr>
          <w:rFonts w:hint="eastAsia"/>
        </w:rPr>
        <w:instrText>Boost C++</w:instrText>
      </w:r>
      <w:r w:rsidR="009A485D">
        <w:instrText>" \y “</w:instrText>
      </w:r>
      <w:r w:rsidR="009A485D">
        <w:rPr>
          <w:rFonts w:hint="eastAsia"/>
        </w:rPr>
        <w:instrText>Boost C++</w:instrText>
      </w:r>
      <w:r w:rsidR="009A485D">
        <w:instrText xml:space="preserve">” </w:instrText>
      </w:r>
      <w:r w:rsidR="009A485D">
        <w:fldChar w:fldCharType="end"/>
      </w:r>
      <w:r w:rsidR="00E123DD">
        <w:rPr>
          <w:sz w:val="20"/>
          <w:szCs w:val="20"/>
        </w:rPr>
        <w:t xml:space="preserve"> </w:t>
      </w:r>
      <w:r w:rsidR="00E123DD">
        <w:rPr>
          <w:sz w:val="20"/>
          <w:szCs w:val="20"/>
        </w:rPr>
        <w:t>のスタイル</w:t>
      </w:r>
      <w:r>
        <w:rPr>
          <w:rFonts w:hint="eastAsia"/>
        </w:rPr>
        <w:t>】</w:t>
      </w:r>
    </w:p>
    <w:p w14:paraId="1CE40F88" w14:textId="723B3CE3" w:rsidR="006D02D1" w:rsidRPr="00986F18" w:rsidRDefault="00E123DD" w:rsidP="006D02D1">
      <w:pPr>
        <w:pStyle w:val="a9"/>
        <w:keepNext/>
        <w:widowControl/>
        <w:ind w:firstLineChars="0" w:firstLine="0"/>
        <w:rPr>
          <w:sz w:val="20"/>
          <w:szCs w:val="20"/>
        </w:rPr>
      </w:pPr>
      <w:r>
        <w:rPr>
          <w:rFonts w:hint="eastAsia"/>
          <w:sz w:val="20"/>
          <w:szCs w:val="20"/>
        </w:rPr>
        <w:t>実装</w:t>
      </w:r>
      <w:r w:rsidR="006D02D1">
        <w:rPr>
          <w:rFonts w:hint="eastAsia"/>
          <w:sz w:val="20"/>
          <w:szCs w:val="20"/>
        </w:rPr>
        <w:t>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D01D5EC" w14:textId="77777777" w:rsidTr="008A7BF7">
        <w:tc>
          <w:tcPr>
            <w:tcW w:w="8494" w:type="dxa"/>
          </w:tcPr>
          <w:p w14:paraId="7434A09B" w14:textId="77777777" w:rsidR="006D02D1" w:rsidRPr="00B84F1B" w:rsidRDefault="006D02D1" w:rsidP="008A7BF7">
            <w:pPr>
              <w:pStyle w:val="2-"/>
              <w:rPr>
                <w:color w:val="00B050"/>
              </w:rPr>
            </w:pPr>
            <w:r w:rsidRPr="00B84F1B">
              <w:rPr>
                <w:rFonts w:hint="eastAsia"/>
                <w:color w:val="00B050"/>
              </w:rPr>
              <w:t>//</w:t>
            </w:r>
            <w:r>
              <w:rPr>
                <w:rFonts w:hint="eastAsia"/>
                <w:color w:val="00B050"/>
              </w:rPr>
              <w:t>静的アサーションマクロ</w:t>
            </w:r>
          </w:p>
          <w:p w14:paraId="16262F96" w14:textId="77777777" w:rsidR="00E123DD" w:rsidRDefault="00E123DD" w:rsidP="00E123DD">
            <w:pPr>
              <w:pStyle w:val="2-"/>
            </w:pPr>
            <w:r>
              <w:t>template &lt;bool&gt; struct static_assertion;</w:t>
            </w:r>
          </w:p>
          <w:p w14:paraId="51FC477C" w14:textId="77777777" w:rsidR="00E123DD" w:rsidRDefault="00E123DD" w:rsidP="00E123DD">
            <w:pPr>
              <w:pStyle w:val="2-"/>
            </w:pPr>
            <w:r>
              <w:t>template &lt;&gt; struct static_assertion&lt;true&gt;{ class FAILED; };</w:t>
            </w:r>
          </w:p>
          <w:p w14:paraId="564F5083" w14:textId="4E338216" w:rsidR="00E123DD" w:rsidRDefault="00E123DD" w:rsidP="00E123DD">
            <w:pPr>
              <w:pStyle w:val="2-"/>
            </w:pPr>
            <w:r>
              <w:t xml:space="preserve">#define </w:t>
            </w:r>
            <w:r w:rsidRPr="00E123DD">
              <w:rPr>
                <w:color w:val="FF0000"/>
              </w:rPr>
              <w:t>STATIC_ASSERT(condition)</w:t>
            </w:r>
            <w:r>
              <w:t xml:space="preserve"> \</w:t>
            </w:r>
          </w:p>
          <w:p w14:paraId="4DC7973D" w14:textId="3BD0A415" w:rsidR="006D02D1" w:rsidRDefault="00E123DD" w:rsidP="00E123DD">
            <w:pPr>
              <w:pStyle w:val="2-"/>
            </w:pPr>
            <w:r>
              <w:lastRenderedPageBreak/>
              <w:tab/>
              <w:t>typedef static_assertion&lt;condition&gt;::FAILED STATIC_ASSERT_FAILED</w:t>
            </w:r>
          </w:p>
        </w:tc>
      </w:tr>
    </w:tbl>
    <w:p w14:paraId="4A78CBF9" w14:textId="77777777" w:rsidR="006D02D1" w:rsidRPr="00986F18" w:rsidRDefault="006D02D1" w:rsidP="006D02D1">
      <w:pPr>
        <w:pStyle w:val="a9"/>
        <w:keepNext/>
        <w:widowControl/>
        <w:ind w:firstLineChars="0" w:firstLine="0"/>
        <w:rPr>
          <w:sz w:val="20"/>
          <w:szCs w:val="20"/>
        </w:rPr>
      </w:pPr>
      <w:r w:rsidRPr="00986F18">
        <w:rPr>
          <w:rFonts w:hint="eastAsia"/>
          <w:sz w:val="20"/>
          <w:szCs w:val="20"/>
        </w:rPr>
        <w:lastRenderedPageBreak/>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6E9F4A6E" w14:textId="77777777" w:rsidTr="008A7BF7">
        <w:tc>
          <w:tcPr>
            <w:tcW w:w="8494" w:type="dxa"/>
          </w:tcPr>
          <w:p w14:paraId="1735F86F" w14:textId="77777777" w:rsidR="006D02D1" w:rsidRDefault="006D02D1" w:rsidP="008A7BF7">
            <w:pPr>
              <w:pStyle w:val="2-"/>
            </w:pPr>
            <w:r>
              <w:t>struct SAMPLE { … }</w:t>
            </w:r>
          </w:p>
          <w:p w14:paraId="0C888029" w14:textId="77777777" w:rsidR="006D02D1" w:rsidRDefault="006D02D1" w:rsidP="008A7BF7">
            <w:pPr>
              <w:pStyle w:val="2-"/>
            </w:pPr>
            <w:r>
              <w:t>void func()</w:t>
            </w:r>
          </w:p>
          <w:p w14:paraId="6BA96375" w14:textId="77777777" w:rsidR="006D02D1" w:rsidRDefault="006D02D1" w:rsidP="008A7BF7">
            <w:pPr>
              <w:pStyle w:val="2-"/>
            </w:pPr>
            <w:r>
              <w:t>{</w:t>
            </w:r>
          </w:p>
          <w:p w14:paraId="5C59730B" w14:textId="77777777" w:rsidR="006D02D1" w:rsidRDefault="006D02D1" w:rsidP="008A7BF7">
            <w:pPr>
              <w:pStyle w:val="2-"/>
            </w:pPr>
            <w:r>
              <w:tab/>
            </w:r>
            <w:r w:rsidRPr="00C17C7D">
              <w:rPr>
                <w:color w:val="FF0000"/>
              </w:rPr>
              <w:t>STATIC_ASSERT(sizeof(SAMPLE) &lt;= 20);</w:t>
            </w:r>
          </w:p>
        </w:tc>
      </w:tr>
    </w:tbl>
    <w:p w14:paraId="6FF74B34" w14:textId="77777777" w:rsidR="006D02D1" w:rsidRPr="00986F18" w:rsidRDefault="006D02D1" w:rsidP="006D02D1">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D02D1" w14:paraId="77579753" w14:textId="77777777" w:rsidTr="008A7BF7">
        <w:tc>
          <w:tcPr>
            <w:tcW w:w="8494" w:type="dxa"/>
          </w:tcPr>
          <w:p w14:paraId="596F81CC" w14:textId="77777777" w:rsidR="00E123DD" w:rsidRPr="00E123DD" w:rsidRDefault="00E123DD" w:rsidP="00E123DD">
            <w:pPr>
              <w:pStyle w:val="2-"/>
              <w:rPr>
                <w:color w:val="auto"/>
              </w:rPr>
            </w:pPr>
            <w:r w:rsidRPr="00E123DD">
              <w:rPr>
                <w:rFonts w:hint="eastAsia"/>
                <w:color w:val="auto"/>
              </w:rPr>
              <w:t>error C4430: 型指定子がありません - int と仮定しました。メモ: C++ は int を既定値としてサポートしていません</w:t>
            </w:r>
          </w:p>
          <w:p w14:paraId="25D347FA" w14:textId="77777777" w:rsidR="00E123DD" w:rsidRPr="00E123DD" w:rsidRDefault="00E123DD" w:rsidP="00E123DD">
            <w:pPr>
              <w:pStyle w:val="2-"/>
              <w:rPr>
                <w:color w:val="auto"/>
              </w:rPr>
            </w:pPr>
            <w:r w:rsidRPr="00E123DD">
              <w:rPr>
                <w:rFonts w:hint="eastAsia"/>
                <w:color w:val="auto"/>
              </w:rPr>
              <w:t>error C2146: 構文エラー : ';' が、識別子 'STATIC_ASSERT_FAILED' の前に必要です。</w:t>
            </w:r>
          </w:p>
          <w:p w14:paraId="357D05A2" w14:textId="77777777" w:rsidR="00E123DD" w:rsidRPr="00E123DD" w:rsidRDefault="00E123DD" w:rsidP="00E123DD">
            <w:pPr>
              <w:pStyle w:val="2-"/>
              <w:rPr>
                <w:color w:val="auto"/>
              </w:rPr>
            </w:pPr>
            <w:r w:rsidRPr="00E123DD">
              <w:rPr>
                <w:rFonts w:hint="eastAsia"/>
                <w:color w:val="auto"/>
              </w:rPr>
              <w:t>error C2065: 'STATIC_ASSERT_FAILED' : 定義されていない識別子です。</w:t>
            </w:r>
          </w:p>
          <w:p w14:paraId="7D0D03CC" w14:textId="184DDA17" w:rsidR="006D02D1" w:rsidRDefault="00E123DD" w:rsidP="00E123DD">
            <w:pPr>
              <w:pStyle w:val="2-"/>
            </w:pPr>
            <w:r w:rsidRPr="00E123DD">
              <w:rPr>
                <w:rFonts w:hint="eastAsia"/>
                <w:color w:val="auto"/>
              </w:rPr>
              <w:t>error C2027: 認識できない型 'static_assertion&lt;false&gt;' が使われています。</w:t>
            </w:r>
          </w:p>
        </w:tc>
      </w:tr>
    </w:tbl>
    <w:p w14:paraId="4AD82356" w14:textId="415DB7F3" w:rsidR="006D02D1" w:rsidRDefault="00E123DD" w:rsidP="00E123DD">
      <w:pPr>
        <w:pStyle w:val="a9"/>
        <w:spacing w:beforeLines="50" w:before="180"/>
        <w:ind w:firstLine="283"/>
      </w:pPr>
      <w:r>
        <w:rPr>
          <w:rFonts w:hint="eastAsia"/>
        </w:rPr>
        <w:t>B</w:t>
      </w:r>
      <w:r>
        <w:t xml:space="preserve">oost C++ </w:t>
      </w:r>
      <w:r>
        <w:t>では、テンプレートクラスの特殊化を利用し、より確実なエラーになる構文を提供しているが、そのエラーメッセージが大量でわかりにくい。</w:t>
      </w:r>
    </w:p>
    <w:p w14:paraId="25D64E66" w14:textId="6548F043" w:rsidR="00E123DD" w:rsidRDefault="00E123DD" w:rsidP="00E123DD">
      <w:pPr>
        <w:pStyle w:val="a9"/>
        <w:ind w:firstLine="283"/>
      </w:pPr>
      <w:r>
        <w:t>この方法の利点は、マクロと同様に、関数の中や外、クラス定義の中など、わりとどんな場所にも書ける事である。ただし、先に紹介したマクロのほうがまだ扱い易い。</w:t>
      </w:r>
    </w:p>
    <w:p w14:paraId="1A85E5F9" w14:textId="08977F78" w:rsidR="00E123DD" w:rsidRDefault="00E123DD" w:rsidP="00E123DD">
      <w:pPr>
        <w:pStyle w:val="a9"/>
        <w:keepNext/>
        <w:widowControl/>
        <w:spacing w:beforeLines="50" w:before="180"/>
        <w:ind w:firstLineChars="0" w:firstLine="0"/>
      </w:pPr>
      <w:r>
        <w:rPr>
          <w:rFonts w:hint="eastAsia"/>
        </w:rPr>
        <w:t>【サンプル③：</w:t>
      </w:r>
      <w:r>
        <w:rPr>
          <w:sz w:val="20"/>
          <w:szCs w:val="20"/>
        </w:rPr>
        <w:t>Loki</w:t>
      </w:r>
      <w:r w:rsidR="009A485D">
        <w:fldChar w:fldCharType="begin"/>
      </w:r>
      <w:r w:rsidR="009A485D">
        <w:instrText xml:space="preserve"> XE "</w:instrText>
      </w:r>
      <w:r w:rsidR="009A485D">
        <w:rPr>
          <w:rFonts w:hint="eastAsia"/>
        </w:rPr>
        <w:instrText>Loki</w:instrText>
      </w:r>
      <w:r w:rsidR="009A485D">
        <w:instrText>" \y “</w:instrText>
      </w:r>
      <w:r w:rsidR="009A485D">
        <w:rPr>
          <w:rFonts w:hint="eastAsia"/>
        </w:rPr>
        <w:instrText>Loki</w:instrText>
      </w:r>
      <w:r w:rsidR="009A485D">
        <w:instrText xml:space="preserve">” </w:instrText>
      </w:r>
      <w:r w:rsidR="009A485D">
        <w:fldChar w:fldCharType="end"/>
      </w:r>
      <w:r>
        <w:rPr>
          <w:sz w:val="20"/>
          <w:szCs w:val="20"/>
        </w:rPr>
        <w:t>のスタイル</w:t>
      </w:r>
      <w:r>
        <w:rPr>
          <w:rFonts w:hint="eastAsia"/>
        </w:rPr>
        <w:t>】</w:t>
      </w:r>
    </w:p>
    <w:p w14:paraId="1DD44139" w14:textId="77777777" w:rsidR="00E123DD" w:rsidRPr="00986F18" w:rsidRDefault="00E123DD" w:rsidP="00E123DD">
      <w:pPr>
        <w:pStyle w:val="a9"/>
        <w:keepNext/>
        <w:widowControl/>
        <w:ind w:firstLineChars="0" w:firstLine="0"/>
        <w:rPr>
          <w:sz w:val="20"/>
          <w:szCs w:val="20"/>
        </w:rPr>
      </w:pPr>
      <w:r>
        <w:rPr>
          <w:rFonts w:hint="eastAsia"/>
          <w:sz w:val="20"/>
          <w:szCs w:val="20"/>
        </w:rPr>
        <w:t>実装例：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150CD1E" w14:textId="77777777" w:rsidTr="008A7BF7">
        <w:tc>
          <w:tcPr>
            <w:tcW w:w="8494" w:type="dxa"/>
          </w:tcPr>
          <w:p w14:paraId="72D6F149" w14:textId="77777777" w:rsidR="00E123DD" w:rsidRPr="00B84F1B" w:rsidRDefault="00E123DD" w:rsidP="008A7BF7">
            <w:pPr>
              <w:pStyle w:val="2-"/>
              <w:rPr>
                <w:color w:val="00B050"/>
              </w:rPr>
            </w:pPr>
            <w:r w:rsidRPr="00B84F1B">
              <w:rPr>
                <w:rFonts w:hint="eastAsia"/>
                <w:color w:val="00B050"/>
              </w:rPr>
              <w:t>//</w:t>
            </w:r>
            <w:r>
              <w:rPr>
                <w:rFonts w:hint="eastAsia"/>
                <w:color w:val="00B050"/>
              </w:rPr>
              <w:t>静的アサーションマクロ</w:t>
            </w:r>
          </w:p>
          <w:p w14:paraId="75EE50AB" w14:textId="77777777" w:rsidR="00E24C41" w:rsidRDefault="00E24C41" w:rsidP="00E24C41">
            <w:pPr>
              <w:pStyle w:val="2-"/>
            </w:pPr>
            <w:r>
              <w:t>template&lt;bool&gt; struct StaticAssertion;</w:t>
            </w:r>
          </w:p>
          <w:p w14:paraId="5299AADA" w14:textId="77777777" w:rsidR="00E24C41" w:rsidRDefault="00E24C41" w:rsidP="00E24C41">
            <w:pPr>
              <w:pStyle w:val="2-"/>
            </w:pPr>
            <w:r>
              <w:t>template&lt;&gt; struct StaticAssertion&lt;true&gt; {};</w:t>
            </w:r>
          </w:p>
          <w:p w14:paraId="6C3C5B6A" w14:textId="1E6820E1" w:rsidR="00E24C41" w:rsidRDefault="00E24C41" w:rsidP="00E24C41">
            <w:pPr>
              <w:pStyle w:val="2-"/>
            </w:pPr>
            <w:r>
              <w:t xml:space="preserve">#define </w:t>
            </w:r>
            <w:r w:rsidRPr="00E24C41">
              <w:rPr>
                <w:color w:val="FF0000"/>
              </w:rPr>
              <w:t>STATIC_ASSERT(expr, msg)</w:t>
            </w:r>
            <w:r>
              <w:t xml:space="preserve"> \</w:t>
            </w:r>
          </w:p>
          <w:p w14:paraId="4AEBC0D0" w14:textId="1BC2090B" w:rsidR="00E123DD" w:rsidRDefault="00E24C41" w:rsidP="00E24C41">
            <w:pPr>
              <w:pStyle w:val="2-"/>
            </w:pPr>
            <w:r>
              <w:tab/>
              <w:t>{ StaticAssertion&lt;expr&gt; StaticAssertionFailure_##msg; StaticAssertionFailure_##msg; }</w:t>
            </w:r>
          </w:p>
        </w:tc>
      </w:tr>
    </w:tbl>
    <w:p w14:paraId="23D9E4C5" w14:textId="77777777" w:rsidR="00E123DD" w:rsidRPr="00986F18" w:rsidRDefault="00E123DD" w:rsidP="00E123DD">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533CB91A" w14:textId="77777777" w:rsidTr="008A7BF7">
        <w:tc>
          <w:tcPr>
            <w:tcW w:w="8494" w:type="dxa"/>
          </w:tcPr>
          <w:p w14:paraId="792A307B" w14:textId="77777777" w:rsidR="00E123DD" w:rsidRDefault="00E123DD" w:rsidP="008A7BF7">
            <w:pPr>
              <w:pStyle w:val="2-"/>
            </w:pPr>
            <w:r>
              <w:t>struct SAMPLE { … }</w:t>
            </w:r>
          </w:p>
          <w:p w14:paraId="6292D37F" w14:textId="77777777" w:rsidR="00E123DD" w:rsidRDefault="00E123DD" w:rsidP="008A7BF7">
            <w:pPr>
              <w:pStyle w:val="2-"/>
            </w:pPr>
            <w:r>
              <w:t>void func()</w:t>
            </w:r>
          </w:p>
          <w:p w14:paraId="35C88FDF" w14:textId="77777777" w:rsidR="00E123DD" w:rsidRDefault="00E123DD" w:rsidP="008A7BF7">
            <w:pPr>
              <w:pStyle w:val="2-"/>
            </w:pPr>
            <w:r>
              <w:t>{</w:t>
            </w:r>
          </w:p>
          <w:p w14:paraId="6A442498" w14:textId="222E5006" w:rsidR="00E123DD" w:rsidRDefault="00E123DD" w:rsidP="008A7BF7">
            <w:pPr>
              <w:pStyle w:val="2-"/>
            </w:pPr>
            <w:r>
              <w:tab/>
            </w:r>
            <w:r w:rsidRPr="00C17C7D">
              <w:rPr>
                <w:color w:val="FF0000"/>
              </w:rPr>
              <w:t>STATIC_ASSERT(sizeof(SAMPLE) &lt;= 20</w:t>
            </w:r>
            <w:r w:rsidR="00E24C41">
              <w:rPr>
                <w:color w:val="FF0000"/>
              </w:rPr>
              <w:t>, 構造体サイズエラー</w:t>
            </w:r>
            <w:r w:rsidRPr="00C17C7D">
              <w:rPr>
                <w:color w:val="FF0000"/>
              </w:rPr>
              <w:t>);</w:t>
            </w:r>
          </w:p>
        </w:tc>
      </w:tr>
    </w:tbl>
    <w:p w14:paraId="5B960B23" w14:textId="77777777" w:rsidR="00E123DD" w:rsidRPr="00986F18" w:rsidRDefault="00E123DD" w:rsidP="00E123DD">
      <w:pPr>
        <w:pStyle w:val="a9"/>
        <w:rPr>
          <w:sz w:val="20"/>
          <w:szCs w:val="20"/>
        </w:rPr>
      </w:pPr>
      <w:r w:rsidRPr="00986F18">
        <w:rPr>
          <w:rFonts w:hint="eastAsia"/>
          <w:color w:val="FF0000"/>
          <w:sz w:val="20"/>
          <w:szCs w:val="20"/>
        </w:rPr>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123DD" w14:paraId="1B086F0E" w14:textId="77777777" w:rsidTr="008A7BF7">
        <w:tc>
          <w:tcPr>
            <w:tcW w:w="8494" w:type="dxa"/>
          </w:tcPr>
          <w:p w14:paraId="264AB4D7" w14:textId="466A31E6" w:rsidR="00E123DD" w:rsidRDefault="00E24C41" w:rsidP="008A7BF7">
            <w:pPr>
              <w:pStyle w:val="2-"/>
            </w:pPr>
            <w:r w:rsidRPr="00E24C41">
              <w:rPr>
                <w:rFonts w:hint="eastAsia"/>
                <w:color w:val="auto"/>
              </w:rPr>
              <w:t>error C2079: 'StaticAssertionFailure_構造体サイズエラー' が 未定義の struct 'StaticAssertion&lt;false&gt;' で使用しています。</w:t>
            </w:r>
          </w:p>
        </w:tc>
      </w:tr>
    </w:tbl>
    <w:p w14:paraId="48974F14" w14:textId="21A5D9CC" w:rsidR="00E24C41" w:rsidRDefault="00E24C41" w:rsidP="00E24C41">
      <w:pPr>
        <w:pStyle w:val="a9"/>
        <w:spacing w:beforeLines="50" w:before="180"/>
        <w:ind w:firstLine="283"/>
      </w:pPr>
      <w:r>
        <w:t>Loki</w:t>
      </w:r>
      <w:r>
        <w:t>というライブラリも、</w:t>
      </w:r>
      <w:r>
        <w:t>Boost C++</w:t>
      </w:r>
      <w:r>
        <w:t>と同様に、テンプレートクラスの特殊化を利用している。</w:t>
      </w:r>
      <w:r>
        <w:t xml:space="preserve">Boost C++ </w:t>
      </w:r>
      <w:r>
        <w:t>と比べて、エラーメッセージが簡潔で、かつ、任意のメッセージが指定できる点が優れている。</w:t>
      </w:r>
    </w:p>
    <w:p w14:paraId="72A12F43" w14:textId="7E79C290" w:rsidR="00E24C41" w:rsidRDefault="00E24C41" w:rsidP="00E24C41">
      <w:pPr>
        <w:pStyle w:val="a9"/>
        <w:keepNext/>
        <w:widowControl/>
        <w:ind w:firstLine="283"/>
      </w:pPr>
      <w:r>
        <w:t>ただし、下記の制約がある点には注意が必要。</w:t>
      </w:r>
    </w:p>
    <w:p w14:paraId="5A0C076E" w14:textId="3D6011E4" w:rsidR="00E123DD" w:rsidRDefault="00E24C41" w:rsidP="00E24C41">
      <w:pPr>
        <w:pStyle w:val="affff6"/>
        <w:ind w:left="447" w:hanging="298"/>
      </w:pPr>
      <w:r>
        <w:rPr>
          <w:rFonts w:hint="eastAsia"/>
        </w:rPr>
        <w:t>関数の中にしか記述できない。</w:t>
      </w:r>
    </w:p>
    <w:p w14:paraId="77489D98" w14:textId="77777777" w:rsidR="00E24C41" w:rsidRDefault="00E24C41" w:rsidP="008A7BF7">
      <w:pPr>
        <w:pStyle w:val="affff6"/>
        <w:ind w:left="447" w:hanging="298"/>
      </w:pPr>
      <w:r>
        <w:t>メッセージ中に空白や「</w:t>
      </w:r>
      <w:r>
        <w:rPr>
          <w:rFonts w:hint="eastAsia"/>
        </w:rPr>
        <w:t>_</w:t>
      </w:r>
      <w:r>
        <w:rPr>
          <w:rFonts w:hint="eastAsia"/>
        </w:rPr>
        <w:t>」（アンダースコア）以外の記号を指定してはいけない。ダブルクォーテーションで囲むのもダメ。</w:t>
      </w:r>
    </w:p>
    <w:p w14:paraId="6D456983" w14:textId="37D2CC9A" w:rsidR="00E24C41" w:rsidRPr="00E24C41" w:rsidRDefault="00E24C41" w:rsidP="008A7BF7">
      <w:pPr>
        <w:pStyle w:val="affff6"/>
        <w:ind w:left="447" w:hanging="298"/>
      </w:pPr>
      <w:r>
        <w:rPr>
          <w:rFonts w:hint="eastAsia"/>
        </w:rPr>
        <w:t xml:space="preserve">Visual C++ 2013 </w:t>
      </w:r>
      <w:r>
        <w:rPr>
          <w:rFonts w:hint="eastAsia"/>
        </w:rPr>
        <w:t>では日本語のメッセージが使えたが、普通は使えないものと見るべき。</w:t>
      </w:r>
    </w:p>
    <w:p w14:paraId="44CE6001" w14:textId="17ABBD0F" w:rsidR="007D6101" w:rsidRDefault="007D6101" w:rsidP="007D6101">
      <w:pPr>
        <w:pStyle w:val="a9"/>
        <w:keepNext/>
        <w:widowControl/>
        <w:spacing w:beforeLines="50" w:before="180"/>
        <w:ind w:firstLineChars="0" w:firstLine="0"/>
      </w:pPr>
      <w:r>
        <w:rPr>
          <w:rFonts w:hint="eastAsia"/>
        </w:rPr>
        <w:t>【サンプル④：</w:t>
      </w:r>
      <w:r>
        <w:rPr>
          <w:rFonts w:hint="eastAsia"/>
        </w:rPr>
        <w:t>C++11</w:t>
      </w:r>
      <w:r w:rsidR="009A485D">
        <w:fldChar w:fldCharType="begin"/>
      </w:r>
      <w:r w:rsidR="009A485D">
        <w:instrText xml:space="preserve"> XE "C++11" \y “</w:instrText>
      </w:r>
      <w:r w:rsidR="009A485D">
        <w:rPr>
          <w:rFonts w:hint="eastAsia"/>
        </w:rPr>
        <w:instrText>C++11</w:instrText>
      </w:r>
      <w:r w:rsidR="009A485D">
        <w:instrText xml:space="preserve">” </w:instrText>
      </w:r>
      <w:r w:rsidR="009A485D">
        <w:fldChar w:fldCharType="end"/>
      </w:r>
      <w:r>
        <w:rPr>
          <w:sz w:val="20"/>
          <w:szCs w:val="20"/>
        </w:rPr>
        <w:t>のスタイル</w:t>
      </w:r>
      <w:r>
        <w:rPr>
          <w:rFonts w:hint="eastAsia"/>
        </w:rPr>
        <w:t>】</w:t>
      </w:r>
    </w:p>
    <w:p w14:paraId="58C1F337" w14:textId="77777777" w:rsidR="007D6101" w:rsidRPr="00986F18" w:rsidRDefault="007D6101" w:rsidP="007D6101">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29B92683" w14:textId="77777777" w:rsidTr="008A7BF7">
        <w:tc>
          <w:tcPr>
            <w:tcW w:w="8494" w:type="dxa"/>
          </w:tcPr>
          <w:p w14:paraId="239C693D" w14:textId="77777777" w:rsidR="007D6101" w:rsidRDefault="007D6101" w:rsidP="008A7BF7">
            <w:pPr>
              <w:pStyle w:val="2-"/>
            </w:pPr>
            <w:r>
              <w:t>struct SAMPLE { … }</w:t>
            </w:r>
          </w:p>
          <w:p w14:paraId="427DFDFC" w14:textId="77777777" w:rsidR="007D6101" w:rsidRDefault="007D6101" w:rsidP="008A7BF7">
            <w:pPr>
              <w:pStyle w:val="2-"/>
            </w:pPr>
            <w:r>
              <w:t>void func()</w:t>
            </w:r>
          </w:p>
          <w:p w14:paraId="7685888E" w14:textId="77777777" w:rsidR="007D6101" w:rsidRDefault="007D6101" w:rsidP="008A7BF7">
            <w:pPr>
              <w:pStyle w:val="2-"/>
            </w:pPr>
            <w:r>
              <w:t>{</w:t>
            </w:r>
          </w:p>
          <w:p w14:paraId="7BD4B1E2" w14:textId="0BAED9C2" w:rsidR="007D6101" w:rsidRDefault="007D6101" w:rsidP="007D6101">
            <w:pPr>
              <w:pStyle w:val="2-"/>
            </w:pPr>
            <w:r>
              <w:tab/>
            </w:r>
            <w:r w:rsidRPr="007D6101">
              <w:rPr>
                <w:color w:val="FF0000"/>
              </w:rPr>
              <w:t>s</w:t>
            </w:r>
            <w:r>
              <w:rPr>
                <w:color w:val="FF0000"/>
              </w:rPr>
              <w:t>tatic_assert</w:t>
            </w:r>
            <w:r w:rsidRPr="00C17C7D">
              <w:rPr>
                <w:color w:val="FF0000"/>
              </w:rPr>
              <w:t>(sizeof(SAMPLE) &lt;= 20</w:t>
            </w:r>
            <w:r>
              <w:rPr>
                <w:color w:val="FF0000"/>
              </w:rPr>
              <w:t xml:space="preserve">, </w:t>
            </w:r>
            <w:r w:rsidRPr="007D6101">
              <w:rPr>
                <w:color w:val="FF0000"/>
              </w:rPr>
              <w:t>"Structure size limit overed!");</w:t>
            </w:r>
          </w:p>
        </w:tc>
      </w:tr>
    </w:tbl>
    <w:p w14:paraId="3F07295C" w14:textId="77777777" w:rsidR="007D6101" w:rsidRPr="00986F18" w:rsidRDefault="007D6101" w:rsidP="007D6101">
      <w:pPr>
        <w:pStyle w:val="a9"/>
        <w:rPr>
          <w:sz w:val="20"/>
          <w:szCs w:val="20"/>
        </w:rPr>
      </w:pPr>
      <w:r w:rsidRPr="00986F18">
        <w:rPr>
          <w:rFonts w:hint="eastAsia"/>
          <w:color w:val="FF0000"/>
          <w:sz w:val="20"/>
          <w:szCs w:val="20"/>
        </w:rPr>
        <w:lastRenderedPageBreak/>
        <w:t>↓</w:t>
      </w:r>
      <w:r>
        <w:rPr>
          <w:rFonts w:hint="eastAsia"/>
          <w:color w:val="FF0000"/>
          <w:sz w:val="20"/>
          <w:szCs w:val="20"/>
        </w:rPr>
        <w:t>コンパイル結果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D6101" w14:paraId="451C610A" w14:textId="77777777" w:rsidTr="008A7BF7">
        <w:tc>
          <w:tcPr>
            <w:tcW w:w="8494" w:type="dxa"/>
          </w:tcPr>
          <w:p w14:paraId="10CA89FD" w14:textId="3B899494" w:rsidR="007D6101" w:rsidRDefault="007D6101" w:rsidP="008A7BF7">
            <w:pPr>
              <w:pStyle w:val="2-"/>
            </w:pPr>
            <w:r w:rsidRPr="007D6101">
              <w:rPr>
                <w:color w:val="auto"/>
              </w:rPr>
              <w:t>error C2338: Structure size limit overed!</w:t>
            </w:r>
          </w:p>
        </w:tc>
      </w:tr>
    </w:tbl>
    <w:p w14:paraId="6CC383F6" w14:textId="3EB760A8" w:rsidR="007D6101" w:rsidRDefault="007D6101" w:rsidP="007D6101">
      <w:pPr>
        <w:pStyle w:val="a9"/>
        <w:spacing w:beforeLines="50" w:before="180"/>
        <w:ind w:firstLine="283"/>
      </w:pPr>
      <w:r>
        <w:t>C</w:t>
      </w:r>
      <w:r>
        <w:rPr>
          <w:rFonts w:hint="eastAsia"/>
        </w:rPr>
        <w:t>+</w:t>
      </w:r>
      <w:r>
        <w:t>+11</w:t>
      </w:r>
      <w:r>
        <w:rPr>
          <w:rFonts w:hint="eastAsia"/>
        </w:rPr>
        <w:t>の仕様では、</w:t>
      </w:r>
      <w:r>
        <w:rPr>
          <w:rFonts w:hint="eastAsia"/>
        </w:rPr>
        <w:t>static_assert()</w:t>
      </w:r>
      <w:r w:rsidR="009A485D">
        <w:fldChar w:fldCharType="begin"/>
      </w:r>
      <w:r w:rsidR="009A485D">
        <w:instrText xml:space="preserve"> XE "</w:instrText>
      </w:r>
      <w:r w:rsidR="009A485D">
        <w:rPr>
          <w:rFonts w:hint="eastAsia"/>
        </w:rPr>
        <w:instrText>s</w:instrText>
      </w:r>
      <w:r w:rsidR="009A485D">
        <w:instrText>tatic_assert" \y “</w:instrText>
      </w:r>
      <w:r w:rsidR="009A485D">
        <w:rPr>
          <w:rFonts w:hint="eastAsia"/>
        </w:rPr>
        <w:instrText>static_assert</w:instrText>
      </w:r>
      <w:r w:rsidR="009A485D">
        <w:instrText xml:space="preserve">” </w:instrText>
      </w:r>
      <w:r w:rsidR="009A485D">
        <w:fldChar w:fldCharType="end"/>
      </w:r>
      <w:r>
        <w:rPr>
          <w:rFonts w:hint="eastAsia"/>
        </w:rPr>
        <w:t>が標準で実装している。</w:t>
      </w:r>
      <w:r>
        <w:rPr>
          <w:rFonts w:hint="eastAsia"/>
        </w:rPr>
        <w:t xml:space="preserve">Visual C++ 2013 </w:t>
      </w:r>
      <w:r>
        <w:rPr>
          <w:rFonts w:hint="eastAsia"/>
        </w:rPr>
        <w:t>でも使用できる。任意のエラーメッセージを指定し、関数の内外どこにでも記述できる。エラーメッセージはダブルクォーテーションで囲んで空白や記号も使用できるが、日本語が正常に扱えないので注意。ソースファイルがユニコードなら日本語も表示される。</w:t>
      </w:r>
    </w:p>
    <w:p w14:paraId="2489F62A" w14:textId="1FED8062" w:rsidR="00AD64E7" w:rsidRDefault="00AC1652" w:rsidP="00AD64E7">
      <w:pPr>
        <w:pStyle w:val="1"/>
      </w:pPr>
      <w:bookmarkStart w:id="15" w:name="_Toc378965764"/>
      <w:r>
        <w:rPr>
          <w:rFonts w:hint="eastAsia"/>
        </w:rPr>
        <w:t>コーディング</w:t>
      </w:r>
      <w:r w:rsidR="00AD64E7">
        <w:rPr>
          <w:rFonts w:hint="eastAsia"/>
        </w:rPr>
        <w:t>の効率化</w:t>
      </w:r>
      <w:bookmarkEnd w:id="15"/>
    </w:p>
    <w:p w14:paraId="4D9BA542" w14:textId="274F8633" w:rsidR="006B0D27" w:rsidRPr="006B0D27" w:rsidRDefault="006B0D27" w:rsidP="006B0D27">
      <w:pPr>
        <w:pStyle w:val="a8"/>
        <w:ind w:firstLine="283"/>
      </w:pPr>
      <w:r>
        <w:t>テンプレートを活用して、コーディングを効率する手法を紹介する。</w:t>
      </w:r>
    </w:p>
    <w:p w14:paraId="13CD8A5E" w14:textId="02EF0790" w:rsidR="0003702C" w:rsidRDefault="0003702C" w:rsidP="0003702C">
      <w:pPr>
        <w:pStyle w:val="2"/>
      </w:pPr>
      <w:bookmarkStart w:id="16" w:name="_Toc378965765"/>
      <w:r>
        <w:rPr>
          <w:rFonts w:hint="eastAsia"/>
        </w:rPr>
        <w:t>コンストラクタテンプレート</w:t>
      </w:r>
      <w:r w:rsidR="009A485D">
        <w:fldChar w:fldCharType="begin"/>
      </w:r>
      <w:r w:rsidR="009A485D">
        <w:instrText xml:space="preserve"> XE "</w:instrText>
      </w:r>
      <w:r w:rsidR="009A485D">
        <w:instrText>コンストラクタテンプレート</w:instrText>
      </w:r>
      <w:r w:rsidR="009A485D">
        <w:instrText>" \y “</w:instrText>
      </w:r>
      <w:r w:rsidR="009A485D">
        <w:instrText>こんすとらくたてんぷれーと</w:instrText>
      </w:r>
      <w:r w:rsidR="009A485D">
        <w:instrText xml:space="preserve">” </w:instrText>
      </w:r>
      <w:r w:rsidR="009A485D">
        <w:fldChar w:fldCharType="end"/>
      </w:r>
      <w:r w:rsidR="00582B9D">
        <w:rPr>
          <w:rFonts w:hint="eastAsia"/>
        </w:rPr>
        <w:t>で効率的なコピーコンストラクタ</w:t>
      </w:r>
      <w:bookmarkEnd w:id="16"/>
      <w:r w:rsidR="009A485D">
        <w:fldChar w:fldCharType="begin"/>
      </w:r>
      <w:r w:rsidR="009A485D">
        <w:instrText xml:space="preserve"> XE "</w:instrText>
      </w:r>
      <w:r w:rsidR="009A485D">
        <w:instrText>コピーコンストラクタ</w:instrText>
      </w:r>
      <w:r w:rsidR="009A485D">
        <w:instrText>" \y “</w:instrText>
      </w:r>
      <w:r w:rsidR="009A485D">
        <w:instrText>こぴーこんすとらくた</w:instrText>
      </w:r>
      <w:r w:rsidR="009A485D">
        <w:instrText xml:space="preserve">” </w:instrText>
      </w:r>
      <w:r w:rsidR="009A485D">
        <w:fldChar w:fldCharType="end"/>
      </w:r>
    </w:p>
    <w:p w14:paraId="5A89A560" w14:textId="2EA825C6" w:rsidR="00093D57" w:rsidRDefault="00AB3BCF" w:rsidP="00093D57">
      <w:pPr>
        <w:pStyle w:val="a9"/>
        <w:ind w:firstLine="283"/>
      </w:pPr>
      <w:r>
        <w:rPr>
          <w:rFonts w:hint="eastAsia"/>
        </w:rPr>
        <w:t>テンプレートクラスの中のメンバー関数やコンストラクタをテンプレート関数にすることができる。これを利用して、簡潔にコピーできるテンプレートクラスを作ることができる。</w:t>
      </w:r>
    </w:p>
    <w:p w14:paraId="03BDEEFB" w14:textId="363F6620" w:rsidR="00AB3BCF" w:rsidRDefault="00AB3BCF" w:rsidP="00AB3BCF">
      <w:pPr>
        <w:pStyle w:val="a9"/>
        <w:keepNext/>
        <w:widowControl/>
        <w:ind w:firstLine="283"/>
      </w:pPr>
      <w:r>
        <w:t>以下、サンプルを示す。</w:t>
      </w:r>
    </w:p>
    <w:p w14:paraId="393DA587" w14:textId="12465259" w:rsidR="00AB3BCF" w:rsidRDefault="00AB3BCF" w:rsidP="00AB3BCF">
      <w:pPr>
        <w:pStyle w:val="a9"/>
        <w:keepNext/>
        <w:widowControl/>
        <w:ind w:firstLineChars="0" w:firstLine="0"/>
      </w:pPr>
      <w:r>
        <w:t>例：テンプレートコンストラクタを利用した構造体のサンプル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3611563E" w14:textId="77777777" w:rsidTr="00AB3BCF">
        <w:tc>
          <w:tcPr>
            <w:tcW w:w="8494" w:type="dxa"/>
          </w:tcPr>
          <w:p w14:paraId="36225EC3" w14:textId="2F174624" w:rsidR="00AB3BCF" w:rsidRPr="00AB3BCF" w:rsidRDefault="00AB3BCF" w:rsidP="00AB3BCF">
            <w:pPr>
              <w:pStyle w:val="2-"/>
              <w:rPr>
                <w:color w:val="00B050"/>
              </w:rPr>
            </w:pPr>
            <w:r w:rsidRPr="00AB3BCF">
              <w:rPr>
                <w:rFonts w:hint="eastAsia"/>
                <w:color w:val="00B050"/>
              </w:rPr>
              <w:t>//座標型</w:t>
            </w:r>
            <w:r>
              <w:rPr>
                <w:rFonts w:hint="eastAsia"/>
                <w:color w:val="00B050"/>
              </w:rPr>
              <w:t>テンプレート構造体</w:t>
            </w:r>
          </w:p>
          <w:p w14:paraId="5F9A2EA3" w14:textId="77777777" w:rsidR="00AB3BCF" w:rsidRPr="00AB3BCF" w:rsidRDefault="00AB3BCF" w:rsidP="00AB3BCF">
            <w:pPr>
              <w:pStyle w:val="2-"/>
              <w:rPr>
                <w:color w:val="FF0000"/>
              </w:rPr>
            </w:pPr>
            <w:r w:rsidRPr="00AB3BCF">
              <w:rPr>
                <w:color w:val="FF0000"/>
              </w:rPr>
              <w:t>template&lt;typename T&gt;</w:t>
            </w:r>
          </w:p>
          <w:p w14:paraId="38FC0E37" w14:textId="77777777" w:rsidR="00AB3BCF" w:rsidRDefault="00AB3BCF" w:rsidP="00AB3BCF">
            <w:pPr>
              <w:pStyle w:val="2-"/>
            </w:pPr>
            <w:r>
              <w:t>struct POINT</w:t>
            </w:r>
          </w:p>
          <w:p w14:paraId="38BA1625" w14:textId="77777777" w:rsidR="00AB3BCF" w:rsidRDefault="00AB3BCF" w:rsidP="00AB3BCF">
            <w:pPr>
              <w:pStyle w:val="2-"/>
            </w:pPr>
            <w:r>
              <w:t>{</w:t>
            </w:r>
          </w:p>
          <w:p w14:paraId="55F04BD4" w14:textId="77777777" w:rsidR="00AB3BCF" w:rsidRDefault="00AB3BCF" w:rsidP="00AB3BCF">
            <w:pPr>
              <w:pStyle w:val="2-"/>
            </w:pPr>
            <w:r>
              <w:tab/>
            </w:r>
            <w:r w:rsidRPr="00AB3BCF">
              <w:rPr>
                <w:color w:val="FF0000"/>
              </w:rPr>
              <w:t>T</w:t>
            </w:r>
            <w:r>
              <w:t xml:space="preserve"> x;</w:t>
            </w:r>
          </w:p>
          <w:p w14:paraId="7E99DB4E" w14:textId="77777777" w:rsidR="00AB3BCF" w:rsidRDefault="00AB3BCF" w:rsidP="00AB3BCF">
            <w:pPr>
              <w:pStyle w:val="2-"/>
            </w:pPr>
            <w:r>
              <w:tab/>
            </w:r>
            <w:r w:rsidRPr="00AB3BCF">
              <w:rPr>
                <w:color w:val="FF0000"/>
              </w:rPr>
              <w:t>T</w:t>
            </w:r>
            <w:r>
              <w:t xml:space="preserve"> y;</w:t>
            </w:r>
          </w:p>
          <w:p w14:paraId="6F7F30A0" w14:textId="77777777" w:rsidR="00AB3BCF" w:rsidRDefault="00AB3BCF" w:rsidP="00AB3BCF">
            <w:pPr>
              <w:pStyle w:val="2-"/>
            </w:pPr>
            <w:r>
              <w:rPr>
                <w:rFonts w:hint="eastAsia"/>
              </w:rPr>
              <w:tab/>
            </w:r>
            <w:r w:rsidRPr="00AB3BCF">
              <w:rPr>
                <w:rFonts w:hint="eastAsia"/>
                <w:color w:val="00B050"/>
              </w:rPr>
              <w:t>//通常コンストラクタ</w:t>
            </w:r>
          </w:p>
          <w:p w14:paraId="7D795C89" w14:textId="77777777" w:rsidR="00AB3BCF" w:rsidRDefault="00AB3BCF" w:rsidP="00AB3BCF">
            <w:pPr>
              <w:pStyle w:val="2-"/>
            </w:pPr>
            <w:r>
              <w:tab/>
              <w:t>POINT(</w:t>
            </w:r>
            <w:r w:rsidRPr="00880FDE">
              <w:rPr>
                <w:color w:val="FF0000"/>
              </w:rPr>
              <w:t>T</w:t>
            </w:r>
            <w:r>
              <w:t xml:space="preserve"> x_, </w:t>
            </w:r>
            <w:r w:rsidRPr="00880FDE">
              <w:rPr>
                <w:color w:val="FF0000"/>
              </w:rPr>
              <w:t>T</w:t>
            </w:r>
            <w:r>
              <w:t xml:space="preserve"> y_) :</w:t>
            </w:r>
          </w:p>
          <w:p w14:paraId="33E0020F" w14:textId="77777777" w:rsidR="00AB3BCF" w:rsidRDefault="00AB3BCF" w:rsidP="00AB3BCF">
            <w:pPr>
              <w:pStyle w:val="2-"/>
            </w:pPr>
            <w:r>
              <w:tab/>
            </w:r>
            <w:r>
              <w:tab/>
              <w:t>x(x_),</w:t>
            </w:r>
          </w:p>
          <w:p w14:paraId="33BBD0E4" w14:textId="77777777" w:rsidR="00AB3BCF" w:rsidRDefault="00AB3BCF" w:rsidP="00AB3BCF">
            <w:pPr>
              <w:pStyle w:val="2-"/>
            </w:pPr>
            <w:r>
              <w:tab/>
            </w:r>
            <w:r>
              <w:tab/>
              <w:t>y(y_)</w:t>
            </w:r>
          </w:p>
          <w:p w14:paraId="474993B1" w14:textId="77777777" w:rsidR="00AB3BCF" w:rsidRDefault="00AB3BCF" w:rsidP="00AB3BCF">
            <w:pPr>
              <w:pStyle w:val="2-"/>
            </w:pPr>
            <w:r>
              <w:tab/>
              <w:t>{}</w:t>
            </w:r>
          </w:p>
          <w:p w14:paraId="6CB3D779"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//コピーテンプレートコンストラクタ</w:t>
            </w:r>
          </w:p>
          <w:p w14:paraId="4A5E258E" w14:textId="77777777" w:rsidR="00AB3BCF" w:rsidRPr="00AB3BCF" w:rsidRDefault="00AB3BCF" w:rsidP="00AB3BCF">
            <w:pPr>
              <w:pStyle w:val="2-"/>
              <w:rPr>
                <w:color w:val="FF0000"/>
              </w:rPr>
            </w:pPr>
            <w:r>
              <w:tab/>
            </w:r>
            <w:r w:rsidRPr="00AB3BCF">
              <w:rPr>
                <w:color w:val="FF0000"/>
              </w:rPr>
              <w:t>template&lt;typename U&gt;</w:t>
            </w:r>
          </w:p>
          <w:p w14:paraId="18D3A84F" w14:textId="0EE9DC84" w:rsidR="00AB3BCF" w:rsidRDefault="00AB3BCF" w:rsidP="00AB3BCF">
            <w:pPr>
              <w:pStyle w:val="2-"/>
            </w:pPr>
            <w:r>
              <w:tab/>
              <w:t>POINT(</w:t>
            </w:r>
            <w:r w:rsidRPr="00AB3BCF">
              <w:rPr>
                <w:color w:val="FF0000"/>
              </w:rPr>
              <w:t>POINT&lt;U&gt;&amp;</w:t>
            </w:r>
            <w:r>
              <w:t xml:space="preserve"> o) :</w:t>
            </w:r>
          </w:p>
          <w:p w14:paraId="0AEC8B83" w14:textId="77777777" w:rsidR="00AB3BCF" w:rsidRDefault="00AB3BCF" w:rsidP="00AB3BCF">
            <w:pPr>
              <w:pStyle w:val="2-"/>
            </w:pPr>
            <w:r>
              <w:tab/>
            </w:r>
            <w:r>
              <w:tab/>
            </w:r>
            <w:r w:rsidRPr="00AB3BCF">
              <w:rPr>
                <w:color w:val="FF0000"/>
              </w:rPr>
              <w:t>x(static_cast&lt;T&gt;(o.x))</w:t>
            </w:r>
            <w:r>
              <w:t>,</w:t>
            </w:r>
          </w:p>
          <w:p w14:paraId="2FB0C588" w14:textId="77777777" w:rsidR="00AB3BCF" w:rsidRDefault="00AB3BCF" w:rsidP="00AB3BCF">
            <w:pPr>
              <w:pStyle w:val="2-"/>
            </w:pPr>
            <w:r>
              <w:tab/>
            </w:r>
            <w:r>
              <w:tab/>
            </w:r>
            <w:r w:rsidRPr="00AB3BCF">
              <w:rPr>
                <w:color w:val="FF0000"/>
              </w:rPr>
              <w:t>y(static_cast&lt;T&gt;(o.y))</w:t>
            </w:r>
          </w:p>
          <w:p w14:paraId="2B96BAF0" w14:textId="77777777" w:rsidR="00AB3BCF" w:rsidRDefault="00AB3BCF" w:rsidP="00AB3BCF">
            <w:pPr>
              <w:pStyle w:val="2-"/>
            </w:pPr>
            <w:r>
              <w:tab/>
              <w:t>{}</w:t>
            </w:r>
          </w:p>
          <w:p w14:paraId="508E5C6F" w14:textId="77777777" w:rsidR="00AB3BCF" w:rsidRPr="00AB3BCF" w:rsidRDefault="00AB3BCF" w:rsidP="00AB3BCF">
            <w:pPr>
              <w:pStyle w:val="2-"/>
              <w:rPr>
                <w:color w:val="00B050"/>
              </w:rPr>
            </w:pPr>
            <w:r>
              <w:rPr>
                <w:rFonts w:hint="eastAsia"/>
              </w:rPr>
              <w:tab/>
            </w:r>
            <w:r w:rsidRPr="00AB3BCF">
              <w:rPr>
                <w:rFonts w:hint="eastAsia"/>
                <w:color w:val="00B050"/>
              </w:rPr>
              <w:t>//コピーテンプレートオペレータ</w:t>
            </w:r>
          </w:p>
          <w:p w14:paraId="007CE09A" w14:textId="77777777" w:rsidR="00AB3BCF" w:rsidRDefault="00AB3BCF" w:rsidP="00AB3BCF">
            <w:pPr>
              <w:pStyle w:val="2-"/>
            </w:pPr>
            <w:r>
              <w:tab/>
            </w:r>
            <w:r w:rsidRPr="00AB3BCF">
              <w:rPr>
                <w:color w:val="FF0000"/>
              </w:rPr>
              <w:t>template&lt;typename U&gt;</w:t>
            </w:r>
          </w:p>
          <w:p w14:paraId="51C111FE" w14:textId="77777777" w:rsidR="00AB3BCF" w:rsidRDefault="00AB3BCF" w:rsidP="00AB3BCF">
            <w:pPr>
              <w:pStyle w:val="2-"/>
            </w:pPr>
            <w:r>
              <w:tab/>
            </w:r>
            <w:r w:rsidRPr="00AB3BCF">
              <w:rPr>
                <w:color w:val="FF0000"/>
              </w:rPr>
              <w:t>POINT&lt;T&gt;&amp;</w:t>
            </w:r>
            <w:r>
              <w:t xml:space="preserve"> operator=(</w:t>
            </w:r>
            <w:r w:rsidRPr="00AB3BCF">
              <w:rPr>
                <w:color w:val="FF0000"/>
              </w:rPr>
              <w:t>POINT&lt;U&gt;&amp;</w:t>
            </w:r>
            <w:r>
              <w:t xml:space="preserve"> o)</w:t>
            </w:r>
          </w:p>
          <w:p w14:paraId="76DC10E4" w14:textId="77777777" w:rsidR="00AB3BCF" w:rsidRDefault="00AB3BCF" w:rsidP="00AB3BCF">
            <w:pPr>
              <w:pStyle w:val="2-"/>
            </w:pPr>
            <w:r>
              <w:tab/>
              <w:t>{</w:t>
            </w:r>
          </w:p>
          <w:p w14:paraId="7380FB67" w14:textId="77777777" w:rsidR="00AB3BCF" w:rsidRDefault="00AB3BCF" w:rsidP="00AB3BCF">
            <w:pPr>
              <w:pStyle w:val="2-"/>
            </w:pPr>
            <w:r>
              <w:tab/>
            </w:r>
            <w:r>
              <w:tab/>
              <w:t xml:space="preserve">x = </w:t>
            </w:r>
            <w:r w:rsidRPr="00AB3BCF">
              <w:rPr>
                <w:color w:val="FF0000"/>
              </w:rPr>
              <w:t>static_cast&lt;T&gt;(o.x)</w:t>
            </w:r>
            <w:r>
              <w:t>;</w:t>
            </w:r>
          </w:p>
          <w:p w14:paraId="363992EF" w14:textId="77777777" w:rsidR="00AB3BCF" w:rsidRDefault="00AB3BCF" w:rsidP="00AB3BCF">
            <w:pPr>
              <w:pStyle w:val="2-"/>
            </w:pPr>
            <w:r>
              <w:tab/>
            </w:r>
            <w:r>
              <w:tab/>
              <w:t xml:space="preserve">y = </w:t>
            </w:r>
            <w:r w:rsidRPr="00AB3BCF">
              <w:rPr>
                <w:color w:val="FF0000"/>
              </w:rPr>
              <w:t>static_cast&lt;T&gt;(o.y)</w:t>
            </w:r>
            <w:r>
              <w:t>;</w:t>
            </w:r>
          </w:p>
          <w:p w14:paraId="59C69FAF" w14:textId="77777777" w:rsidR="00AB3BCF" w:rsidRDefault="00AB3BCF" w:rsidP="00AB3BCF">
            <w:pPr>
              <w:pStyle w:val="2-"/>
            </w:pPr>
            <w:r>
              <w:tab/>
            </w:r>
            <w:r>
              <w:tab/>
              <w:t>return *this;</w:t>
            </w:r>
          </w:p>
          <w:p w14:paraId="33E8D3A4" w14:textId="77777777" w:rsidR="00AB3BCF" w:rsidRDefault="00AB3BCF" w:rsidP="00AB3BCF">
            <w:pPr>
              <w:pStyle w:val="2-"/>
            </w:pPr>
            <w:r>
              <w:tab/>
              <w:t>}</w:t>
            </w:r>
          </w:p>
          <w:p w14:paraId="7AA5649A" w14:textId="060C16F8" w:rsidR="00AB3BCF" w:rsidRDefault="00AB3BCF" w:rsidP="00AB3BCF">
            <w:pPr>
              <w:pStyle w:val="2-"/>
            </w:pPr>
            <w:r>
              <w:t>};</w:t>
            </w:r>
          </w:p>
        </w:tc>
      </w:tr>
    </w:tbl>
    <w:p w14:paraId="3538419D" w14:textId="77777777" w:rsidR="00AB3BCF" w:rsidRPr="00986F18" w:rsidRDefault="00AB3BCF" w:rsidP="00AB3BCF">
      <w:pPr>
        <w:pStyle w:val="a9"/>
        <w:keepNext/>
        <w:widowControl/>
        <w:ind w:firstLineChars="0" w:firstLine="0"/>
        <w:rPr>
          <w:sz w:val="20"/>
          <w:szCs w:val="20"/>
        </w:rPr>
      </w:pPr>
      <w:r w:rsidRPr="00986F18">
        <w:rPr>
          <w:rFonts w:hint="eastAsia"/>
          <w:sz w:val="20"/>
          <w:szCs w:val="20"/>
        </w:rPr>
        <w:t>使用例：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7368FADE" w14:textId="77777777" w:rsidTr="00B11EB5">
        <w:tc>
          <w:tcPr>
            <w:tcW w:w="8494" w:type="dxa"/>
          </w:tcPr>
          <w:p w14:paraId="0DE41772" w14:textId="1A7FA2C8" w:rsidR="00AB3BCF" w:rsidRPr="00AB3BCF" w:rsidRDefault="00AB3BCF" w:rsidP="00AB3BCF">
            <w:pPr>
              <w:pStyle w:val="2-"/>
              <w:rPr>
                <w:color w:val="00B050"/>
              </w:rPr>
            </w:pPr>
            <w:r w:rsidRPr="00AB3BCF">
              <w:rPr>
                <w:color w:val="FF0000"/>
              </w:rPr>
              <w:t>POINT&lt;int&gt;</w:t>
            </w:r>
            <w:r>
              <w:t xml:space="preserve"> p1(1, 2);</w:t>
            </w:r>
            <w:r>
              <w:tab/>
            </w:r>
            <w:r w:rsidRPr="00AB3BCF">
              <w:rPr>
                <w:color w:val="00B050"/>
              </w:rPr>
              <w:t>//int型の座標型</w:t>
            </w:r>
          </w:p>
          <w:p w14:paraId="02642E16" w14:textId="6785B6D6" w:rsidR="00AB3BCF" w:rsidRDefault="00AB3BCF" w:rsidP="00AB3BCF">
            <w:pPr>
              <w:pStyle w:val="2-"/>
            </w:pPr>
            <w:r w:rsidRPr="00AB3BCF">
              <w:rPr>
                <w:color w:val="FF0000"/>
              </w:rPr>
              <w:t xml:space="preserve">POINT&lt;float&gt; </w:t>
            </w:r>
            <w:r>
              <w:t>p2(</w:t>
            </w:r>
            <w:r w:rsidRPr="00AB3BCF">
              <w:rPr>
                <w:color w:val="FF0000"/>
              </w:rPr>
              <w:t>p1</w:t>
            </w:r>
            <w:r>
              <w:t>);</w:t>
            </w:r>
            <w:r>
              <w:tab/>
            </w:r>
            <w:r w:rsidRPr="00AB3BCF">
              <w:rPr>
                <w:color w:val="00B050"/>
              </w:rPr>
              <w:t>//</w:t>
            </w:r>
            <w:r w:rsidRPr="00AB3BCF">
              <w:rPr>
                <w:rFonts w:hint="eastAsia"/>
                <w:color w:val="00B050"/>
              </w:rPr>
              <w:t>float型の座標型に、int型の座標型のデータを、</w:t>
            </w:r>
            <w:r w:rsidRPr="00AB3BCF">
              <w:rPr>
                <w:rFonts w:hint="eastAsia"/>
                <w:color w:val="FF0000"/>
              </w:rPr>
              <w:t>テンプレートコンストラクタを利用してコピー</w:t>
            </w:r>
          </w:p>
          <w:p w14:paraId="5848A1E9" w14:textId="721CC910" w:rsidR="00AB3BCF" w:rsidRPr="00AB3BCF" w:rsidRDefault="00AB3BCF" w:rsidP="00AB3BCF">
            <w:pPr>
              <w:pStyle w:val="2-"/>
              <w:rPr>
                <w:color w:val="00B050"/>
              </w:rPr>
            </w:pPr>
            <w:r w:rsidRPr="00AB3BCF">
              <w:rPr>
                <w:color w:val="FF0000"/>
              </w:rPr>
              <w:t>POINT&lt;long&gt;</w:t>
            </w:r>
            <w:r>
              <w:t xml:space="preserve"> p3(0, 0);</w:t>
            </w:r>
            <w:r>
              <w:tab/>
            </w:r>
            <w:r w:rsidRPr="00AB3BCF">
              <w:rPr>
                <w:color w:val="00B050"/>
              </w:rPr>
              <w:t>//long 型の座標型</w:t>
            </w:r>
          </w:p>
          <w:p w14:paraId="75785005" w14:textId="074E3F67" w:rsidR="00AB3BCF" w:rsidRPr="00AB3BCF" w:rsidRDefault="00AB3BCF" w:rsidP="00AB3BCF">
            <w:pPr>
              <w:pStyle w:val="2-"/>
              <w:rPr>
                <w:color w:val="FF0000"/>
              </w:rPr>
            </w:pPr>
            <w:r>
              <w:t xml:space="preserve">p3 </w:t>
            </w:r>
            <w:r w:rsidRPr="00AB3BCF">
              <w:rPr>
                <w:color w:val="FF0000"/>
              </w:rPr>
              <w:t>= p2</w:t>
            </w:r>
            <w:r>
              <w:t>;</w:t>
            </w:r>
            <w:r>
              <w:tab/>
            </w:r>
            <w:r>
              <w:tab/>
            </w:r>
            <w:r>
              <w:tab/>
            </w:r>
            <w:r w:rsidRPr="00AB3BCF">
              <w:rPr>
                <w:color w:val="00B050"/>
              </w:rPr>
              <w:t>//long 型の座標型に、</w:t>
            </w:r>
            <w:r w:rsidRPr="00AB3BCF">
              <w:rPr>
                <w:rFonts w:hint="eastAsia"/>
                <w:color w:val="00B050"/>
              </w:rPr>
              <w:t>float型の座標型のデータを、</w:t>
            </w:r>
            <w:r w:rsidRPr="00AB3BCF">
              <w:rPr>
                <w:rFonts w:hint="eastAsia"/>
                <w:color w:val="FF0000"/>
              </w:rPr>
              <w:t>テンプレートオペレータを利用してコピー</w:t>
            </w:r>
          </w:p>
          <w:p w14:paraId="35EB3A65" w14:textId="77777777" w:rsidR="00AB3BCF" w:rsidRDefault="00AB3BCF" w:rsidP="00AB3BCF">
            <w:pPr>
              <w:pStyle w:val="2-"/>
            </w:pPr>
            <w:r>
              <w:lastRenderedPageBreak/>
              <w:t>printf("p1=(%d, %d)\n", p1.x, p1.y);</w:t>
            </w:r>
          </w:p>
          <w:p w14:paraId="1C2C06AA" w14:textId="77777777" w:rsidR="00AB3BCF" w:rsidRDefault="00AB3BCF" w:rsidP="00AB3BCF">
            <w:pPr>
              <w:pStyle w:val="2-"/>
            </w:pPr>
            <w:r>
              <w:t>printf("p2=(%.1f, %.1f)\n", p2.x, p2.y);</w:t>
            </w:r>
          </w:p>
          <w:p w14:paraId="33057512" w14:textId="600876A8" w:rsidR="00AB3BCF" w:rsidRDefault="00AB3BCF" w:rsidP="00AB3BCF">
            <w:pPr>
              <w:pStyle w:val="2-"/>
            </w:pPr>
            <w:r>
              <w:t>printf("p3=(%ld, %ld)\n", p3.x, p3.y);</w:t>
            </w:r>
          </w:p>
        </w:tc>
      </w:tr>
    </w:tbl>
    <w:p w14:paraId="1D6D13DB" w14:textId="77777777" w:rsidR="00AB3BCF" w:rsidRPr="00986F18" w:rsidRDefault="00AB3BCF" w:rsidP="00AB3BCF">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B3BCF" w14:paraId="0E02C449" w14:textId="77777777" w:rsidTr="00B11EB5">
        <w:tc>
          <w:tcPr>
            <w:tcW w:w="8494" w:type="dxa"/>
          </w:tcPr>
          <w:p w14:paraId="04367F95" w14:textId="77777777" w:rsidR="00AB3BCF" w:rsidRPr="00AB3BCF" w:rsidRDefault="00AB3BCF" w:rsidP="00AB3BCF">
            <w:pPr>
              <w:pStyle w:val="2-"/>
              <w:rPr>
                <w:color w:val="auto"/>
              </w:rPr>
            </w:pPr>
            <w:r w:rsidRPr="00AB3BCF">
              <w:rPr>
                <w:color w:val="auto"/>
              </w:rPr>
              <w:t>p1=(1, 2)</w:t>
            </w:r>
          </w:p>
          <w:p w14:paraId="39C9323F" w14:textId="77777777" w:rsidR="00AB3BCF" w:rsidRPr="00AB3BCF" w:rsidRDefault="00AB3BCF" w:rsidP="00AB3BCF">
            <w:pPr>
              <w:pStyle w:val="2-"/>
              <w:rPr>
                <w:color w:val="auto"/>
              </w:rPr>
            </w:pPr>
            <w:r w:rsidRPr="00AB3BCF">
              <w:rPr>
                <w:color w:val="auto"/>
              </w:rPr>
              <w:t>p2=(1.0, 2.0)</w:t>
            </w:r>
          </w:p>
          <w:p w14:paraId="7C9F801D" w14:textId="769980C9" w:rsidR="00AB3BCF" w:rsidRDefault="00AB3BCF" w:rsidP="00AB3BCF">
            <w:pPr>
              <w:pStyle w:val="2-"/>
            </w:pPr>
            <w:r w:rsidRPr="00AB3BCF">
              <w:rPr>
                <w:color w:val="auto"/>
              </w:rPr>
              <w:t>p3=(1, 2)</w:t>
            </w:r>
          </w:p>
        </w:tc>
      </w:tr>
    </w:tbl>
    <w:p w14:paraId="7C623066" w14:textId="7CD6FE4E" w:rsidR="009A73B0" w:rsidRDefault="009A73B0" w:rsidP="009A73B0">
      <w:pPr>
        <w:pStyle w:val="2"/>
      </w:pPr>
      <w:bookmarkStart w:id="17" w:name="_Toc378965766"/>
      <w:r>
        <w:rPr>
          <w:rFonts w:hint="eastAsia"/>
        </w:rPr>
        <w:t>高階関数</w:t>
      </w:r>
      <w:r w:rsidR="009A485D">
        <w:fldChar w:fldCharType="begin"/>
      </w:r>
      <w:r w:rsidR="009A485D">
        <w:instrText xml:space="preserve"> XE "</w:instrText>
      </w:r>
      <w:r w:rsidR="009A485D">
        <w:instrText>高階関数</w:instrText>
      </w:r>
      <w:r w:rsidR="009A485D">
        <w:instrText>" \y “</w:instrText>
      </w:r>
      <w:r w:rsidR="009A485D">
        <w:instrText>こうかいかんすう</w:instrText>
      </w:r>
      <w:r w:rsidR="009A485D">
        <w:instrText xml:space="preserve">” </w:instrText>
      </w:r>
      <w:r w:rsidR="009A485D">
        <w:fldChar w:fldCharType="end"/>
      </w:r>
      <w:r w:rsidR="00510B2F">
        <w:rPr>
          <w:rFonts w:hint="eastAsia"/>
        </w:rPr>
        <w:t>を利用した無駄のない処理</w:t>
      </w:r>
      <w:bookmarkEnd w:id="17"/>
    </w:p>
    <w:p w14:paraId="5DE7A15A" w14:textId="39B3C642" w:rsidR="009A73B0" w:rsidRDefault="00B11EB5" w:rsidP="009A73B0">
      <w:pPr>
        <w:pStyle w:val="a9"/>
        <w:ind w:firstLine="283"/>
      </w:pPr>
      <w:r>
        <w:rPr>
          <w:rFonts w:hint="eastAsia"/>
        </w:rPr>
        <w:t>「高階関数」とは、「関数を受け渡す関数」のことである。関数を変数に代入できる「関数型言語</w:t>
      </w:r>
      <w:r w:rsidR="009A485D">
        <w:fldChar w:fldCharType="begin"/>
      </w:r>
      <w:r w:rsidR="009A485D">
        <w:instrText xml:space="preserve"> XE "</w:instrText>
      </w:r>
      <w:r w:rsidR="009A485D">
        <w:instrText>関数型言語</w:instrText>
      </w:r>
      <w:r w:rsidR="009A485D">
        <w:instrText>" \y “</w:instrText>
      </w:r>
      <w:r w:rsidR="009A485D">
        <w:instrText>かんすうがたげんご</w:instrText>
      </w:r>
      <w:r w:rsidR="009A485D">
        <w:instrText xml:space="preserve">” </w:instrText>
      </w:r>
      <w:r w:rsidR="009A485D">
        <w:fldChar w:fldCharType="end"/>
      </w:r>
      <w:r>
        <w:rPr>
          <w:rFonts w:hint="eastAsia"/>
        </w:rPr>
        <w:t>」でよく使われる手法。「手続き型言語</w:t>
      </w:r>
      <w:r w:rsidR="009A485D">
        <w:fldChar w:fldCharType="begin"/>
      </w:r>
      <w:r w:rsidR="009A485D">
        <w:instrText xml:space="preserve"> XE "</w:instrText>
      </w:r>
      <w:r w:rsidR="009A485D">
        <w:rPr>
          <w:rFonts w:hint="eastAsia"/>
        </w:rPr>
        <w:instrText>手続型言語</w:instrText>
      </w:r>
      <w:r w:rsidR="009A485D">
        <w:instrText>" \y “</w:instrText>
      </w:r>
      <w:r w:rsidR="009A485D">
        <w:rPr>
          <w:rFonts w:hint="eastAsia"/>
        </w:rPr>
        <w:instrText>てつづきがたげんご</w:instrText>
      </w:r>
      <w:r w:rsidR="009A485D">
        <w:instrText xml:space="preserve">” </w:instrText>
      </w:r>
      <w:r w:rsidR="009A485D">
        <w:fldChar w:fldCharType="end"/>
      </w:r>
      <w:r>
        <w:rPr>
          <w:rFonts w:hint="eastAsia"/>
        </w:rPr>
        <w:t>」の</w:t>
      </w:r>
      <w:r>
        <w:rPr>
          <w:rFonts w:hint="eastAsia"/>
        </w:rPr>
        <w:t>C++</w:t>
      </w:r>
      <w:r>
        <w:rPr>
          <w:rFonts w:hint="eastAsia"/>
        </w:rPr>
        <w:t>では、「高階関数」の実現には、「関数ポインタ</w:t>
      </w:r>
      <w:r w:rsidR="009A485D">
        <w:rPr>
          <w:rFonts w:hint="eastAsia"/>
        </w:rPr>
        <w:t>ー</w:t>
      </w:r>
      <w:r w:rsidR="009A485D">
        <w:fldChar w:fldCharType="begin"/>
      </w:r>
      <w:r w:rsidR="009A485D">
        <w:instrText xml:space="preserve"> XE "</w:instrText>
      </w:r>
      <w:r w:rsidR="009A485D">
        <w:instrText>関数ポインター</w:instrText>
      </w:r>
      <w:r w:rsidR="009A485D">
        <w:instrText>" \y “</w:instrText>
      </w:r>
      <w:r w:rsidR="009A485D">
        <w:instrText>かんすうぽいんたー</w:instrText>
      </w:r>
      <w:r w:rsidR="009A485D">
        <w:instrText xml:space="preserve">” </w:instrText>
      </w:r>
      <w:r w:rsidR="009A485D">
        <w:fldChar w:fldCharType="end"/>
      </w: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」、そして、</w:t>
      </w:r>
      <w:r>
        <w:rPr>
          <w:rFonts w:hint="eastAsia"/>
        </w:rPr>
        <w:t>C++11</w:t>
      </w:r>
      <w:r w:rsidR="003B76B2">
        <w:fldChar w:fldCharType="begin"/>
      </w:r>
      <w:r w:rsidR="003B76B2">
        <w:instrText xml:space="preserve"> XE "</w:instrText>
      </w:r>
      <w:r w:rsidR="003B76B2">
        <w:rPr>
          <w:rFonts w:hint="eastAsia"/>
        </w:rPr>
        <w:instrText>C</w:instrText>
      </w:r>
      <w:r w:rsidR="003B76B2">
        <w:instrText>++11" \y “</w:instrText>
      </w:r>
      <w:r w:rsidR="003B76B2">
        <w:rPr>
          <w:rFonts w:hint="eastAsia"/>
        </w:rPr>
        <w:instrText>C</w:instrText>
      </w:r>
      <w:r w:rsidR="003B76B2">
        <w:instrText xml:space="preserve">++11” </w:instrText>
      </w:r>
      <w:r w:rsidR="003B76B2">
        <w:fldChar w:fldCharType="end"/>
      </w:r>
      <w:r>
        <w:rPr>
          <w:rFonts w:hint="eastAsia"/>
        </w:rPr>
        <w:t>で追加された「ラムダ式</w:t>
      </w:r>
      <w:r w:rsidR="009A485D">
        <w:fldChar w:fldCharType="begin"/>
      </w:r>
      <w:r w:rsidR="009A485D">
        <w:instrText xml:space="preserve"> XE "</w:instrText>
      </w:r>
      <w:r w:rsidR="009A485D">
        <w:instrText>ラムダ式</w:instrText>
      </w:r>
      <w:r w:rsidR="009A485D">
        <w:instrText>" \y “</w:instrText>
      </w:r>
      <w:r w:rsidR="009A485D">
        <w:instrText>らむだしき</w:instrText>
      </w:r>
      <w:r w:rsidR="009A485D">
        <w:instrText xml:space="preserve">” </w:instrText>
      </w:r>
      <w:r w:rsidR="009A485D">
        <w:fldChar w:fldCharType="end"/>
      </w:r>
      <w:r>
        <w:rPr>
          <w:rFonts w:hint="eastAsia"/>
        </w:rPr>
        <w:t>」といった方法を用いる。</w:t>
      </w:r>
    </w:p>
    <w:p w14:paraId="00D72BBB" w14:textId="2414FA65" w:rsidR="00B11EB5" w:rsidRDefault="00B11EB5" w:rsidP="00506267">
      <w:pPr>
        <w:pStyle w:val="a9"/>
        <w:spacing w:beforeLines="50" w:before="180"/>
        <w:ind w:firstLine="283"/>
      </w:pPr>
      <w:r>
        <w:t>ここでは、テンプレートと関数オブジェクトを組み合わせた処理の最適化手法を解説する。</w:t>
      </w:r>
    </w:p>
    <w:p w14:paraId="730C828A" w14:textId="1A31A9DD" w:rsidR="00B11EB5" w:rsidRDefault="00B11EB5" w:rsidP="00B11EB5">
      <w:pPr>
        <w:pStyle w:val="a9"/>
        <w:keepNext/>
        <w:widowControl/>
        <w:spacing w:beforeLines="50" w:before="180"/>
        <w:ind w:firstLine="283"/>
      </w:pPr>
      <w:r>
        <w:t>まず、サンプルとして下記の処理要件を実装するものとする。</w:t>
      </w:r>
    </w:p>
    <w:p w14:paraId="00538627" w14:textId="5B1C2E46" w:rsidR="00B11EB5" w:rsidRDefault="00B11EB5" w:rsidP="00B11EB5">
      <w:pPr>
        <w:pStyle w:val="affff6"/>
        <w:ind w:left="447" w:hanging="298"/>
      </w:pPr>
      <w:r>
        <w:t>i</w:t>
      </w:r>
      <w:r>
        <w:rPr>
          <w:rFonts w:hint="eastAsia"/>
        </w:rPr>
        <w:t>nt</w:t>
      </w:r>
      <w:r>
        <w:rPr>
          <w:rFonts w:hint="eastAsia"/>
        </w:rPr>
        <w:t>型の配列とその個数を受け取り、値を</w:t>
      </w:r>
      <w:r>
        <w:rPr>
          <w:rFonts w:hint="eastAsia"/>
        </w:rPr>
        <w:t>10</w:t>
      </w:r>
      <w:r>
        <w:rPr>
          <w:rFonts w:hint="eastAsia"/>
        </w:rPr>
        <w:t>～</w:t>
      </w:r>
      <w:r>
        <w:rPr>
          <w:rFonts w:hint="eastAsia"/>
        </w:rPr>
        <w:t>100</w:t>
      </w:r>
      <w:r>
        <w:rPr>
          <w:rFonts w:hint="eastAsia"/>
        </w:rPr>
        <w:t>の範囲に丸めて返す。</w:t>
      </w:r>
    </w:p>
    <w:p w14:paraId="63281762" w14:textId="5BDE7104" w:rsidR="00B11EB5" w:rsidRDefault="00B11EB5" w:rsidP="00B11EB5">
      <w:pPr>
        <w:pStyle w:val="affff6"/>
        <w:ind w:left="447" w:hanging="298"/>
      </w:pPr>
      <w:r>
        <w:rPr>
          <w:rFonts w:hint="eastAsia"/>
        </w:rPr>
        <w:t>この配列は二つ同時に渡される。</w:t>
      </w:r>
    </w:p>
    <w:p w14:paraId="1D6D0AFD" w14:textId="77777777" w:rsidR="00065544" w:rsidRDefault="00984F14" w:rsidP="00B11EB5">
      <w:pPr>
        <w:pStyle w:val="affff6"/>
        <w:ind w:left="447" w:hanging="298"/>
      </w:pPr>
      <w:r>
        <w:t>丸める前と後の値をそれぞれログ出力する。</w:t>
      </w:r>
    </w:p>
    <w:p w14:paraId="7FA29771" w14:textId="16C24097" w:rsidR="00B11EB5" w:rsidRDefault="00065544" w:rsidP="00B11EB5">
      <w:pPr>
        <w:pStyle w:val="affff6"/>
        <w:ind w:left="447" w:hanging="298"/>
      </w:pPr>
      <w:r>
        <w:t>ログ出力の際、配列の合計値、平均値もいっしょに出力する。</w:t>
      </w:r>
    </w:p>
    <w:p w14:paraId="6B54C049" w14:textId="77777777" w:rsidR="00984F14" w:rsidRDefault="00984F14" w:rsidP="00984F14">
      <w:pPr>
        <w:pStyle w:val="a9"/>
        <w:spacing w:beforeLines="50" w:before="180"/>
        <w:ind w:firstLine="283"/>
      </w:pPr>
      <w:r>
        <w:t>サンプルのためのやや強引な要件ではあるが、ゲームプログラミングの現場でも、一時的なデータ確認のためのログ出力などで、似た要件は実際に発生する。この時、「今ちょっと確認したいだけだから」と、単純にコピペも多用して一気に作ってしまいがちだが、その後、丸めの範囲を変えて再確認したり、</w:t>
      </w:r>
      <w:r>
        <w:t>Excel</w:t>
      </w:r>
      <w:r>
        <w:t>にコピペしやすい書式に調整したりなど、意外に長々とメンテすることもある。</w:t>
      </w:r>
    </w:p>
    <w:p w14:paraId="7057B309" w14:textId="6B50CA46" w:rsidR="00984F14" w:rsidRDefault="00984F14" w:rsidP="00984F14">
      <w:pPr>
        <w:pStyle w:val="a9"/>
        <w:ind w:firstLine="283"/>
      </w:pPr>
      <w:r>
        <w:t>このような背景を踏まえて、</w:t>
      </w:r>
      <w:r w:rsidR="00530D75">
        <w:rPr>
          <w:rFonts w:hint="eastAsia"/>
        </w:rPr>
        <w:t>サンプルを題材に</w:t>
      </w:r>
      <w:r w:rsidR="00B54C31">
        <w:rPr>
          <w:rFonts w:hint="eastAsia"/>
        </w:rPr>
        <w:t>して</w:t>
      </w:r>
      <w:r w:rsidR="00530D75">
        <w:rPr>
          <w:rFonts w:hint="eastAsia"/>
        </w:rPr>
        <w:t>、</w:t>
      </w:r>
      <w:r>
        <w:t>どのように最適化していくかを</w:t>
      </w:r>
      <w:r w:rsidR="00E5589F">
        <w:t>、</w:t>
      </w:r>
      <w:r>
        <w:t>順を追って説明する。</w:t>
      </w:r>
    </w:p>
    <w:p w14:paraId="71C776BC" w14:textId="3584B8C8" w:rsidR="00D532D9" w:rsidRDefault="00D532D9" w:rsidP="00D532D9">
      <w:pPr>
        <w:pStyle w:val="3"/>
        <w:ind w:leftChars="-6" w:left="284"/>
      </w:pPr>
      <w:bookmarkStart w:id="18" w:name="_Toc378965767"/>
      <w:r>
        <w:rPr>
          <w:rFonts w:hint="eastAsia"/>
        </w:rPr>
        <w:t>処理要件</w:t>
      </w:r>
      <w:r w:rsidR="00B54C31">
        <w:rPr>
          <w:rFonts w:hint="eastAsia"/>
        </w:rPr>
        <w:t>サンプル</w:t>
      </w:r>
      <w:bookmarkEnd w:id="18"/>
    </w:p>
    <w:p w14:paraId="456D9037" w14:textId="15BDFDDF" w:rsidR="00FA5986" w:rsidRDefault="00FA5986" w:rsidP="00FA5986">
      <w:pPr>
        <w:pStyle w:val="a9"/>
        <w:keepNext/>
        <w:widowControl/>
        <w:spacing w:beforeLines="50" w:before="180"/>
        <w:ind w:firstLineChars="0" w:firstLine="0"/>
        <w:rPr>
          <w:sz w:val="20"/>
          <w:szCs w:val="20"/>
        </w:rPr>
      </w:pPr>
      <w:r>
        <w:rPr>
          <w:rFonts w:hint="eastAsia"/>
          <w:sz w:val="20"/>
          <w:szCs w:val="20"/>
        </w:rPr>
        <w:t>【サンプル】</w:t>
      </w:r>
    </w:p>
    <w:p w14:paraId="34C123E3" w14:textId="230333D2" w:rsidR="00FA5986" w:rsidRPr="00986F18" w:rsidRDefault="00FA5986" w:rsidP="00FA5986">
      <w:pPr>
        <w:pStyle w:val="a9"/>
        <w:keepNext/>
        <w:widowControl/>
        <w:ind w:firstLineChars="0" w:firstLine="0"/>
        <w:rPr>
          <w:sz w:val="20"/>
          <w:szCs w:val="20"/>
        </w:rPr>
      </w:pPr>
      <w:r>
        <w:rPr>
          <w:sz w:val="20"/>
          <w:szCs w:val="20"/>
        </w:rPr>
        <w:t>呼び出し側：</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68DAE8D4" w14:textId="77777777" w:rsidTr="00C5028A">
        <w:tc>
          <w:tcPr>
            <w:tcW w:w="8494" w:type="dxa"/>
          </w:tcPr>
          <w:p w14:paraId="672AB9A9" w14:textId="77777777" w:rsidR="00FA5986" w:rsidRDefault="00FA5986" w:rsidP="00FA5986">
            <w:pPr>
              <w:pStyle w:val="2-"/>
            </w:pPr>
            <w:r>
              <w:t>int data1[] = {1, 2, 3, 39, 200, 53, 8, 74, 12};</w:t>
            </w:r>
          </w:p>
          <w:p w14:paraId="6D217AA6" w14:textId="77777777" w:rsidR="00FA5986" w:rsidRDefault="00FA5986" w:rsidP="00FA5986">
            <w:pPr>
              <w:pStyle w:val="2-"/>
            </w:pPr>
            <w:r>
              <w:t>int data2[] = {13, 6, 76, 43, 23, 125, 1 };</w:t>
            </w:r>
          </w:p>
          <w:p w14:paraId="174262F4" w14:textId="3BB503EB" w:rsidR="00FA5986" w:rsidRDefault="00FA5986" w:rsidP="00065544">
            <w:pPr>
              <w:pStyle w:val="2-"/>
            </w:pPr>
            <w:r w:rsidRPr="00065544">
              <w:rPr>
                <w:color w:val="FF0000"/>
              </w:rPr>
              <w:t>func</w:t>
            </w:r>
            <w:r>
              <w:t>(data1, lengthOfAray(data1), data2, lengthOfAray(data2));</w:t>
            </w:r>
            <w:r w:rsidR="00065544">
              <w:tab/>
            </w:r>
            <w:r w:rsidR="00065544" w:rsidRPr="00065544">
              <w:rPr>
                <w:color w:val="FF0000"/>
              </w:rPr>
              <w:t>//←この関数を実装するのが</w:t>
            </w:r>
            <w:r w:rsidR="00065544" w:rsidRPr="00065544">
              <w:rPr>
                <w:rFonts w:hint="eastAsia"/>
                <w:color w:val="FF0000"/>
              </w:rPr>
              <w:t>、</w:t>
            </w:r>
            <w:r w:rsidR="00065544" w:rsidRPr="00065544">
              <w:rPr>
                <w:color w:val="FF0000"/>
              </w:rPr>
              <w:t>このサンプルの要件</w:t>
            </w:r>
          </w:p>
        </w:tc>
      </w:tr>
    </w:tbl>
    <w:p w14:paraId="3F1EA74D" w14:textId="77777777" w:rsidR="00FA5986" w:rsidRPr="00986F18" w:rsidRDefault="00FA5986" w:rsidP="00FA5986">
      <w:pPr>
        <w:pStyle w:val="a9"/>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DF1CF57" w14:textId="77777777" w:rsidTr="00C5028A">
        <w:tc>
          <w:tcPr>
            <w:tcW w:w="8494" w:type="dxa"/>
          </w:tcPr>
          <w:p w14:paraId="6CA24521" w14:textId="77777777" w:rsidR="00065544" w:rsidRPr="00065544" w:rsidRDefault="00065544" w:rsidP="00065544">
            <w:pPr>
              <w:pStyle w:val="2-"/>
              <w:rPr>
                <w:color w:val="auto"/>
              </w:rPr>
            </w:pPr>
            <w:r w:rsidRPr="00065544">
              <w:rPr>
                <w:color w:val="auto"/>
              </w:rPr>
              <w:t>&lt;BEFORE&gt;</w:t>
            </w:r>
          </w:p>
          <w:p w14:paraId="2842E3D6" w14:textId="77777777" w:rsidR="00065544" w:rsidRPr="00065544" w:rsidRDefault="00065544" w:rsidP="00065544">
            <w:pPr>
              <w:pStyle w:val="2-"/>
              <w:rPr>
                <w:color w:val="auto"/>
              </w:rPr>
            </w:pPr>
            <w:r w:rsidRPr="00065544">
              <w:rPr>
                <w:color w:val="auto"/>
              </w:rPr>
              <w:t>data1= 1 2 3 39 200 53 8 74 12 (sum=392, avg=43.6)</w:t>
            </w:r>
          </w:p>
          <w:p w14:paraId="292B46B6" w14:textId="77777777" w:rsidR="00065544" w:rsidRPr="00065544" w:rsidRDefault="00065544" w:rsidP="00065544">
            <w:pPr>
              <w:pStyle w:val="2-"/>
              <w:rPr>
                <w:color w:val="auto"/>
              </w:rPr>
            </w:pPr>
            <w:r w:rsidRPr="00065544">
              <w:rPr>
                <w:color w:val="auto"/>
              </w:rPr>
              <w:t>data2= 13 6 76 43 23 125 1 (sum=287, avg=41.0)</w:t>
            </w:r>
          </w:p>
          <w:p w14:paraId="7C446FE8" w14:textId="77777777" w:rsidR="00065544" w:rsidRPr="00065544" w:rsidRDefault="00065544" w:rsidP="00065544">
            <w:pPr>
              <w:pStyle w:val="2-"/>
              <w:rPr>
                <w:color w:val="auto"/>
              </w:rPr>
            </w:pPr>
            <w:r w:rsidRPr="00065544">
              <w:rPr>
                <w:color w:val="auto"/>
              </w:rPr>
              <w:lastRenderedPageBreak/>
              <w:t>&lt;AFTER&gt;</w:t>
            </w:r>
          </w:p>
          <w:p w14:paraId="68861589" w14:textId="77777777" w:rsidR="00065544" w:rsidRPr="00065544" w:rsidRDefault="00065544" w:rsidP="00065544">
            <w:pPr>
              <w:pStyle w:val="2-"/>
              <w:rPr>
                <w:color w:val="auto"/>
              </w:rPr>
            </w:pPr>
            <w:r w:rsidRPr="00065544">
              <w:rPr>
                <w:color w:val="auto"/>
              </w:rPr>
              <w:t>data1= 10 10 10 39 100 53 10 74 12 (sum=318, avg=35.3)</w:t>
            </w:r>
          </w:p>
          <w:p w14:paraId="0EF090DB" w14:textId="7AF50527" w:rsidR="00FA5986" w:rsidRDefault="00065544" w:rsidP="00065544">
            <w:pPr>
              <w:pStyle w:val="2-"/>
            </w:pPr>
            <w:r w:rsidRPr="00065544">
              <w:rPr>
                <w:color w:val="auto"/>
              </w:rPr>
              <w:t>data2= 13 10 76 43 23 100 10 (sum=275, avg=39.3)</w:t>
            </w:r>
          </w:p>
        </w:tc>
      </w:tr>
    </w:tbl>
    <w:p w14:paraId="0F1ECF0A" w14:textId="49841E8B" w:rsidR="00D532D9" w:rsidRDefault="00D532D9" w:rsidP="00D532D9">
      <w:pPr>
        <w:pStyle w:val="3"/>
        <w:ind w:leftChars="-6" w:left="284"/>
      </w:pPr>
      <w:bookmarkStart w:id="19" w:name="_Toc378965768"/>
      <w:r>
        <w:rPr>
          <w:rFonts w:hint="eastAsia"/>
        </w:rPr>
        <w:lastRenderedPageBreak/>
        <w:t>最適化前の</w:t>
      </w:r>
      <w:r w:rsidR="00530D75">
        <w:rPr>
          <w:rFonts w:hint="eastAsia"/>
        </w:rPr>
        <w:t>状態</w:t>
      </w:r>
      <w:bookmarkEnd w:id="19"/>
    </w:p>
    <w:p w14:paraId="6A3AD085" w14:textId="30E5CD50" w:rsidR="00FA5986" w:rsidRPr="00986F18" w:rsidRDefault="00FA5986" w:rsidP="00FA5986">
      <w:pPr>
        <w:pStyle w:val="a9"/>
        <w:keepNext/>
        <w:widowControl/>
        <w:spacing w:beforeLines="50" w:before="180"/>
        <w:ind w:firstLineChars="0" w:firstLine="0"/>
        <w:rPr>
          <w:sz w:val="20"/>
          <w:szCs w:val="20"/>
        </w:rPr>
      </w:pPr>
      <w:r>
        <w:rPr>
          <w:rFonts w:hint="eastAsia"/>
          <w:sz w:val="20"/>
          <w:szCs w:val="20"/>
        </w:rPr>
        <w:t>原型：全く最適化されていない状態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FA5986" w14:paraId="378EDF77" w14:textId="77777777" w:rsidTr="00C5028A">
        <w:tc>
          <w:tcPr>
            <w:tcW w:w="8494" w:type="dxa"/>
          </w:tcPr>
          <w:p w14:paraId="76E1DBAE" w14:textId="61AC6D22" w:rsidR="00440DF3" w:rsidRPr="00440DF3" w:rsidRDefault="00440DF3" w:rsidP="00440DF3">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5F653CD7" w14:textId="7BA7FEAB" w:rsidR="00440DF3" w:rsidRDefault="00440DF3" w:rsidP="00440DF3">
            <w:pPr>
              <w:pStyle w:val="2-"/>
            </w:pPr>
            <w:r>
              <w:t>void func(int data1[], int n1, int data2[], int n2)</w:t>
            </w:r>
          </w:p>
          <w:p w14:paraId="49DBF6BF" w14:textId="77777777" w:rsidR="00440DF3" w:rsidRDefault="00440DF3" w:rsidP="00440DF3">
            <w:pPr>
              <w:pStyle w:val="2-"/>
            </w:pPr>
            <w:r>
              <w:t>{</w:t>
            </w:r>
          </w:p>
          <w:p w14:paraId="50C2C0CB" w14:textId="02A0B73C" w:rsidR="00440DF3" w:rsidRDefault="00440DF3" w:rsidP="00440DF3">
            <w:pPr>
              <w:pStyle w:val="2-"/>
              <w:rPr>
                <w:color w:val="00B050"/>
              </w:rPr>
            </w:pPr>
            <w:r>
              <w:tab/>
            </w:r>
            <w:r w:rsidRPr="00440DF3">
              <w:rPr>
                <w:color w:val="00B050"/>
              </w:rPr>
              <w:t>//丸め実行前ログ出力</w:t>
            </w:r>
          </w:p>
          <w:p w14:paraId="1695D3C8" w14:textId="77777777" w:rsidR="00440DF3" w:rsidRDefault="00440DF3" w:rsidP="00440DF3">
            <w:pPr>
              <w:pStyle w:val="2-"/>
            </w:pPr>
            <w:r>
              <w:tab/>
              <w:t>printf("&lt;BEFORE&gt;\n");</w:t>
            </w:r>
          </w:p>
          <w:p w14:paraId="7C4895B1" w14:textId="65A78818"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0CEA63B2" w14:textId="77777777" w:rsidR="00440DF3" w:rsidRDefault="00440DF3" w:rsidP="00440DF3">
            <w:pPr>
              <w:pStyle w:val="2-"/>
            </w:pPr>
            <w:r>
              <w:tab/>
              <w:t>printf("data1=");</w:t>
            </w:r>
          </w:p>
          <w:p w14:paraId="16FF5472" w14:textId="77777777" w:rsidR="00440DF3" w:rsidRDefault="00440DF3" w:rsidP="00440DF3">
            <w:pPr>
              <w:pStyle w:val="2-"/>
            </w:pPr>
            <w:r>
              <w:tab/>
              <w:t>int sum1 = 0;</w:t>
            </w:r>
          </w:p>
          <w:p w14:paraId="5C575667" w14:textId="77777777" w:rsidR="00440DF3" w:rsidRDefault="00440DF3" w:rsidP="00440DF3">
            <w:pPr>
              <w:pStyle w:val="2-"/>
            </w:pPr>
            <w:r>
              <w:tab/>
              <w:t>for (int i = 0; i &lt; n1; ++i)</w:t>
            </w:r>
          </w:p>
          <w:p w14:paraId="1D9AA814" w14:textId="77777777" w:rsidR="00440DF3" w:rsidRDefault="00440DF3" w:rsidP="00440DF3">
            <w:pPr>
              <w:pStyle w:val="2-"/>
            </w:pPr>
            <w:r>
              <w:tab/>
              <w:t>{</w:t>
            </w:r>
          </w:p>
          <w:p w14:paraId="512EC801" w14:textId="77777777" w:rsidR="00440DF3" w:rsidRDefault="00440DF3" w:rsidP="00440DF3">
            <w:pPr>
              <w:pStyle w:val="2-"/>
            </w:pPr>
            <w:r>
              <w:tab/>
            </w:r>
            <w:r>
              <w:tab/>
              <w:t>sum1 += data1[i];</w:t>
            </w:r>
          </w:p>
          <w:p w14:paraId="0ABBA5CF" w14:textId="77777777" w:rsidR="00440DF3" w:rsidRDefault="00440DF3" w:rsidP="00440DF3">
            <w:pPr>
              <w:pStyle w:val="2-"/>
            </w:pPr>
            <w:r>
              <w:tab/>
            </w:r>
            <w:r>
              <w:tab/>
              <w:t>printf(" %d", data1[i]);</w:t>
            </w:r>
          </w:p>
          <w:p w14:paraId="5BD4A8B3" w14:textId="77777777" w:rsidR="00440DF3" w:rsidRDefault="00440DF3" w:rsidP="00440DF3">
            <w:pPr>
              <w:pStyle w:val="2-"/>
            </w:pPr>
            <w:r>
              <w:tab/>
              <w:t>}</w:t>
            </w:r>
          </w:p>
          <w:p w14:paraId="0858C534" w14:textId="77777777" w:rsidR="00440DF3" w:rsidRDefault="00440DF3" w:rsidP="00440DF3">
            <w:pPr>
              <w:pStyle w:val="2-"/>
            </w:pPr>
            <w:r>
              <w:tab/>
              <w:t>printf(" (sum=%d, avg=%.1f)\n", sum1, static_cast&lt;float&gt;(sum1) / static_cast&lt;float&gt;(n1));</w:t>
            </w:r>
          </w:p>
          <w:p w14:paraId="012A3F1F" w14:textId="4C45A096"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50921E20" w14:textId="77777777" w:rsidR="00440DF3" w:rsidRDefault="00440DF3" w:rsidP="00440DF3">
            <w:pPr>
              <w:pStyle w:val="2-"/>
            </w:pPr>
            <w:r>
              <w:tab/>
              <w:t>printf("data2=");</w:t>
            </w:r>
          </w:p>
          <w:p w14:paraId="109AA159" w14:textId="77777777" w:rsidR="00440DF3" w:rsidRDefault="00440DF3" w:rsidP="00440DF3">
            <w:pPr>
              <w:pStyle w:val="2-"/>
            </w:pPr>
            <w:r>
              <w:tab/>
              <w:t>int sum2 = 0;</w:t>
            </w:r>
          </w:p>
          <w:p w14:paraId="172C8024" w14:textId="77777777" w:rsidR="00440DF3" w:rsidRDefault="00440DF3" w:rsidP="00440DF3">
            <w:pPr>
              <w:pStyle w:val="2-"/>
            </w:pPr>
            <w:r>
              <w:tab/>
              <w:t>for (int i = 0; i &lt; n2; ++i)</w:t>
            </w:r>
          </w:p>
          <w:p w14:paraId="213CB062" w14:textId="77777777" w:rsidR="00440DF3" w:rsidRDefault="00440DF3" w:rsidP="00440DF3">
            <w:pPr>
              <w:pStyle w:val="2-"/>
            </w:pPr>
            <w:r>
              <w:tab/>
              <w:t>{</w:t>
            </w:r>
          </w:p>
          <w:p w14:paraId="30476822" w14:textId="77777777" w:rsidR="00440DF3" w:rsidRDefault="00440DF3" w:rsidP="00440DF3">
            <w:pPr>
              <w:pStyle w:val="2-"/>
            </w:pPr>
            <w:r>
              <w:tab/>
            </w:r>
            <w:r>
              <w:tab/>
              <w:t>sum2 += data2[i];</w:t>
            </w:r>
          </w:p>
          <w:p w14:paraId="3E72B399" w14:textId="77777777" w:rsidR="00440DF3" w:rsidRDefault="00440DF3" w:rsidP="00440DF3">
            <w:pPr>
              <w:pStyle w:val="2-"/>
            </w:pPr>
            <w:r>
              <w:tab/>
            </w:r>
            <w:r>
              <w:tab/>
              <w:t>printf(" %d", data2[i]);</w:t>
            </w:r>
          </w:p>
          <w:p w14:paraId="5160C6DA" w14:textId="77777777" w:rsidR="00440DF3" w:rsidRDefault="00440DF3" w:rsidP="00440DF3">
            <w:pPr>
              <w:pStyle w:val="2-"/>
            </w:pPr>
            <w:r>
              <w:tab/>
              <w:t>}</w:t>
            </w:r>
          </w:p>
          <w:p w14:paraId="08B983F9" w14:textId="77777777" w:rsidR="00440DF3" w:rsidRDefault="00440DF3" w:rsidP="00440DF3">
            <w:pPr>
              <w:pStyle w:val="2-"/>
            </w:pPr>
            <w:r>
              <w:tab/>
              <w:t>printf(" (sum=%d, avg=%.1f)\n", sum2, static_cast&lt;float&gt;(sum2) / static_cast&lt;float&gt;(n2));</w:t>
            </w:r>
          </w:p>
          <w:p w14:paraId="271A5201" w14:textId="0F6E4560" w:rsidR="00440DF3" w:rsidRPr="00440DF3" w:rsidRDefault="00440DF3" w:rsidP="00440DF3">
            <w:pPr>
              <w:pStyle w:val="2-"/>
              <w:rPr>
                <w:color w:val="00B050"/>
              </w:rPr>
            </w:pPr>
            <w:r w:rsidRPr="00440DF3">
              <w:rPr>
                <w:color w:val="00B050"/>
              </w:rPr>
              <w:tab/>
            </w:r>
            <w:r w:rsidRPr="00440DF3">
              <w:rPr>
                <w:color w:val="FF0000"/>
              </w:rPr>
              <w:t>//丸め処理：</w:t>
            </w:r>
            <w:r w:rsidRPr="00440DF3">
              <w:rPr>
                <w:rFonts w:hint="eastAsia"/>
                <w:color w:val="FF0000"/>
              </w:rPr>
              <w:t>data1</w:t>
            </w:r>
          </w:p>
          <w:p w14:paraId="500894B7" w14:textId="77777777" w:rsidR="00440DF3" w:rsidRDefault="00440DF3" w:rsidP="00440DF3">
            <w:pPr>
              <w:pStyle w:val="2-"/>
            </w:pPr>
            <w:r>
              <w:tab/>
              <w:t>for (int i = 0; i &lt; n1; ++i)</w:t>
            </w:r>
          </w:p>
          <w:p w14:paraId="743DFF3A" w14:textId="77777777" w:rsidR="00440DF3" w:rsidRDefault="00440DF3" w:rsidP="00440DF3">
            <w:pPr>
              <w:pStyle w:val="2-"/>
            </w:pPr>
            <w:r>
              <w:tab/>
              <w:t>{</w:t>
            </w:r>
          </w:p>
          <w:p w14:paraId="0975509B" w14:textId="77777777" w:rsidR="00440DF3" w:rsidRDefault="00440DF3" w:rsidP="00440DF3">
            <w:pPr>
              <w:pStyle w:val="2-"/>
            </w:pPr>
            <w:r>
              <w:tab/>
            </w:r>
            <w:r>
              <w:tab/>
              <w:t>if (data1[i] &lt; 10)</w:t>
            </w:r>
          </w:p>
          <w:p w14:paraId="74A1F996" w14:textId="77777777" w:rsidR="00440DF3" w:rsidRDefault="00440DF3" w:rsidP="00440DF3">
            <w:pPr>
              <w:pStyle w:val="2-"/>
            </w:pPr>
            <w:r>
              <w:tab/>
            </w:r>
            <w:r>
              <w:tab/>
            </w:r>
            <w:r>
              <w:tab/>
              <w:t>data1[i] = 10;</w:t>
            </w:r>
          </w:p>
          <w:p w14:paraId="04F0E0F0" w14:textId="77777777" w:rsidR="00440DF3" w:rsidRDefault="00440DF3" w:rsidP="00440DF3">
            <w:pPr>
              <w:pStyle w:val="2-"/>
            </w:pPr>
            <w:r>
              <w:tab/>
            </w:r>
            <w:r>
              <w:tab/>
              <w:t>else if (data1[i] &gt; 100)</w:t>
            </w:r>
          </w:p>
          <w:p w14:paraId="27F20AF7" w14:textId="77777777" w:rsidR="00440DF3" w:rsidRDefault="00440DF3" w:rsidP="00440DF3">
            <w:pPr>
              <w:pStyle w:val="2-"/>
            </w:pPr>
            <w:r>
              <w:tab/>
            </w:r>
            <w:r>
              <w:tab/>
            </w:r>
            <w:r>
              <w:tab/>
              <w:t>data1[i] = 100;</w:t>
            </w:r>
          </w:p>
          <w:p w14:paraId="0B9B6CEA" w14:textId="77777777" w:rsidR="00440DF3" w:rsidRDefault="00440DF3" w:rsidP="00440DF3">
            <w:pPr>
              <w:pStyle w:val="2-"/>
            </w:pPr>
            <w:r>
              <w:tab/>
              <w:t>}</w:t>
            </w:r>
          </w:p>
          <w:p w14:paraId="74B39A18" w14:textId="038C335E" w:rsidR="00440DF3" w:rsidRPr="00440DF3" w:rsidRDefault="00440DF3" w:rsidP="00440DF3">
            <w:pPr>
              <w:pStyle w:val="2-"/>
              <w:rPr>
                <w:color w:val="FF0000"/>
              </w:rPr>
            </w:pPr>
            <w:r w:rsidRPr="00440DF3">
              <w:rPr>
                <w:color w:val="00B050"/>
              </w:rPr>
              <w:tab/>
            </w:r>
            <w:r w:rsidRPr="00440DF3">
              <w:rPr>
                <w:color w:val="FF0000"/>
              </w:rPr>
              <w:t>//丸め処理：</w:t>
            </w:r>
            <w:r w:rsidRPr="00440DF3">
              <w:rPr>
                <w:rFonts w:hint="eastAsia"/>
                <w:color w:val="FF0000"/>
              </w:rPr>
              <w:t>data2</w:t>
            </w:r>
          </w:p>
          <w:p w14:paraId="64AE15E9" w14:textId="77777777" w:rsidR="00440DF3" w:rsidRDefault="00440DF3" w:rsidP="00440DF3">
            <w:pPr>
              <w:pStyle w:val="2-"/>
            </w:pPr>
            <w:r>
              <w:tab/>
              <w:t>for (int i = 0; i &lt; n2; ++i)</w:t>
            </w:r>
          </w:p>
          <w:p w14:paraId="058B81BC" w14:textId="77777777" w:rsidR="00440DF3" w:rsidRDefault="00440DF3" w:rsidP="00440DF3">
            <w:pPr>
              <w:pStyle w:val="2-"/>
            </w:pPr>
            <w:r>
              <w:tab/>
              <w:t>{</w:t>
            </w:r>
          </w:p>
          <w:p w14:paraId="53FCC6F6" w14:textId="77777777" w:rsidR="00440DF3" w:rsidRDefault="00440DF3" w:rsidP="00440DF3">
            <w:pPr>
              <w:pStyle w:val="2-"/>
            </w:pPr>
            <w:r>
              <w:tab/>
            </w:r>
            <w:r>
              <w:tab/>
              <w:t>if (data2[i] &lt; 10)</w:t>
            </w:r>
          </w:p>
          <w:p w14:paraId="2369B804" w14:textId="77777777" w:rsidR="00440DF3" w:rsidRDefault="00440DF3" w:rsidP="00440DF3">
            <w:pPr>
              <w:pStyle w:val="2-"/>
            </w:pPr>
            <w:r>
              <w:tab/>
            </w:r>
            <w:r>
              <w:tab/>
            </w:r>
            <w:r>
              <w:tab/>
              <w:t>data2[i] = 10;</w:t>
            </w:r>
          </w:p>
          <w:p w14:paraId="29C53377" w14:textId="77777777" w:rsidR="00440DF3" w:rsidRDefault="00440DF3" w:rsidP="00440DF3">
            <w:pPr>
              <w:pStyle w:val="2-"/>
            </w:pPr>
            <w:r>
              <w:tab/>
            </w:r>
            <w:r>
              <w:tab/>
              <w:t>else if (data2[i] &gt; 100)</w:t>
            </w:r>
          </w:p>
          <w:p w14:paraId="0D54370C" w14:textId="77777777" w:rsidR="00440DF3" w:rsidRDefault="00440DF3" w:rsidP="00440DF3">
            <w:pPr>
              <w:pStyle w:val="2-"/>
            </w:pPr>
            <w:r>
              <w:tab/>
            </w:r>
            <w:r>
              <w:tab/>
            </w:r>
            <w:r>
              <w:tab/>
              <w:t>data2[i] = 100;</w:t>
            </w:r>
          </w:p>
          <w:p w14:paraId="72D08087" w14:textId="77777777" w:rsidR="00440DF3" w:rsidRDefault="00440DF3" w:rsidP="00440DF3">
            <w:pPr>
              <w:pStyle w:val="2-"/>
            </w:pPr>
            <w:r>
              <w:tab/>
              <w:t>}</w:t>
            </w:r>
          </w:p>
          <w:p w14:paraId="473FA6FA" w14:textId="7A558E3F" w:rsidR="00440DF3" w:rsidRDefault="00440DF3" w:rsidP="00440DF3">
            <w:pPr>
              <w:pStyle w:val="2-"/>
              <w:rPr>
                <w:color w:val="00B050"/>
              </w:rPr>
            </w:pPr>
            <w:r>
              <w:tab/>
            </w:r>
            <w:r w:rsidRPr="00440DF3">
              <w:rPr>
                <w:color w:val="00B050"/>
              </w:rPr>
              <w:t>//丸め実行</w:t>
            </w:r>
            <w:r>
              <w:rPr>
                <w:color w:val="00B050"/>
              </w:rPr>
              <w:t>後</w:t>
            </w:r>
            <w:r w:rsidRPr="00440DF3">
              <w:rPr>
                <w:color w:val="00B050"/>
              </w:rPr>
              <w:t>ログ出力</w:t>
            </w:r>
          </w:p>
          <w:p w14:paraId="43DFAB96" w14:textId="77777777" w:rsidR="00440DF3" w:rsidRDefault="00440DF3" w:rsidP="00440DF3">
            <w:pPr>
              <w:pStyle w:val="2-"/>
            </w:pPr>
            <w:r>
              <w:tab/>
              <w:t>printf("&lt;AFTER&gt;\n");</w:t>
            </w:r>
          </w:p>
          <w:p w14:paraId="6D876B8D" w14:textId="77777777" w:rsidR="00440DF3" w:rsidRPr="00440DF3" w:rsidRDefault="00440DF3" w:rsidP="00440DF3">
            <w:pPr>
              <w:pStyle w:val="2-"/>
              <w:rPr>
                <w:color w:val="00B050"/>
              </w:rPr>
            </w:pPr>
            <w:r>
              <w:tab/>
            </w:r>
            <w:r w:rsidRPr="00440DF3">
              <w:rPr>
                <w:color w:val="00B050"/>
              </w:rPr>
              <w:t>//</w:t>
            </w:r>
            <w:r>
              <w:rPr>
                <w:color w:val="00B050"/>
              </w:rPr>
              <w:t>ログ出力：</w:t>
            </w:r>
            <w:r w:rsidRPr="00440DF3">
              <w:rPr>
                <w:color w:val="00B050"/>
              </w:rPr>
              <w:t>data1</w:t>
            </w:r>
          </w:p>
          <w:p w14:paraId="76C66CBC" w14:textId="77777777" w:rsidR="00440DF3" w:rsidRDefault="00440DF3" w:rsidP="00440DF3">
            <w:pPr>
              <w:pStyle w:val="2-"/>
            </w:pPr>
            <w:r>
              <w:tab/>
              <w:t>printf("data1=");</w:t>
            </w:r>
          </w:p>
          <w:p w14:paraId="354660EF" w14:textId="77777777" w:rsidR="00440DF3" w:rsidRDefault="00440DF3" w:rsidP="00440DF3">
            <w:pPr>
              <w:pStyle w:val="2-"/>
            </w:pPr>
            <w:r>
              <w:tab/>
              <w:t>sum1 = 0;</w:t>
            </w:r>
          </w:p>
          <w:p w14:paraId="68017562" w14:textId="77777777" w:rsidR="00440DF3" w:rsidRDefault="00440DF3" w:rsidP="00440DF3">
            <w:pPr>
              <w:pStyle w:val="2-"/>
            </w:pPr>
            <w:r>
              <w:tab/>
              <w:t>for (int i = 0; i &lt; n1; ++i)</w:t>
            </w:r>
          </w:p>
          <w:p w14:paraId="1B011229" w14:textId="77777777" w:rsidR="00440DF3" w:rsidRDefault="00440DF3" w:rsidP="00440DF3">
            <w:pPr>
              <w:pStyle w:val="2-"/>
            </w:pPr>
            <w:r>
              <w:tab/>
              <w:t>{</w:t>
            </w:r>
          </w:p>
          <w:p w14:paraId="13227568" w14:textId="77777777" w:rsidR="00440DF3" w:rsidRDefault="00440DF3" w:rsidP="00440DF3">
            <w:pPr>
              <w:pStyle w:val="2-"/>
            </w:pPr>
            <w:r>
              <w:tab/>
            </w:r>
            <w:r>
              <w:tab/>
              <w:t>sum1 += data1[i];</w:t>
            </w:r>
          </w:p>
          <w:p w14:paraId="2BFEC756" w14:textId="77777777" w:rsidR="00440DF3" w:rsidRDefault="00440DF3" w:rsidP="00440DF3">
            <w:pPr>
              <w:pStyle w:val="2-"/>
            </w:pPr>
            <w:r>
              <w:tab/>
            </w:r>
            <w:r>
              <w:tab/>
              <w:t>printf(" %d", data1[i]);</w:t>
            </w:r>
          </w:p>
          <w:p w14:paraId="6831FCB1" w14:textId="77777777" w:rsidR="00440DF3" w:rsidRDefault="00440DF3" w:rsidP="00440DF3">
            <w:pPr>
              <w:pStyle w:val="2-"/>
            </w:pPr>
            <w:r>
              <w:tab/>
              <w:t>}</w:t>
            </w:r>
          </w:p>
          <w:p w14:paraId="60B7F2F5" w14:textId="77777777" w:rsidR="00440DF3" w:rsidRDefault="00440DF3" w:rsidP="00440DF3">
            <w:pPr>
              <w:pStyle w:val="2-"/>
            </w:pPr>
            <w:r>
              <w:tab/>
              <w:t>printf(" (sum=%d, avg=%.1f)\n", sum1, static_cast&lt;float&gt;(sum1) / static_cast&lt;float&gt;(n1));</w:t>
            </w:r>
          </w:p>
          <w:p w14:paraId="5498D47B" w14:textId="77777777" w:rsidR="00440DF3" w:rsidRPr="00440DF3" w:rsidRDefault="00440DF3" w:rsidP="00440DF3">
            <w:pPr>
              <w:pStyle w:val="2-"/>
              <w:rPr>
                <w:color w:val="00B050"/>
              </w:rPr>
            </w:pPr>
            <w:r w:rsidRPr="00440DF3">
              <w:rPr>
                <w:color w:val="00B050"/>
              </w:rPr>
              <w:tab/>
              <w:t>//</w:t>
            </w:r>
            <w:r>
              <w:rPr>
                <w:color w:val="00B050"/>
              </w:rPr>
              <w:t>ログ出力：</w:t>
            </w:r>
            <w:r w:rsidRPr="00440DF3">
              <w:rPr>
                <w:color w:val="00B050"/>
              </w:rPr>
              <w:t>data2</w:t>
            </w:r>
          </w:p>
          <w:p w14:paraId="0BF086FC" w14:textId="77777777" w:rsidR="00440DF3" w:rsidRDefault="00440DF3" w:rsidP="00440DF3">
            <w:pPr>
              <w:pStyle w:val="2-"/>
            </w:pPr>
            <w:r>
              <w:tab/>
              <w:t>printf("data2=");</w:t>
            </w:r>
          </w:p>
          <w:p w14:paraId="25772D31" w14:textId="77777777" w:rsidR="00440DF3" w:rsidRDefault="00440DF3" w:rsidP="00440DF3">
            <w:pPr>
              <w:pStyle w:val="2-"/>
            </w:pPr>
            <w:r>
              <w:tab/>
              <w:t>sum2 = 0;</w:t>
            </w:r>
          </w:p>
          <w:p w14:paraId="680D7AC1" w14:textId="77777777" w:rsidR="00440DF3" w:rsidRDefault="00440DF3" w:rsidP="00440DF3">
            <w:pPr>
              <w:pStyle w:val="2-"/>
            </w:pPr>
            <w:r>
              <w:tab/>
              <w:t>for (int i = 0; i &lt; n2; ++i)</w:t>
            </w:r>
          </w:p>
          <w:p w14:paraId="682B22AA" w14:textId="77777777" w:rsidR="00440DF3" w:rsidRDefault="00440DF3" w:rsidP="00440DF3">
            <w:pPr>
              <w:pStyle w:val="2-"/>
            </w:pPr>
            <w:r>
              <w:tab/>
              <w:t>{</w:t>
            </w:r>
          </w:p>
          <w:p w14:paraId="59DDCAD1" w14:textId="77777777" w:rsidR="00440DF3" w:rsidRDefault="00440DF3" w:rsidP="00440DF3">
            <w:pPr>
              <w:pStyle w:val="2-"/>
            </w:pPr>
            <w:r>
              <w:tab/>
            </w:r>
            <w:r>
              <w:tab/>
              <w:t>sum2 += data2[i];</w:t>
            </w:r>
          </w:p>
          <w:p w14:paraId="2CBAA5D1" w14:textId="77777777" w:rsidR="00440DF3" w:rsidRDefault="00440DF3" w:rsidP="00440DF3">
            <w:pPr>
              <w:pStyle w:val="2-"/>
            </w:pPr>
            <w:r>
              <w:lastRenderedPageBreak/>
              <w:tab/>
            </w:r>
            <w:r>
              <w:tab/>
              <w:t>printf(" %d", data2[i]);</w:t>
            </w:r>
          </w:p>
          <w:p w14:paraId="0F78205D" w14:textId="77777777" w:rsidR="00440DF3" w:rsidRDefault="00440DF3" w:rsidP="00440DF3">
            <w:pPr>
              <w:pStyle w:val="2-"/>
            </w:pPr>
            <w:r>
              <w:tab/>
              <w:t>}</w:t>
            </w:r>
          </w:p>
          <w:p w14:paraId="0E7E56AC" w14:textId="77777777" w:rsidR="00440DF3" w:rsidRDefault="00440DF3" w:rsidP="00440DF3">
            <w:pPr>
              <w:pStyle w:val="2-"/>
            </w:pPr>
            <w:r>
              <w:tab/>
              <w:t>printf(" (sum=%d, avg=%.1f)\n", sum2, static_cast&lt;float&gt;(sum2) / static_cast&lt;float&gt;(n2));</w:t>
            </w:r>
          </w:p>
          <w:p w14:paraId="6123DAD4" w14:textId="1FCFB185" w:rsidR="00FA5986" w:rsidRDefault="00440DF3" w:rsidP="00440DF3">
            <w:pPr>
              <w:pStyle w:val="2-"/>
            </w:pPr>
            <w:r>
              <w:t>}</w:t>
            </w:r>
          </w:p>
        </w:tc>
      </w:tr>
    </w:tbl>
    <w:p w14:paraId="07DB74E8" w14:textId="79B3B48E" w:rsidR="00440DF3" w:rsidRDefault="00440DF3" w:rsidP="00440DF3">
      <w:pPr>
        <w:pStyle w:val="a9"/>
        <w:spacing w:beforeLines="50" w:before="180"/>
        <w:ind w:firstLine="283"/>
      </w:pPr>
      <w:r>
        <w:lastRenderedPageBreak/>
        <w:t>丸め処理が２箇所に記述されており、範囲の判定もそれぞれに書かれている。丸めの範囲を変更する際に、２箇所の修正となり、ミスを起こしやすい状態である。</w:t>
      </w:r>
    </w:p>
    <w:p w14:paraId="1058780C" w14:textId="7C805114" w:rsidR="00D532D9" w:rsidRDefault="00D532D9" w:rsidP="00D532D9">
      <w:pPr>
        <w:pStyle w:val="3"/>
        <w:ind w:leftChars="-6" w:left="284"/>
      </w:pPr>
      <w:bookmarkStart w:id="20" w:name="_Toc378965769"/>
      <w:r>
        <w:rPr>
          <w:rFonts w:hint="eastAsia"/>
        </w:rPr>
        <w:t>最適化①：共通関数化</w:t>
      </w:r>
      <w:bookmarkEnd w:id="20"/>
    </w:p>
    <w:p w14:paraId="7E22923C" w14:textId="152D5BE0" w:rsidR="00440DF3" w:rsidRDefault="00440DF3" w:rsidP="003C7DF5">
      <w:pPr>
        <w:pStyle w:val="a9"/>
        <w:ind w:firstLine="283"/>
      </w:pPr>
      <w:r>
        <w:t>まず、最初の最適化として、この処理の共通化を考える。単純に、共通関数で処理するように変更する。</w:t>
      </w:r>
    </w:p>
    <w:p w14:paraId="38B4AA87" w14:textId="29FA540E" w:rsidR="00440DF3" w:rsidRPr="00986F18" w:rsidRDefault="00440DF3" w:rsidP="00440DF3">
      <w:pPr>
        <w:pStyle w:val="a9"/>
        <w:keepNext/>
        <w:widowControl/>
        <w:spacing w:beforeLines="50" w:before="180"/>
        <w:ind w:firstLineChars="0" w:firstLine="0"/>
        <w:rPr>
          <w:sz w:val="20"/>
          <w:szCs w:val="20"/>
        </w:rPr>
      </w:pPr>
      <w:r>
        <w:rPr>
          <w:rFonts w:hint="eastAsia"/>
          <w:sz w:val="20"/>
          <w:szCs w:val="20"/>
        </w:rPr>
        <w:t>最適化①：最も重要なロジック</w:t>
      </w:r>
      <w:r w:rsidR="002A0DAB">
        <w:rPr>
          <w:rFonts w:hint="eastAsia"/>
          <w:sz w:val="20"/>
          <w:szCs w:val="20"/>
        </w:rPr>
        <w:t>部分</w:t>
      </w:r>
      <w:r>
        <w:rPr>
          <w:rFonts w:hint="eastAsia"/>
          <w:sz w:val="20"/>
          <w:szCs w:val="20"/>
        </w:rPr>
        <w:t>を共通化する</w:t>
      </w:r>
      <w:r w:rsidRPr="00986F18">
        <w:rPr>
          <w:sz w:val="20"/>
          <w:szCs w:val="20"/>
        </w:rPr>
        <w:t xml:space="preserve"> </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40DF3" w14:paraId="57C4FBC2" w14:textId="77777777" w:rsidTr="00C5028A">
        <w:tc>
          <w:tcPr>
            <w:tcW w:w="8494" w:type="dxa"/>
          </w:tcPr>
          <w:p w14:paraId="7FC95188" w14:textId="4DFBEC9B" w:rsidR="0085465D" w:rsidRPr="0085465D" w:rsidRDefault="0085465D" w:rsidP="0085465D">
            <w:pPr>
              <w:pStyle w:val="2-"/>
              <w:rPr>
                <w:color w:val="FF0000"/>
              </w:rPr>
            </w:pPr>
            <w:r w:rsidRPr="0085465D">
              <w:rPr>
                <w:rFonts w:hint="eastAsia"/>
                <w:color w:val="FF0000"/>
              </w:rPr>
              <w:t>//データ丸め共通処理部分</w:t>
            </w:r>
          </w:p>
          <w:p w14:paraId="12D7FA22" w14:textId="5706C4CA" w:rsidR="0085465D" w:rsidRPr="0085465D" w:rsidRDefault="0085465D" w:rsidP="0085465D">
            <w:pPr>
              <w:pStyle w:val="2-"/>
            </w:pPr>
            <w:r>
              <w:t>int</w:t>
            </w:r>
            <w:r w:rsidRPr="0085465D">
              <w:t xml:space="preserve"> round</w:t>
            </w:r>
            <w:r>
              <w:t>_common</w:t>
            </w:r>
            <w:r w:rsidRPr="0085465D">
              <w:t>(int data)</w:t>
            </w:r>
          </w:p>
          <w:p w14:paraId="02A3A061" w14:textId="77777777" w:rsidR="0085465D" w:rsidRPr="0085465D" w:rsidRDefault="0085465D" w:rsidP="0085465D">
            <w:pPr>
              <w:pStyle w:val="2-"/>
            </w:pPr>
            <w:r w:rsidRPr="0085465D">
              <w:t>{</w:t>
            </w:r>
          </w:p>
          <w:p w14:paraId="5A4C5B4A" w14:textId="77777777" w:rsidR="0085465D" w:rsidRPr="0085465D" w:rsidRDefault="0085465D" w:rsidP="0085465D">
            <w:pPr>
              <w:pStyle w:val="2-"/>
            </w:pPr>
            <w:r w:rsidRPr="0085465D">
              <w:tab/>
              <w:t>if (data &lt; 10)</w:t>
            </w:r>
          </w:p>
          <w:p w14:paraId="3E570C9D" w14:textId="77777777" w:rsidR="0085465D" w:rsidRPr="0085465D" w:rsidRDefault="0085465D" w:rsidP="0085465D">
            <w:pPr>
              <w:pStyle w:val="2-"/>
            </w:pPr>
            <w:r w:rsidRPr="0085465D">
              <w:tab/>
            </w:r>
            <w:r w:rsidRPr="0085465D">
              <w:tab/>
              <w:t>data = 10;</w:t>
            </w:r>
          </w:p>
          <w:p w14:paraId="2C8BAEA4" w14:textId="77777777" w:rsidR="0085465D" w:rsidRPr="0085465D" w:rsidRDefault="0085465D" w:rsidP="0085465D">
            <w:pPr>
              <w:pStyle w:val="2-"/>
            </w:pPr>
            <w:r w:rsidRPr="0085465D">
              <w:tab/>
              <w:t>else if (data &gt; 100)</w:t>
            </w:r>
          </w:p>
          <w:p w14:paraId="05B7879F" w14:textId="77777777" w:rsidR="0085465D" w:rsidRDefault="0085465D" w:rsidP="0085465D">
            <w:pPr>
              <w:pStyle w:val="2-"/>
            </w:pPr>
            <w:r w:rsidRPr="0085465D">
              <w:tab/>
            </w:r>
            <w:r w:rsidRPr="0085465D">
              <w:tab/>
              <w:t>data = 100;</w:t>
            </w:r>
          </w:p>
          <w:p w14:paraId="39B86761" w14:textId="21F7FB23" w:rsidR="0085465D" w:rsidRPr="0085465D" w:rsidRDefault="0085465D" w:rsidP="0085465D">
            <w:pPr>
              <w:pStyle w:val="2-"/>
            </w:pPr>
            <w:r>
              <w:tab/>
              <w:t>return data;</w:t>
            </w:r>
          </w:p>
          <w:p w14:paraId="1A736574" w14:textId="77777777" w:rsidR="0085465D" w:rsidRPr="0085465D" w:rsidRDefault="0085465D" w:rsidP="0085465D">
            <w:pPr>
              <w:pStyle w:val="2-"/>
            </w:pPr>
            <w:r w:rsidRPr="0085465D">
              <w:t>}</w:t>
            </w:r>
          </w:p>
          <w:p w14:paraId="05FED889" w14:textId="5807C99D" w:rsidR="00440DF3" w:rsidRPr="00440DF3" w:rsidRDefault="00440DF3" w:rsidP="0085465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CC5AAEE" w14:textId="77777777" w:rsidR="00440DF3" w:rsidRDefault="00440DF3" w:rsidP="00C5028A">
            <w:pPr>
              <w:pStyle w:val="2-"/>
            </w:pPr>
            <w:r>
              <w:t>void func(int data1[], int n1, int data2[], int n2)</w:t>
            </w:r>
          </w:p>
          <w:p w14:paraId="663B37E9" w14:textId="77777777" w:rsidR="00440DF3" w:rsidRDefault="00440DF3" w:rsidP="00C5028A">
            <w:pPr>
              <w:pStyle w:val="2-"/>
            </w:pPr>
            <w:r>
              <w:t>{</w:t>
            </w:r>
          </w:p>
          <w:p w14:paraId="08DCE27B" w14:textId="77777777" w:rsidR="00440DF3" w:rsidRDefault="00440DF3" w:rsidP="00C5028A">
            <w:pPr>
              <w:pStyle w:val="2-"/>
              <w:rPr>
                <w:color w:val="00B050"/>
              </w:rPr>
            </w:pPr>
            <w:r>
              <w:tab/>
            </w:r>
            <w:r w:rsidRPr="00440DF3">
              <w:rPr>
                <w:color w:val="00B050"/>
              </w:rPr>
              <w:t>//丸め実行前ログ出力</w:t>
            </w:r>
          </w:p>
          <w:p w14:paraId="1CE92D53" w14:textId="77777777" w:rsidR="00440DF3" w:rsidRDefault="00440DF3" w:rsidP="00C5028A">
            <w:pPr>
              <w:pStyle w:val="2-"/>
            </w:pPr>
            <w:r>
              <w:tab/>
              <w:t>printf("&lt;BEFORE&gt;\n");</w:t>
            </w:r>
          </w:p>
          <w:p w14:paraId="387C9C2C"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1F8027B7" w14:textId="77777777" w:rsidR="00440DF3" w:rsidRDefault="00440DF3" w:rsidP="00C5028A">
            <w:pPr>
              <w:pStyle w:val="2-"/>
            </w:pPr>
            <w:r>
              <w:tab/>
              <w:t>printf("data1=");</w:t>
            </w:r>
          </w:p>
          <w:p w14:paraId="12806842" w14:textId="77777777" w:rsidR="00440DF3" w:rsidRDefault="00440DF3" w:rsidP="00C5028A">
            <w:pPr>
              <w:pStyle w:val="2-"/>
            </w:pPr>
            <w:r>
              <w:tab/>
              <w:t>int sum1 = 0;</w:t>
            </w:r>
          </w:p>
          <w:p w14:paraId="632C581C" w14:textId="77777777" w:rsidR="00440DF3" w:rsidRDefault="00440DF3" w:rsidP="00C5028A">
            <w:pPr>
              <w:pStyle w:val="2-"/>
            </w:pPr>
            <w:r>
              <w:tab/>
              <w:t>for (int i = 0; i &lt; n1; ++i)</w:t>
            </w:r>
          </w:p>
          <w:p w14:paraId="373D037D" w14:textId="77777777" w:rsidR="00440DF3" w:rsidRDefault="00440DF3" w:rsidP="00C5028A">
            <w:pPr>
              <w:pStyle w:val="2-"/>
            </w:pPr>
            <w:r>
              <w:tab/>
              <w:t>{</w:t>
            </w:r>
          </w:p>
          <w:p w14:paraId="3ABB99AB" w14:textId="77777777" w:rsidR="00440DF3" w:rsidRDefault="00440DF3" w:rsidP="00C5028A">
            <w:pPr>
              <w:pStyle w:val="2-"/>
            </w:pPr>
            <w:r>
              <w:tab/>
            </w:r>
            <w:r>
              <w:tab/>
              <w:t>sum1 += data1[i];</w:t>
            </w:r>
          </w:p>
          <w:p w14:paraId="4A0304FF" w14:textId="77777777" w:rsidR="00440DF3" w:rsidRDefault="00440DF3" w:rsidP="00C5028A">
            <w:pPr>
              <w:pStyle w:val="2-"/>
            </w:pPr>
            <w:r>
              <w:tab/>
            </w:r>
            <w:r>
              <w:tab/>
              <w:t>printf(" %d", data1[i]);</w:t>
            </w:r>
          </w:p>
          <w:p w14:paraId="70E3763D" w14:textId="77777777" w:rsidR="00440DF3" w:rsidRDefault="00440DF3" w:rsidP="00C5028A">
            <w:pPr>
              <w:pStyle w:val="2-"/>
            </w:pPr>
            <w:r>
              <w:tab/>
              <w:t>}</w:t>
            </w:r>
          </w:p>
          <w:p w14:paraId="613BE690" w14:textId="77777777" w:rsidR="00440DF3" w:rsidRDefault="00440DF3" w:rsidP="00C5028A">
            <w:pPr>
              <w:pStyle w:val="2-"/>
            </w:pPr>
            <w:r>
              <w:tab/>
              <w:t>printf(" (sum=%d, avg=%.1f)\n", sum1, static_cast&lt;float&gt;(sum1) / static_cast&lt;float&gt;(n1));</w:t>
            </w:r>
          </w:p>
          <w:p w14:paraId="52090B70"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40089B75" w14:textId="77777777" w:rsidR="00440DF3" w:rsidRDefault="00440DF3" w:rsidP="00C5028A">
            <w:pPr>
              <w:pStyle w:val="2-"/>
            </w:pPr>
            <w:r>
              <w:tab/>
              <w:t>printf("data2=");</w:t>
            </w:r>
          </w:p>
          <w:p w14:paraId="2540B431" w14:textId="77777777" w:rsidR="00440DF3" w:rsidRDefault="00440DF3" w:rsidP="00C5028A">
            <w:pPr>
              <w:pStyle w:val="2-"/>
            </w:pPr>
            <w:r>
              <w:tab/>
              <w:t>int sum2 = 0;</w:t>
            </w:r>
          </w:p>
          <w:p w14:paraId="3E4D89BA" w14:textId="77777777" w:rsidR="00440DF3" w:rsidRDefault="00440DF3" w:rsidP="00C5028A">
            <w:pPr>
              <w:pStyle w:val="2-"/>
            </w:pPr>
            <w:r>
              <w:tab/>
              <w:t>for (int i = 0; i &lt; n2; ++i)</w:t>
            </w:r>
          </w:p>
          <w:p w14:paraId="3FA97AD0" w14:textId="77777777" w:rsidR="00440DF3" w:rsidRDefault="00440DF3" w:rsidP="00C5028A">
            <w:pPr>
              <w:pStyle w:val="2-"/>
            </w:pPr>
            <w:r>
              <w:tab/>
              <w:t>{</w:t>
            </w:r>
          </w:p>
          <w:p w14:paraId="63D95A06" w14:textId="77777777" w:rsidR="00440DF3" w:rsidRDefault="00440DF3" w:rsidP="00C5028A">
            <w:pPr>
              <w:pStyle w:val="2-"/>
            </w:pPr>
            <w:r>
              <w:tab/>
            </w:r>
            <w:r>
              <w:tab/>
              <w:t>sum2 += data2[i];</w:t>
            </w:r>
          </w:p>
          <w:p w14:paraId="245F7791" w14:textId="77777777" w:rsidR="00440DF3" w:rsidRDefault="00440DF3" w:rsidP="00C5028A">
            <w:pPr>
              <w:pStyle w:val="2-"/>
            </w:pPr>
            <w:r>
              <w:tab/>
            </w:r>
            <w:r>
              <w:tab/>
              <w:t>printf(" %d", data2[i]);</w:t>
            </w:r>
          </w:p>
          <w:p w14:paraId="7D7AB1EA" w14:textId="77777777" w:rsidR="00440DF3" w:rsidRDefault="00440DF3" w:rsidP="00C5028A">
            <w:pPr>
              <w:pStyle w:val="2-"/>
            </w:pPr>
            <w:r>
              <w:tab/>
              <w:t>}</w:t>
            </w:r>
          </w:p>
          <w:p w14:paraId="67085FB5" w14:textId="77777777" w:rsidR="00440DF3" w:rsidRDefault="00440DF3" w:rsidP="00C5028A">
            <w:pPr>
              <w:pStyle w:val="2-"/>
            </w:pPr>
            <w:r>
              <w:tab/>
              <w:t>printf(" (sum=%d, avg=%.1f)\n", sum2, static_cast&lt;float&gt;(sum2) / static_cast&lt;float&gt;(n2));</w:t>
            </w:r>
          </w:p>
          <w:p w14:paraId="474C8CC7" w14:textId="77777777" w:rsidR="00440DF3" w:rsidRPr="00440DF3" w:rsidRDefault="00440DF3"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5EC188F4" w14:textId="77777777" w:rsidR="00440DF3" w:rsidRDefault="00440DF3" w:rsidP="00C5028A">
            <w:pPr>
              <w:pStyle w:val="2-"/>
            </w:pPr>
            <w:r>
              <w:tab/>
              <w:t>for (int i = 0; i &lt; n1; ++i)</w:t>
            </w:r>
          </w:p>
          <w:p w14:paraId="41AFF09A" w14:textId="77777777" w:rsidR="00440DF3" w:rsidRDefault="00440DF3" w:rsidP="00C5028A">
            <w:pPr>
              <w:pStyle w:val="2-"/>
            </w:pPr>
            <w:r>
              <w:tab/>
              <w:t>{</w:t>
            </w:r>
          </w:p>
          <w:p w14:paraId="702868B6" w14:textId="54E876C3" w:rsidR="0085465D" w:rsidRPr="0085465D" w:rsidRDefault="0085465D" w:rsidP="00C5028A">
            <w:pPr>
              <w:pStyle w:val="2-"/>
              <w:rPr>
                <w:color w:val="FF0000"/>
              </w:rPr>
            </w:pPr>
            <w:r w:rsidRPr="0085465D">
              <w:rPr>
                <w:color w:val="FF0000"/>
              </w:rPr>
              <w:tab/>
            </w:r>
            <w:r w:rsidRPr="0085465D">
              <w:rPr>
                <w:color w:val="FF0000"/>
              </w:rPr>
              <w:tab/>
              <w:t>data1[i] = round_common(data1[i]);</w:t>
            </w:r>
          </w:p>
          <w:p w14:paraId="46E33544" w14:textId="77777777" w:rsidR="00440DF3" w:rsidRDefault="00440DF3" w:rsidP="00C5028A">
            <w:pPr>
              <w:pStyle w:val="2-"/>
            </w:pPr>
            <w:r>
              <w:tab/>
              <w:t>}</w:t>
            </w:r>
          </w:p>
          <w:p w14:paraId="157F445A" w14:textId="77777777" w:rsidR="00440DF3" w:rsidRPr="00440DF3" w:rsidRDefault="00440DF3"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4E6DF195" w14:textId="77777777" w:rsidR="00440DF3" w:rsidRDefault="00440DF3" w:rsidP="00C5028A">
            <w:pPr>
              <w:pStyle w:val="2-"/>
            </w:pPr>
            <w:r>
              <w:tab/>
              <w:t>for (int i = 0; i &lt; n2; ++i)</w:t>
            </w:r>
          </w:p>
          <w:p w14:paraId="6AD9C681" w14:textId="77777777" w:rsidR="00440DF3" w:rsidRDefault="00440DF3" w:rsidP="00C5028A">
            <w:pPr>
              <w:pStyle w:val="2-"/>
            </w:pPr>
            <w:r>
              <w:tab/>
              <w:t>{</w:t>
            </w:r>
          </w:p>
          <w:p w14:paraId="39D254B7" w14:textId="76664CAE" w:rsidR="0085465D" w:rsidRPr="0085465D" w:rsidRDefault="0085465D" w:rsidP="0085465D">
            <w:pPr>
              <w:pStyle w:val="2-"/>
              <w:rPr>
                <w:color w:val="FF0000"/>
              </w:rPr>
            </w:pPr>
            <w:r w:rsidRPr="0085465D">
              <w:rPr>
                <w:color w:val="FF0000"/>
              </w:rPr>
              <w:tab/>
            </w:r>
            <w:r w:rsidRPr="0085465D">
              <w:rPr>
                <w:color w:val="FF0000"/>
              </w:rPr>
              <w:tab/>
            </w:r>
            <w:r w:rsidR="00EA3F0C">
              <w:rPr>
                <w:color w:val="FF0000"/>
              </w:rPr>
              <w:t>d</w:t>
            </w:r>
            <w:r w:rsidRPr="0085465D">
              <w:rPr>
                <w:color w:val="FF0000"/>
              </w:rPr>
              <w:t>ata</w:t>
            </w:r>
            <w:r w:rsidR="00EA3F0C">
              <w:rPr>
                <w:color w:val="FF0000"/>
              </w:rPr>
              <w:t>2</w:t>
            </w:r>
            <w:r w:rsidRPr="0085465D">
              <w:rPr>
                <w:color w:val="FF0000"/>
              </w:rPr>
              <w:t>[i] = round_common(data</w:t>
            </w:r>
            <w:r w:rsidR="00EA3F0C">
              <w:rPr>
                <w:color w:val="FF0000"/>
              </w:rPr>
              <w:t>2</w:t>
            </w:r>
            <w:r w:rsidRPr="0085465D">
              <w:rPr>
                <w:color w:val="FF0000"/>
              </w:rPr>
              <w:t>[i]);</w:t>
            </w:r>
          </w:p>
          <w:p w14:paraId="48506C31" w14:textId="77777777" w:rsidR="00440DF3" w:rsidRDefault="00440DF3" w:rsidP="00C5028A">
            <w:pPr>
              <w:pStyle w:val="2-"/>
            </w:pPr>
            <w:r>
              <w:tab/>
              <w:t>}</w:t>
            </w:r>
          </w:p>
          <w:p w14:paraId="50536240" w14:textId="77777777" w:rsidR="00440DF3" w:rsidRDefault="00440DF3" w:rsidP="00C5028A">
            <w:pPr>
              <w:pStyle w:val="2-"/>
              <w:rPr>
                <w:color w:val="00B050"/>
              </w:rPr>
            </w:pPr>
            <w:r>
              <w:tab/>
            </w:r>
            <w:r w:rsidRPr="00440DF3">
              <w:rPr>
                <w:color w:val="00B050"/>
              </w:rPr>
              <w:t>//丸め実行</w:t>
            </w:r>
            <w:r>
              <w:rPr>
                <w:color w:val="00B050"/>
              </w:rPr>
              <w:t>後</w:t>
            </w:r>
            <w:r w:rsidRPr="00440DF3">
              <w:rPr>
                <w:color w:val="00B050"/>
              </w:rPr>
              <w:t>ログ出力</w:t>
            </w:r>
          </w:p>
          <w:p w14:paraId="29ED11E9" w14:textId="77777777" w:rsidR="00440DF3" w:rsidRDefault="00440DF3" w:rsidP="00C5028A">
            <w:pPr>
              <w:pStyle w:val="2-"/>
            </w:pPr>
            <w:r>
              <w:tab/>
              <w:t>printf("&lt;AFTER&gt;\n");</w:t>
            </w:r>
          </w:p>
          <w:p w14:paraId="06D4D743" w14:textId="77777777" w:rsidR="00440DF3" w:rsidRPr="00440DF3" w:rsidRDefault="00440DF3" w:rsidP="00C5028A">
            <w:pPr>
              <w:pStyle w:val="2-"/>
              <w:rPr>
                <w:color w:val="00B050"/>
              </w:rPr>
            </w:pPr>
            <w:r>
              <w:tab/>
            </w:r>
            <w:r w:rsidRPr="00440DF3">
              <w:rPr>
                <w:color w:val="00B050"/>
              </w:rPr>
              <w:t>//</w:t>
            </w:r>
            <w:r>
              <w:rPr>
                <w:color w:val="00B050"/>
              </w:rPr>
              <w:t>ログ出力：</w:t>
            </w:r>
            <w:r w:rsidRPr="00440DF3">
              <w:rPr>
                <w:color w:val="00B050"/>
              </w:rPr>
              <w:t>data1</w:t>
            </w:r>
          </w:p>
          <w:p w14:paraId="2E52E0FC" w14:textId="77777777" w:rsidR="00440DF3" w:rsidRDefault="00440DF3" w:rsidP="00C5028A">
            <w:pPr>
              <w:pStyle w:val="2-"/>
            </w:pPr>
            <w:r>
              <w:tab/>
              <w:t>printf("data1=");</w:t>
            </w:r>
          </w:p>
          <w:p w14:paraId="3C8DED80" w14:textId="77777777" w:rsidR="00440DF3" w:rsidRDefault="00440DF3" w:rsidP="00C5028A">
            <w:pPr>
              <w:pStyle w:val="2-"/>
            </w:pPr>
            <w:r>
              <w:lastRenderedPageBreak/>
              <w:tab/>
              <w:t>sum1 = 0;</w:t>
            </w:r>
          </w:p>
          <w:p w14:paraId="2BDD2C0E" w14:textId="77777777" w:rsidR="00440DF3" w:rsidRDefault="00440DF3" w:rsidP="00C5028A">
            <w:pPr>
              <w:pStyle w:val="2-"/>
            </w:pPr>
            <w:r>
              <w:tab/>
              <w:t>for (int i = 0; i &lt; n1; ++i)</w:t>
            </w:r>
          </w:p>
          <w:p w14:paraId="5EEFE5C8" w14:textId="77777777" w:rsidR="00440DF3" w:rsidRDefault="00440DF3" w:rsidP="00C5028A">
            <w:pPr>
              <w:pStyle w:val="2-"/>
            </w:pPr>
            <w:r>
              <w:tab/>
              <w:t>{</w:t>
            </w:r>
          </w:p>
          <w:p w14:paraId="344F1B8C" w14:textId="77777777" w:rsidR="00440DF3" w:rsidRDefault="00440DF3" w:rsidP="00C5028A">
            <w:pPr>
              <w:pStyle w:val="2-"/>
            </w:pPr>
            <w:r>
              <w:tab/>
            </w:r>
            <w:r>
              <w:tab/>
              <w:t>sum1 += data1[i];</w:t>
            </w:r>
          </w:p>
          <w:p w14:paraId="59E0A74B" w14:textId="77777777" w:rsidR="00440DF3" w:rsidRDefault="00440DF3" w:rsidP="00C5028A">
            <w:pPr>
              <w:pStyle w:val="2-"/>
            </w:pPr>
            <w:r>
              <w:tab/>
            </w:r>
            <w:r>
              <w:tab/>
              <w:t>printf(" %d", data1[i]);</w:t>
            </w:r>
          </w:p>
          <w:p w14:paraId="1A7ED57F" w14:textId="77777777" w:rsidR="00440DF3" w:rsidRDefault="00440DF3" w:rsidP="00C5028A">
            <w:pPr>
              <w:pStyle w:val="2-"/>
            </w:pPr>
            <w:r>
              <w:tab/>
              <w:t>}</w:t>
            </w:r>
          </w:p>
          <w:p w14:paraId="0ED1162C" w14:textId="77777777" w:rsidR="00440DF3" w:rsidRDefault="00440DF3" w:rsidP="00C5028A">
            <w:pPr>
              <w:pStyle w:val="2-"/>
            </w:pPr>
            <w:r>
              <w:tab/>
              <w:t>printf(" (sum=%d, avg=%.1f)\n", sum1, static_cast&lt;float&gt;(sum1) / static_cast&lt;float&gt;(n1));</w:t>
            </w:r>
          </w:p>
          <w:p w14:paraId="064C4FD5" w14:textId="77777777" w:rsidR="00440DF3" w:rsidRPr="00440DF3" w:rsidRDefault="00440DF3" w:rsidP="00C5028A">
            <w:pPr>
              <w:pStyle w:val="2-"/>
              <w:rPr>
                <w:color w:val="00B050"/>
              </w:rPr>
            </w:pPr>
            <w:r w:rsidRPr="00440DF3">
              <w:rPr>
                <w:color w:val="00B050"/>
              </w:rPr>
              <w:tab/>
              <w:t>//</w:t>
            </w:r>
            <w:r>
              <w:rPr>
                <w:color w:val="00B050"/>
              </w:rPr>
              <w:t>ログ出力：</w:t>
            </w:r>
            <w:r w:rsidRPr="00440DF3">
              <w:rPr>
                <w:color w:val="00B050"/>
              </w:rPr>
              <w:t>data2</w:t>
            </w:r>
          </w:p>
          <w:p w14:paraId="389F5A8C" w14:textId="77777777" w:rsidR="00440DF3" w:rsidRDefault="00440DF3" w:rsidP="00C5028A">
            <w:pPr>
              <w:pStyle w:val="2-"/>
            </w:pPr>
            <w:r>
              <w:tab/>
              <w:t>printf("data2=");</w:t>
            </w:r>
          </w:p>
          <w:p w14:paraId="5461813A" w14:textId="77777777" w:rsidR="00440DF3" w:rsidRDefault="00440DF3" w:rsidP="00C5028A">
            <w:pPr>
              <w:pStyle w:val="2-"/>
            </w:pPr>
            <w:r>
              <w:tab/>
              <w:t>sum2 = 0;</w:t>
            </w:r>
          </w:p>
          <w:p w14:paraId="3BA77C24" w14:textId="77777777" w:rsidR="00440DF3" w:rsidRDefault="00440DF3" w:rsidP="00C5028A">
            <w:pPr>
              <w:pStyle w:val="2-"/>
            </w:pPr>
            <w:r>
              <w:tab/>
              <w:t>for (int i = 0; i &lt; n2; ++i)</w:t>
            </w:r>
          </w:p>
          <w:p w14:paraId="23524467" w14:textId="77777777" w:rsidR="00440DF3" w:rsidRDefault="00440DF3" w:rsidP="00C5028A">
            <w:pPr>
              <w:pStyle w:val="2-"/>
            </w:pPr>
            <w:r>
              <w:tab/>
              <w:t>{</w:t>
            </w:r>
          </w:p>
          <w:p w14:paraId="2616D64C" w14:textId="77777777" w:rsidR="00440DF3" w:rsidRDefault="00440DF3" w:rsidP="00C5028A">
            <w:pPr>
              <w:pStyle w:val="2-"/>
            </w:pPr>
            <w:r>
              <w:tab/>
            </w:r>
            <w:r>
              <w:tab/>
              <w:t>sum2 += data2[i];</w:t>
            </w:r>
          </w:p>
          <w:p w14:paraId="5527E1E6" w14:textId="77777777" w:rsidR="00440DF3" w:rsidRDefault="00440DF3" w:rsidP="00C5028A">
            <w:pPr>
              <w:pStyle w:val="2-"/>
            </w:pPr>
            <w:r>
              <w:tab/>
            </w:r>
            <w:r>
              <w:tab/>
              <w:t>printf(" %d", data2[i]);</w:t>
            </w:r>
          </w:p>
          <w:p w14:paraId="7612088C" w14:textId="77777777" w:rsidR="00440DF3" w:rsidRDefault="00440DF3" w:rsidP="00C5028A">
            <w:pPr>
              <w:pStyle w:val="2-"/>
            </w:pPr>
            <w:r>
              <w:tab/>
              <w:t>}</w:t>
            </w:r>
          </w:p>
          <w:p w14:paraId="2CDED474" w14:textId="77777777" w:rsidR="00440DF3" w:rsidRDefault="00440DF3" w:rsidP="00C5028A">
            <w:pPr>
              <w:pStyle w:val="2-"/>
            </w:pPr>
            <w:r>
              <w:tab/>
              <w:t>printf(" (sum=%d, avg=%.1f)\n", sum2, static_cast&lt;float&gt;(sum2) / static_cast&lt;float&gt;(n2));</w:t>
            </w:r>
          </w:p>
          <w:p w14:paraId="7B8927B3" w14:textId="77777777" w:rsidR="00440DF3" w:rsidRDefault="00440DF3" w:rsidP="00C5028A">
            <w:pPr>
              <w:pStyle w:val="2-"/>
            </w:pPr>
            <w:r>
              <w:t>}</w:t>
            </w:r>
          </w:p>
        </w:tc>
      </w:tr>
    </w:tbl>
    <w:p w14:paraId="0EE89279" w14:textId="62592B03" w:rsidR="00EA3F0C" w:rsidRDefault="00EA3F0C" w:rsidP="00EA3F0C">
      <w:pPr>
        <w:pStyle w:val="a9"/>
        <w:spacing w:beforeLines="50" w:before="180"/>
        <w:ind w:firstLine="283"/>
      </w:pPr>
      <w:r>
        <w:rPr>
          <w:rFonts w:hint="eastAsia"/>
        </w:rPr>
        <w:lastRenderedPageBreak/>
        <w:t>ひとまずこれで共通化できたが、この関数の中でしか必要としない処理が外に出ているのが気持ち悪い</w:t>
      </w:r>
      <w:r>
        <w:t>。</w:t>
      </w:r>
      <w:r>
        <w:rPr>
          <w:rFonts w:hint="eastAsia"/>
        </w:rPr>
        <w:t>他の用途で使ってよい関数のようにも見える。</w:t>
      </w:r>
    </w:p>
    <w:p w14:paraId="4E9969BE" w14:textId="48BAC03B" w:rsidR="00D532D9" w:rsidRDefault="00D532D9" w:rsidP="00D532D9">
      <w:pPr>
        <w:pStyle w:val="3"/>
        <w:ind w:leftChars="-6" w:left="284"/>
      </w:pPr>
      <w:bookmarkStart w:id="21" w:name="_Toc378965770"/>
      <w:r>
        <w:rPr>
          <w:rFonts w:hint="eastAsia"/>
        </w:rPr>
        <w:t>最適化②：</w:t>
      </w:r>
      <w:r w:rsidR="00AD3A2F">
        <w:rPr>
          <w:rFonts w:hint="eastAsia"/>
        </w:rPr>
        <w:t>関数内クラス化（</w:t>
      </w:r>
      <w:r>
        <w:rPr>
          <w:rFonts w:hint="eastAsia"/>
        </w:rPr>
        <w:t>共通関数のスコープを限定</w:t>
      </w:r>
      <w:r w:rsidR="00AD3A2F">
        <w:rPr>
          <w:rFonts w:hint="eastAsia"/>
        </w:rPr>
        <w:t>）</w:t>
      </w:r>
      <w:bookmarkEnd w:id="21"/>
    </w:p>
    <w:p w14:paraId="11D409AE" w14:textId="690F8028" w:rsidR="00EA3F0C" w:rsidRDefault="00EA3F0C" w:rsidP="003C7DF5">
      <w:pPr>
        <w:pStyle w:val="a9"/>
        <w:ind w:firstLine="283"/>
      </w:pPr>
      <w:r>
        <w:rPr>
          <w:rFonts w:hint="eastAsia"/>
        </w:rPr>
        <w:t>この対処として、ネームスペースやクラスに隠ぺいする方法も考えられるが、あまり大掛かりにせず、</w:t>
      </w:r>
      <w:r w:rsidR="002B62B3">
        <w:rPr>
          <w:rFonts w:hint="eastAsia"/>
        </w:rPr>
        <w:t>クラス／構造体を利用して</w:t>
      </w:r>
      <w:r>
        <w:rPr>
          <w:rFonts w:hint="eastAsia"/>
        </w:rPr>
        <w:t>、関数内にロジックを定義する方法を取る。</w:t>
      </w:r>
    </w:p>
    <w:p w14:paraId="4FC2FF43" w14:textId="7F360B42" w:rsidR="00EA3F0C" w:rsidRPr="00986F18" w:rsidRDefault="00EA3F0C" w:rsidP="00EA3F0C">
      <w:pPr>
        <w:pStyle w:val="a9"/>
        <w:keepNext/>
        <w:widowControl/>
        <w:spacing w:beforeLines="50" w:before="180"/>
        <w:ind w:firstLineChars="0" w:firstLine="0"/>
        <w:rPr>
          <w:sz w:val="20"/>
          <w:szCs w:val="20"/>
        </w:rPr>
      </w:pPr>
      <w:r>
        <w:rPr>
          <w:rFonts w:hint="eastAsia"/>
          <w:sz w:val="20"/>
          <w:szCs w:val="20"/>
        </w:rPr>
        <w:t>最適化②：共通ロジックを</w:t>
      </w:r>
      <w:r w:rsidR="00041829">
        <w:rPr>
          <w:rFonts w:hint="eastAsia"/>
          <w:sz w:val="20"/>
          <w:szCs w:val="20"/>
        </w:rPr>
        <w:t>クラスのメンバー関数</w:t>
      </w:r>
      <w:r>
        <w:rPr>
          <w:rFonts w:hint="eastAsia"/>
          <w:sz w:val="20"/>
          <w:szCs w:val="20"/>
        </w:rPr>
        <w:t>化して関数内に定義する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A3F0C" w14:paraId="2F0A09BE" w14:textId="77777777" w:rsidTr="00C5028A">
        <w:tc>
          <w:tcPr>
            <w:tcW w:w="8494" w:type="dxa"/>
          </w:tcPr>
          <w:p w14:paraId="629E14E4" w14:textId="77777777" w:rsidR="00EA3F0C" w:rsidRPr="00440DF3" w:rsidRDefault="00EA3F0C"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65944B83" w14:textId="77777777" w:rsidR="00EA3F0C" w:rsidRDefault="00EA3F0C" w:rsidP="00C5028A">
            <w:pPr>
              <w:pStyle w:val="2-"/>
            </w:pPr>
            <w:r>
              <w:t>void func(int data1[], int n1, int data2[], int n2)</w:t>
            </w:r>
          </w:p>
          <w:p w14:paraId="0521D4E2" w14:textId="77777777" w:rsidR="00EA3F0C" w:rsidRDefault="00EA3F0C" w:rsidP="00C5028A">
            <w:pPr>
              <w:pStyle w:val="2-"/>
            </w:pPr>
            <w:r>
              <w:t>{</w:t>
            </w:r>
          </w:p>
          <w:p w14:paraId="2DF2EA7D" w14:textId="5B8855CB" w:rsidR="00EA3F0C" w:rsidRPr="0085465D" w:rsidRDefault="00EA3F0C" w:rsidP="00EA3F0C">
            <w:pPr>
              <w:pStyle w:val="2-"/>
              <w:rPr>
                <w:color w:val="FF0000"/>
              </w:rPr>
            </w:pPr>
            <w:r>
              <w:rPr>
                <w:color w:val="FF0000"/>
              </w:rPr>
              <w:tab/>
            </w:r>
            <w:r w:rsidRPr="0085465D">
              <w:rPr>
                <w:rFonts w:hint="eastAsia"/>
                <w:color w:val="FF0000"/>
              </w:rPr>
              <w:t>//データ丸め</w:t>
            </w:r>
            <w:r>
              <w:rPr>
                <w:rFonts w:hint="eastAsia"/>
                <w:color w:val="FF0000"/>
              </w:rPr>
              <w:t>処理</w:t>
            </w:r>
            <w:r w:rsidR="002B62B3">
              <w:rPr>
                <w:rFonts w:hint="eastAsia"/>
                <w:color w:val="FF0000"/>
              </w:rPr>
              <w:t>用クラス</w:t>
            </w:r>
          </w:p>
          <w:p w14:paraId="09AFE54D" w14:textId="77777777" w:rsidR="00EA3F0C" w:rsidRDefault="00EA3F0C" w:rsidP="00EA3F0C">
            <w:pPr>
              <w:pStyle w:val="2-"/>
            </w:pPr>
            <w:r>
              <w:tab/>
              <w:t>struct round{</w:t>
            </w:r>
          </w:p>
          <w:p w14:paraId="3BFC786A" w14:textId="3FF6E317" w:rsidR="00EA3F0C" w:rsidRDefault="00EA3F0C" w:rsidP="00EA3F0C">
            <w:pPr>
              <w:pStyle w:val="2-"/>
            </w:pPr>
            <w:r>
              <w:tab/>
            </w:r>
            <w:r>
              <w:tab/>
            </w:r>
            <w:r w:rsidR="002B62B3">
              <w:t>static int calc</w:t>
            </w:r>
            <w:r>
              <w:t>()(int data)</w:t>
            </w:r>
          </w:p>
          <w:p w14:paraId="5FA4523F" w14:textId="77777777" w:rsidR="00EA3F0C" w:rsidRDefault="00EA3F0C" w:rsidP="00EA3F0C">
            <w:pPr>
              <w:pStyle w:val="2-"/>
            </w:pPr>
            <w:r>
              <w:tab/>
            </w:r>
            <w:r>
              <w:tab/>
              <w:t>{</w:t>
            </w:r>
          </w:p>
          <w:p w14:paraId="3DF42FA0" w14:textId="77777777" w:rsidR="00EA3F0C" w:rsidRDefault="00EA3F0C" w:rsidP="00EA3F0C">
            <w:pPr>
              <w:pStyle w:val="2-"/>
            </w:pPr>
            <w:r>
              <w:tab/>
            </w:r>
            <w:r>
              <w:tab/>
            </w:r>
            <w:r>
              <w:tab/>
              <w:t>if (data &lt; 10)</w:t>
            </w:r>
          </w:p>
          <w:p w14:paraId="5BD3E6D0" w14:textId="77777777" w:rsidR="00EA3F0C" w:rsidRDefault="00EA3F0C" w:rsidP="00EA3F0C">
            <w:pPr>
              <w:pStyle w:val="2-"/>
            </w:pPr>
            <w:r>
              <w:tab/>
            </w:r>
            <w:r>
              <w:tab/>
            </w:r>
            <w:r>
              <w:tab/>
            </w:r>
            <w:r>
              <w:tab/>
              <w:t>data = 10;</w:t>
            </w:r>
          </w:p>
          <w:p w14:paraId="6B4AA3A9" w14:textId="77777777" w:rsidR="00EA3F0C" w:rsidRDefault="00EA3F0C" w:rsidP="00EA3F0C">
            <w:pPr>
              <w:pStyle w:val="2-"/>
            </w:pPr>
            <w:r>
              <w:tab/>
            </w:r>
            <w:r>
              <w:tab/>
            </w:r>
            <w:r>
              <w:tab/>
              <w:t>else if (data &gt; 100)</w:t>
            </w:r>
          </w:p>
          <w:p w14:paraId="29756C07" w14:textId="77777777" w:rsidR="00EA3F0C" w:rsidRDefault="00EA3F0C" w:rsidP="00EA3F0C">
            <w:pPr>
              <w:pStyle w:val="2-"/>
            </w:pPr>
            <w:r>
              <w:tab/>
            </w:r>
            <w:r>
              <w:tab/>
            </w:r>
            <w:r>
              <w:tab/>
            </w:r>
            <w:r>
              <w:tab/>
              <w:t>data = 100;</w:t>
            </w:r>
          </w:p>
          <w:p w14:paraId="7D72B3E8" w14:textId="7B2FFD05" w:rsidR="002B62B3" w:rsidRDefault="002B62B3" w:rsidP="00EA3F0C">
            <w:pPr>
              <w:pStyle w:val="2-"/>
            </w:pPr>
            <w:r>
              <w:tab/>
            </w:r>
            <w:r>
              <w:tab/>
            </w:r>
            <w:r>
              <w:tab/>
              <w:t>return data;</w:t>
            </w:r>
          </w:p>
          <w:p w14:paraId="18BE1619" w14:textId="77777777" w:rsidR="00EA3F0C" w:rsidRDefault="00EA3F0C" w:rsidP="00EA3F0C">
            <w:pPr>
              <w:pStyle w:val="2-"/>
            </w:pPr>
            <w:r>
              <w:tab/>
            </w:r>
            <w:r>
              <w:tab/>
              <w:t>}</w:t>
            </w:r>
          </w:p>
          <w:p w14:paraId="0E820FC1" w14:textId="77777777" w:rsidR="00EA3F0C" w:rsidRDefault="00EA3F0C" w:rsidP="00EA3F0C">
            <w:pPr>
              <w:pStyle w:val="2-"/>
            </w:pPr>
            <w:r>
              <w:tab/>
              <w:t>};</w:t>
            </w:r>
          </w:p>
          <w:p w14:paraId="7DF091FA" w14:textId="2EA31643" w:rsidR="00EA3F0C" w:rsidRDefault="00EA3F0C" w:rsidP="00EA3F0C">
            <w:pPr>
              <w:pStyle w:val="2-"/>
              <w:rPr>
                <w:color w:val="00B050"/>
              </w:rPr>
            </w:pPr>
            <w:r>
              <w:tab/>
            </w:r>
            <w:r w:rsidRPr="00440DF3">
              <w:rPr>
                <w:color w:val="00B050"/>
              </w:rPr>
              <w:t>//丸め実行前ログ出力</w:t>
            </w:r>
          </w:p>
          <w:p w14:paraId="111D26A6" w14:textId="77777777" w:rsidR="00EA3F0C" w:rsidRDefault="00EA3F0C" w:rsidP="00C5028A">
            <w:pPr>
              <w:pStyle w:val="2-"/>
            </w:pPr>
            <w:r>
              <w:tab/>
              <w:t>printf("&lt;BEFORE&gt;\n");</w:t>
            </w:r>
          </w:p>
          <w:p w14:paraId="2660677A"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5B6E7D7F" w14:textId="77777777" w:rsidR="00EA3F0C" w:rsidRDefault="00EA3F0C" w:rsidP="00C5028A">
            <w:pPr>
              <w:pStyle w:val="2-"/>
            </w:pPr>
            <w:r>
              <w:tab/>
              <w:t>printf("data1=");</w:t>
            </w:r>
          </w:p>
          <w:p w14:paraId="38D16A99" w14:textId="77777777" w:rsidR="00EA3F0C" w:rsidRDefault="00EA3F0C" w:rsidP="00C5028A">
            <w:pPr>
              <w:pStyle w:val="2-"/>
            </w:pPr>
            <w:r>
              <w:tab/>
              <w:t>int sum1 = 0;</w:t>
            </w:r>
          </w:p>
          <w:p w14:paraId="54F333EA" w14:textId="77777777" w:rsidR="00EA3F0C" w:rsidRDefault="00EA3F0C" w:rsidP="00C5028A">
            <w:pPr>
              <w:pStyle w:val="2-"/>
            </w:pPr>
            <w:r>
              <w:tab/>
              <w:t>for (int i = 0; i &lt; n1; ++i)</w:t>
            </w:r>
          </w:p>
          <w:p w14:paraId="111B8B07" w14:textId="77777777" w:rsidR="00EA3F0C" w:rsidRDefault="00EA3F0C" w:rsidP="00C5028A">
            <w:pPr>
              <w:pStyle w:val="2-"/>
            </w:pPr>
            <w:r>
              <w:tab/>
              <w:t>{</w:t>
            </w:r>
          </w:p>
          <w:p w14:paraId="68B1380C" w14:textId="77777777" w:rsidR="00EA3F0C" w:rsidRDefault="00EA3F0C" w:rsidP="00C5028A">
            <w:pPr>
              <w:pStyle w:val="2-"/>
            </w:pPr>
            <w:r>
              <w:tab/>
            </w:r>
            <w:r>
              <w:tab/>
              <w:t>sum1 += data1[i];</w:t>
            </w:r>
          </w:p>
          <w:p w14:paraId="71C02083" w14:textId="77777777" w:rsidR="00EA3F0C" w:rsidRDefault="00EA3F0C" w:rsidP="00C5028A">
            <w:pPr>
              <w:pStyle w:val="2-"/>
            </w:pPr>
            <w:r>
              <w:tab/>
            </w:r>
            <w:r>
              <w:tab/>
              <w:t>printf(" %d", data1[i]);</w:t>
            </w:r>
          </w:p>
          <w:p w14:paraId="72AC40F7" w14:textId="77777777" w:rsidR="00EA3F0C" w:rsidRDefault="00EA3F0C" w:rsidP="00C5028A">
            <w:pPr>
              <w:pStyle w:val="2-"/>
            </w:pPr>
            <w:r>
              <w:tab/>
              <w:t>}</w:t>
            </w:r>
          </w:p>
          <w:p w14:paraId="55453BD7" w14:textId="77777777" w:rsidR="00EA3F0C" w:rsidRDefault="00EA3F0C" w:rsidP="00C5028A">
            <w:pPr>
              <w:pStyle w:val="2-"/>
            </w:pPr>
            <w:r>
              <w:tab/>
              <w:t>printf(" (sum=%d, avg=%.1f)\n", sum1, static_cast&lt;float&gt;(sum1) / static_cast&lt;float&gt;(n1));</w:t>
            </w:r>
          </w:p>
          <w:p w14:paraId="5C158789"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40FD8A35" w14:textId="77777777" w:rsidR="00EA3F0C" w:rsidRDefault="00EA3F0C" w:rsidP="00C5028A">
            <w:pPr>
              <w:pStyle w:val="2-"/>
            </w:pPr>
            <w:r>
              <w:tab/>
              <w:t>printf("data2=");</w:t>
            </w:r>
          </w:p>
          <w:p w14:paraId="59ABDB42" w14:textId="77777777" w:rsidR="00EA3F0C" w:rsidRDefault="00EA3F0C" w:rsidP="00C5028A">
            <w:pPr>
              <w:pStyle w:val="2-"/>
            </w:pPr>
            <w:r>
              <w:tab/>
              <w:t>int sum2 = 0;</w:t>
            </w:r>
          </w:p>
          <w:p w14:paraId="3107622C" w14:textId="77777777" w:rsidR="00EA3F0C" w:rsidRDefault="00EA3F0C" w:rsidP="00C5028A">
            <w:pPr>
              <w:pStyle w:val="2-"/>
            </w:pPr>
            <w:r>
              <w:tab/>
              <w:t>for (int i = 0; i &lt; n2; ++i)</w:t>
            </w:r>
          </w:p>
          <w:p w14:paraId="034DFABE" w14:textId="77777777" w:rsidR="00EA3F0C" w:rsidRDefault="00EA3F0C" w:rsidP="00C5028A">
            <w:pPr>
              <w:pStyle w:val="2-"/>
            </w:pPr>
            <w:r>
              <w:tab/>
              <w:t>{</w:t>
            </w:r>
          </w:p>
          <w:p w14:paraId="61990CCF" w14:textId="77777777" w:rsidR="00EA3F0C" w:rsidRDefault="00EA3F0C" w:rsidP="00C5028A">
            <w:pPr>
              <w:pStyle w:val="2-"/>
            </w:pPr>
            <w:r>
              <w:tab/>
            </w:r>
            <w:r>
              <w:tab/>
              <w:t>sum2 += data2[i];</w:t>
            </w:r>
          </w:p>
          <w:p w14:paraId="478D4D79" w14:textId="77777777" w:rsidR="00EA3F0C" w:rsidRDefault="00EA3F0C" w:rsidP="00C5028A">
            <w:pPr>
              <w:pStyle w:val="2-"/>
            </w:pPr>
            <w:r>
              <w:tab/>
            </w:r>
            <w:r>
              <w:tab/>
              <w:t>printf(" %d", data2[i]);</w:t>
            </w:r>
          </w:p>
          <w:p w14:paraId="12E1F77F" w14:textId="77777777" w:rsidR="00EA3F0C" w:rsidRDefault="00EA3F0C" w:rsidP="00C5028A">
            <w:pPr>
              <w:pStyle w:val="2-"/>
            </w:pPr>
            <w:r>
              <w:tab/>
              <w:t>}</w:t>
            </w:r>
          </w:p>
          <w:p w14:paraId="01E08321" w14:textId="77777777" w:rsidR="00EA3F0C" w:rsidRDefault="00EA3F0C" w:rsidP="00C5028A">
            <w:pPr>
              <w:pStyle w:val="2-"/>
            </w:pPr>
            <w:r>
              <w:lastRenderedPageBreak/>
              <w:tab/>
              <w:t>printf(" (sum=%d, avg=%.1f)\n", sum2, static_cast&lt;float&gt;(sum2) / static_cast&lt;float&gt;(n2));</w:t>
            </w:r>
          </w:p>
          <w:p w14:paraId="1D13411D" w14:textId="77777777" w:rsidR="00EA3F0C" w:rsidRPr="00440DF3" w:rsidRDefault="00EA3F0C" w:rsidP="00C5028A">
            <w:pPr>
              <w:pStyle w:val="2-"/>
              <w:rPr>
                <w:color w:val="00B050"/>
              </w:rPr>
            </w:pPr>
            <w:r w:rsidRPr="00440DF3">
              <w:rPr>
                <w:color w:val="00B050"/>
              </w:rPr>
              <w:tab/>
            </w:r>
            <w:r w:rsidRPr="00440DF3">
              <w:rPr>
                <w:color w:val="FF0000"/>
              </w:rPr>
              <w:t>//丸め処理：</w:t>
            </w:r>
            <w:r w:rsidRPr="00440DF3">
              <w:rPr>
                <w:rFonts w:hint="eastAsia"/>
                <w:color w:val="FF0000"/>
              </w:rPr>
              <w:t>data1</w:t>
            </w:r>
          </w:p>
          <w:p w14:paraId="06B5AAE4" w14:textId="40309DE9" w:rsidR="00EA3F0C" w:rsidRDefault="00EA3F0C" w:rsidP="00C5028A">
            <w:pPr>
              <w:pStyle w:val="2-"/>
            </w:pPr>
            <w:r>
              <w:tab/>
              <w:t>for (int i = 0; i &lt; n1; ++i)</w:t>
            </w:r>
          </w:p>
          <w:p w14:paraId="02699D89" w14:textId="77777777" w:rsidR="00EA3F0C" w:rsidRDefault="00EA3F0C" w:rsidP="00C5028A">
            <w:pPr>
              <w:pStyle w:val="2-"/>
            </w:pPr>
            <w:r>
              <w:tab/>
              <w:t>{</w:t>
            </w:r>
          </w:p>
          <w:p w14:paraId="28CD46CB" w14:textId="3FCBC42F" w:rsidR="00EA3F0C" w:rsidRPr="0085465D" w:rsidRDefault="00EA3F0C" w:rsidP="00C5028A">
            <w:pPr>
              <w:pStyle w:val="2-"/>
              <w:rPr>
                <w:color w:val="FF0000"/>
              </w:rPr>
            </w:pPr>
            <w:r w:rsidRPr="0085465D">
              <w:rPr>
                <w:color w:val="FF0000"/>
              </w:rPr>
              <w:tab/>
            </w:r>
            <w:r w:rsidRPr="0085465D">
              <w:rPr>
                <w:color w:val="FF0000"/>
              </w:rPr>
              <w:tab/>
            </w:r>
            <w:r w:rsidR="002B62B3" w:rsidRPr="0085465D">
              <w:rPr>
                <w:color w:val="FF0000"/>
              </w:rPr>
              <w:t>data1[i]</w:t>
            </w:r>
            <w:r w:rsidR="002B62B3">
              <w:rPr>
                <w:color w:val="FF0000"/>
              </w:rPr>
              <w:t xml:space="preserve"> = round::calc</w:t>
            </w:r>
            <w:r w:rsidRPr="0085465D">
              <w:rPr>
                <w:color w:val="FF0000"/>
              </w:rPr>
              <w:t>(data1[i]);</w:t>
            </w:r>
          </w:p>
          <w:p w14:paraId="6621B229" w14:textId="77777777" w:rsidR="00EA3F0C" w:rsidRDefault="00EA3F0C" w:rsidP="00C5028A">
            <w:pPr>
              <w:pStyle w:val="2-"/>
            </w:pPr>
            <w:r>
              <w:tab/>
              <w:t>}</w:t>
            </w:r>
          </w:p>
          <w:p w14:paraId="35BCCCA0" w14:textId="77777777" w:rsidR="00EA3F0C" w:rsidRPr="00440DF3" w:rsidRDefault="00EA3F0C" w:rsidP="00C5028A">
            <w:pPr>
              <w:pStyle w:val="2-"/>
              <w:rPr>
                <w:color w:val="FF0000"/>
              </w:rPr>
            </w:pPr>
            <w:r w:rsidRPr="00440DF3">
              <w:rPr>
                <w:color w:val="00B050"/>
              </w:rPr>
              <w:tab/>
            </w:r>
            <w:r w:rsidRPr="00440DF3">
              <w:rPr>
                <w:color w:val="FF0000"/>
              </w:rPr>
              <w:t>//丸め処理：</w:t>
            </w:r>
            <w:r w:rsidRPr="00440DF3">
              <w:rPr>
                <w:rFonts w:hint="eastAsia"/>
                <w:color w:val="FF0000"/>
              </w:rPr>
              <w:t>data2</w:t>
            </w:r>
          </w:p>
          <w:p w14:paraId="2702E806" w14:textId="77777777" w:rsidR="00EA3F0C" w:rsidRDefault="00EA3F0C" w:rsidP="00C5028A">
            <w:pPr>
              <w:pStyle w:val="2-"/>
            </w:pPr>
            <w:r>
              <w:tab/>
              <w:t>for (int i = 0; i &lt; n2; ++i)</w:t>
            </w:r>
          </w:p>
          <w:p w14:paraId="358BF61D" w14:textId="77777777" w:rsidR="00EA3F0C" w:rsidRDefault="00EA3F0C" w:rsidP="00C5028A">
            <w:pPr>
              <w:pStyle w:val="2-"/>
            </w:pPr>
            <w:r>
              <w:tab/>
              <w:t>{</w:t>
            </w:r>
          </w:p>
          <w:p w14:paraId="0B210BF0" w14:textId="5FAE56F9" w:rsidR="002B62B3" w:rsidRPr="0085465D" w:rsidRDefault="002B62B3" w:rsidP="002B62B3">
            <w:pPr>
              <w:pStyle w:val="2-"/>
              <w:rPr>
                <w:color w:val="FF0000"/>
              </w:rPr>
            </w:pPr>
            <w:r w:rsidRPr="0085465D">
              <w:rPr>
                <w:color w:val="FF0000"/>
              </w:rPr>
              <w:tab/>
            </w:r>
            <w:r w:rsidRPr="0085465D">
              <w:rPr>
                <w:color w:val="FF0000"/>
              </w:rPr>
              <w:tab/>
            </w:r>
            <w:r>
              <w:rPr>
                <w:color w:val="FF0000"/>
              </w:rPr>
              <w:t>d</w:t>
            </w:r>
            <w:r w:rsidRPr="0085465D">
              <w:rPr>
                <w:color w:val="FF0000"/>
              </w:rPr>
              <w:t>ata</w:t>
            </w:r>
            <w:r>
              <w:rPr>
                <w:color w:val="FF0000"/>
              </w:rPr>
              <w:t>2</w:t>
            </w:r>
            <w:r w:rsidRPr="0085465D">
              <w:rPr>
                <w:color w:val="FF0000"/>
              </w:rPr>
              <w:t>[i]</w:t>
            </w:r>
            <w:r>
              <w:rPr>
                <w:color w:val="FF0000"/>
              </w:rPr>
              <w:t xml:space="preserve"> = round::calc</w:t>
            </w:r>
            <w:r w:rsidRPr="0085465D">
              <w:rPr>
                <w:color w:val="FF0000"/>
              </w:rPr>
              <w:t>(data</w:t>
            </w:r>
            <w:r>
              <w:rPr>
                <w:color w:val="FF0000"/>
              </w:rPr>
              <w:t>2</w:t>
            </w:r>
            <w:r w:rsidRPr="0085465D">
              <w:rPr>
                <w:color w:val="FF0000"/>
              </w:rPr>
              <w:t>[i]);</w:t>
            </w:r>
          </w:p>
          <w:p w14:paraId="63B0ADEE" w14:textId="77777777" w:rsidR="00EA3F0C" w:rsidRDefault="00EA3F0C" w:rsidP="00C5028A">
            <w:pPr>
              <w:pStyle w:val="2-"/>
            </w:pPr>
            <w:r>
              <w:tab/>
              <w:t>}</w:t>
            </w:r>
          </w:p>
          <w:p w14:paraId="0C0D6B3D" w14:textId="77777777" w:rsidR="00EA3F0C" w:rsidRDefault="00EA3F0C" w:rsidP="00C5028A">
            <w:pPr>
              <w:pStyle w:val="2-"/>
              <w:rPr>
                <w:color w:val="00B050"/>
              </w:rPr>
            </w:pPr>
            <w:r>
              <w:tab/>
            </w:r>
            <w:r w:rsidRPr="00440DF3">
              <w:rPr>
                <w:color w:val="00B050"/>
              </w:rPr>
              <w:t>//丸め実行</w:t>
            </w:r>
            <w:r>
              <w:rPr>
                <w:color w:val="00B050"/>
              </w:rPr>
              <w:t>後</w:t>
            </w:r>
            <w:r w:rsidRPr="00440DF3">
              <w:rPr>
                <w:color w:val="00B050"/>
              </w:rPr>
              <w:t>ログ出力</w:t>
            </w:r>
          </w:p>
          <w:p w14:paraId="79D7CC96" w14:textId="77777777" w:rsidR="00EA3F0C" w:rsidRDefault="00EA3F0C" w:rsidP="00C5028A">
            <w:pPr>
              <w:pStyle w:val="2-"/>
            </w:pPr>
            <w:r>
              <w:tab/>
              <w:t>printf("&lt;AFTER&gt;\n");</w:t>
            </w:r>
          </w:p>
          <w:p w14:paraId="66D096FE" w14:textId="77777777" w:rsidR="00EA3F0C" w:rsidRPr="00440DF3" w:rsidRDefault="00EA3F0C" w:rsidP="00C5028A">
            <w:pPr>
              <w:pStyle w:val="2-"/>
              <w:rPr>
                <w:color w:val="00B050"/>
              </w:rPr>
            </w:pPr>
            <w:r>
              <w:tab/>
            </w:r>
            <w:r w:rsidRPr="00440DF3">
              <w:rPr>
                <w:color w:val="00B050"/>
              </w:rPr>
              <w:t>//</w:t>
            </w:r>
            <w:r>
              <w:rPr>
                <w:color w:val="00B050"/>
              </w:rPr>
              <w:t>ログ出力：</w:t>
            </w:r>
            <w:r w:rsidRPr="00440DF3">
              <w:rPr>
                <w:color w:val="00B050"/>
              </w:rPr>
              <w:t>data1</w:t>
            </w:r>
          </w:p>
          <w:p w14:paraId="6B3D7BE4" w14:textId="77777777" w:rsidR="00EA3F0C" w:rsidRDefault="00EA3F0C" w:rsidP="00C5028A">
            <w:pPr>
              <w:pStyle w:val="2-"/>
            </w:pPr>
            <w:r>
              <w:tab/>
              <w:t>printf("data1=");</w:t>
            </w:r>
          </w:p>
          <w:p w14:paraId="30C6D011" w14:textId="77777777" w:rsidR="00EA3F0C" w:rsidRDefault="00EA3F0C" w:rsidP="00C5028A">
            <w:pPr>
              <w:pStyle w:val="2-"/>
            </w:pPr>
            <w:r>
              <w:tab/>
              <w:t>sum1 = 0;</w:t>
            </w:r>
          </w:p>
          <w:p w14:paraId="5628E7ED" w14:textId="77777777" w:rsidR="00EA3F0C" w:rsidRDefault="00EA3F0C" w:rsidP="00C5028A">
            <w:pPr>
              <w:pStyle w:val="2-"/>
            </w:pPr>
            <w:r>
              <w:tab/>
              <w:t>for (int i = 0; i &lt; n1; ++i)</w:t>
            </w:r>
          </w:p>
          <w:p w14:paraId="7A56616F" w14:textId="77777777" w:rsidR="00EA3F0C" w:rsidRDefault="00EA3F0C" w:rsidP="00C5028A">
            <w:pPr>
              <w:pStyle w:val="2-"/>
            </w:pPr>
            <w:r>
              <w:tab/>
              <w:t>{</w:t>
            </w:r>
          </w:p>
          <w:p w14:paraId="5EE4E691" w14:textId="77777777" w:rsidR="00EA3F0C" w:rsidRDefault="00EA3F0C" w:rsidP="00C5028A">
            <w:pPr>
              <w:pStyle w:val="2-"/>
            </w:pPr>
            <w:r>
              <w:tab/>
            </w:r>
            <w:r>
              <w:tab/>
              <w:t>sum1 += data1[i];</w:t>
            </w:r>
          </w:p>
          <w:p w14:paraId="0E6E43A3" w14:textId="77777777" w:rsidR="00EA3F0C" w:rsidRDefault="00EA3F0C" w:rsidP="00C5028A">
            <w:pPr>
              <w:pStyle w:val="2-"/>
            </w:pPr>
            <w:r>
              <w:tab/>
            </w:r>
            <w:r>
              <w:tab/>
              <w:t>printf(" %d", data1[i]);</w:t>
            </w:r>
          </w:p>
          <w:p w14:paraId="37257A77" w14:textId="77777777" w:rsidR="00EA3F0C" w:rsidRDefault="00EA3F0C" w:rsidP="00C5028A">
            <w:pPr>
              <w:pStyle w:val="2-"/>
            </w:pPr>
            <w:r>
              <w:tab/>
              <w:t>}</w:t>
            </w:r>
          </w:p>
          <w:p w14:paraId="33D7EE30" w14:textId="77777777" w:rsidR="00EA3F0C" w:rsidRDefault="00EA3F0C" w:rsidP="00C5028A">
            <w:pPr>
              <w:pStyle w:val="2-"/>
            </w:pPr>
            <w:r>
              <w:tab/>
              <w:t>printf(" (sum=%d, avg=%.1f)\n", sum1, static_cast&lt;float&gt;(sum1) / static_cast&lt;float&gt;(n1));</w:t>
            </w:r>
          </w:p>
          <w:p w14:paraId="7DD981CC" w14:textId="77777777" w:rsidR="00EA3F0C" w:rsidRPr="00440DF3" w:rsidRDefault="00EA3F0C" w:rsidP="00C5028A">
            <w:pPr>
              <w:pStyle w:val="2-"/>
              <w:rPr>
                <w:color w:val="00B050"/>
              </w:rPr>
            </w:pPr>
            <w:r w:rsidRPr="00440DF3">
              <w:rPr>
                <w:color w:val="00B050"/>
              </w:rPr>
              <w:tab/>
              <w:t>//</w:t>
            </w:r>
            <w:r>
              <w:rPr>
                <w:color w:val="00B050"/>
              </w:rPr>
              <w:t>ログ出力：</w:t>
            </w:r>
            <w:r w:rsidRPr="00440DF3">
              <w:rPr>
                <w:color w:val="00B050"/>
              </w:rPr>
              <w:t>data2</w:t>
            </w:r>
          </w:p>
          <w:p w14:paraId="1C557190" w14:textId="77777777" w:rsidR="00EA3F0C" w:rsidRDefault="00EA3F0C" w:rsidP="00C5028A">
            <w:pPr>
              <w:pStyle w:val="2-"/>
            </w:pPr>
            <w:r>
              <w:tab/>
              <w:t>printf("data2=");</w:t>
            </w:r>
          </w:p>
          <w:p w14:paraId="14F25DEF" w14:textId="77777777" w:rsidR="00EA3F0C" w:rsidRDefault="00EA3F0C" w:rsidP="00C5028A">
            <w:pPr>
              <w:pStyle w:val="2-"/>
            </w:pPr>
            <w:r>
              <w:tab/>
              <w:t>sum2 = 0;</w:t>
            </w:r>
          </w:p>
          <w:p w14:paraId="310A4B47" w14:textId="77777777" w:rsidR="00EA3F0C" w:rsidRDefault="00EA3F0C" w:rsidP="00C5028A">
            <w:pPr>
              <w:pStyle w:val="2-"/>
            </w:pPr>
            <w:r>
              <w:tab/>
              <w:t>for (int i = 0; i &lt; n2; ++i)</w:t>
            </w:r>
          </w:p>
          <w:p w14:paraId="72F6B822" w14:textId="77777777" w:rsidR="00EA3F0C" w:rsidRDefault="00EA3F0C" w:rsidP="00C5028A">
            <w:pPr>
              <w:pStyle w:val="2-"/>
            </w:pPr>
            <w:r>
              <w:tab/>
              <w:t>{</w:t>
            </w:r>
          </w:p>
          <w:p w14:paraId="7E02EC48" w14:textId="77777777" w:rsidR="00EA3F0C" w:rsidRDefault="00EA3F0C" w:rsidP="00C5028A">
            <w:pPr>
              <w:pStyle w:val="2-"/>
            </w:pPr>
            <w:r>
              <w:tab/>
            </w:r>
            <w:r>
              <w:tab/>
              <w:t>sum2 += data2[i];</w:t>
            </w:r>
          </w:p>
          <w:p w14:paraId="512F70C7" w14:textId="77777777" w:rsidR="00EA3F0C" w:rsidRDefault="00EA3F0C" w:rsidP="00C5028A">
            <w:pPr>
              <w:pStyle w:val="2-"/>
            </w:pPr>
            <w:r>
              <w:tab/>
            </w:r>
            <w:r>
              <w:tab/>
              <w:t>printf(" %d", data2[i]);</w:t>
            </w:r>
          </w:p>
          <w:p w14:paraId="24066E6B" w14:textId="77777777" w:rsidR="00EA3F0C" w:rsidRDefault="00EA3F0C" w:rsidP="00C5028A">
            <w:pPr>
              <w:pStyle w:val="2-"/>
            </w:pPr>
            <w:r>
              <w:tab/>
              <w:t>}</w:t>
            </w:r>
          </w:p>
          <w:p w14:paraId="25C6B678" w14:textId="77777777" w:rsidR="00EA3F0C" w:rsidRDefault="00EA3F0C" w:rsidP="00C5028A">
            <w:pPr>
              <w:pStyle w:val="2-"/>
            </w:pPr>
            <w:r>
              <w:tab/>
              <w:t>printf(" (sum=%d, avg=%.1f)\n", sum2, static_cast&lt;float&gt;(sum2) / static_cast&lt;float&gt;(n2));</w:t>
            </w:r>
          </w:p>
          <w:p w14:paraId="5352EAE4" w14:textId="77777777" w:rsidR="00EA3F0C" w:rsidRDefault="00EA3F0C" w:rsidP="00C5028A">
            <w:pPr>
              <w:pStyle w:val="2-"/>
            </w:pPr>
            <w:r>
              <w:t>}</w:t>
            </w:r>
          </w:p>
        </w:tc>
      </w:tr>
    </w:tbl>
    <w:p w14:paraId="4DE53E9D" w14:textId="7A734CAC" w:rsidR="002B62B3" w:rsidRDefault="002B62B3" w:rsidP="002B62B3">
      <w:pPr>
        <w:pStyle w:val="a9"/>
        <w:spacing w:beforeLines="50" w:before="180"/>
        <w:ind w:firstLine="283"/>
      </w:pPr>
      <w:r>
        <w:rPr>
          <w:rFonts w:hint="eastAsia"/>
        </w:rPr>
        <w:lastRenderedPageBreak/>
        <w:t>関数の中で関数を定義することはできないが、クラス／構造体は定義できる。</w:t>
      </w:r>
    </w:p>
    <w:p w14:paraId="07F93DCB" w14:textId="77777777" w:rsidR="002B62B3" w:rsidRDefault="002B62B3" w:rsidP="002B62B3">
      <w:pPr>
        <w:pStyle w:val="a9"/>
        <w:ind w:firstLine="283"/>
      </w:pPr>
      <w:r>
        <w:rPr>
          <w:rFonts w:hint="eastAsia"/>
        </w:rPr>
        <w:t>これを利用し、関数内のクラス／構造体のメンバー関数としてロジックを定義することができる。</w:t>
      </w:r>
    </w:p>
    <w:p w14:paraId="597E66C4" w14:textId="3AD83F95" w:rsidR="00D532D9" w:rsidRDefault="00D532D9" w:rsidP="00D532D9">
      <w:pPr>
        <w:pStyle w:val="3"/>
        <w:ind w:leftChars="-6" w:left="284"/>
      </w:pPr>
      <w:bookmarkStart w:id="22" w:name="_Toc378965771"/>
      <w:r>
        <w:rPr>
          <w:rFonts w:hint="eastAsia"/>
        </w:rPr>
        <w:t>最適化③：関数オブジェクト化</w:t>
      </w:r>
      <w:bookmarkEnd w:id="22"/>
    </w:p>
    <w:p w14:paraId="3FAE5D2E" w14:textId="77777777" w:rsidR="002517FD" w:rsidRDefault="00041829" w:rsidP="003C7DF5">
      <w:pPr>
        <w:pStyle w:val="a9"/>
        <w:ind w:firstLine="283"/>
      </w:pPr>
      <w:r>
        <w:rPr>
          <w:rFonts w:hint="eastAsia"/>
        </w:rPr>
        <w:t>この「関数内にクラスを定義できる」という点を利用し、更に共通化を進める。</w:t>
      </w:r>
    </w:p>
    <w:p w14:paraId="185031FA" w14:textId="1F3995A4" w:rsidR="002B62B3" w:rsidRDefault="00041829" w:rsidP="002517FD">
      <w:pPr>
        <w:pStyle w:val="a9"/>
        <w:ind w:firstLine="283"/>
      </w:pPr>
      <w:r>
        <w:rPr>
          <w:rFonts w:hint="eastAsia"/>
        </w:rPr>
        <w:t>関数内に何度も登場するループ処理、プリント処理、平均算出処理も共通化する。ここで、ループ処理を共通化するために「関数オブジェクト」の手法を取る。</w:t>
      </w:r>
    </w:p>
    <w:p w14:paraId="650A96A9" w14:textId="2DB0F08F" w:rsidR="00041829" w:rsidRDefault="00041829" w:rsidP="00041829">
      <w:pPr>
        <w:pStyle w:val="a9"/>
        <w:spacing w:beforeLines="50" w:before="180"/>
        <w:ind w:firstLine="283"/>
      </w:pPr>
      <w:r>
        <w:rPr>
          <w:rFonts w:hint="eastAsia"/>
        </w:rPr>
        <w:t>「関数オブジェクト</w:t>
      </w:r>
      <w:r w:rsidR="009A485D">
        <w:fldChar w:fldCharType="begin"/>
      </w:r>
      <w:r w:rsidR="009A485D">
        <w:instrText xml:space="preserve"> XE "</w:instrText>
      </w:r>
      <w:r w:rsidR="009A485D">
        <w:instrText>関数オブジェクト</w:instrText>
      </w:r>
      <w:r w:rsidR="009A485D">
        <w:instrText>" \y “</w:instrText>
      </w:r>
      <w:r w:rsidR="009A485D">
        <w:instrText>かんすうおぶじぇくと</w:instrText>
      </w:r>
      <w:r w:rsidR="009A485D">
        <w:instrText xml:space="preserve">” </w:instrText>
      </w:r>
      <w:r w:rsidR="009A485D">
        <w:fldChar w:fldCharType="end"/>
      </w:r>
      <w:r>
        <w:rPr>
          <w:rFonts w:hint="eastAsia"/>
        </w:rPr>
        <w:t>」は、</w:t>
      </w:r>
      <w:r>
        <w:rPr>
          <w:rFonts w:hint="eastAsia"/>
        </w:rPr>
        <w:t>operator()</w:t>
      </w:r>
      <w:r w:rsidR="0007332C">
        <w:fldChar w:fldCharType="begin"/>
      </w:r>
      <w:r w:rsidR="0007332C">
        <w:instrText xml:space="preserve"> XE "</w:instrText>
      </w:r>
      <w:r w:rsidR="0007332C">
        <w:rPr>
          <w:rFonts w:hint="eastAsia"/>
        </w:rPr>
        <w:instrText>o</w:instrText>
      </w:r>
      <w:r w:rsidR="0007332C">
        <w:instrText>perator</w:instrText>
      </w:r>
      <w:r w:rsidR="0007332C">
        <w:instrText>演算子</w:instrText>
      </w:r>
      <w:r w:rsidR="0007332C">
        <w:instrText>" \y “</w:instrText>
      </w:r>
      <w:r w:rsidR="0007332C">
        <w:rPr>
          <w:rFonts w:hint="eastAsia"/>
        </w:rPr>
        <w:instrText>o</w:instrText>
      </w:r>
      <w:r w:rsidR="0007332C">
        <w:instrText>perator</w:instrText>
      </w:r>
      <w:r w:rsidR="0007332C">
        <w:instrText>えんざんし</w:instrText>
      </w:r>
      <w:r w:rsidR="0007332C">
        <w:instrText xml:space="preserve">” </w:instrText>
      </w:r>
      <w:r w:rsidR="0007332C">
        <w:fldChar w:fldCharType="end"/>
      </w:r>
      <w:r>
        <w:rPr>
          <w:rFonts w:hint="eastAsia"/>
        </w:rPr>
        <w:t xml:space="preserve"> </w:t>
      </w:r>
      <w:r>
        <w:rPr>
          <w:rFonts w:hint="eastAsia"/>
        </w:rPr>
        <w:t>をオーバーロードしたクラス／構造体である。ループ処理をテンプレート化し、「</w:t>
      </w:r>
      <w:r>
        <w:rPr>
          <w:rFonts w:hint="eastAsia"/>
        </w:rPr>
        <w:t>T</w:t>
      </w:r>
      <w:r>
        <w:rPr>
          <w:rFonts w:hint="eastAsia"/>
        </w:rPr>
        <w:t>型の参照を関数オブジェクトに受け渡す」と規定することで処理を汎用化する。</w:t>
      </w:r>
    </w:p>
    <w:p w14:paraId="7DE34B05" w14:textId="2F13318C" w:rsidR="00041829" w:rsidRPr="00986F18" w:rsidRDefault="00041829" w:rsidP="00041829">
      <w:pPr>
        <w:pStyle w:val="a9"/>
        <w:keepNext/>
        <w:widowControl/>
        <w:spacing w:beforeLines="50" w:before="180"/>
        <w:ind w:firstLineChars="0" w:firstLine="0"/>
        <w:rPr>
          <w:sz w:val="20"/>
          <w:szCs w:val="20"/>
        </w:rPr>
      </w:pPr>
      <w:r>
        <w:rPr>
          <w:rFonts w:hint="eastAsia"/>
          <w:sz w:val="20"/>
          <w:szCs w:val="20"/>
        </w:rPr>
        <w:t>最適化③：ループ処理を汎用化し、関数オブジェクトで作成した共通ロジックを実行する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41829" w14:paraId="2814575F" w14:textId="77777777" w:rsidTr="00C5028A">
        <w:tc>
          <w:tcPr>
            <w:tcW w:w="8494" w:type="dxa"/>
          </w:tcPr>
          <w:p w14:paraId="158CA9E7" w14:textId="060B6F5B" w:rsidR="00C5028A" w:rsidRPr="00C5028A" w:rsidRDefault="00C5028A" w:rsidP="00C5028A">
            <w:pPr>
              <w:pStyle w:val="2-"/>
              <w:rPr>
                <w:color w:val="FF0000"/>
              </w:rPr>
            </w:pPr>
            <w:r w:rsidRPr="00C5028A">
              <w:rPr>
                <w:rFonts w:hint="eastAsia"/>
                <w:color w:val="FF0000"/>
              </w:rPr>
              <w:t>//</w:t>
            </w:r>
            <w:r>
              <w:rPr>
                <w:rFonts w:hint="eastAsia"/>
                <w:color w:val="FF0000"/>
              </w:rPr>
              <w:t>汎用</w:t>
            </w:r>
            <w:r w:rsidRPr="00C5028A">
              <w:rPr>
                <w:rFonts w:hint="eastAsia"/>
                <w:color w:val="FF0000"/>
              </w:rPr>
              <w:t>ループ処理テンプレート関数</w:t>
            </w:r>
          </w:p>
          <w:p w14:paraId="2592D9EF" w14:textId="77777777" w:rsidR="00C5028A" w:rsidRPr="00C5028A" w:rsidRDefault="00C5028A" w:rsidP="00C5028A">
            <w:pPr>
              <w:pStyle w:val="2-"/>
            </w:pPr>
            <w:r w:rsidRPr="00C5028A">
              <w:t>template&lt;typename T, class F&gt;</w:t>
            </w:r>
          </w:p>
          <w:p w14:paraId="0DBF6D62" w14:textId="1C3546DB" w:rsidR="00C5028A" w:rsidRPr="00C5028A" w:rsidRDefault="007A5052" w:rsidP="00BA5CAB">
            <w:pPr>
              <w:pStyle w:val="2-"/>
              <w:tabs>
                <w:tab w:val="clear" w:pos="3366"/>
              </w:tabs>
            </w:pPr>
            <w:r>
              <w:t xml:space="preserve">inline </w:t>
            </w:r>
            <w:r w:rsidR="00C5028A" w:rsidRPr="00C5028A">
              <w:t xml:space="preserve">void </w:t>
            </w:r>
            <w:r w:rsidR="00C5028A" w:rsidRPr="00BB7660">
              <w:rPr>
                <w:color w:val="FF0000"/>
              </w:rPr>
              <w:t>for_each_array</w:t>
            </w:r>
            <w:r w:rsidR="00C5028A" w:rsidRPr="00C5028A">
              <w:t xml:space="preserve">(T* data, int n, </w:t>
            </w:r>
            <w:r w:rsidR="00C5028A" w:rsidRPr="00BA5CAB">
              <w:rPr>
                <w:color w:val="FF0000"/>
              </w:rPr>
              <w:t>F&amp; functor</w:t>
            </w:r>
            <w:r w:rsidR="00C5028A" w:rsidRPr="00C5028A">
              <w:t>)</w:t>
            </w:r>
            <w:r>
              <w:t xml:space="preserve"> </w:t>
            </w:r>
            <w:r w:rsidR="00BA5CAB" w:rsidRPr="00BA5CAB">
              <w:rPr>
                <w:color w:val="FF0000"/>
              </w:rPr>
              <w:t>//</w:t>
            </w:r>
            <w:r w:rsidR="00BA5CAB" w:rsidRPr="00BA5CAB">
              <w:rPr>
                <w:rFonts w:hint="eastAsia"/>
                <w:color w:val="FF0000"/>
              </w:rPr>
              <w:t>データの配列，データの要素数、関数オブジェクトを受け取る</w:t>
            </w:r>
          </w:p>
          <w:p w14:paraId="03D40DFD" w14:textId="77777777" w:rsidR="00C5028A" w:rsidRPr="00C5028A" w:rsidRDefault="00C5028A" w:rsidP="00C5028A">
            <w:pPr>
              <w:pStyle w:val="2-"/>
            </w:pPr>
            <w:r w:rsidRPr="00C5028A">
              <w:t>{</w:t>
            </w:r>
          </w:p>
          <w:p w14:paraId="79295E07" w14:textId="763EF7B8" w:rsidR="00C5028A" w:rsidRPr="00BA5CAB" w:rsidRDefault="00C5028A" w:rsidP="00C5028A">
            <w:pPr>
              <w:pStyle w:val="2-"/>
              <w:rPr>
                <w:color w:val="00B050"/>
              </w:rPr>
            </w:pPr>
            <w:r w:rsidRPr="00C5028A">
              <w:tab/>
              <w:t>for (int i = 0; i &lt; n; ++i, ++data)</w:t>
            </w:r>
            <w:r w:rsidR="00BA5CAB" w:rsidRPr="00BA5CAB">
              <w:rPr>
                <w:color w:val="00B050"/>
              </w:rPr>
              <w:tab/>
              <w:t>//</w:t>
            </w:r>
            <w:r w:rsidR="00BA5CAB" w:rsidRPr="00BA5CAB">
              <w:rPr>
                <w:rFonts w:hint="eastAsia"/>
                <w:color w:val="00B050"/>
              </w:rPr>
              <w:t>型Tのデータを、受け取った要素数分のループで処理する</w:t>
            </w:r>
          </w:p>
          <w:p w14:paraId="43091872" w14:textId="77777777" w:rsidR="00C5028A" w:rsidRPr="00C5028A" w:rsidRDefault="00C5028A" w:rsidP="00C5028A">
            <w:pPr>
              <w:pStyle w:val="2-"/>
            </w:pPr>
            <w:r w:rsidRPr="00C5028A">
              <w:tab/>
              <w:t>{</w:t>
            </w:r>
          </w:p>
          <w:p w14:paraId="4EFBA874" w14:textId="740D8CF4" w:rsidR="00C5028A" w:rsidRPr="00BA5CAB" w:rsidRDefault="00C5028A" w:rsidP="00C5028A">
            <w:pPr>
              <w:pStyle w:val="2-"/>
              <w:rPr>
                <w:color w:val="FF0000"/>
              </w:rPr>
            </w:pPr>
            <w:r w:rsidRPr="00C5028A">
              <w:tab/>
            </w:r>
            <w:r w:rsidRPr="00C5028A">
              <w:tab/>
            </w:r>
            <w:r w:rsidRPr="00BB7660">
              <w:rPr>
                <w:color w:val="FF0000"/>
              </w:rPr>
              <w:t>functor</w:t>
            </w:r>
            <w:r w:rsidRPr="00C5028A">
              <w:t>(*data);</w:t>
            </w:r>
            <w:r w:rsidR="007A5052">
              <w:t xml:space="preserve"> </w:t>
            </w:r>
            <w:r w:rsidR="00BA5CAB" w:rsidRPr="00BA5CAB">
              <w:rPr>
                <w:color w:val="FF0000"/>
              </w:rPr>
              <w:t>//</w:t>
            </w:r>
            <w:r w:rsidR="00BA5CAB" w:rsidRPr="00BA5CAB">
              <w:rPr>
                <w:rFonts w:hint="eastAsia"/>
                <w:color w:val="FF0000"/>
              </w:rPr>
              <w:t>関数オブジェクト</w:t>
            </w:r>
            <w:r w:rsidR="00BB7660">
              <w:rPr>
                <w:rFonts w:hint="eastAsia"/>
                <w:color w:val="FF0000"/>
              </w:rPr>
              <w:t>呼び出し：</w:t>
            </w:r>
            <w:r w:rsidR="00BA5CAB" w:rsidRPr="00BA5CAB">
              <w:rPr>
                <w:rFonts w:hint="eastAsia"/>
                <w:color w:val="FF0000"/>
              </w:rPr>
              <w:t>型Tのデータを</w:t>
            </w:r>
            <w:r w:rsidR="00BB7660">
              <w:rPr>
                <w:rFonts w:hint="eastAsia"/>
                <w:color w:val="FF0000"/>
              </w:rPr>
              <w:t>受け渡す</w:t>
            </w:r>
          </w:p>
          <w:p w14:paraId="277A3838" w14:textId="77777777" w:rsidR="00C5028A" w:rsidRPr="00C5028A" w:rsidRDefault="00C5028A" w:rsidP="00C5028A">
            <w:pPr>
              <w:pStyle w:val="2-"/>
            </w:pPr>
            <w:r w:rsidRPr="00C5028A">
              <w:tab/>
              <w:t>}</w:t>
            </w:r>
          </w:p>
          <w:p w14:paraId="045E1C36" w14:textId="16CB7A2A" w:rsidR="00C5028A" w:rsidRPr="00C5028A" w:rsidRDefault="00C5028A" w:rsidP="00C5028A">
            <w:pPr>
              <w:pStyle w:val="2-"/>
            </w:pPr>
            <w:r w:rsidRPr="00C5028A">
              <w:lastRenderedPageBreak/>
              <w:t>}</w:t>
            </w:r>
          </w:p>
          <w:p w14:paraId="13C1F62E" w14:textId="77777777" w:rsidR="00041829" w:rsidRPr="00440DF3" w:rsidRDefault="00041829" w:rsidP="00C5028A">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130E03D4" w14:textId="77777777" w:rsidR="00041829" w:rsidRDefault="00041829" w:rsidP="00C5028A">
            <w:pPr>
              <w:pStyle w:val="2-"/>
            </w:pPr>
            <w:r>
              <w:t>void func(int data1[], int n1, int data2[], int n2)</w:t>
            </w:r>
          </w:p>
          <w:p w14:paraId="1BB58993" w14:textId="77777777" w:rsidR="00041829" w:rsidRDefault="00041829" w:rsidP="00C5028A">
            <w:pPr>
              <w:pStyle w:val="2-"/>
            </w:pPr>
            <w:r>
              <w:t>{</w:t>
            </w:r>
          </w:p>
          <w:p w14:paraId="1E6B90AA" w14:textId="0D651B77" w:rsidR="00041829" w:rsidRPr="0085465D" w:rsidRDefault="00041829" w:rsidP="00C5028A">
            <w:pPr>
              <w:pStyle w:val="2-"/>
              <w:rPr>
                <w:color w:val="FF0000"/>
              </w:rPr>
            </w:pPr>
            <w:r>
              <w:rPr>
                <w:color w:val="FF0000"/>
              </w:rPr>
              <w:tab/>
            </w:r>
            <w:r w:rsidRPr="0085465D">
              <w:rPr>
                <w:rFonts w:hint="eastAsia"/>
                <w:color w:val="FF0000"/>
              </w:rPr>
              <w:t>//データ</w:t>
            </w:r>
            <w:r>
              <w:rPr>
                <w:rFonts w:hint="eastAsia"/>
                <w:color w:val="FF0000"/>
              </w:rPr>
              <w:t>表示＆集計関数オブジェクト用クラス</w:t>
            </w:r>
          </w:p>
          <w:p w14:paraId="2B69FDAA" w14:textId="77777777" w:rsidR="00041829" w:rsidRDefault="00041829" w:rsidP="00041829">
            <w:pPr>
              <w:pStyle w:val="2-"/>
            </w:pPr>
            <w:r>
              <w:tab/>
              <w:t>struct print{</w:t>
            </w:r>
          </w:p>
          <w:p w14:paraId="7ADB4F03" w14:textId="7DD64647" w:rsidR="00041829" w:rsidRPr="00041829" w:rsidRDefault="00041829" w:rsidP="00041829">
            <w:pPr>
              <w:pStyle w:val="2-"/>
              <w:rPr>
                <w:color w:val="FF0000"/>
              </w:rPr>
            </w:pPr>
            <w:r w:rsidRPr="00041829">
              <w:rPr>
                <w:color w:val="FF0000"/>
              </w:rPr>
              <w:tab/>
            </w:r>
            <w:r w:rsidRPr="00041829">
              <w:rPr>
                <w:color w:val="FF0000"/>
              </w:rPr>
              <w:tab/>
              <w:t>//</w:t>
            </w:r>
            <w:r w:rsidRPr="00041829">
              <w:rPr>
                <w:rFonts w:hint="eastAsia"/>
                <w:color w:val="FF0000"/>
              </w:rPr>
              <w:t>全件表示</w:t>
            </w:r>
          </w:p>
          <w:p w14:paraId="1C353CAD" w14:textId="77777777" w:rsidR="00041829" w:rsidRDefault="00041829" w:rsidP="00041829">
            <w:pPr>
              <w:pStyle w:val="2-"/>
            </w:pPr>
            <w:r>
              <w:tab/>
            </w:r>
            <w:r>
              <w:tab/>
              <w:t>void all(const char* name, int data[], int n)</w:t>
            </w:r>
          </w:p>
          <w:p w14:paraId="41656B20" w14:textId="77777777" w:rsidR="00041829" w:rsidRDefault="00041829" w:rsidP="00041829">
            <w:pPr>
              <w:pStyle w:val="2-"/>
            </w:pPr>
            <w:r>
              <w:tab/>
            </w:r>
            <w:r>
              <w:tab/>
              <w:t>{</w:t>
            </w:r>
          </w:p>
          <w:p w14:paraId="6ACB7FE4" w14:textId="77777777" w:rsidR="00041829" w:rsidRDefault="00041829" w:rsidP="00041829">
            <w:pPr>
              <w:pStyle w:val="2-"/>
            </w:pPr>
            <w:r>
              <w:tab/>
            </w:r>
            <w:r>
              <w:tab/>
            </w:r>
            <w:r>
              <w:tab/>
              <w:t>sum = 0;</w:t>
            </w:r>
          </w:p>
          <w:p w14:paraId="1BF642CB" w14:textId="77777777" w:rsidR="00041829" w:rsidRDefault="00041829" w:rsidP="00041829">
            <w:pPr>
              <w:pStyle w:val="2-"/>
            </w:pPr>
            <w:r>
              <w:tab/>
            </w:r>
            <w:r>
              <w:tab/>
            </w:r>
            <w:r>
              <w:tab/>
              <w:t>printf("%s=", name);</w:t>
            </w:r>
          </w:p>
          <w:p w14:paraId="516D2E0D" w14:textId="284D94A6" w:rsidR="00041829" w:rsidRDefault="00041829" w:rsidP="00041829">
            <w:pPr>
              <w:pStyle w:val="2-"/>
            </w:pPr>
            <w:r>
              <w:tab/>
            </w:r>
            <w:r>
              <w:tab/>
            </w:r>
            <w:r>
              <w:tab/>
            </w:r>
            <w:r w:rsidRPr="00BB7660">
              <w:rPr>
                <w:color w:val="FF0000"/>
              </w:rPr>
              <w:t>for_each_array</w:t>
            </w:r>
            <w:r>
              <w:t xml:space="preserve">(data, n, </w:t>
            </w:r>
            <w:r w:rsidRPr="00BB7660">
              <w:rPr>
                <w:color w:val="FF0000"/>
              </w:rPr>
              <w:t>*this</w:t>
            </w:r>
            <w:r>
              <w:t>);</w:t>
            </w:r>
            <w:r w:rsidR="007A5052">
              <w:t xml:space="preserve"> </w:t>
            </w:r>
            <w:r w:rsidR="00BB7660" w:rsidRPr="00BB7660">
              <w:rPr>
                <w:color w:val="FF0000"/>
              </w:rPr>
              <w:t>//</w:t>
            </w:r>
            <w:r w:rsidR="00BB7660" w:rsidRPr="00BB7660">
              <w:rPr>
                <w:rFonts w:hint="eastAsia"/>
                <w:color w:val="FF0000"/>
              </w:rPr>
              <w:t>関数オブジェクトとして自分を渡している</w:t>
            </w:r>
          </w:p>
          <w:p w14:paraId="648C8D6D" w14:textId="77777777" w:rsidR="00041829" w:rsidRDefault="00041829" w:rsidP="00041829">
            <w:pPr>
              <w:pStyle w:val="2-"/>
            </w:pPr>
            <w:r>
              <w:tab/>
            </w:r>
            <w:r>
              <w:tab/>
            </w:r>
            <w:r>
              <w:tab/>
              <w:t>printf(" (sum=%d, avg=%.1f)\n", sum, static_cast&lt;float&gt;(sum) / static_cast&lt;float&gt;(n));</w:t>
            </w:r>
          </w:p>
          <w:p w14:paraId="7F1A6D3B" w14:textId="77777777" w:rsidR="00041829" w:rsidRDefault="00041829" w:rsidP="00041829">
            <w:pPr>
              <w:pStyle w:val="2-"/>
            </w:pPr>
            <w:r>
              <w:tab/>
            </w:r>
            <w:r>
              <w:tab/>
              <w:t>}</w:t>
            </w:r>
          </w:p>
          <w:p w14:paraId="33DD5A15" w14:textId="77777777" w:rsidR="00041829" w:rsidRDefault="00041829" w:rsidP="00041829">
            <w:pPr>
              <w:pStyle w:val="2-"/>
            </w:pPr>
            <w:r>
              <w:tab/>
            </w:r>
            <w:r>
              <w:tab/>
              <w:t>int sum;</w:t>
            </w:r>
          </w:p>
          <w:p w14:paraId="612AD60B" w14:textId="03AFEDCF" w:rsidR="00041829" w:rsidRPr="00041829" w:rsidRDefault="00041829" w:rsidP="00041829">
            <w:pPr>
              <w:pStyle w:val="2-"/>
              <w:rPr>
                <w:color w:val="FF0000"/>
              </w:rPr>
            </w:pPr>
            <w:r w:rsidRPr="00041829">
              <w:rPr>
                <w:color w:val="FF0000"/>
              </w:rPr>
              <w:tab/>
            </w:r>
            <w:r w:rsidRPr="00041829">
              <w:rPr>
                <w:color w:val="FF0000"/>
              </w:rPr>
              <w:tab/>
              <w:t>//</w:t>
            </w:r>
            <w:r w:rsidR="007A5052">
              <w:rPr>
                <w:color w:val="FF0000"/>
              </w:rPr>
              <w:t>関数オブジェクトのための</w:t>
            </w:r>
            <w:r w:rsidR="007A5052">
              <w:rPr>
                <w:rFonts w:hint="eastAsia"/>
                <w:color w:val="FF0000"/>
              </w:rPr>
              <w:t xml:space="preserve"> </w:t>
            </w:r>
            <w:r w:rsidRPr="00041829">
              <w:rPr>
                <w:color w:val="FF0000"/>
              </w:rPr>
              <w:t>()</w:t>
            </w:r>
            <w:r w:rsidR="007A5052">
              <w:rPr>
                <w:color w:val="FF0000"/>
              </w:rPr>
              <w:t>オペレータ関数</w:t>
            </w:r>
          </w:p>
          <w:p w14:paraId="4DD5B5F7" w14:textId="64AD8FDC" w:rsidR="00041829" w:rsidRDefault="00041829" w:rsidP="00041829">
            <w:pPr>
              <w:pStyle w:val="2-"/>
            </w:pPr>
            <w:r>
              <w:tab/>
            </w:r>
            <w:r>
              <w:tab/>
            </w:r>
            <w:r w:rsidR="007A5052">
              <w:t xml:space="preserve">inline </w:t>
            </w:r>
            <w:r>
              <w:t xml:space="preserve">void </w:t>
            </w:r>
            <w:r w:rsidRPr="00BB7660">
              <w:rPr>
                <w:color w:val="FF0000"/>
              </w:rPr>
              <w:t>operator()</w:t>
            </w:r>
            <w:r>
              <w:t>(int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p>
          <w:p w14:paraId="1AB29282" w14:textId="77777777" w:rsidR="00041829" w:rsidRDefault="00041829" w:rsidP="00041829">
            <w:pPr>
              <w:pStyle w:val="2-"/>
            </w:pPr>
            <w:r>
              <w:tab/>
            </w:r>
            <w:r>
              <w:tab/>
              <w:t>{</w:t>
            </w:r>
          </w:p>
          <w:p w14:paraId="4FAB4D88" w14:textId="77777777" w:rsidR="00041829" w:rsidRDefault="00041829" w:rsidP="00041829">
            <w:pPr>
              <w:pStyle w:val="2-"/>
            </w:pPr>
            <w:r>
              <w:tab/>
            </w:r>
            <w:r>
              <w:tab/>
            </w:r>
            <w:r>
              <w:tab/>
              <w:t>sum += data;</w:t>
            </w:r>
          </w:p>
          <w:p w14:paraId="79CA3F1B" w14:textId="77777777" w:rsidR="00041829" w:rsidRDefault="00041829" w:rsidP="00041829">
            <w:pPr>
              <w:pStyle w:val="2-"/>
            </w:pPr>
            <w:r>
              <w:tab/>
            </w:r>
            <w:r>
              <w:tab/>
            </w:r>
            <w:r>
              <w:tab/>
              <w:t>printf(" %d", data);</w:t>
            </w:r>
          </w:p>
          <w:p w14:paraId="5EE3F3CE" w14:textId="77777777" w:rsidR="00041829" w:rsidRDefault="00041829" w:rsidP="00041829">
            <w:pPr>
              <w:pStyle w:val="2-"/>
            </w:pPr>
            <w:r>
              <w:tab/>
            </w:r>
            <w:r>
              <w:tab/>
              <w:t>}</w:t>
            </w:r>
          </w:p>
          <w:p w14:paraId="6A0D0F8F" w14:textId="77777777" w:rsidR="00041829" w:rsidRDefault="00041829" w:rsidP="00041829">
            <w:pPr>
              <w:pStyle w:val="2-"/>
            </w:pPr>
            <w:r>
              <w:tab/>
              <w:t>};</w:t>
            </w:r>
          </w:p>
          <w:p w14:paraId="4C61F72E" w14:textId="2E33C236" w:rsidR="00041829" w:rsidRPr="0085465D" w:rsidRDefault="00041829" w:rsidP="00041829">
            <w:pPr>
              <w:pStyle w:val="2-"/>
              <w:rPr>
                <w:color w:val="FF0000"/>
              </w:rPr>
            </w:pPr>
            <w:r>
              <w:rPr>
                <w:color w:val="FF0000"/>
              </w:rPr>
              <w:tab/>
            </w:r>
            <w:r w:rsidRPr="0085465D">
              <w:rPr>
                <w:rFonts w:hint="eastAsia"/>
                <w:color w:val="FF0000"/>
              </w:rPr>
              <w:t>//データ丸め</w:t>
            </w:r>
            <w:r>
              <w:rPr>
                <w:rFonts w:hint="eastAsia"/>
                <w:color w:val="FF0000"/>
              </w:rPr>
              <w:t>関数オブジェクト用クラス</w:t>
            </w:r>
          </w:p>
          <w:p w14:paraId="121AC61B" w14:textId="77777777" w:rsidR="00041829" w:rsidRDefault="00041829" w:rsidP="00041829">
            <w:pPr>
              <w:pStyle w:val="2-"/>
            </w:pPr>
            <w:r>
              <w:tab/>
              <w:t>struct round{</w:t>
            </w:r>
          </w:p>
          <w:p w14:paraId="655480BE" w14:textId="3DBDDAD2" w:rsidR="00041829" w:rsidRPr="00041829" w:rsidRDefault="00041829" w:rsidP="00041829">
            <w:pPr>
              <w:pStyle w:val="2-"/>
              <w:rPr>
                <w:color w:val="FF0000"/>
              </w:rPr>
            </w:pPr>
            <w:r w:rsidRPr="00041829">
              <w:rPr>
                <w:color w:val="FF0000"/>
              </w:rPr>
              <w:tab/>
            </w:r>
            <w:r w:rsidRPr="00041829">
              <w:rPr>
                <w:color w:val="FF0000"/>
              </w:rPr>
              <w:tab/>
            </w:r>
            <w:r w:rsidR="007A5052" w:rsidRPr="00041829">
              <w:rPr>
                <w:color w:val="FF0000"/>
              </w:rPr>
              <w:t>//</w:t>
            </w:r>
            <w:r w:rsidR="007A5052">
              <w:rPr>
                <w:color w:val="FF0000"/>
              </w:rPr>
              <w:t>関数オブジェクトのための</w:t>
            </w:r>
            <w:r w:rsidR="007A5052">
              <w:rPr>
                <w:rFonts w:hint="eastAsia"/>
                <w:color w:val="FF0000"/>
              </w:rPr>
              <w:t xml:space="preserve"> </w:t>
            </w:r>
            <w:r w:rsidR="007A5052" w:rsidRPr="00041829">
              <w:rPr>
                <w:color w:val="FF0000"/>
              </w:rPr>
              <w:t>()</w:t>
            </w:r>
            <w:r w:rsidR="007A5052">
              <w:rPr>
                <w:color w:val="FF0000"/>
              </w:rPr>
              <w:t>オペレータ関数</w:t>
            </w:r>
          </w:p>
          <w:p w14:paraId="282EB587" w14:textId="4F526DDD" w:rsidR="00041829" w:rsidRDefault="00041829" w:rsidP="00041829">
            <w:pPr>
              <w:pStyle w:val="2-"/>
            </w:pPr>
            <w:r>
              <w:tab/>
            </w:r>
            <w:r>
              <w:tab/>
            </w:r>
            <w:r w:rsidR="007A5052">
              <w:t xml:space="preserve">inline </w:t>
            </w:r>
            <w:r>
              <w:t xml:space="preserve">void </w:t>
            </w:r>
            <w:r w:rsidRPr="00BB7660">
              <w:rPr>
                <w:color w:val="FF0000"/>
              </w:rPr>
              <w:t>operator()</w:t>
            </w:r>
            <w:r>
              <w:t>(int&amp; data)</w:t>
            </w:r>
            <w:r w:rsidR="007A5052">
              <w:t xml:space="preserve"> </w:t>
            </w:r>
            <w:r w:rsidR="00BB7660" w:rsidRPr="00BA5CAB">
              <w:rPr>
                <w:color w:val="FF0000"/>
              </w:rPr>
              <w:t>/</w:t>
            </w:r>
            <w:r w:rsidR="00BB7660">
              <w:rPr>
                <w:color w:val="FF0000"/>
              </w:rPr>
              <w:t>/</w:t>
            </w:r>
            <w:r w:rsidR="00BB7660">
              <w:rPr>
                <w:rFonts w:hint="eastAsia"/>
                <w:color w:val="FF0000"/>
              </w:rPr>
              <w:t>共通関数：</w:t>
            </w:r>
            <w:r w:rsidR="00BB7660" w:rsidRPr="00BA5CAB">
              <w:rPr>
                <w:rFonts w:hint="eastAsia"/>
                <w:color w:val="FF0000"/>
              </w:rPr>
              <w:t>型Tのデータを受け取る</w:t>
            </w:r>
            <w:r w:rsidR="00BB7660">
              <w:rPr>
                <w:rFonts w:hint="eastAsia"/>
                <w:color w:val="FF0000"/>
              </w:rPr>
              <w:t>：値を書き換えるので &amp; を付けている</w:t>
            </w:r>
          </w:p>
          <w:p w14:paraId="22F6CCF8" w14:textId="77777777" w:rsidR="00041829" w:rsidRDefault="00041829" w:rsidP="00041829">
            <w:pPr>
              <w:pStyle w:val="2-"/>
            </w:pPr>
            <w:r>
              <w:tab/>
            </w:r>
            <w:r>
              <w:tab/>
              <w:t>{</w:t>
            </w:r>
          </w:p>
          <w:p w14:paraId="71220029" w14:textId="77777777" w:rsidR="00041829" w:rsidRDefault="00041829" w:rsidP="00041829">
            <w:pPr>
              <w:pStyle w:val="2-"/>
            </w:pPr>
            <w:r>
              <w:tab/>
            </w:r>
            <w:r>
              <w:tab/>
            </w:r>
            <w:r>
              <w:tab/>
              <w:t>if (data &lt; 10)</w:t>
            </w:r>
          </w:p>
          <w:p w14:paraId="406D1C55" w14:textId="77777777" w:rsidR="00041829" w:rsidRDefault="00041829" w:rsidP="00041829">
            <w:pPr>
              <w:pStyle w:val="2-"/>
            </w:pPr>
            <w:r>
              <w:tab/>
            </w:r>
            <w:r>
              <w:tab/>
            </w:r>
            <w:r>
              <w:tab/>
            </w:r>
            <w:r>
              <w:tab/>
              <w:t>data = 10;</w:t>
            </w:r>
          </w:p>
          <w:p w14:paraId="34E4B109" w14:textId="77777777" w:rsidR="00041829" w:rsidRDefault="00041829" w:rsidP="00041829">
            <w:pPr>
              <w:pStyle w:val="2-"/>
            </w:pPr>
            <w:r>
              <w:tab/>
            </w:r>
            <w:r>
              <w:tab/>
            </w:r>
            <w:r>
              <w:tab/>
              <w:t>else if (data &gt; 100)</w:t>
            </w:r>
          </w:p>
          <w:p w14:paraId="44687D09" w14:textId="77777777" w:rsidR="00041829" w:rsidRDefault="00041829" w:rsidP="00041829">
            <w:pPr>
              <w:pStyle w:val="2-"/>
            </w:pPr>
            <w:r>
              <w:tab/>
            </w:r>
            <w:r>
              <w:tab/>
            </w:r>
            <w:r>
              <w:tab/>
            </w:r>
            <w:r>
              <w:tab/>
              <w:t>data = 100;</w:t>
            </w:r>
          </w:p>
          <w:p w14:paraId="7791A925" w14:textId="77777777" w:rsidR="00041829" w:rsidRDefault="00041829" w:rsidP="00041829">
            <w:pPr>
              <w:pStyle w:val="2-"/>
            </w:pPr>
            <w:r>
              <w:tab/>
            </w:r>
            <w:r>
              <w:tab/>
              <w:t>}</w:t>
            </w:r>
          </w:p>
          <w:p w14:paraId="2A12D958" w14:textId="77777777" w:rsidR="00041829" w:rsidRDefault="00041829" w:rsidP="00041829">
            <w:pPr>
              <w:pStyle w:val="2-"/>
            </w:pPr>
            <w:r>
              <w:tab/>
              <w:t>};</w:t>
            </w:r>
          </w:p>
          <w:p w14:paraId="5DFF9691" w14:textId="4A1DC6D2" w:rsidR="00ED38EF" w:rsidRDefault="00ED38EF" w:rsidP="00ED38EF">
            <w:pPr>
              <w:pStyle w:val="2-"/>
              <w:rPr>
                <w:color w:val="00B050"/>
              </w:rPr>
            </w:pPr>
            <w:r>
              <w:tab/>
            </w:r>
            <w:r w:rsidRPr="00440DF3">
              <w:rPr>
                <w:color w:val="00B050"/>
              </w:rPr>
              <w:t>//</w:t>
            </w:r>
            <w:r>
              <w:rPr>
                <w:rFonts w:hint="eastAsia"/>
                <w:color w:val="00B050"/>
              </w:rPr>
              <w:t>全体表示用のオブジェクト（集計が必要なため）</w:t>
            </w:r>
          </w:p>
          <w:p w14:paraId="3028C3D6" w14:textId="77777777" w:rsidR="00041829" w:rsidRDefault="00041829" w:rsidP="00041829">
            <w:pPr>
              <w:pStyle w:val="2-"/>
            </w:pPr>
            <w:r>
              <w:tab/>
              <w:t>print o;</w:t>
            </w:r>
          </w:p>
          <w:p w14:paraId="325DD164" w14:textId="77777777" w:rsidR="00041829" w:rsidRDefault="00041829" w:rsidP="00041829">
            <w:pPr>
              <w:pStyle w:val="2-"/>
              <w:rPr>
                <w:color w:val="00B050"/>
              </w:rPr>
            </w:pPr>
            <w:r>
              <w:tab/>
            </w:r>
            <w:r w:rsidRPr="00440DF3">
              <w:rPr>
                <w:color w:val="00B050"/>
              </w:rPr>
              <w:t>//丸め実行前ログ出力</w:t>
            </w:r>
          </w:p>
          <w:p w14:paraId="5436AC03" w14:textId="77777777" w:rsidR="00041829" w:rsidRDefault="00041829" w:rsidP="00041829">
            <w:pPr>
              <w:pStyle w:val="2-"/>
            </w:pPr>
            <w:r>
              <w:tab/>
              <w:t>printf("&lt;BEFORE&gt;\n");</w:t>
            </w:r>
          </w:p>
          <w:p w14:paraId="5071E241" w14:textId="77777777" w:rsidR="00041829" w:rsidRPr="00041829" w:rsidRDefault="00041829" w:rsidP="00041829">
            <w:pPr>
              <w:pStyle w:val="2-"/>
              <w:rPr>
                <w:color w:val="FF0000"/>
              </w:rPr>
            </w:pPr>
            <w:r>
              <w:tab/>
            </w:r>
            <w:r w:rsidRPr="00041829">
              <w:rPr>
                <w:color w:val="FF0000"/>
              </w:rPr>
              <w:t>//ログ出力：data1</w:t>
            </w:r>
          </w:p>
          <w:p w14:paraId="06D667C4" w14:textId="77777777" w:rsidR="00041829" w:rsidRDefault="00041829" w:rsidP="00041829">
            <w:pPr>
              <w:pStyle w:val="2-"/>
            </w:pPr>
            <w:r>
              <w:tab/>
              <w:t>o.all("data1", data1, n1);</w:t>
            </w:r>
          </w:p>
          <w:p w14:paraId="290CD4C9" w14:textId="3A2D75B9" w:rsidR="00041829" w:rsidRPr="00041829" w:rsidRDefault="00041829" w:rsidP="00041829">
            <w:pPr>
              <w:pStyle w:val="2-"/>
              <w:rPr>
                <w:color w:val="FF0000"/>
              </w:rPr>
            </w:pPr>
            <w:r>
              <w:tab/>
            </w:r>
            <w:r w:rsidRPr="00041829">
              <w:rPr>
                <w:color w:val="FF0000"/>
              </w:rPr>
              <w:t>//ログ出力：data2</w:t>
            </w:r>
          </w:p>
          <w:p w14:paraId="6A5784A5" w14:textId="77777777" w:rsidR="00041829" w:rsidRDefault="00041829" w:rsidP="00041829">
            <w:pPr>
              <w:pStyle w:val="2-"/>
            </w:pPr>
            <w:r>
              <w:tab/>
              <w:t>o.all("data2", data2, n2);</w:t>
            </w:r>
          </w:p>
          <w:p w14:paraId="073F9B92" w14:textId="77777777" w:rsidR="00041829" w:rsidRPr="00440DF3" w:rsidRDefault="00041829" w:rsidP="00041829">
            <w:pPr>
              <w:pStyle w:val="2-"/>
              <w:rPr>
                <w:color w:val="00B050"/>
              </w:rPr>
            </w:pPr>
            <w:r w:rsidRPr="00440DF3">
              <w:rPr>
                <w:color w:val="00B050"/>
              </w:rPr>
              <w:tab/>
            </w:r>
            <w:r w:rsidRPr="00440DF3">
              <w:rPr>
                <w:color w:val="FF0000"/>
              </w:rPr>
              <w:t>//丸め処理：</w:t>
            </w:r>
            <w:r w:rsidRPr="00440DF3">
              <w:rPr>
                <w:rFonts w:hint="eastAsia"/>
                <w:color w:val="FF0000"/>
              </w:rPr>
              <w:t>data1</w:t>
            </w:r>
          </w:p>
          <w:p w14:paraId="3A88A1DB" w14:textId="4ED4A9D1" w:rsidR="00041829" w:rsidRDefault="00041829" w:rsidP="00041829">
            <w:pPr>
              <w:pStyle w:val="2-"/>
            </w:pPr>
            <w:r>
              <w:tab/>
            </w:r>
            <w:r w:rsidRPr="00BB7660">
              <w:rPr>
                <w:color w:val="FF0000"/>
              </w:rPr>
              <w:t>for_each_array</w:t>
            </w:r>
            <w:r>
              <w:t xml:space="preserve">(data1, n1,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2E3FD4D5" w14:textId="368990F2" w:rsidR="00041829" w:rsidRPr="00440DF3" w:rsidRDefault="00041829" w:rsidP="00041829">
            <w:pPr>
              <w:pStyle w:val="2-"/>
              <w:rPr>
                <w:color w:val="00B050"/>
              </w:rPr>
            </w:pPr>
            <w:r w:rsidRPr="00440DF3">
              <w:rPr>
                <w:color w:val="00B050"/>
              </w:rPr>
              <w:tab/>
            </w:r>
            <w:r w:rsidRPr="00440DF3">
              <w:rPr>
                <w:color w:val="FF0000"/>
              </w:rPr>
              <w:t>//丸め処理：</w:t>
            </w:r>
            <w:r>
              <w:rPr>
                <w:rFonts w:hint="eastAsia"/>
                <w:color w:val="FF0000"/>
              </w:rPr>
              <w:t>data2</w:t>
            </w:r>
          </w:p>
          <w:p w14:paraId="26B62853" w14:textId="4C88007F" w:rsidR="00041829" w:rsidRDefault="00041829" w:rsidP="00041829">
            <w:pPr>
              <w:pStyle w:val="2-"/>
            </w:pPr>
            <w:r>
              <w:tab/>
            </w:r>
            <w:r w:rsidRPr="00BB7660">
              <w:rPr>
                <w:color w:val="FF0000"/>
              </w:rPr>
              <w:t>for_each_array</w:t>
            </w:r>
            <w:r>
              <w:t xml:space="preserve">(data2, n2, </w:t>
            </w:r>
            <w:r w:rsidRPr="00BB7660">
              <w:rPr>
                <w:color w:val="FF0000"/>
              </w:rPr>
              <w:t>round()</w:t>
            </w:r>
            <w:r>
              <w:t>);</w:t>
            </w:r>
            <w:r w:rsidR="00BB7660" w:rsidRPr="00BB7660">
              <w:rPr>
                <w:color w:val="FF0000"/>
              </w:rPr>
              <w:tab/>
              <w:t>//round()</w:t>
            </w:r>
            <w:r w:rsidR="00BB7660" w:rsidRPr="00BB7660">
              <w:rPr>
                <w:rFonts w:hint="eastAsia"/>
                <w:color w:val="FF0000"/>
              </w:rPr>
              <w:t>は関数オブジェクト（</w:t>
            </w:r>
            <w:r w:rsidR="00BB7660">
              <w:rPr>
                <w:rFonts w:hint="eastAsia"/>
                <w:color w:val="FF0000"/>
              </w:rPr>
              <w:t>実体</w:t>
            </w:r>
            <w:r w:rsidR="00BB7660" w:rsidRPr="00BB7660">
              <w:rPr>
                <w:rFonts w:hint="eastAsia"/>
                <w:color w:val="FF0000"/>
              </w:rPr>
              <w:t>を渡している）</w:t>
            </w:r>
          </w:p>
          <w:p w14:paraId="16624525" w14:textId="77777777" w:rsidR="00041829" w:rsidRDefault="00041829" w:rsidP="00041829">
            <w:pPr>
              <w:pStyle w:val="2-"/>
              <w:rPr>
                <w:color w:val="00B050"/>
              </w:rPr>
            </w:pPr>
            <w:r>
              <w:tab/>
            </w:r>
            <w:r w:rsidRPr="00440DF3">
              <w:rPr>
                <w:color w:val="00B050"/>
              </w:rPr>
              <w:t>//丸め実行</w:t>
            </w:r>
            <w:r>
              <w:rPr>
                <w:color w:val="00B050"/>
              </w:rPr>
              <w:t>後</w:t>
            </w:r>
            <w:r w:rsidRPr="00440DF3">
              <w:rPr>
                <w:color w:val="00B050"/>
              </w:rPr>
              <w:t>ログ出力</w:t>
            </w:r>
          </w:p>
          <w:p w14:paraId="3535C2DB" w14:textId="77777777" w:rsidR="00041829" w:rsidRDefault="00041829" w:rsidP="00041829">
            <w:pPr>
              <w:pStyle w:val="2-"/>
            </w:pPr>
            <w:r>
              <w:tab/>
              <w:t>printf("&lt;AFTER&gt;\n");</w:t>
            </w:r>
          </w:p>
          <w:p w14:paraId="409C61DD" w14:textId="77777777" w:rsidR="00041829" w:rsidRPr="00041829" w:rsidRDefault="00041829" w:rsidP="00041829">
            <w:pPr>
              <w:pStyle w:val="2-"/>
              <w:rPr>
                <w:color w:val="FF0000"/>
              </w:rPr>
            </w:pPr>
            <w:r>
              <w:tab/>
            </w:r>
            <w:r w:rsidRPr="00041829">
              <w:rPr>
                <w:color w:val="FF0000"/>
              </w:rPr>
              <w:t>//ログ出力：data1</w:t>
            </w:r>
          </w:p>
          <w:p w14:paraId="6A812911" w14:textId="77777777" w:rsidR="00041829" w:rsidRDefault="00041829" w:rsidP="00041829">
            <w:pPr>
              <w:pStyle w:val="2-"/>
            </w:pPr>
            <w:r>
              <w:tab/>
              <w:t>o.all("data1", data1, n1);</w:t>
            </w:r>
          </w:p>
          <w:p w14:paraId="4A632E4E" w14:textId="0BCA3EF4" w:rsidR="00041829" w:rsidRPr="00041829" w:rsidRDefault="00041829" w:rsidP="00041829">
            <w:pPr>
              <w:pStyle w:val="2-"/>
              <w:rPr>
                <w:color w:val="FF0000"/>
              </w:rPr>
            </w:pPr>
            <w:r>
              <w:tab/>
            </w:r>
            <w:r w:rsidRPr="00041829">
              <w:rPr>
                <w:color w:val="FF0000"/>
              </w:rPr>
              <w:t>//ログ出力：</w:t>
            </w:r>
            <w:r>
              <w:rPr>
                <w:color w:val="FF0000"/>
              </w:rPr>
              <w:t>data2</w:t>
            </w:r>
          </w:p>
          <w:p w14:paraId="78116563" w14:textId="77777777" w:rsidR="00041829" w:rsidRDefault="00041829" w:rsidP="00041829">
            <w:pPr>
              <w:pStyle w:val="2-"/>
            </w:pPr>
            <w:r>
              <w:tab/>
              <w:t>o.all("data2", data2, n2);</w:t>
            </w:r>
          </w:p>
          <w:p w14:paraId="49219315" w14:textId="0C9800AE" w:rsidR="00041829" w:rsidRDefault="00041829" w:rsidP="00041829">
            <w:pPr>
              <w:pStyle w:val="2-"/>
            </w:pPr>
            <w:r>
              <w:t>}</w:t>
            </w:r>
          </w:p>
        </w:tc>
      </w:tr>
    </w:tbl>
    <w:p w14:paraId="60CF8A03" w14:textId="2338DAE1" w:rsidR="00FC3639" w:rsidRDefault="00FC3639" w:rsidP="00BB7660">
      <w:pPr>
        <w:pStyle w:val="a9"/>
        <w:spacing w:beforeLines="50" w:before="180"/>
        <w:ind w:firstLine="283"/>
      </w:pPr>
      <w:r>
        <w:rPr>
          <w:rFonts w:hint="eastAsia"/>
        </w:rPr>
        <w:lastRenderedPageBreak/>
        <w:t>元々長く同じような処理が繰り返されていた処理が、かなりすっきした構造になる。処理効率、プログラムサイズの面でも特に問題はない。</w:t>
      </w:r>
    </w:p>
    <w:p w14:paraId="45A6AA5C" w14:textId="77777777" w:rsidR="007958E3" w:rsidRDefault="00BB7660" w:rsidP="00BB7660">
      <w:pPr>
        <w:pStyle w:val="a9"/>
        <w:spacing w:beforeLines="50" w:before="180"/>
        <w:ind w:firstLine="283"/>
      </w:pPr>
      <w:r>
        <w:rPr>
          <w:rFonts w:hint="eastAsia"/>
        </w:rPr>
        <w:t>汎用ループ処理用テンプレート関数「</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」は、</w:t>
      </w:r>
      <w:r w:rsidR="00A30255">
        <w:rPr>
          <w:rFonts w:hint="eastAsia"/>
        </w:rPr>
        <w:t>第３</w:t>
      </w:r>
      <w:r>
        <w:rPr>
          <w:rFonts w:hint="eastAsia"/>
        </w:rPr>
        <w:t>引数に関数オブジェクトを受け取る。</w:t>
      </w:r>
      <w:r w:rsidR="00A30255">
        <w:rPr>
          <w:rFonts w:hint="eastAsia"/>
        </w:rPr>
        <w:t>「</w:t>
      </w:r>
      <w:r>
        <w:rPr>
          <w:rFonts w:hint="eastAsia"/>
        </w:rPr>
        <w:t>型</w:t>
      </w:r>
      <w:r>
        <w:rPr>
          <w:rFonts w:hint="eastAsia"/>
        </w:rPr>
        <w:t>T</w:t>
      </w:r>
      <w:r w:rsidR="00A30255">
        <w:rPr>
          <w:rFonts w:hint="eastAsia"/>
        </w:rPr>
        <w:t>」</w:t>
      </w:r>
      <w:r>
        <w:rPr>
          <w:rFonts w:hint="eastAsia"/>
        </w:rPr>
        <w:t>の値を受け取る関数オブジェクトならどんなクラス／構造体でも渡すことができる。それは、「</w:t>
      </w:r>
      <w:r w:rsidRPr="00A30255">
        <w:rPr>
          <w:rFonts w:ascii="ＭＳ ゴシック" w:hAnsi="ＭＳ ゴシック" w:hint="eastAsia"/>
          <w:color w:val="0070C0"/>
        </w:rPr>
        <w:t>void operator()(T)</w:t>
      </w:r>
      <w:r>
        <w:rPr>
          <w:rFonts w:hint="eastAsia"/>
        </w:rPr>
        <w:t>」もしくは「</w:t>
      </w:r>
      <w:r w:rsidRPr="00A30255">
        <w:rPr>
          <w:rFonts w:ascii="ＭＳ ゴシック" w:hAnsi="ＭＳ ゴシック" w:hint="eastAsia"/>
          <w:color w:val="0070C0"/>
        </w:rPr>
        <w:t>void operator()(T&amp;)</w:t>
      </w:r>
      <w:r>
        <w:rPr>
          <w:rFonts w:hint="eastAsia"/>
        </w:rPr>
        <w:t>」がオーバーロードされたクラス／構造体のことである。</w:t>
      </w:r>
    </w:p>
    <w:p w14:paraId="5977CAF0" w14:textId="529D9154" w:rsidR="00A30255" w:rsidRDefault="0056547C" w:rsidP="00BB7660">
      <w:pPr>
        <w:pStyle w:val="a9"/>
        <w:spacing w:beforeLines="50" w:before="180"/>
        <w:ind w:firstLine="283"/>
      </w:pPr>
      <w:r>
        <w:rPr>
          <w:rFonts w:hint="eastAsia"/>
        </w:rPr>
        <w:lastRenderedPageBreak/>
        <w:t>なお、プログラム内で関数オブジェクトの変数名を「</w:t>
      </w:r>
      <w:r>
        <w:rPr>
          <w:rFonts w:hint="eastAsia"/>
        </w:rPr>
        <w:t>functor</w:t>
      </w:r>
      <w:r w:rsidR="0007332C">
        <w:fldChar w:fldCharType="begin"/>
      </w:r>
      <w:r w:rsidR="0007332C">
        <w:instrText xml:space="preserve"> XE "</w:instrText>
      </w:r>
      <w:r w:rsidR="0007332C">
        <w:rPr>
          <w:rFonts w:hint="eastAsia"/>
        </w:rPr>
        <w:instrText>f</w:instrText>
      </w:r>
      <w:r w:rsidR="0007332C">
        <w:instrText>unctor" \y “</w:instrText>
      </w:r>
      <w:r w:rsidR="0007332C">
        <w:rPr>
          <w:rFonts w:hint="eastAsia"/>
        </w:rPr>
        <w:instrText>f</w:instrText>
      </w:r>
      <w:r w:rsidR="0007332C">
        <w:instrText xml:space="preserve">unctor” </w:instrText>
      </w:r>
      <w:r w:rsidR="0007332C">
        <w:fldChar w:fldCharType="end"/>
      </w:r>
      <w:r>
        <w:rPr>
          <w:rFonts w:hint="eastAsia"/>
        </w:rPr>
        <w:t>」としているのは、</w:t>
      </w:r>
      <w:r w:rsidR="007958E3">
        <w:rPr>
          <w:rFonts w:hint="eastAsia"/>
        </w:rPr>
        <w:t>C++</w:t>
      </w:r>
      <w:r w:rsidR="007958E3">
        <w:rPr>
          <w:rFonts w:hint="eastAsia"/>
        </w:rPr>
        <w:t>では「</w:t>
      </w:r>
      <w:r w:rsidR="007958E3">
        <w:rPr>
          <w:rFonts w:ascii="ＭＳ ゴシック" w:hAnsi="ＭＳ ゴシック" w:hint="eastAsia"/>
          <w:color w:val="0070C0"/>
        </w:rPr>
        <w:t>operator()</w:t>
      </w:r>
      <w:r w:rsidR="007958E3">
        <w:rPr>
          <w:rFonts w:hint="eastAsia"/>
        </w:rPr>
        <w:t>」が主要メソッドになっているクラス／構造体のことを「ファンクタ</w:t>
      </w:r>
      <w:r w:rsidR="0007332C">
        <w:fldChar w:fldCharType="begin"/>
      </w:r>
      <w:r w:rsidR="0007332C">
        <w:instrText xml:space="preserve"> XE "</w:instrText>
      </w:r>
      <w:r w:rsidR="0007332C">
        <w:instrText>ファンクタ</w:instrText>
      </w:r>
      <w:r w:rsidR="0007332C">
        <w:instrText>" \y “</w:instrText>
      </w:r>
      <w:r w:rsidR="0007332C">
        <w:rPr>
          <w:rFonts w:hint="eastAsia"/>
        </w:rPr>
        <w:instrText>ふぁんくた</w:instrText>
      </w:r>
      <w:r w:rsidR="0007332C">
        <w:instrText xml:space="preserve">” </w:instrText>
      </w:r>
      <w:r w:rsidR="0007332C">
        <w:fldChar w:fldCharType="end"/>
      </w:r>
      <w:r w:rsidR="007958E3">
        <w:rPr>
          <w:rFonts w:hint="eastAsia"/>
        </w:rPr>
        <w:t>」と呼ぶためである。</w:t>
      </w:r>
    </w:p>
    <w:p w14:paraId="31290DA6" w14:textId="77777777" w:rsidR="00D532D9" w:rsidRDefault="00A30255" w:rsidP="00BB7660">
      <w:pPr>
        <w:pStyle w:val="a9"/>
        <w:spacing w:beforeLines="50" w:before="180"/>
        <w:ind w:firstLine="283"/>
      </w:pPr>
      <w:r>
        <w:rPr>
          <w:rFonts w:hint="eastAsia"/>
        </w:rPr>
        <w:t>テンプレートは関数内に定義することができないため、どうしても関数の外に記述する必要がある</w:t>
      </w:r>
      <w:r w:rsidR="007958E3">
        <w:rPr>
          <w:rFonts w:hint="eastAsia"/>
        </w:rPr>
        <w:t>。しかし、</w:t>
      </w:r>
      <w:r>
        <w:rPr>
          <w:rFonts w:hint="eastAsia"/>
        </w:rPr>
        <w:t>ここで示した「</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」関数は極めて汎用的である</w:t>
      </w:r>
      <w:r w:rsidR="007958E3">
        <w:rPr>
          <w:rFonts w:hint="eastAsia"/>
        </w:rPr>
        <w:t>ため、関数外に定義されることには問題がない。</w:t>
      </w:r>
    </w:p>
    <w:p w14:paraId="5E16E477" w14:textId="05D18E96" w:rsidR="00D532D9" w:rsidRDefault="00D532D9" w:rsidP="00D532D9">
      <w:pPr>
        <w:pStyle w:val="3"/>
        <w:ind w:leftChars="-6" w:left="284"/>
      </w:pPr>
      <w:bookmarkStart w:id="23" w:name="_Toc378965772"/>
      <w:r>
        <w:rPr>
          <w:rFonts w:hint="eastAsia"/>
        </w:rPr>
        <w:t>最適化④：</w:t>
      </w:r>
      <w:r w:rsidR="00AD3A2F">
        <w:rPr>
          <w:rFonts w:hint="eastAsia"/>
        </w:rPr>
        <w:t>標準ライブラリの活用</w:t>
      </w:r>
      <w:bookmarkEnd w:id="23"/>
    </w:p>
    <w:p w14:paraId="14267F06" w14:textId="5EA3913F" w:rsidR="00D532D9" w:rsidRDefault="00D532D9" w:rsidP="003C7DF5">
      <w:pPr>
        <w:pStyle w:val="a9"/>
        <w:ind w:firstLine="283"/>
      </w:pPr>
      <w:r>
        <w:rPr>
          <w:rFonts w:hint="eastAsia"/>
        </w:rPr>
        <w:t>もっと汎用性を高めるには、このような独自の</w:t>
      </w:r>
      <w:r>
        <w:rPr>
          <w:rFonts w:hint="eastAsia"/>
        </w:rPr>
        <w:t>for</w:t>
      </w:r>
      <w:r>
        <w:t xml:space="preserve"> - </w:t>
      </w:r>
      <w:r>
        <w:rPr>
          <w:rFonts w:hint="eastAsia"/>
        </w:rPr>
        <w:t>each</w:t>
      </w:r>
      <w:r>
        <w:rPr>
          <w:rFonts w:hint="eastAsia"/>
        </w:rPr>
        <w:t>関数を実装せず、標準的な仕組みを利用することである。</w:t>
      </w:r>
    </w:p>
    <w:p w14:paraId="1E7E04BD" w14:textId="4412E43F" w:rsidR="00A30255" w:rsidRDefault="00A30255" w:rsidP="00D532D9">
      <w:pPr>
        <w:pStyle w:val="a9"/>
        <w:spacing w:beforeLines="50" w:before="180"/>
        <w:ind w:firstLineChars="128" w:firstLine="269"/>
      </w:pPr>
      <w:r>
        <w:rPr>
          <w:rFonts w:hint="eastAsia"/>
        </w:rPr>
        <w:t>独自の「</w:t>
      </w:r>
      <w:r w:rsidRPr="00A30255">
        <w:rPr>
          <w:rFonts w:ascii="ＭＳ ゴシック" w:hAnsi="ＭＳ ゴシック" w:hint="eastAsia"/>
          <w:color w:val="0070C0"/>
        </w:rPr>
        <w:t>for_each_</w:t>
      </w:r>
      <w:r w:rsidRPr="00A30255">
        <w:rPr>
          <w:rFonts w:ascii="ＭＳ ゴシック" w:hAnsi="ＭＳ ゴシック"/>
          <w:color w:val="0070C0"/>
        </w:rPr>
        <w:t>array()</w:t>
      </w:r>
      <w:r>
        <w:rPr>
          <w:rFonts w:hint="eastAsia"/>
        </w:rPr>
        <w:t>」関数を</w:t>
      </w:r>
      <w:r w:rsidR="00D532D9">
        <w:rPr>
          <w:rFonts w:hint="eastAsia"/>
        </w:rPr>
        <w:t>やめて</w:t>
      </w:r>
      <w:r w:rsidR="007958E3">
        <w:rPr>
          <w:rFonts w:hint="eastAsia"/>
        </w:rPr>
        <w:t>、</w:t>
      </w:r>
      <w:r>
        <w:rPr>
          <w:rFonts w:hint="eastAsia"/>
        </w:rPr>
        <w:t>STL</w:t>
      </w:r>
      <w:r w:rsidR="0007332C">
        <w:fldChar w:fldCharType="begin"/>
      </w:r>
      <w:r w:rsidR="0007332C">
        <w:instrText xml:space="preserve"> XE "STL" \y “STL” </w:instrText>
      </w:r>
      <w:r w:rsidR="0007332C">
        <w:fldChar w:fldCharType="end"/>
      </w:r>
      <w:r>
        <w:rPr>
          <w:rFonts w:hint="eastAsia"/>
        </w:rPr>
        <w:t>標準の「</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関数に置き換え</w:t>
      </w:r>
      <w:r w:rsidR="00D532D9">
        <w:rPr>
          <w:rFonts w:hint="eastAsia"/>
        </w:rPr>
        <w:t>る</w:t>
      </w:r>
      <w:r>
        <w:rPr>
          <w:rFonts w:hint="eastAsia"/>
        </w:rPr>
        <w:t>。</w:t>
      </w:r>
    </w:p>
    <w:p w14:paraId="2A34755B" w14:textId="6931D284" w:rsidR="0056547C" w:rsidRPr="00986F18" w:rsidRDefault="0056547C" w:rsidP="0056547C">
      <w:pPr>
        <w:pStyle w:val="a9"/>
        <w:keepNext/>
        <w:widowControl/>
        <w:spacing w:beforeLines="50" w:before="180"/>
        <w:ind w:firstLineChars="0" w:firstLine="0"/>
        <w:rPr>
          <w:sz w:val="20"/>
          <w:szCs w:val="20"/>
        </w:rPr>
      </w:pPr>
      <w:r>
        <w:rPr>
          <w:rFonts w:hint="eastAsia"/>
          <w:sz w:val="20"/>
          <w:szCs w:val="20"/>
        </w:rPr>
        <w:t>最適化④：ループ処理を</w:t>
      </w:r>
      <w:r>
        <w:rPr>
          <w:rFonts w:hint="eastAsia"/>
          <w:sz w:val="20"/>
          <w:szCs w:val="20"/>
        </w:rPr>
        <w:t>STL</w:t>
      </w:r>
      <w:r>
        <w:rPr>
          <w:rFonts w:hint="eastAsia"/>
          <w:sz w:val="20"/>
          <w:szCs w:val="20"/>
        </w:rPr>
        <w:t>の</w:t>
      </w:r>
      <w:r>
        <w:rPr>
          <w:rFonts w:hint="eastAsia"/>
          <w:sz w:val="20"/>
          <w:szCs w:val="20"/>
        </w:rPr>
        <w:t>for_each</w:t>
      </w:r>
      <w:r>
        <w:rPr>
          <w:rFonts w:hint="eastAsia"/>
          <w:sz w:val="20"/>
          <w:szCs w:val="20"/>
        </w:rPr>
        <w:t>に置き換える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6547C" w14:paraId="67599480" w14:textId="77777777" w:rsidTr="00C17C7D">
        <w:tc>
          <w:tcPr>
            <w:tcW w:w="8494" w:type="dxa"/>
          </w:tcPr>
          <w:p w14:paraId="37660318" w14:textId="1540B1F7" w:rsidR="0056547C" w:rsidRDefault="0056547C" w:rsidP="00C17C7D">
            <w:pPr>
              <w:pStyle w:val="2-"/>
              <w:rPr>
                <w:color w:val="FF0000"/>
              </w:rPr>
            </w:pPr>
            <w:r>
              <w:rPr>
                <w:rFonts w:hint="eastAsia"/>
                <w:color w:val="FF0000"/>
              </w:rPr>
              <w:t>#inluce &lt;algorithm&gt;</w:t>
            </w:r>
            <w:r>
              <w:rPr>
                <w:color w:val="FF0000"/>
              </w:rPr>
              <w:tab/>
            </w:r>
            <w:r>
              <w:rPr>
                <w:rFonts w:hint="eastAsia"/>
                <w:color w:val="FF0000"/>
              </w:rPr>
              <w:t>//std::for_eachを使う為のインクルード</w:t>
            </w:r>
          </w:p>
          <w:p w14:paraId="5F919432" w14:textId="77777777" w:rsidR="0056547C" w:rsidRDefault="0056547C" w:rsidP="00C17C7D">
            <w:pPr>
              <w:pStyle w:val="2-"/>
              <w:rPr>
                <w:color w:val="FF0000"/>
              </w:rPr>
            </w:pPr>
          </w:p>
          <w:p w14:paraId="07A462A9" w14:textId="77777777" w:rsidR="0056547C" w:rsidRPr="00440DF3" w:rsidRDefault="0056547C" w:rsidP="00C17C7D">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48699BDA" w14:textId="77777777" w:rsidR="0056547C" w:rsidRDefault="0056547C" w:rsidP="00C17C7D">
            <w:pPr>
              <w:pStyle w:val="2-"/>
            </w:pPr>
            <w:r>
              <w:t>void func(int data1[], int n1, int data2[], int n2)</w:t>
            </w:r>
          </w:p>
          <w:p w14:paraId="168CC55A" w14:textId="77777777" w:rsidR="0056547C" w:rsidRDefault="0056547C" w:rsidP="00C17C7D">
            <w:pPr>
              <w:pStyle w:val="2-"/>
            </w:pPr>
            <w:r>
              <w:t>{</w:t>
            </w:r>
          </w:p>
          <w:p w14:paraId="317BC84A" w14:textId="77777777" w:rsidR="0056547C" w:rsidRPr="0056547C" w:rsidRDefault="0056547C" w:rsidP="00C17C7D">
            <w:pPr>
              <w:pStyle w:val="2-"/>
              <w:rPr>
                <w:color w:val="00B050"/>
              </w:rPr>
            </w:pPr>
            <w:r w:rsidRPr="0056547C">
              <w:rPr>
                <w:color w:val="00B050"/>
              </w:rPr>
              <w:tab/>
            </w:r>
            <w:r w:rsidRPr="0056547C">
              <w:rPr>
                <w:rFonts w:hint="eastAsia"/>
                <w:color w:val="00B050"/>
              </w:rPr>
              <w:t>//データ表示＆集計関数オブジェクト用クラス</w:t>
            </w:r>
          </w:p>
          <w:p w14:paraId="57A7ABAE" w14:textId="2E50C2AD" w:rsidR="00A11287" w:rsidRDefault="0056547C" w:rsidP="0056547C">
            <w:pPr>
              <w:pStyle w:val="2-"/>
              <w:rPr>
                <w:color w:val="FF0000"/>
              </w:rPr>
            </w:pPr>
            <w:r>
              <w:tab/>
            </w:r>
            <w:r w:rsidRPr="0056547C">
              <w:rPr>
                <w:color w:val="FF0000"/>
              </w:rPr>
              <w:t>s</w:t>
            </w:r>
            <w:r>
              <w:rPr>
                <w:color w:val="FF0000"/>
              </w:rPr>
              <w:t xml:space="preserve">tatic </w:t>
            </w:r>
            <w:r w:rsidRPr="0056547C">
              <w:rPr>
                <w:color w:val="FF0000"/>
              </w:rPr>
              <w:t>int sum;</w:t>
            </w:r>
            <w:r w:rsidR="00A11287">
              <w:rPr>
                <w:color w:val="FF0000"/>
              </w:rPr>
              <w:tab/>
            </w:r>
            <w:r>
              <w:rPr>
                <w:rFonts w:hint="eastAsia"/>
                <w:color w:val="FF0000"/>
              </w:rPr>
              <w:t>//for_each()関数に関数オブジェクトが値渡しされるので、メンバー変数</w:t>
            </w:r>
            <w:r w:rsidR="00A11287">
              <w:rPr>
                <w:rFonts w:hint="eastAsia"/>
                <w:color w:val="FF0000"/>
              </w:rPr>
              <w:t>を使った集計がうまくいかない。</w:t>
            </w:r>
          </w:p>
          <w:p w14:paraId="7021FA2F" w14:textId="7C71546F" w:rsidR="00A11287" w:rsidRDefault="00A11287" w:rsidP="0056547C">
            <w:pPr>
              <w:pStyle w:val="2-"/>
              <w:rPr>
                <w:color w:val="FF0000"/>
              </w:rPr>
            </w:pPr>
            <w:r>
              <w:rPr>
                <w:color w:val="FF0000"/>
              </w:rPr>
              <w:tab/>
            </w:r>
            <w:r>
              <w:rPr>
                <w:color w:val="FF0000"/>
              </w:rPr>
              <w:tab/>
            </w:r>
            <w:r>
              <w:rPr>
                <w:color w:val="FF0000"/>
              </w:rPr>
              <w:tab/>
            </w:r>
            <w:r>
              <w:rPr>
                <w:color w:val="FF0000"/>
              </w:rPr>
              <w:tab/>
              <w:t>//</w:t>
            </w:r>
            <w:r w:rsidR="0056547C">
              <w:rPr>
                <w:rFonts w:hint="eastAsia"/>
                <w:color w:val="FF0000"/>
              </w:rPr>
              <w:t>代わりにstatic 変数を使う</w:t>
            </w:r>
            <w:r>
              <w:rPr>
                <w:rFonts w:hint="eastAsia"/>
                <w:color w:val="FF0000"/>
              </w:rPr>
              <w:t>。</w:t>
            </w:r>
          </w:p>
          <w:p w14:paraId="1F334C49" w14:textId="52720D34" w:rsidR="0056547C" w:rsidRPr="0056547C" w:rsidRDefault="00A11287" w:rsidP="0056547C">
            <w:pPr>
              <w:pStyle w:val="2-"/>
              <w:rPr>
                <w:color w:val="FF0000"/>
              </w:rPr>
            </w:pPr>
            <w:r>
              <w:rPr>
                <w:color w:val="FF0000"/>
              </w:rPr>
              <w:tab/>
            </w:r>
            <w:r>
              <w:rPr>
                <w:color w:val="FF0000"/>
              </w:rPr>
              <w:tab/>
            </w:r>
            <w:r>
              <w:rPr>
                <w:color w:val="FF0000"/>
              </w:rPr>
              <w:tab/>
            </w:r>
            <w:r>
              <w:rPr>
                <w:color w:val="FF0000"/>
              </w:rPr>
              <w:tab/>
              <w:t>//</w:t>
            </w:r>
            <w:r>
              <w:rPr>
                <w:rFonts w:hint="eastAsia"/>
                <w:color w:val="FF0000"/>
              </w:rPr>
              <w:t>※static変数の濫用はプログラムサイズが無駄に大きくなるのでよくない。</w:t>
            </w:r>
          </w:p>
          <w:p w14:paraId="74BF9A5E" w14:textId="77777777" w:rsidR="0056547C" w:rsidRDefault="0056547C" w:rsidP="00C17C7D">
            <w:pPr>
              <w:pStyle w:val="2-"/>
            </w:pPr>
            <w:r>
              <w:tab/>
              <w:t>struct print{</w:t>
            </w:r>
          </w:p>
          <w:p w14:paraId="75920008"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w:t>
            </w:r>
            <w:r w:rsidRPr="0056547C">
              <w:rPr>
                <w:rFonts w:hint="eastAsia"/>
                <w:color w:val="00B050"/>
              </w:rPr>
              <w:t>全件表示</w:t>
            </w:r>
          </w:p>
          <w:p w14:paraId="7D1824B8" w14:textId="77777777" w:rsidR="0056547C" w:rsidRDefault="0056547C" w:rsidP="00C17C7D">
            <w:pPr>
              <w:pStyle w:val="2-"/>
            </w:pPr>
            <w:r>
              <w:tab/>
            </w:r>
            <w:r>
              <w:tab/>
              <w:t>void all(const char* name, int data[], int n)</w:t>
            </w:r>
          </w:p>
          <w:p w14:paraId="2245A3C0" w14:textId="77777777" w:rsidR="0056547C" w:rsidRDefault="0056547C" w:rsidP="00C17C7D">
            <w:pPr>
              <w:pStyle w:val="2-"/>
            </w:pPr>
            <w:r>
              <w:tab/>
            </w:r>
            <w:r>
              <w:tab/>
              <w:t>{</w:t>
            </w:r>
          </w:p>
          <w:p w14:paraId="64A7CECB" w14:textId="77777777" w:rsidR="0056547C" w:rsidRDefault="0056547C" w:rsidP="00C17C7D">
            <w:pPr>
              <w:pStyle w:val="2-"/>
            </w:pPr>
            <w:r>
              <w:tab/>
            </w:r>
            <w:r>
              <w:tab/>
            </w:r>
            <w:r>
              <w:tab/>
              <w:t>sum = 0;</w:t>
            </w:r>
          </w:p>
          <w:p w14:paraId="14B53DFB" w14:textId="77777777" w:rsidR="0056547C" w:rsidRDefault="0056547C" w:rsidP="00C17C7D">
            <w:pPr>
              <w:pStyle w:val="2-"/>
            </w:pPr>
            <w:r>
              <w:tab/>
            </w:r>
            <w:r>
              <w:tab/>
            </w:r>
            <w:r>
              <w:tab/>
              <w:t>printf("%s=", name);</w:t>
            </w:r>
          </w:p>
          <w:p w14:paraId="08177FCF" w14:textId="5C8DEAB6" w:rsidR="0056547C" w:rsidRPr="0056547C" w:rsidRDefault="0056547C" w:rsidP="00C17C7D">
            <w:pPr>
              <w:pStyle w:val="2-"/>
              <w:rPr>
                <w:color w:val="FF0000"/>
              </w:rPr>
            </w:pPr>
            <w:r>
              <w:tab/>
            </w:r>
            <w:r>
              <w:tab/>
            </w:r>
            <w:r>
              <w:tab/>
            </w:r>
            <w:r w:rsidRPr="0056547C">
              <w:rPr>
                <w:color w:val="FF0000"/>
              </w:rPr>
              <w:t>std::for_each</w:t>
            </w:r>
            <w:r w:rsidRPr="0056547C">
              <w:t xml:space="preserve">(data, </w:t>
            </w:r>
            <w:r w:rsidRPr="0056547C">
              <w:rPr>
                <w:color w:val="FF0000"/>
              </w:rPr>
              <w:t xml:space="preserve">data + </w:t>
            </w:r>
            <w:r w:rsidRPr="0056547C">
              <w:t>n, *this);</w:t>
            </w:r>
            <w:r w:rsidRPr="0056547C">
              <w:rPr>
                <w:color w:val="00B050"/>
              </w:rPr>
              <w:t>//</w:t>
            </w:r>
            <w:r w:rsidRPr="0056547C">
              <w:rPr>
                <w:rFonts w:hint="eastAsia"/>
                <w:color w:val="00B050"/>
              </w:rPr>
              <w:t>関数オブジェクトとして自分を渡している</w:t>
            </w:r>
            <w:r w:rsidRPr="0056547C">
              <w:rPr>
                <w:rFonts w:hint="eastAsia"/>
                <w:color w:val="FF0000"/>
              </w:rPr>
              <w:t>（値渡しである点に注意）</w:t>
            </w:r>
          </w:p>
          <w:p w14:paraId="088ECF77" w14:textId="77777777" w:rsidR="0056547C" w:rsidRDefault="0056547C" w:rsidP="00C17C7D">
            <w:pPr>
              <w:pStyle w:val="2-"/>
            </w:pPr>
            <w:r>
              <w:tab/>
            </w:r>
            <w:r>
              <w:tab/>
            </w:r>
            <w:r>
              <w:tab/>
              <w:t>printf(" (sum=%d, avg=%.1f)\n", sum, static_cast&lt;float&gt;(sum) / static_cast&lt;float&gt;(n));</w:t>
            </w:r>
          </w:p>
          <w:p w14:paraId="69B9C299" w14:textId="77777777" w:rsidR="0056547C" w:rsidRDefault="0056547C" w:rsidP="00C17C7D">
            <w:pPr>
              <w:pStyle w:val="2-"/>
            </w:pPr>
            <w:r>
              <w:tab/>
            </w:r>
            <w:r>
              <w:tab/>
              <w:t>}</w:t>
            </w:r>
          </w:p>
          <w:p w14:paraId="166B5488" w14:textId="3967AB47" w:rsidR="0056547C" w:rsidRPr="0056547C" w:rsidRDefault="0056547C" w:rsidP="00C17C7D">
            <w:pPr>
              <w:pStyle w:val="2-"/>
              <w:rPr>
                <w:color w:val="FF0000"/>
              </w:rPr>
            </w:pPr>
            <w:r>
              <w:tab/>
            </w:r>
            <w:r>
              <w:tab/>
            </w:r>
            <w:r w:rsidRPr="0056547C">
              <w:rPr>
                <w:color w:val="FF0000"/>
              </w:rPr>
              <w:t>//int sum;</w:t>
            </w:r>
            <w:r>
              <w:rPr>
                <w:rFonts w:hint="eastAsia"/>
                <w:color w:val="FF0000"/>
              </w:rPr>
              <w:t>//for_each()関数に関数オブジェクトが値渡しされるので、メンバー変数を利用できない</w:t>
            </w:r>
          </w:p>
          <w:p w14:paraId="2E969CEE" w14:textId="77777777" w:rsidR="0056547C" w:rsidRPr="0056547C" w:rsidRDefault="0056547C" w:rsidP="00C17C7D">
            <w:pPr>
              <w:pStyle w:val="2-"/>
              <w:rPr>
                <w:color w:val="00B050"/>
              </w:rPr>
            </w:pPr>
            <w:r w:rsidRPr="00041829">
              <w:rPr>
                <w:color w:val="FF0000"/>
              </w:rPr>
              <w:tab/>
            </w:r>
            <w:r w:rsidRPr="00041829">
              <w:rPr>
                <w:color w:val="FF0000"/>
              </w:rPr>
              <w:tab/>
            </w:r>
            <w:r w:rsidRPr="0056547C">
              <w:rPr>
                <w:color w:val="00B050"/>
              </w:rPr>
              <w:t>//operator()</w:t>
            </w:r>
          </w:p>
          <w:p w14:paraId="630F20CA" w14:textId="77777777" w:rsidR="0056547C" w:rsidRPr="0056547C" w:rsidRDefault="0056547C" w:rsidP="00C17C7D">
            <w:pPr>
              <w:pStyle w:val="2-"/>
              <w:rPr>
                <w:color w:val="00B050"/>
              </w:rPr>
            </w:pPr>
            <w:r>
              <w:tab/>
            </w:r>
            <w:r>
              <w:tab/>
              <w:t xml:space="preserve">void </w:t>
            </w:r>
            <w:r w:rsidRPr="0056547C">
              <w:t>operator()(</w:t>
            </w:r>
            <w:r>
              <w:t>int data)</w:t>
            </w:r>
            <w:r>
              <w:tab/>
            </w:r>
            <w:r w:rsidRPr="0056547C">
              <w:rPr>
                <w:color w:val="00B050"/>
              </w:rPr>
              <w:t>//</w:t>
            </w:r>
            <w:r w:rsidRPr="0056547C">
              <w:rPr>
                <w:rFonts w:hint="eastAsia"/>
                <w:color w:val="00B050"/>
              </w:rPr>
              <w:t>共通関数：型Tのデータを受け取る</w:t>
            </w:r>
          </w:p>
          <w:p w14:paraId="5669C66A" w14:textId="77777777" w:rsidR="0056547C" w:rsidRDefault="0056547C" w:rsidP="00C17C7D">
            <w:pPr>
              <w:pStyle w:val="2-"/>
            </w:pPr>
            <w:r>
              <w:tab/>
            </w:r>
            <w:r>
              <w:tab/>
              <w:t>{</w:t>
            </w:r>
          </w:p>
          <w:p w14:paraId="32EDB2F7" w14:textId="77777777" w:rsidR="0056547C" w:rsidRDefault="0056547C" w:rsidP="00C17C7D">
            <w:pPr>
              <w:pStyle w:val="2-"/>
            </w:pPr>
            <w:r>
              <w:tab/>
            </w:r>
            <w:r>
              <w:tab/>
            </w:r>
            <w:r>
              <w:tab/>
              <w:t>sum += data;</w:t>
            </w:r>
          </w:p>
          <w:p w14:paraId="63F77B21" w14:textId="77777777" w:rsidR="0056547C" w:rsidRDefault="0056547C" w:rsidP="00C17C7D">
            <w:pPr>
              <w:pStyle w:val="2-"/>
            </w:pPr>
            <w:r>
              <w:tab/>
            </w:r>
            <w:r>
              <w:tab/>
            </w:r>
            <w:r>
              <w:tab/>
              <w:t>printf(" %d", data);</w:t>
            </w:r>
          </w:p>
          <w:p w14:paraId="283B932E" w14:textId="77777777" w:rsidR="0056547C" w:rsidRDefault="0056547C" w:rsidP="00C17C7D">
            <w:pPr>
              <w:pStyle w:val="2-"/>
            </w:pPr>
            <w:r>
              <w:tab/>
            </w:r>
            <w:r>
              <w:tab/>
              <w:t>}</w:t>
            </w:r>
          </w:p>
          <w:p w14:paraId="108A1EA9" w14:textId="77777777" w:rsidR="0056547C" w:rsidRDefault="0056547C" w:rsidP="00C17C7D">
            <w:pPr>
              <w:pStyle w:val="2-"/>
            </w:pPr>
            <w:r>
              <w:tab/>
              <w:t>};</w:t>
            </w:r>
          </w:p>
          <w:p w14:paraId="1DC6EFCB" w14:textId="77777777" w:rsidR="0056547C" w:rsidRPr="0085465D" w:rsidRDefault="0056547C" w:rsidP="00C17C7D">
            <w:pPr>
              <w:pStyle w:val="2-"/>
              <w:rPr>
                <w:color w:val="FF0000"/>
              </w:rPr>
            </w:pPr>
            <w:r>
              <w:rPr>
                <w:color w:val="FF0000"/>
              </w:rPr>
              <w:tab/>
            </w:r>
            <w:r w:rsidRPr="0056547C">
              <w:rPr>
                <w:rFonts w:hint="eastAsia"/>
                <w:color w:val="00B050"/>
              </w:rPr>
              <w:t>//データ丸め関数オブジェクト用クラス</w:t>
            </w:r>
          </w:p>
          <w:p w14:paraId="73EA13A3" w14:textId="77777777" w:rsidR="0056547C" w:rsidRDefault="0056547C" w:rsidP="00C17C7D">
            <w:pPr>
              <w:pStyle w:val="2-"/>
            </w:pPr>
            <w:r>
              <w:tab/>
              <w:t>struct round{</w:t>
            </w:r>
          </w:p>
          <w:p w14:paraId="76004CB2" w14:textId="77777777" w:rsidR="0056547C" w:rsidRPr="00041829" w:rsidRDefault="0056547C" w:rsidP="00C17C7D">
            <w:pPr>
              <w:pStyle w:val="2-"/>
              <w:rPr>
                <w:color w:val="FF0000"/>
              </w:rPr>
            </w:pPr>
            <w:r w:rsidRPr="00041829">
              <w:rPr>
                <w:color w:val="FF0000"/>
              </w:rPr>
              <w:tab/>
            </w:r>
            <w:r w:rsidRPr="00041829">
              <w:rPr>
                <w:color w:val="FF0000"/>
              </w:rPr>
              <w:tab/>
            </w:r>
            <w:r w:rsidRPr="0056547C">
              <w:rPr>
                <w:color w:val="00B050"/>
              </w:rPr>
              <w:t>//operator()</w:t>
            </w:r>
          </w:p>
          <w:p w14:paraId="048B4BDE" w14:textId="77777777" w:rsidR="0056547C" w:rsidRDefault="0056547C" w:rsidP="00C17C7D">
            <w:pPr>
              <w:pStyle w:val="2-"/>
            </w:pPr>
            <w:r>
              <w:tab/>
            </w:r>
            <w:r>
              <w:tab/>
              <w:t>void</w:t>
            </w:r>
            <w:r w:rsidRPr="0056547C">
              <w:t xml:space="preserve"> operator()(</w:t>
            </w:r>
            <w:r>
              <w:t xml:space="preserve">int&amp; data) </w:t>
            </w:r>
            <w:r>
              <w:tab/>
            </w:r>
            <w:r w:rsidRPr="0056547C">
              <w:rPr>
                <w:color w:val="00B050"/>
              </w:rPr>
              <w:t>//</w:t>
            </w:r>
            <w:r w:rsidRPr="0056547C">
              <w:rPr>
                <w:rFonts w:hint="eastAsia"/>
                <w:color w:val="00B050"/>
              </w:rPr>
              <w:t>共通関数：型Tのデータを受け取る：値を書き換えるので &amp; を付けている</w:t>
            </w:r>
          </w:p>
          <w:p w14:paraId="6EEA3938" w14:textId="77777777" w:rsidR="0056547C" w:rsidRDefault="0056547C" w:rsidP="00C17C7D">
            <w:pPr>
              <w:pStyle w:val="2-"/>
            </w:pPr>
            <w:r>
              <w:tab/>
            </w:r>
            <w:r>
              <w:tab/>
              <w:t>{</w:t>
            </w:r>
          </w:p>
          <w:p w14:paraId="2AA214AD" w14:textId="77777777" w:rsidR="0056547C" w:rsidRDefault="0056547C" w:rsidP="00C17C7D">
            <w:pPr>
              <w:pStyle w:val="2-"/>
            </w:pPr>
            <w:r>
              <w:tab/>
            </w:r>
            <w:r>
              <w:tab/>
            </w:r>
            <w:r>
              <w:tab/>
              <w:t>if (data &lt; 10)</w:t>
            </w:r>
          </w:p>
          <w:p w14:paraId="27000A17" w14:textId="77777777" w:rsidR="0056547C" w:rsidRDefault="0056547C" w:rsidP="00C17C7D">
            <w:pPr>
              <w:pStyle w:val="2-"/>
            </w:pPr>
            <w:r>
              <w:tab/>
            </w:r>
            <w:r>
              <w:tab/>
            </w:r>
            <w:r>
              <w:tab/>
            </w:r>
            <w:r>
              <w:tab/>
              <w:t>data = 10;</w:t>
            </w:r>
          </w:p>
          <w:p w14:paraId="478FD4A5" w14:textId="77777777" w:rsidR="0056547C" w:rsidRDefault="0056547C" w:rsidP="00C17C7D">
            <w:pPr>
              <w:pStyle w:val="2-"/>
            </w:pPr>
            <w:r>
              <w:tab/>
            </w:r>
            <w:r>
              <w:tab/>
            </w:r>
            <w:r>
              <w:tab/>
              <w:t>else if (data &gt; 100)</w:t>
            </w:r>
          </w:p>
          <w:p w14:paraId="73DD91EF" w14:textId="77777777" w:rsidR="0056547C" w:rsidRDefault="0056547C" w:rsidP="00C17C7D">
            <w:pPr>
              <w:pStyle w:val="2-"/>
            </w:pPr>
            <w:r>
              <w:tab/>
            </w:r>
            <w:r>
              <w:tab/>
            </w:r>
            <w:r>
              <w:tab/>
            </w:r>
            <w:r>
              <w:tab/>
              <w:t>data = 100;</w:t>
            </w:r>
          </w:p>
          <w:p w14:paraId="16346F6B" w14:textId="77777777" w:rsidR="0056547C" w:rsidRDefault="0056547C" w:rsidP="00C17C7D">
            <w:pPr>
              <w:pStyle w:val="2-"/>
            </w:pPr>
            <w:r>
              <w:tab/>
            </w:r>
            <w:r>
              <w:tab/>
              <w:t>}</w:t>
            </w:r>
          </w:p>
          <w:p w14:paraId="74A31D6E" w14:textId="77777777" w:rsidR="0056547C" w:rsidRDefault="0056547C" w:rsidP="00C17C7D">
            <w:pPr>
              <w:pStyle w:val="2-"/>
            </w:pPr>
            <w:r>
              <w:tab/>
              <w:t>};</w:t>
            </w:r>
          </w:p>
          <w:p w14:paraId="0C0D1DB8" w14:textId="77777777" w:rsidR="002517FD" w:rsidRDefault="002517FD" w:rsidP="002517FD">
            <w:pPr>
              <w:pStyle w:val="2-"/>
              <w:rPr>
                <w:color w:val="00B050"/>
              </w:rPr>
            </w:pPr>
            <w:r>
              <w:tab/>
            </w:r>
            <w:r w:rsidRPr="00440DF3">
              <w:rPr>
                <w:color w:val="00B050"/>
              </w:rPr>
              <w:t>//</w:t>
            </w:r>
            <w:r>
              <w:rPr>
                <w:rFonts w:hint="eastAsia"/>
                <w:color w:val="00B050"/>
              </w:rPr>
              <w:t>全体表示用のオブジェクト（集計が必要なため）</w:t>
            </w:r>
          </w:p>
          <w:p w14:paraId="30AD02B1" w14:textId="77777777" w:rsidR="0056547C" w:rsidRDefault="0056547C" w:rsidP="00C17C7D">
            <w:pPr>
              <w:pStyle w:val="2-"/>
            </w:pPr>
            <w:r>
              <w:lastRenderedPageBreak/>
              <w:tab/>
              <w:t>print o;</w:t>
            </w:r>
          </w:p>
          <w:p w14:paraId="784D1258" w14:textId="77777777" w:rsidR="0056547C" w:rsidRDefault="0056547C" w:rsidP="00C17C7D">
            <w:pPr>
              <w:pStyle w:val="2-"/>
              <w:rPr>
                <w:color w:val="00B050"/>
              </w:rPr>
            </w:pPr>
            <w:r>
              <w:tab/>
            </w:r>
            <w:r w:rsidRPr="00440DF3">
              <w:rPr>
                <w:color w:val="00B050"/>
              </w:rPr>
              <w:t>//丸め実行前ログ出力</w:t>
            </w:r>
          </w:p>
          <w:p w14:paraId="3FC5B633" w14:textId="77777777" w:rsidR="0056547C" w:rsidRDefault="0056547C" w:rsidP="00C17C7D">
            <w:pPr>
              <w:pStyle w:val="2-"/>
            </w:pPr>
            <w:r>
              <w:tab/>
              <w:t>printf("&lt;BEFORE&gt;\n");</w:t>
            </w:r>
          </w:p>
          <w:p w14:paraId="1EEBA2AA" w14:textId="77777777" w:rsidR="0056547C" w:rsidRPr="00041829" w:rsidRDefault="0056547C" w:rsidP="00C17C7D">
            <w:pPr>
              <w:pStyle w:val="2-"/>
              <w:rPr>
                <w:color w:val="FF0000"/>
              </w:rPr>
            </w:pPr>
            <w:r>
              <w:tab/>
            </w:r>
            <w:r w:rsidRPr="0056547C">
              <w:rPr>
                <w:color w:val="00B050"/>
              </w:rPr>
              <w:t>//ログ出力：data1</w:t>
            </w:r>
          </w:p>
          <w:p w14:paraId="50CC08F5" w14:textId="77777777" w:rsidR="0056547C" w:rsidRDefault="0056547C" w:rsidP="00C17C7D">
            <w:pPr>
              <w:pStyle w:val="2-"/>
            </w:pPr>
            <w:r>
              <w:tab/>
              <w:t>o.all("data1", data1, n1);</w:t>
            </w:r>
          </w:p>
          <w:p w14:paraId="3E80777F" w14:textId="77777777" w:rsidR="0056547C" w:rsidRPr="0056547C" w:rsidRDefault="0056547C" w:rsidP="00C17C7D">
            <w:pPr>
              <w:pStyle w:val="2-"/>
              <w:rPr>
                <w:color w:val="00B050"/>
              </w:rPr>
            </w:pPr>
            <w:r>
              <w:tab/>
            </w:r>
            <w:r w:rsidRPr="0056547C">
              <w:rPr>
                <w:color w:val="00B050"/>
              </w:rPr>
              <w:t>//ログ出力：data2</w:t>
            </w:r>
          </w:p>
          <w:p w14:paraId="61750A77" w14:textId="77777777" w:rsidR="0056547C" w:rsidRDefault="0056547C" w:rsidP="00C17C7D">
            <w:pPr>
              <w:pStyle w:val="2-"/>
            </w:pPr>
            <w:r>
              <w:tab/>
              <w:t>o.all("data2", data2, n2);</w:t>
            </w:r>
          </w:p>
          <w:p w14:paraId="621F746F"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data1</w:t>
            </w:r>
          </w:p>
          <w:p w14:paraId="6BC2B42B" w14:textId="2376C292" w:rsidR="0056547C" w:rsidRDefault="0056547C" w:rsidP="00C17C7D">
            <w:pPr>
              <w:pStyle w:val="2-"/>
            </w:pPr>
            <w:r>
              <w:tab/>
            </w:r>
            <w:r w:rsidRPr="0056547C">
              <w:rPr>
                <w:color w:val="FF0000"/>
              </w:rPr>
              <w:t>s</w:t>
            </w:r>
            <w:r>
              <w:rPr>
                <w:color w:val="FF0000"/>
              </w:rPr>
              <w:t>td::for_each</w:t>
            </w:r>
            <w:r>
              <w:t xml:space="preserve">(data1, </w:t>
            </w:r>
            <w:r w:rsidRPr="0056547C">
              <w:rPr>
                <w:color w:val="FF0000"/>
              </w:rPr>
              <w:t xml:space="preserve">data1 + </w:t>
            </w:r>
            <w:r>
              <w:t xml:space="preserve">n1,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2786BA67" w14:textId="77777777" w:rsidR="0056547C" w:rsidRPr="0056547C" w:rsidRDefault="0056547C" w:rsidP="00C17C7D">
            <w:pPr>
              <w:pStyle w:val="2-"/>
              <w:rPr>
                <w:color w:val="00B050"/>
              </w:rPr>
            </w:pPr>
            <w:r w:rsidRPr="00440DF3">
              <w:rPr>
                <w:color w:val="00B050"/>
              </w:rPr>
              <w:tab/>
            </w:r>
            <w:r w:rsidRPr="0056547C">
              <w:rPr>
                <w:color w:val="00B050"/>
              </w:rPr>
              <w:t>//丸め処理：</w:t>
            </w:r>
            <w:r w:rsidRPr="0056547C">
              <w:rPr>
                <w:rFonts w:hint="eastAsia"/>
                <w:color w:val="00B050"/>
              </w:rPr>
              <w:t>data2</w:t>
            </w:r>
          </w:p>
          <w:p w14:paraId="76A9C0BB" w14:textId="1E13115D" w:rsidR="0056547C" w:rsidRDefault="0056547C" w:rsidP="00C17C7D">
            <w:pPr>
              <w:pStyle w:val="2-"/>
            </w:pPr>
            <w:r>
              <w:tab/>
            </w:r>
            <w:r w:rsidRPr="0056547C">
              <w:rPr>
                <w:color w:val="FF0000"/>
              </w:rPr>
              <w:t>s</w:t>
            </w:r>
            <w:r>
              <w:rPr>
                <w:color w:val="FF0000"/>
              </w:rPr>
              <w:t>td::for_each</w:t>
            </w:r>
            <w:r>
              <w:t xml:space="preserve">(data2, </w:t>
            </w:r>
            <w:r w:rsidRPr="0056547C">
              <w:rPr>
                <w:color w:val="FF0000"/>
              </w:rPr>
              <w:t xml:space="preserve">data2 + </w:t>
            </w:r>
            <w:r>
              <w:t xml:space="preserve">n2, </w:t>
            </w:r>
            <w:r w:rsidRPr="0056547C">
              <w:t>round()</w:t>
            </w:r>
            <w:r>
              <w:t>);</w:t>
            </w:r>
            <w:r w:rsidRPr="00BB7660">
              <w:rPr>
                <w:color w:val="FF0000"/>
              </w:rPr>
              <w:tab/>
            </w:r>
            <w:r w:rsidRPr="0056547C">
              <w:rPr>
                <w:color w:val="00B050"/>
              </w:rPr>
              <w:t>//round()</w:t>
            </w:r>
            <w:r w:rsidRPr="0056547C">
              <w:rPr>
                <w:rFonts w:hint="eastAsia"/>
                <w:color w:val="00B050"/>
              </w:rPr>
              <w:t>は関数オブジェクト（実体を渡している）</w:t>
            </w:r>
          </w:p>
          <w:p w14:paraId="6953B26D" w14:textId="77777777" w:rsidR="0056547C" w:rsidRDefault="0056547C" w:rsidP="00C17C7D">
            <w:pPr>
              <w:pStyle w:val="2-"/>
              <w:rPr>
                <w:color w:val="00B050"/>
              </w:rPr>
            </w:pPr>
            <w:r>
              <w:tab/>
            </w:r>
            <w:r w:rsidRPr="00440DF3">
              <w:rPr>
                <w:color w:val="00B050"/>
              </w:rPr>
              <w:t>//丸め実行</w:t>
            </w:r>
            <w:r>
              <w:rPr>
                <w:color w:val="00B050"/>
              </w:rPr>
              <w:t>後</w:t>
            </w:r>
            <w:r w:rsidRPr="00440DF3">
              <w:rPr>
                <w:color w:val="00B050"/>
              </w:rPr>
              <w:t>ログ出力</w:t>
            </w:r>
          </w:p>
          <w:p w14:paraId="4AF10066" w14:textId="77777777" w:rsidR="0056547C" w:rsidRDefault="0056547C" w:rsidP="00C17C7D">
            <w:pPr>
              <w:pStyle w:val="2-"/>
            </w:pPr>
            <w:r>
              <w:tab/>
              <w:t>printf("&lt;AFTER&gt;\n");</w:t>
            </w:r>
          </w:p>
          <w:p w14:paraId="1AA92C1D" w14:textId="77777777" w:rsidR="0056547C" w:rsidRPr="0056547C" w:rsidRDefault="0056547C" w:rsidP="00C17C7D">
            <w:pPr>
              <w:pStyle w:val="2-"/>
              <w:rPr>
                <w:color w:val="00B050"/>
              </w:rPr>
            </w:pPr>
            <w:r>
              <w:tab/>
            </w:r>
            <w:r w:rsidRPr="0056547C">
              <w:rPr>
                <w:color w:val="00B050"/>
              </w:rPr>
              <w:t>//ログ出力：data1</w:t>
            </w:r>
          </w:p>
          <w:p w14:paraId="670E0CF4" w14:textId="77777777" w:rsidR="0056547C" w:rsidRDefault="0056547C" w:rsidP="00C17C7D">
            <w:pPr>
              <w:pStyle w:val="2-"/>
            </w:pPr>
            <w:r>
              <w:tab/>
              <w:t>o.all("data1", data1, n1);</w:t>
            </w:r>
          </w:p>
          <w:p w14:paraId="2113E43A" w14:textId="77777777" w:rsidR="0056547C" w:rsidRPr="0056547C" w:rsidRDefault="0056547C" w:rsidP="00C17C7D">
            <w:pPr>
              <w:pStyle w:val="2-"/>
              <w:rPr>
                <w:color w:val="00B050"/>
              </w:rPr>
            </w:pPr>
            <w:r>
              <w:tab/>
            </w:r>
            <w:r w:rsidRPr="0056547C">
              <w:rPr>
                <w:color w:val="00B050"/>
              </w:rPr>
              <w:t>//ログ出力：data2</w:t>
            </w:r>
          </w:p>
          <w:p w14:paraId="13275B04" w14:textId="77777777" w:rsidR="0056547C" w:rsidRDefault="0056547C" w:rsidP="00C17C7D">
            <w:pPr>
              <w:pStyle w:val="2-"/>
            </w:pPr>
            <w:r>
              <w:tab/>
              <w:t>o.all("data2", data2, n2);</w:t>
            </w:r>
          </w:p>
          <w:p w14:paraId="67DB690A" w14:textId="77777777" w:rsidR="0056547C" w:rsidRDefault="0056547C" w:rsidP="00C17C7D">
            <w:pPr>
              <w:pStyle w:val="2-"/>
            </w:pPr>
            <w:r>
              <w:t>}</w:t>
            </w:r>
          </w:p>
        </w:tc>
      </w:tr>
    </w:tbl>
    <w:p w14:paraId="0CC3CCB1" w14:textId="77777777" w:rsidR="001F3CAE" w:rsidRDefault="0056547C" w:rsidP="0056547C">
      <w:pPr>
        <w:pStyle w:val="a9"/>
        <w:spacing w:beforeLines="50" w:before="180"/>
        <w:ind w:firstLineChars="128" w:firstLine="269"/>
      </w:pPr>
      <w:r>
        <w:rPr>
          <w:rFonts w:hint="eastAsia"/>
        </w:rPr>
        <w:lastRenderedPageBreak/>
        <w:t>「</w:t>
      </w:r>
      <w:r w:rsidRPr="0056547C">
        <w:rPr>
          <w:rFonts w:ascii="ＭＳ ゴシック" w:hAnsi="ＭＳ ゴシック"/>
          <w:color w:val="0070C0"/>
        </w:rPr>
        <w:t>s</w:t>
      </w:r>
      <w:r w:rsidRPr="0056547C">
        <w:rPr>
          <w:rFonts w:ascii="ＭＳ ゴシック" w:hAnsi="ＭＳ ゴシック" w:hint="eastAsia"/>
          <w:color w:val="0070C0"/>
        </w:rPr>
        <w:t>td:</w:t>
      </w:r>
      <w:r w:rsidRPr="0056547C">
        <w:rPr>
          <w:rFonts w:ascii="ＭＳ ゴシック" w:hAnsi="ＭＳ ゴシック"/>
          <w:color w:val="0070C0"/>
        </w:rPr>
        <w:t>:for_each()</w:t>
      </w:r>
      <w:r>
        <w:rPr>
          <w:rFonts w:hint="eastAsia"/>
        </w:rPr>
        <w:t>」関数は、配列の先頭要素のアドレスと、末尾要素＋１のアドレスを渡す</w:t>
      </w:r>
      <w:r w:rsidR="00FC3639">
        <w:rPr>
          <w:rFonts w:hint="eastAsia"/>
        </w:rPr>
        <w:t>ことで</w:t>
      </w:r>
      <w:r>
        <w:rPr>
          <w:rFonts w:hint="eastAsia"/>
        </w:rPr>
        <w:t>ループできる。</w:t>
      </w:r>
    </w:p>
    <w:p w14:paraId="68915345" w14:textId="4E9056FA" w:rsidR="0056547C" w:rsidRDefault="001F3CAE" w:rsidP="001F3CAE">
      <w:pPr>
        <w:pStyle w:val="a9"/>
        <w:ind w:firstLineChars="128" w:firstLine="269"/>
      </w:pPr>
      <w:r>
        <w:rPr>
          <w:rFonts w:hint="eastAsia"/>
        </w:rPr>
        <w:t>なお、</w:t>
      </w:r>
      <w:r>
        <w:rPr>
          <w:rFonts w:hint="eastAsia"/>
        </w:rPr>
        <w:t>STL</w:t>
      </w:r>
      <w:r>
        <w:rPr>
          <w:rFonts w:hint="eastAsia"/>
        </w:rPr>
        <w:t>の</w:t>
      </w:r>
      <w:r>
        <w:rPr>
          <w:rFonts w:hint="eastAsia"/>
        </w:rPr>
        <w:t>for_each</w:t>
      </w:r>
      <w:r>
        <w:rPr>
          <w:rFonts w:hint="eastAsia"/>
        </w:rPr>
        <w:t>は関数オブジェクトだけではなく、関数ポインターを渡すことも可能。</w:t>
      </w:r>
    </w:p>
    <w:p w14:paraId="40E288B4" w14:textId="3C0E8EDF" w:rsidR="00D532D9" w:rsidRDefault="00D532D9" w:rsidP="00D532D9">
      <w:pPr>
        <w:pStyle w:val="3"/>
        <w:ind w:leftChars="-6" w:left="284"/>
      </w:pPr>
      <w:bookmarkStart w:id="24" w:name="_Toc378965773"/>
      <w:r>
        <w:rPr>
          <w:rFonts w:hint="eastAsia"/>
        </w:rPr>
        <w:t>最適化⑤：ラムダ式化</w:t>
      </w:r>
      <w:r w:rsidR="00AD3A2F">
        <w:rPr>
          <w:rFonts w:hint="eastAsia"/>
        </w:rPr>
        <w:t>（</w:t>
      </w:r>
      <w:r w:rsidR="00AD3A2F">
        <w:rPr>
          <w:rFonts w:hint="eastAsia"/>
        </w:rPr>
        <w:t>C++11</w:t>
      </w:r>
      <w:r w:rsidR="00AD3A2F">
        <w:rPr>
          <w:rFonts w:hint="eastAsia"/>
        </w:rPr>
        <w:t>仕様）</w:t>
      </w:r>
      <w:bookmarkEnd w:id="24"/>
    </w:p>
    <w:p w14:paraId="4DDF16F9" w14:textId="5C7A8552" w:rsidR="002517FD" w:rsidRDefault="002517FD" w:rsidP="003C7DF5">
      <w:pPr>
        <w:pStyle w:val="a9"/>
        <w:ind w:firstLineChars="128" w:firstLine="269"/>
      </w:pPr>
      <w:r>
        <w:rPr>
          <w:rFonts w:hint="eastAsia"/>
        </w:rPr>
        <w:t>最後に、この処理を</w:t>
      </w:r>
      <w:r>
        <w:rPr>
          <w:rFonts w:hint="eastAsia"/>
        </w:rPr>
        <w:t>C++11</w:t>
      </w:r>
      <w:r w:rsidR="003B76B2">
        <w:fldChar w:fldCharType="begin"/>
      </w:r>
      <w:r w:rsidR="003B76B2">
        <w:instrText xml:space="preserve"> XE "</w:instrText>
      </w:r>
      <w:r w:rsidR="003B76B2">
        <w:rPr>
          <w:rFonts w:hint="eastAsia"/>
        </w:rPr>
        <w:instrText>C++11</w:instrText>
      </w:r>
      <w:r w:rsidR="003B76B2">
        <w:instrText>" \y “</w:instrText>
      </w:r>
      <w:r w:rsidR="003B76B2">
        <w:rPr>
          <w:rFonts w:hint="eastAsia"/>
        </w:rPr>
        <w:instrText>C</w:instrText>
      </w:r>
      <w:r w:rsidR="003B76B2">
        <w:instrText xml:space="preserve">++11” </w:instrText>
      </w:r>
      <w:r w:rsidR="003B76B2">
        <w:fldChar w:fldCharType="end"/>
      </w:r>
      <w:r>
        <w:rPr>
          <w:rFonts w:hint="eastAsia"/>
        </w:rPr>
        <w:t>のラムダ式</w:t>
      </w:r>
      <w:r w:rsidR="003B76B2">
        <w:fldChar w:fldCharType="begin"/>
      </w:r>
      <w:r w:rsidR="003B76B2">
        <w:instrText xml:space="preserve"> XE "</w:instrText>
      </w:r>
      <w:r w:rsidR="003B76B2">
        <w:rPr>
          <w:rFonts w:hint="eastAsia"/>
        </w:rPr>
        <w:instrText>ラムダ式</w:instrText>
      </w:r>
      <w:r w:rsidR="003B76B2">
        <w:instrText>" \y “</w:instrText>
      </w:r>
      <w:r w:rsidR="003B76B2">
        <w:rPr>
          <w:rFonts w:hint="eastAsia"/>
        </w:rPr>
        <w:instrText>らむだしき</w:instrText>
      </w:r>
      <w:r w:rsidR="003B76B2">
        <w:instrText xml:space="preserve">” </w:instrText>
      </w:r>
      <w:r w:rsidR="003B76B2">
        <w:fldChar w:fldCharType="end"/>
      </w:r>
      <w:r>
        <w:rPr>
          <w:rFonts w:hint="eastAsia"/>
        </w:rPr>
        <w:t>を使用して最適化する方法を示す。</w:t>
      </w:r>
    </w:p>
    <w:p w14:paraId="167C19D1" w14:textId="4E954950" w:rsidR="003B76B2" w:rsidRDefault="002517FD" w:rsidP="002517FD">
      <w:pPr>
        <w:pStyle w:val="a9"/>
        <w:ind w:firstLineChars="128" w:firstLine="269"/>
      </w:pPr>
      <w:r>
        <w:rPr>
          <w:rFonts w:hint="eastAsia"/>
        </w:rPr>
        <w:t>上記の</w:t>
      </w:r>
      <w:r>
        <w:rPr>
          <w:rFonts w:hint="eastAsia"/>
        </w:rPr>
        <w:t>STL</w:t>
      </w:r>
      <w:r>
        <w:rPr>
          <w:rFonts w:hint="eastAsia"/>
        </w:rPr>
        <w:t>版「</w:t>
      </w:r>
      <w:r w:rsidRPr="00A30255">
        <w:rPr>
          <w:rFonts w:ascii="ＭＳ ゴシック" w:hAnsi="ＭＳ ゴシック" w:hint="eastAsia"/>
          <w:color w:val="0070C0"/>
        </w:rPr>
        <w:t>for_each</w:t>
      </w:r>
      <w:r w:rsidRPr="00A30255">
        <w:rPr>
          <w:rFonts w:ascii="ＭＳ ゴシック" w:hAnsi="ＭＳ ゴシック"/>
          <w:color w:val="0070C0"/>
        </w:rPr>
        <w:t>()</w:t>
      </w:r>
      <w:r>
        <w:rPr>
          <w:rFonts w:hint="eastAsia"/>
        </w:rPr>
        <w:t>」のサンプルでは、集計のために</w:t>
      </w:r>
      <w:r>
        <w:rPr>
          <w:rFonts w:hint="eastAsia"/>
        </w:rPr>
        <w:t>static</w:t>
      </w:r>
      <w:r>
        <w:rPr>
          <w:rFonts w:hint="eastAsia"/>
        </w:rPr>
        <w:t>変数を使用してしまい、メモリ効率のよくない処理になっていた。</w:t>
      </w:r>
    </w:p>
    <w:p w14:paraId="2C20A3E3" w14:textId="021D753A" w:rsidR="002517FD" w:rsidRDefault="002517FD" w:rsidP="002517FD">
      <w:pPr>
        <w:pStyle w:val="a9"/>
        <w:ind w:firstLineChars="128" w:firstLine="269"/>
      </w:pPr>
      <w:r>
        <w:rPr>
          <w:rFonts w:hint="eastAsia"/>
        </w:rPr>
        <w:t>ラムダ式</w:t>
      </w:r>
      <w:r w:rsidR="003B76B2">
        <w:rPr>
          <w:rFonts w:hint="eastAsia"/>
        </w:rPr>
        <w:t>を用いることで、</w:t>
      </w:r>
      <w:r>
        <w:rPr>
          <w:rFonts w:hint="eastAsia"/>
        </w:rPr>
        <w:t>その問題も解消した上、可読性も決して悪くない、かなり効率的なコーディングが可能となる。</w:t>
      </w:r>
      <w:r w:rsidR="00F4002B">
        <w:rPr>
          <w:rFonts w:hint="eastAsia"/>
        </w:rPr>
        <w:t>（</w:t>
      </w:r>
      <w:r w:rsidR="00F4002B">
        <w:rPr>
          <w:rFonts w:hint="eastAsia"/>
        </w:rPr>
        <w:t>STL</w:t>
      </w:r>
      <w:r w:rsidR="00F4002B">
        <w:rPr>
          <w:rFonts w:hint="eastAsia"/>
        </w:rPr>
        <w:t>の「</w:t>
      </w:r>
      <w:r w:rsidR="00F4002B" w:rsidRPr="00A30255">
        <w:rPr>
          <w:rFonts w:ascii="ＭＳ ゴシック" w:hAnsi="ＭＳ ゴシック" w:hint="eastAsia"/>
          <w:color w:val="0070C0"/>
        </w:rPr>
        <w:t>for_each</w:t>
      </w:r>
      <w:r w:rsidR="00F4002B" w:rsidRPr="00A30255">
        <w:rPr>
          <w:rFonts w:ascii="ＭＳ ゴシック" w:hAnsi="ＭＳ ゴシック"/>
          <w:color w:val="0070C0"/>
        </w:rPr>
        <w:t>()</w:t>
      </w:r>
      <w:r w:rsidR="00F4002B">
        <w:rPr>
          <w:rFonts w:hint="eastAsia"/>
        </w:rPr>
        <w:t>」にはラムダ式を渡すことができる。）</w:t>
      </w:r>
    </w:p>
    <w:p w14:paraId="6053FCFC" w14:textId="70DE3F26" w:rsidR="00CA1EAE" w:rsidRPr="00986F18" w:rsidRDefault="00CA1EAE" w:rsidP="00CA1EAE">
      <w:pPr>
        <w:pStyle w:val="a9"/>
        <w:keepNext/>
        <w:widowControl/>
        <w:spacing w:beforeLines="50" w:before="180"/>
        <w:ind w:firstLineChars="0" w:firstLine="0"/>
        <w:rPr>
          <w:sz w:val="20"/>
          <w:szCs w:val="20"/>
        </w:rPr>
      </w:pPr>
      <w:r>
        <w:rPr>
          <w:rFonts w:hint="eastAsia"/>
          <w:sz w:val="20"/>
          <w:szCs w:val="20"/>
        </w:rPr>
        <w:t>最適化⑤：</w:t>
      </w:r>
      <w:r>
        <w:rPr>
          <w:rFonts w:hint="eastAsia"/>
          <w:sz w:val="20"/>
          <w:szCs w:val="20"/>
        </w:rPr>
        <w:t>C++11</w:t>
      </w:r>
      <w:r>
        <w:rPr>
          <w:rFonts w:hint="eastAsia"/>
          <w:sz w:val="20"/>
          <w:szCs w:val="20"/>
        </w:rPr>
        <w:t>のラムダ式で最適化</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A1EAE" w14:paraId="354CE276" w14:textId="77777777" w:rsidTr="00EA0FF0">
        <w:tc>
          <w:tcPr>
            <w:tcW w:w="8494" w:type="dxa"/>
          </w:tcPr>
          <w:p w14:paraId="111D2E09" w14:textId="77777777" w:rsidR="00CA1EAE" w:rsidRPr="006E373B" w:rsidRDefault="00CA1EAE" w:rsidP="00EA0FF0">
            <w:pPr>
              <w:pStyle w:val="2-"/>
            </w:pPr>
            <w:r w:rsidRPr="007F45E6">
              <w:rPr>
                <w:rFonts w:hint="eastAsia"/>
                <w:color w:val="00B050"/>
              </w:rPr>
              <w:t>#inluce &lt;algorithm&gt;</w:t>
            </w:r>
            <w:r w:rsidRPr="006E373B">
              <w:tab/>
            </w:r>
            <w:r w:rsidRPr="006E373B">
              <w:rPr>
                <w:rFonts w:hint="eastAsia"/>
                <w:color w:val="00B050"/>
              </w:rPr>
              <w:t>//std::for_eachを使う為のインクルード</w:t>
            </w:r>
          </w:p>
          <w:p w14:paraId="277BC49F" w14:textId="77777777" w:rsidR="00CA1EAE" w:rsidRDefault="00CA1EAE" w:rsidP="00EA0FF0">
            <w:pPr>
              <w:pStyle w:val="2-"/>
              <w:rPr>
                <w:color w:val="FF0000"/>
              </w:rPr>
            </w:pPr>
          </w:p>
          <w:p w14:paraId="7F6D2E1A" w14:textId="77777777" w:rsidR="006E373B" w:rsidRDefault="006E373B" w:rsidP="00EA0FF0">
            <w:pPr>
              <w:pStyle w:val="2-"/>
              <w:rPr>
                <w:color w:val="FF0000"/>
              </w:rPr>
            </w:pPr>
          </w:p>
          <w:p w14:paraId="5232C7D3" w14:textId="77777777" w:rsidR="00CA1EAE" w:rsidRPr="00440DF3" w:rsidRDefault="00CA1EAE" w:rsidP="00EA0FF0">
            <w:pPr>
              <w:pStyle w:val="2-"/>
              <w:rPr>
                <w:color w:val="00B050"/>
              </w:rPr>
            </w:pPr>
            <w:r w:rsidRPr="00440DF3">
              <w:rPr>
                <w:rFonts w:hint="eastAsia"/>
                <w:color w:val="00B050"/>
              </w:rPr>
              <w:t>//</w:t>
            </w:r>
            <w:r w:rsidRPr="00440DF3">
              <w:rPr>
                <w:color w:val="00B050"/>
              </w:rPr>
              <w:t>データ丸め</w:t>
            </w:r>
            <w:r w:rsidRPr="00440DF3">
              <w:rPr>
                <w:rFonts w:hint="eastAsia"/>
                <w:color w:val="00B050"/>
              </w:rPr>
              <w:t>処理</w:t>
            </w:r>
          </w:p>
          <w:p w14:paraId="0128CF1C" w14:textId="77777777" w:rsidR="00CA1EAE" w:rsidRDefault="00CA1EAE" w:rsidP="00EA0FF0">
            <w:pPr>
              <w:pStyle w:val="2-"/>
            </w:pPr>
            <w:r>
              <w:t>void func(int data1[], int n1, int data2[], int n2)</w:t>
            </w:r>
          </w:p>
          <w:p w14:paraId="159E1667" w14:textId="77777777" w:rsidR="00CA1EAE" w:rsidRDefault="00CA1EAE" w:rsidP="00EA0FF0">
            <w:pPr>
              <w:pStyle w:val="2-"/>
            </w:pPr>
            <w:r>
              <w:t>{</w:t>
            </w:r>
          </w:p>
          <w:p w14:paraId="303C7D8A" w14:textId="5C240953" w:rsidR="006E373B" w:rsidRDefault="006E373B" w:rsidP="00EA0FF0">
            <w:pPr>
              <w:pStyle w:val="2-"/>
              <w:rPr>
                <w:color w:val="00B050"/>
              </w:rPr>
            </w:pPr>
            <w:r>
              <w:tab/>
            </w:r>
            <w:r w:rsidRPr="0056547C">
              <w:rPr>
                <w:color w:val="00B050"/>
              </w:rPr>
              <w:t>//</w:t>
            </w:r>
            <w:r w:rsidRPr="0056547C">
              <w:rPr>
                <w:rFonts w:hint="eastAsia"/>
                <w:color w:val="00B050"/>
              </w:rPr>
              <w:t>全件表示</w:t>
            </w:r>
            <w:r>
              <w:rPr>
                <w:rFonts w:hint="eastAsia"/>
                <w:color w:val="00B050"/>
              </w:rPr>
              <w:t>用ラムダ式</w:t>
            </w:r>
          </w:p>
          <w:p w14:paraId="128290FF" w14:textId="1DF55569" w:rsidR="006E373B" w:rsidRDefault="006E373B" w:rsidP="00EA0FF0">
            <w:pPr>
              <w:pStyle w:val="2-"/>
              <w:rPr>
                <w:color w:val="00B050"/>
              </w:rPr>
            </w:pPr>
            <w:r>
              <w:rPr>
                <w:color w:val="00B050"/>
              </w:rPr>
              <w:tab/>
              <w:t>//</w:t>
            </w:r>
            <w:r>
              <w:rPr>
                <w:rFonts w:hint="eastAsia"/>
                <w:color w:val="00B050"/>
              </w:rPr>
              <w:t>※ [外部変数]</w:t>
            </w:r>
            <w:r>
              <w:rPr>
                <w:color w:val="00B050"/>
              </w:rPr>
              <w:t>(</w:t>
            </w:r>
            <w:r>
              <w:rPr>
                <w:rFonts w:hint="eastAsia"/>
                <w:color w:val="00B050"/>
              </w:rPr>
              <w:t>引数) -</w:t>
            </w:r>
            <w:r>
              <w:rPr>
                <w:color w:val="00B050"/>
              </w:rPr>
              <w:t xml:space="preserve">&gt; </w:t>
            </w:r>
            <w:r>
              <w:rPr>
                <w:rFonts w:hint="eastAsia"/>
                <w:color w:val="00B050"/>
              </w:rPr>
              <w:t>戻り値の型{ 処理 } が、ラムダ式の書式。戻り値の型は省略可能。</w:t>
            </w:r>
          </w:p>
          <w:p w14:paraId="7A0F314C" w14:textId="4D727184" w:rsidR="00152396" w:rsidRDefault="00152396" w:rsidP="00EA0FF0">
            <w:pPr>
              <w:pStyle w:val="2-"/>
              <w:rPr>
                <w:color w:val="00B050"/>
              </w:rPr>
            </w:pPr>
            <w:r>
              <w:rPr>
                <w:color w:val="00B050"/>
              </w:rPr>
              <w:tab/>
            </w:r>
            <w:r>
              <w:rPr>
                <w:rFonts w:hint="eastAsia"/>
                <w:color w:val="00B050"/>
              </w:rPr>
              <w:t>//※ラムダ式は、auto型でしか変数に代入できなので注意。</w:t>
            </w:r>
          </w:p>
          <w:p w14:paraId="3A79A61A" w14:textId="676750F8" w:rsidR="00152396" w:rsidRPr="00152396" w:rsidRDefault="00152396" w:rsidP="00EA0FF0">
            <w:pPr>
              <w:pStyle w:val="2-"/>
            </w:pPr>
            <w:r>
              <w:rPr>
                <w:color w:val="00B050"/>
              </w:rPr>
              <w:tab/>
            </w:r>
            <w:r>
              <w:rPr>
                <w:rFonts w:hint="eastAsia"/>
                <w:color w:val="00B050"/>
              </w:rPr>
              <w:t>//　イメージとしては、decltype([</w:t>
            </w:r>
            <w:r>
              <w:rPr>
                <w:color w:val="00B050"/>
              </w:rPr>
              <w:t>x</w:t>
            </w:r>
            <w:r>
              <w:rPr>
                <w:rFonts w:hint="eastAsia"/>
                <w:color w:val="00B050"/>
              </w:rPr>
              <w:t>](</w:t>
            </w:r>
            <w:r>
              <w:rPr>
                <w:color w:val="00B050"/>
              </w:rPr>
              <w:t xml:space="preserve">y)-&gt;z{…}) </w:t>
            </w:r>
            <w:r>
              <w:rPr>
                <w:rFonts w:hint="eastAsia"/>
                <w:color w:val="00B050"/>
              </w:rPr>
              <w:t>という型になる。</w:t>
            </w:r>
          </w:p>
          <w:p w14:paraId="5B79FEDE" w14:textId="3BC38C4F" w:rsidR="006E373B" w:rsidRPr="006E373B" w:rsidRDefault="006E373B" w:rsidP="006E373B">
            <w:pPr>
              <w:pStyle w:val="2-"/>
            </w:pPr>
            <w:r w:rsidRPr="006E373B">
              <w:tab/>
            </w:r>
            <w:r w:rsidRPr="006E373B">
              <w:rPr>
                <w:color w:val="FF0000"/>
              </w:rPr>
              <w:t>auto</w:t>
            </w:r>
            <w:r w:rsidRPr="00EA0FF0">
              <w:rPr>
                <w:color w:val="FF0000"/>
              </w:rPr>
              <w:t xml:space="preserve"> lambda_print = </w:t>
            </w:r>
            <w:r w:rsidRPr="006E373B">
              <w:rPr>
                <w:color w:val="FF0000"/>
              </w:rPr>
              <w:t>[](int&amp; sum, const char* name, int data[], int n)</w:t>
            </w:r>
            <w:r>
              <w:rPr>
                <w:color w:val="FF0000"/>
              </w:rPr>
              <w:t xml:space="preserve"> -&gt; void</w:t>
            </w:r>
          </w:p>
          <w:p w14:paraId="72335F3D" w14:textId="77777777" w:rsidR="006E373B" w:rsidRPr="006E373B" w:rsidRDefault="006E373B" w:rsidP="006E373B">
            <w:pPr>
              <w:pStyle w:val="2-"/>
            </w:pPr>
            <w:r w:rsidRPr="006E373B">
              <w:tab/>
            </w:r>
            <w:r w:rsidRPr="006E373B">
              <w:rPr>
                <w:color w:val="FF0000"/>
              </w:rPr>
              <w:t>{</w:t>
            </w:r>
          </w:p>
          <w:p w14:paraId="37D9AA23" w14:textId="77777777" w:rsidR="006E373B" w:rsidRPr="006E373B" w:rsidRDefault="006E373B" w:rsidP="006E373B">
            <w:pPr>
              <w:pStyle w:val="2-"/>
            </w:pPr>
            <w:r w:rsidRPr="006E373B">
              <w:tab/>
            </w:r>
            <w:r w:rsidRPr="006E373B">
              <w:tab/>
              <w:t>sum = 0;</w:t>
            </w:r>
          </w:p>
          <w:p w14:paraId="3460C7AC" w14:textId="77777777" w:rsidR="006E373B" w:rsidRPr="006E373B" w:rsidRDefault="006E373B" w:rsidP="006E373B">
            <w:pPr>
              <w:pStyle w:val="2-"/>
            </w:pPr>
            <w:r w:rsidRPr="006E373B">
              <w:tab/>
            </w:r>
            <w:r w:rsidRPr="006E373B">
              <w:tab/>
              <w:t>printf("%s=", name);</w:t>
            </w:r>
          </w:p>
          <w:p w14:paraId="7FD8EBD8" w14:textId="732A5A2F" w:rsidR="006E373B" w:rsidRPr="006E373B" w:rsidRDefault="006E373B" w:rsidP="006E373B">
            <w:pPr>
              <w:pStyle w:val="2-"/>
            </w:pPr>
            <w:r w:rsidRPr="006E373B">
              <w:tab/>
            </w:r>
            <w:r w:rsidRPr="006E373B">
              <w:tab/>
              <w:t xml:space="preserve">std::for_each(data, data + n, </w:t>
            </w:r>
            <w:r w:rsidRPr="006E373B">
              <w:rPr>
                <w:color w:val="FF0000"/>
              </w:rPr>
              <w:t>[&amp;sum](int data)</w:t>
            </w:r>
            <w:r>
              <w:tab/>
            </w:r>
            <w:r w:rsidRPr="006E373B">
              <w:rPr>
                <w:color w:val="FF0000"/>
              </w:rPr>
              <w:t>//</w:t>
            </w:r>
            <w:r w:rsidRPr="006E373B">
              <w:rPr>
                <w:rFonts w:hint="eastAsia"/>
                <w:color w:val="FF0000"/>
              </w:rPr>
              <w:t>ラムダ式は</w:t>
            </w:r>
            <w:r w:rsidR="00152396">
              <w:rPr>
                <w:rFonts w:hint="eastAsia"/>
                <w:color w:val="FF0000"/>
              </w:rPr>
              <w:t>、</w:t>
            </w:r>
            <w:r w:rsidRPr="006E373B">
              <w:rPr>
                <w:rFonts w:hint="eastAsia"/>
                <w:color w:val="FF0000"/>
              </w:rPr>
              <w:t>式の中に直接書くこともできる</w:t>
            </w:r>
          </w:p>
          <w:p w14:paraId="3FDCBFEB"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12BB7D5B" w14:textId="77777777" w:rsidR="006E373B" w:rsidRPr="006E373B" w:rsidRDefault="006E373B" w:rsidP="006E373B">
            <w:pPr>
              <w:pStyle w:val="2-"/>
            </w:pPr>
            <w:r w:rsidRPr="006E373B">
              <w:tab/>
            </w:r>
            <w:r w:rsidRPr="006E373B">
              <w:tab/>
            </w:r>
            <w:r w:rsidRPr="006E373B">
              <w:tab/>
            </w:r>
            <w:r w:rsidRPr="006E373B">
              <w:tab/>
              <w:t>sum += data;</w:t>
            </w:r>
          </w:p>
          <w:p w14:paraId="3DC4BD83" w14:textId="77777777" w:rsidR="006E373B" w:rsidRPr="006E373B" w:rsidRDefault="006E373B" w:rsidP="006E373B">
            <w:pPr>
              <w:pStyle w:val="2-"/>
            </w:pPr>
            <w:r w:rsidRPr="006E373B">
              <w:tab/>
            </w:r>
            <w:r w:rsidRPr="006E373B">
              <w:tab/>
            </w:r>
            <w:r w:rsidRPr="006E373B">
              <w:tab/>
            </w:r>
            <w:r w:rsidRPr="006E373B">
              <w:tab/>
              <w:t>printf(" %d", data);</w:t>
            </w:r>
          </w:p>
          <w:p w14:paraId="3FA71FEF" w14:textId="77777777" w:rsidR="006E373B" w:rsidRPr="006E373B" w:rsidRDefault="006E373B" w:rsidP="006E373B">
            <w:pPr>
              <w:pStyle w:val="2-"/>
              <w:rPr>
                <w:color w:val="FF0000"/>
              </w:rPr>
            </w:pPr>
            <w:r w:rsidRPr="006E373B">
              <w:tab/>
            </w:r>
            <w:r w:rsidRPr="006E373B">
              <w:tab/>
            </w:r>
            <w:r w:rsidRPr="006E373B">
              <w:tab/>
            </w:r>
            <w:r w:rsidRPr="006E373B">
              <w:rPr>
                <w:color w:val="FF0000"/>
              </w:rPr>
              <w:t>}</w:t>
            </w:r>
          </w:p>
          <w:p w14:paraId="0980E965" w14:textId="77777777" w:rsidR="006E373B" w:rsidRPr="006E373B" w:rsidRDefault="006E373B" w:rsidP="006E373B">
            <w:pPr>
              <w:pStyle w:val="2-"/>
            </w:pPr>
            <w:r w:rsidRPr="006E373B">
              <w:tab/>
            </w:r>
            <w:r w:rsidRPr="006E373B">
              <w:tab/>
              <w:t>);</w:t>
            </w:r>
          </w:p>
          <w:p w14:paraId="31868BCD" w14:textId="77777777" w:rsidR="006E373B" w:rsidRPr="006E373B" w:rsidRDefault="006E373B" w:rsidP="006E373B">
            <w:pPr>
              <w:pStyle w:val="2-"/>
            </w:pPr>
            <w:r w:rsidRPr="006E373B">
              <w:tab/>
            </w:r>
            <w:r w:rsidRPr="006E373B">
              <w:tab/>
              <w:t>printf(" (sum=%d, avg=%.1f)\n", sum, static_cast&lt;float&gt;(sum) / static_cast&lt;float&gt;(n));</w:t>
            </w:r>
          </w:p>
          <w:p w14:paraId="11AE1596" w14:textId="77777777" w:rsidR="006E373B" w:rsidRPr="006E373B" w:rsidRDefault="006E373B" w:rsidP="006E373B">
            <w:pPr>
              <w:pStyle w:val="2-"/>
            </w:pPr>
            <w:r w:rsidRPr="006E373B">
              <w:lastRenderedPageBreak/>
              <w:tab/>
            </w:r>
            <w:r w:rsidRPr="006E373B">
              <w:rPr>
                <w:color w:val="FF0000"/>
              </w:rPr>
              <w:t>};</w:t>
            </w:r>
          </w:p>
          <w:p w14:paraId="450A9E14" w14:textId="7F6EE3BF" w:rsidR="006E373B" w:rsidRDefault="006E373B" w:rsidP="006E373B">
            <w:pPr>
              <w:pStyle w:val="2-"/>
              <w:rPr>
                <w:color w:val="00B050"/>
              </w:rPr>
            </w:pPr>
            <w:r>
              <w:tab/>
            </w:r>
            <w:r w:rsidRPr="0056547C">
              <w:rPr>
                <w:color w:val="00B050"/>
              </w:rPr>
              <w:t>//</w:t>
            </w:r>
            <w:r w:rsidRPr="0056547C">
              <w:rPr>
                <w:rFonts w:hint="eastAsia"/>
                <w:color w:val="00B050"/>
              </w:rPr>
              <w:t>データ丸め</w:t>
            </w:r>
            <w:r>
              <w:rPr>
                <w:rFonts w:hint="eastAsia"/>
                <w:color w:val="00B050"/>
              </w:rPr>
              <w:t>用ラムダ式</w:t>
            </w:r>
          </w:p>
          <w:p w14:paraId="5E7ED45C" w14:textId="77777777" w:rsidR="006E373B" w:rsidRPr="00152396" w:rsidRDefault="006E373B" w:rsidP="006E373B">
            <w:pPr>
              <w:pStyle w:val="2-"/>
              <w:rPr>
                <w:color w:val="FF0000"/>
              </w:rPr>
            </w:pPr>
            <w:r w:rsidRPr="006E373B">
              <w:tab/>
            </w:r>
            <w:r w:rsidRPr="00152396">
              <w:rPr>
                <w:color w:val="FF0000"/>
              </w:rPr>
              <w:t xml:space="preserve">auto </w:t>
            </w:r>
            <w:r w:rsidRPr="00EA0FF0">
              <w:rPr>
                <w:color w:val="FF0000"/>
              </w:rPr>
              <w:t xml:space="preserve">lambda_round = </w:t>
            </w:r>
            <w:r w:rsidRPr="00152396">
              <w:rPr>
                <w:color w:val="FF0000"/>
              </w:rPr>
              <w:t>[](int&amp; data)</w:t>
            </w:r>
          </w:p>
          <w:p w14:paraId="42A5C874" w14:textId="77777777" w:rsidR="006E373B" w:rsidRPr="00152396" w:rsidRDefault="006E373B" w:rsidP="006E373B">
            <w:pPr>
              <w:pStyle w:val="2-"/>
              <w:rPr>
                <w:color w:val="FF0000"/>
              </w:rPr>
            </w:pPr>
            <w:r w:rsidRPr="006E373B">
              <w:tab/>
            </w:r>
            <w:r w:rsidRPr="00152396">
              <w:rPr>
                <w:color w:val="FF0000"/>
              </w:rPr>
              <w:t>{</w:t>
            </w:r>
          </w:p>
          <w:p w14:paraId="6D07EDB8" w14:textId="77777777" w:rsidR="006E373B" w:rsidRPr="006E373B" w:rsidRDefault="006E373B" w:rsidP="006E373B">
            <w:pPr>
              <w:pStyle w:val="2-"/>
            </w:pPr>
            <w:r w:rsidRPr="006E373B">
              <w:tab/>
            </w:r>
            <w:r w:rsidRPr="006E373B">
              <w:tab/>
              <w:t>if (data &lt; 10)</w:t>
            </w:r>
          </w:p>
          <w:p w14:paraId="6437950B" w14:textId="77777777" w:rsidR="006E373B" w:rsidRPr="006E373B" w:rsidRDefault="006E373B" w:rsidP="006E373B">
            <w:pPr>
              <w:pStyle w:val="2-"/>
            </w:pPr>
            <w:r w:rsidRPr="006E373B">
              <w:tab/>
            </w:r>
            <w:r w:rsidRPr="006E373B">
              <w:tab/>
            </w:r>
            <w:r w:rsidRPr="006E373B">
              <w:tab/>
              <w:t>data = 10;</w:t>
            </w:r>
          </w:p>
          <w:p w14:paraId="435DA1BC" w14:textId="77777777" w:rsidR="006E373B" w:rsidRPr="006E373B" w:rsidRDefault="006E373B" w:rsidP="006E373B">
            <w:pPr>
              <w:pStyle w:val="2-"/>
            </w:pPr>
            <w:r w:rsidRPr="006E373B">
              <w:tab/>
            </w:r>
            <w:r w:rsidRPr="006E373B">
              <w:tab/>
              <w:t>else if (data &gt; 100)</w:t>
            </w:r>
          </w:p>
          <w:p w14:paraId="7A1281DC" w14:textId="77777777" w:rsidR="006E373B" w:rsidRPr="006E373B" w:rsidRDefault="006E373B" w:rsidP="006E373B">
            <w:pPr>
              <w:pStyle w:val="2-"/>
            </w:pPr>
            <w:r w:rsidRPr="006E373B">
              <w:tab/>
            </w:r>
            <w:r w:rsidRPr="006E373B">
              <w:tab/>
            </w:r>
            <w:r w:rsidRPr="006E373B">
              <w:tab/>
              <w:t>data = 100;</w:t>
            </w:r>
          </w:p>
          <w:p w14:paraId="051A3090" w14:textId="330CC996" w:rsidR="006E373B" w:rsidRPr="006E373B" w:rsidRDefault="006E373B" w:rsidP="006E373B">
            <w:pPr>
              <w:pStyle w:val="2-"/>
            </w:pPr>
            <w:r w:rsidRPr="006E373B">
              <w:tab/>
            </w:r>
            <w:r w:rsidRPr="00152396">
              <w:rPr>
                <w:color w:val="FF0000"/>
              </w:rPr>
              <w:t>};</w:t>
            </w:r>
          </w:p>
          <w:p w14:paraId="5F7CD154" w14:textId="413676D7" w:rsidR="00152396" w:rsidRDefault="00152396" w:rsidP="00152396">
            <w:pPr>
              <w:pStyle w:val="2-"/>
              <w:rPr>
                <w:color w:val="00B050"/>
              </w:rPr>
            </w:pPr>
            <w:r>
              <w:tab/>
            </w:r>
            <w:r w:rsidRPr="00440DF3">
              <w:rPr>
                <w:color w:val="00B050"/>
              </w:rPr>
              <w:t>//</w:t>
            </w:r>
            <w:r>
              <w:rPr>
                <w:rFonts w:hint="eastAsia"/>
                <w:color w:val="00B050"/>
              </w:rPr>
              <w:t>集計用変数</w:t>
            </w:r>
          </w:p>
          <w:p w14:paraId="07AC7546" w14:textId="77777777" w:rsidR="00152396" w:rsidRDefault="00152396" w:rsidP="00152396">
            <w:pPr>
              <w:pStyle w:val="2-"/>
            </w:pPr>
            <w:r>
              <w:tab/>
              <w:t>int sum1 = 0;</w:t>
            </w:r>
          </w:p>
          <w:p w14:paraId="08E952EC" w14:textId="77777777" w:rsidR="00152396" w:rsidRDefault="00152396" w:rsidP="00152396">
            <w:pPr>
              <w:pStyle w:val="2-"/>
            </w:pPr>
            <w:r>
              <w:tab/>
              <w:t>int sum2 = 0;</w:t>
            </w:r>
          </w:p>
          <w:p w14:paraId="4552C153" w14:textId="7A1ECE9E" w:rsidR="00CA1EAE" w:rsidRDefault="00CA1EAE" w:rsidP="00152396">
            <w:pPr>
              <w:pStyle w:val="2-"/>
              <w:rPr>
                <w:color w:val="00B050"/>
              </w:rPr>
            </w:pPr>
            <w:r>
              <w:tab/>
            </w:r>
            <w:r w:rsidRPr="00440DF3">
              <w:rPr>
                <w:color w:val="00B050"/>
              </w:rPr>
              <w:t>//丸め実行前ログ出力</w:t>
            </w:r>
          </w:p>
          <w:p w14:paraId="12CF626C" w14:textId="77777777" w:rsidR="00CA1EAE" w:rsidRDefault="00CA1EAE" w:rsidP="00EA0FF0">
            <w:pPr>
              <w:pStyle w:val="2-"/>
            </w:pPr>
            <w:r>
              <w:tab/>
              <w:t>printf("&lt;BEFORE&gt;\n");</w:t>
            </w:r>
          </w:p>
          <w:p w14:paraId="38FF97D6" w14:textId="77777777" w:rsidR="00CA1EAE" w:rsidRPr="00041829" w:rsidRDefault="00CA1EAE" w:rsidP="00EA0FF0">
            <w:pPr>
              <w:pStyle w:val="2-"/>
              <w:rPr>
                <w:color w:val="FF0000"/>
              </w:rPr>
            </w:pPr>
            <w:r>
              <w:tab/>
            </w:r>
            <w:r w:rsidRPr="0056547C">
              <w:rPr>
                <w:color w:val="00B050"/>
              </w:rPr>
              <w:t>//ログ出力：data1</w:t>
            </w:r>
          </w:p>
          <w:p w14:paraId="4070B4F9" w14:textId="6E9117A2" w:rsidR="00CA1EAE" w:rsidRDefault="00CA1EAE" w:rsidP="00EA0FF0">
            <w:pPr>
              <w:pStyle w:val="2-"/>
            </w:pPr>
            <w:r>
              <w:tab/>
            </w:r>
            <w:r w:rsidR="00D30360" w:rsidRPr="00F4002B">
              <w:rPr>
                <w:color w:val="FF0000"/>
              </w:rPr>
              <w:t>lambda_print</w:t>
            </w:r>
            <w:r w:rsidR="00D30360" w:rsidRPr="00D30360">
              <w:t xml:space="preserve">(sum1, </w:t>
            </w:r>
            <w:r>
              <w:t>"data1", data1, n1);</w:t>
            </w:r>
          </w:p>
          <w:p w14:paraId="3EDB9231" w14:textId="77777777" w:rsidR="00CA1EAE" w:rsidRPr="0056547C" w:rsidRDefault="00CA1EAE" w:rsidP="00EA0FF0">
            <w:pPr>
              <w:pStyle w:val="2-"/>
              <w:rPr>
                <w:color w:val="00B050"/>
              </w:rPr>
            </w:pPr>
            <w:r>
              <w:tab/>
            </w:r>
            <w:r w:rsidRPr="0056547C">
              <w:rPr>
                <w:color w:val="00B050"/>
              </w:rPr>
              <w:t>//ログ出力：data2</w:t>
            </w:r>
          </w:p>
          <w:p w14:paraId="0884448F" w14:textId="12E32821"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5546E4DC"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data1</w:t>
            </w:r>
          </w:p>
          <w:p w14:paraId="1BC6ADA2" w14:textId="2986E0B2" w:rsidR="00CA1EAE" w:rsidRDefault="00CA1EAE" w:rsidP="00EA0FF0">
            <w:pPr>
              <w:pStyle w:val="2-"/>
            </w:pPr>
            <w:r>
              <w:tab/>
            </w:r>
            <w:r w:rsidRPr="00D30360">
              <w:t xml:space="preserve">std::for_each(data1, data1 + </w:t>
            </w:r>
            <w:r>
              <w:t xml:space="preserve">n1, </w:t>
            </w:r>
            <w:r w:rsidR="00D30360" w:rsidRPr="00F4002B">
              <w:rPr>
                <w:color w:val="FF0000"/>
              </w:rPr>
              <w:t>lambda_round</w:t>
            </w:r>
            <w:r w:rsidRPr="0056547C">
              <w:t>)</w:t>
            </w:r>
            <w:r>
              <w:t>;</w:t>
            </w:r>
          </w:p>
          <w:p w14:paraId="2FFFCDEF" w14:textId="77777777" w:rsidR="00CA1EAE" w:rsidRPr="0056547C" w:rsidRDefault="00CA1EAE" w:rsidP="00EA0FF0">
            <w:pPr>
              <w:pStyle w:val="2-"/>
              <w:rPr>
                <w:color w:val="00B050"/>
              </w:rPr>
            </w:pPr>
            <w:r w:rsidRPr="00440DF3">
              <w:rPr>
                <w:color w:val="00B050"/>
              </w:rPr>
              <w:tab/>
            </w:r>
            <w:r w:rsidRPr="0056547C">
              <w:rPr>
                <w:color w:val="00B050"/>
              </w:rPr>
              <w:t>//丸め処理：</w:t>
            </w:r>
            <w:r w:rsidRPr="0056547C">
              <w:rPr>
                <w:rFonts w:hint="eastAsia"/>
                <w:color w:val="00B050"/>
              </w:rPr>
              <w:t>data2</w:t>
            </w:r>
          </w:p>
          <w:p w14:paraId="038C1881" w14:textId="57EFB4B5" w:rsidR="00CA1EAE" w:rsidRDefault="00CA1EAE" w:rsidP="00EA0FF0">
            <w:pPr>
              <w:pStyle w:val="2-"/>
            </w:pPr>
            <w:r>
              <w:tab/>
            </w:r>
            <w:r w:rsidRPr="00D30360">
              <w:t xml:space="preserve">std::for_each(data2, data2 + </w:t>
            </w:r>
            <w:r>
              <w:t xml:space="preserve">n2, </w:t>
            </w:r>
            <w:r w:rsidR="00D30360" w:rsidRPr="00F4002B">
              <w:rPr>
                <w:color w:val="FF0000"/>
              </w:rPr>
              <w:t>lambda_round</w:t>
            </w:r>
            <w:r>
              <w:t>);</w:t>
            </w:r>
          </w:p>
          <w:p w14:paraId="3094B5B3" w14:textId="77777777" w:rsidR="00CA1EAE" w:rsidRDefault="00CA1EAE" w:rsidP="00EA0FF0">
            <w:pPr>
              <w:pStyle w:val="2-"/>
              <w:rPr>
                <w:color w:val="00B050"/>
              </w:rPr>
            </w:pPr>
            <w:r>
              <w:tab/>
            </w:r>
            <w:r w:rsidRPr="00440DF3">
              <w:rPr>
                <w:color w:val="00B050"/>
              </w:rPr>
              <w:t>//丸め実行</w:t>
            </w:r>
            <w:r>
              <w:rPr>
                <w:color w:val="00B050"/>
              </w:rPr>
              <w:t>後</w:t>
            </w:r>
            <w:r w:rsidRPr="00440DF3">
              <w:rPr>
                <w:color w:val="00B050"/>
              </w:rPr>
              <w:t>ログ出力</w:t>
            </w:r>
          </w:p>
          <w:p w14:paraId="540B6DA4" w14:textId="77777777" w:rsidR="00CA1EAE" w:rsidRDefault="00CA1EAE" w:rsidP="00EA0FF0">
            <w:pPr>
              <w:pStyle w:val="2-"/>
            </w:pPr>
            <w:r>
              <w:tab/>
              <w:t>printf("&lt;AFTER&gt;\n");</w:t>
            </w:r>
          </w:p>
          <w:p w14:paraId="557A0FB5" w14:textId="77777777" w:rsidR="00CA1EAE" w:rsidRPr="0056547C" w:rsidRDefault="00CA1EAE" w:rsidP="00EA0FF0">
            <w:pPr>
              <w:pStyle w:val="2-"/>
              <w:rPr>
                <w:color w:val="00B050"/>
              </w:rPr>
            </w:pPr>
            <w:r>
              <w:tab/>
            </w:r>
            <w:r w:rsidRPr="0056547C">
              <w:rPr>
                <w:color w:val="00B050"/>
              </w:rPr>
              <w:t>//ログ出力：data1</w:t>
            </w:r>
          </w:p>
          <w:p w14:paraId="46B97882" w14:textId="2AFE42A0" w:rsidR="00CA1EAE" w:rsidRDefault="00CA1EAE" w:rsidP="00EA0FF0">
            <w:pPr>
              <w:pStyle w:val="2-"/>
            </w:pPr>
            <w:r>
              <w:tab/>
            </w:r>
            <w:r w:rsidR="00D30360" w:rsidRPr="00F4002B">
              <w:rPr>
                <w:color w:val="FF0000"/>
              </w:rPr>
              <w:t>lambda_print</w:t>
            </w:r>
            <w:r w:rsidR="00D30360" w:rsidRPr="00D30360">
              <w:t xml:space="preserve">(sum1, </w:t>
            </w:r>
            <w:r>
              <w:t>"data1", data1, n1);</w:t>
            </w:r>
          </w:p>
          <w:p w14:paraId="5450E054" w14:textId="77777777" w:rsidR="00CA1EAE" w:rsidRPr="0056547C" w:rsidRDefault="00CA1EAE" w:rsidP="00EA0FF0">
            <w:pPr>
              <w:pStyle w:val="2-"/>
              <w:rPr>
                <w:color w:val="00B050"/>
              </w:rPr>
            </w:pPr>
            <w:r>
              <w:tab/>
            </w:r>
            <w:r w:rsidRPr="0056547C">
              <w:rPr>
                <w:color w:val="00B050"/>
              </w:rPr>
              <w:t>//ログ出力：data2</w:t>
            </w:r>
          </w:p>
          <w:p w14:paraId="3DBACCD5" w14:textId="325B8ED5" w:rsidR="00CA1EAE" w:rsidRDefault="00CA1EAE" w:rsidP="00EA0FF0">
            <w:pPr>
              <w:pStyle w:val="2-"/>
            </w:pPr>
            <w:r>
              <w:tab/>
            </w:r>
            <w:r w:rsidR="00D30360" w:rsidRPr="00F4002B">
              <w:rPr>
                <w:color w:val="FF0000"/>
              </w:rPr>
              <w:t>lambda_print</w:t>
            </w:r>
            <w:r w:rsidR="00D30360" w:rsidRPr="00D30360">
              <w:t>(sum</w:t>
            </w:r>
            <w:r w:rsidR="00D30360">
              <w:t>2</w:t>
            </w:r>
            <w:r w:rsidR="00D30360" w:rsidRPr="00D30360">
              <w:t xml:space="preserve">, </w:t>
            </w:r>
            <w:r>
              <w:t>"data2", data2, n2);</w:t>
            </w:r>
          </w:p>
          <w:p w14:paraId="4250EACF" w14:textId="77777777" w:rsidR="00CA1EAE" w:rsidRDefault="00CA1EAE" w:rsidP="00EA0FF0">
            <w:pPr>
              <w:pStyle w:val="2-"/>
            </w:pPr>
            <w:r>
              <w:t>}</w:t>
            </w:r>
          </w:p>
        </w:tc>
      </w:tr>
    </w:tbl>
    <w:p w14:paraId="121FAF2F" w14:textId="0A693D46" w:rsidR="003C7DF5" w:rsidRDefault="003C7DF5" w:rsidP="003C7DF5">
      <w:pPr>
        <w:pStyle w:val="3"/>
        <w:ind w:leftChars="-6" w:left="284"/>
      </w:pPr>
      <w:bookmarkStart w:id="25" w:name="_Toc378965774"/>
      <w:r>
        <w:rPr>
          <w:rFonts w:hint="eastAsia"/>
        </w:rPr>
        <w:lastRenderedPageBreak/>
        <w:t>【参考】</w:t>
      </w:r>
      <w:r>
        <w:rPr>
          <w:rFonts w:hint="eastAsia"/>
        </w:rPr>
        <w:t>C++11</w:t>
      </w:r>
      <w:r>
        <w:rPr>
          <w:rFonts w:hint="eastAsia"/>
        </w:rPr>
        <w:t>の範囲に基づく</w:t>
      </w:r>
      <w:r>
        <w:rPr>
          <w:rFonts w:hint="eastAsia"/>
        </w:rPr>
        <w:t xml:space="preserve"> for </w:t>
      </w:r>
      <w:r>
        <w:rPr>
          <w:rFonts w:hint="eastAsia"/>
        </w:rPr>
        <w:t>ループ</w:t>
      </w:r>
      <w:bookmarkEnd w:id="25"/>
    </w:p>
    <w:p w14:paraId="456662AD" w14:textId="5224C6D5" w:rsidR="003C7DF5" w:rsidRDefault="002039DF" w:rsidP="003C7DF5">
      <w:pPr>
        <w:pStyle w:val="a9"/>
        <w:ind w:firstLineChars="128" w:firstLine="269"/>
      </w:pPr>
      <w:r>
        <w:rPr>
          <w:rFonts w:hint="eastAsia"/>
        </w:rPr>
        <w:t>ここまで、自作の</w:t>
      </w:r>
      <w:r>
        <w:t xml:space="preserve">for-each </w:t>
      </w:r>
      <w:r>
        <w:t>や</w:t>
      </w:r>
      <w:r>
        <w:rPr>
          <w:rFonts w:hint="eastAsia"/>
        </w:rPr>
        <w:t>STL</w:t>
      </w:r>
      <w:r>
        <w:rPr>
          <w:rFonts w:hint="eastAsia"/>
        </w:rPr>
        <w:t>の</w:t>
      </w:r>
      <w:r>
        <w:rPr>
          <w:rFonts w:hint="eastAsia"/>
        </w:rPr>
        <w:t>for-each</w:t>
      </w:r>
      <w:r>
        <w:rPr>
          <w:rFonts w:hint="eastAsia"/>
        </w:rPr>
        <w:t>を使用してきたが、</w:t>
      </w:r>
      <w:r w:rsidR="003C7DF5">
        <w:rPr>
          <w:rFonts w:hint="eastAsia"/>
        </w:rPr>
        <w:t xml:space="preserve">C++11 </w:t>
      </w:r>
      <w:r>
        <w:rPr>
          <w:rFonts w:hint="eastAsia"/>
        </w:rPr>
        <w:t>には</w:t>
      </w:r>
      <w:r w:rsidR="003C7DF5">
        <w:rPr>
          <w:rFonts w:hint="eastAsia"/>
        </w:rPr>
        <w:t>「範囲に基づく</w:t>
      </w:r>
      <w:r w:rsidR="003C7DF5">
        <w:rPr>
          <w:rFonts w:hint="eastAsia"/>
        </w:rPr>
        <w:t xml:space="preserve"> for </w:t>
      </w:r>
      <w:r w:rsidR="003C7DF5">
        <w:rPr>
          <w:rFonts w:hint="eastAsia"/>
        </w:rPr>
        <w:t>ループ」という</w:t>
      </w:r>
      <w:r>
        <w:rPr>
          <w:rFonts w:hint="eastAsia"/>
        </w:rPr>
        <w:t>for-each</w:t>
      </w:r>
      <w:r w:rsidR="003C7DF5">
        <w:rPr>
          <w:rFonts w:hint="eastAsia"/>
        </w:rPr>
        <w:t>構</w:t>
      </w:r>
      <w:r>
        <w:rPr>
          <w:rFonts w:hint="eastAsia"/>
        </w:rPr>
        <w:t>文が追加されて</w:t>
      </w:r>
      <w:r w:rsidR="00E72E15">
        <w:rPr>
          <w:rFonts w:hint="eastAsia"/>
        </w:rPr>
        <w:t>いる。</w:t>
      </w:r>
      <w:r>
        <w:rPr>
          <w:rFonts w:hint="eastAsia"/>
        </w:rPr>
        <w:t>固定長配列などの</w:t>
      </w:r>
      <w:r w:rsidR="003C7DF5">
        <w:rPr>
          <w:rFonts w:hint="eastAsia"/>
        </w:rPr>
        <w:t>ループ処理を非常に簡潔に書くことができる。</w:t>
      </w:r>
      <w:r w:rsidR="00E72E15">
        <w:rPr>
          <w:rFonts w:hint="eastAsia"/>
        </w:rPr>
        <w:t>サンプルを示す。</w:t>
      </w:r>
    </w:p>
    <w:p w14:paraId="396D7013" w14:textId="4F93E175" w:rsidR="003C7DF5" w:rsidRPr="00986F18" w:rsidRDefault="003C7DF5" w:rsidP="003C7DF5">
      <w:pPr>
        <w:pStyle w:val="a9"/>
        <w:keepNext/>
        <w:widowControl/>
        <w:spacing w:beforeLines="50" w:before="180"/>
        <w:ind w:firstLineChars="0" w:firstLine="0"/>
        <w:rPr>
          <w:sz w:val="20"/>
          <w:szCs w:val="20"/>
        </w:rPr>
      </w:pPr>
      <w:r>
        <w:rPr>
          <w:rFonts w:hint="eastAsia"/>
          <w:sz w:val="20"/>
          <w:szCs w:val="20"/>
        </w:rPr>
        <w:t>範囲に基づく</w:t>
      </w:r>
      <w:r>
        <w:rPr>
          <w:rFonts w:hint="eastAsia"/>
          <w:sz w:val="20"/>
          <w:szCs w:val="20"/>
        </w:rPr>
        <w:t xml:space="preserve"> for </w:t>
      </w:r>
      <w:r>
        <w:rPr>
          <w:rFonts w:hint="eastAsia"/>
          <w:sz w:val="20"/>
          <w:szCs w:val="20"/>
        </w:rPr>
        <w:t>ループ：</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C7DF5" w14:paraId="5AFCCBFE" w14:textId="77777777" w:rsidTr="003C7DF5">
        <w:tc>
          <w:tcPr>
            <w:tcW w:w="8494" w:type="dxa"/>
          </w:tcPr>
          <w:p w14:paraId="09FDD8B6" w14:textId="77777777" w:rsidR="002039DF" w:rsidRDefault="002039DF" w:rsidP="002039DF">
            <w:pPr>
              <w:pStyle w:val="2-"/>
            </w:pPr>
            <w:r>
              <w:t>{</w:t>
            </w:r>
          </w:p>
          <w:p w14:paraId="6A6F73FD" w14:textId="77777777" w:rsidR="002039DF" w:rsidRDefault="002039DF" w:rsidP="002039DF">
            <w:pPr>
              <w:pStyle w:val="2-"/>
            </w:pPr>
            <w:r>
              <w:rPr>
                <w:rFonts w:hint="eastAsia"/>
              </w:rPr>
              <w:tab/>
            </w:r>
            <w:r w:rsidRPr="002039DF">
              <w:rPr>
                <w:rFonts w:hint="eastAsia"/>
                <w:color w:val="00B050"/>
              </w:rPr>
              <w:t>//範囲に基づく for ループ：固定長配列</w:t>
            </w:r>
          </w:p>
          <w:p w14:paraId="50C1A1C0" w14:textId="77777777" w:rsidR="002039DF" w:rsidRDefault="002039DF" w:rsidP="002039DF">
            <w:pPr>
              <w:pStyle w:val="2-"/>
            </w:pPr>
            <w:r>
              <w:tab/>
              <w:t>int data[] = { 1, 2, 3, 4, 5, 6, 7, 8, 9, 10 };</w:t>
            </w:r>
          </w:p>
          <w:p w14:paraId="2F6731B8" w14:textId="77777777" w:rsidR="002039DF" w:rsidRDefault="002039DF" w:rsidP="002039DF">
            <w:pPr>
              <w:pStyle w:val="2-"/>
            </w:pPr>
            <w:r>
              <w:tab/>
              <w:t>printf("data=");</w:t>
            </w:r>
          </w:p>
          <w:p w14:paraId="24EB3A0F" w14:textId="79666123" w:rsidR="002039DF" w:rsidRDefault="002039DF" w:rsidP="002039DF">
            <w:pPr>
              <w:pStyle w:val="2-"/>
              <w:rPr>
                <w:color w:val="00B050"/>
              </w:rPr>
            </w:pPr>
            <w:r>
              <w:tab/>
            </w:r>
            <w:r w:rsidRPr="002039DF">
              <w:rPr>
                <w:color w:val="FF0000"/>
              </w:rPr>
              <w:t>for (</w:t>
            </w:r>
            <w:r>
              <w:rPr>
                <w:color w:val="FF0000"/>
              </w:rPr>
              <w:t xml:space="preserve">int </w:t>
            </w:r>
            <w:r w:rsidRPr="002039DF">
              <w:rPr>
                <w:color w:val="FF0000"/>
              </w:rPr>
              <w:t xml:space="preserve"> elem : data)</w:t>
            </w:r>
            <w:r>
              <w:rPr>
                <w:color w:val="FF0000"/>
              </w:rPr>
              <w:tab/>
            </w:r>
            <w:r w:rsidRPr="002039DF">
              <w:rPr>
                <w:rFonts w:hint="eastAsia"/>
                <w:color w:val="00B050"/>
              </w:rPr>
              <w:t>//</w:t>
            </w:r>
            <w:r w:rsidRPr="002039DF">
              <w:rPr>
                <w:color w:val="00B050"/>
              </w:rPr>
              <w:t xml:space="preserve"> </w:t>
            </w:r>
            <w:r w:rsidRPr="002039DF">
              <w:rPr>
                <w:rFonts w:hint="eastAsia"/>
                <w:color w:val="00B050"/>
              </w:rPr>
              <w:t>for( 要素型 要素変数 : コンテナ変数 )</w:t>
            </w:r>
            <w:r w:rsidRPr="002039DF">
              <w:rPr>
                <w:color w:val="00B050"/>
              </w:rPr>
              <w:t xml:space="preserve"> でループ処理を記述</w:t>
            </w:r>
          </w:p>
          <w:p w14:paraId="6F1F1F99" w14:textId="77777777" w:rsidR="002039DF" w:rsidRDefault="002039DF" w:rsidP="002039DF">
            <w:pPr>
              <w:pStyle w:val="2-"/>
            </w:pPr>
            <w:r>
              <w:tab/>
              <w:t>{</w:t>
            </w:r>
          </w:p>
          <w:p w14:paraId="180C1BBB" w14:textId="77777777" w:rsidR="002039DF" w:rsidRDefault="002039DF" w:rsidP="002039DF">
            <w:pPr>
              <w:pStyle w:val="2-"/>
            </w:pPr>
            <w:r>
              <w:tab/>
            </w:r>
            <w:r>
              <w:tab/>
              <w:t>printf(" %d", elem);</w:t>
            </w:r>
          </w:p>
          <w:p w14:paraId="2390A52F" w14:textId="77777777" w:rsidR="002039DF" w:rsidRDefault="002039DF" w:rsidP="002039DF">
            <w:pPr>
              <w:pStyle w:val="2-"/>
            </w:pPr>
            <w:r>
              <w:tab/>
              <w:t>}</w:t>
            </w:r>
          </w:p>
          <w:p w14:paraId="7F1DC427" w14:textId="77777777" w:rsidR="002039DF" w:rsidRDefault="002039DF" w:rsidP="002039DF">
            <w:pPr>
              <w:pStyle w:val="2-"/>
            </w:pPr>
            <w:r>
              <w:tab/>
              <w:t>printf("\n");</w:t>
            </w:r>
          </w:p>
          <w:p w14:paraId="33FB0255" w14:textId="77777777" w:rsidR="002039DF" w:rsidRDefault="002039DF" w:rsidP="002039DF">
            <w:pPr>
              <w:pStyle w:val="2-"/>
            </w:pPr>
            <w:r>
              <w:t>}</w:t>
            </w:r>
          </w:p>
          <w:p w14:paraId="3F953B97" w14:textId="77777777" w:rsidR="002039DF" w:rsidRDefault="002039DF" w:rsidP="002039DF">
            <w:pPr>
              <w:pStyle w:val="2-"/>
            </w:pPr>
            <w:r>
              <w:t>{</w:t>
            </w:r>
          </w:p>
          <w:p w14:paraId="5B1BD8FC" w14:textId="06A0F70D" w:rsidR="002039DF" w:rsidRDefault="002039DF" w:rsidP="002039DF">
            <w:pPr>
              <w:pStyle w:val="2-"/>
            </w:pPr>
            <w:r>
              <w:rPr>
                <w:rFonts w:hint="eastAsia"/>
              </w:rPr>
              <w:tab/>
            </w:r>
            <w:r w:rsidRPr="002039DF">
              <w:rPr>
                <w:rFonts w:hint="eastAsia"/>
                <w:color w:val="00B050"/>
              </w:rPr>
              <w:t>//範囲に基づく for ループ：</w:t>
            </w:r>
            <w:r>
              <w:rPr>
                <w:rFonts w:hint="eastAsia"/>
                <w:color w:val="00B050"/>
              </w:rPr>
              <w:t>STL</w:t>
            </w:r>
            <w:r w:rsidRPr="002039DF">
              <w:rPr>
                <w:rFonts w:hint="eastAsia"/>
                <w:color w:val="00B050"/>
              </w:rPr>
              <w:t>コンテナ</w:t>
            </w:r>
          </w:p>
          <w:p w14:paraId="5660202D" w14:textId="77777777" w:rsidR="002039DF" w:rsidRDefault="002039DF" w:rsidP="002039DF">
            <w:pPr>
              <w:pStyle w:val="2-"/>
            </w:pPr>
            <w:r>
              <w:tab/>
              <w:t>std::vector&lt;const char*&gt; data;</w:t>
            </w:r>
          </w:p>
          <w:p w14:paraId="40BF3604" w14:textId="77777777" w:rsidR="002039DF" w:rsidRDefault="002039DF" w:rsidP="002039DF">
            <w:pPr>
              <w:pStyle w:val="2-"/>
            </w:pPr>
            <w:r>
              <w:rPr>
                <w:rFonts w:hint="eastAsia"/>
              </w:rPr>
              <w:tab/>
              <w:t>data.push_back("太郎");</w:t>
            </w:r>
          </w:p>
          <w:p w14:paraId="0287FEDD" w14:textId="77777777" w:rsidR="002039DF" w:rsidRDefault="002039DF" w:rsidP="002039DF">
            <w:pPr>
              <w:pStyle w:val="2-"/>
            </w:pPr>
            <w:r>
              <w:rPr>
                <w:rFonts w:hint="eastAsia"/>
              </w:rPr>
              <w:tab/>
              <w:t>data.push_back("次郎");</w:t>
            </w:r>
          </w:p>
          <w:p w14:paraId="36491BBC" w14:textId="77777777" w:rsidR="002039DF" w:rsidRDefault="002039DF" w:rsidP="002039DF">
            <w:pPr>
              <w:pStyle w:val="2-"/>
            </w:pPr>
            <w:r>
              <w:rPr>
                <w:rFonts w:hint="eastAsia"/>
              </w:rPr>
              <w:tab/>
              <w:t>data.push_back("三郎");</w:t>
            </w:r>
          </w:p>
          <w:p w14:paraId="2DB9BEA9" w14:textId="77777777" w:rsidR="002039DF" w:rsidRDefault="002039DF" w:rsidP="002039DF">
            <w:pPr>
              <w:pStyle w:val="2-"/>
            </w:pPr>
            <w:r>
              <w:tab/>
              <w:t>printf("data=");</w:t>
            </w:r>
          </w:p>
          <w:p w14:paraId="49D42F30" w14:textId="78323F39" w:rsidR="002039DF" w:rsidRDefault="002039DF" w:rsidP="002039DF">
            <w:pPr>
              <w:pStyle w:val="2-"/>
            </w:pPr>
            <w:r>
              <w:tab/>
            </w:r>
            <w:r w:rsidRPr="002039DF">
              <w:rPr>
                <w:color w:val="FF0000"/>
              </w:rPr>
              <w:t>for (auto elem : data)</w:t>
            </w:r>
            <w:r>
              <w:rPr>
                <w:color w:val="FF0000"/>
              </w:rPr>
              <w:t xml:space="preserve"> </w:t>
            </w:r>
            <w:r>
              <w:rPr>
                <w:color w:val="FF0000"/>
              </w:rPr>
              <w:tab/>
            </w:r>
            <w:r>
              <w:rPr>
                <w:color w:val="00B050"/>
              </w:rPr>
              <w:t>// 要素型に</w:t>
            </w:r>
            <w:r>
              <w:rPr>
                <w:rFonts w:hint="eastAsia"/>
                <w:color w:val="00B050"/>
              </w:rPr>
              <w:t xml:space="preserve"> auto 型を使ってもよい</w:t>
            </w:r>
          </w:p>
          <w:p w14:paraId="6C231D73" w14:textId="77777777" w:rsidR="002039DF" w:rsidRDefault="002039DF" w:rsidP="002039DF">
            <w:pPr>
              <w:pStyle w:val="2-"/>
            </w:pPr>
            <w:r>
              <w:tab/>
              <w:t>{</w:t>
            </w:r>
          </w:p>
          <w:p w14:paraId="1A2DBCE4" w14:textId="77777777" w:rsidR="002039DF" w:rsidRDefault="002039DF" w:rsidP="002039DF">
            <w:pPr>
              <w:pStyle w:val="2-"/>
            </w:pPr>
            <w:r>
              <w:tab/>
            </w:r>
            <w:r>
              <w:tab/>
              <w:t>printf(" %s", elem);</w:t>
            </w:r>
          </w:p>
          <w:p w14:paraId="67B430E5" w14:textId="77777777" w:rsidR="002039DF" w:rsidRDefault="002039DF" w:rsidP="002039DF">
            <w:pPr>
              <w:pStyle w:val="2-"/>
            </w:pPr>
            <w:r>
              <w:tab/>
              <w:t>}</w:t>
            </w:r>
          </w:p>
          <w:p w14:paraId="06C4B8A2" w14:textId="77777777" w:rsidR="002039DF" w:rsidRDefault="002039DF" w:rsidP="002039DF">
            <w:pPr>
              <w:pStyle w:val="2-"/>
            </w:pPr>
            <w:r>
              <w:tab/>
              <w:t>printf("\n");</w:t>
            </w:r>
          </w:p>
          <w:p w14:paraId="43EBC07F" w14:textId="77777777" w:rsidR="002039DF" w:rsidRDefault="002039DF" w:rsidP="002039DF">
            <w:pPr>
              <w:pStyle w:val="2-"/>
            </w:pPr>
            <w:r>
              <w:t>}</w:t>
            </w:r>
          </w:p>
          <w:p w14:paraId="464490F8" w14:textId="77777777" w:rsidR="002039DF" w:rsidRDefault="002039DF" w:rsidP="002039DF">
            <w:pPr>
              <w:pStyle w:val="2-"/>
            </w:pPr>
            <w:r>
              <w:lastRenderedPageBreak/>
              <w:t>{</w:t>
            </w:r>
          </w:p>
          <w:p w14:paraId="4F7A42D9" w14:textId="68324F37" w:rsidR="002039DF" w:rsidRPr="002039DF" w:rsidRDefault="002039DF" w:rsidP="002039DF">
            <w:pPr>
              <w:pStyle w:val="2-"/>
              <w:rPr>
                <w:color w:val="00B050"/>
              </w:rPr>
            </w:pPr>
            <w:r>
              <w:rPr>
                <w:rFonts w:hint="eastAsia"/>
              </w:rPr>
              <w:tab/>
            </w:r>
            <w:r w:rsidRPr="002039DF">
              <w:rPr>
                <w:rFonts w:hint="eastAsia"/>
                <w:color w:val="00B050"/>
              </w:rPr>
              <w:t>//範囲に基づく for ループ：自作コンテナ</w:t>
            </w:r>
          </w:p>
          <w:p w14:paraId="206366FC" w14:textId="77777777" w:rsidR="002039DF" w:rsidRDefault="002039DF" w:rsidP="002039DF">
            <w:pPr>
              <w:pStyle w:val="2-"/>
            </w:pPr>
            <w:r>
              <w:tab/>
              <w:t>struct DATA</w:t>
            </w:r>
          </w:p>
          <w:p w14:paraId="20729775" w14:textId="77777777" w:rsidR="002039DF" w:rsidRDefault="002039DF" w:rsidP="002039DF">
            <w:pPr>
              <w:pStyle w:val="2-"/>
            </w:pPr>
            <w:r>
              <w:tab/>
              <w:t>{</w:t>
            </w:r>
          </w:p>
          <w:p w14:paraId="31182DB0" w14:textId="77777777" w:rsidR="002039DF" w:rsidRDefault="002039DF" w:rsidP="002039DF">
            <w:pPr>
              <w:pStyle w:val="2-"/>
            </w:pPr>
            <w:r>
              <w:tab/>
            </w:r>
            <w:r>
              <w:tab/>
            </w:r>
            <w:r w:rsidRPr="002039DF">
              <w:rPr>
                <w:color w:val="FF0000"/>
              </w:rPr>
              <w:t>char* begin()</w:t>
            </w:r>
            <w:r>
              <w:t>{ return m_data + 0; }</w:t>
            </w:r>
          </w:p>
          <w:p w14:paraId="079D969A" w14:textId="77777777" w:rsidR="002039DF" w:rsidRDefault="002039DF" w:rsidP="002039DF">
            <w:pPr>
              <w:pStyle w:val="2-"/>
            </w:pPr>
            <w:r>
              <w:tab/>
            </w:r>
            <w:r>
              <w:tab/>
            </w:r>
            <w:r w:rsidRPr="002039DF">
              <w:rPr>
                <w:color w:val="FF0000"/>
              </w:rPr>
              <w:t>char* end()</w:t>
            </w:r>
            <w:r>
              <w:t>{ return m_data + sizeof(m_data) / sizeof(m_data[0]); }</w:t>
            </w:r>
          </w:p>
          <w:p w14:paraId="43A7475F" w14:textId="77777777" w:rsidR="002039DF" w:rsidRDefault="002039DF" w:rsidP="002039DF">
            <w:pPr>
              <w:pStyle w:val="2-"/>
            </w:pPr>
            <w:r>
              <w:tab/>
            </w:r>
            <w:r>
              <w:tab/>
              <w:t>char m_data[10];</w:t>
            </w:r>
          </w:p>
          <w:p w14:paraId="0369CE8C" w14:textId="77777777" w:rsidR="002039DF" w:rsidRDefault="002039DF" w:rsidP="002039DF">
            <w:pPr>
              <w:pStyle w:val="2-"/>
            </w:pPr>
            <w:r>
              <w:tab/>
              <w:t>};</w:t>
            </w:r>
          </w:p>
          <w:p w14:paraId="0D258BD5" w14:textId="77777777" w:rsidR="002039DF" w:rsidRDefault="002039DF" w:rsidP="002039DF">
            <w:pPr>
              <w:pStyle w:val="2-"/>
            </w:pPr>
            <w:r>
              <w:tab/>
              <w:t>DATA data = { {1, 2, 3, 4, 5, 6, 7, 8, 9, 10} };</w:t>
            </w:r>
          </w:p>
          <w:p w14:paraId="16D7A04B" w14:textId="67A96FB4" w:rsidR="002039DF" w:rsidRDefault="002039DF" w:rsidP="002039DF">
            <w:pPr>
              <w:pStyle w:val="2-"/>
              <w:rPr>
                <w:color w:val="00B050"/>
              </w:rPr>
            </w:pPr>
            <w:r>
              <w:tab/>
            </w:r>
            <w:r w:rsidRPr="002039DF">
              <w:rPr>
                <w:color w:val="FF0000"/>
              </w:rPr>
              <w:t>for (auto</w:t>
            </w:r>
            <w:r w:rsidR="00E72E15">
              <w:rPr>
                <w:color w:val="FF0000"/>
              </w:rPr>
              <w:t>&amp;</w:t>
            </w:r>
            <w:r w:rsidRPr="002039DF">
              <w:rPr>
                <w:color w:val="FF0000"/>
              </w:rPr>
              <w:t xml:space="preserve"> elem : data)</w:t>
            </w:r>
            <w:r w:rsidRPr="002039DF">
              <w:rPr>
                <w:rFonts w:hint="eastAsia"/>
                <w:color w:val="00B050"/>
              </w:rPr>
              <w:t xml:space="preserve"> //begin(), end() がイテレータを返す</w:t>
            </w:r>
            <w:r>
              <w:rPr>
                <w:rFonts w:hint="eastAsia"/>
                <w:color w:val="00B050"/>
              </w:rPr>
              <w:t>ものならなん</w:t>
            </w:r>
            <w:r w:rsidR="00E72E15">
              <w:rPr>
                <w:rFonts w:hint="eastAsia"/>
                <w:color w:val="00B050"/>
              </w:rPr>
              <w:t>に</w:t>
            </w:r>
            <w:r>
              <w:rPr>
                <w:rFonts w:hint="eastAsia"/>
                <w:color w:val="00B050"/>
              </w:rPr>
              <w:t>でも使える</w:t>
            </w:r>
          </w:p>
          <w:p w14:paraId="43C1B8C3" w14:textId="7E3D0F7F" w:rsidR="00E72E15" w:rsidRDefault="00E72E15" w:rsidP="002039DF">
            <w:pPr>
              <w:pStyle w:val="2-"/>
            </w:pPr>
            <w:r>
              <w:rPr>
                <w:color w:val="00B050"/>
              </w:rPr>
              <w:tab/>
            </w:r>
            <w:r w:rsidRPr="00E72E15">
              <w:rPr>
                <w:rFonts w:hint="eastAsia"/>
                <w:color w:val="00B050"/>
              </w:rPr>
              <w:t xml:space="preserve">                        //値を書き戻したければ要素型に &amp; を付けて参照型にする</w:t>
            </w:r>
          </w:p>
          <w:p w14:paraId="4BFD55A2" w14:textId="77777777" w:rsidR="002039DF" w:rsidRDefault="002039DF" w:rsidP="002039DF">
            <w:pPr>
              <w:pStyle w:val="2-"/>
            </w:pPr>
            <w:r>
              <w:tab/>
              <w:t>{</w:t>
            </w:r>
          </w:p>
          <w:p w14:paraId="6A2F2D1F" w14:textId="40BC3F08" w:rsidR="00E72E15" w:rsidRDefault="00E72E15" w:rsidP="002039DF">
            <w:pPr>
              <w:pStyle w:val="2-"/>
            </w:pPr>
            <w:r>
              <w:tab/>
            </w:r>
            <w:r>
              <w:tab/>
              <w:t>e</w:t>
            </w:r>
            <w:r>
              <w:rPr>
                <w:rFonts w:hint="eastAsia"/>
              </w:rPr>
              <w:t xml:space="preserve">lem </w:t>
            </w:r>
            <w:r>
              <w:t>+= 100;</w:t>
            </w:r>
          </w:p>
          <w:p w14:paraId="24149310" w14:textId="77777777" w:rsidR="00E72E15" w:rsidRDefault="00E72E15" w:rsidP="00E72E15">
            <w:pPr>
              <w:pStyle w:val="2-"/>
            </w:pPr>
            <w:r>
              <w:tab/>
              <w:t>}</w:t>
            </w:r>
          </w:p>
          <w:p w14:paraId="0F1F1BC1" w14:textId="77777777" w:rsidR="00E72E15" w:rsidRDefault="00E72E15" w:rsidP="00E72E15">
            <w:pPr>
              <w:pStyle w:val="2-"/>
            </w:pPr>
            <w:r>
              <w:tab/>
              <w:t>printf("data=");</w:t>
            </w:r>
          </w:p>
          <w:p w14:paraId="5FDE5E35" w14:textId="08511609" w:rsidR="00E72E15" w:rsidRDefault="00E72E15" w:rsidP="00E72E15">
            <w:pPr>
              <w:pStyle w:val="2-"/>
            </w:pPr>
            <w:r>
              <w:tab/>
              <w:t>for (auto elem : data)</w:t>
            </w:r>
          </w:p>
          <w:p w14:paraId="29C700A2" w14:textId="2E6A289A" w:rsidR="00E72E15" w:rsidRDefault="00E72E15" w:rsidP="00E72E15">
            <w:pPr>
              <w:pStyle w:val="2-"/>
            </w:pPr>
            <w:r>
              <w:tab/>
              <w:t>{</w:t>
            </w:r>
          </w:p>
          <w:p w14:paraId="50CAF3AE" w14:textId="77777777" w:rsidR="002039DF" w:rsidRDefault="002039DF" w:rsidP="002039DF">
            <w:pPr>
              <w:pStyle w:val="2-"/>
            </w:pPr>
            <w:r>
              <w:tab/>
            </w:r>
            <w:r>
              <w:tab/>
              <w:t>printf(" %d", elem);</w:t>
            </w:r>
          </w:p>
          <w:p w14:paraId="445A8648" w14:textId="77777777" w:rsidR="00E72E15" w:rsidRDefault="00E72E15" w:rsidP="00E72E15">
            <w:pPr>
              <w:pStyle w:val="2-"/>
            </w:pPr>
            <w:r>
              <w:tab/>
              <w:t>}</w:t>
            </w:r>
          </w:p>
          <w:p w14:paraId="5018344B" w14:textId="77777777" w:rsidR="002039DF" w:rsidRDefault="002039DF" w:rsidP="002039DF">
            <w:pPr>
              <w:pStyle w:val="2-"/>
            </w:pPr>
            <w:r>
              <w:tab/>
              <w:t>printf("\n");</w:t>
            </w:r>
          </w:p>
          <w:p w14:paraId="5E96D1D5" w14:textId="4B9AF624" w:rsidR="003C7DF5" w:rsidRDefault="002039DF" w:rsidP="002039DF">
            <w:pPr>
              <w:pStyle w:val="2-"/>
            </w:pPr>
            <w:r>
              <w:t>}</w:t>
            </w:r>
          </w:p>
        </w:tc>
      </w:tr>
    </w:tbl>
    <w:p w14:paraId="5A3D0CBD" w14:textId="06B9AE1D" w:rsidR="00AD64E7" w:rsidRDefault="00ED2E1B" w:rsidP="00AD64E7">
      <w:pPr>
        <w:pStyle w:val="1"/>
      </w:pPr>
      <w:bookmarkStart w:id="26" w:name="_Toc378965775"/>
      <w:r>
        <w:rPr>
          <w:rFonts w:hint="eastAsia"/>
        </w:rPr>
        <w:lastRenderedPageBreak/>
        <w:t>テンプレートクラス</w:t>
      </w:r>
      <w:r w:rsidR="0096784B">
        <w:rPr>
          <w:rFonts w:hint="eastAsia"/>
        </w:rPr>
        <w:t>による</w:t>
      </w:r>
      <w:r>
        <w:rPr>
          <w:rFonts w:hint="eastAsia"/>
        </w:rPr>
        <w:t>多態性</w:t>
      </w:r>
      <w:bookmarkEnd w:id="26"/>
      <w:r w:rsidR="0007332C">
        <w:fldChar w:fldCharType="begin"/>
      </w:r>
      <w:r w:rsidR="0007332C">
        <w:instrText xml:space="preserve"> XE "</w:instrText>
      </w:r>
      <w:r w:rsidR="0007332C">
        <w:instrText>多態性</w:instrText>
      </w:r>
      <w:r w:rsidR="0007332C">
        <w:instrText>" \y “</w:instrText>
      </w:r>
      <w:r w:rsidR="0007332C">
        <w:instrText>たたいせい</w:instrText>
      </w:r>
      <w:r w:rsidR="0007332C">
        <w:instrText xml:space="preserve">” </w:instrText>
      </w:r>
      <w:r w:rsidR="0007332C">
        <w:fldChar w:fldCharType="end"/>
      </w:r>
    </w:p>
    <w:p w14:paraId="7419FCFE" w14:textId="624886CD" w:rsidR="00FF5FB5" w:rsidRDefault="00FF5FB5" w:rsidP="00FF5FB5">
      <w:pPr>
        <w:pStyle w:val="a8"/>
        <w:ind w:firstLine="283"/>
      </w:pPr>
      <w:r>
        <w:rPr>
          <w:rFonts w:hint="eastAsia"/>
        </w:rPr>
        <w:t>クラスの多態性は、</w:t>
      </w:r>
      <w:r>
        <w:rPr>
          <w:rFonts w:hint="eastAsia"/>
        </w:rPr>
        <w:t xml:space="preserve">virtual </w:t>
      </w:r>
      <w:r w:rsidR="0007332C">
        <w:fldChar w:fldCharType="begin"/>
      </w:r>
      <w:r w:rsidR="0007332C">
        <w:instrText xml:space="preserve"> XE "</w:instrText>
      </w:r>
      <w:r w:rsidR="0007332C">
        <w:rPr>
          <w:rFonts w:hint="eastAsia"/>
        </w:rPr>
        <w:instrText>v</w:instrText>
      </w:r>
      <w:r w:rsidR="0007332C">
        <w:instrText>irtual" \y “</w:instrText>
      </w:r>
      <w:r w:rsidR="0007332C">
        <w:rPr>
          <w:rFonts w:hint="eastAsia"/>
        </w:rPr>
        <w:instrText>v</w:instrText>
      </w:r>
      <w:r w:rsidR="0007332C">
        <w:instrText xml:space="preserve">irtual” </w:instrText>
      </w:r>
      <w:r w:rsidR="0007332C">
        <w:fldChar w:fldCharType="end"/>
      </w:r>
      <w:r>
        <w:rPr>
          <w:rFonts w:hint="eastAsia"/>
        </w:rPr>
        <w:t>による仮想クラス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Pr>
          <w:rFonts w:hint="eastAsia"/>
        </w:rPr>
        <w:t>（インターフェースクラス</w:t>
      </w:r>
      <w:r w:rsidR="0007332C">
        <w:fldChar w:fldCharType="begin"/>
      </w:r>
      <w:r w:rsidR="0007332C">
        <w:instrText xml:space="preserve"> XE "</w:instrText>
      </w:r>
      <w:r w:rsidR="0007332C">
        <w:instrText>インターフェースクラス</w:instrText>
      </w:r>
      <w:r w:rsidR="0007332C">
        <w:instrText>" \y “</w:instrText>
      </w:r>
      <w:r w:rsidR="0007332C">
        <w:instrText>いんたーふぇーすくらす</w:instrText>
      </w:r>
      <w:r w:rsidR="0007332C">
        <w:instrText xml:space="preserve">” </w:instrText>
      </w:r>
      <w:r w:rsidR="0007332C">
        <w:fldChar w:fldCharType="end"/>
      </w:r>
      <w:r>
        <w:rPr>
          <w:rFonts w:hint="eastAsia"/>
        </w:rPr>
        <w:t>）を使用する方法だけではなく、テンプレート</w:t>
      </w:r>
      <w:r w:rsidR="005A5375">
        <w:rPr>
          <w:rFonts w:hint="eastAsia"/>
        </w:rPr>
        <w:t>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を使用した</w:t>
      </w:r>
      <w:r w:rsidR="005A5375">
        <w:rPr>
          <w:rFonts w:hint="eastAsia"/>
        </w:rPr>
        <w:t>方法でも実現できる。</w:t>
      </w:r>
    </w:p>
    <w:p w14:paraId="67FA3956" w14:textId="0348E6B6" w:rsidR="004910E0" w:rsidRDefault="005A5375" w:rsidP="004910E0">
      <w:pPr>
        <w:pStyle w:val="2"/>
      </w:pPr>
      <w:bookmarkStart w:id="27" w:name="_Toc378965776"/>
      <w:r>
        <w:rPr>
          <w:rFonts w:hint="eastAsia"/>
        </w:rPr>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instrText>どうてきなたたいせい</w:instrText>
      </w:r>
      <w:r w:rsidR="0007332C">
        <w:instrText xml:space="preserve">” </w:instrText>
      </w:r>
      <w:r w:rsidR="0007332C">
        <w:fldChar w:fldCharType="end"/>
      </w:r>
      <w:r>
        <w:rPr>
          <w:rFonts w:hint="eastAsia"/>
        </w:rPr>
        <w:t>と静的な多態性</w:t>
      </w:r>
      <w:bookmarkEnd w:id="27"/>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5B8E0C28" w14:textId="567C0E51" w:rsidR="004910E0" w:rsidRDefault="00911892" w:rsidP="004910E0">
      <w:pPr>
        <w:pStyle w:val="a9"/>
        <w:ind w:firstLine="283"/>
      </w:pPr>
      <w:r>
        <w:t>まず、仮想クラスを用いる方法が「動的な多態性」であるのに対して、テンプレートクラスで実現出来るのは「静的な多態性」である</w:t>
      </w:r>
      <w:r w:rsidR="001C347E">
        <w:t>ことを強調する</w:t>
      </w:r>
      <w:r>
        <w:t>。</w:t>
      </w:r>
    </w:p>
    <w:p w14:paraId="28B250A2" w14:textId="3620E5CC" w:rsidR="00911892" w:rsidRPr="005A5375" w:rsidRDefault="00911892" w:rsidP="004910E0">
      <w:pPr>
        <w:pStyle w:val="a9"/>
        <w:ind w:firstLine="283"/>
      </w:pPr>
      <w:r>
        <w:t>「動的な多態性」は、ランタイムでインスタンスに基づいて振る舞いが変わるのに対して、「静的な多態性」はコンパイル時に振る舞いが確定する。</w:t>
      </w:r>
    </w:p>
    <w:p w14:paraId="57E4D377" w14:textId="6E68E24B" w:rsidR="005A5375" w:rsidRDefault="005A5375" w:rsidP="005A5375">
      <w:pPr>
        <w:pStyle w:val="2"/>
      </w:pPr>
      <w:bookmarkStart w:id="28" w:name="_Toc378965777"/>
      <w:r>
        <w:rPr>
          <w:rFonts w:hint="eastAsia"/>
        </w:rPr>
        <w:lastRenderedPageBreak/>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911892">
        <w:rPr>
          <w:rFonts w:hint="eastAsia"/>
        </w:rPr>
        <w:t>の場合：動的な多態性</w:t>
      </w:r>
      <w:bookmarkEnd w:id="28"/>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p>
    <w:p w14:paraId="00915267" w14:textId="50A1789B" w:rsidR="005A5375" w:rsidRDefault="001C347E" w:rsidP="001C347E">
      <w:pPr>
        <w:pStyle w:val="a9"/>
        <w:keepNext/>
        <w:widowControl/>
        <w:ind w:firstLine="283"/>
      </w:pPr>
      <w:r>
        <w:t>仮想クラスを用いた場合のクラス図を示す。</w:t>
      </w:r>
    </w:p>
    <w:p w14:paraId="5D9CC120" w14:textId="63877B70" w:rsidR="001C347E" w:rsidRDefault="007F21BC" w:rsidP="007F21BC">
      <w:pPr>
        <w:pStyle w:val="a9"/>
        <w:ind w:firstLineChars="0" w:firstLine="0"/>
      </w:pPr>
      <w:r>
        <w:object w:dxaOrig="13081" w:dyaOrig="7081" w14:anchorId="743423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35pt;height:227.5pt" o:ole="">
            <v:imagedata r:id="rId19" o:title=""/>
          </v:shape>
          <o:OLEObject Type="Embed" ProgID="Visio.Drawing.15" ShapeID="_x0000_i1025" DrawAspect="Content" ObjectID="_1452707682" r:id="rId20"/>
        </w:object>
      </w:r>
    </w:p>
    <w:p w14:paraId="5FAD6428" w14:textId="72A7A793" w:rsidR="001C347E" w:rsidRDefault="001C347E" w:rsidP="001C347E">
      <w:pPr>
        <w:pStyle w:val="2"/>
      </w:pPr>
      <w:bookmarkStart w:id="29" w:name="_Toc378965778"/>
      <w:r>
        <w:rPr>
          <w:rFonts w:hint="eastAsia"/>
        </w:rPr>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Pr>
          <w:rFonts w:hint="eastAsia"/>
        </w:rPr>
        <w:t>の場合：静的な多態性</w:t>
      </w:r>
      <w:bookmarkEnd w:id="29"/>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p>
    <w:p w14:paraId="19E845D9" w14:textId="1AF4E899" w:rsidR="001C347E" w:rsidRDefault="001C347E" w:rsidP="001C347E">
      <w:pPr>
        <w:pStyle w:val="a9"/>
        <w:keepNext/>
        <w:widowControl/>
        <w:ind w:firstLine="283"/>
      </w:pPr>
      <w:r>
        <w:rPr>
          <w:rFonts w:hint="eastAsia"/>
        </w:rPr>
        <w:t>テンプレート</w:t>
      </w:r>
      <w:r>
        <w:t>クラスを用いた場合のクラス図を示す。</w:t>
      </w:r>
    </w:p>
    <w:p w14:paraId="7F5EF998" w14:textId="72D29B5C" w:rsidR="00E30D8C" w:rsidRDefault="007F21BC" w:rsidP="007F21BC">
      <w:pPr>
        <w:pStyle w:val="a9"/>
        <w:ind w:firstLineChars="0" w:firstLine="0"/>
      </w:pPr>
      <w:r>
        <w:object w:dxaOrig="11161" w:dyaOrig="6136" w14:anchorId="414F52AF">
          <v:shape id="_x0000_i1026" type="#_x0000_t75" style="width:419.9pt;height:231pt;mso-position-horizontal:absolute" o:ole="">
            <v:imagedata r:id="rId21" o:title=""/>
          </v:shape>
          <o:OLEObject Type="Embed" ProgID="Visio.Drawing.15" ShapeID="_x0000_i1026" DrawAspect="Content" ObjectID="_1452707683" r:id="rId22"/>
        </w:object>
      </w:r>
    </w:p>
    <w:p w14:paraId="1CC2D7D8" w14:textId="5287CD59" w:rsidR="001C347E" w:rsidRDefault="001C347E" w:rsidP="001C347E">
      <w:pPr>
        <w:pStyle w:val="2"/>
      </w:pPr>
      <w:bookmarkStart w:id="30" w:name="_Toc378965779"/>
      <w:r>
        <w:rPr>
          <w:rFonts w:hint="eastAsia"/>
        </w:rPr>
        <w:lastRenderedPageBreak/>
        <w:t>仮想クラス</w:t>
      </w:r>
      <w:r>
        <w:rPr>
          <w:rFonts w:hint="eastAsia"/>
        </w:rPr>
        <w:t>VS</w:t>
      </w:r>
      <w:r>
        <w:rPr>
          <w:rFonts w:hint="eastAsia"/>
        </w:rPr>
        <w:t>テンプレートクラス</w:t>
      </w:r>
      <w:bookmarkEnd w:id="30"/>
    </w:p>
    <w:p w14:paraId="3EDDBD8D" w14:textId="61A4E56C" w:rsidR="001C347E" w:rsidRDefault="00BD22DD" w:rsidP="001C347E">
      <w:pPr>
        <w:pStyle w:val="a9"/>
        <w:ind w:firstLine="283"/>
      </w:pPr>
      <w:r>
        <w:rPr>
          <w:rFonts w:hint="eastAsia"/>
        </w:rPr>
        <w:t>静的な多態性にしても、動的な多態性にしても、その目的は処理の共通化である。</w:t>
      </w:r>
    </w:p>
    <w:p w14:paraId="0E025739" w14:textId="5C21D26B" w:rsidR="00BD22DD" w:rsidRDefault="00BD22DD" w:rsidP="00362760">
      <w:pPr>
        <w:pStyle w:val="a9"/>
        <w:keepNext/>
        <w:widowControl/>
        <w:ind w:firstLine="283"/>
      </w:pPr>
      <w:r>
        <w:t>以下に両者の違いを示す。</w:t>
      </w:r>
    </w:p>
    <w:p w14:paraId="64083489" w14:textId="007B8405" w:rsidR="00BD22DD" w:rsidRDefault="00BD22DD" w:rsidP="00362760">
      <w:pPr>
        <w:pStyle w:val="a9"/>
        <w:keepNext/>
        <w:widowControl/>
        <w:spacing w:beforeLines="50" w:before="180"/>
        <w:ind w:firstLineChars="0" w:firstLine="0"/>
      </w:pPr>
      <w:r>
        <w:t>【</w:t>
      </w:r>
      <w:r w:rsidR="008B58DE">
        <w:t>仮想クラス</w:t>
      </w:r>
      <w:r w:rsidR="0007332C">
        <w:fldChar w:fldCharType="begin"/>
      </w:r>
      <w:r w:rsidR="0007332C">
        <w:instrText xml:space="preserve"> XE "</w:instrText>
      </w:r>
      <w:r w:rsidR="0007332C">
        <w:instrText>仮想クラス</w:instrText>
      </w:r>
      <w:r w:rsidR="0007332C">
        <w:instrText>" \y “</w:instrText>
      </w:r>
      <w:r w:rsidR="0007332C">
        <w:instrText>かそうくらす</w:instrText>
      </w:r>
      <w:r w:rsidR="0007332C">
        <w:instrText xml:space="preserve">” </w:instrText>
      </w:r>
      <w:r w:rsidR="0007332C">
        <w:fldChar w:fldCharType="end"/>
      </w:r>
      <w:r w:rsidR="008B58DE">
        <w:t>：</w:t>
      </w:r>
      <w:r w:rsidR="00362760">
        <w:t>動的な多態性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動的な多態性</w:instrText>
      </w:r>
      <w:r w:rsidR="0007332C">
        <w:instrText>" \y “</w:instrText>
      </w:r>
      <w:r w:rsidR="0007332C">
        <w:instrText>たたいせい</w:instrText>
      </w:r>
      <w:r w:rsidR="0007332C">
        <w:rPr>
          <w:rFonts w:hint="eastAsia"/>
        </w:rPr>
        <w:instrText>:</w:instrText>
      </w:r>
      <w:r w:rsidR="0007332C">
        <w:rPr>
          <w:rFonts w:hint="eastAsia"/>
        </w:rPr>
        <w:instrText>どうてきなたたいせい</w:instrText>
      </w:r>
      <w:r w:rsidR="0007332C">
        <w:instrText xml:space="preserve">” </w:instrText>
      </w:r>
      <w:r w:rsidR="0007332C">
        <w:fldChar w:fldCharType="end"/>
      </w:r>
      <w:r w:rsidR="00362760">
        <w:t>】</w:t>
      </w:r>
    </w:p>
    <w:p w14:paraId="4CD5136D" w14:textId="62279D3A" w:rsidR="008B58DE" w:rsidRDefault="008B58DE" w:rsidP="007D0D4D">
      <w:pPr>
        <w:pStyle w:val="affff6"/>
        <w:keepNext/>
        <w:widowControl/>
        <w:numPr>
          <w:ilvl w:val="0"/>
          <w:numId w:val="0"/>
        </w:numPr>
        <w:ind w:left="426" w:hanging="284"/>
      </w:pPr>
      <w:r>
        <w:t>＜良い点＞</w:t>
      </w:r>
    </w:p>
    <w:p w14:paraId="1B314CFD" w14:textId="6FC482BE" w:rsidR="00362760" w:rsidRDefault="00362760" w:rsidP="00362760">
      <w:pPr>
        <w:pStyle w:val="affff6"/>
        <w:ind w:left="447" w:hanging="298"/>
      </w:pPr>
      <w:r>
        <w:rPr>
          <w:rFonts w:hint="eastAsia"/>
        </w:rPr>
        <w:t>ランタイムで処理を振り分けできる。</w:t>
      </w:r>
    </w:p>
    <w:p w14:paraId="68727A06" w14:textId="78EAB797" w:rsidR="008B58DE" w:rsidRDefault="008B58DE" w:rsidP="00362760">
      <w:pPr>
        <w:pStyle w:val="affff6"/>
        <w:ind w:left="447" w:hanging="298"/>
      </w:pPr>
      <w:r>
        <w:t>テンプレートクラスと比べて、プログラムサイズへの影響が小さい。</w:t>
      </w:r>
    </w:p>
    <w:p w14:paraId="22B675DF" w14:textId="6D563E76" w:rsidR="007D0D4D" w:rsidRDefault="007D0D4D" w:rsidP="007D0D4D">
      <w:pPr>
        <w:pStyle w:val="a4"/>
        <w:keepNext/>
        <w:widowControl/>
        <w:numPr>
          <w:ilvl w:val="0"/>
          <w:numId w:val="0"/>
        </w:numPr>
        <w:ind w:left="147"/>
      </w:pPr>
      <w:r>
        <w:t>＜悪い点＞</w:t>
      </w:r>
    </w:p>
    <w:p w14:paraId="5F921D08" w14:textId="45492364" w:rsidR="008B58DE" w:rsidRDefault="008B58DE" w:rsidP="00362760">
      <w:pPr>
        <w:pStyle w:val="affff6"/>
        <w:ind w:left="447" w:hanging="298"/>
      </w:pPr>
      <w:r>
        <w:rPr>
          <w:rFonts w:hint="eastAsia"/>
        </w:rPr>
        <w:t>データサイズが若干大きくなる。</w:t>
      </w:r>
    </w:p>
    <w:p w14:paraId="643B8ABF" w14:textId="535FD6B5" w:rsidR="00E017AC" w:rsidRDefault="00E017AC" w:rsidP="00E017AC">
      <w:pPr>
        <w:pStyle w:val="a"/>
      </w:pPr>
      <w:r>
        <w:t>クラスのメンバーに、</w:t>
      </w:r>
      <w:r>
        <w:rPr>
          <w:rFonts w:hint="eastAsia"/>
        </w:rPr>
        <w:t>vtable</w:t>
      </w:r>
      <w:r>
        <w:rPr>
          <w:rFonts w:hint="eastAsia"/>
        </w:rPr>
        <w:t>への参照が自動的に追加される。</w:t>
      </w:r>
    </w:p>
    <w:p w14:paraId="743163D5" w14:textId="24A0431A" w:rsidR="00E017AC" w:rsidRDefault="00E017AC" w:rsidP="00E017AC">
      <w:pPr>
        <w:pStyle w:val="a"/>
      </w:pPr>
      <w:r>
        <w:t>多重継承の場合は、継承しているクラスの数だけ</w:t>
      </w:r>
      <w:r>
        <w:rPr>
          <w:rFonts w:hint="eastAsia"/>
        </w:rPr>
        <w:t>vtable</w:t>
      </w:r>
      <w:r>
        <w:rPr>
          <w:rFonts w:hint="eastAsia"/>
        </w:rPr>
        <w:t>の参照が追加される。</w:t>
      </w:r>
    </w:p>
    <w:p w14:paraId="5EEAF7A6" w14:textId="77777777" w:rsidR="00362760" w:rsidRDefault="00362760" w:rsidP="00362760">
      <w:pPr>
        <w:pStyle w:val="affff6"/>
        <w:keepNext/>
        <w:widowControl/>
        <w:ind w:left="447" w:hanging="298"/>
      </w:pPr>
      <w:r>
        <w:t>vtable</w:t>
      </w:r>
      <w:r>
        <w:t>を通して関数を呼び出すため、処理が遅くなる。</w:t>
      </w:r>
    </w:p>
    <w:p w14:paraId="7FEAD7CF" w14:textId="772B74D7" w:rsidR="00362760" w:rsidRDefault="00362760" w:rsidP="00362760">
      <w:pPr>
        <w:pStyle w:val="a"/>
      </w:pPr>
      <w:r>
        <w:t>単純なアクセッサでも</w:t>
      </w:r>
      <w:r>
        <w:rPr>
          <w:rFonts w:hint="eastAsia"/>
        </w:rPr>
        <w:t xml:space="preserve"> virtual </w:t>
      </w:r>
      <w:r>
        <w:rPr>
          <w:rFonts w:hint="eastAsia"/>
        </w:rPr>
        <w:t>化されると、インライン展開の恩恵を受けることができないため、場合によってはかなりのパフォーマンス劣化を招く。</w:t>
      </w:r>
    </w:p>
    <w:p w14:paraId="03C4290B" w14:textId="0F81C2AF" w:rsidR="00362760" w:rsidRDefault="00362760" w:rsidP="00362760">
      <w:pPr>
        <w:pStyle w:val="a"/>
      </w:pPr>
      <w:r>
        <w:rPr>
          <w:rFonts w:hint="eastAsia"/>
        </w:rPr>
        <w:t>「関数呼び出し」はコンピュータが行う処理の中でも特に重い部類。「いかに関数呼び出しを減らすか」は高速化のために気をつかうべきポイント。</w:t>
      </w:r>
    </w:p>
    <w:p w14:paraId="0A5F872A" w14:textId="78E4E6E2" w:rsidR="00362760" w:rsidRPr="001C347E" w:rsidRDefault="00362760" w:rsidP="00362760">
      <w:pPr>
        <w:pStyle w:val="a9"/>
        <w:keepNext/>
        <w:widowControl/>
        <w:spacing w:beforeLines="50" w:before="180"/>
        <w:ind w:firstLineChars="0" w:firstLine="0"/>
      </w:pPr>
      <w:r>
        <w:t>【</w:t>
      </w:r>
      <w:r w:rsidR="008B58DE">
        <w:t>テンプレートクラス</w:t>
      </w:r>
      <w:r w:rsidR="0007332C">
        <w:fldChar w:fldCharType="begin"/>
      </w:r>
      <w:r w:rsidR="0007332C">
        <w:instrText xml:space="preserve"> XE "</w:instrText>
      </w:r>
      <w:r w:rsidR="0007332C">
        <w:instrText>テンプレートクラス</w:instrText>
      </w:r>
      <w:r w:rsidR="0007332C">
        <w:instrText>" \y “</w:instrText>
      </w:r>
      <w:r w:rsidR="0007332C">
        <w:instrText>てんぷれーとくらす</w:instrText>
      </w:r>
      <w:r w:rsidR="0007332C">
        <w:instrText xml:space="preserve">” </w:instrText>
      </w:r>
      <w:r w:rsidR="0007332C">
        <w:fldChar w:fldCharType="end"/>
      </w:r>
      <w:r w:rsidR="008B58DE">
        <w:t>：</w:t>
      </w:r>
      <w:r>
        <w:t>静的な多態性</w:t>
      </w:r>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静的な多態性</w:instrText>
      </w:r>
      <w:r w:rsidR="0007332C">
        <w:instrText>" \y “</w:instrText>
      </w:r>
      <w:r w:rsidR="0007332C">
        <w:instrText>たたいせい</w:instrText>
      </w:r>
      <w:r w:rsidR="0007332C">
        <w:rPr>
          <w:rFonts w:hint="eastAsia"/>
        </w:rPr>
        <w:instrText>:</w:instrText>
      </w:r>
      <w:r w:rsidR="0007332C">
        <w:rPr>
          <w:rFonts w:hint="eastAsia"/>
        </w:rPr>
        <w:instrText>せいてきなたたいせい</w:instrText>
      </w:r>
      <w:r w:rsidR="0007332C">
        <w:instrText xml:space="preserve">” </w:instrText>
      </w:r>
      <w:r w:rsidR="0007332C">
        <w:fldChar w:fldCharType="end"/>
      </w:r>
      <w:r>
        <w:t>】</w:t>
      </w:r>
    </w:p>
    <w:p w14:paraId="38830F68" w14:textId="5446665B" w:rsidR="007D0D4D" w:rsidRDefault="007D0D4D" w:rsidP="007D0D4D">
      <w:pPr>
        <w:pStyle w:val="a4"/>
        <w:keepNext/>
        <w:widowControl/>
        <w:numPr>
          <w:ilvl w:val="0"/>
          <w:numId w:val="0"/>
        </w:numPr>
        <w:ind w:left="147"/>
      </w:pPr>
      <w:r>
        <w:t>＜良い点＞</w:t>
      </w:r>
    </w:p>
    <w:p w14:paraId="16F2E745" w14:textId="52C03FD1" w:rsidR="007D0D4D" w:rsidRDefault="00E017AC" w:rsidP="007D0D4D">
      <w:pPr>
        <w:pStyle w:val="affff6"/>
        <w:ind w:left="447" w:hanging="298"/>
      </w:pPr>
      <w:r>
        <w:rPr>
          <w:rFonts w:hint="eastAsia"/>
        </w:rPr>
        <w:t>処理が高速。</w:t>
      </w:r>
    </w:p>
    <w:p w14:paraId="345D17C2" w14:textId="4722393D" w:rsidR="00E017AC" w:rsidRDefault="00E017AC" w:rsidP="007D0D4D">
      <w:pPr>
        <w:pStyle w:val="affff6"/>
        <w:ind w:left="447" w:hanging="298"/>
      </w:pPr>
      <w:r>
        <w:t>データサイズへの影響がない。</w:t>
      </w:r>
    </w:p>
    <w:p w14:paraId="3EBE710E" w14:textId="77777777" w:rsidR="007D0D4D" w:rsidRDefault="007D0D4D" w:rsidP="007D0D4D">
      <w:pPr>
        <w:pStyle w:val="a4"/>
        <w:keepNext/>
        <w:widowControl/>
        <w:numPr>
          <w:ilvl w:val="0"/>
          <w:numId w:val="0"/>
        </w:numPr>
        <w:ind w:left="147"/>
      </w:pPr>
      <w:r>
        <w:t>＜悪い点＞</w:t>
      </w:r>
    </w:p>
    <w:p w14:paraId="26DE124D" w14:textId="487D942B" w:rsidR="00362760" w:rsidRDefault="008B58DE" w:rsidP="00F71FC3">
      <w:pPr>
        <w:pStyle w:val="affff6"/>
        <w:keepNext/>
        <w:widowControl/>
        <w:ind w:left="447" w:hanging="298"/>
      </w:pPr>
      <w:r>
        <w:rPr>
          <w:rFonts w:hint="eastAsia"/>
        </w:rPr>
        <w:t>ランタイムで処理を</w:t>
      </w:r>
      <w:r w:rsidR="0049585E">
        <w:rPr>
          <w:rFonts w:hint="eastAsia"/>
        </w:rPr>
        <w:t>振り分けできない。</w:t>
      </w:r>
    </w:p>
    <w:p w14:paraId="64C2AA22" w14:textId="64A1FDD9" w:rsidR="0049585E" w:rsidRDefault="0049585E" w:rsidP="0049585E">
      <w:pPr>
        <w:pStyle w:val="a"/>
      </w:pPr>
      <w:r>
        <w:t>vtable</w:t>
      </w:r>
      <w:r>
        <w:t>を独自実装することで解決する手法もある。</w:t>
      </w:r>
    </w:p>
    <w:p w14:paraId="14AA0054" w14:textId="3B5B791E" w:rsidR="0049585E" w:rsidRDefault="0049585E" w:rsidP="0049585E">
      <w:pPr>
        <w:pStyle w:val="affff6"/>
        <w:keepNext/>
        <w:widowControl/>
        <w:ind w:left="447" w:hanging="298"/>
      </w:pPr>
      <w:r>
        <w:t>プログラムサイズが大きくなる。</w:t>
      </w:r>
    </w:p>
    <w:p w14:paraId="53BB8694" w14:textId="77777777" w:rsidR="0049585E" w:rsidRDefault="0049585E" w:rsidP="0049585E">
      <w:pPr>
        <w:pStyle w:val="a"/>
      </w:pPr>
      <w:r>
        <w:t>テンプレートに与えられた型（クラス）の種類数分、処理の実体（コピー）が作られることになるため、処理が大きいと爆発的なプログラムサイズの肥大化を招くことがある。</w:t>
      </w:r>
    </w:p>
    <w:p w14:paraId="0B00F326" w14:textId="1C29E2BE" w:rsidR="0049585E" w:rsidRDefault="0049585E" w:rsidP="0049585E">
      <w:pPr>
        <w:pStyle w:val="a"/>
      </w:pPr>
      <w:r>
        <w:t>十分に短い処理なら、メタプログラミングの成果やインライン展開によって、逆に小さくなる可能性もある。</w:t>
      </w:r>
    </w:p>
    <w:p w14:paraId="3BCD1939" w14:textId="274C4723" w:rsidR="007D0D4D" w:rsidRDefault="00AB1FB8" w:rsidP="007D0D4D">
      <w:pPr>
        <w:pStyle w:val="2"/>
      </w:pPr>
      <w:bookmarkStart w:id="31" w:name="_Toc378965780"/>
      <w:r>
        <w:rPr>
          <w:rFonts w:hint="eastAsia"/>
        </w:rPr>
        <w:t>動的な多態性と静的な多態性の</w:t>
      </w:r>
      <w:r w:rsidR="007D0D4D">
        <w:rPr>
          <w:rFonts w:hint="eastAsia"/>
        </w:rPr>
        <w:t>折衷案</w:t>
      </w:r>
      <w:bookmarkEnd w:id="31"/>
      <w:r w:rsidR="0007332C">
        <w:fldChar w:fldCharType="begin"/>
      </w:r>
      <w:r w:rsidR="0007332C">
        <w:instrText xml:space="preserve"> XE "</w:instrText>
      </w:r>
      <w:r w:rsidR="0007332C">
        <w:instrText>多態性</w:instrText>
      </w:r>
      <w:r w:rsidR="0007332C">
        <w:rPr>
          <w:rFonts w:hint="eastAsia"/>
        </w:rPr>
        <w:instrText>:</w:instrText>
      </w:r>
      <w:r w:rsidR="0007332C">
        <w:rPr>
          <w:rFonts w:hint="eastAsia"/>
        </w:rPr>
        <w:instrText>折衷案</w:instrText>
      </w:r>
      <w:r w:rsidR="0007332C">
        <w:instrText>" \y “</w:instrText>
      </w:r>
      <w:r w:rsidR="0007332C">
        <w:instrText>たたいせい</w:instrText>
      </w:r>
      <w:r w:rsidR="0007332C">
        <w:rPr>
          <w:rFonts w:hint="eastAsia"/>
        </w:rPr>
        <w:instrText>:</w:instrText>
      </w:r>
      <w:r w:rsidR="0007332C">
        <w:rPr>
          <w:rFonts w:hint="eastAsia"/>
        </w:rPr>
        <w:instrText>せっちゅうあん</w:instrText>
      </w:r>
      <w:r w:rsidR="0007332C">
        <w:instrText xml:space="preserve">” </w:instrText>
      </w:r>
      <w:r w:rsidR="0007332C">
        <w:fldChar w:fldCharType="end"/>
      </w:r>
    </w:p>
    <w:p w14:paraId="6A2F8940" w14:textId="77777777" w:rsidR="00932740" w:rsidRDefault="00F71FC3" w:rsidP="007F21BC">
      <w:pPr>
        <w:pStyle w:val="a9"/>
        <w:ind w:firstLine="283"/>
      </w:pPr>
      <w:r>
        <w:t>仮想クラスはどうしても必須となる場面がある。</w:t>
      </w:r>
    </w:p>
    <w:p w14:paraId="2719EC11" w14:textId="12C8B49F" w:rsidR="007D0D4D" w:rsidRDefault="00F71FC3" w:rsidP="007F21BC">
      <w:pPr>
        <w:pStyle w:val="a9"/>
        <w:ind w:firstLine="283"/>
      </w:pPr>
      <w:r>
        <w:t>例えば、シーングラフに登録されている「主人公」「敵」「ミサイル」「</w:t>
      </w:r>
      <w:r w:rsidR="00932740">
        <w:t>爆発エフェクト」などの様々なオブジェクト</w:t>
      </w:r>
      <w:r w:rsidR="00932740">
        <w:rPr>
          <w:rFonts w:hint="eastAsia"/>
        </w:rPr>
        <w:t>に対して、逐次</w:t>
      </w:r>
      <w:r w:rsidR="00932740">
        <w:rPr>
          <w:rFonts w:hint="eastAsia"/>
        </w:rPr>
        <w:t>update</w:t>
      </w:r>
      <w:r w:rsidR="00932740">
        <w:rPr>
          <w:rFonts w:hint="eastAsia"/>
        </w:rPr>
        <w:t>処理を実行するには、</w:t>
      </w:r>
      <w:r w:rsidR="00932740">
        <w:rPr>
          <w:rFonts w:hint="eastAsia"/>
        </w:rPr>
        <w:t xml:space="preserve">update </w:t>
      </w:r>
      <w:r w:rsidR="00932740">
        <w:rPr>
          <w:rFonts w:hint="eastAsia"/>
        </w:rPr>
        <w:t>を仮想関</w:t>
      </w:r>
      <w:r w:rsidR="00932740">
        <w:rPr>
          <w:rFonts w:hint="eastAsia"/>
        </w:rPr>
        <w:lastRenderedPageBreak/>
        <w:t>数にして各オブジェクトが</w:t>
      </w:r>
      <w:r w:rsidR="00932740">
        <w:rPr>
          <w:rFonts w:hint="eastAsia"/>
        </w:rPr>
        <w:t>update</w:t>
      </w:r>
      <w:r w:rsidR="00932740">
        <w:rPr>
          <w:rFonts w:hint="eastAsia"/>
        </w:rPr>
        <w:t>をオーバーライドしているのが良い。</w:t>
      </w:r>
    </w:p>
    <w:p w14:paraId="4D56A9B3" w14:textId="443D64EE" w:rsidR="00932740" w:rsidRDefault="00932740" w:rsidP="007F21BC">
      <w:pPr>
        <w:pStyle w:val="a9"/>
        <w:ind w:firstLine="283"/>
      </w:pPr>
      <w:r>
        <w:t>このような要件が発生すると、</w:t>
      </w:r>
      <w:r>
        <w:rPr>
          <w:rFonts w:hint="eastAsia"/>
        </w:rPr>
        <w:t>update</w:t>
      </w:r>
      <w:r w:rsidR="000C2FDC">
        <w:rPr>
          <w:rFonts w:hint="eastAsia"/>
        </w:rPr>
        <w:t>以外</w:t>
      </w:r>
      <w:r>
        <w:rPr>
          <w:rFonts w:hint="eastAsia"/>
        </w:rPr>
        <w:t>にも「座標を返す関数」「オブジェクトの種類を返す関数」など、便利に使えそうな仮想関数を次々と登録してしまいがちである。</w:t>
      </w:r>
    </w:p>
    <w:p w14:paraId="05D4E65A" w14:textId="3D3B8EB1" w:rsidR="00932740" w:rsidRDefault="00932740" w:rsidP="007F21BC">
      <w:pPr>
        <w:pStyle w:val="a9"/>
        <w:ind w:firstLine="283"/>
      </w:pPr>
      <w:r>
        <w:t>しかし、安易な対応はパフォーマンスの劣化を招くため、仮想関数は必要最小限のまとまった処理に対してのみ適用すべきである。</w:t>
      </w:r>
      <w:r w:rsidR="005808F2">
        <w:t>その上で、処理の</w:t>
      </w:r>
      <w:r w:rsidR="000C2FDC">
        <w:t>共通化に</w:t>
      </w:r>
      <w:r w:rsidR="005808F2">
        <w:t>テンプレートを組み合わせると効果的である。</w:t>
      </w:r>
    </w:p>
    <w:p w14:paraId="1617ED76" w14:textId="2A310743" w:rsidR="005808F2" w:rsidRDefault="005808F2" w:rsidP="007D0D4D">
      <w:pPr>
        <w:pStyle w:val="a9"/>
        <w:keepNext/>
        <w:widowControl/>
        <w:ind w:firstLine="283"/>
      </w:pPr>
      <w:r>
        <w:t>以下、具体的な改善例を示す。</w:t>
      </w:r>
    </w:p>
    <w:p w14:paraId="35F05614" w14:textId="545877A7" w:rsidR="005808F2" w:rsidRDefault="007F21BC" w:rsidP="007F21BC">
      <w:pPr>
        <w:pStyle w:val="a9"/>
        <w:keepNext/>
        <w:widowControl/>
        <w:spacing w:beforeLines="50" w:before="180"/>
        <w:ind w:firstLineChars="0" w:firstLine="0"/>
      </w:pPr>
      <w:r>
        <w:rPr>
          <w:rFonts w:hint="eastAsia"/>
        </w:rPr>
        <w:t>【改善前】</w:t>
      </w:r>
    </w:p>
    <w:p w14:paraId="794076BE" w14:textId="5E121792" w:rsidR="007F21BC" w:rsidRDefault="007F21BC" w:rsidP="007F21BC">
      <w:pPr>
        <w:pStyle w:val="a9"/>
        <w:ind w:firstLineChars="0" w:firstLine="0"/>
      </w:pPr>
      <w:r>
        <w:object w:dxaOrig="11941" w:dyaOrig="6691" w14:anchorId="39184013">
          <v:shape id="_x0000_i1027" type="#_x0000_t75" style="width:419.9pt;height:235pt" o:ole="">
            <v:imagedata r:id="rId23" o:title=""/>
          </v:shape>
          <o:OLEObject Type="Embed" ProgID="Visio.Drawing.15" ShapeID="_x0000_i1027" DrawAspect="Content" ObjectID="_1452707684" r:id="rId24"/>
        </w:object>
      </w:r>
    </w:p>
    <w:p w14:paraId="60F32D7D" w14:textId="5CFD3754" w:rsidR="007F21BC" w:rsidRDefault="007F21BC" w:rsidP="007F21BC">
      <w:pPr>
        <w:pStyle w:val="a9"/>
        <w:keepNext/>
        <w:widowControl/>
        <w:spacing w:beforeLines="50" w:before="180"/>
        <w:ind w:firstLineChars="0" w:firstLine="0"/>
      </w:pPr>
      <w:r>
        <w:lastRenderedPageBreak/>
        <w:t>【改善後】</w:t>
      </w:r>
    </w:p>
    <w:p w14:paraId="47EB725F" w14:textId="6B83D6BC" w:rsidR="007F21BC" w:rsidRPr="00932740" w:rsidRDefault="007F21BC" w:rsidP="007F21BC">
      <w:pPr>
        <w:pStyle w:val="a9"/>
        <w:ind w:firstLineChars="0" w:firstLine="0"/>
      </w:pPr>
      <w:r>
        <w:object w:dxaOrig="12946" w:dyaOrig="6976" w14:anchorId="5DE9590B">
          <v:shape id="_x0000_i1028" type="#_x0000_t75" style="width:419.35pt;height:226.35pt" o:ole="">
            <v:imagedata r:id="rId25" o:title=""/>
          </v:shape>
          <o:OLEObject Type="Embed" ProgID="Visio.Drawing.15" ShapeID="_x0000_i1028" DrawAspect="Content" ObjectID="_1452707685" r:id="rId26"/>
        </w:object>
      </w:r>
    </w:p>
    <w:p w14:paraId="12C1639B" w14:textId="0A6FD692" w:rsidR="00932740" w:rsidRDefault="00932740" w:rsidP="00932740">
      <w:pPr>
        <w:pStyle w:val="2"/>
      </w:pPr>
      <w:bookmarkStart w:id="32" w:name="_Toc378965781"/>
      <w:r>
        <w:rPr>
          <w:rFonts w:hint="eastAsia"/>
        </w:rPr>
        <w:t>ポリシー</w:t>
      </w:r>
      <w:r w:rsidR="0007332C">
        <w:fldChar w:fldCharType="begin"/>
      </w:r>
      <w:r w:rsidR="0007332C">
        <w:instrText xml:space="preserve"> XE "</w:instrText>
      </w:r>
      <w:r w:rsidR="0007332C">
        <w:rPr>
          <w:rFonts w:hint="eastAsia"/>
        </w:rPr>
        <w:instrText>P</w:instrText>
      </w:r>
      <w:r w:rsidR="0007332C">
        <w:instrText>olicy" \y “</w:instrText>
      </w:r>
      <w:r w:rsidR="0007332C">
        <w:rPr>
          <w:rFonts w:hint="eastAsia"/>
        </w:rPr>
        <w:instrText>P</w:instrText>
      </w:r>
      <w:r w:rsidR="0007332C">
        <w:instrText xml:space="preserve">olicy” </w:instrText>
      </w:r>
      <w:r w:rsidR="0007332C">
        <w:fldChar w:fldCharType="end"/>
      </w:r>
      <w:r w:rsidR="0007332C">
        <w:fldChar w:fldCharType="begin"/>
      </w:r>
      <w:r w:rsidR="0007332C">
        <w:instrText xml:space="preserve"> XE "</w:instrText>
      </w:r>
      <w:r w:rsidR="0007332C">
        <w:instrText>ポリシー</w:instrText>
      </w:r>
      <w:r w:rsidR="0007332C">
        <w:instrText>" \y “</w:instrText>
      </w:r>
      <w:r w:rsidR="0007332C">
        <w:instrText>ぽりしー</w:instrText>
      </w:r>
      <w:r w:rsidR="0007332C">
        <w:instrText xml:space="preserve">” </w:instrText>
      </w:r>
      <w:r w:rsidR="0007332C">
        <w:fldChar w:fldCharType="end"/>
      </w:r>
      <w:r>
        <w:rPr>
          <w:rFonts w:hint="eastAsia"/>
        </w:rPr>
        <w:t>（ストラテジーパターン</w:t>
      </w:r>
      <w:r w:rsidR="0007332C">
        <w:fldChar w:fldCharType="begin"/>
      </w:r>
      <w:r w:rsidR="0007332C">
        <w:instrText xml:space="preserve"> XE "</w:instrText>
      </w:r>
      <w:r w:rsidR="0007332C">
        <w:rPr>
          <w:rFonts w:hint="eastAsia"/>
        </w:rPr>
        <w:instrText>S</w:instrText>
      </w:r>
      <w:r w:rsidR="0007332C">
        <w:instrText>trategy" \y “</w:instrText>
      </w:r>
      <w:r w:rsidR="0007332C">
        <w:rPr>
          <w:rFonts w:hint="eastAsia"/>
        </w:rPr>
        <w:instrText>S</w:instrText>
      </w:r>
      <w:r w:rsidR="0007332C">
        <w:instrText xml:space="preserve">trategy” </w:instrText>
      </w:r>
      <w:r w:rsidR="0007332C">
        <w:fldChar w:fldCharType="end"/>
      </w:r>
      <w:r w:rsidR="0007332C">
        <w:fldChar w:fldCharType="begin"/>
      </w:r>
      <w:r w:rsidR="0007332C">
        <w:instrText xml:space="preserve"> XE "</w:instrText>
      </w:r>
      <w:r w:rsidR="0007332C">
        <w:rPr>
          <w:rFonts w:hint="eastAsia"/>
        </w:rPr>
        <w:instrText>ストラテジー</w:instrText>
      </w:r>
      <w:r w:rsidR="0007332C">
        <w:instrText>" \y “</w:instrText>
      </w:r>
      <w:r w:rsidR="0007332C">
        <w:instrText>すとらてじー</w:instrText>
      </w:r>
      <w:r w:rsidR="0007332C">
        <w:instrText xml:space="preserve">” </w:instrText>
      </w:r>
      <w:r w:rsidR="0007332C">
        <w:fldChar w:fldCharType="end"/>
      </w:r>
      <w:r>
        <w:rPr>
          <w:rFonts w:hint="eastAsia"/>
        </w:rPr>
        <w:t>）</w:t>
      </w:r>
      <w:bookmarkEnd w:id="32"/>
    </w:p>
    <w:p w14:paraId="2016F0C6" w14:textId="6F00E1FC" w:rsidR="00932740" w:rsidRDefault="0087505A" w:rsidP="00932740">
      <w:pPr>
        <w:pStyle w:val="a9"/>
        <w:ind w:firstLine="283"/>
      </w:pPr>
      <w:r>
        <w:rPr>
          <w:rFonts w:hint="eastAsia"/>
        </w:rPr>
        <w:t>「ポリシー」という手法を説明する。</w:t>
      </w:r>
    </w:p>
    <w:p w14:paraId="684A26D2" w14:textId="1A4D0EE2" w:rsidR="00ED6EA0" w:rsidRDefault="00ED6EA0" w:rsidP="00932740">
      <w:pPr>
        <w:pStyle w:val="a9"/>
        <w:ind w:firstLine="283"/>
      </w:pPr>
      <w:r>
        <w:rPr>
          <w:rFonts w:hint="eastAsia"/>
        </w:rPr>
        <w:t>「ポリシー」は、デザインパターンでいうところの「ストラテジーパターン」と同様のもので、共通処理に受け渡すオブジェクトもしくはクラスによって、その振る舞い（処理）を変える手法である。</w:t>
      </w:r>
    </w:p>
    <w:p w14:paraId="34D4F338" w14:textId="66AF8E46" w:rsidR="00DE0B42" w:rsidRDefault="00DE0B42" w:rsidP="00932740">
      <w:pPr>
        <w:pStyle w:val="a9"/>
        <w:ind w:firstLine="283"/>
      </w:pPr>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t>の各種コンテナが受け取る</w:t>
      </w:r>
      <w:r>
        <w:rPr>
          <w:rFonts w:hint="eastAsia"/>
        </w:rPr>
        <w:t xml:space="preserve"> Allocat</w:t>
      </w:r>
      <w:r>
        <w:t>or</w:t>
      </w:r>
      <w:r w:rsidR="0007332C">
        <w:fldChar w:fldCharType="begin"/>
      </w:r>
      <w:r w:rsidR="0007332C">
        <w:instrText xml:space="preserve"> XE "</w:instrText>
      </w:r>
      <w:r w:rsidR="0007332C">
        <w:rPr>
          <w:rFonts w:hint="eastAsia"/>
        </w:rPr>
        <w:instrText>A</w:instrText>
      </w:r>
      <w:r w:rsidR="0007332C">
        <w:instrText>llocator" \y “</w:instrText>
      </w:r>
      <w:r w:rsidR="0007332C">
        <w:rPr>
          <w:rFonts w:hint="eastAsia"/>
        </w:rPr>
        <w:instrText>A</w:instrText>
      </w:r>
      <w:r w:rsidR="0007332C">
        <w:instrText xml:space="preserve">llocator” </w:instrText>
      </w:r>
      <w:r w:rsidR="0007332C">
        <w:fldChar w:fldCharType="end"/>
      </w:r>
      <w:r>
        <w:t xml:space="preserve"> </w:t>
      </w:r>
      <w:r>
        <w:t>クラスは、ポリシー（ストラテジー）の実例の一つである。</w:t>
      </w:r>
    </w:p>
    <w:p w14:paraId="06A96E9A" w14:textId="55BC4ED8" w:rsidR="008A7BF7" w:rsidRDefault="008A7BF7" w:rsidP="008A7BF7">
      <w:pPr>
        <w:pStyle w:val="a9"/>
        <w:keepNext/>
        <w:widowControl/>
        <w:spacing w:beforeLines="50" w:before="180"/>
        <w:ind w:firstLineChars="0" w:firstLine="0"/>
      </w:pPr>
      <w:r>
        <w:rPr>
          <w:rFonts w:hint="eastAsia"/>
        </w:rPr>
        <w:t>ストラテジーパターンのクラス図：</w:t>
      </w:r>
    </w:p>
    <w:p w14:paraId="554D6CEB" w14:textId="5BE7D458" w:rsidR="008A7BF7" w:rsidRDefault="008A7BF7" w:rsidP="008A7BF7">
      <w:pPr>
        <w:pStyle w:val="a9"/>
        <w:ind w:firstLineChars="0" w:firstLine="0"/>
      </w:pPr>
      <w:r>
        <w:object w:dxaOrig="11371" w:dyaOrig="4351" w14:anchorId="3429A1F1">
          <v:shape id="_x0000_i1029" type="#_x0000_t75" style="width:419.35pt;height:160.7pt" o:ole="">
            <v:imagedata r:id="rId27" o:title=""/>
          </v:shape>
          <o:OLEObject Type="Embed" ProgID="Visio.Drawing.15" ShapeID="_x0000_i1029" DrawAspect="Content" ObjectID="_1452707686" r:id="rId28"/>
        </w:object>
      </w:r>
    </w:p>
    <w:p w14:paraId="0FEA7344" w14:textId="7A4FB938" w:rsidR="0087505A" w:rsidRDefault="002554C0" w:rsidP="00446B9A">
      <w:pPr>
        <w:pStyle w:val="a9"/>
        <w:keepNext/>
        <w:widowControl/>
        <w:spacing w:beforeLines="100" w:before="360"/>
        <w:ind w:firstLine="283"/>
      </w:pPr>
      <w:r>
        <w:rPr>
          <w:rFonts w:hint="eastAsia"/>
        </w:rPr>
        <w:lastRenderedPageBreak/>
        <w:t>「ポリシー」のサンプルとして、</w:t>
      </w:r>
      <w:r w:rsidR="0087505A">
        <w:rPr>
          <w:rFonts w:hint="eastAsia"/>
        </w:rPr>
        <w:t>前述の</w:t>
      </w:r>
      <w:r w:rsidR="00446B9A">
        <w:rPr>
          <w:rFonts w:hint="eastAsia"/>
        </w:rPr>
        <w:t>「</w:t>
      </w:r>
      <w:r w:rsidR="0087505A">
        <w:rPr>
          <w:rFonts w:hint="eastAsia"/>
        </w:rPr>
        <w:t>動的多態性＋静的多態性</w:t>
      </w:r>
      <w:r w:rsidR="00446B9A">
        <w:rPr>
          <w:rFonts w:hint="eastAsia"/>
        </w:rPr>
        <w:t>」</w:t>
      </w:r>
      <w:r w:rsidR="0087505A">
        <w:rPr>
          <w:rFonts w:hint="eastAsia"/>
        </w:rPr>
        <w:t>の</w:t>
      </w:r>
      <w:r>
        <w:rPr>
          <w:rFonts w:hint="eastAsia"/>
        </w:rPr>
        <w:t>実装を</w:t>
      </w:r>
      <w:r w:rsidR="00446B9A">
        <w:rPr>
          <w:rFonts w:hint="eastAsia"/>
        </w:rPr>
        <w:t>、ポリシーを使って対応したケースを示す。</w:t>
      </w:r>
    </w:p>
    <w:p w14:paraId="14F6D0DC" w14:textId="56C6AD47" w:rsidR="00E71831" w:rsidRDefault="00E71831" w:rsidP="00E71831">
      <w:pPr>
        <w:pStyle w:val="a9"/>
        <w:keepNext/>
        <w:widowControl/>
        <w:spacing w:beforeLines="50" w:before="180"/>
        <w:ind w:firstLineChars="0" w:firstLine="0"/>
      </w:pPr>
      <w:r>
        <w:rPr>
          <w:rFonts w:hint="eastAsia"/>
        </w:rPr>
        <w:t>例：ポリシーを活用したシーンオブジェクトのクラス図</w:t>
      </w:r>
    </w:p>
    <w:p w14:paraId="19CA1009" w14:textId="19552524" w:rsidR="008A7BF7" w:rsidRDefault="00274B5C" w:rsidP="00DF4E05">
      <w:pPr>
        <w:pStyle w:val="a9"/>
        <w:ind w:firstLineChars="0" w:firstLine="0"/>
      </w:pPr>
      <w:r>
        <w:object w:dxaOrig="11761" w:dyaOrig="8131" w14:anchorId="6A57DDFA">
          <v:shape id="_x0000_i1030" type="#_x0000_t75" style="width:419.35pt;height:290.3pt" o:ole="">
            <v:imagedata r:id="rId29" o:title=""/>
          </v:shape>
          <o:OLEObject Type="Embed" ProgID="Visio.Drawing.15" ShapeID="_x0000_i1030" DrawAspect="Content" ObjectID="_1452707687" r:id="rId30"/>
        </w:object>
      </w:r>
    </w:p>
    <w:p w14:paraId="36E6039E" w14:textId="68B70BB3" w:rsidR="00DF4E05" w:rsidRDefault="00DF4E05" w:rsidP="00DF4E05">
      <w:pPr>
        <w:pStyle w:val="a9"/>
        <w:keepNext/>
        <w:widowControl/>
        <w:spacing w:beforeLines="50" w:before="180"/>
        <w:ind w:firstLine="283"/>
      </w:pPr>
      <w:r>
        <w:rPr>
          <w:rFonts w:hint="eastAsia"/>
        </w:rPr>
        <w:t>実際のコードのサンプルを示す。</w:t>
      </w:r>
    </w:p>
    <w:p w14:paraId="2D00DF3E" w14:textId="1CEADBD3" w:rsidR="00DF4E05" w:rsidRDefault="00DF4E05" w:rsidP="00DF4E05">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F4E05" w14:paraId="23CC464E" w14:textId="77777777" w:rsidTr="00DF4E05">
        <w:tc>
          <w:tcPr>
            <w:tcW w:w="8494" w:type="dxa"/>
          </w:tcPr>
          <w:p w14:paraId="4EC3F681" w14:textId="77777777" w:rsidR="00E43FCE" w:rsidRPr="00E43FCE" w:rsidRDefault="00E43FCE" w:rsidP="00E43FCE">
            <w:pPr>
              <w:pStyle w:val="2-"/>
              <w:rPr>
                <w:color w:val="00B050"/>
              </w:rPr>
            </w:pPr>
            <w:r w:rsidRPr="00E43FCE">
              <w:rPr>
                <w:rFonts w:hint="eastAsia"/>
                <w:color w:val="00B050"/>
              </w:rPr>
              <w:t>//シーンオブジェクト用インターフェースクラス</w:t>
            </w:r>
          </w:p>
          <w:p w14:paraId="4ED49325" w14:textId="77777777" w:rsidR="00E43FCE" w:rsidRDefault="00E43FCE" w:rsidP="00E43FCE">
            <w:pPr>
              <w:pStyle w:val="2-"/>
            </w:pPr>
            <w:r>
              <w:t>class ISceneObject</w:t>
            </w:r>
          </w:p>
          <w:p w14:paraId="4C1DDBF1" w14:textId="77777777" w:rsidR="00E43FCE" w:rsidRDefault="00E43FCE" w:rsidP="00E43FCE">
            <w:pPr>
              <w:pStyle w:val="2-"/>
            </w:pPr>
            <w:r>
              <w:t>{</w:t>
            </w:r>
          </w:p>
          <w:p w14:paraId="308B7CCD" w14:textId="77777777" w:rsidR="00E43FCE" w:rsidRDefault="00E43FCE" w:rsidP="00E43FCE">
            <w:pPr>
              <w:pStyle w:val="2-"/>
            </w:pPr>
            <w:r>
              <w:t>public:</w:t>
            </w:r>
          </w:p>
          <w:p w14:paraId="723F8C8D" w14:textId="77777777" w:rsidR="00E43FCE" w:rsidRDefault="00E43FCE" w:rsidP="00E43FCE">
            <w:pPr>
              <w:pStyle w:val="2-"/>
            </w:pPr>
            <w:r>
              <w:tab/>
            </w:r>
            <w:r w:rsidRPr="00E43FCE">
              <w:rPr>
                <w:color w:val="FF0000"/>
              </w:rPr>
              <w:t>virtual</w:t>
            </w:r>
            <w:r>
              <w:t xml:space="preserve"> void update() = 0;</w:t>
            </w:r>
          </w:p>
          <w:p w14:paraId="0AFFF363" w14:textId="77777777" w:rsidR="00E43FCE" w:rsidRDefault="00E43FCE" w:rsidP="00E43FCE">
            <w:pPr>
              <w:pStyle w:val="2-"/>
            </w:pPr>
            <w:r>
              <w:tab/>
            </w:r>
            <w:r w:rsidRPr="00E43FCE">
              <w:rPr>
                <w:color w:val="FF0000"/>
              </w:rPr>
              <w:t>virtual</w:t>
            </w:r>
            <w:r>
              <w:t xml:space="preserve"> void draw() = 0;</w:t>
            </w:r>
          </w:p>
          <w:p w14:paraId="1828E1AD" w14:textId="250D744D" w:rsidR="00E43FCE" w:rsidRDefault="00E43FCE" w:rsidP="00E43FCE">
            <w:pPr>
              <w:pStyle w:val="2-"/>
            </w:pPr>
            <w:r>
              <w:tab/>
            </w:r>
            <w:r w:rsidRPr="00E43FCE">
              <w:rPr>
                <w:color w:val="FF0000"/>
              </w:rPr>
              <w:t>virtual</w:t>
            </w:r>
            <w:r>
              <w:t xml:space="preserve"> const char* getName() = 0;</w:t>
            </w:r>
            <w:r>
              <w:tab/>
            </w:r>
            <w:r w:rsidRPr="00E43FCE">
              <w:rPr>
                <w:color w:val="00B050"/>
              </w:rPr>
              <w:t>//</w:t>
            </w:r>
            <w:r w:rsidRPr="00E43FCE">
              <w:rPr>
                <w:rFonts w:hint="eastAsia"/>
                <w:color w:val="00B050"/>
              </w:rPr>
              <w:t>末端のシーンオブジェクト固有の情報にアクセスするためのアクセッサ</w:t>
            </w:r>
          </w:p>
          <w:p w14:paraId="736672FA" w14:textId="77777777" w:rsidR="00E43FCE" w:rsidRDefault="00E43FCE" w:rsidP="00E43FCE">
            <w:pPr>
              <w:pStyle w:val="2-"/>
            </w:pPr>
            <w:r>
              <w:t>};</w:t>
            </w:r>
          </w:p>
          <w:p w14:paraId="3C55C573" w14:textId="77777777" w:rsidR="00E43FCE" w:rsidRDefault="00E43FCE" w:rsidP="00E43FCE">
            <w:pPr>
              <w:pStyle w:val="2-"/>
            </w:pPr>
          </w:p>
          <w:p w14:paraId="4184A485" w14:textId="77777777" w:rsidR="00E43FCE" w:rsidRDefault="00E43FCE" w:rsidP="00E43FCE">
            <w:pPr>
              <w:pStyle w:val="2-"/>
            </w:pPr>
            <w:r w:rsidRPr="00E43FCE">
              <w:rPr>
                <w:rFonts w:hint="eastAsia"/>
                <w:color w:val="00B050"/>
              </w:rPr>
              <w:t>//シーンオブジェクト用テンプレートクラス</w:t>
            </w:r>
          </w:p>
          <w:p w14:paraId="18A850B2" w14:textId="77777777" w:rsidR="00E43FCE" w:rsidRPr="00E43FCE" w:rsidRDefault="00E43FCE" w:rsidP="00E43FCE">
            <w:pPr>
              <w:pStyle w:val="2-"/>
              <w:rPr>
                <w:color w:val="FF0000"/>
              </w:rPr>
            </w:pPr>
            <w:r w:rsidRPr="00E43FCE">
              <w:rPr>
                <w:color w:val="FF0000"/>
              </w:rPr>
              <w:t>template&lt;class U, class D&gt;</w:t>
            </w:r>
          </w:p>
          <w:p w14:paraId="0C2C6FFE" w14:textId="77777777" w:rsidR="00E43FCE" w:rsidRDefault="00E43FCE" w:rsidP="00E43FCE">
            <w:pPr>
              <w:pStyle w:val="2-"/>
            </w:pPr>
            <w:r>
              <w:t xml:space="preserve">class CSceneObject </w:t>
            </w:r>
            <w:r w:rsidRPr="00E43FCE">
              <w:rPr>
                <w:color w:val="FF0000"/>
              </w:rPr>
              <w:t>: public ISceneObject</w:t>
            </w:r>
          </w:p>
          <w:p w14:paraId="1FD12703" w14:textId="77777777" w:rsidR="00E43FCE" w:rsidRDefault="00E43FCE" w:rsidP="00E43FCE">
            <w:pPr>
              <w:pStyle w:val="2-"/>
            </w:pPr>
            <w:r>
              <w:t>{</w:t>
            </w:r>
          </w:p>
          <w:p w14:paraId="35D2595C" w14:textId="77777777" w:rsidR="00E43FCE" w:rsidRDefault="00E43FCE" w:rsidP="00E43FCE">
            <w:pPr>
              <w:pStyle w:val="2-"/>
            </w:pPr>
            <w:r>
              <w:t>public:</w:t>
            </w:r>
          </w:p>
          <w:p w14:paraId="61BAEBE5" w14:textId="77777777" w:rsidR="00E43FCE" w:rsidRDefault="00E43FCE" w:rsidP="00E43FCE">
            <w:pPr>
              <w:pStyle w:val="2-"/>
            </w:pPr>
            <w:r>
              <w:tab/>
              <w:t>void update()</w:t>
            </w:r>
            <w:r w:rsidRPr="00E43FCE">
              <w:rPr>
                <w:color w:val="FF0000"/>
              </w:rPr>
              <w:t xml:space="preserve"> override</w:t>
            </w:r>
          </w:p>
          <w:p w14:paraId="5AF8A959" w14:textId="77777777" w:rsidR="00E43FCE" w:rsidRDefault="00E43FCE" w:rsidP="00E43FCE">
            <w:pPr>
              <w:pStyle w:val="2-"/>
            </w:pPr>
            <w:r>
              <w:tab/>
              <w:t>{</w:t>
            </w:r>
          </w:p>
          <w:p w14:paraId="1085B086" w14:textId="77777777" w:rsidR="00E43FCE" w:rsidRDefault="00E43FCE" w:rsidP="00E43FCE">
            <w:pPr>
              <w:pStyle w:val="2-"/>
            </w:pPr>
            <w:r>
              <w:tab/>
            </w:r>
            <w:r>
              <w:tab/>
            </w:r>
            <w:r w:rsidRPr="00E43FCE">
              <w:rPr>
                <w:color w:val="FF0000"/>
              </w:rPr>
              <w:t>U policy;</w:t>
            </w:r>
          </w:p>
          <w:p w14:paraId="73D1BB73" w14:textId="77777777" w:rsidR="00E43FCE" w:rsidRDefault="00E43FCE" w:rsidP="00E43FCE">
            <w:pPr>
              <w:pStyle w:val="2-"/>
            </w:pPr>
            <w:r>
              <w:tab/>
            </w:r>
            <w:r>
              <w:tab/>
            </w:r>
            <w:r w:rsidRPr="00E43FCE">
              <w:rPr>
                <w:color w:val="FF0000"/>
              </w:rPr>
              <w:t>policy.update_core(this);</w:t>
            </w:r>
          </w:p>
          <w:p w14:paraId="50112283" w14:textId="77777777" w:rsidR="00E43FCE" w:rsidRDefault="00E43FCE" w:rsidP="00E43FCE">
            <w:pPr>
              <w:pStyle w:val="2-"/>
            </w:pPr>
            <w:r>
              <w:tab/>
              <w:t>}</w:t>
            </w:r>
          </w:p>
          <w:p w14:paraId="3C65DF9F" w14:textId="77777777" w:rsidR="00E43FCE" w:rsidRDefault="00E43FCE" w:rsidP="00E43FCE">
            <w:pPr>
              <w:pStyle w:val="2-"/>
            </w:pPr>
            <w:r>
              <w:tab/>
              <w:t>void draw()</w:t>
            </w:r>
            <w:r w:rsidRPr="00E43FCE">
              <w:rPr>
                <w:color w:val="FF0000"/>
              </w:rPr>
              <w:t xml:space="preserve"> override</w:t>
            </w:r>
          </w:p>
          <w:p w14:paraId="2B409D0C" w14:textId="77777777" w:rsidR="00E43FCE" w:rsidRDefault="00E43FCE" w:rsidP="00E43FCE">
            <w:pPr>
              <w:pStyle w:val="2-"/>
            </w:pPr>
            <w:r>
              <w:tab/>
              <w:t>{</w:t>
            </w:r>
          </w:p>
          <w:p w14:paraId="68D5975E" w14:textId="77777777" w:rsidR="00E43FCE" w:rsidRPr="00E43FCE" w:rsidRDefault="00E43FCE" w:rsidP="00E43FCE">
            <w:pPr>
              <w:pStyle w:val="2-"/>
              <w:rPr>
                <w:color w:val="FF0000"/>
              </w:rPr>
            </w:pPr>
            <w:r>
              <w:tab/>
            </w:r>
            <w:r>
              <w:tab/>
            </w:r>
            <w:r w:rsidRPr="00E43FCE">
              <w:rPr>
                <w:color w:val="FF0000"/>
              </w:rPr>
              <w:t>D policy;</w:t>
            </w:r>
          </w:p>
          <w:p w14:paraId="651CF253" w14:textId="77777777" w:rsidR="00E43FCE" w:rsidRDefault="00E43FCE" w:rsidP="00E43FCE">
            <w:pPr>
              <w:pStyle w:val="2-"/>
            </w:pPr>
            <w:r>
              <w:tab/>
            </w:r>
            <w:r>
              <w:tab/>
            </w:r>
            <w:r w:rsidRPr="00E43FCE">
              <w:rPr>
                <w:color w:val="FF0000"/>
              </w:rPr>
              <w:t>policy.draw_core(this);</w:t>
            </w:r>
          </w:p>
          <w:p w14:paraId="228939B0" w14:textId="77777777" w:rsidR="00E43FCE" w:rsidRDefault="00E43FCE" w:rsidP="00E43FCE">
            <w:pPr>
              <w:pStyle w:val="2-"/>
            </w:pPr>
            <w:r>
              <w:tab/>
              <w:t>}</w:t>
            </w:r>
          </w:p>
          <w:p w14:paraId="0576DF1F" w14:textId="77777777" w:rsidR="00E43FCE" w:rsidRDefault="00E43FCE" w:rsidP="00E43FCE">
            <w:pPr>
              <w:pStyle w:val="2-"/>
            </w:pPr>
          </w:p>
          <w:p w14:paraId="3C5A54FF" w14:textId="77777777" w:rsidR="00E43FCE" w:rsidRDefault="00E43FCE" w:rsidP="00E43FCE">
            <w:pPr>
              <w:pStyle w:val="2-"/>
            </w:pPr>
            <w:r>
              <w:t>};</w:t>
            </w:r>
          </w:p>
          <w:p w14:paraId="707B7EF8" w14:textId="77777777" w:rsidR="00E43FCE" w:rsidRDefault="00E43FCE" w:rsidP="00E43FCE">
            <w:pPr>
              <w:pStyle w:val="2-"/>
            </w:pPr>
          </w:p>
          <w:p w14:paraId="4CC2E31C" w14:textId="77777777" w:rsidR="00E43FCE" w:rsidRPr="00E43FCE" w:rsidRDefault="00E43FCE" w:rsidP="00E43FCE">
            <w:pPr>
              <w:pStyle w:val="2-"/>
              <w:rPr>
                <w:color w:val="00B050"/>
              </w:rPr>
            </w:pPr>
            <w:r w:rsidRPr="00E43FCE">
              <w:rPr>
                <w:rFonts w:hint="eastAsia"/>
                <w:color w:val="00B050"/>
              </w:rPr>
              <w:t>//update処理用ポリシークラス：パターンＡ</w:t>
            </w:r>
          </w:p>
          <w:p w14:paraId="6B8F7C1D" w14:textId="77777777" w:rsidR="00E43FCE" w:rsidRDefault="00E43FCE" w:rsidP="00E43FCE">
            <w:pPr>
              <w:pStyle w:val="2-"/>
            </w:pPr>
            <w:r>
              <w:t>class CUpdatePolicyA</w:t>
            </w:r>
          </w:p>
          <w:p w14:paraId="7A9967A8" w14:textId="77777777" w:rsidR="00E43FCE" w:rsidRDefault="00E43FCE" w:rsidP="00E43FCE">
            <w:pPr>
              <w:pStyle w:val="2-"/>
            </w:pPr>
            <w:r>
              <w:t>{</w:t>
            </w:r>
          </w:p>
          <w:p w14:paraId="6A2A9370" w14:textId="77777777" w:rsidR="00E43FCE" w:rsidRDefault="00E43FCE" w:rsidP="00E43FCE">
            <w:pPr>
              <w:pStyle w:val="2-"/>
            </w:pPr>
            <w:r>
              <w:t>public:</w:t>
            </w:r>
          </w:p>
          <w:p w14:paraId="7E670FD1" w14:textId="77777777" w:rsidR="00E43FCE" w:rsidRDefault="00E43FCE" w:rsidP="00E43FCE">
            <w:pPr>
              <w:pStyle w:val="2-"/>
            </w:pPr>
            <w:r>
              <w:tab/>
              <w:t xml:space="preserve">void </w:t>
            </w:r>
            <w:r w:rsidRPr="00E43FCE">
              <w:rPr>
                <w:color w:val="FF0000"/>
              </w:rPr>
              <w:t>update_core</w:t>
            </w:r>
            <w:r>
              <w:t>(ISceneObject* obj)</w:t>
            </w:r>
          </w:p>
          <w:p w14:paraId="52D6C6DA" w14:textId="77777777" w:rsidR="00E43FCE" w:rsidRDefault="00E43FCE" w:rsidP="00E43FCE">
            <w:pPr>
              <w:pStyle w:val="2-"/>
            </w:pPr>
            <w:r>
              <w:tab/>
              <w:t>{</w:t>
            </w:r>
          </w:p>
          <w:p w14:paraId="149771D7" w14:textId="77777777" w:rsidR="00E43FCE" w:rsidRDefault="00E43FCE" w:rsidP="00E43FCE">
            <w:pPr>
              <w:pStyle w:val="2-"/>
            </w:pPr>
            <w:r>
              <w:tab/>
            </w:r>
            <w:r>
              <w:tab/>
              <w:t>printf("%s-&gt;CUpdatePolicyA::update_core()\n", obj-&gt;</w:t>
            </w:r>
            <w:r w:rsidRPr="00C44036">
              <w:rPr>
                <w:color w:val="FF0000"/>
              </w:rPr>
              <w:t>getName</w:t>
            </w:r>
            <w:r>
              <w:t>());</w:t>
            </w:r>
          </w:p>
          <w:p w14:paraId="10F6F404" w14:textId="77777777" w:rsidR="00E43FCE" w:rsidRDefault="00E43FCE" w:rsidP="00E43FCE">
            <w:pPr>
              <w:pStyle w:val="2-"/>
            </w:pPr>
            <w:r>
              <w:tab/>
              <w:t>}</w:t>
            </w:r>
          </w:p>
          <w:p w14:paraId="6CFBE5B0" w14:textId="77777777" w:rsidR="00E43FCE" w:rsidRDefault="00E43FCE" w:rsidP="00E43FCE">
            <w:pPr>
              <w:pStyle w:val="2-"/>
            </w:pPr>
            <w:r>
              <w:t>};</w:t>
            </w:r>
          </w:p>
          <w:p w14:paraId="16A77F89" w14:textId="77777777" w:rsidR="00E43FCE" w:rsidRDefault="00E43FCE" w:rsidP="00E43FCE">
            <w:pPr>
              <w:pStyle w:val="2-"/>
            </w:pPr>
          </w:p>
          <w:p w14:paraId="32D46225" w14:textId="77777777" w:rsidR="00E43FCE" w:rsidRDefault="00E43FCE" w:rsidP="00E43FCE">
            <w:pPr>
              <w:pStyle w:val="2-"/>
            </w:pPr>
            <w:r w:rsidRPr="00E43FCE">
              <w:rPr>
                <w:rFonts w:hint="eastAsia"/>
                <w:color w:val="00B050"/>
              </w:rPr>
              <w:t>//update処理用ポリシークラス：パターンＢ</w:t>
            </w:r>
          </w:p>
          <w:p w14:paraId="18C5E1D6" w14:textId="77777777" w:rsidR="00E43FCE" w:rsidRDefault="00E43FCE" w:rsidP="00E43FCE">
            <w:pPr>
              <w:pStyle w:val="2-"/>
            </w:pPr>
            <w:r>
              <w:t>class CUpdatePolicyB</w:t>
            </w:r>
          </w:p>
          <w:p w14:paraId="7A7591A6" w14:textId="77777777" w:rsidR="00E43FCE" w:rsidRDefault="00E43FCE" w:rsidP="00E43FCE">
            <w:pPr>
              <w:pStyle w:val="2-"/>
            </w:pPr>
            <w:r>
              <w:t>{</w:t>
            </w:r>
          </w:p>
          <w:p w14:paraId="0B619561" w14:textId="77777777" w:rsidR="00E43FCE" w:rsidRDefault="00E43FCE" w:rsidP="00E43FCE">
            <w:pPr>
              <w:pStyle w:val="2-"/>
            </w:pPr>
            <w:r>
              <w:t>public:</w:t>
            </w:r>
          </w:p>
          <w:p w14:paraId="39AC5852" w14:textId="77777777" w:rsidR="00E43FCE" w:rsidRDefault="00E43FCE" w:rsidP="00E43FCE">
            <w:pPr>
              <w:pStyle w:val="2-"/>
            </w:pPr>
            <w:r>
              <w:tab/>
              <w:t xml:space="preserve">void </w:t>
            </w:r>
            <w:r w:rsidRPr="00E43FCE">
              <w:rPr>
                <w:color w:val="FF0000"/>
              </w:rPr>
              <w:t>update_core</w:t>
            </w:r>
            <w:r>
              <w:t>(ISceneObject* obj)</w:t>
            </w:r>
          </w:p>
          <w:p w14:paraId="23C51077" w14:textId="77777777" w:rsidR="00E43FCE" w:rsidRDefault="00E43FCE" w:rsidP="00E43FCE">
            <w:pPr>
              <w:pStyle w:val="2-"/>
            </w:pPr>
            <w:r>
              <w:tab/>
              <w:t>{</w:t>
            </w:r>
          </w:p>
          <w:p w14:paraId="5A15746E" w14:textId="77777777" w:rsidR="00E43FCE" w:rsidRDefault="00E43FCE" w:rsidP="00E43FCE">
            <w:pPr>
              <w:pStyle w:val="2-"/>
            </w:pPr>
            <w:r>
              <w:tab/>
            </w:r>
            <w:r>
              <w:tab/>
              <w:t>printf("%s-&gt;CUpdatePolicyB::update_core()\n", obj-&gt;</w:t>
            </w:r>
            <w:r w:rsidRPr="00C44036">
              <w:rPr>
                <w:color w:val="FF0000"/>
              </w:rPr>
              <w:t>getName</w:t>
            </w:r>
            <w:r>
              <w:t>());</w:t>
            </w:r>
          </w:p>
          <w:p w14:paraId="04207994" w14:textId="77777777" w:rsidR="00E43FCE" w:rsidRDefault="00E43FCE" w:rsidP="00E43FCE">
            <w:pPr>
              <w:pStyle w:val="2-"/>
            </w:pPr>
            <w:r>
              <w:tab/>
              <w:t>}</w:t>
            </w:r>
          </w:p>
          <w:p w14:paraId="6CE4DF88" w14:textId="77777777" w:rsidR="00E43FCE" w:rsidRDefault="00E43FCE" w:rsidP="00E43FCE">
            <w:pPr>
              <w:pStyle w:val="2-"/>
            </w:pPr>
            <w:r>
              <w:t>};</w:t>
            </w:r>
          </w:p>
          <w:p w14:paraId="23604A29" w14:textId="77777777" w:rsidR="00E43FCE" w:rsidRDefault="00E43FCE" w:rsidP="00E43FCE">
            <w:pPr>
              <w:pStyle w:val="2-"/>
            </w:pPr>
          </w:p>
          <w:p w14:paraId="4009D425" w14:textId="77777777" w:rsidR="00E43FCE" w:rsidRDefault="00E43FCE" w:rsidP="00E43FCE">
            <w:pPr>
              <w:pStyle w:val="2-"/>
            </w:pPr>
            <w:r w:rsidRPr="00E43FCE">
              <w:rPr>
                <w:rFonts w:hint="eastAsia"/>
                <w:color w:val="00B050"/>
              </w:rPr>
              <w:t>//draw処理用ポリシークラス：パターンＡ</w:t>
            </w:r>
          </w:p>
          <w:p w14:paraId="541C73B2" w14:textId="77777777" w:rsidR="00E43FCE" w:rsidRDefault="00E43FCE" w:rsidP="00E43FCE">
            <w:pPr>
              <w:pStyle w:val="2-"/>
            </w:pPr>
            <w:r>
              <w:t>class CDrawPolicyA</w:t>
            </w:r>
          </w:p>
          <w:p w14:paraId="628F4EDA" w14:textId="77777777" w:rsidR="00E43FCE" w:rsidRDefault="00E43FCE" w:rsidP="00E43FCE">
            <w:pPr>
              <w:pStyle w:val="2-"/>
            </w:pPr>
            <w:r>
              <w:t>{</w:t>
            </w:r>
          </w:p>
          <w:p w14:paraId="2ED0DD35" w14:textId="77777777" w:rsidR="00E43FCE" w:rsidRDefault="00E43FCE" w:rsidP="00E43FCE">
            <w:pPr>
              <w:pStyle w:val="2-"/>
            </w:pPr>
            <w:r>
              <w:t>public:</w:t>
            </w:r>
          </w:p>
          <w:p w14:paraId="1DC31631" w14:textId="77777777" w:rsidR="00E43FCE" w:rsidRDefault="00E43FCE" w:rsidP="00E43FCE">
            <w:pPr>
              <w:pStyle w:val="2-"/>
            </w:pPr>
            <w:r>
              <w:tab/>
              <w:t xml:space="preserve">void </w:t>
            </w:r>
            <w:r w:rsidRPr="00E43FCE">
              <w:rPr>
                <w:color w:val="FF0000"/>
              </w:rPr>
              <w:t>draw_core</w:t>
            </w:r>
            <w:r>
              <w:t>(ISceneObject* obj)</w:t>
            </w:r>
          </w:p>
          <w:p w14:paraId="60372AC5" w14:textId="77777777" w:rsidR="00E43FCE" w:rsidRDefault="00E43FCE" w:rsidP="00E43FCE">
            <w:pPr>
              <w:pStyle w:val="2-"/>
            </w:pPr>
            <w:r>
              <w:tab/>
              <w:t>{</w:t>
            </w:r>
          </w:p>
          <w:p w14:paraId="3F70A0A8" w14:textId="77777777" w:rsidR="00E43FCE" w:rsidRDefault="00E43FCE" w:rsidP="00E43FCE">
            <w:pPr>
              <w:pStyle w:val="2-"/>
            </w:pPr>
            <w:r>
              <w:tab/>
            </w:r>
            <w:r>
              <w:tab/>
              <w:t>printf("%s-&gt;CDrawPolicyA::draw_core()\n", obj-&gt;</w:t>
            </w:r>
            <w:r w:rsidRPr="00C44036">
              <w:rPr>
                <w:color w:val="FF0000"/>
              </w:rPr>
              <w:t>getName</w:t>
            </w:r>
            <w:r>
              <w:t>());</w:t>
            </w:r>
          </w:p>
          <w:p w14:paraId="5ED025BF" w14:textId="77777777" w:rsidR="00E43FCE" w:rsidRDefault="00E43FCE" w:rsidP="00E43FCE">
            <w:pPr>
              <w:pStyle w:val="2-"/>
            </w:pPr>
            <w:r>
              <w:tab/>
              <w:t>}</w:t>
            </w:r>
          </w:p>
          <w:p w14:paraId="7244EC9F" w14:textId="77777777" w:rsidR="00E43FCE" w:rsidRDefault="00E43FCE" w:rsidP="00E43FCE">
            <w:pPr>
              <w:pStyle w:val="2-"/>
            </w:pPr>
            <w:r>
              <w:t>};</w:t>
            </w:r>
          </w:p>
          <w:p w14:paraId="5936809A" w14:textId="77777777" w:rsidR="00E43FCE" w:rsidRDefault="00E43FCE" w:rsidP="00E43FCE">
            <w:pPr>
              <w:pStyle w:val="2-"/>
            </w:pPr>
          </w:p>
          <w:p w14:paraId="1AF08311" w14:textId="77777777" w:rsidR="00E43FCE" w:rsidRDefault="00E43FCE" w:rsidP="00E43FCE">
            <w:pPr>
              <w:pStyle w:val="2-"/>
            </w:pPr>
            <w:r w:rsidRPr="00E43FCE">
              <w:rPr>
                <w:rFonts w:hint="eastAsia"/>
                <w:color w:val="00B050"/>
              </w:rPr>
              <w:t>//draw処理用ポリシークラス：パターンＢ</w:t>
            </w:r>
          </w:p>
          <w:p w14:paraId="17E0E4F7" w14:textId="77777777" w:rsidR="00E43FCE" w:rsidRDefault="00E43FCE" w:rsidP="00E43FCE">
            <w:pPr>
              <w:pStyle w:val="2-"/>
            </w:pPr>
            <w:r>
              <w:t>class CDrawPolicyB</w:t>
            </w:r>
          </w:p>
          <w:p w14:paraId="29BC9DA4" w14:textId="77777777" w:rsidR="00E43FCE" w:rsidRDefault="00E43FCE" w:rsidP="00E43FCE">
            <w:pPr>
              <w:pStyle w:val="2-"/>
            </w:pPr>
            <w:r>
              <w:t>{</w:t>
            </w:r>
          </w:p>
          <w:p w14:paraId="43F8621D" w14:textId="77777777" w:rsidR="00E43FCE" w:rsidRDefault="00E43FCE" w:rsidP="00E43FCE">
            <w:pPr>
              <w:pStyle w:val="2-"/>
            </w:pPr>
            <w:r>
              <w:t>public:</w:t>
            </w:r>
          </w:p>
          <w:p w14:paraId="2AD8BB98" w14:textId="77777777" w:rsidR="00E43FCE" w:rsidRDefault="00E43FCE" w:rsidP="00E43FCE">
            <w:pPr>
              <w:pStyle w:val="2-"/>
            </w:pPr>
            <w:r>
              <w:tab/>
              <w:t xml:space="preserve">void </w:t>
            </w:r>
            <w:r w:rsidRPr="00E43FCE">
              <w:rPr>
                <w:color w:val="FF0000"/>
              </w:rPr>
              <w:t>draw_core</w:t>
            </w:r>
            <w:r>
              <w:t>(ISceneObject* obj)</w:t>
            </w:r>
          </w:p>
          <w:p w14:paraId="57A16D84" w14:textId="77777777" w:rsidR="00E43FCE" w:rsidRDefault="00E43FCE" w:rsidP="00E43FCE">
            <w:pPr>
              <w:pStyle w:val="2-"/>
            </w:pPr>
            <w:r>
              <w:tab/>
              <w:t>{</w:t>
            </w:r>
          </w:p>
          <w:p w14:paraId="66F33CBD" w14:textId="77777777" w:rsidR="00E43FCE" w:rsidRDefault="00E43FCE" w:rsidP="00E43FCE">
            <w:pPr>
              <w:pStyle w:val="2-"/>
            </w:pPr>
            <w:r>
              <w:tab/>
            </w:r>
            <w:r>
              <w:tab/>
              <w:t>printf("%s-&gt;CDrawPolicyB::draw_core()\n", obj-&gt;</w:t>
            </w:r>
            <w:r w:rsidRPr="00C44036">
              <w:rPr>
                <w:color w:val="FF0000"/>
              </w:rPr>
              <w:t>getName</w:t>
            </w:r>
            <w:r>
              <w:t>());</w:t>
            </w:r>
          </w:p>
          <w:p w14:paraId="1C6E0C0F" w14:textId="77777777" w:rsidR="00E43FCE" w:rsidRDefault="00E43FCE" w:rsidP="00E43FCE">
            <w:pPr>
              <w:pStyle w:val="2-"/>
            </w:pPr>
            <w:r>
              <w:tab/>
              <w:t>}</w:t>
            </w:r>
          </w:p>
          <w:p w14:paraId="44D1566B" w14:textId="77777777" w:rsidR="00E43FCE" w:rsidRDefault="00E43FCE" w:rsidP="00E43FCE">
            <w:pPr>
              <w:pStyle w:val="2-"/>
            </w:pPr>
            <w:r>
              <w:t>};</w:t>
            </w:r>
          </w:p>
          <w:p w14:paraId="2DED1ED7" w14:textId="77777777" w:rsidR="00E43FCE" w:rsidRDefault="00E43FCE" w:rsidP="00E43FCE">
            <w:pPr>
              <w:pStyle w:val="2-"/>
            </w:pPr>
          </w:p>
          <w:p w14:paraId="7CC4DB05" w14:textId="77777777" w:rsidR="00E43FCE" w:rsidRPr="00E43FCE" w:rsidRDefault="00E43FCE" w:rsidP="00E43FCE">
            <w:pPr>
              <w:pStyle w:val="2-"/>
              <w:rPr>
                <w:color w:val="00B050"/>
              </w:rPr>
            </w:pPr>
            <w:r w:rsidRPr="00E43FCE">
              <w:rPr>
                <w:rFonts w:hint="eastAsia"/>
                <w:color w:val="00B050"/>
              </w:rPr>
              <w:t>//主人公</w:t>
            </w:r>
          </w:p>
          <w:p w14:paraId="27134282" w14:textId="77777777" w:rsidR="00E43FCE" w:rsidRPr="00E43FCE" w:rsidRDefault="00E43FCE" w:rsidP="00E43FCE">
            <w:pPr>
              <w:pStyle w:val="2-"/>
              <w:rPr>
                <w:color w:val="FF0000"/>
              </w:rPr>
            </w:pPr>
            <w:r>
              <w:t xml:space="preserve">class CHero </w:t>
            </w:r>
            <w:r w:rsidRPr="00E43FCE">
              <w:rPr>
                <w:color w:val="FF0000"/>
              </w:rPr>
              <w:t>: public CSceneObject&lt;CUpdatePolicyA, CDrawPolicyA&gt;</w:t>
            </w:r>
          </w:p>
          <w:p w14:paraId="28EB3A16" w14:textId="77777777" w:rsidR="00E43FCE" w:rsidRDefault="00E43FCE" w:rsidP="00E43FCE">
            <w:pPr>
              <w:pStyle w:val="2-"/>
            </w:pPr>
            <w:r>
              <w:t>{</w:t>
            </w:r>
          </w:p>
          <w:p w14:paraId="7EE821CB" w14:textId="77777777" w:rsidR="00274B5C" w:rsidRDefault="00274B5C" w:rsidP="00274B5C">
            <w:pPr>
              <w:pStyle w:val="2-"/>
            </w:pPr>
            <w:r>
              <w:t>public:</w:t>
            </w:r>
          </w:p>
          <w:p w14:paraId="6320350F" w14:textId="77777777" w:rsidR="00E43FCE" w:rsidRDefault="00E43FCE" w:rsidP="00E43FCE">
            <w:pPr>
              <w:pStyle w:val="2-"/>
            </w:pPr>
            <w:r>
              <w:tab/>
              <w:t xml:space="preserve">const char* getName() </w:t>
            </w:r>
            <w:r w:rsidRPr="00E43FCE">
              <w:rPr>
                <w:color w:val="FF0000"/>
              </w:rPr>
              <w:t>override</w:t>
            </w:r>
            <w:r>
              <w:t xml:space="preserve"> { return "CHero";  }</w:t>
            </w:r>
          </w:p>
          <w:p w14:paraId="65A05CD5" w14:textId="77777777" w:rsidR="00E43FCE" w:rsidRDefault="00E43FCE" w:rsidP="00E43FCE">
            <w:pPr>
              <w:pStyle w:val="2-"/>
            </w:pPr>
            <w:r>
              <w:t>};</w:t>
            </w:r>
          </w:p>
          <w:p w14:paraId="54165628" w14:textId="77777777" w:rsidR="00E43FCE" w:rsidRDefault="00E43FCE" w:rsidP="00E43FCE">
            <w:pPr>
              <w:pStyle w:val="2-"/>
            </w:pPr>
          </w:p>
          <w:p w14:paraId="77F42341" w14:textId="77777777" w:rsidR="00E43FCE" w:rsidRPr="00E43FCE" w:rsidRDefault="00E43FCE" w:rsidP="00E43FCE">
            <w:pPr>
              <w:pStyle w:val="2-"/>
              <w:rPr>
                <w:color w:val="00B050"/>
              </w:rPr>
            </w:pPr>
            <w:r w:rsidRPr="00E43FCE">
              <w:rPr>
                <w:rFonts w:hint="eastAsia"/>
                <w:color w:val="00B050"/>
              </w:rPr>
              <w:t>//敵</w:t>
            </w:r>
          </w:p>
          <w:p w14:paraId="6BF975F0" w14:textId="77777777" w:rsidR="00E43FCE" w:rsidRDefault="00E43FCE" w:rsidP="00E43FCE">
            <w:pPr>
              <w:pStyle w:val="2-"/>
            </w:pPr>
            <w:r>
              <w:t xml:space="preserve">class CEnemy </w:t>
            </w:r>
            <w:r w:rsidRPr="00E43FCE">
              <w:rPr>
                <w:color w:val="FF0000"/>
              </w:rPr>
              <w:t>: public CSceneObject&lt;CUpdatePolicyB, CDrawPolicyA&gt;</w:t>
            </w:r>
          </w:p>
          <w:p w14:paraId="5C2E65CE" w14:textId="77777777" w:rsidR="00E43FCE" w:rsidRDefault="00E43FCE" w:rsidP="00E43FCE">
            <w:pPr>
              <w:pStyle w:val="2-"/>
            </w:pPr>
            <w:r>
              <w:t>{</w:t>
            </w:r>
          </w:p>
          <w:p w14:paraId="2A656FD8" w14:textId="77777777" w:rsidR="00274B5C" w:rsidRDefault="00274B5C" w:rsidP="00274B5C">
            <w:pPr>
              <w:pStyle w:val="2-"/>
            </w:pPr>
            <w:r>
              <w:t>public:</w:t>
            </w:r>
          </w:p>
          <w:p w14:paraId="7B048625" w14:textId="77777777" w:rsidR="00E43FCE" w:rsidRDefault="00E43FCE" w:rsidP="00E43FCE">
            <w:pPr>
              <w:pStyle w:val="2-"/>
            </w:pPr>
            <w:r>
              <w:tab/>
              <w:t xml:space="preserve">const char* getName() </w:t>
            </w:r>
            <w:r w:rsidRPr="00E43FCE">
              <w:rPr>
                <w:color w:val="FF0000"/>
              </w:rPr>
              <w:t>override</w:t>
            </w:r>
            <w:r>
              <w:t xml:space="preserve"> { return "CEnemy"; }</w:t>
            </w:r>
          </w:p>
          <w:p w14:paraId="779B325F" w14:textId="77777777" w:rsidR="00E43FCE" w:rsidRDefault="00E43FCE" w:rsidP="00E43FCE">
            <w:pPr>
              <w:pStyle w:val="2-"/>
            </w:pPr>
            <w:r>
              <w:t>};</w:t>
            </w:r>
          </w:p>
          <w:p w14:paraId="17E86D4F" w14:textId="77777777" w:rsidR="00E43FCE" w:rsidRDefault="00E43FCE" w:rsidP="00E43FCE">
            <w:pPr>
              <w:pStyle w:val="2-"/>
            </w:pPr>
          </w:p>
          <w:p w14:paraId="4AB640D9" w14:textId="77777777" w:rsidR="00E43FCE" w:rsidRDefault="00E43FCE" w:rsidP="00E43FCE">
            <w:pPr>
              <w:pStyle w:val="2-"/>
            </w:pPr>
            <w:r w:rsidRPr="00E43FCE">
              <w:rPr>
                <w:rFonts w:hint="eastAsia"/>
                <w:color w:val="00B050"/>
              </w:rPr>
              <w:t>//ミサイル</w:t>
            </w:r>
          </w:p>
          <w:p w14:paraId="4CE293CE" w14:textId="77777777" w:rsidR="00E43FCE" w:rsidRDefault="00E43FCE" w:rsidP="00E43FCE">
            <w:pPr>
              <w:pStyle w:val="2-"/>
            </w:pPr>
            <w:r>
              <w:t>class CMissile</w:t>
            </w:r>
            <w:r w:rsidRPr="00E43FCE">
              <w:rPr>
                <w:color w:val="FF0000"/>
              </w:rPr>
              <w:t xml:space="preserve"> : public CSceneObject&lt;CUpdatePolicyB, CDrawPolicyB&gt;</w:t>
            </w:r>
          </w:p>
          <w:p w14:paraId="2B4D30E9" w14:textId="77777777" w:rsidR="00E43FCE" w:rsidRDefault="00E43FCE" w:rsidP="00E43FCE">
            <w:pPr>
              <w:pStyle w:val="2-"/>
            </w:pPr>
            <w:r>
              <w:t>{</w:t>
            </w:r>
          </w:p>
          <w:p w14:paraId="10807821" w14:textId="77777777" w:rsidR="00274B5C" w:rsidRDefault="00274B5C" w:rsidP="00274B5C">
            <w:pPr>
              <w:pStyle w:val="2-"/>
            </w:pPr>
            <w:r>
              <w:t>public:</w:t>
            </w:r>
          </w:p>
          <w:p w14:paraId="4B5A23C6" w14:textId="77777777" w:rsidR="00E43FCE" w:rsidRDefault="00E43FCE" w:rsidP="00E43FCE">
            <w:pPr>
              <w:pStyle w:val="2-"/>
            </w:pPr>
            <w:r>
              <w:tab/>
              <w:t xml:space="preserve">const char* getName() </w:t>
            </w:r>
            <w:r w:rsidRPr="00E43FCE">
              <w:rPr>
                <w:color w:val="FF0000"/>
              </w:rPr>
              <w:t xml:space="preserve">override </w:t>
            </w:r>
            <w:r>
              <w:t>{ return "CMissile"; }</w:t>
            </w:r>
          </w:p>
          <w:p w14:paraId="5C1B478F" w14:textId="77777777" w:rsidR="00E43FCE" w:rsidRDefault="00E43FCE" w:rsidP="00E43FCE">
            <w:pPr>
              <w:pStyle w:val="2-"/>
            </w:pPr>
            <w:r>
              <w:t>};</w:t>
            </w:r>
          </w:p>
          <w:p w14:paraId="1D95109E" w14:textId="77777777" w:rsidR="00E43FCE" w:rsidRDefault="00E43FCE" w:rsidP="00E43FCE">
            <w:pPr>
              <w:pStyle w:val="2-"/>
            </w:pPr>
          </w:p>
          <w:p w14:paraId="7AAB44CD" w14:textId="77777777" w:rsidR="00E43FCE" w:rsidRPr="00E43FCE" w:rsidRDefault="00E43FCE" w:rsidP="00E43FCE">
            <w:pPr>
              <w:pStyle w:val="2-"/>
              <w:rPr>
                <w:color w:val="00B050"/>
              </w:rPr>
            </w:pPr>
            <w:r w:rsidRPr="00E43FCE">
              <w:rPr>
                <w:color w:val="00B050"/>
              </w:rPr>
              <w:t>//for_each</w:t>
            </w:r>
          </w:p>
          <w:p w14:paraId="177B70A6" w14:textId="77777777" w:rsidR="00E43FCE" w:rsidRDefault="00E43FCE" w:rsidP="00E43FCE">
            <w:pPr>
              <w:pStyle w:val="2-"/>
            </w:pPr>
            <w:r>
              <w:lastRenderedPageBreak/>
              <w:t>template&lt;class T, std::size_t N, class F&gt;</w:t>
            </w:r>
          </w:p>
          <w:p w14:paraId="759D53AA" w14:textId="0EB2F37B" w:rsidR="00E43FCE" w:rsidRDefault="00FC0C12" w:rsidP="00E43FCE">
            <w:pPr>
              <w:pStyle w:val="2-"/>
            </w:pPr>
            <w:r>
              <w:t>inline</w:t>
            </w:r>
            <w:r>
              <w:rPr>
                <w:rFonts w:hint="eastAsia"/>
              </w:rPr>
              <w:t xml:space="preserve"> </w:t>
            </w:r>
            <w:r w:rsidR="00E43FCE">
              <w:t>void for_each(T* (&amp;obj)[N], F&amp; functor)</w:t>
            </w:r>
          </w:p>
          <w:p w14:paraId="2F9F85EA" w14:textId="77777777" w:rsidR="00E43FCE" w:rsidRDefault="00E43FCE" w:rsidP="00E43FCE">
            <w:pPr>
              <w:pStyle w:val="2-"/>
            </w:pPr>
            <w:r>
              <w:t>{</w:t>
            </w:r>
          </w:p>
          <w:p w14:paraId="15E11DE1" w14:textId="77777777" w:rsidR="00E43FCE" w:rsidRDefault="00E43FCE" w:rsidP="00E43FCE">
            <w:pPr>
              <w:pStyle w:val="2-"/>
            </w:pPr>
            <w:r>
              <w:tab/>
              <w:t>T** p = obj;</w:t>
            </w:r>
          </w:p>
          <w:p w14:paraId="7843F93B" w14:textId="77777777" w:rsidR="00E43FCE" w:rsidRDefault="00E43FCE" w:rsidP="00E43FCE">
            <w:pPr>
              <w:pStyle w:val="2-"/>
            </w:pPr>
            <w:r>
              <w:tab/>
              <w:t>for (int i = 0; i &lt; N; ++i, ++p)</w:t>
            </w:r>
          </w:p>
          <w:p w14:paraId="62BD4AFC" w14:textId="77777777" w:rsidR="00E43FCE" w:rsidRDefault="00E43FCE" w:rsidP="00E43FCE">
            <w:pPr>
              <w:pStyle w:val="2-"/>
            </w:pPr>
            <w:r>
              <w:tab/>
              <w:t>{</w:t>
            </w:r>
          </w:p>
          <w:p w14:paraId="12F29DCF" w14:textId="77777777" w:rsidR="00E43FCE" w:rsidRDefault="00E43FCE" w:rsidP="00E43FCE">
            <w:pPr>
              <w:pStyle w:val="2-"/>
            </w:pPr>
            <w:r>
              <w:tab/>
            </w:r>
            <w:r>
              <w:tab/>
              <w:t>functor(*p);</w:t>
            </w:r>
          </w:p>
          <w:p w14:paraId="009CD622" w14:textId="77777777" w:rsidR="00E43FCE" w:rsidRDefault="00E43FCE" w:rsidP="00E43FCE">
            <w:pPr>
              <w:pStyle w:val="2-"/>
            </w:pPr>
            <w:r>
              <w:tab/>
              <w:t>}</w:t>
            </w:r>
          </w:p>
          <w:p w14:paraId="1BCF9837" w14:textId="77777777" w:rsidR="00E43FCE" w:rsidRDefault="00E43FCE" w:rsidP="00E43FCE">
            <w:pPr>
              <w:pStyle w:val="2-"/>
            </w:pPr>
            <w:r>
              <w:t>}</w:t>
            </w:r>
          </w:p>
          <w:p w14:paraId="060F42DD" w14:textId="77777777" w:rsidR="00E43FCE" w:rsidRDefault="00E43FCE" w:rsidP="00E43FCE">
            <w:pPr>
              <w:pStyle w:val="2-"/>
            </w:pPr>
          </w:p>
          <w:p w14:paraId="1284BED7" w14:textId="77777777" w:rsidR="00E43FCE" w:rsidRPr="00E43FCE" w:rsidRDefault="00E43FCE" w:rsidP="00E43FCE">
            <w:pPr>
              <w:pStyle w:val="2-"/>
              <w:rPr>
                <w:color w:val="00B050"/>
              </w:rPr>
            </w:pPr>
            <w:r w:rsidRPr="00E43FCE">
              <w:rPr>
                <w:rFonts w:hint="eastAsia"/>
                <w:color w:val="00B050"/>
              </w:rPr>
              <w:t>//ポリシーテスト</w:t>
            </w:r>
          </w:p>
          <w:p w14:paraId="0999EFD3" w14:textId="77777777" w:rsidR="00E43FCE" w:rsidRDefault="00E43FCE" w:rsidP="00E43FCE">
            <w:pPr>
              <w:pStyle w:val="2-"/>
            </w:pPr>
            <w:r>
              <w:t>void testPolicy()</w:t>
            </w:r>
          </w:p>
          <w:p w14:paraId="719225D6" w14:textId="77777777" w:rsidR="00E43FCE" w:rsidRDefault="00E43FCE" w:rsidP="00E43FCE">
            <w:pPr>
              <w:pStyle w:val="2-"/>
            </w:pPr>
            <w:r>
              <w:t>{</w:t>
            </w:r>
          </w:p>
          <w:p w14:paraId="0EC2836F" w14:textId="77777777" w:rsidR="00E43FCE" w:rsidRDefault="00E43FCE" w:rsidP="00E43FCE">
            <w:pPr>
              <w:pStyle w:val="2-"/>
            </w:pPr>
            <w:r>
              <w:rPr>
                <w:rFonts w:hint="eastAsia"/>
              </w:rPr>
              <w:tab/>
            </w:r>
            <w:r w:rsidRPr="00E43FCE">
              <w:rPr>
                <w:rFonts w:hint="eastAsia"/>
                <w:color w:val="00B050"/>
              </w:rPr>
              <w:t>//シーンオブジェクトのリスト生成</w:t>
            </w:r>
          </w:p>
          <w:p w14:paraId="5738FEC8" w14:textId="77777777" w:rsidR="00E43FCE" w:rsidRDefault="00E43FCE" w:rsidP="00E43FCE">
            <w:pPr>
              <w:pStyle w:val="2-"/>
            </w:pPr>
            <w:r>
              <w:tab/>
              <w:t>ISceneObject* scene_objs[] = {</w:t>
            </w:r>
          </w:p>
          <w:p w14:paraId="4093271B" w14:textId="77777777" w:rsidR="00E43FCE" w:rsidRDefault="00E43FCE" w:rsidP="00E43FCE">
            <w:pPr>
              <w:pStyle w:val="2-"/>
            </w:pPr>
            <w:r>
              <w:tab/>
            </w:r>
            <w:r>
              <w:tab/>
            </w:r>
            <w:r w:rsidRPr="00E43FCE">
              <w:rPr>
                <w:color w:val="FF0000"/>
              </w:rPr>
              <w:t>new CHero</w:t>
            </w:r>
            <w:r>
              <w:t>,</w:t>
            </w:r>
          </w:p>
          <w:p w14:paraId="68501896" w14:textId="77777777" w:rsidR="00E43FCE" w:rsidRDefault="00E43FCE" w:rsidP="00E43FCE">
            <w:pPr>
              <w:pStyle w:val="2-"/>
            </w:pPr>
            <w:r>
              <w:tab/>
            </w:r>
            <w:r>
              <w:tab/>
            </w:r>
            <w:r w:rsidRPr="00E43FCE">
              <w:rPr>
                <w:color w:val="FF0000"/>
              </w:rPr>
              <w:t>new CEnemy</w:t>
            </w:r>
            <w:r>
              <w:t>,</w:t>
            </w:r>
          </w:p>
          <w:p w14:paraId="63CC3444" w14:textId="77777777" w:rsidR="00E43FCE" w:rsidRDefault="00E43FCE" w:rsidP="00E43FCE">
            <w:pPr>
              <w:pStyle w:val="2-"/>
            </w:pPr>
            <w:r>
              <w:tab/>
            </w:r>
            <w:r>
              <w:tab/>
            </w:r>
            <w:r w:rsidRPr="00E43FCE">
              <w:rPr>
                <w:color w:val="FF0000"/>
              </w:rPr>
              <w:t>new CMissile</w:t>
            </w:r>
          </w:p>
          <w:p w14:paraId="2BFE059F" w14:textId="77777777" w:rsidR="00E43FCE" w:rsidRDefault="00E43FCE" w:rsidP="00E43FCE">
            <w:pPr>
              <w:pStyle w:val="2-"/>
            </w:pPr>
            <w:r>
              <w:tab/>
              <w:t>};</w:t>
            </w:r>
          </w:p>
          <w:p w14:paraId="4B2A7456" w14:textId="77777777" w:rsidR="00E43FCE" w:rsidRDefault="00E43FCE" w:rsidP="00E43FCE">
            <w:pPr>
              <w:pStyle w:val="2-"/>
            </w:pPr>
            <w:r>
              <w:rPr>
                <w:rFonts w:hint="eastAsia"/>
              </w:rPr>
              <w:tab/>
            </w:r>
            <w:r w:rsidRPr="00E43FCE">
              <w:rPr>
                <w:rFonts w:hint="eastAsia"/>
                <w:color w:val="00B050"/>
              </w:rPr>
              <w:t>//update実行用関数オブジェクト</w:t>
            </w:r>
          </w:p>
          <w:p w14:paraId="36BDDD56" w14:textId="7CE30393" w:rsidR="00E43FCE" w:rsidRDefault="00E43FCE" w:rsidP="00C44036">
            <w:pPr>
              <w:pStyle w:val="2-"/>
              <w:tabs>
                <w:tab w:val="clear" w:pos="5854"/>
                <w:tab w:val="left" w:pos="5841"/>
              </w:tabs>
            </w:pPr>
            <w:r>
              <w:tab/>
              <w:t xml:space="preserve">struct update_functor{ </w:t>
            </w:r>
            <w:r w:rsidR="007A5052">
              <w:t xml:space="preserve">inline </w:t>
            </w:r>
            <w:r>
              <w:t>void operator()(ISceneObject* obj){ obj</w:t>
            </w:r>
            <w:r w:rsidRPr="00E43FCE">
              <w:rPr>
                <w:color w:val="FF0000"/>
              </w:rPr>
              <w:t>-&gt;update()</w:t>
            </w:r>
            <w:r>
              <w:t>; } };</w:t>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2CE0FAC5" w14:textId="77777777" w:rsidR="00E43FCE" w:rsidRDefault="00E43FCE" w:rsidP="00E43FCE">
            <w:pPr>
              <w:pStyle w:val="2-"/>
            </w:pPr>
            <w:r>
              <w:rPr>
                <w:rFonts w:hint="eastAsia"/>
              </w:rPr>
              <w:tab/>
            </w:r>
            <w:r w:rsidRPr="00E43FCE">
              <w:rPr>
                <w:rFonts w:hint="eastAsia"/>
                <w:color w:val="00B050"/>
              </w:rPr>
              <w:t>//draw実行用関数オブジェクト</w:t>
            </w:r>
          </w:p>
          <w:p w14:paraId="322BC627" w14:textId="4536D5AE" w:rsidR="00C44036" w:rsidRDefault="00E43FCE" w:rsidP="00C44036">
            <w:pPr>
              <w:pStyle w:val="2-"/>
              <w:tabs>
                <w:tab w:val="clear" w:pos="5854"/>
                <w:tab w:val="left" w:pos="5841"/>
              </w:tabs>
            </w:pPr>
            <w:r>
              <w:tab/>
              <w:t xml:space="preserve">struct draw_functor{ </w:t>
            </w:r>
            <w:r w:rsidR="007A5052">
              <w:t xml:space="preserve">inline </w:t>
            </w:r>
            <w:r>
              <w:t>void operator()(ISceneObject* obj){ obj</w:t>
            </w:r>
            <w:r w:rsidRPr="00E43FCE">
              <w:rPr>
                <w:color w:val="FF0000"/>
              </w:rPr>
              <w:t>-&gt;draw()</w:t>
            </w:r>
            <w:r>
              <w:t>; } };</w:t>
            </w:r>
            <w:r w:rsidR="00C44036">
              <w:tab/>
            </w:r>
            <w:r w:rsidR="00C44036" w:rsidRPr="00C44036">
              <w:rPr>
                <w:color w:val="FF0000"/>
              </w:rPr>
              <w:t>//</w:t>
            </w:r>
            <w:r w:rsidR="00C44036" w:rsidRPr="00C44036">
              <w:rPr>
                <w:rFonts w:hint="eastAsia"/>
                <w:color w:val="FF0000"/>
              </w:rPr>
              <w:t>←</w:t>
            </w:r>
            <w:r w:rsidR="00C44036" w:rsidRPr="00C44036">
              <w:rPr>
                <w:color w:val="FF0000"/>
              </w:rPr>
              <w:t>こ</w:t>
            </w:r>
            <w:r w:rsidR="00C44036" w:rsidRPr="00C44036">
              <w:rPr>
                <w:rFonts w:hint="eastAsia"/>
                <w:color w:val="FF0000"/>
              </w:rPr>
              <w:t>の</w:t>
            </w:r>
            <w:r w:rsidR="00C44036" w:rsidRPr="00C44036">
              <w:rPr>
                <w:color w:val="FF0000"/>
              </w:rPr>
              <w:t>呼び出しは動的多態性</w:t>
            </w:r>
          </w:p>
          <w:p w14:paraId="1B225EE0" w14:textId="77777777" w:rsidR="00E43FCE" w:rsidRDefault="00E43FCE" w:rsidP="00E43FCE">
            <w:pPr>
              <w:pStyle w:val="2-"/>
            </w:pPr>
            <w:r>
              <w:rPr>
                <w:rFonts w:hint="eastAsia"/>
              </w:rPr>
              <w:tab/>
            </w:r>
            <w:r w:rsidRPr="00E43FCE">
              <w:rPr>
                <w:rFonts w:hint="eastAsia"/>
                <w:color w:val="00B050"/>
              </w:rPr>
              <w:t>//delete用関数オブジェクト</w:t>
            </w:r>
          </w:p>
          <w:p w14:paraId="109E7365" w14:textId="63B048BA" w:rsidR="00E43FCE" w:rsidRDefault="00E43FCE" w:rsidP="00E43FCE">
            <w:pPr>
              <w:pStyle w:val="2-"/>
            </w:pPr>
            <w:r>
              <w:tab/>
              <w:t xml:space="preserve">struct delete_functor{ </w:t>
            </w:r>
            <w:r w:rsidR="007A5052">
              <w:t xml:space="preserve">inline </w:t>
            </w:r>
            <w:r>
              <w:t>void operator()(ISceneObject* obj){ delete obj; } };</w:t>
            </w:r>
          </w:p>
          <w:p w14:paraId="29BDB020" w14:textId="77777777" w:rsidR="00E43FCE" w:rsidRDefault="00E43FCE" w:rsidP="00E43FCE">
            <w:pPr>
              <w:pStyle w:val="2-"/>
            </w:pPr>
            <w:r>
              <w:rPr>
                <w:rFonts w:hint="eastAsia"/>
              </w:rPr>
              <w:tab/>
            </w:r>
            <w:r w:rsidRPr="00E43FCE">
              <w:rPr>
                <w:rFonts w:hint="eastAsia"/>
                <w:color w:val="00B050"/>
              </w:rPr>
              <w:t>//全シーンオブジェクトのupdate実行</w:t>
            </w:r>
          </w:p>
          <w:p w14:paraId="6D1A8B92" w14:textId="77777777" w:rsidR="00E43FCE" w:rsidRDefault="00E43FCE" w:rsidP="00E43FCE">
            <w:pPr>
              <w:pStyle w:val="2-"/>
            </w:pPr>
            <w:r>
              <w:tab/>
              <w:t>printf("[update]\n");</w:t>
            </w:r>
          </w:p>
          <w:p w14:paraId="2E6958FA" w14:textId="77777777" w:rsidR="00E43FCE" w:rsidRDefault="00E43FCE" w:rsidP="00E43FCE">
            <w:pPr>
              <w:pStyle w:val="2-"/>
            </w:pPr>
            <w:r>
              <w:tab/>
              <w:t>for_each(scene_objs, update_functor());</w:t>
            </w:r>
          </w:p>
          <w:p w14:paraId="1A8728E4" w14:textId="77777777" w:rsidR="00E43FCE" w:rsidRDefault="00E43FCE" w:rsidP="00E43FCE">
            <w:pPr>
              <w:pStyle w:val="2-"/>
            </w:pPr>
            <w:r>
              <w:rPr>
                <w:rFonts w:hint="eastAsia"/>
              </w:rPr>
              <w:tab/>
            </w:r>
            <w:r w:rsidRPr="00E43FCE">
              <w:rPr>
                <w:rFonts w:hint="eastAsia"/>
                <w:color w:val="00B050"/>
              </w:rPr>
              <w:t>//全シーンオブジェクトのdraw実行</w:t>
            </w:r>
          </w:p>
          <w:p w14:paraId="4E3883E6" w14:textId="77777777" w:rsidR="00E43FCE" w:rsidRDefault="00E43FCE" w:rsidP="00E43FCE">
            <w:pPr>
              <w:pStyle w:val="2-"/>
            </w:pPr>
            <w:r>
              <w:tab/>
              <w:t>printf("[draw]\n");</w:t>
            </w:r>
          </w:p>
          <w:p w14:paraId="6928FCEC" w14:textId="77777777" w:rsidR="00E43FCE" w:rsidRDefault="00E43FCE" w:rsidP="00E43FCE">
            <w:pPr>
              <w:pStyle w:val="2-"/>
            </w:pPr>
            <w:r>
              <w:tab/>
              <w:t>for_each(scene_objs, draw_functor());</w:t>
            </w:r>
          </w:p>
          <w:p w14:paraId="647BD8ED" w14:textId="77777777" w:rsidR="00E43FCE" w:rsidRPr="00E43FCE" w:rsidRDefault="00E43FCE" w:rsidP="00E43FCE">
            <w:pPr>
              <w:pStyle w:val="2-"/>
              <w:rPr>
                <w:color w:val="00B050"/>
              </w:rPr>
            </w:pPr>
            <w:r>
              <w:rPr>
                <w:rFonts w:hint="eastAsia"/>
              </w:rPr>
              <w:tab/>
            </w:r>
            <w:r w:rsidRPr="00E43FCE">
              <w:rPr>
                <w:rFonts w:hint="eastAsia"/>
                <w:color w:val="00B050"/>
              </w:rPr>
              <w:t>//全シーンオブジェクトのdelete</w:t>
            </w:r>
          </w:p>
          <w:p w14:paraId="7E3DEB36" w14:textId="77777777" w:rsidR="00E43FCE" w:rsidRDefault="00E43FCE" w:rsidP="00E43FCE">
            <w:pPr>
              <w:pStyle w:val="2-"/>
            </w:pPr>
            <w:r>
              <w:tab/>
              <w:t>for_each(scene_objs, delete_functor());</w:t>
            </w:r>
          </w:p>
          <w:p w14:paraId="7F921F6B" w14:textId="28758522" w:rsidR="00DF4E05" w:rsidRDefault="00E43FCE" w:rsidP="00E43FCE">
            <w:pPr>
              <w:pStyle w:val="2-"/>
            </w:pPr>
            <w:r>
              <w:t>}</w:t>
            </w:r>
          </w:p>
        </w:tc>
      </w:tr>
    </w:tbl>
    <w:p w14:paraId="50445D19" w14:textId="77777777" w:rsidR="00E43FCE" w:rsidRPr="00986F18" w:rsidRDefault="00E43FCE" w:rsidP="00E43FCE">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43FCE" w14:paraId="49E21354" w14:textId="77777777" w:rsidTr="00356CB0">
        <w:tc>
          <w:tcPr>
            <w:tcW w:w="8494" w:type="dxa"/>
          </w:tcPr>
          <w:p w14:paraId="0A7607B4" w14:textId="20D3E062" w:rsidR="00E43FCE" w:rsidRPr="00E43FCE" w:rsidRDefault="00E43FCE" w:rsidP="00E43FCE">
            <w:pPr>
              <w:pStyle w:val="2-"/>
              <w:rPr>
                <w:color w:val="auto"/>
              </w:rPr>
            </w:pPr>
            <w:r w:rsidRPr="00E43FCE">
              <w:rPr>
                <w:color w:val="auto"/>
              </w:rPr>
              <w:t>[update]</w:t>
            </w:r>
          </w:p>
          <w:p w14:paraId="6D124174" w14:textId="64D97C6D" w:rsidR="00E43FCE" w:rsidRPr="00E43FCE" w:rsidRDefault="00E43FCE" w:rsidP="00E43FCE">
            <w:pPr>
              <w:pStyle w:val="2-"/>
              <w:rPr>
                <w:color w:val="auto"/>
              </w:rPr>
            </w:pPr>
            <w:r w:rsidRPr="00E43FCE">
              <w:rPr>
                <w:color w:val="auto"/>
              </w:rPr>
              <w:t>CHero-&gt;CUpdatePolicyA::update_core()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update 処理は、ポリシーパターンＡの処理</w:t>
            </w:r>
          </w:p>
          <w:p w14:paraId="706600C4" w14:textId="1B875FDD" w:rsidR="00E43FCE" w:rsidRPr="00E43FCE" w:rsidRDefault="00E43FCE" w:rsidP="00E43FCE">
            <w:pPr>
              <w:pStyle w:val="2-"/>
              <w:rPr>
                <w:color w:val="auto"/>
              </w:rPr>
            </w:pPr>
            <w:r w:rsidRPr="00E43FCE">
              <w:rPr>
                <w:color w:val="auto"/>
              </w:rPr>
              <w:t>CEnemy-&gt;CUpdatePolicyB::update_core()</w:t>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update 処理は、ポリシーパターンＢの処理</w:t>
            </w:r>
          </w:p>
          <w:p w14:paraId="14384256" w14:textId="0050BF24" w:rsidR="00E43FCE" w:rsidRPr="00E43FCE" w:rsidRDefault="00E43FCE" w:rsidP="00E43FCE">
            <w:pPr>
              <w:pStyle w:val="2-"/>
              <w:rPr>
                <w:color w:val="auto"/>
              </w:rPr>
            </w:pPr>
            <w:r w:rsidRPr="00E43FCE">
              <w:rPr>
                <w:color w:val="auto"/>
              </w:rPr>
              <w:t>CMissile-&gt;CUpdatePolicyB::update_core()</w:t>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update 処理は、ポリシーパターンＢの処理</w:t>
            </w:r>
          </w:p>
          <w:p w14:paraId="4D559CB5" w14:textId="77777777" w:rsidR="00E43FCE" w:rsidRPr="00E43FCE" w:rsidRDefault="00E43FCE" w:rsidP="00E43FCE">
            <w:pPr>
              <w:pStyle w:val="2-"/>
              <w:rPr>
                <w:color w:val="auto"/>
              </w:rPr>
            </w:pPr>
            <w:r w:rsidRPr="00E43FCE">
              <w:rPr>
                <w:color w:val="auto"/>
              </w:rPr>
              <w:t>[draw]</w:t>
            </w:r>
          </w:p>
          <w:p w14:paraId="68699FD2" w14:textId="42D43ECE" w:rsidR="00E43FCE" w:rsidRPr="00E43FCE" w:rsidRDefault="00E43FCE" w:rsidP="00E43FCE">
            <w:pPr>
              <w:pStyle w:val="2-"/>
              <w:rPr>
                <w:color w:val="auto"/>
              </w:rPr>
            </w:pPr>
            <w:r w:rsidRPr="00E43FCE">
              <w:rPr>
                <w:color w:val="auto"/>
              </w:rPr>
              <w:t>CHero-&gt;CDrawPolicyA::draw_core()</w:t>
            </w:r>
            <w:r w:rsidR="00A86BC1">
              <w:rPr>
                <w:color w:val="auto"/>
              </w:rPr>
              <w:tab/>
            </w:r>
            <w:r w:rsidR="00A86BC1">
              <w:rPr>
                <w:color w:val="auto"/>
              </w:rPr>
              <w:tab/>
            </w:r>
            <w:r w:rsidR="00A86BC1" w:rsidRPr="00A86BC1">
              <w:rPr>
                <w:rFonts w:hint="eastAsia"/>
                <w:color w:val="FF0000"/>
              </w:rPr>
              <w:t>← CHer</w:t>
            </w:r>
            <w:r w:rsidR="00A86BC1" w:rsidRPr="00A86BC1">
              <w:rPr>
                <w:color w:val="FF0000"/>
              </w:rPr>
              <w:t>o</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372533D9" w14:textId="785D6629" w:rsidR="00E43FCE" w:rsidRPr="00E43FCE" w:rsidRDefault="00E43FCE" w:rsidP="00E43FCE">
            <w:pPr>
              <w:pStyle w:val="2-"/>
              <w:rPr>
                <w:color w:val="auto"/>
              </w:rPr>
            </w:pPr>
            <w:r w:rsidRPr="00E43FCE">
              <w:rPr>
                <w:color w:val="auto"/>
              </w:rPr>
              <w:t>CEnemy-&gt;CDrawPolicyA::draw_core()</w:t>
            </w:r>
            <w:r w:rsidR="00A86BC1">
              <w:rPr>
                <w:color w:val="auto"/>
              </w:rPr>
              <w:tab/>
            </w:r>
            <w:r w:rsidR="00A86BC1">
              <w:rPr>
                <w:color w:val="auto"/>
              </w:rPr>
              <w:tab/>
            </w:r>
            <w:r w:rsidR="00A86BC1" w:rsidRPr="00A86BC1">
              <w:rPr>
                <w:rFonts w:hint="eastAsia"/>
                <w:color w:val="FF0000"/>
              </w:rPr>
              <w:t>← C</w:t>
            </w:r>
            <w:r w:rsidR="00A86BC1" w:rsidRPr="00A86BC1">
              <w:rPr>
                <w:color w:val="FF0000"/>
              </w:rPr>
              <w:t>Enemy</w:t>
            </w:r>
            <w:r w:rsidR="00A86BC1" w:rsidRPr="00A86BC1">
              <w:rPr>
                <w:rFonts w:hint="eastAsia"/>
                <w:color w:val="FF0000"/>
              </w:rPr>
              <w:t xml:space="preserve"> の </w:t>
            </w:r>
            <w:r w:rsidR="00A86BC1" w:rsidRPr="00A86BC1">
              <w:rPr>
                <w:color w:val="FF0000"/>
              </w:rPr>
              <w:t xml:space="preserve">draw </w:t>
            </w:r>
            <w:r w:rsidR="00A86BC1" w:rsidRPr="00A86BC1">
              <w:rPr>
                <w:rFonts w:hint="eastAsia"/>
                <w:color w:val="FF0000"/>
              </w:rPr>
              <w:t>処理は、ポリシーパターンＡの処理</w:t>
            </w:r>
          </w:p>
          <w:p w14:paraId="1005CEFA" w14:textId="6A1585C3" w:rsidR="00E43FCE" w:rsidRDefault="00E43FCE" w:rsidP="00A86BC1">
            <w:pPr>
              <w:pStyle w:val="2-"/>
            </w:pPr>
            <w:r w:rsidRPr="00E43FCE">
              <w:rPr>
                <w:color w:val="auto"/>
              </w:rPr>
              <w:t>CMissile-&gt;CDrawPolicyB::draw_core()</w:t>
            </w:r>
            <w:r w:rsidR="00A86BC1">
              <w:rPr>
                <w:color w:val="auto"/>
              </w:rPr>
              <w:tab/>
            </w:r>
            <w:r w:rsidR="00A86BC1">
              <w:rPr>
                <w:color w:val="auto"/>
              </w:rPr>
              <w:tab/>
            </w:r>
            <w:r w:rsidR="00A86BC1" w:rsidRPr="00A86BC1">
              <w:rPr>
                <w:rFonts w:hint="eastAsia"/>
                <w:color w:val="FF0000"/>
              </w:rPr>
              <w:t>← C</w:t>
            </w:r>
            <w:r w:rsidR="00A86BC1" w:rsidRPr="00A86BC1">
              <w:rPr>
                <w:color w:val="FF0000"/>
              </w:rPr>
              <w:t>Missile</w:t>
            </w:r>
            <w:r w:rsidR="00A86BC1" w:rsidRPr="00A86BC1">
              <w:rPr>
                <w:rFonts w:hint="eastAsia"/>
                <w:color w:val="FF0000"/>
              </w:rPr>
              <w:t xml:space="preserve"> の </w:t>
            </w:r>
            <w:r w:rsidR="00A86BC1" w:rsidRPr="00A86BC1">
              <w:rPr>
                <w:color w:val="FF0000"/>
              </w:rPr>
              <w:t>draw</w:t>
            </w:r>
            <w:r w:rsidR="00A86BC1" w:rsidRPr="00A86BC1">
              <w:rPr>
                <w:rFonts w:hint="eastAsia"/>
                <w:color w:val="FF0000"/>
              </w:rPr>
              <w:t xml:space="preserve"> 処理は、ポリシーパターンＢの処理</w:t>
            </w:r>
          </w:p>
        </w:tc>
      </w:tr>
    </w:tbl>
    <w:p w14:paraId="26EF347A" w14:textId="62946253" w:rsidR="009A32DA" w:rsidRDefault="009A32DA" w:rsidP="009A32DA">
      <w:pPr>
        <w:pStyle w:val="2"/>
      </w:pPr>
      <w:bookmarkStart w:id="33" w:name="_Toc378965782"/>
      <w:r>
        <w:t>CRTP</w:t>
      </w:r>
      <w:r w:rsidR="0007332C">
        <w:fldChar w:fldCharType="begin"/>
      </w:r>
      <w:r w:rsidR="0007332C">
        <w:instrText xml:space="preserve"> XE "</w:instrText>
      </w:r>
      <w:r w:rsidR="0007332C">
        <w:rPr>
          <w:rFonts w:hint="eastAsia"/>
        </w:rPr>
        <w:instrText>CRTP</w:instrText>
      </w:r>
      <w:r w:rsidR="0007332C">
        <w:instrText>" \y “</w:instrText>
      </w:r>
      <w:r w:rsidR="0007332C">
        <w:rPr>
          <w:rFonts w:hint="eastAsia"/>
        </w:rPr>
        <w:instrText>CRTP</w:instrText>
      </w:r>
      <w:r w:rsidR="0007332C">
        <w:instrText xml:space="preserve">” </w:instrText>
      </w:r>
      <w:r w:rsidR="0007332C">
        <w:fldChar w:fldCharType="end"/>
      </w:r>
      <w:r>
        <w:rPr>
          <w:rFonts w:hint="eastAsia"/>
        </w:rPr>
        <w:t>（テンプレートメソッドパターン</w:t>
      </w:r>
      <w:r w:rsidR="0007332C">
        <w:fldChar w:fldCharType="begin"/>
      </w:r>
      <w:r w:rsidR="0007332C">
        <w:instrText xml:space="preserve"> XE "</w:instrText>
      </w:r>
      <w:r w:rsidR="0007332C">
        <w:rPr>
          <w:rFonts w:hint="eastAsia"/>
        </w:rPr>
        <w:instrText>T</w:instrText>
      </w:r>
      <w:r w:rsidR="0007332C">
        <w:instrText>emplate Method" \y “</w:instrText>
      </w:r>
      <w:r w:rsidR="0007332C">
        <w:rPr>
          <w:rFonts w:hint="eastAsia"/>
        </w:rPr>
        <w:instrText>T</w:instrText>
      </w:r>
      <w:r w:rsidR="0007332C">
        <w:instrText xml:space="preserve">emplate Method” </w:instrText>
      </w:r>
      <w:r w:rsidR="0007332C">
        <w:fldChar w:fldCharType="end"/>
      </w:r>
      <w:r w:rsidR="0007332C">
        <w:fldChar w:fldCharType="begin"/>
      </w:r>
      <w:r w:rsidR="0007332C">
        <w:instrText xml:space="preserve"> XE "</w:instrText>
      </w:r>
      <w:r w:rsidR="0007332C">
        <w:rPr>
          <w:rFonts w:hint="eastAsia"/>
        </w:rPr>
        <w:instrText>テンプレートメソッド</w:instrText>
      </w:r>
      <w:r w:rsidR="0007332C">
        <w:instrText>" \y “</w:instrText>
      </w:r>
      <w:r w:rsidR="0007332C">
        <w:rPr>
          <w:rFonts w:hint="eastAsia"/>
        </w:rPr>
        <w:instrText>てんぷれーとめそっど</w:instrText>
      </w:r>
      <w:r w:rsidR="0007332C">
        <w:instrText xml:space="preserve">” </w:instrText>
      </w:r>
      <w:r w:rsidR="0007332C">
        <w:fldChar w:fldCharType="end"/>
      </w:r>
      <w:r>
        <w:rPr>
          <w:rFonts w:hint="eastAsia"/>
        </w:rPr>
        <w:t>）</w:t>
      </w:r>
      <w:bookmarkEnd w:id="33"/>
    </w:p>
    <w:p w14:paraId="7C523E54" w14:textId="77777777" w:rsidR="00446B9A" w:rsidRDefault="00C44036" w:rsidP="009A32DA">
      <w:pPr>
        <w:pStyle w:val="a9"/>
        <w:ind w:firstLine="283"/>
      </w:pPr>
      <w:r>
        <w:rPr>
          <w:rFonts w:hint="eastAsia"/>
        </w:rPr>
        <w:t>先の「ポリシー」のサンプルプログラムでは、せっかく</w:t>
      </w:r>
      <w:r w:rsidR="007546E6">
        <w:rPr>
          <w:rFonts w:hint="eastAsia"/>
        </w:rPr>
        <w:t>静的</w:t>
      </w:r>
      <w:r>
        <w:rPr>
          <w:rFonts w:hint="eastAsia"/>
        </w:rPr>
        <w:t>多態性</w:t>
      </w:r>
      <w:r w:rsidR="007546E6">
        <w:rPr>
          <w:rFonts w:hint="eastAsia"/>
        </w:rPr>
        <w:t>を実装しているにもかかわらず</w:t>
      </w:r>
      <w:r>
        <w:rPr>
          <w:rFonts w:hint="eastAsia"/>
        </w:rPr>
        <w:t>、末端のシーンオブジェクトクラス固有の情報にアクセスするために、</w:t>
      </w:r>
      <w:r w:rsidR="007546E6">
        <w:rPr>
          <w:rFonts w:hint="eastAsia"/>
        </w:rPr>
        <w:t xml:space="preserve">getName() </w:t>
      </w:r>
      <w:r w:rsidR="007546E6">
        <w:rPr>
          <w:rFonts w:hint="eastAsia"/>
        </w:rPr>
        <w:t>という</w:t>
      </w:r>
      <w:r w:rsidR="007546E6">
        <w:rPr>
          <w:rFonts w:hint="eastAsia"/>
        </w:rPr>
        <w:t xml:space="preserve"> virtual </w:t>
      </w:r>
      <w:r w:rsidR="007546E6">
        <w:rPr>
          <w:rFonts w:hint="eastAsia"/>
        </w:rPr>
        <w:t>関数に頼っている</w:t>
      </w:r>
      <w:r w:rsidR="00446B9A">
        <w:rPr>
          <w:rFonts w:hint="eastAsia"/>
        </w:rPr>
        <w:t>点がやや不便である。処理効率にも影響がある。</w:t>
      </w:r>
    </w:p>
    <w:p w14:paraId="096FC522" w14:textId="127E3EEC" w:rsidR="00C44036" w:rsidRDefault="007546E6" w:rsidP="009A32DA">
      <w:pPr>
        <w:pStyle w:val="a9"/>
        <w:ind w:firstLine="283"/>
      </w:pPr>
      <w:r>
        <w:rPr>
          <w:rFonts w:hint="eastAsia"/>
        </w:rPr>
        <w:t>そこで、ポリシーに定義した共通処理</w:t>
      </w:r>
      <w:r w:rsidR="00446B9A">
        <w:rPr>
          <w:rFonts w:hint="eastAsia"/>
        </w:rPr>
        <w:t>から</w:t>
      </w:r>
      <w:r>
        <w:rPr>
          <w:rFonts w:hint="eastAsia"/>
        </w:rPr>
        <w:t>、直接末端のクラスの情報にアクセスできるように修正する。これには、「</w:t>
      </w:r>
      <w:r>
        <w:rPr>
          <w:rFonts w:hint="eastAsia"/>
        </w:rPr>
        <w:t>CRTP</w:t>
      </w:r>
      <w:r>
        <w:rPr>
          <w:rFonts w:hint="eastAsia"/>
        </w:rPr>
        <w:t>」と呼ばれる</w:t>
      </w:r>
      <w:r w:rsidR="00446B9A">
        <w:rPr>
          <w:rFonts w:hint="eastAsia"/>
        </w:rPr>
        <w:t>テンプレートクラスの</w:t>
      </w:r>
      <w:r>
        <w:rPr>
          <w:rFonts w:hint="eastAsia"/>
        </w:rPr>
        <w:t>テクニックを使用する。</w:t>
      </w:r>
    </w:p>
    <w:p w14:paraId="11C79708" w14:textId="68A973F1" w:rsidR="007546E6" w:rsidRDefault="007546E6" w:rsidP="005D0A8A">
      <w:pPr>
        <w:pStyle w:val="a9"/>
        <w:keepNext/>
        <w:widowControl/>
        <w:spacing w:beforeLines="50" w:before="180"/>
        <w:ind w:firstLine="283"/>
      </w:pPr>
      <w:r>
        <w:rPr>
          <w:rFonts w:hint="eastAsia"/>
        </w:rPr>
        <w:lastRenderedPageBreak/>
        <w:t>「</w:t>
      </w:r>
      <w:r>
        <w:rPr>
          <w:rFonts w:hint="eastAsia"/>
        </w:rPr>
        <w:t>CRTP</w:t>
      </w:r>
      <w:r>
        <w:rPr>
          <w:rFonts w:hint="eastAsia"/>
        </w:rPr>
        <w:t>」とは、「</w:t>
      </w:r>
      <w:r>
        <w:rPr>
          <w:rFonts w:hint="eastAsia"/>
        </w:rPr>
        <w:t xml:space="preserve">Curiously </w:t>
      </w:r>
      <w:r w:rsidR="00674C1C">
        <w:t>Recursive Template Pattern</w:t>
      </w:r>
      <w:r w:rsidR="00674C1C">
        <w:rPr>
          <w:rFonts w:hint="eastAsia"/>
        </w:rPr>
        <w:t>」（奇妙に再帰したテンプレートパターン）の略語である。この「奇妙な再帰」を説明するために、まずは</w:t>
      </w:r>
      <w:r w:rsidR="00674C1C">
        <w:rPr>
          <w:rFonts w:hint="eastAsia"/>
        </w:rPr>
        <w:t>CRTP</w:t>
      </w:r>
      <w:r w:rsidR="00674C1C">
        <w:rPr>
          <w:rFonts w:hint="eastAsia"/>
        </w:rPr>
        <w:t>の</w:t>
      </w:r>
      <w:r w:rsidR="00446B9A">
        <w:rPr>
          <w:rFonts w:hint="eastAsia"/>
        </w:rPr>
        <w:t>簡単な</w:t>
      </w:r>
      <w:r w:rsidR="00674C1C">
        <w:rPr>
          <w:rFonts w:hint="eastAsia"/>
        </w:rPr>
        <w:t>実装サンプルを示す。</w:t>
      </w:r>
    </w:p>
    <w:p w14:paraId="4EA0487B" w14:textId="37A31695" w:rsidR="00674C1C" w:rsidRDefault="005D0A8A" w:rsidP="005D0A8A">
      <w:pPr>
        <w:pStyle w:val="a9"/>
        <w:keepNext/>
        <w:widowControl/>
        <w:spacing w:beforeLines="50" w:before="180"/>
        <w:ind w:firstLineChars="0" w:firstLine="0"/>
      </w:pPr>
      <w:r>
        <w:rPr>
          <w:rFonts w:hint="eastAsia"/>
        </w:rPr>
        <w:t>例：</w:t>
      </w:r>
      <w:r>
        <w:rPr>
          <w:rFonts w:hint="eastAsia"/>
        </w:rPr>
        <w:t>CRTP</w:t>
      </w:r>
      <w:r>
        <w:rPr>
          <w:rFonts w:hint="eastAsia"/>
        </w:rPr>
        <w:t>のサンプル</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D0A8A" w14:paraId="2E944C5C" w14:textId="77777777" w:rsidTr="005D0A8A">
        <w:tc>
          <w:tcPr>
            <w:tcW w:w="8494" w:type="dxa"/>
          </w:tcPr>
          <w:p w14:paraId="28C90E6C" w14:textId="77777777" w:rsidR="005D0A8A" w:rsidRPr="005D0A8A" w:rsidRDefault="005D0A8A" w:rsidP="005D0A8A">
            <w:pPr>
              <w:pStyle w:val="2-"/>
              <w:rPr>
                <w:color w:val="00B050"/>
              </w:rPr>
            </w:pPr>
            <w:r w:rsidRPr="005D0A8A">
              <w:rPr>
                <w:rFonts w:hint="eastAsia"/>
                <w:color w:val="00B050"/>
              </w:rPr>
              <w:t>//親クラス（テンプレート）</w:t>
            </w:r>
          </w:p>
          <w:p w14:paraId="443B0A78" w14:textId="77777777" w:rsidR="005D0A8A" w:rsidRDefault="005D0A8A" w:rsidP="005D0A8A">
            <w:pPr>
              <w:pStyle w:val="2-"/>
            </w:pPr>
            <w:r>
              <w:t>template&lt;class D&gt;</w:t>
            </w:r>
          </w:p>
          <w:p w14:paraId="280D7124" w14:textId="77777777" w:rsidR="005D0A8A" w:rsidRDefault="005D0A8A" w:rsidP="005D0A8A">
            <w:pPr>
              <w:pStyle w:val="2-"/>
            </w:pPr>
            <w:r>
              <w:t>class CBase</w:t>
            </w:r>
          </w:p>
          <w:p w14:paraId="26BA39DC" w14:textId="77777777" w:rsidR="005D0A8A" w:rsidRDefault="005D0A8A" w:rsidP="005D0A8A">
            <w:pPr>
              <w:pStyle w:val="2-"/>
            </w:pPr>
            <w:r>
              <w:t>{</w:t>
            </w:r>
          </w:p>
          <w:p w14:paraId="514A8736" w14:textId="77777777" w:rsidR="005D0A8A" w:rsidRDefault="005D0A8A" w:rsidP="005D0A8A">
            <w:pPr>
              <w:pStyle w:val="2-"/>
            </w:pPr>
            <w:r>
              <w:t>public:</w:t>
            </w:r>
          </w:p>
          <w:p w14:paraId="3331F7BD" w14:textId="77777777" w:rsidR="005D0A8A" w:rsidRDefault="005D0A8A" w:rsidP="005D0A8A">
            <w:pPr>
              <w:pStyle w:val="2-"/>
            </w:pPr>
            <w:r>
              <w:tab/>
              <w:t>void foo() const</w:t>
            </w:r>
          </w:p>
          <w:p w14:paraId="1EF9CE53" w14:textId="77777777" w:rsidR="005D0A8A" w:rsidRDefault="005D0A8A" w:rsidP="005D0A8A">
            <w:pPr>
              <w:pStyle w:val="2-"/>
            </w:pPr>
            <w:r>
              <w:tab/>
              <w:t>{</w:t>
            </w:r>
          </w:p>
          <w:p w14:paraId="706D169F" w14:textId="77777777" w:rsidR="005D0A8A" w:rsidRDefault="005D0A8A" w:rsidP="005D0A8A">
            <w:pPr>
              <w:pStyle w:val="2-"/>
            </w:pPr>
            <w:r>
              <w:tab/>
            </w:r>
            <w:r>
              <w:tab/>
              <w:t>printf("CBase&lt;D&gt;::foo()\n");</w:t>
            </w:r>
          </w:p>
          <w:p w14:paraId="2409D51D" w14:textId="77777777" w:rsidR="005D0A8A" w:rsidRPr="005D0A8A" w:rsidRDefault="005D0A8A" w:rsidP="005D0A8A">
            <w:pPr>
              <w:pStyle w:val="2-"/>
              <w:rPr>
                <w:color w:val="00B050"/>
              </w:rPr>
            </w:pPr>
            <w:r>
              <w:rPr>
                <w:rFonts w:hint="eastAsia"/>
              </w:rPr>
              <w:tab/>
            </w:r>
            <w:r>
              <w:rPr>
                <w:rFonts w:hint="eastAsia"/>
              </w:rPr>
              <w:tab/>
              <w:t>static_cast&lt;const D&amp;&gt;(*this).bar();</w:t>
            </w:r>
            <w:r>
              <w:rPr>
                <w:rFonts w:hint="eastAsia"/>
              </w:rPr>
              <w:tab/>
            </w:r>
            <w:r w:rsidRPr="005D0A8A">
              <w:rPr>
                <w:rFonts w:hint="eastAsia"/>
                <w:color w:val="00B050"/>
              </w:rPr>
              <w:t>//子クラスのメンバーを呼び出し</w:t>
            </w:r>
          </w:p>
          <w:p w14:paraId="28417D0C" w14:textId="77777777" w:rsidR="005D0A8A" w:rsidRDefault="005D0A8A" w:rsidP="005D0A8A">
            <w:pPr>
              <w:pStyle w:val="2-"/>
            </w:pPr>
            <w:r>
              <w:tab/>
              <w:t>}</w:t>
            </w:r>
          </w:p>
          <w:p w14:paraId="73670215" w14:textId="77777777" w:rsidR="005D0A8A" w:rsidRDefault="005D0A8A" w:rsidP="005D0A8A">
            <w:pPr>
              <w:pStyle w:val="2-"/>
            </w:pPr>
            <w:r>
              <w:t>};</w:t>
            </w:r>
          </w:p>
          <w:p w14:paraId="51C7DFD5" w14:textId="77777777" w:rsidR="005D0A8A" w:rsidRDefault="005D0A8A" w:rsidP="005D0A8A">
            <w:pPr>
              <w:pStyle w:val="2-"/>
            </w:pPr>
          </w:p>
          <w:p w14:paraId="7BE2C01F" w14:textId="77777777" w:rsidR="005D0A8A" w:rsidRDefault="005D0A8A" w:rsidP="005D0A8A">
            <w:pPr>
              <w:pStyle w:val="2-"/>
            </w:pPr>
            <w:r>
              <w:rPr>
                <w:rFonts w:hint="eastAsia"/>
              </w:rPr>
              <w:t>//子クラス</w:t>
            </w:r>
          </w:p>
          <w:p w14:paraId="44F16BFC" w14:textId="77777777" w:rsidR="005D0A8A" w:rsidRDefault="005D0A8A" w:rsidP="005D0A8A">
            <w:pPr>
              <w:pStyle w:val="2-"/>
            </w:pPr>
            <w:r>
              <w:rPr>
                <w:rFonts w:hint="eastAsia"/>
              </w:rPr>
              <w:t xml:space="preserve">class </w:t>
            </w:r>
            <w:r w:rsidRPr="005D0A8A">
              <w:rPr>
                <w:rFonts w:hint="eastAsia"/>
                <w:color w:val="FF0000"/>
              </w:rPr>
              <w:t>CDerived</w:t>
            </w:r>
            <w:r>
              <w:rPr>
                <w:rFonts w:hint="eastAsia"/>
              </w:rPr>
              <w:t xml:space="preserve"> : public </w:t>
            </w:r>
            <w:r w:rsidRPr="005D0A8A">
              <w:rPr>
                <w:rFonts w:hint="eastAsia"/>
                <w:color w:val="FF0000"/>
              </w:rPr>
              <w:t>CBase&lt;CDerived&gt;</w:t>
            </w:r>
            <w:r>
              <w:rPr>
                <w:rFonts w:hint="eastAsia"/>
              </w:rPr>
              <w:tab/>
            </w:r>
            <w:r w:rsidRPr="005D0A8A">
              <w:rPr>
                <w:rFonts w:hint="eastAsia"/>
                <w:color w:val="00B050"/>
              </w:rPr>
              <w:t>//親クラスのテンプレートパラメータに</w:t>
            </w:r>
            <w:r w:rsidRPr="00AB5E62">
              <w:rPr>
                <w:rFonts w:hint="eastAsia"/>
                <w:color w:val="FF0000"/>
              </w:rPr>
              <w:t>自分（子クラス）を渡している</w:t>
            </w:r>
          </w:p>
          <w:p w14:paraId="7CC86CCC" w14:textId="77777777" w:rsidR="005D0A8A" w:rsidRDefault="005D0A8A" w:rsidP="005D0A8A">
            <w:pPr>
              <w:pStyle w:val="2-"/>
            </w:pPr>
            <w:r>
              <w:t>{</w:t>
            </w:r>
          </w:p>
          <w:p w14:paraId="3002CE8A" w14:textId="77777777" w:rsidR="005D0A8A" w:rsidRDefault="005D0A8A" w:rsidP="005D0A8A">
            <w:pPr>
              <w:pStyle w:val="2-"/>
            </w:pPr>
            <w:r>
              <w:tab/>
              <w:t>friend class CBase&lt;CDerived&gt;;</w:t>
            </w:r>
          </w:p>
          <w:p w14:paraId="76BA447E" w14:textId="77777777" w:rsidR="005D0A8A" w:rsidRDefault="005D0A8A" w:rsidP="005D0A8A">
            <w:pPr>
              <w:pStyle w:val="2-"/>
            </w:pPr>
            <w:r>
              <w:t>private:</w:t>
            </w:r>
          </w:p>
          <w:p w14:paraId="62E29719" w14:textId="77777777" w:rsidR="005D0A8A" w:rsidRDefault="005D0A8A" w:rsidP="005D0A8A">
            <w:pPr>
              <w:pStyle w:val="2-"/>
            </w:pPr>
            <w:r>
              <w:tab/>
              <w:t>void bar() const</w:t>
            </w:r>
          </w:p>
          <w:p w14:paraId="29CB87B4" w14:textId="77777777" w:rsidR="005D0A8A" w:rsidRDefault="005D0A8A" w:rsidP="005D0A8A">
            <w:pPr>
              <w:pStyle w:val="2-"/>
            </w:pPr>
            <w:r>
              <w:tab/>
              <w:t>{</w:t>
            </w:r>
          </w:p>
          <w:p w14:paraId="0021D445" w14:textId="77777777" w:rsidR="005D0A8A" w:rsidRDefault="005D0A8A" w:rsidP="005D0A8A">
            <w:pPr>
              <w:pStyle w:val="2-"/>
            </w:pPr>
            <w:r>
              <w:tab/>
            </w:r>
            <w:r>
              <w:tab/>
              <w:t>printf("CDerived::bar()\n");</w:t>
            </w:r>
          </w:p>
          <w:p w14:paraId="2CD9004F" w14:textId="77777777" w:rsidR="005D0A8A" w:rsidRDefault="005D0A8A" w:rsidP="005D0A8A">
            <w:pPr>
              <w:pStyle w:val="2-"/>
            </w:pPr>
            <w:r>
              <w:tab/>
              <w:t>}</w:t>
            </w:r>
          </w:p>
          <w:p w14:paraId="1BED94BE" w14:textId="77777777" w:rsidR="005D0A8A" w:rsidRDefault="005D0A8A" w:rsidP="005D0A8A">
            <w:pPr>
              <w:pStyle w:val="2-"/>
            </w:pPr>
            <w:r>
              <w:t>};</w:t>
            </w:r>
          </w:p>
          <w:p w14:paraId="04700E2D" w14:textId="77777777" w:rsidR="005D0A8A" w:rsidRDefault="005D0A8A" w:rsidP="005D0A8A">
            <w:pPr>
              <w:pStyle w:val="2-"/>
            </w:pPr>
          </w:p>
          <w:p w14:paraId="59DC7CF5" w14:textId="77777777" w:rsidR="005D0A8A" w:rsidRDefault="005D0A8A" w:rsidP="005D0A8A">
            <w:pPr>
              <w:pStyle w:val="2-"/>
            </w:pPr>
            <w:r w:rsidRPr="00157314">
              <w:rPr>
                <w:rFonts w:hint="eastAsia"/>
                <w:color w:val="00B050"/>
              </w:rPr>
              <w:t>//CRTPのテスト</w:t>
            </w:r>
          </w:p>
          <w:p w14:paraId="7AB2AE13" w14:textId="4A811EB8" w:rsidR="005D0A8A" w:rsidRDefault="005D0A8A" w:rsidP="005D0A8A">
            <w:pPr>
              <w:pStyle w:val="2-"/>
            </w:pPr>
            <w:r>
              <w:t>void tes</w:t>
            </w:r>
            <w:r w:rsidR="00157314">
              <w:rPr>
                <w:rFonts w:hint="eastAsia"/>
              </w:rPr>
              <w:t>t</w:t>
            </w:r>
            <w:r>
              <w:t>()</w:t>
            </w:r>
          </w:p>
          <w:p w14:paraId="33CCFE66" w14:textId="77777777" w:rsidR="005D0A8A" w:rsidRDefault="005D0A8A" w:rsidP="005D0A8A">
            <w:pPr>
              <w:pStyle w:val="2-"/>
            </w:pPr>
            <w:r>
              <w:t>{</w:t>
            </w:r>
          </w:p>
          <w:p w14:paraId="5A484D52" w14:textId="77777777" w:rsidR="005D0A8A" w:rsidRDefault="005D0A8A" w:rsidP="005D0A8A">
            <w:pPr>
              <w:pStyle w:val="2-"/>
            </w:pPr>
            <w:r>
              <w:tab/>
              <w:t>CDerived obj;</w:t>
            </w:r>
          </w:p>
          <w:p w14:paraId="22CB1A75" w14:textId="77777777" w:rsidR="005D0A8A" w:rsidRDefault="005D0A8A" w:rsidP="005D0A8A">
            <w:pPr>
              <w:pStyle w:val="2-"/>
            </w:pPr>
            <w:r>
              <w:tab/>
              <w:t>obj.foo();</w:t>
            </w:r>
          </w:p>
          <w:p w14:paraId="2A9EF11A" w14:textId="64C2C1E9" w:rsidR="005D0A8A" w:rsidRDefault="005D0A8A" w:rsidP="005D0A8A">
            <w:pPr>
              <w:pStyle w:val="2-"/>
            </w:pPr>
            <w:r>
              <w:t>}</w:t>
            </w:r>
          </w:p>
        </w:tc>
      </w:tr>
    </w:tbl>
    <w:p w14:paraId="5E3055EC" w14:textId="77777777" w:rsidR="00157314" w:rsidRPr="00986F18" w:rsidRDefault="00157314" w:rsidP="00C410FF">
      <w:pPr>
        <w:pStyle w:val="a9"/>
        <w:keepNext/>
        <w:widowControl/>
        <w:rPr>
          <w:sz w:val="20"/>
          <w:szCs w:val="20"/>
        </w:rPr>
      </w:pPr>
      <w:r w:rsidRPr="00986F18">
        <w:rPr>
          <w:rFonts w:hint="eastAsia"/>
          <w:color w:val="FF0000"/>
          <w:sz w:val="20"/>
          <w:szCs w:val="20"/>
        </w:rPr>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57314" w14:paraId="0B389932" w14:textId="77777777" w:rsidTr="00356CB0">
        <w:tc>
          <w:tcPr>
            <w:tcW w:w="8494" w:type="dxa"/>
          </w:tcPr>
          <w:p w14:paraId="60B3E73C" w14:textId="77777777" w:rsidR="00157314" w:rsidRPr="00157314" w:rsidRDefault="00157314" w:rsidP="00C410FF">
            <w:pPr>
              <w:pStyle w:val="2-"/>
              <w:keepNext/>
              <w:keepLines/>
              <w:widowControl/>
              <w:rPr>
                <w:color w:val="auto"/>
              </w:rPr>
            </w:pPr>
            <w:r w:rsidRPr="00157314">
              <w:rPr>
                <w:color w:val="auto"/>
              </w:rPr>
              <w:t>CBase&lt;D&gt;::foo()</w:t>
            </w:r>
          </w:p>
          <w:p w14:paraId="06A1E0C5" w14:textId="70BAE04E" w:rsidR="00157314" w:rsidRDefault="00157314" w:rsidP="00157314">
            <w:pPr>
              <w:pStyle w:val="2-"/>
            </w:pPr>
            <w:r w:rsidRPr="00157314">
              <w:rPr>
                <w:color w:val="auto"/>
              </w:rPr>
              <w:t>CDerived::bar()</w:t>
            </w:r>
          </w:p>
        </w:tc>
      </w:tr>
    </w:tbl>
    <w:p w14:paraId="1FEA4EE5" w14:textId="2985B74D" w:rsidR="00C44036" w:rsidRDefault="00AB5E62" w:rsidP="00AB5E62">
      <w:pPr>
        <w:pStyle w:val="a9"/>
        <w:spacing w:beforeLines="50" w:before="180"/>
        <w:ind w:firstLine="283"/>
      </w:pPr>
      <w:r>
        <w:rPr>
          <w:rFonts w:hint="eastAsia"/>
        </w:rPr>
        <w:t>「</w:t>
      </w:r>
      <w:r>
        <w:rPr>
          <w:rFonts w:hint="eastAsia"/>
        </w:rPr>
        <w:t>CRTP</w:t>
      </w:r>
      <w:r>
        <w:rPr>
          <w:rFonts w:hint="eastAsia"/>
        </w:rPr>
        <w:t>」の主な用途は、「テンプレートメソッドパターン」の静的な実装である。</w:t>
      </w:r>
      <w:r w:rsidR="00446B9A">
        <w:rPr>
          <w:rFonts w:hint="eastAsia"/>
        </w:rPr>
        <w:t>「テンプレートメソッドパターン」とは、</w:t>
      </w:r>
      <w:r w:rsidR="00B620C2">
        <w:rPr>
          <w:rFonts w:hint="eastAsia"/>
        </w:rPr>
        <w:t>クラスのあるメソッド（「テンプレートメソッド」と呼ぶ）の中の一部のロジックを、同クラス内の</w:t>
      </w:r>
      <w:r w:rsidR="00413AC0">
        <w:rPr>
          <w:rFonts w:hint="eastAsia"/>
        </w:rPr>
        <w:t>抽象メソッド（仮想メソッド）</w:t>
      </w:r>
      <w:r w:rsidR="00B620C2">
        <w:rPr>
          <w:rFonts w:hint="eastAsia"/>
        </w:rPr>
        <w:t>に依存する</w:t>
      </w:r>
      <w:r w:rsidR="00AD40D5">
        <w:rPr>
          <w:rFonts w:hint="eastAsia"/>
        </w:rPr>
        <w:t>、プログラミング手法</w:t>
      </w:r>
      <w:r w:rsidR="00B620C2">
        <w:rPr>
          <w:rFonts w:hint="eastAsia"/>
        </w:rPr>
        <w:t>である。つまり、メソッドの中の一部の処理を抽象化して、クラスを継承した子クラスの方でその一部のロジックを</w:t>
      </w:r>
      <w:r w:rsidR="00AD40D5">
        <w:rPr>
          <w:rFonts w:hint="eastAsia"/>
        </w:rPr>
        <w:t>実装・</w:t>
      </w:r>
      <w:r w:rsidR="00B620C2">
        <w:rPr>
          <w:rFonts w:hint="eastAsia"/>
        </w:rPr>
        <w:t>置き換え</w:t>
      </w:r>
      <w:r w:rsidR="00AD40D5">
        <w:rPr>
          <w:rFonts w:hint="eastAsia"/>
        </w:rPr>
        <w:t>す</w:t>
      </w:r>
      <w:r w:rsidR="00B620C2">
        <w:rPr>
          <w:rFonts w:hint="eastAsia"/>
        </w:rPr>
        <w:t>る。</w:t>
      </w:r>
    </w:p>
    <w:p w14:paraId="37B94E5F" w14:textId="4E6EA75D" w:rsidR="005B4C09" w:rsidRDefault="005B4C09" w:rsidP="005B4C09">
      <w:pPr>
        <w:pStyle w:val="a9"/>
        <w:keepNext/>
        <w:widowControl/>
        <w:spacing w:beforeLines="50" w:before="180"/>
        <w:ind w:firstLineChars="0" w:firstLine="0"/>
      </w:pPr>
      <w:r>
        <w:rPr>
          <w:rFonts w:hint="eastAsia"/>
        </w:rPr>
        <w:lastRenderedPageBreak/>
        <w:t>テンプレートメソッドパターンのクラス図：</w:t>
      </w:r>
    </w:p>
    <w:p w14:paraId="5B006478" w14:textId="0A2E551B" w:rsidR="005B4C09" w:rsidRDefault="001846AE" w:rsidP="005B4C09">
      <w:pPr>
        <w:pStyle w:val="a9"/>
        <w:ind w:firstLineChars="0" w:firstLine="0"/>
      </w:pPr>
      <w:r>
        <w:object w:dxaOrig="8701" w:dyaOrig="4036" w14:anchorId="51329F5D">
          <v:shape id="_x0000_i1031" type="#_x0000_t75" style="width:419.35pt;height:194.7pt" o:ole="">
            <v:imagedata r:id="rId31" o:title=""/>
          </v:shape>
          <o:OLEObject Type="Embed" ProgID="Visio.Drawing.15" ShapeID="_x0000_i1031" DrawAspect="Content" ObjectID="_1452707688" r:id="rId32"/>
        </w:object>
      </w:r>
    </w:p>
    <w:p w14:paraId="2E83ABC0" w14:textId="469E27F2" w:rsidR="001846AE" w:rsidRDefault="001846AE" w:rsidP="001846AE">
      <w:pPr>
        <w:pStyle w:val="a9"/>
        <w:keepNext/>
        <w:widowControl/>
        <w:spacing w:beforeLines="100" w:before="360"/>
        <w:ind w:firstLineChars="0" w:firstLine="0"/>
      </w:pPr>
      <w:r>
        <w:t>このテンプレートメソッド</w:t>
      </w:r>
      <w:r>
        <w:rPr>
          <w:rFonts w:hint="eastAsia"/>
        </w:rPr>
        <w:t>パターン</w:t>
      </w:r>
      <w:r>
        <w:t>を、</w:t>
      </w:r>
      <w:r>
        <w:t>CRTP</w:t>
      </w:r>
      <w:r>
        <w:t>を使用して静的に実装するとこうなる。</w:t>
      </w:r>
    </w:p>
    <w:p w14:paraId="609B97BF" w14:textId="2EC034A7" w:rsidR="001846AE" w:rsidRDefault="001846AE" w:rsidP="001846AE">
      <w:pPr>
        <w:pStyle w:val="a9"/>
        <w:keepNext/>
        <w:widowControl/>
        <w:spacing w:beforeLines="50" w:before="180"/>
        <w:ind w:firstLineChars="0" w:firstLine="0"/>
      </w:pPr>
      <w:r>
        <w:rPr>
          <w:rFonts w:hint="eastAsia"/>
        </w:rPr>
        <w:t>CRTP</w:t>
      </w:r>
      <w:r>
        <w:rPr>
          <w:rFonts w:hint="eastAsia"/>
        </w:rPr>
        <w:t>によるテンプレートメソッドパターンのクラス図：</w:t>
      </w:r>
    </w:p>
    <w:p w14:paraId="69851108" w14:textId="694E0EEE" w:rsidR="001846AE" w:rsidRDefault="00AD40D5" w:rsidP="005B4C09">
      <w:pPr>
        <w:pStyle w:val="a9"/>
        <w:ind w:firstLineChars="0" w:firstLine="0"/>
      </w:pPr>
      <w:r>
        <w:object w:dxaOrig="9421" w:dyaOrig="3946" w14:anchorId="1EB0BD78">
          <v:shape id="_x0000_i1032" type="#_x0000_t75" style="width:419.9pt;height:176.25pt" o:ole="">
            <v:imagedata r:id="rId33" o:title=""/>
          </v:shape>
          <o:OLEObject Type="Embed" ProgID="Visio.Drawing.15" ShapeID="_x0000_i1032" DrawAspect="Content" ObjectID="_1452707689" r:id="rId34"/>
        </w:object>
      </w:r>
    </w:p>
    <w:p w14:paraId="4B4FD9D3" w14:textId="6EAA051C" w:rsidR="00AD40D5" w:rsidRDefault="00AD40D5" w:rsidP="00AD40D5">
      <w:pPr>
        <w:pStyle w:val="a9"/>
        <w:keepNext/>
        <w:widowControl/>
        <w:spacing w:beforeLines="100" w:before="360"/>
        <w:ind w:firstLineChars="0" w:firstLine="0"/>
      </w:pPr>
      <w:r>
        <w:t>二つのクラス図にも示している通り、本来のスタイルでは</w:t>
      </w:r>
      <w:r>
        <w:rPr>
          <w:rFonts w:hint="eastAsia"/>
        </w:rPr>
        <w:t xml:space="preserve"> abstractMethod </w:t>
      </w:r>
      <w:r>
        <w:rPr>
          <w:rFonts w:hint="eastAsia"/>
        </w:rPr>
        <w:t>をプロテクテッドスコープにしているのに対して、</w:t>
      </w:r>
      <w:r>
        <w:rPr>
          <w:rFonts w:hint="eastAsia"/>
        </w:rPr>
        <w:t>CRTP</w:t>
      </w:r>
      <w:r>
        <w:rPr>
          <w:rFonts w:hint="eastAsia"/>
        </w:rPr>
        <w:t>版では</w:t>
      </w:r>
      <w:r>
        <w:rPr>
          <w:rFonts w:hint="eastAsia"/>
        </w:rPr>
        <w:t xml:space="preserve"> public </w:t>
      </w:r>
      <w:r>
        <w:rPr>
          <w:rFonts w:hint="eastAsia"/>
        </w:rPr>
        <w:t>スコープにしている</w:t>
      </w:r>
      <w:r>
        <w:t>。そうしないと</w:t>
      </w:r>
      <w:r>
        <w:rPr>
          <w:rFonts w:hint="eastAsia"/>
        </w:rPr>
        <w:t xml:space="preserve"> templateMethod </w:t>
      </w:r>
      <w:r>
        <w:rPr>
          <w:rFonts w:hint="eastAsia"/>
        </w:rPr>
        <w:t>からアクセスできないためである。この問題は、子クラス側で親クラスを</w:t>
      </w:r>
      <w:r>
        <w:rPr>
          <w:rFonts w:hint="eastAsia"/>
        </w:rPr>
        <w:t xml:space="preserve"> friend </w:t>
      </w:r>
      <w:r>
        <w:rPr>
          <w:rFonts w:hint="eastAsia"/>
        </w:rPr>
        <w:t>クラスに設定することで回避できる。その場合は、</w:t>
      </w:r>
      <w:r>
        <w:rPr>
          <w:rFonts w:hint="eastAsia"/>
        </w:rPr>
        <w:t xml:space="preserve">private </w:t>
      </w:r>
      <w:r>
        <w:rPr>
          <w:rFonts w:hint="eastAsia"/>
        </w:rPr>
        <w:t>スコープにできる。</w:t>
      </w:r>
    </w:p>
    <w:p w14:paraId="72AFB416" w14:textId="36A22C3A" w:rsidR="00E71831" w:rsidRDefault="00E71831" w:rsidP="00E71831">
      <w:pPr>
        <w:pStyle w:val="a9"/>
        <w:spacing w:beforeLines="50" w:before="180"/>
        <w:ind w:firstLine="283"/>
      </w:pPr>
      <w:r>
        <w:rPr>
          <w:rFonts w:hint="eastAsia"/>
        </w:rPr>
        <w:t>以上を踏まえて、先の「ポリシー」のサンプルプログラムを改良し、</w:t>
      </w:r>
      <w:r>
        <w:rPr>
          <w:rFonts w:hint="eastAsia"/>
        </w:rPr>
        <w:t xml:space="preserve">virtual </w:t>
      </w:r>
      <w:r>
        <w:rPr>
          <w:rFonts w:hint="eastAsia"/>
        </w:rPr>
        <w:t>関数に頼らず、共通処理から末端のクラスの情報にアクセスするようにする。</w:t>
      </w:r>
    </w:p>
    <w:p w14:paraId="372404E9" w14:textId="455091EB" w:rsidR="004B649D" w:rsidRDefault="004B649D" w:rsidP="004B649D">
      <w:pPr>
        <w:pStyle w:val="a9"/>
        <w:keepNext/>
        <w:widowControl/>
        <w:spacing w:beforeLines="50" w:before="180"/>
        <w:ind w:firstLineChars="0" w:firstLine="0"/>
      </w:pPr>
      <w:r>
        <w:rPr>
          <w:rFonts w:hint="eastAsia"/>
        </w:rPr>
        <w:lastRenderedPageBreak/>
        <w:t>例：ポリシー＋</w:t>
      </w:r>
      <w:r>
        <w:rPr>
          <w:rFonts w:hint="eastAsia"/>
        </w:rPr>
        <w:t>CRTP</w:t>
      </w:r>
      <w:r>
        <w:rPr>
          <w:rFonts w:hint="eastAsia"/>
        </w:rPr>
        <w:t>を活用したシーンオブジェクトのクラス図</w:t>
      </w:r>
    </w:p>
    <w:p w14:paraId="66304988" w14:textId="4F52783C" w:rsidR="005B4C09" w:rsidRDefault="00274B5C" w:rsidP="005B4C09">
      <w:pPr>
        <w:pStyle w:val="a9"/>
        <w:ind w:firstLineChars="0" w:firstLine="0"/>
      </w:pPr>
      <w:r>
        <w:object w:dxaOrig="13186" w:dyaOrig="7771" w14:anchorId="5B60EC46">
          <v:shape id="_x0000_i1033" type="#_x0000_t75" style="width:419.35pt;height:247.7pt" o:ole="">
            <v:imagedata r:id="rId35" o:title=""/>
          </v:shape>
          <o:OLEObject Type="Embed" ProgID="Visio.Drawing.15" ShapeID="_x0000_i1033" DrawAspect="Content" ObjectID="_1452707690" r:id="rId36"/>
        </w:object>
      </w:r>
    </w:p>
    <w:p w14:paraId="3EDD5F9E" w14:textId="77777777" w:rsidR="004B649D" w:rsidRDefault="004B649D" w:rsidP="004B649D">
      <w:pPr>
        <w:pStyle w:val="a9"/>
        <w:keepNext/>
        <w:widowControl/>
        <w:spacing w:beforeLines="50" w:before="180"/>
        <w:ind w:firstLine="283"/>
      </w:pPr>
      <w:r>
        <w:rPr>
          <w:rFonts w:hint="eastAsia"/>
        </w:rPr>
        <w:t>実際のコードのサンプルを示す。</w:t>
      </w:r>
    </w:p>
    <w:p w14:paraId="4DAA13C1" w14:textId="4D9C2C2E" w:rsidR="004B649D" w:rsidRDefault="004B649D" w:rsidP="004B649D">
      <w:pPr>
        <w:pStyle w:val="a9"/>
        <w:keepNext/>
        <w:widowControl/>
        <w:ind w:firstLineChars="0" w:firstLine="0"/>
      </w:pPr>
      <w:r>
        <w:t>例：</w:t>
      </w:r>
      <w:r w:rsidR="00C828D1">
        <w:rPr>
          <w:rFonts w:hint="eastAsia"/>
        </w:rPr>
        <w:t xml:space="preserve">　※赤字はポリシーのサンプルから特に変わっている箇所を示す。</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9F052A4" w14:textId="77777777" w:rsidTr="00356CB0">
        <w:tc>
          <w:tcPr>
            <w:tcW w:w="8494" w:type="dxa"/>
          </w:tcPr>
          <w:p w14:paraId="70400EC0" w14:textId="77777777" w:rsidR="00C828D1" w:rsidRDefault="00C828D1" w:rsidP="00C828D1">
            <w:pPr>
              <w:pStyle w:val="2-"/>
            </w:pPr>
            <w:r w:rsidRPr="00C828D1">
              <w:rPr>
                <w:rFonts w:hint="eastAsia"/>
                <w:color w:val="00B050"/>
              </w:rPr>
              <w:t>//シーンオブジェクト用インターフェースクラス</w:t>
            </w:r>
          </w:p>
          <w:p w14:paraId="6482C266" w14:textId="77777777" w:rsidR="00C828D1" w:rsidRDefault="00C828D1" w:rsidP="00C828D1">
            <w:pPr>
              <w:pStyle w:val="2-"/>
            </w:pPr>
            <w:r>
              <w:t>class ISceneObject</w:t>
            </w:r>
          </w:p>
          <w:p w14:paraId="0768BD91" w14:textId="77777777" w:rsidR="00C828D1" w:rsidRDefault="00C828D1" w:rsidP="00C828D1">
            <w:pPr>
              <w:pStyle w:val="2-"/>
            </w:pPr>
            <w:r>
              <w:t>{</w:t>
            </w:r>
          </w:p>
          <w:p w14:paraId="583D167A" w14:textId="77777777" w:rsidR="00C828D1" w:rsidRDefault="00C828D1" w:rsidP="00C828D1">
            <w:pPr>
              <w:pStyle w:val="2-"/>
            </w:pPr>
            <w:r>
              <w:t>public:</w:t>
            </w:r>
          </w:p>
          <w:p w14:paraId="3A942601" w14:textId="77777777" w:rsidR="00C828D1" w:rsidRDefault="00C828D1" w:rsidP="00C828D1">
            <w:pPr>
              <w:pStyle w:val="2-"/>
            </w:pPr>
            <w:r>
              <w:tab/>
              <w:t>virtual void update() = 0;</w:t>
            </w:r>
          </w:p>
          <w:p w14:paraId="6082CC7A" w14:textId="77777777" w:rsidR="00C828D1" w:rsidRDefault="00C828D1" w:rsidP="00C828D1">
            <w:pPr>
              <w:pStyle w:val="2-"/>
            </w:pPr>
            <w:r>
              <w:tab/>
              <w:t>virtual void draw() = 0;</w:t>
            </w:r>
          </w:p>
          <w:p w14:paraId="7B57AFE8" w14:textId="3C53D466" w:rsidR="00C828D1" w:rsidRPr="00C828D1" w:rsidRDefault="00C828D1" w:rsidP="00C828D1">
            <w:pPr>
              <w:pStyle w:val="2-"/>
              <w:rPr>
                <w:color w:val="FF0000"/>
              </w:rPr>
            </w:pPr>
            <w:r w:rsidRPr="00C828D1">
              <w:rPr>
                <w:color w:val="FF0000"/>
              </w:rPr>
              <w:t>//</w:t>
            </w:r>
            <w:r w:rsidRPr="00C828D1">
              <w:rPr>
                <w:color w:val="FF0000"/>
              </w:rPr>
              <w:tab/>
              <w:t>virtual const char* getName() = 0;//</w:t>
            </w:r>
            <w:r w:rsidRPr="00C828D1">
              <w:rPr>
                <w:rFonts w:hint="eastAsia"/>
                <w:color w:val="FF0000"/>
              </w:rPr>
              <w:t>削除</w:t>
            </w:r>
          </w:p>
          <w:p w14:paraId="14EB558A" w14:textId="77777777" w:rsidR="00C828D1" w:rsidRDefault="00C828D1" w:rsidP="00C828D1">
            <w:pPr>
              <w:pStyle w:val="2-"/>
            </w:pPr>
            <w:r>
              <w:t>};</w:t>
            </w:r>
          </w:p>
          <w:p w14:paraId="233D5438" w14:textId="77777777" w:rsidR="00C828D1" w:rsidRDefault="00C828D1" w:rsidP="00C828D1">
            <w:pPr>
              <w:pStyle w:val="2-"/>
            </w:pPr>
          </w:p>
          <w:p w14:paraId="02D4ADF5" w14:textId="77777777" w:rsidR="00C828D1" w:rsidRPr="00C828D1" w:rsidRDefault="00C828D1" w:rsidP="00C828D1">
            <w:pPr>
              <w:pStyle w:val="2-"/>
              <w:rPr>
                <w:color w:val="00B050"/>
              </w:rPr>
            </w:pPr>
            <w:r w:rsidRPr="00C828D1">
              <w:rPr>
                <w:rFonts w:hint="eastAsia"/>
                <w:color w:val="00B050"/>
              </w:rPr>
              <w:t>//シーンオブジェクト用テンプレートクラス</w:t>
            </w:r>
          </w:p>
          <w:p w14:paraId="342239AA" w14:textId="77777777" w:rsidR="00C828D1" w:rsidRDefault="00C828D1" w:rsidP="00C828D1">
            <w:pPr>
              <w:pStyle w:val="2-"/>
            </w:pPr>
            <w:r>
              <w:t>template&lt;</w:t>
            </w:r>
            <w:r w:rsidRPr="00C828D1">
              <w:rPr>
                <w:color w:val="FF0000"/>
              </w:rPr>
              <w:t>class O,</w:t>
            </w:r>
            <w:r>
              <w:t xml:space="preserve"> class U, class D&gt;</w:t>
            </w:r>
          </w:p>
          <w:p w14:paraId="200B084D" w14:textId="77777777" w:rsidR="00C828D1" w:rsidRDefault="00C828D1" w:rsidP="00C828D1">
            <w:pPr>
              <w:pStyle w:val="2-"/>
            </w:pPr>
            <w:r>
              <w:t>class CSceneObject : public ISceneObject</w:t>
            </w:r>
          </w:p>
          <w:p w14:paraId="624A3EC6" w14:textId="77777777" w:rsidR="00C828D1" w:rsidRDefault="00C828D1" w:rsidP="00C828D1">
            <w:pPr>
              <w:pStyle w:val="2-"/>
            </w:pPr>
            <w:r>
              <w:t>{</w:t>
            </w:r>
          </w:p>
          <w:p w14:paraId="555712BC" w14:textId="77777777" w:rsidR="00C828D1" w:rsidRDefault="00C828D1" w:rsidP="00C828D1">
            <w:pPr>
              <w:pStyle w:val="2-"/>
            </w:pPr>
            <w:r>
              <w:t>public:</w:t>
            </w:r>
          </w:p>
          <w:p w14:paraId="0876AA37" w14:textId="77777777" w:rsidR="00C828D1" w:rsidRDefault="00C828D1" w:rsidP="00C828D1">
            <w:pPr>
              <w:pStyle w:val="2-"/>
            </w:pPr>
            <w:r>
              <w:tab/>
              <w:t>void update() override</w:t>
            </w:r>
          </w:p>
          <w:p w14:paraId="4B6CB362" w14:textId="77777777" w:rsidR="00C828D1" w:rsidRDefault="00C828D1" w:rsidP="00C828D1">
            <w:pPr>
              <w:pStyle w:val="2-"/>
            </w:pPr>
            <w:r>
              <w:tab/>
              <w:t>{</w:t>
            </w:r>
          </w:p>
          <w:p w14:paraId="242A814F" w14:textId="77777777" w:rsidR="00C828D1" w:rsidRDefault="00C828D1" w:rsidP="00C828D1">
            <w:pPr>
              <w:pStyle w:val="2-"/>
            </w:pPr>
            <w:r>
              <w:tab/>
            </w:r>
            <w:r>
              <w:tab/>
              <w:t>U policy;</w:t>
            </w:r>
          </w:p>
          <w:p w14:paraId="0DAF6ADA" w14:textId="77777777" w:rsidR="00C828D1" w:rsidRDefault="00C828D1" w:rsidP="00C828D1">
            <w:pPr>
              <w:pStyle w:val="2-"/>
            </w:pPr>
            <w:r>
              <w:tab/>
            </w:r>
            <w:r>
              <w:tab/>
              <w:t>policy.update_core</w:t>
            </w:r>
            <w:r w:rsidRPr="00C828D1">
              <w:rPr>
                <w:color w:val="FF0000"/>
              </w:rPr>
              <w:t>&lt;O, CSceneObject&lt;O, U, D&gt; &gt;</w:t>
            </w:r>
            <w:r>
              <w:t>(this);</w:t>
            </w:r>
          </w:p>
          <w:p w14:paraId="1DA2D4AF" w14:textId="77777777" w:rsidR="00C828D1" w:rsidRDefault="00C828D1" w:rsidP="00C828D1">
            <w:pPr>
              <w:pStyle w:val="2-"/>
            </w:pPr>
            <w:r>
              <w:tab/>
              <w:t>}</w:t>
            </w:r>
          </w:p>
          <w:p w14:paraId="0AC60CDA" w14:textId="77777777" w:rsidR="00C828D1" w:rsidRDefault="00C828D1" w:rsidP="00C828D1">
            <w:pPr>
              <w:pStyle w:val="2-"/>
            </w:pPr>
            <w:r>
              <w:tab/>
              <w:t>void draw() override</w:t>
            </w:r>
          </w:p>
          <w:p w14:paraId="6AE7C16A" w14:textId="77777777" w:rsidR="00C828D1" w:rsidRDefault="00C828D1" w:rsidP="00C828D1">
            <w:pPr>
              <w:pStyle w:val="2-"/>
            </w:pPr>
            <w:r>
              <w:tab/>
              <w:t>{</w:t>
            </w:r>
          </w:p>
          <w:p w14:paraId="57F3DE84" w14:textId="77777777" w:rsidR="00C828D1" w:rsidRDefault="00C828D1" w:rsidP="00C828D1">
            <w:pPr>
              <w:pStyle w:val="2-"/>
            </w:pPr>
            <w:r>
              <w:tab/>
            </w:r>
            <w:r>
              <w:tab/>
              <w:t>D policy;</w:t>
            </w:r>
          </w:p>
          <w:p w14:paraId="41AC5415" w14:textId="77777777" w:rsidR="00C828D1" w:rsidRDefault="00C828D1" w:rsidP="00C828D1">
            <w:pPr>
              <w:pStyle w:val="2-"/>
            </w:pPr>
            <w:r>
              <w:tab/>
            </w:r>
            <w:r>
              <w:tab/>
              <w:t>policy.draw_core</w:t>
            </w:r>
            <w:r w:rsidRPr="00C828D1">
              <w:rPr>
                <w:color w:val="FF0000"/>
              </w:rPr>
              <w:t>&lt;O, CSceneObject&lt;O, U, D&gt; &gt;</w:t>
            </w:r>
            <w:r>
              <w:t>(this);</w:t>
            </w:r>
          </w:p>
          <w:p w14:paraId="0B227336" w14:textId="77777777" w:rsidR="00C828D1" w:rsidRDefault="00C828D1" w:rsidP="00C828D1">
            <w:pPr>
              <w:pStyle w:val="2-"/>
            </w:pPr>
            <w:r>
              <w:tab/>
              <w:t>}</w:t>
            </w:r>
          </w:p>
          <w:p w14:paraId="43AAA054" w14:textId="77777777" w:rsidR="00C828D1" w:rsidRDefault="00C828D1" w:rsidP="00C828D1">
            <w:pPr>
              <w:pStyle w:val="2-"/>
            </w:pPr>
          </w:p>
          <w:p w14:paraId="03D59BD3" w14:textId="77777777" w:rsidR="00C828D1" w:rsidRDefault="00C828D1" w:rsidP="00C828D1">
            <w:pPr>
              <w:pStyle w:val="2-"/>
            </w:pPr>
            <w:r>
              <w:t>};</w:t>
            </w:r>
          </w:p>
          <w:p w14:paraId="34C790F2" w14:textId="77777777" w:rsidR="00C828D1" w:rsidRDefault="00C828D1" w:rsidP="00C828D1">
            <w:pPr>
              <w:pStyle w:val="2-"/>
            </w:pPr>
          </w:p>
          <w:p w14:paraId="67105C98" w14:textId="77777777" w:rsidR="00C828D1" w:rsidRPr="00C828D1" w:rsidRDefault="00C828D1" w:rsidP="00C828D1">
            <w:pPr>
              <w:pStyle w:val="2-"/>
              <w:rPr>
                <w:color w:val="00B050"/>
              </w:rPr>
            </w:pPr>
            <w:r w:rsidRPr="00C828D1">
              <w:rPr>
                <w:rFonts w:hint="eastAsia"/>
                <w:color w:val="00B050"/>
              </w:rPr>
              <w:t>//update処理用ポリシークラス：パターンＡ</w:t>
            </w:r>
          </w:p>
          <w:p w14:paraId="79BD1466" w14:textId="77777777" w:rsidR="00C828D1" w:rsidRDefault="00C828D1" w:rsidP="00C828D1">
            <w:pPr>
              <w:pStyle w:val="2-"/>
            </w:pPr>
            <w:r>
              <w:t>class CUpdatePolicyA</w:t>
            </w:r>
          </w:p>
          <w:p w14:paraId="65C47D72" w14:textId="77777777" w:rsidR="00C828D1" w:rsidRDefault="00C828D1" w:rsidP="00C828D1">
            <w:pPr>
              <w:pStyle w:val="2-"/>
            </w:pPr>
            <w:r>
              <w:t>{</w:t>
            </w:r>
          </w:p>
          <w:p w14:paraId="3E0D69F0" w14:textId="77777777" w:rsidR="00C828D1" w:rsidRDefault="00C828D1" w:rsidP="00C828D1">
            <w:pPr>
              <w:pStyle w:val="2-"/>
            </w:pPr>
            <w:r>
              <w:t>public:</w:t>
            </w:r>
          </w:p>
          <w:p w14:paraId="23A5E8C4" w14:textId="77777777" w:rsidR="00C828D1" w:rsidRPr="00C828D1" w:rsidRDefault="00C828D1" w:rsidP="00C828D1">
            <w:pPr>
              <w:pStyle w:val="2-"/>
              <w:rPr>
                <w:color w:val="FF0000"/>
              </w:rPr>
            </w:pPr>
            <w:r>
              <w:tab/>
            </w:r>
            <w:r w:rsidRPr="00C828D1">
              <w:rPr>
                <w:color w:val="FF0000"/>
              </w:rPr>
              <w:t>template&lt;class O, class T&gt;</w:t>
            </w:r>
          </w:p>
          <w:p w14:paraId="2EDF731B" w14:textId="77777777" w:rsidR="00C828D1" w:rsidRDefault="00C828D1" w:rsidP="00C828D1">
            <w:pPr>
              <w:pStyle w:val="2-"/>
            </w:pPr>
            <w:r>
              <w:tab/>
              <w:t>void update_core(T* obj)</w:t>
            </w:r>
          </w:p>
          <w:p w14:paraId="4D4FACB9" w14:textId="77777777" w:rsidR="00C828D1" w:rsidRDefault="00C828D1" w:rsidP="00C828D1">
            <w:pPr>
              <w:pStyle w:val="2-"/>
            </w:pPr>
            <w:r>
              <w:tab/>
              <w:t>{</w:t>
            </w:r>
          </w:p>
          <w:p w14:paraId="04A20DDA" w14:textId="77777777" w:rsidR="00C828D1" w:rsidRDefault="00C828D1" w:rsidP="00C828D1">
            <w:pPr>
              <w:pStyle w:val="2-"/>
            </w:pPr>
            <w:r>
              <w:lastRenderedPageBreak/>
              <w:tab/>
            </w:r>
            <w:r>
              <w:tab/>
              <w:t xml:space="preserve">printf("%s-&gt;CUpdatePolicyA::update_core()\n", </w:t>
            </w:r>
            <w:r w:rsidRPr="00C828D1">
              <w:rPr>
                <w:color w:val="FF0000"/>
              </w:rPr>
              <w:t>static_cast&lt;O*&gt;(obj)</w:t>
            </w:r>
            <w:r>
              <w:t>-&gt;getName());</w:t>
            </w:r>
          </w:p>
          <w:p w14:paraId="57FA1319" w14:textId="77777777" w:rsidR="00C828D1" w:rsidRDefault="00C828D1" w:rsidP="00C828D1">
            <w:pPr>
              <w:pStyle w:val="2-"/>
            </w:pPr>
            <w:r>
              <w:tab/>
              <w:t>}</w:t>
            </w:r>
          </w:p>
          <w:p w14:paraId="2FBB9B0C" w14:textId="77777777" w:rsidR="00C828D1" w:rsidRDefault="00C828D1" w:rsidP="00C828D1">
            <w:pPr>
              <w:pStyle w:val="2-"/>
            </w:pPr>
            <w:r>
              <w:t>};</w:t>
            </w:r>
          </w:p>
          <w:p w14:paraId="4B37E397" w14:textId="77777777" w:rsidR="00C828D1" w:rsidRDefault="00C828D1" w:rsidP="00C828D1">
            <w:pPr>
              <w:pStyle w:val="2-"/>
            </w:pPr>
          </w:p>
          <w:p w14:paraId="3A22F597" w14:textId="77777777" w:rsidR="00C828D1" w:rsidRPr="00C828D1" w:rsidRDefault="00C828D1" w:rsidP="00C828D1">
            <w:pPr>
              <w:pStyle w:val="2-"/>
              <w:rPr>
                <w:color w:val="00B050"/>
              </w:rPr>
            </w:pPr>
            <w:r w:rsidRPr="00C828D1">
              <w:rPr>
                <w:rFonts w:hint="eastAsia"/>
                <w:color w:val="00B050"/>
              </w:rPr>
              <w:t>//update処理用ポリシークラス：パターンＢ</w:t>
            </w:r>
          </w:p>
          <w:p w14:paraId="6A34849C" w14:textId="77777777" w:rsidR="00C828D1" w:rsidRDefault="00C828D1" w:rsidP="00C828D1">
            <w:pPr>
              <w:pStyle w:val="2-"/>
            </w:pPr>
            <w:r>
              <w:t>class CUpdatePolicyB</w:t>
            </w:r>
          </w:p>
          <w:p w14:paraId="7BD03DF1" w14:textId="77777777" w:rsidR="00C828D1" w:rsidRDefault="00C828D1" w:rsidP="00C828D1">
            <w:pPr>
              <w:pStyle w:val="2-"/>
            </w:pPr>
            <w:r>
              <w:t>{</w:t>
            </w:r>
          </w:p>
          <w:p w14:paraId="7EE54E9E" w14:textId="77777777" w:rsidR="00C828D1" w:rsidRDefault="00C828D1" w:rsidP="00C828D1">
            <w:pPr>
              <w:pStyle w:val="2-"/>
            </w:pPr>
            <w:r>
              <w:t>public:</w:t>
            </w:r>
          </w:p>
          <w:p w14:paraId="3E05FE35" w14:textId="77777777" w:rsidR="00C828D1" w:rsidRPr="00C828D1" w:rsidRDefault="00C828D1" w:rsidP="00C828D1">
            <w:pPr>
              <w:pStyle w:val="2-"/>
              <w:rPr>
                <w:color w:val="FF0000"/>
              </w:rPr>
            </w:pPr>
            <w:r>
              <w:tab/>
            </w:r>
            <w:r w:rsidRPr="00C828D1">
              <w:rPr>
                <w:color w:val="FF0000"/>
              </w:rPr>
              <w:t>template&lt;class O, class T&gt;</w:t>
            </w:r>
          </w:p>
          <w:p w14:paraId="06F60602" w14:textId="77777777" w:rsidR="00C828D1" w:rsidRDefault="00C828D1" w:rsidP="00C828D1">
            <w:pPr>
              <w:pStyle w:val="2-"/>
            </w:pPr>
            <w:r>
              <w:tab/>
              <w:t>void update_core(T* obj)</w:t>
            </w:r>
          </w:p>
          <w:p w14:paraId="27512A88" w14:textId="77777777" w:rsidR="00C828D1" w:rsidRDefault="00C828D1" w:rsidP="00C828D1">
            <w:pPr>
              <w:pStyle w:val="2-"/>
            </w:pPr>
            <w:r>
              <w:tab/>
              <w:t>{</w:t>
            </w:r>
          </w:p>
          <w:p w14:paraId="6FD978E6" w14:textId="77777777" w:rsidR="00C828D1" w:rsidRDefault="00C828D1" w:rsidP="00C828D1">
            <w:pPr>
              <w:pStyle w:val="2-"/>
            </w:pPr>
            <w:r>
              <w:tab/>
            </w:r>
            <w:r>
              <w:tab/>
              <w:t xml:space="preserve">printf("%s-&gt;CUpdatePolicyB::update_core()\n", </w:t>
            </w:r>
            <w:r w:rsidRPr="00C828D1">
              <w:rPr>
                <w:color w:val="FF0000"/>
              </w:rPr>
              <w:t>static_cast&lt;O*&gt;(obj)</w:t>
            </w:r>
            <w:r>
              <w:t>-&gt;getName());</w:t>
            </w:r>
          </w:p>
          <w:p w14:paraId="04FFF310" w14:textId="77777777" w:rsidR="00C828D1" w:rsidRDefault="00C828D1" w:rsidP="00C828D1">
            <w:pPr>
              <w:pStyle w:val="2-"/>
            </w:pPr>
            <w:r>
              <w:tab/>
              <w:t>}</w:t>
            </w:r>
          </w:p>
          <w:p w14:paraId="6A1C68AE" w14:textId="77777777" w:rsidR="00C828D1" w:rsidRDefault="00C828D1" w:rsidP="00C828D1">
            <w:pPr>
              <w:pStyle w:val="2-"/>
            </w:pPr>
            <w:r>
              <w:t>};</w:t>
            </w:r>
          </w:p>
          <w:p w14:paraId="5EE8BA12" w14:textId="77777777" w:rsidR="00C828D1" w:rsidRDefault="00C828D1" w:rsidP="00C828D1">
            <w:pPr>
              <w:pStyle w:val="2-"/>
            </w:pPr>
          </w:p>
          <w:p w14:paraId="21371CBB" w14:textId="77777777" w:rsidR="00C828D1" w:rsidRPr="00C828D1" w:rsidRDefault="00C828D1" w:rsidP="00C828D1">
            <w:pPr>
              <w:pStyle w:val="2-"/>
              <w:rPr>
                <w:color w:val="00B050"/>
              </w:rPr>
            </w:pPr>
            <w:r w:rsidRPr="00C828D1">
              <w:rPr>
                <w:rFonts w:hint="eastAsia"/>
                <w:color w:val="00B050"/>
              </w:rPr>
              <w:t>//draw処理用ポリシークラス：パターンＡ</w:t>
            </w:r>
          </w:p>
          <w:p w14:paraId="5A5603C1" w14:textId="77777777" w:rsidR="00C828D1" w:rsidRDefault="00C828D1" w:rsidP="00C828D1">
            <w:pPr>
              <w:pStyle w:val="2-"/>
            </w:pPr>
            <w:r>
              <w:t>class CDrawPolicyA</w:t>
            </w:r>
          </w:p>
          <w:p w14:paraId="30DAEA71" w14:textId="77777777" w:rsidR="00C828D1" w:rsidRDefault="00C828D1" w:rsidP="00C828D1">
            <w:pPr>
              <w:pStyle w:val="2-"/>
            </w:pPr>
            <w:r>
              <w:t>{</w:t>
            </w:r>
          </w:p>
          <w:p w14:paraId="5960B708" w14:textId="77777777" w:rsidR="00C828D1" w:rsidRDefault="00C828D1" w:rsidP="00C828D1">
            <w:pPr>
              <w:pStyle w:val="2-"/>
            </w:pPr>
            <w:r>
              <w:t>public:</w:t>
            </w:r>
          </w:p>
          <w:p w14:paraId="6E5AA0C5" w14:textId="77777777" w:rsidR="00C828D1" w:rsidRPr="00C828D1" w:rsidRDefault="00C828D1" w:rsidP="00C828D1">
            <w:pPr>
              <w:pStyle w:val="2-"/>
              <w:rPr>
                <w:color w:val="FF0000"/>
              </w:rPr>
            </w:pPr>
            <w:r>
              <w:tab/>
            </w:r>
            <w:r w:rsidRPr="00C828D1">
              <w:rPr>
                <w:color w:val="FF0000"/>
              </w:rPr>
              <w:t>template&lt;class O, class T&gt;</w:t>
            </w:r>
          </w:p>
          <w:p w14:paraId="25D690DE" w14:textId="77777777" w:rsidR="00C828D1" w:rsidRDefault="00C828D1" w:rsidP="00C828D1">
            <w:pPr>
              <w:pStyle w:val="2-"/>
            </w:pPr>
            <w:r>
              <w:tab/>
              <w:t>void draw_core(T* obj)</w:t>
            </w:r>
          </w:p>
          <w:p w14:paraId="33804C52" w14:textId="77777777" w:rsidR="00C828D1" w:rsidRDefault="00C828D1" w:rsidP="00C828D1">
            <w:pPr>
              <w:pStyle w:val="2-"/>
            </w:pPr>
            <w:r>
              <w:tab/>
              <w:t>{</w:t>
            </w:r>
          </w:p>
          <w:p w14:paraId="5BFCBE0E" w14:textId="77777777" w:rsidR="00C828D1" w:rsidRDefault="00C828D1" w:rsidP="00C828D1">
            <w:pPr>
              <w:pStyle w:val="2-"/>
            </w:pPr>
            <w:r>
              <w:tab/>
            </w:r>
            <w:r>
              <w:tab/>
              <w:t xml:space="preserve">printf("%s-&gt;CDrawPolicyA::draw_core()\n", </w:t>
            </w:r>
            <w:r w:rsidRPr="00C828D1">
              <w:rPr>
                <w:color w:val="FF0000"/>
              </w:rPr>
              <w:t>static_cast&lt;O*&gt;(obj)</w:t>
            </w:r>
            <w:r>
              <w:t>-&gt;getName());</w:t>
            </w:r>
          </w:p>
          <w:p w14:paraId="0A13F7E1" w14:textId="77777777" w:rsidR="00C828D1" w:rsidRDefault="00C828D1" w:rsidP="00C828D1">
            <w:pPr>
              <w:pStyle w:val="2-"/>
            </w:pPr>
            <w:r>
              <w:tab/>
              <w:t>}</w:t>
            </w:r>
          </w:p>
          <w:p w14:paraId="3B192F95" w14:textId="77777777" w:rsidR="00C828D1" w:rsidRDefault="00C828D1" w:rsidP="00C828D1">
            <w:pPr>
              <w:pStyle w:val="2-"/>
            </w:pPr>
            <w:r>
              <w:t>};</w:t>
            </w:r>
          </w:p>
          <w:p w14:paraId="50432D7C" w14:textId="77777777" w:rsidR="00C828D1" w:rsidRDefault="00C828D1" w:rsidP="00C828D1">
            <w:pPr>
              <w:pStyle w:val="2-"/>
            </w:pPr>
          </w:p>
          <w:p w14:paraId="3C34DD64" w14:textId="77777777" w:rsidR="00C828D1" w:rsidRDefault="00C828D1" w:rsidP="00C828D1">
            <w:pPr>
              <w:pStyle w:val="2-"/>
            </w:pPr>
            <w:r w:rsidRPr="00C828D1">
              <w:rPr>
                <w:rFonts w:hint="eastAsia"/>
                <w:color w:val="00B050"/>
              </w:rPr>
              <w:t>//draw処理用ポリシークラス：パターンＢ</w:t>
            </w:r>
          </w:p>
          <w:p w14:paraId="531E1C05" w14:textId="77777777" w:rsidR="00C828D1" w:rsidRDefault="00C828D1" w:rsidP="00C828D1">
            <w:pPr>
              <w:pStyle w:val="2-"/>
            </w:pPr>
            <w:r>
              <w:t>class CDrawPolicyB</w:t>
            </w:r>
          </w:p>
          <w:p w14:paraId="4525CBBA" w14:textId="77777777" w:rsidR="00C828D1" w:rsidRDefault="00C828D1" w:rsidP="00C828D1">
            <w:pPr>
              <w:pStyle w:val="2-"/>
            </w:pPr>
            <w:r>
              <w:t>{</w:t>
            </w:r>
          </w:p>
          <w:p w14:paraId="5605653A" w14:textId="77777777" w:rsidR="00C828D1" w:rsidRDefault="00C828D1" w:rsidP="00C828D1">
            <w:pPr>
              <w:pStyle w:val="2-"/>
            </w:pPr>
            <w:r>
              <w:t>public:</w:t>
            </w:r>
          </w:p>
          <w:p w14:paraId="280946ED" w14:textId="77777777" w:rsidR="00C828D1" w:rsidRPr="00C828D1" w:rsidRDefault="00C828D1" w:rsidP="00C828D1">
            <w:pPr>
              <w:pStyle w:val="2-"/>
              <w:rPr>
                <w:color w:val="FF0000"/>
              </w:rPr>
            </w:pPr>
            <w:r>
              <w:tab/>
            </w:r>
            <w:r w:rsidRPr="00C828D1">
              <w:rPr>
                <w:color w:val="FF0000"/>
              </w:rPr>
              <w:t>template&lt;class O, class T&gt;</w:t>
            </w:r>
          </w:p>
          <w:p w14:paraId="06F2B84F" w14:textId="77777777" w:rsidR="00C828D1" w:rsidRDefault="00C828D1" w:rsidP="00C828D1">
            <w:pPr>
              <w:pStyle w:val="2-"/>
            </w:pPr>
            <w:r>
              <w:tab/>
              <w:t>void draw_core(T* obj)</w:t>
            </w:r>
          </w:p>
          <w:p w14:paraId="289569BF" w14:textId="77777777" w:rsidR="00C828D1" w:rsidRDefault="00C828D1" w:rsidP="00C828D1">
            <w:pPr>
              <w:pStyle w:val="2-"/>
            </w:pPr>
            <w:r>
              <w:tab/>
              <w:t>{</w:t>
            </w:r>
          </w:p>
          <w:p w14:paraId="07067CF6" w14:textId="77777777" w:rsidR="00C828D1" w:rsidRDefault="00C828D1" w:rsidP="00C828D1">
            <w:pPr>
              <w:pStyle w:val="2-"/>
            </w:pPr>
            <w:r>
              <w:tab/>
            </w:r>
            <w:r>
              <w:tab/>
              <w:t xml:space="preserve">printf("%s-&gt;CDrawPolicyB::draw_core()\n", </w:t>
            </w:r>
            <w:r w:rsidRPr="00C828D1">
              <w:rPr>
                <w:color w:val="FF0000"/>
              </w:rPr>
              <w:t>static_cast&lt;O*&gt;(obj)</w:t>
            </w:r>
            <w:r>
              <w:t>-&gt;getName());</w:t>
            </w:r>
          </w:p>
          <w:p w14:paraId="1EF4A22A" w14:textId="77777777" w:rsidR="00C828D1" w:rsidRDefault="00C828D1" w:rsidP="00C828D1">
            <w:pPr>
              <w:pStyle w:val="2-"/>
            </w:pPr>
            <w:r>
              <w:tab/>
              <w:t>}</w:t>
            </w:r>
          </w:p>
          <w:p w14:paraId="29FDF2F6" w14:textId="77777777" w:rsidR="00C828D1" w:rsidRDefault="00C828D1" w:rsidP="00C828D1">
            <w:pPr>
              <w:pStyle w:val="2-"/>
            </w:pPr>
            <w:r>
              <w:t>};</w:t>
            </w:r>
          </w:p>
          <w:p w14:paraId="0E5E88B5" w14:textId="77777777" w:rsidR="00C828D1" w:rsidRDefault="00C828D1" w:rsidP="00C828D1">
            <w:pPr>
              <w:pStyle w:val="2-"/>
            </w:pPr>
          </w:p>
          <w:p w14:paraId="5BAF4A37" w14:textId="77777777" w:rsidR="00C828D1" w:rsidRPr="00C828D1" w:rsidRDefault="00C828D1" w:rsidP="00C828D1">
            <w:pPr>
              <w:pStyle w:val="2-"/>
              <w:rPr>
                <w:color w:val="00B050"/>
              </w:rPr>
            </w:pPr>
            <w:r w:rsidRPr="00C828D1">
              <w:rPr>
                <w:rFonts w:hint="eastAsia"/>
                <w:color w:val="00B050"/>
              </w:rPr>
              <w:t>//主人公</w:t>
            </w:r>
          </w:p>
          <w:p w14:paraId="6EBEFE3D" w14:textId="77777777" w:rsidR="00C828D1" w:rsidRDefault="00C828D1" w:rsidP="00C828D1">
            <w:pPr>
              <w:pStyle w:val="2-"/>
            </w:pPr>
            <w:r>
              <w:t>class CHero : public CSceneObject&lt;CHero, CUpdatePolicyA, CDrawPolicyA&gt;</w:t>
            </w:r>
          </w:p>
          <w:p w14:paraId="302C5755" w14:textId="77777777" w:rsidR="00C828D1" w:rsidRDefault="00C828D1" w:rsidP="00C828D1">
            <w:pPr>
              <w:pStyle w:val="2-"/>
            </w:pPr>
            <w:r>
              <w:t>{</w:t>
            </w:r>
          </w:p>
          <w:p w14:paraId="301F2462" w14:textId="77777777" w:rsidR="00C828D1" w:rsidRPr="00C828D1" w:rsidRDefault="00C828D1" w:rsidP="00C828D1">
            <w:pPr>
              <w:pStyle w:val="2-"/>
              <w:rPr>
                <w:color w:val="FF0000"/>
              </w:rPr>
            </w:pPr>
            <w:r w:rsidRPr="00C828D1">
              <w:rPr>
                <w:color w:val="FF0000"/>
              </w:rPr>
              <w:tab/>
              <w:t>friend class CUpdatePolicyA;</w:t>
            </w:r>
          </w:p>
          <w:p w14:paraId="35C38889" w14:textId="77777777" w:rsidR="00C828D1" w:rsidRPr="00C828D1" w:rsidRDefault="00C828D1" w:rsidP="00C828D1">
            <w:pPr>
              <w:pStyle w:val="2-"/>
              <w:rPr>
                <w:color w:val="FF0000"/>
              </w:rPr>
            </w:pPr>
            <w:r w:rsidRPr="00C828D1">
              <w:rPr>
                <w:color w:val="FF0000"/>
              </w:rPr>
              <w:tab/>
              <w:t>friend class CDrawPolicyA;</w:t>
            </w:r>
          </w:p>
          <w:p w14:paraId="2959CDCE" w14:textId="77777777" w:rsidR="00C828D1" w:rsidRPr="00C828D1" w:rsidRDefault="00C828D1" w:rsidP="00C828D1">
            <w:pPr>
              <w:pStyle w:val="2-"/>
              <w:rPr>
                <w:color w:val="FF0000"/>
              </w:rPr>
            </w:pPr>
            <w:r w:rsidRPr="00C828D1">
              <w:rPr>
                <w:color w:val="FF0000"/>
              </w:rPr>
              <w:t>private:</w:t>
            </w:r>
          </w:p>
          <w:p w14:paraId="75393019" w14:textId="49CA19E4" w:rsidR="00C828D1" w:rsidRDefault="00C828D1" w:rsidP="00C828D1">
            <w:pPr>
              <w:pStyle w:val="2-"/>
            </w:pPr>
            <w:r>
              <w:tab/>
              <w:t>const char* getName() { return "CHero"; }</w:t>
            </w:r>
            <w:r w:rsidRPr="00C828D1">
              <w:rPr>
                <w:rFonts w:hint="eastAsia"/>
                <w:color w:val="FF0000"/>
              </w:rPr>
              <w:t>//非opverride</w:t>
            </w:r>
          </w:p>
          <w:p w14:paraId="2DF72E3D" w14:textId="77777777" w:rsidR="00C828D1" w:rsidRDefault="00C828D1" w:rsidP="00C828D1">
            <w:pPr>
              <w:pStyle w:val="2-"/>
            </w:pPr>
            <w:r>
              <w:t>};</w:t>
            </w:r>
          </w:p>
          <w:p w14:paraId="7EB59713" w14:textId="77777777" w:rsidR="00C828D1" w:rsidRDefault="00C828D1" w:rsidP="00C828D1">
            <w:pPr>
              <w:pStyle w:val="2-"/>
            </w:pPr>
          </w:p>
          <w:p w14:paraId="1771A798" w14:textId="77777777" w:rsidR="00C828D1" w:rsidRPr="00C828D1" w:rsidRDefault="00C828D1" w:rsidP="00C828D1">
            <w:pPr>
              <w:pStyle w:val="2-"/>
              <w:rPr>
                <w:color w:val="00B050"/>
              </w:rPr>
            </w:pPr>
            <w:r w:rsidRPr="00C828D1">
              <w:rPr>
                <w:rFonts w:hint="eastAsia"/>
                <w:color w:val="00B050"/>
              </w:rPr>
              <w:t>//敵</w:t>
            </w:r>
          </w:p>
          <w:p w14:paraId="7E373713" w14:textId="77777777" w:rsidR="00C828D1" w:rsidRDefault="00C828D1" w:rsidP="00C828D1">
            <w:pPr>
              <w:pStyle w:val="2-"/>
            </w:pPr>
            <w:r>
              <w:t>class CEnemy : public CSceneObject&lt;CEnemy, CUpdatePolicyB, CDrawPolicyA&gt;</w:t>
            </w:r>
          </w:p>
          <w:p w14:paraId="2748D156" w14:textId="77777777" w:rsidR="00C828D1" w:rsidRDefault="00C828D1" w:rsidP="00C828D1">
            <w:pPr>
              <w:pStyle w:val="2-"/>
            </w:pPr>
            <w:r>
              <w:t>{</w:t>
            </w:r>
          </w:p>
          <w:p w14:paraId="2F93866B" w14:textId="77777777" w:rsidR="00C828D1" w:rsidRPr="00C828D1" w:rsidRDefault="00C828D1" w:rsidP="00C828D1">
            <w:pPr>
              <w:pStyle w:val="2-"/>
              <w:rPr>
                <w:color w:val="FF0000"/>
              </w:rPr>
            </w:pPr>
            <w:r w:rsidRPr="00C828D1">
              <w:rPr>
                <w:color w:val="FF0000"/>
              </w:rPr>
              <w:tab/>
              <w:t>friend class CUpdatePolicyB;</w:t>
            </w:r>
          </w:p>
          <w:p w14:paraId="499876DC" w14:textId="77777777" w:rsidR="00C828D1" w:rsidRPr="00C828D1" w:rsidRDefault="00C828D1" w:rsidP="00C828D1">
            <w:pPr>
              <w:pStyle w:val="2-"/>
              <w:rPr>
                <w:color w:val="FF0000"/>
              </w:rPr>
            </w:pPr>
            <w:r w:rsidRPr="00C828D1">
              <w:rPr>
                <w:color w:val="FF0000"/>
              </w:rPr>
              <w:tab/>
              <w:t>friend class CDrawPolicyA;</w:t>
            </w:r>
          </w:p>
          <w:p w14:paraId="7914B467" w14:textId="77777777" w:rsidR="00C828D1" w:rsidRPr="00C828D1" w:rsidRDefault="00C828D1" w:rsidP="00C828D1">
            <w:pPr>
              <w:pStyle w:val="2-"/>
              <w:rPr>
                <w:color w:val="FF0000"/>
              </w:rPr>
            </w:pPr>
            <w:r w:rsidRPr="00C828D1">
              <w:rPr>
                <w:color w:val="FF0000"/>
              </w:rPr>
              <w:t>private:</w:t>
            </w:r>
          </w:p>
          <w:p w14:paraId="2A59D57F" w14:textId="4179C0D8" w:rsidR="00C828D1" w:rsidRDefault="00C828D1" w:rsidP="00C828D1">
            <w:pPr>
              <w:pStyle w:val="2-"/>
            </w:pPr>
            <w:r>
              <w:tab/>
              <w:t>const char* getName() { return "CEnemy"; }</w:t>
            </w:r>
            <w:r w:rsidRPr="00C828D1">
              <w:rPr>
                <w:rFonts w:hint="eastAsia"/>
                <w:color w:val="FF0000"/>
              </w:rPr>
              <w:t>//非opverride</w:t>
            </w:r>
          </w:p>
          <w:p w14:paraId="53602933" w14:textId="77777777" w:rsidR="00C828D1" w:rsidRDefault="00C828D1" w:rsidP="00C828D1">
            <w:pPr>
              <w:pStyle w:val="2-"/>
            </w:pPr>
            <w:r>
              <w:t>};</w:t>
            </w:r>
          </w:p>
          <w:p w14:paraId="2B196EFB" w14:textId="77777777" w:rsidR="00C828D1" w:rsidRDefault="00C828D1" w:rsidP="00C828D1">
            <w:pPr>
              <w:pStyle w:val="2-"/>
            </w:pPr>
          </w:p>
          <w:p w14:paraId="09C36AC7" w14:textId="77777777" w:rsidR="00C828D1" w:rsidRPr="00C828D1" w:rsidRDefault="00C828D1" w:rsidP="00C828D1">
            <w:pPr>
              <w:pStyle w:val="2-"/>
              <w:rPr>
                <w:color w:val="00B050"/>
              </w:rPr>
            </w:pPr>
            <w:r w:rsidRPr="00C828D1">
              <w:rPr>
                <w:rFonts w:hint="eastAsia"/>
                <w:color w:val="00B050"/>
              </w:rPr>
              <w:t>//ミサイル</w:t>
            </w:r>
          </w:p>
          <w:p w14:paraId="28E414BC" w14:textId="77777777" w:rsidR="00C828D1" w:rsidRDefault="00C828D1" w:rsidP="00C828D1">
            <w:pPr>
              <w:pStyle w:val="2-"/>
            </w:pPr>
            <w:r>
              <w:t>class CMissile : public CSceneObject&lt;CMissile, CUpdatePolicyB, CDrawPolicyB&gt;</w:t>
            </w:r>
          </w:p>
          <w:p w14:paraId="50FC2BDD" w14:textId="77777777" w:rsidR="00C828D1" w:rsidRDefault="00C828D1" w:rsidP="00C828D1">
            <w:pPr>
              <w:pStyle w:val="2-"/>
            </w:pPr>
            <w:r>
              <w:t>{</w:t>
            </w:r>
          </w:p>
          <w:p w14:paraId="752BA6A2" w14:textId="77777777" w:rsidR="00C828D1" w:rsidRPr="00C828D1" w:rsidRDefault="00C828D1" w:rsidP="00C828D1">
            <w:pPr>
              <w:pStyle w:val="2-"/>
              <w:rPr>
                <w:color w:val="FF0000"/>
              </w:rPr>
            </w:pPr>
            <w:r w:rsidRPr="00C828D1">
              <w:rPr>
                <w:color w:val="FF0000"/>
              </w:rPr>
              <w:tab/>
              <w:t>friend class CUpdatePolicyB;</w:t>
            </w:r>
          </w:p>
          <w:p w14:paraId="26A47D87" w14:textId="77777777" w:rsidR="00C828D1" w:rsidRPr="00C828D1" w:rsidRDefault="00C828D1" w:rsidP="00C828D1">
            <w:pPr>
              <w:pStyle w:val="2-"/>
              <w:rPr>
                <w:color w:val="FF0000"/>
              </w:rPr>
            </w:pPr>
            <w:r w:rsidRPr="00C828D1">
              <w:rPr>
                <w:color w:val="FF0000"/>
              </w:rPr>
              <w:tab/>
              <w:t>friend class CDrawPolicyB;</w:t>
            </w:r>
          </w:p>
          <w:p w14:paraId="0F707472" w14:textId="77777777" w:rsidR="00C828D1" w:rsidRPr="00C828D1" w:rsidRDefault="00C828D1" w:rsidP="00C828D1">
            <w:pPr>
              <w:pStyle w:val="2-"/>
              <w:rPr>
                <w:color w:val="FF0000"/>
              </w:rPr>
            </w:pPr>
            <w:r w:rsidRPr="00C828D1">
              <w:rPr>
                <w:color w:val="FF0000"/>
              </w:rPr>
              <w:t>private:</w:t>
            </w:r>
          </w:p>
          <w:p w14:paraId="682FE911" w14:textId="76E7FA1A" w:rsidR="00C828D1" w:rsidRDefault="00C828D1" w:rsidP="00C828D1">
            <w:pPr>
              <w:pStyle w:val="2-"/>
            </w:pPr>
            <w:r>
              <w:tab/>
              <w:t>const char* getName() { return "CMissile"; }</w:t>
            </w:r>
            <w:r w:rsidRPr="00C828D1">
              <w:rPr>
                <w:rFonts w:hint="eastAsia"/>
                <w:color w:val="FF0000"/>
              </w:rPr>
              <w:t>//非opverride</w:t>
            </w:r>
          </w:p>
          <w:p w14:paraId="110D1F19" w14:textId="77777777" w:rsidR="00C828D1" w:rsidRDefault="00C828D1" w:rsidP="00C828D1">
            <w:pPr>
              <w:pStyle w:val="2-"/>
            </w:pPr>
            <w:r>
              <w:t>};</w:t>
            </w:r>
          </w:p>
          <w:p w14:paraId="3F6EC777" w14:textId="77777777" w:rsidR="00C828D1" w:rsidRDefault="00C828D1" w:rsidP="00C828D1">
            <w:pPr>
              <w:pStyle w:val="2-"/>
            </w:pPr>
          </w:p>
          <w:p w14:paraId="17E701B7" w14:textId="77777777" w:rsidR="00C828D1" w:rsidRPr="00C828D1" w:rsidRDefault="00C828D1" w:rsidP="00C828D1">
            <w:pPr>
              <w:pStyle w:val="2-"/>
              <w:rPr>
                <w:color w:val="00B050"/>
              </w:rPr>
            </w:pPr>
            <w:r w:rsidRPr="00C828D1">
              <w:rPr>
                <w:color w:val="00B050"/>
              </w:rPr>
              <w:t>//for_each</w:t>
            </w:r>
          </w:p>
          <w:p w14:paraId="14398906" w14:textId="77777777" w:rsidR="00C828D1" w:rsidRDefault="00C828D1" w:rsidP="00C828D1">
            <w:pPr>
              <w:pStyle w:val="2-"/>
            </w:pPr>
            <w:r>
              <w:lastRenderedPageBreak/>
              <w:t>template&lt;class T, size_t N, class F&gt;</w:t>
            </w:r>
          </w:p>
          <w:p w14:paraId="7E4A5FDA" w14:textId="7174CAC1" w:rsidR="00C828D1" w:rsidRDefault="007A5052" w:rsidP="00C828D1">
            <w:pPr>
              <w:pStyle w:val="2-"/>
            </w:pPr>
            <w:r>
              <w:t xml:space="preserve">inline </w:t>
            </w:r>
            <w:r w:rsidR="00C828D1">
              <w:t>void for_each(T* (&amp;obj)[N], F&amp; functor)</w:t>
            </w:r>
          </w:p>
          <w:p w14:paraId="064C22A3" w14:textId="77777777" w:rsidR="00C828D1" w:rsidRDefault="00C828D1" w:rsidP="00C828D1">
            <w:pPr>
              <w:pStyle w:val="2-"/>
            </w:pPr>
            <w:r>
              <w:t>{</w:t>
            </w:r>
          </w:p>
          <w:p w14:paraId="31D9852F" w14:textId="77777777" w:rsidR="00C828D1" w:rsidRDefault="00C828D1" w:rsidP="00C828D1">
            <w:pPr>
              <w:pStyle w:val="2-"/>
            </w:pPr>
            <w:r>
              <w:tab/>
              <w:t>T** p = obj;</w:t>
            </w:r>
          </w:p>
          <w:p w14:paraId="00D717DF" w14:textId="77777777" w:rsidR="00C828D1" w:rsidRDefault="00C828D1" w:rsidP="00C828D1">
            <w:pPr>
              <w:pStyle w:val="2-"/>
            </w:pPr>
            <w:r>
              <w:tab/>
              <w:t>for (int i = 0; i &lt; N; ++i, ++p)</w:t>
            </w:r>
          </w:p>
          <w:p w14:paraId="56BB778A" w14:textId="77777777" w:rsidR="00C828D1" w:rsidRDefault="00C828D1" w:rsidP="00C828D1">
            <w:pPr>
              <w:pStyle w:val="2-"/>
            </w:pPr>
            <w:r>
              <w:tab/>
              <w:t>{</w:t>
            </w:r>
          </w:p>
          <w:p w14:paraId="70E5C571" w14:textId="77777777" w:rsidR="00C828D1" w:rsidRDefault="00C828D1" w:rsidP="00C828D1">
            <w:pPr>
              <w:pStyle w:val="2-"/>
            </w:pPr>
            <w:r>
              <w:tab/>
            </w:r>
            <w:r>
              <w:tab/>
              <w:t>functor(*p);</w:t>
            </w:r>
          </w:p>
          <w:p w14:paraId="39D48353" w14:textId="77777777" w:rsidR="00C828D1" w:rsidRDefault="00C828D1" w:rsidP="00C828D1">
            <w:pPr>
              <w:pStyle w:val="2-"/>
            </w:pPr>
            <w:r>
              <w:tab/>
              <w:t>}</w:t>
            </w:r>
          </w:p>
          <w:p w14:paraId="28BEE9FC" w14:textId="77777777" w:rsidR="00C828D1" w:rsidRDefault="00C828D1" w:rsidP="00C828D1">
            <w:pPr>
              <w:pStyle w:val="2-"/>
            </w:pPr>
            <w:r>
              <w:t>}</w:t>
            </w:r>
          </w:p>
          <w:p w14:paraId="3F23326D" w14:textId="77777777" w:rsidR="00C828D1" w:rsidRDefault="00C828D1" w:rsidP="00C828D1">
            <w:pPr>
              <w:pStyle w:val="2-"/>
            </w:pPr>
          </w:p>
          <w:p w14:paraId="44525D2F" w14:textId="77777777" w:rsidR="00C828D1" w:rsidRDefault="00C828D1" w:rsidP="00C828D1">
            <w:pPr>
              <w:pStyle w:val="2-"/>
            </w:pPr>
            <w:r w:rsidRPr="00C828D1">
              <w:rPr>
                <w:rFonts w:hint="eastAsia"/>
                <w:color w:val="00B050"/>
              </w:rPr>
              <w:t>//ポリシー＆CRTPテスト</w:t>
            </w:r>
          </w:p>
          <w:p w14:paraId="26CDA8E5" w14:textId="77777777" w:rsidR="00C828D1" w:rsidRDefault="00C828D1" w:rsidP="00C828D1">
            <w:pPr>
              <w:pStyle w:val="2-"/>
            </w:pPr>
            <w:r>
              <w:t>void testPolicyAndCRTP()</w:t>
            </w:r>
          </w:p>
          <w:p w14:paraId="3AD52458" w14:textId="77777777" w:rsidR="00C828D1" w:rsidRDefault="00C828D1" w:rsidP="00C828D1">
            <w:pPr>
              <w:pStyle w:val="2-"/>
            </w:pPr>
            <w:r>
              <w:t>{</w:t>
            </w:r>
          </w:p>
          <w:p w14:paraId="1DE024EE" w14:textId="77777777" w:rsidR="00C828D1" w:rsidRDefault="00C828D1" w:rsidP="00C828D1">
            <w:pPr>
              <w:pStyle w:val="2-"/>
            </w:pPr>
            <w:r>
              <w:tab/>
              <w:t>printf("\n- testPolicyAndCRTP() -\n\n");</w:t>
            </w:r>
          </w:p>
          <w:p w14:paraId="3AF57396" w14:textId="77777777" w:rsidR="00C828D1" w:rsidRDefault="00C828D1" w:rsidP="00C828D1">
            <w:pPr>
              <w:pStyle w:val="2-"/>
            </w:pPr>
          </w:p>
          <w:p w14:paraId="75601303" w14:textId="77777777" w:rsidR="00C828D1" w:rsidRPr="00C828D1" w:rsidRDefault="00C828D1" w:rsidP="00C828D1">
            <w:pPr>
              <w:pStyle w:val="2-"/>
              <w:rPr>
                <w:color w:val="00B050"/>
              </w:rPr>
            </w:pPr>
            <w:r>
              <w:rPr>
                <w:rFonts w:hint="eastAsia"/>
              </w:rPr>
              <w:tab/>
            </w:r>
            <w:r w:rsidRPr="00C828D1">
              <w:rPr>
                <w:rFonts w:hint="eastAsia"/>
                <w:color w:val="00B050"/>
              </w:rPr>
              <w:t>//シーンオブジェクトのリスト生成</w:t>
            </w:r>
          </w:p>
          <w:p w14:paraId="01C64BE9" w14:textId="77777777" w:rsidR="00C828D1" w:rsidRDefault="00C828D1" w:rsidP="00C828D1">
            <w:pPr>
              <w:pStyle w:val="2-"/>
            </w:pPr>
            <w:r>
              <w:tab/>
              <w:t>ISceneObject* scene_objs[] = {</w:t>
            </w:r>
          </w:p>
          <w:p w14:paraId="2F5AD9D3" w14:textId="77777777" w:rsidR="00C828D1" w:rsidRDefault="00C828D1" w:rsidP="00C828D1">
            <w:pPr>
              <w:pStyle w:val="2-"/>
            </w:pPr>
            <w:r>
              <w:tab/>
            </w:r>
            <w:r>
              <w:tab/>
              <w:t>new CHero,</w:t>
            </w:r>
          </w:p>
          <w:p w14:paraId="4B6345A0" w14:textId="77777777" w:rsidR="00C828D1" w:rsidRDefault="00C828D1" w:rsidP="00C828D1">
            <w:pPr>
              <w:pStyle w:val="2-"/>
            </w:pPr>
            <w:r>
              <w:tab/>
            </w:r>
            <w:r>
              <w:tab/>
              <w:t>new CEnemy,</w:t>
            </w:r>
          </w:p>
          <w:p w14:paraId="3A72F107" w14:textId="77777777" w:rsidR="00C828D1" w:rsidRDefault="00C828D1" w:rsidP="00C828D1">
            <w:pPr>
              <w:pStyle w:val="2-"/>
            </w:pPr>
            <w:r>
              <w:tab/>
            </w:r>
            <w:r>
              <w:tab/>
              <w:t>new CMissile</w:t>
            </w:r>
          </w:p>
          <w:p w14:paraId="66957494" w14:textId="77777777" w:rsidR="00C828D1" w:rsidRDefault="00C828D1" w:rsidP="00C828D1">
            <w:pPr>
              <w:pStyle w:val="2-"/>
            </w:pPr>
            <w:r>
              <w:tab/>
              <w:t>};</w:t>
            </w:r>
          </w:p>
          <w:p w14:paraId="0EA64635" w14:textId="77777777" w:rsidR="00C828D1" w:rsidRDefault="00C828D1" w:rsidP="00C828D1">
            <w:pPr>
              <w:pStyle w:val="2-"/>
            </w:pPr>
            <w:r>
              <w:rPr>
                <w:rFonts w:hint="eastAsia"/>
              </w:rPr>
              <w:tab/>
            </w:r>
            <w:r w:rsidRPr="00C828D1">
              <w:rPr>
                <w:rFonts w:hint="eastAsia"/>
                <w:color w:val="00B050"/>
              </w:rPr>
              <w:t>//update実行用関数オブジェクト</w:t>
            </w:r>
          </w:p>
          <w:p w14:paraId="1BE01D13" w14:textId="2893342B" w:rsidR="00C828D1" w:rsidRDefault="00C828D1" w:rsidP="00C828D1">
            <w:pPr>
              <w:pStyle w:val="2-"/>
            </w:pPr>
            <w:r>
              <w:tab/>
              <w:t xml:space="preserve">struct update_functor{ </w:t>
            </w:r>
            <w:r w:rsidR="007A5052">
              <w:t xml:space="preserve">inline </w:t>
            </w:r>
            <w:r>
              <w:t>void operator()(ISceneObject* obj){ obj-&gt;update(); } };</w:t>
            </w:r>
          </w:p>
          <w:p w14:paraId="7FC80FC1" w14:textId="77777777" w:rsidR="00C828D1" w:rsidRPr="00C828D1" w:rsidRDefault="00C828D1" w:rsidP="00C828D1">
            <w:pPr>
              <w:pStyle w:val="2-"/>
              <w:rPr>
                <w:color w:val="00B050"/>
              </w:rPr>
            </w:pPr>
            <w:r>
              <w:rPr>
                <w:rFonts w:hint="eastAsia"/>
              </w:rPr>
              <w:tab/>
            </w:r>
            <w:r w:rsidRPr="00C828D1">
              <w:rPr>
                <w:rFonts w:hint="eastAsia"/>
                <w:color w:val="00B050"/>
              </w:rPr>
              <w:t>//draw実行用関数オブジェクト</w:t>
            </w:r>
          </w:p>
          <w:p w14:paraId="3911659C" w14:textId="6C838832" w:rsidR="00C828D1" w:rsidRDefault="00C828D1" w:rsidP="00C828D1">
            <w:pPr>
              <w:pStyle w:val="2-"/>
            </w:pPr>
            <w:r>
              <w:tab/>
              <w:t xml:space="preserve">struct draw_functor{ </w:t>
            </w:r>
            <w:r w:rsidR="007A5052">
              <w:t xml:space="preserve">inline </w:t>
            </w:r>
            <w:r>
              <w:t>void operator()(ISceneObject* obj){ obj-&gt;draw(); } };</w:t>
            </w:r>
          </w:p>
          <w:p w14:paraId="6B73ED4F" w14:textId="77777777" w:rsidR="00C828D1" w:rsidRDefault="00C828D1" w:rsidP="00C828D1">
            <w:pPr>
              <w:pStyle w:val="2-"/>
            </w:pPr>
            <w:r>
              <w:rPr>
                <w:rFonts w:hint="eastAsia"/>
              </w:rPr>
              <w:tab/>
            </w:r>
            <w:r w:rsidRPr="00C828D1">
              <w:rPr>
                <w:rFonts w:hint="eastAsia"/>
                <w:color w:val="00B050"/>
              </w:rPr>
              <w:t>//delete用関数オブジェクト</w:t>
            </w:r>
          </w:p>
          <w:p w14:paraId="5963CF28" w14:textId="0D0CDA75" w:rsidR="00C828D1" w:rsidRDefault="00C828D1" w:rsidP="00C828D1">
            <w:pPr>
              <w:pStyle w:val="2-"/>
            </w:pPr>
            <w:r>
              <w:tab/>
              <w:t xml:space="preserve">struct delete_functor{ </w:t>
            </w:r>
            <w:r w:rsidR="007A5052">
              <w:t xml:space="preserve">inline </w:t>
            </w:r>
            <w:r>
              <w:t>void operator()(ISceneObject* obj){ delete obj; } };</w:t>
            </w:r>
          </w:p>
          <w:p w14:paraId="650F1B41"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//全シーンオブジェクトのupdate実行</w:t>
            </w:r>
          </w:p>
          <w:p w14:paraId="0F9571C5" w14:textId="77777777" w:rsidR="00C828D1" w:rsidRDefault="00C828D1" w:rsidP="00C828D1">
            <w:pPr>
              <w:pStyle w:val="2-"/>
            </w:pPr>
            <w:r>
              <w:tab/>
              <w:t>printf("[update]\n");</w:t>
            </w:r>
          </w:p>
          <w:p w14:paraId="733A4E48" w14:textId="77777777" w:rsidR="00C828D1" w:rsidRDefault="00C828D1" w:rsidP="00C828D1">
            <w:pPr>
              <w:pStyle w:val="2-"/>
            </w:pPr>
            <w:r>
              <w:tab/>
              <w:t>for_each(scene_objs, update_functor());</w:t>
            </w:r>
          </w:p>
          <w:p w14:paraId="1EDA1772" w14:textId="77777777" w:rsidR="00C828D1" w:rsidRDefault="00C828D1" w:rsidP="00C828D1">
            <w:pPr>
              <w:pStyle w:val="2-"/>
            </w:pPr>
            <w:r>
              <w:rPr>
                <w:rFonts w:hint="eastAsia"/>
              </w:rPr>
              <w:tab/>
            </w:r>
            <w:r w:rsidRPr="00C828D1">
              <w:rPr>
                <w:rFonts w:hint="eastAsia"/>
                <w:color w:val="00B050"/>
              </w:rPr>
              <w:t>//全シーンオブジェクトのdraw実行</w:t>
            </w:r>
          </w:p>
          <w:p w14:paraId="2FC22A7C" w14:textId="77777777" w:rsidR="00C828D1" w:rsidRDefault="00C828D1" w:rsidP="00C828D1">
            <w:pPr>
              <w:pStyle w:val="2-"/>
            </w:pPr>
            <w:r>
              <w:tab/>
              <w:t>printf("[draw]\n");</w:t>
            </w:r>
          </w:p>
          <w:p w14:paraId="46E4A81F" w14:textId="77777777" w:rsidR="00C828D1" w:rsidRDefault="00C828D1" w:rsidP="00C828D1">
            <w:pPr>
              <w:pStyle w:val="2-"/>
            </w:pPr>
            <w:r>
              <w:tab/>
              <w:t>for_each(scene_objs, draw_functor());</w:t>
            </w:r>
          </w:p>
          <w:p w14:paraId="4D127544" w14:textId="77777777" w:rsidR="00C828D1" w:rsidRPr="00C828D1" w:rsidRDefault="00C828D1" w:rsidP="00C828D1">
            <w:pPr>
              <w:pStyle w:val="2-"/>
              <w:rPr>
                <w:color w:val="00B050"/>
              </w:rPr>
            </w:pPr>
            <w:r>
              <w:rPr>
                <w:rFonts w:hint="eastAsia"/>
              </w:rPr>
              <w:tab/>
            </w:r>
            <w:r w:rsidRPr="00C828D1">
              <w:rPr>
                <w:rFonts w:hint="eastAsia"/>
                <w:color w:val="00B050"/>
              </w:rPr>
              <w:t>//全シーンオブジェクトのdelete</w:t>
            </w:r>
          </w:p>
          <w:p w14:paraId="5829A0E5" w14:textId="77777777" w:rsidR="00C828D1" w:rsidRDefault="00C828D1" w:rsidP="00C828D1">
            <w:pPr>
              <w:pStyle w:val="2-"/>
            </w:pPr>
            <w:r>
              <w:tab/>
              <w:t>for_each(scene_objs, delete_functor());</w:t>
            </w:r>
          </w:p>
          <w:p w14:paraId="56522F60" w14:textId="500E604F" w:rsidR="004B649D" w:rsidRDefault="00C828D1" w:rsidP="00C828D1">
            <w:pPr>
              <w:pStyle w:val="2-"/>
            </w:pPr>
            <w:r>
              <w:t>}</w:t>
            </w:r>
          </w:p>
        </w:tc>
      </w:tr>
    </w:tbl>
    <w:p w14:paraId="039F1794" w14:textId="268FB1DA" w:rsidR="004B649D" w:rsidRPr="00986F18" w:rsidRDefault="004B649D" w:rsidP="004B649D">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r w:rsidR="00274B5C">
        <w:rPr>
          <w:rFonts w:hint="eastAsia"/>
          <w:color w:val="FF0000"/>
          <w:sz w:val="20"/>
          <w:szCs w:val="20"/>
        </w:rPr>
        <w:t xml:space="preserve">　※先のポリシーのサンプルと全く同じ結果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B649D" w14:paraId="2D3AA420" w14:textId="77777777" w:rsidTr="00356CB0">
        <w:tc>
          <w:tcPr>
            <w:tcW w:w="8494" w:type="dxa"/>
          </w:tcPr>
          <w:p w14:paraId="09582C83" w14:textId="77777777" w:rsidR="004B649D" w:rsidRPr="00E43FCE" w:rsidRDefault="004B649D" w:rsidP="00356CB0">
            <w:pPr>
              <w:pStyle w:val="2-"/>
              <w:rPr>
                <w:color w:val="auto"/>
              </w:rPr>
            </w:pPr>
            <w:r w:rsidRPr="00E43FCE">
              <w:rPr>
                <w:color w:val="auto"/>
              </w:rPr>
              <w:t>[update]</w:t>
            </w:r>
          </w:p>
          <w:p w14:paraId="16B0435B" w14:textId="71A6CFB6" w:rsidR="004B649D" w:rsidRPr="00E43FCE" w:rsidRDefault="004B649D" w:rsidP="00356CB0">
            <w:pPr>
              <w:pStyle w:val="2-"/>
              <w:rPr>
                <w:color w:val="auto"/>
              </w:rPr>
            </w:pPr>
            <w:r w:rsidRPr="00E43FCE">
              <w:rPr>
                <w:color w:val="auto"/>
              </w:rPr>
              <w:t>CHero-&gt;CUpdatePolicyA::update_core()</w:t>
            </w:r>
          </w:p>
          <w:p w14:paraId="0314C285" w14:textId="277B6FF5" w:rsidR="004B649D" w:rsidRPr="00E43FCE" w:rsidRDefault="004B649D" w:rsidP="00356CB0">
            <w:pPr>
              <w:pStyle w:val="2-"/>
              <w:rPr>
                <w:color w:val="auto"/>
              </w:rPr>
            </w:pPr>
            <w:r w:rsidRPr="00E43FCE">
              <w:rPr>
                <w:color w:val="auto"/>
              </w:rPr>
              <w:t>CEnemy-&gt;CUpdatePolicyB::update_core()</w:t>
            </w:r>
          </w:p>
          <w:p w14:paraId="4E770E3B" w14:textId="4582C0C7" w:rsidR="004B649D" w:rsidRPr="00E43FCE" w:rsidRDefault="004B649D" w:rsidP="00356CB0">
            <w:pPr>
              <w:pStyle w:val="2-"/>
              <w:rPr>
                <w:color w:val="auto"/>
              </w:rPr>
            </w:pPr>
            <w:r w:rsidRPr="00E43FCE">
              <w:rPr>
                <w:color w:val="auto"/>
              </w:rPr>
              <w:t>CMissile-&gt;CUpdatePolicyB::update_core()</w:t>
            </w:r>
          </w:p>
          <w:p w14:paraId="4869C3D4" w14:textId="77777777" w:rsidR="004B649D" w:rsidRPr="00E43FCE" w:rsidRDefault="004B649D" w:rsidP="00356CB0">
            <w:pPr>
              <w:pStyle w:val="2-"/>
              <w:rPr>
                <w:color w:val="auto"/>
              </w:rPr>
            </w:pPr>
            <w:r w:rsidRPr="00E43FCE">
              <w:rPr>
                <w:color w:val="auto"/>
              </w:rPr>
              <w:t>[draw]</w:t>
            </w:r>
          </w:p>
          <w:p w14:paraId="1C8A770E" w14:textId="442A63AA" w:rsidR="004B649D" w:rsidRPr="00E43FCE" w:rsidRDefault="004B649D" w:rsidP="00356CB0">
            <w:pPr>
              <w:pStyle w:val="2-"/>
              <w:rPr>
                <w:color w:val="auto"/>
              </w:rPr>
            </w:pPr>
            <w:r w:rsidRPr="00E43FCE">
              <w:rPr>
                <w:color w:val="auto"/>
              </w:rPr>
              <w:t>CHero-&gt;CDrawPolicyA::draw_core()</w:t>
            </w:r>
          </w:p>
          <w:p w14:paraId="0706222A" w14:textId="293E54A4" w:rsidR="004B649D" w:rsidRPr="00E43FCE" w:rsidRDefault="004B649D" w:rsidP="00356CB0">
            <w:pPr>
              <w:pStyle w:val="2-"/>
              <w:rPr>
                <w:color w:val="auto"/>
              </w:rPr>
            </w:pPr>
            <w:r w:rsidRPr="00E43FCE">
              <w:rPr>
                <w:color w:val="auto"/>
              </w:rPr>
              <w:t>CEnemy-&gt;CDrawPolicyA::draw_core()</w:t>
            </w:r>
          </w:p>
          <w:p w14:paraId="11596314" w14:textId="5741CFEC" w:rsidR="004B649D" w:rsidRDefault="004B649D" w:rsidP="00274B5C">
            <w:pPr>
              <w:pStyle w:val="2-"/>
            </w:pPr>
            <w:r w:rsidRPr="00E43FCE">
              <w:rPr>
                <w:color w:val="auto"/>
              </w:rPr>
              <w:t>CMissile-&gt;CDrawPolicyB::draw_core()</w:t>
            </w:r>
          </w:p>
        </w:tc>
      </w:tr>
    </w:tbl>
    <w:p w14:paraId="5129D239" w14:textId="276771DC" w:rsidR="008874D5" w:rsidRDefault="008874D5" w:rsidP="008874D5">
      <w:pPr>
        <w:pStyle w:val="a9"/>
        <w:spacing w:beforeLines="50" w:before="180"/>
        <w:ind w:leftChars="50" w:left="105" w:firstLineChars="85" w:firstLine="178"/>
      </w:pPr>
      <w:r>
        <w:rPr>
          <w:rFonts w:hint="eastAsia"/>
        </w:rPr>
        <w:t>なお、各ポリシークラスのメンバー関数が</w:t>
      </w:r>
      <w:r>
        <w:rPr>
          <w:rFonts w:hint="eastAsia"/>
        </w:rPr>
        <w:t xml:space="preserve"> template </w:t>
      </w:r>
      <w:r>
        <w:rPr>
          <w:rFonts w:hint="eastAsia"/>
        </w:rPr>
        <w:t>になるため、</w:t>
      </w:r>
      <w:r>
        <w:rPr>
          <w:rFonts w:hint="eastAsia"/>
        </w:rPr>
        <w:t xml:space="preserve">getName() </w:t>
      </w:r>
      <w:r>
        <w:rPr>
          <w:rFonts w:hint="eastAsia"/>
        </w:rPr>
        <w:t>の</w:t>
      </w:r>
      <w:r>
        <w:rPr>
          <w:rFonts w:hint="eastAsia"/>
        </w:rPr>
        <w:t>virtual</w:t>
      </w:r>
      <w:r>
        <w:rPr>
          <w:rFonts w:hint="eastAsia"/>
        </w:rPr>
        <w:t>をやめることと引き換えに、プログラムサイズが大きくなっている点に注意。</w:t>
      </w:r>
      <w:r w:rsidR="006A3184">
        <w:rPr>
          <w:rFonts w:hint="eastAsia"/>
        </w:rPr>
        <w:t>処理速度</w:t>
      </w:r>
      <w:r>
        <w:rPr>
          <w:rFonts w:hint="eastAsia"/>
        </w:rPr>
        <w:t>は上がっている。</w:t>
      </w:r>
    </w:p>
    <w:p w14:paraId="51FC5F60" w14:textId="7D1F6C16" w:rsidR="00D25508" w:rsidRDefault="00D25508" w:rsidP="00D25508">
      <w:pPr>
        <w:pStyle w:val="2"/>
      </w:pPr>
      <w:bookmarkStart w:id="34" w:name="_Toc378965783"/>
      <w:r>
        <w:rPr>
          <w:rFonts w:hint="eastAsia"/>
        </w:rPr>
        <w:t>テ</w:t>
      </w:r>
      <w:r>
        <w:t>ンプレートクラスによる動的な多態性（</w:t>
      </w:r>
      <w:r>
        <w:rPr>
          <w:rFonts w:hint="eastAsia"/>
        </w:rPr>
        <w:t>vtable</w:t>
      </w:r>
      <w:r w:rsidR="0007332C">
        <w:fldChar w:fldCharType="begin"/>
      </w:r>
      <w:r w:rsidR="0007332C">
        <w:instrText xml:space="preserve"> XE "</w:instrText>
      </w:r>
      <w:r w:rsidR="0007332C">
        <w:rPr>
          <w:rFonts w:hint="eastAsia"/>
        </w:rPr>
        <w:instrText>v</w:instrText>
      </w:r>
      <w:r w:rsidR="0007332C">
        <w:instrText>table" \y “</w:instrText>
      </w:r>
      <w:r w:rsidR="0007332C">
        <w:rPr>
          <w:rFonts w:hint="eastAsia"/>
        </w:rPr>
        <w:instrText>v</w:instrText>
      </w:r>
      <w:r w:rsidR="0007332C">
        <w:instrText xml:space="preserve">table” </w:instrText>
      </w:r>
      <w:r w:rsidR="0007332C">
        <w:fldChar w:fldCharType="end"/>
      </w:r>
      <w:r>
        <w:rPr>
          <w:rFonts w:hint="eastAsia"/>
        </w:rPr>
        <w:t>の独自実装</w:t>
      </w:r>
      <w:r>
        <w:t>）</w:t>
      </w:r>
      <w:bookmarkEnd w:id="34"/>
    </w:p>
    <w:p w14:paraId="59E3C57B" w14:textId="38CF2F06" w:rsidR="00D25508" w:rsidRDefault="00D25508" w:rsidP="00D25508">
      <w:pPr>
        <w:pStyle w:val="a9"/>
        <w:ind w:firstLine="283"/>
      </w:pPr>
      <w:r>
        <w:t>ここまで来ると、もう</w:t>
      </w:r>
      <w:r>
        <w:rPr>
          <w:rFonts w:hint="eastAsia"/>
        </w:rPr>
        <w:t xml:space="preserve"> virtual </w:t>
      </w:r>
      <w:r>
        <w:rPr>
          <w:rFonts w:hint="eastAsia"/>
        </w:rPr>
        <w:t>を完全に廃止した上で、動的な多態性も実現出来ないかと考えるが、</w:t>
      </w:r>
      <w:r>
        <w:rPr>
          <w:rFonts w:hint="eastAsia"/>
        </w:rPr>
        <w:t>vtable</w:t>
      </w:r>
      <w:r>
        <w:rPr>
          <w:rFonts w:hint="eastAsia"/>
        </w:rPr>
        <w:t>と同じ仕組みを独自に実装することになる。</w:t>
      </w:r>
    </w:p>
    <w:p w14:paraId="20B01B4E" w14:textId="77777777" w:rsidR="002B098C" w:rsidRDefault="00D25508" w:rsidP="00D25508">
      <w:pPr>
        <w:pStyle w:val="a9"/>
        <w:ind w:firstLine="283"/>
      </w:pPr>
      <w:r>
        <w:t>v</w:t>
      </w:r>
      <w:r>
        <w:rPr>
          <w:rFonts w:hint="eastAsia"/>
        </w:rPr>
        <w:t>table</w:t>
      </w:r>
      <w:r>
        <w:rPr>
          <w:rFonts w:hint="eastAsia"/>
        </w:rPr>
        <w:t>の独自実装はあらゆる面で効果的ではないので、行わないことが賢明である。「あらゆる面で」とは、処理速度、データサイズ、プログラムサイズ、コーディングの手間・可</w:t>
      </w:r>
      <w:r>
        <w:rPr>
          <w:rFonts w:hint="eastAsia"/>
        </w:rPr>
        <w:lastRenderedPageBreak/>
        <w:t>読性の面である。</w:t>
      </w:r>
    </w:p>
    <w:p w14:paraId="6555A294" w14:textId="77777777" w:rsidR="002B098C" w:rsidRDefault="00D25508" w:rsidP="00D25508">
      <w:pPr>
        <w:pStyle w:val="a9"/>
        <w:ind w:firstLine="283"/>
      </w:pPr>
      <w:r>
        <w:rPr>
          <w:rFonts w:hint="eastAsia"/>
        </w:rPr>
        <w:t>わずかな利点としては、クラス／構造体への暗黙的なメンバー追加が発生しないので、完全に</w:t>
      </w:r>
      <w:r w:rsidR="002B098C">
        <w:rPr>
          <w:rFonts w:hint="eastAsia"/>
        </w:rPr>
        <w:t>自分で状態を把握できることと、「</w:t>
      </w:r>
      <w:r w:rsidR="002B098C">
        <w:rPr>
          <w:rFonts w:hint="eastAsia"/>
        </w:rPr>
        <w:t>override</w:t>
      </w:r>
      <w:r w:rsidR="002B098C">
        <w:rPr>
          <w:rFonts w:hint="eastAsia"/>
        </w:rPr>
        <w:t>したつもりがされていなかった」という事故を防ぐことができるぐらいである。</w:t>
      </w:r>
    </w:p>
    <w:p w14:paraId="7F4BC441" w14:textId="1A4F89FB" w:rsidR="00D25508" w:rsidRDefault="002B098C" w:rsidP="00D25508">
      <w:pPr>
        <w:pStyle w:val="a9"/>
        <w:ind w:firstLine="283"/>
      </w:pPr>
      <w:r>
        <w:rPr>
          <w:rFonts w:hint="eastAsia"/>
        </w:rPr>
        <w:t>後者の「</w:t>
      </w:r>
      <w:r>
        <w:rPr>
          <w:rFonts w:hint="eastAsia"/>
        </w:rPr>
        <w:t>override</w:t>
      </w:r>
      <w:r>
        <w:rPr>
          <w:rFonts w:hint="eastAsia"/>
        </w:rPr>
        <w:t>」</w:t>
      </w:r>
      <w:r w:rsidR="0007332C">
        <w:fldChar w:fldCharType="begin"/>
      </w:r>
      <w:r w:rsidR="0007332C">
        <w:instrText xml:space="preserve"> XE "</w:instrText>
      </w:r>
      <w:r w:rsidR="0007332C">
        <w:rPr>
          <w:rFonts w:hint="eastAsia"/>
        </w:rPr>
        <w:instrText>o</w:instrText>
      </w:r>
      <w:r w:rsidR="0007332C">
        <w:instrText>verride" \y “</w:instrText>
      </w:r>
      <w:r w:rsidR="0007332C">
        <w:rPr>
          <w:rFonts w:hint="eastAsia"/>
        </w:rPr>
        <w:instrText>o</w:instrText>
      </w:r>
      <w:r w:rsidR="0007332C">
        <w:instrText xml:space="preserve">verride” </w:instrText>
      </w:r>
      <w:r w:rsidR="0007332C">
        <w:fldChar w:fldCharType="end"/>
      </w:r>
      <w:r>
        <w:rPr>
          <w:rFonts w:hint="eastAsia"/>
        </w:rPr>
        <w:t>の問題は、</w:t>
      </w:r>
      <w:r>
        <w:rPr>
          <w:rFonts w:hint="eastAsia"/>
        </w:rPr>
        <w:t>C++11</w:t>
      </w:r>
      <w:r>
        <w:rPr>
          <w:rFonts w:hint="eastAsia"/>
        </w:rPr>
        <w:t>仕様からは</w:t>
      </w:r>
      <w:r>
        <w:rPr>
          <w:rFonts w:hint="eastAsia"/>
        </w:rPr>
        <w:t xml:space="preserve"> override </w:t>
      </w:r>
      <w:r>
        <w:rPr>
          <w:rFonts w:hint="eastAsia"/>
        </w:rPr>
        <w:t>キーワードを使用する事で対処できる。</w:t>
      </w:r>
    </w:p>
    <w:p w14:paraId="51C75D10" w14:textId="4E2AC618" w:rsidR="002B098C" w:rsidRDefault="002B098C" w:rsidP="002B098C">
      <w:pPr>
        <w:pStyle w:val="a9"/>
        <w:keepNext/>
        <w:widowControl/>
        <w:spacing w:beforeLines="50" w:before="180"/>
        <w:ind w:firstLine="283"/>
      </w:pPr>
      <w:r>
        <w:t>参考までに、</w:t>
      </w:r>
      <w:r>
        <w:rPr>
          <w:rFonts w:hint="eastAsia"/>
        </w:rPr>
        <w:t>vtable</w:t>
      </w:r>
      <w:r>
        <w:rPr>
          <w:rFonts w:hint="eastAsia"/>
        </w:rPr>
        <w:t>を独自実装した場合のサンプルを示す。どれぐらい「使えないか」が理解できる。なお、テンプレートは全く使っていない。</w:t>
      </w:r>
    </w:p>
    <w:p w14:paraId="0A0ED4E2" w14:textId="16280778" w:rsidR="002B098C" w:rsidRDefault="002B098C" w:rsidP="002B098C">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C3FFBED" w14:textId="77777777" w:rsidTr="00745FC0">
        <w:tc>
          <w:tcPr>
            <w:tcW w:w="8494" w:type="dxa"/>
          </w:tcPr>
          <w:p w14:paraId="735F4CDA" w14:textId="77777777" w:rsidR="002B098C" w:rsidRPr="002B098C" w:rsidRDefault="002B098C" w:rsidP="002B098C">
            <w:pPr>
              <w:pStyle w:val="2-"/>
              <w:rPr>
                <w:color w:val="00B050"/>
              </w:rPr>
            </w:pPr>
            <w:r w:rsidRPr="002B098C">
              <w:rPr>
                <w:color w:val="00B050"/>
              </w:rPr>
              <w:t>//----------</w:t>
            </w:r>
          </w:p>
          <w:p w14:paraId="2A143C9C" w14:textId="77777777" w:rsidR="002B098C" w:rsidRPr="002B098C" w:rsidRDefault="002B098C" w:rsidP="002B098C">
            <w:pPr>
              <w:pStyle w:val="2-"/>
              <w:rPr>
                <w:color w:val="00B050"/>
              </w:rPr>
            </w:pPr>
            <w:r w:rsidRPr="002B098C">
              <w:rPr>
                <w:rFonts w:hint="eastAsia"/>
                <w:color w:val="00B050"/>
              </w:rPr>
              <w:t>//基底クラス</w:t>
            </w:r>
          </w:p>
          <w:p w14:paraId="6565F86C" w14:textId="77777777" w:rsidR="002B098C" w:rsidRDefault="002B098C" w:rsidP="002B098C">
            <w:pPr>
              <w:pStyle w:val="2-"/>
            </w:pPr>
            <w:r>
              <w:t>class CBase</w:t>
            </w:r>
          </w:p>
          <w:p w14:paraId="13F83994" w14:textId="77777777" w:rsidR="002B098C" w:rsidRDefault="002B098C" w:rsidP="002B098C">
            <w:pPr>
              <w:pStyle w:val="2-"/>
            </w:pPr>
            <w:r>
              <w:t>{</w:t>
            </w:r>
          </w:p>
          <w:p w14:paraId="34C59D49" w14:textId="77777777" w:rsidR="002B098C" w:rsidRDefault="002B098C" w:rsidP="002B098C">
            <w:pPr>
              <w:pStyle w:val="2-"/>
            </w:pPr>
            <w:r>
              <w:rPr>
                <w:rFonts w:hint="eastAsia"/>
              </w:rPr>
              <w:tab/>
            </w:r>
            <w:r w:rsidRPr="002B098C">
              <w:rPr>
                <w:rFonts w:hint="eastAsia"/>
                <w:color w:val="00B050"/>
              </w:rPr>
              <w:t>//----------仮想関数テーブル準備（基底クラスだけに必要）----------</w:t>
            </w:r>
          </w:p>
          <w:p w14:paraId="1C2FCE0B" w14:textId="77777777" w:rsidR="002B098C" w:rsidRDefault="002B098C" w:rsidP="002B098C">
            <w:pPr>
              <w:pStyle w:val="2-"/>
            </w:pPr>
            <w:r>
              <w:t>protected:</w:t>
            </w:r>
          </w:p>
          <w:p w14:paraId="71002B46" w14:textId="77777777" w:rsidR="002B098C" w:rsidRPr="002B098C" w:rsidRDefault="002B098C" w:rsidP="002B098C">
            <w:pPr>
              <w:pStyle w:val="2-"/>
              <w:rPr>
                <w:color w:val="00B050"/>
              </w:rPr>
            </w:pPr>
            <w:r>
              <w:rPr>
                <w:rFonts w:hint="eastAsia"/>
              </w:rPr>
              <w:tab/>
            </w:r>
            <w:r w:rsidRPr="002B098C">
              <w:rPr>
                <w:rFonts w:hint="eastAsia"/>
                <w:color w:val="00B050"/>
              </w:rPr>
              <w:t>//仮想関数テーブル構造体定義</w:t>
            </w:r>
          </w:p>
          <w:p w14:paraId="2E890DDF" w14:textId="77777777" w:rsidR="002B098C" w:rsidRDefault="002B098C" w:rsidP="002B098C">
            <w:pPr>
              <w:pStyle w:val="2-"/>
            </w:pPr>
            <w:r>
              <w:tab/>
              <w:t>struct VTABLE</w:t>
            </w:r>
          </w:p>
          <w:p w14:paraId="5AE5FE26" w14:textId="77777777" w:rsidR="002B098C" w:rsidRDefault="002B098C" w:rsidP="002B098C">
            <w:pPr>
              <w:pStyle w:val="2-"/>
            </w:pPr>
            <w:r>
              <w:tab/>
              <w:t>{</w:t>
            </w:r>
          </w:p>
          <w:p w14:paraId="4453E55A"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//static関数ポインターのテーブル ※thisポインターを受け取るため、必ず第一引数は void* 型</w:t>
            </w:r>
          </w:p>
          <w:p w14:paraId="61927699" w14:textId="77777777" w:rsidR="002B098C" w:rsidRDefault="002B098C" w:rsidP="002B098C">
            <w:pPr>
              <w:pStyle w:val="2-"/>
            </w:pPr>
            <w:r>
              <w:tab/>
            </w:r>
            <w:r>
              <w:tab/>
              <w:t>void(*v_methodA)(void*);</w:t>
            </w:r>
          </w:p>
          <w:p w14:paraId="4ADCC1AB" w14:textId="77777777" w:rsidR="002B098C" w:rsidRDefault="002B098C" w:rsidP="002B098C">
            <w:pPr>
              <w:pStyle w:val="2-"/>
            </w:pPr>
            <w:r>
              <w:tab/>
            </w:r>
            <w:r>
              <w:tab/>
              <w:t>int(*v_methodB)(void*);</w:t>
            </w:r>
          </w:p>
          <w:p w14:paraId="11FEA127" w14:textId="77777777" w:rsidR="002B098C" w:rsidRDefault="002B098C" w:rsidP="002B098C">
            <w:pPr>
              <w:pStyle w:val="2-"/>
            </w:pPr>
            <w:r>
              <w:tab/>
            </w:r>
            <w:r>
              <w:tab/>
              <w:t>int(*v_methodC)(void*, int, char);</w:t>
            </w:r>
          </w:p>
          <w:p w14:paraId="70791B73" w14:textId="77777777" w:rsidR="002B098C" w:rsidRDefault="002B098C" w:rsidP="002B098C">
            <w:pPr>
              <w:pStyle w:val="2-"/>
            </w:pPr>
            <w:r>
              <w:tab/>
              <w:t>};</w:t>
            </w:r>
          </w:p>
          <w:p w14:paraId="711EF326" w14:textId="77777777" w:rsidR="002B098C" w:rsidRDefault="002B098C" w:rsidP="002B098C">
            <w:pPr>
              <w:pStyle w:val="2-"/>
            </w:pPr>
            <w:r>
              <w:t>public:</w:t>
            </w:r>
          </w:p>
          <w:p w14:paraId="4B62FA0E" w14:textId="77777777" w:rsidR="002B098C" w:rsidRPr="002B098C" w:rsidRDefault="002B098C" w:rsidP="002B098C">
            <w:pPr>
              <w:pStyle w:val="2-"/>
              <w:rPr>
                <w:color w:val="00B050"/>
              </w:rPr>
            </w:pPr>
            <w:r>
              <w:rPr>
                <w:rFonts w:hint="eastAsia"/>
              </w:rPr>
              <w:tab/>
            </w:r>
            <w:r w:rsidRPr="002B098C">
              <w:rPr>
                <w:rFonts w:hint="eastAsia"/>
                <w:color w:val="00B050"/>
              </w:rPr>
              <w:t>//仮想関数呼び出しテーブル構造体定義</w:t>
            </w:r>
          </w:p>
          <w:p w14:paraId="2F1FD1AA" w14:textId="77777777" w:rsidR="002B098C" w:rsidRDefault="002B098C" w:rsidP="002B098C">
            <w:pPr>
              <w:pStyle w:val="2-"/>
            </w:pPr>
            <w:r>
              <w:tab/>
              <w:t>struct CALL_TABLE</w:t>
            </w:r>
          </w:p>
          <w:p w14:paraId="72BB33C8" w14:textId="77777777" w:rsidR="002B098C" w:rsidRDefault="002B098C" w:rsidP="002B098C">
            <w:pPr>
              <w:pStyle w:val="2-"/>
            </w:pPr>
            <w:r>
              <w:tab/>
              <w:t>{</w:t>
            </w:r>
          </w:p>
          <w:p w14:paraId="18B349CF" w14:textId="77777777" w:rsidR="002B098C" w:rsidRPr="002B098C" w:rsidRDefault="002B098C" w:rsidP="002B098C">
            <w:pPr>
              <w:pStyle w:val="2-"/>
              <w:rPr>
                <w:color w:val="00B050"/>
              </w:rPr>
            </w:pPr>
            <w:r>
              <w:rPr>
                <w:rFonts w:hint="eastAsia"/>
              </w:rPr>
              <w:tab/>
            </w:r>
            <w:r>
              <w:rPr>
                <w:rFonts w:hint="eastAsia"/>
              </w:rPr>
              <w:tab/>
            </w:r>
            <w:r w:rsidRPr="002B098C">
              <w:rPr>
                <w:rFonts w:hint="eastAsia"/>
                <w:color w:val="00B050"/>
              </w:rPr>
              <w:t>//【仮想関数対象】通常メソッドと同じ名前と引数のメソッドを定義し、</w:t>
            </w:r>
          </w:p>
          <w:p w14:paraId="12BE755F" w14:textId="0A37FB4B" w:rsidR="002B098C" w:rsidRPr="002B098C" w:rsidRDefault="002B098C" w:rsidP="002B098C">
            <w:pPr>
              <w:pStyle w:val="2-"/>
              <w:rPr>
                <w:color w:val="00B050"/>
              </w:rPr>
            </w:pPr>
            <w:r w:rsidRPr="002B098C">
              <w:rPr>
                <w:color w:val="00B050"/>
              </w:rPr>
              <w:tab/>
            </w:r>
            <w:r w:rsidRPr="002B098C">
              <w:rPr>
                <w:color w:val="00B050"/>
              </w:rPr>
              <w:tab/>
            </w:r>
            <w:r w:rsidRPr="002B098C">
              <w:rPr>
                <w:rFonts w:hint="eastAsia"/>
                <w:color w:val="00B050"/>
              </w:rPr>
              <w:t>//仮想関数テーブルのメソッドを this ポインター付きで呼び出す</w:t>
            </w:r>
          </w:p>
          <w:p w14:paraId="2FA97EC7" w14:textId="77777777" w:rsidR="002B098C" w:rsidRDefault="002B098C" w:rsidP="002B098C">
            <w:pPr>
              <w:pStyle w:val="2-"/>
            </w:pPr>
            <w:r>
              <w:tab/>
            </w:r>
            <w:r>
              <w:tab/>
              <w:t>void methodA(){ m_vtable-&gt;v_methodA(m_this); }</w:t>
            </w:r>
          </w:p>
          <w:p w14:paraId="147153CA" w14:textId="77777777" w:rsidR="002B098C" w:rsidRDefault="002B098C" w:rsidP="002B098C">
            <w:pPr>
              <w:pStyle w:val="2-"/>
            </w:pPr>
            <w:r>
              <w:tab/>
            </w:r>
            <w:r>
              <w:tab/>
              <w:t>int methodB(){ return m_vtable-&gt;v_methodB(m_this); }</w:t>
            </w:r>
          </w:p>
          <w:p w14:paraId="5AA82866" w14:textId="77777777" w:rsidR="002B098C" w:rsidRDefault="002B098C" w:rsidP="002B098C">
            <w:pPr>
              <w:pStyle w:val="2-"/>
            </w:pPr>
            <w:r>
              <w:tab/>
            </w:r>
            <w:r>
              <w:tab/>
              <w:t>int methodC(int par1, char par2){ return m_vtable-&gt;v_methodC(m_this, par1, par2); }</w:t>
            </w:r>
          </w:p>
          <w:p w14:paraId="0022BDDB" w14:textId="77777777" w:rsidR="002B098C" w:rsidRDefault="002B098C" w:rsidP="002B098C">
            <w:pPr>
              <w:pStyle w:val="2-"/>
            </w:pPr>
            <w:r>
              <w:rPr>
                <w:rFonts w:hint="eastAsia"/>
              </w:rPr>
              <w:tab/>
            </w:r>
            <w:r>
              <w:rPr>
                <w:rFonts w:hint="eastAsia"/>
              </w:rPr>
              <w:tab/>
              <w:t>//コンストラクタ</w:t>
            </w:r>
          </w:p>
          <w:p w14:paraId="4FDA2425" w14:textId="77777777" w:rsidR="002B098C" w:rsidRDefault="002B098C" w:rsidP="002B098C">
            <w:pPr>
              <w:pStyle w:val="2-"/>
            </w:pPr>
            <w:r>
              <w:tab/>
            </w:r>
            <w:r>
              <w:tab/>
              <w:t>CALL_TABLE(void* this_, VTABLE* vtable) :</w:t>
            </w:r>
          </w:p>
          <w:p w14:paraId="7EA97203" w14:textId="77777777" w:rsidR="002B098C" w:rsidRDefault="002B098C" w:rsidP="002B098C">
            <w:pPr>
              <w:pStyle w:val="2-"/>
            </w:pPr>
            <w:r>
              <w:tab/>
            </w:r>
            <w:r>
              <w:tab/>
            </w:r>
            <w:r>
              <w:tab/>
              <w:t>m_this(this_),</w:t>
            </w:r>
          </w:p>
          <w:p w14:paraId="4587CBC2" w14:textId="77777777" w:rsidR="002B098C" w:rsidRDefault="002B098C" w:rsidP="002B098C">
            <w:pPr>
              <w:pStyle w:val="2-"/>
            </w:pPr>
            <w:r>
              <w:tab/>
            </w:r>
            <w:r>
              <w:tab/>
            </w:r>
            <w:r>
              <w:tab/>
              <w:t>m_vtable(vtable)</w:t>
            </w:r>
          </w:p>
          <w:p w14:paraId="05A0B642" w14:textId="77777777" w:rsidR="002B098C" w:rsidRDefault="002B098C" w:rsidP="002B098C">
            <w:pPr>
              <w:pStyle w:val="2-"/>
            </w:pPr>
            <w:r>
              <w:tab/>
            </w:r>
            <w:r>
              <w:tab/>
              <w:t>{}</w:t>
            </w:r>
          </w:p>
          <w:p w14:paraId="017CC138" w14:textId="77777777" w:rsidR="002B098C" w:rsidRDefault="002B098C" w:rsidP="002B098C">
            <w:pPr>
              <w:pStyle w:val="2-"/>
            </w:pPr>
            <w:r>
              <w:tab/>
              <w:t>private:</w:t>
            </w:r>
          </w:p>
          <w:p w14:paraId="2A0D4083" w14:textId="77777777" w:rsidR="002B098C" w:rsidRDefault="002B098C" w:rsidP="002B098C">
            <w:pPr>
              <w:pStyle w:val="2-"/>
            </w:pPr>
            <w:r>
              <w:rPr>
                <w:rFonts w:hint="eastAsia"/>
              </w:rPr>
              <w:tab/>
            </w:r>
            <w:r>
              <w:rPr>
                <w:rFonts w:hint="eastAsia"/>
              </w:rPr>
              <w:tab/>
            </w:r>
            <w:r w:rsidRPr="002B098C">
              <w:rPr>
                <w:rFonts w:hint="eastAsia"/>
                <w:color w:val="00B050"/>
              </w:rPr>
              <w:t>//フィールド</w:t>
            </w:r>
          </w:p>
          <w:p w14:paraId="597099C9" w14:textId="77777777" w:rsidR="002B098C" w:rsidRPr="002B098C" w:rsidRDefault="002B098C" w:rsidP="002B098C">
            <w:pPr>
              <w:pStyle w:val="2-"/>
              <w:rPr>
                <w:color w:val="00B050"/>
              </w:rPr>
            </w:pPr>
            <w:r>
              <w:rPr>
                <w:rFonts w:hint="eastAsia"/>
              </w:rPr>
              <w:tab/>
            </w:r>
            <w:r>
              <w:rPr>
                <w:rFonts w:hint="eastAsia"/>
              </w:rPr>
              <w:tab/>
              <w:t xml:space="preserve">void* m_this;    </w:t>
            </w:r>
            <w:r w:rsidRPr="002B098C">
              <w:rPr>
                <w:rFonts w:hint="eastAsia"/>
                <w:color w:val="00B050"/>
              </w:rPr>
              <w:t>//this ポインター</w:t>
            </w:r>
          </w:p>
          <w:p w14:paraId="4FC8A233" w14:textId="77777777" w:rsidR="002B098C" w:rsidRDefault="002B098C" w:rsidP="002B098C">
            <w:pPr>
              <w:pStyle w:val="2-"/>
            </w:pPr>
            <w:r>
              <w:rPr>
                <w:rFonts w:hint="eastAsia"/>
              </w:rPr>
              <w:tab/>
            </w:r>
            <w:r>
              <w:rPr>
                <w:rFonts w:hint="eastAsia"/>
              </w:rPr>
              <w:tab/>
              <w:t>VTABLE* m_vtable;</w:t>
            </w:r>
            <w:r w:rsidRPr="002B098C">
              <w:rPr>
                <w:rFonts w:hint="eastAsia"/>
                <w:color w:val="00B050"/>
              </w:rPr>
              <w:t>//仮想関数テーブル</w:t>
            </w:r>
          </w:p>
          <w:p w14:paraId="5F036F85" w14:textId="77777777" w:rsidR="002B098C" w:rsidRDefault="002B098C" w:rsidP="002B098C">
            <w:pPr>
              <w:pStyle w:val="2-"/>
            </w:pPr>
            <w:r>
              <w:tab/>
              <w:t>};</w:t>
            </w:r>
          </w:p>
          <w:p w14:paraId="21DA17DC" w14:textId="77777777" w:rsidR="002B098C" w:rsidRDefault="002B098C" w:rsidP="002B098C">
            <w:pPr>
              <w:pStyle w:val="2-"/>
            </w:pPr>
            <w:r>
              <w:t>public:</w:t>
            </w:r>
          </w:p>
          <w:p w14:paraId="46D224E5" w14:textId="77777777" w:rsidR="002B098C" w:rsidRPr="002B098C" w:rsidRDefault="002B098C" w:rsidP="002B098C">
            <w:pPr>
              <w:pStyle w:val="2-"/>
              <w:rPr>
                <w:color w:val="00B050"/>
              </w:rPr>
            </w:pPr>
            <w:r>
              <w:rPr>
                <w:rFonts w:hint="eastAsia"/>
              </w:rPr>
              <w:tab/>
            </w:r>
            <w:r w:rsidRPr="002B098C">
              <w:rPr>
                <w:rFonts w:hint="eastAsia"/>
                <w:color w:val="00B050"/>
              </w:rPr>
              <w:t>//アクセッサ</w:t>
            </w:r>
          </w:p>
          <w:p w14:paraId="06DE3418" w14:textId="77777777" w:rsidR="002B098C" w:rsidRDefault="002B098C" w:rsidP="002B098C">
            <w:pPr>
              <w:pStyle w:val="2-"/>
            </w:pPr>
            <w:r>
              <w:rPr>
                <w:rFonts w:hint="eastAsia"/>
              </w:rPr>
              <w:tab/>
              <w:t xml:space="preserve">CALL_TABLE&amp; getCallTable() { return m_callTable; } </w:t>
            </w:r>
            <w:r w:rsidRPr="002B098C">
              <w:rPr>
                <w:rFonts w:hint="eastAsia"/>
                <w:color w:val="00B050"/>
              </w:rPr>
              <w:t>//仮想関数呼び出しテーブル取得</w:t>
            </w:r>
          </w:p>
          <w:p w14:paraId="15813A76" w14:textId="77777777" w:rsidR="002B098C" w:rsidRDefault="002B098C" w:rsidP="002B098C">
            <w:pPr>
              <w:pStyle w:val="2-"/>
            </w:pPr>
            <w:r>
              <w:t>protected:</w:t>
            </w:r>
          </w:p>
          <w:p w14:paraId="19AC8E1F" w14:textId="77777777" w:rsidR="002B098C" w:rsidRDefault="002B098C" w:rsidP="002B098C">
            <w:pPr>
              <w:pStyle w:val="2-"/>
            </w:pPr>
            <w:r>
              <w:rPr>
                <w:rFonts w:hint="eastAsia"/>
              </w:rPr>
              <w:tab/>
            </w:r>
            <w:r w:rsidRPr="002B098C">
              <w:rPr>
                <w:rFonts w:hint="eastAsia"/>
                <w:color w:val="00B050"/>
              </w:rPr>
              <w:t>//フィールド</w:t>
            </w:r>
          </w:p>
          <w:p w14:paraId="0BD4F928" w14:textId="77777777" w:rsidR="002B098C" w:rsidRPr="002B098C" w:rsidRDefault="002B098C" w:rsidP="002B098C">
            <w:pPr>
              <w:pStyle w:val="2-"/>
              <w:rPr>
                <w:color w:val="00B050"/>
              </w:rPr>
            </w:pPr>
            <w:r>
              <w:rPr>
                <w:rFonts w:hint="eastAsia"/>
              </w:rPr>
              <w:tab/>
              <w:t>CALL_TABLE m_callTable;</w:t>
            </w:r>
            <w:r w:rsidRPr="002B098C">
              <w:rPr>
                <w:rFonts w:hint="eastAsia"/>
                <w:color w:val="00B050"/>
              </w:rPr>
              <w:t>//仮想関数呼び出しテーブル</w:t>
            </w:r>
          </w:p>
          <w:p w14:paraId="0467285C" w14:textId="77777777" w:rsidR="002B098C" w:rsidRDefault="002B098C" w:rsidP="002B098C">
            <w:pPr>
              <w:pStyle w:val="2-"/>
            </w:pPr>
            <w:r>
              <w:t>protected:</w:t>
            </w:r>
          </w:p>
          <w:p w14:paraId="04840713" w14:textId="77777777" w:rsidR="002B098C" w:rsidRDefault="002B098C" w:rsidP="002B098C">
            <w:pPr>
              <w:pStyle w:val="2-"/>
            </w:pPr>
            <w:r>
              <w:rPr>
                <w:rFonts w:hint="eastAsia"/>
              </w:rPr>
              <w:tab/>
            </w:r>
            <w:r w:rsidRPr="002B098C">
              <w:rPr>
                <w:rFonts w:hint="eastAsia"/>
                <w:color w:val="00B050"/>
              </w:rPr>
              <w:t>//コンストラクタ</w:t>
            </w:r>
          </w:p>
          <w:p w14:paraId="5810197A" w14:textId="77777777" w:rsidR="002B098C" w:rsidRDefault="002B098C" w:rsidP="002B098C">
            <w:pPr>
              <w:pStyle w:val="2-"/>
            </w:pPr>
            <w:r>
              <w:rPr>
                <w:rFonts w:hint="eastAsia"/>
              </w:rPr>
              <w:tab/>
              <w:t xml:space="preserve">CBase(VTABLE* vtable) :                          </w:t>
            </w:r>
            <w:r w:rsidRPr="002B098C">
              <w:rPr>
                <w:rFonts w:hint="eastAsia"/>
                <w:color w:val="00B050"/>
              </w:rPr>
              <w:t xml:space="preserve"> //子クラス用に、パラメータを受け取るコンストラクタも用意</w:t>
            </w:r>
          </w:p>
          <w:p w14:paraId="7CAE3249" w14:textId="77777777" w:rsidR="002B098C" w:rsidRDefault="002B098C" w:rsidP="002B098C">
            <w:pPr>
              <w:pStyle w:val="2-"/>
            </w:pPr>
            <w:r>
              <w:rPr>
                <w:rFonts w:hint="eastAsia"/>
              </w:rPr>
              <w:tab/>
            </w:r>
            <w:r>
              <w:rPr>
                <w:rFonts w:hint="eastAsia"/>
              </w:rPr>
              <w:tab/>
              <w:t xml:space="preserve">m_callTable(static_cast&lt;void*&gt;(this), vtable) </w:t>
            </w:r>
            <w:r w:rsidRPr="002B098C">
              <w:rPr>
                <w:rFonts w:hint="eastAsia"/>
                <w:color w:val="00B050"/>
              </w:rPr>
              <w:t>//必ず仮想関数呼び出しテーブルを初期化する</w:t>
            </w:r>
          </w:p>
          <w:p w14:paraId="41CC19F9" w14:textId="77777777" w:rsidR="002B098C" w:rsidRDefault="002B098C" w:rsidP="002B098C">
            <w:pPr>
              <w:pStyle w:val="2-"/>
            </w:pPr>
            <w:r>
              <w:tab/>
              <w:t>{}</w:t>
            </w:r>
          </w:p>
          <w:p w14:paraId="4E0D3E3F" w14:textId="77777777" w:rsidR="002B098C" w:rsidRDefault="002B098C" w:rsidP="002B098C">
            <w:pPr>
              <w:pStyle w:val="2-"/>
            </w:pPr>
          </w:p>
          <w:p w14:paraId="6D19DA17"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13D09114" w14:textId="77777777" w:rsidR="002B098C" w:rsidRDefault="002B098C" w:rsidP="002B098C">
            <w:pPr>
              <w:pStyle w:val="2-"/>
            </w:pPr>
            <w:r>
              <w:t>public:</w:t>
            </w:r>
          </w:p>
          <w:p w14:paraId="435A7552" w14:textId="77777777" w:rsidR="002B098C" w:rsidRDefault="002B098C" w:rsidP="002B098C">
            <w:pPr>
              <w:pStyle w:val="2-"/>
            </w:pPr>
            <w:r>
              <w:rPr>
                <w:rFonts w:hint="eastAsia"/>
              </w:rPr>
              <w:tab/>
            </w:r>
            <w:r w:rsidRPr="002B098C">
              <w:rPr>
                <w:rFonts w:hint="eastAsia"/>
                <w:color w:val="00B050"/>
              </w:rPr>
              <w:t>//【仮想関数対象】通常メソッド</w:t>
            </w:r>
          </w:p>
          <w:p w14:paraId="0053A874" w14:textId="77777777" w:rsidR="002B098C" w:rsidRDefault="002B098C" w:rsidP="002B098C">
            <w:pPr>
              <w:pStyle w:val="2-"/>
            </w:pPr>
            <w:r>
              <w:lastRenderedPageBreak/>
              <w:tab/>
              <w:t>void methodA(){ printf("CBase::methoA()\n"); }</w:t>
            </w:r>
          </w:p>
          <w:p w14:paraId="24721F91" w14:textId="77777777" w:rsidR="002B098C" w:rsidRDefault="002B098C" w:rsidP="002B098C">
            <w:pPr>
              <w:pStyle w:val="2-"/>
            </w:pPr>
            <w:r>
              <w:tab/>
              <w:t>int methodB(){ printf("CBase::methoB()\n"); return 0; }</w:t>
            </w:r>
          </w:p>
          <w:p w14:paraId="4931C4B6" w14:textId="77777777" w:rsidR="002B098C" w:rsidRDefault="002B098C" w:rsidP="002B098C">
            <w:pPr>
              <w:pStyle w:val="2-"/>
            </w:pPr>
            <w:r>
              <w:tab/>
              <w:t>int methodC(int par1, char par2){ printf("CBase::methoC(%d, %d)\n", par1, par2); return 0; }</w:t>
            </w:r>
          </w:p>
          <w:p w14:paraId="1554437A" w14:textId="77777777" w:rsidR="002B098C" w:rsidRDefault="002B098C" w:rsidP="002B098C">
            <w:pPr>
              <w:pStyle w:val="2-"/>
            </w:pPr>
            <w:r>
              <w:t>public:</w:t>
            </w:r>
          </w:p>
          <w:p w14:paraId="517000F6"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5CAD4C20" w14:textId="71C1B830"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7F4E594A" w14:textId="77777777" w:rsidR="002B098C" w:rsidRDefault="002B098C" w:rsidP="002B098C">
            <w:pPr>
              <w:pStyle w:val="2-"/>
            </w:pPr>
            <w:r>
              <w:tab/>
              <w:t>static void s_methodA(void* this_){ static_cast&lt;CBase*&gt;(this_)-&gt;methodA(); }</w:t>
            </w:r>
          </w:p>
          <w:p w14:paraId="7BC45AC6" w14:textId="77777777" w:rsidR="002B098C" w:rsidRDefault="002B098C" w:rsidP="002B098C">
            <w:pPr>
              <w:pStyle w:val="2-"/>
            </w:pPr>
            <w:r>
              <w:tab/>
              <w:t>static int s_methodB(void* this_){ return static_cast&lt;CBase*&gt;(this_)-&gt;methodB(); }</w:t>
            </w:r>
          </w:p>
          <w:p w14:paraId="36DB578A" w14:textId="77777777" w:rsidR="002B098C" w:rsidRDefault="002B098C" w:rsidP="002B098C">
            <w:pPr>
              <w:pStyle w:val="2-"/>
            </w:pPr>
            <w:r>
              <w:tab/>
              <w:t>static int s_methodC(void* this_, int par1, char par2){ return static_cast&lt;CBase*&gt;(this_)-&gt;methodC(par1, par2); }</w:t>
            </w:r>
          </w:p>
          <w:p w14:paraId="17BA1B7B" w14:textId="77777777" w:rsidR="002B098C" w:rsidRDefault="002B098C" w:rsidP="002B098C">
            <w:pPr>
              <w:pStyle w:val="2-"/>
            </w:pPr>
            <w:r>
              <w:t>private:</w:t>
            </w:r>
          </w:p>
          <w:p w14:paraId="59BD090F" w14:textId="77777777" w:rsidR="002B098C" w:rsidRDefault="002B098C" w:rsidP="002B098C">
            <w:pPr>
              <w:pStyle w:val="2-"/>
            </w:pPr>
            <w:r>
              <w:rPr>
                <w:rFonts w:hint="eastAsia"/>
              </w:rPr>
              <w:tab/>
            </w:r>
            <w:r w:rsidRPr="002B098C">
              <w:rPr>
                <w:rFonts w:hint="eastAsia"/>
                <w:color w:val="00B050"/>
              </w:rPr>
              <w:t>//staticフィールド</w:t>
            </w:r>
          </w:p>
          <w:p w14:paraId="44117A50"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D8E1E2F" w14:textId="77777777" w:rsidR="002B098C" w:rsidRDefault="002B098C" w:rsidP="002B098C">
            <w:pPr>
              <w:pStyle w:val="2-"/>
            </w:pPr>
          </w:p>
          <w:p w14:paraId="0028EA16"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3CA90EF5" w14:textId="77777777" w:rsidR="002B098C" w:rsidRDefault="002B098C" w:rsidP="002B098C">
            <w:pPr>
              <w:pStyle w:val="2-"/>
            </w:pPr>
            <w:r>
              <w:t>public:</w:t>
            </w:r>
          </w:p>
          <w:p w14:paraId="3CAF92FD" w14:textId="77777777" w:rsidR="002B098C" w:rsidRPr="002B098C" w:rsidRDefault="002B098C" w:rsidP="002B098C">
            <w:pPr>
              <w:pStyle w:val="2-"/>
              <w:rPr>
                <w:color w:val="00B050"/>
              </w:rPr>
            </w:pPr>
            <w:r>
              <w:tab/>
            </w:r>
            <w:r w:rsidRPr="002B098C">
              <w:rPr>
                <w:color w:val="00B050"/>
              </w:rPr>
              <w:t>//.....</w:t>
            </w:r>
          </w:p>
          <w:p w14:paraId="36A6CECD" w14:textId="77777777" w:rsidR="002B098C" w:rsidRDefault="002B098C" w:rsidP="002B098C">
            <w:pPr>
              <w:pStyle w:val="2-"/>
            </w:pPr>
            <w:r>
              <w:tab/>
            </w:r>
          </w:p>
          <w:p w14:paraId="38584E9D" w14:textId="77777777" w:rsidR="002B098C" w:rsidRDefault="002B098C" w:rsidP="002B098C">
            <w:pPr>
              <w:pStyle w:val="2-"/>
            </w:pPr>
            <w:r>
              <w:t>public:</w:t>
            </w:r>
          </w:p>
          <w:p w14:paraId="2ECCA318" w14:textId="77777777" w:rsidR="002B098C" w:rsidRDefault="002B098C" w:rsidP="002B098C">
            <w:pPr>
              <w:pStyle w:val="2-"/>
            </w:pPr>
            <w:r>
              <w:rPr>
                <w:rFonts w:hint="eastAsia"/>
              </w:rPr>
              <w:tab/>
            </w:r>
            <w:r w:rsidRPr="002B098C">
              <w:rPr>
                <w:rFonts w:hint="eastAsia"/>
                <w:color w:val="00B050"/>
              </w:rPr>
              <w:t>//コンストラクタ</w:t>
            </w:r>
          </w:p>
          <w:p w14:paraId="7B99A330" w14:textId="77777777" w:rsidR="002B098C" w:rsidRDefault="002B098C" w:rsidP="002B098C">
            <w:pPr>
              <w:pStyle w:val="2-"/>
            </w:pPr>
            <w:r>
              <w:tab/>
              <w:t>CBase() :</w:t>
            </w:r>
          </w:p>
          <w:p w14:paraId="50164F9D" w14:textId="77777777" w:rsidR="002B098C" w:rsidRDefault="002B098C" w:rsidP="002B098C">
            <w:pPr>
              <w:pStyle w:val="2-"/>
            </w:pPr>
            <w:r>
              <w:rPr>
                <w:rFonts w:hint="eastAsia"/>
              </w:rPr>
              <w:tab/>
            </w:r>
            <w:r>
              <w:rPr>
                <w:rFonts w:hint="eastAsia"/>
              </w:rPr>
              <w:tab/>
              <w:t xml:space="preserve">CBase(&amp;s_vtalble) </w:t>
            </w:r>
            <w:r w:rsidRPr="002B098C">
              <w:rPr>
                <w:rFonts w:hint="eastAsia"/>
                <w:color w:val="00B050"/>
              </w:rPr>
              <w:t>//必ず仮想関数呼び出しテーブルを初期化する（初期化のためのコンストラクタを呼び出す）</w:t>
            </w:r>
          </w:p>
          <w:p w14:paraId="02F91886" w14:textId="77777777" w:rsidR="002B098C" w:rsidRDefault="002B098C" w:rsidP="002B098C">
            <w:pPr>
              <w:pStyle w:val="2-"/>
            </w:pPr>
            <w:r>
              <w:tab/>
              <w:t>{}</w:t>
            </w:r>
          </w:p>
          <w:p w14:paraId="292E8208" w14:textId="77777777" w:rsidR="002B098C" w:rsidRDefault="002B098C" w:rsidP="002B098C">
            <w:pPr>
              <w:pStyle w:val="2-"/>
            </w:pPr>
            <w:r>
              <w:t>};</w:t>
            </w:r>
          </w:p>
          <w:p w14:paraId="783F2CF8" w14:textId="77777777" w:rsidR="002B098C" w:rsidRDefault="002B098C" w:rsidP="002B098C">
            <w:pPr>
              <w:pStyle w:val="2-"/>
            </w:pPr>
          </w:p>
          <w:p w14:paraId="2AAD228D" w14:textId="77777777" w:rsidR="002B098C" w:rsidRPr="002B098C" w:rsidRDefault="002B098C" w:rsidP="002B098C">
            <w:pPr>
              <w:pStyle w:val="2-"/>
              <w:rPr>
                <w:color w:val="00B050"/>
              </w:rPr>
            </w:pPr>
            <w:r w:rsidRPr="002B098C">
              <w:rPr>
                <w:rFonts w:hint="eastAsia"/>
                <w:color w:val="00B050"/>
              </w:rPr>
              <w:t>//----------仮想関数用処理----------</w:t>
            </w:r>
          </w:p>
          <w:p w14:paraId="4F1349D2" w14:textId="77777777" w:rsidR="002B098C" w:rsidRPr="002B098C" w:rsidRDefault="002B098C" w:rsidP="002B098C">
            <w:pPr>
              <w:pStyle w:val="2-"/>
              <w:rPr>
                <w:color w:val="00B050"/>
              </w:rPr>
            </w:pPr>
            <w:r w:rsidRPr="002B098C">
              <w:rPr>
                <w:rFonts w:hint="eastAsia"/>
                <w:color w:val="00B050"/>
              </w:rPr>
              <w:t>//static仮想関数テーブルを初期化</w:t>
            </w:r>
          </w:p>
          <w:p w14:paraId="3203EBE2" w14:textId="77777777" w:rsidR="002B098C" w:rsidRDefault="002B098C" w:rsidP="002B098C">
            <w:pPr>
              <w:pStyle w:val="2-"/>
            </w:pPr>
            <w:r>
              <w:t>CBase::VTABLE CBase::s_vtalble = {</w:t>
            </w:r>
          </w:p>
          <w:p w14:paraId="5B7D1AD6" w14:textId="77777777" w:rsidR="002B098C" w:rsidRDefault="002B098C" w:rsidP="002B098C">
            <w:pPr>
              <w:pStyle w:val="2-"/>
            </w:pPr>
            <w:r>
              <w:tab/>
              <w:t>&amp;CBase::s_methodA,</w:t>
            </w:r>
          </w:p>
          <w:p w14:paraId="697B667F" w14:textId="77777777" w:rsidR="002B098C" w:rsidRDefault="002B098C" w:rsidP="002B098C">
            <w:pPr>
              <w:pStyle w:val="2-"/>
            </w:pPr>
            <w:r>
              <w:tab/>
              <w:t>&amp;CBase::s_methodB,</w:t>
            </w:r>
          </w:p>
          <w:p w14:paraId="3E17FF69" w14:textId="77777777" w:rsidR="002B098C" w:rsidRDefault="002B098C" w:rsidP="002B098C">
            <w:pPr>
              <w:pStyle w:val="2-"/>
            </w:pPr>
            <w:r>
              <w:tab/>
              <w:t>&amp;CBase::s_methodC</w:t>
            </w:r>
          </w:p>
          <w:p w14:paraId="39AE40DA" w14:textId="77777777" w:rsidR="002B098C" w:rsidRDefault="002B098C" w:rsidP="002B098C">
            <w:pPr>
              <w:pStyle w:val="2-"/>
            </w:pPr>
            <w:r>
              <w:t>};</w:t>
            </w:r>
          </w:p>
          <w:p w14:paraId="6CFABFA3" w14:textId="77777777" w:rsidR="002B098C" w:rsidRDefault="002B098C" w:rsidP="002B098C">
            <w:pPr>
              <w:pStyle w:val="2-"/>
            </w:pPr>
          </w:p>
          <w:p w14:paraId="6A96C540" w14:textId="77777777" w:rsidR="002B098C" w:rsidRPr="002B098C" w:rsidRDefault="002B098C" w:rsidP="002B098C">
            <w:pPr>
              <w:pStyle w:val="2-"/>
              <w:rPr>
                <w:color w:val="00B050"/>
              </w:rPr>
            </w:pPr>
            <w:r w:rsidRPr="002B098C">
              <w:rPr>
                <w:color w:val="00B050"/>
              </w:rPr>
              <w:t>//----------</w:t>
            </w:r>
          </w:p>
          <w:p w14:paraId="351A1DF7" w14:textId="77777777" w:rsidR="002B098C" w:rsidRPr="002B098C" w:rsidRDefault="002B098C" w:rsidP="002B098C">
            <w:pPr>
              <w:pStyle w:val="2-"/>
              <w:rPr>
                <w:color w:val="00B050"/>
              </w:rPr>
            </w:pPr>
            <w:r w:rsidRPr="002B098C">
              <w:rPr>
                <w:rFonts w:hint="eastAsia"/>
                <w:color w:val="00B050"/>
              </w:rPr>
              <w:t>//子クラスA</w:t>
            </w:r>
          </w:p>
          <w:p w14:paraId="45FC4DEB" w14:textId="77777777" w:rsidR="002B098C" w:rsidRDefault="002B098C" w:rsidP="002B098C">
            <w:pPr>
              <w:pStyle w:val="2-"/>
            </w:pPr>
            <w:r>
              <w:t>class CClassA : public CBase</w:t>
            </w:r>
          </w:p>
          <w:p w14:paraId="7B460B41" w14:textId="77777777" w:rsidR="002B098C" w:rsidRDefault="002B098C" w:rsidP="002B098C">
            <w:pPr>
              <w:pStyle w:val="2-"/>
            </w:pPr>
            <w:r>
              <w:t>{</w:t>
            </w:r>
          </w:p>
          <w:p w14:paraId="492AC97A" w14:textId="77777777" w:rsidR="002B098C" w:rsidRDefault="002B098C" w:rsidP="002B098C">
            <w:pPr>
              <w:pStyle w:val="2-"/>
            </w:pPr>
            <w:r>
              <w:rPr>
                <w:rFonts w:hint="eastAsia"/>
              </w:rPr>
              <w:tab/>
            </w:r>
            <w:r w:rsidRPr="002B098C">
              <w:rPr>
                <w:rFonts w:hint="eastAsia"/>
                <w:color w:val="00B050"/>
              </w:rPr>
              <w:t>//----------仮想関数用処理----------</w:t>
            </w:r>
          </w:p>
          <w:p w14:paraId="098039BF" w14:textId="77777777" w:rsidR="002B098C" w:rsidRDefault="002B098C" w:rsidP="002B098C">
            <w:pPr>
              <w:pStyle w:val="2-"/>
            </w:pPr>
            <w:r>
              <w:t>public:</w:t>
            </w:r>
          </w:p>
          <w:p w14:paraId="1734017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412A25F3" w14:textId="77777777" w:rsidR="002B098C" w:rsidRDefault="002B098C" w:rsidP="002B098C">
            <w:pPr>
              <w:pStyle w:val="2-"/>
            </w:pPr>
            <w:r>
              <w:tab/>
              <w:t>void methodA(){ printf("CClassA::methoA()\n"); }</w:t>
            </w:r>
          </w:p>
          <w:p w14:paraId="08FEB9B1" w14:textId="77777777" w:rsidR="002B098C" w:rsidRDefault="002B098C" w:rsidP="002B098C">
            <w:pPr>
              <w:pStyle w:val="2-"/>
            </w:pPr>
            <w:r>
              <w:tab/>
              <w:t>int methodB(){ printf("CClassA::methoB()\n"); return 0; }</w:t>
            </w:r>
          </w:p>
          <w:p w14:paraId="2F2669AF" w14:textId="77777777" w:rsidR="002B098C" w:rsidRDefault="002B098C" w:rsidP="002B098C">
            <w:pPr>
              <w:pStyle w:val="2-"/>
            </w:pPr>
            <w:r>
              <w:tab/>
              <w:t>int methodC(int par1, char par2){ printf("CClassA::methoC(%d, %d)\n", par1, par2); return 0; }</w:t>
            </w:r>
          </w:p>
          <w:p w14:paraId="6FB122C2" w14:textId="77777777" w:rsidR="002B098C" w:rsidRDefault="002B098C" w:rsidP="002B098C">
            <w:pPr>
              <w:pStyle w:val="2-"/>
            </w:pPr>
            <w:r>
              <w:t>public:</w:t>
            </w:r>
          </w:p>
          <w:p w14:paraId="2FC3F350"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798F518D" w14:textId="056761BD" w:rsidR="002B098C" w:rsidRPr="002B098C" w:rsidRDefault="002B098C" w:rsidP="002B098C">
            <w:pPr>
              <w:pStyle w:val="2-"/>
              <w:rPr>
                <w:color w:val="00B050"/>
              </w:rPr>
            </w:pPr>
            <w:r w:rsidRPr="002B098C">
              <w:rPr>
                <w:color w:val="00B050"/>
              </w:rPr>
              <w:tab/>
            </w:r>
            <w:r w:rsidRPr="002B098C">
              <w:rPr>
                <w:rFonts w:hint="eastAsia"/>
                <w:color w:val="00B050"/>
              </w:rPr>
              <w:t>//※ this ポインター＋通常メソッドの引数を受け取り、this ポインターの通常メソッドを呼び出す</w:t>
            </w:r>
          </w:p>
          <w:p w14:paraId="0A388FC7" w14:textId="77777777" w:rsidR="002B098C" w:rsidRDefault="002B098C" w:rsidP="002B098C">
            <w:pPr>
              <w:pStyle w:val="2-"/>
            </w:pPr>
            <w:r>
              <w:tab/>
              <w:t>static void s_methodA(void* this_){ static_cast&lt;CClassA*&gt;(this_)-&gt;methodA(); }</w:t>
            </w:r>
          </w:p>
          <w:p w14:paraId="36F07B04" w14:textId="77777777" w:rsidR="002B098C" w:rsidRDefault="002B098C" w:rsidP="002B098C">
            <w:pPr>
              <w:pStyle w:val="2-"/>
            </w:pPr>
            <w:r>
              <w:tab/>
              <w:t>static int s_methodB(void* this_){ return static_cast&lt;CClassA*&gt;(this_)-&gt;methodB(); }</w:t>
            </w:r>
          </w:p>
          <w:p w14:paraId="42AC2B5C" w14:textId="77777777" w:rsidR="002B098C" w:rsidRDefault="002B098C" w:rsidP="002B098C">
            <w:pPr>
              <w:pStyle w:val="2-"/>
            </w:pPr>
            <w:r>
              <w:tab/>
              <w:t>static int s_methodC(void* this_, int par1, char par2){ return static_cast&lt;CClassA*&gt;(this_)-&gt;methodC(par1, par2); }</w:t>
            </w:r>
          </w:p>
          <w:p w14:paraId="62083945" w14:textId="77777777" w:rsidR="002B098C" w:rsidRDefault="002B098C" w:rsidP="002B098C">
            <w:pPr>
              <w:pStyle w:val="2-"/>
            </w:pPr>
            <w:r>
              <w:t>private:</w:t>
            </w:r>
          </w:p>
          <w:p w14:paraId="7089E587"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5376799" w14:textId="77777777" w:rsidR="002B098C" w:rsidRPr="002B098C" w:rsidRDefault="002B098C" w:rsidP="002B098C">
            <w:pPr>
              <w:pStyle w:val="2-"/>
              <w:rPr>
                <w:color w:val="00B050"/>
              </w:rPr>
            </w:pPr>
            <w:r>
              <w:rPr>
                <w:rFonts w:hint="eastAsia"/>
              </w:rPr>
              <w:tab/>
              <w:t>static VTABLE s_vtalble;</w:t>
            </w:r>
            <w:r w:rsidRPr="002B098C">
              <w:rPr>
                <w:rFonts w:hint="eastAsia"/>
                <w:color w:val="00B050"/>
              </w:rPr>
              <w:t>//仮想関数テーブル</w:t>
            </w:r>
          </w:p>
          <w:p w14:paraId="698E46A6" w14:textId="77777777" w:rsidR="002B098C" w:rsidRDefault="002B098C" w:rsidP="002B098C">
            <w:pPr>
              <w:pStyle w:val="2-"/>
            </w:pPr>
          </w:p>
          <w:p w14:paraId="12394811" w14:textId="77777777" w:rsidR="002B098C" w:rsidRDefault="002B098C" w:rsidP="002B098C">
            <w:pPr>
              <w:pStyle w:val="2-"/>
            </w:pPr>
            <w:r>
              <w:rPr>
                <w:rFonts w:hint="eastAsia"/>
              </w:rPr>
              <w:tab/>
            </w:r>
            <w:r w:rsidRPr="002B098C">
              <w:rPr>
                <w:rFonts w:hint="eastAsia"/>
                <w:color w:val="00B050"/>
              </w:rPr>
              <w:t>//----------通常処理----------</w:t>
            </w:r>
          </w:p>
          <w:p w14:paraId="3A8E6E05" w14:textId="77777777" w:rsidR="002B098C" w:rsidRDefault="002B098C" w:rsidP="002B098C">
            <w:pPr>
              <w:pStyle w:val="2-"/>
            </w:pPr>
            <w:r>
              <w:t>public:</w:t>
            </w:r>
          </w:p>
          <w:p w14:paraId="051F985A" w14:textId="77777777" w:rsidR="002B098C" w:rsidRPr="002B098C" w:rsidRDefault="002B098C" w:rsidP="002B098C">
            <w:pPr>
              <w:pStyle w:val="2-"/>
              <w:rPr>
                <w:color w:val="00B050"/>
              </w:rPr>
            </w:pPr>
            <w:r>
              <w:tab/>
            </w:r>
            <w:r w:rsidRPr="002B098C">
              <w:rPr>
                <w:color w:val="00B050"/>
              </w:rPr>
              <w:t>//.....</w:t>
            </w:r>
          </w:p>
          <w:p w14:paraId="282462B4" w14:textId="77777777" w:rsidR="002B098C" w:rsidRDefault="002B098C" w:rsidP="002B098C">
            <w:pPr>
              <w:pStyle w:val="2-"/>
            </w:pPr>
          </w:p>
          <w:p w14:paraId="16EB5B1A" w14:textId="77777777" w:rsidR="002B098C" w:rsidRDefault="002B098C" w:rsidP="002B098C">
            <w:pPr>
              <w:pStyle w:val="2-"/>
            </w:pPr>
            <w:r>
              <w:t>public:</w:t>
            </w:r>
          </w:p>
          <w:p w14:paraId="5E12A167" w14:textId="77777777" w:rsidR="002B098C" w:rsidRDefault="002B098C" w:rsidP="002B098C">
            <w:pPr>
              <w:pStyle w:val="2-"/>
            </w:pPr>
            <w:r>
              <w:rPr>
                <w:rFonts w:hint="eastAsia"/>
              </w:rPr>
              <w:tab/>
            </w:r>
            <w:r w:rsidRPr="002B098C">
              <w:rPr>
                <w:rFonts w:hint="eastAsia"/>
                <w:color w:val="00B050"/>
              </w:rPr>
              <w:t>//コンストラクタ</w:t>
            </w:r>
          </w:p>
          <w:p w14:paraId="0BC6C5A9" w14:textId="77777777" w:rsidR="002B098C" w:rsidRDefault="002B098C" w:rsidP="002B098C">
            <w:pPr>
              <w:pStyle w:val="2-"/>
            </w:pPr>
            <w:r>
              <w:tab/>
              <w:t>CClassA() :</w:t>
            </w:r>
          </w:p>
          <w:p w14:paraId="6399A4AE"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184FA192" w14:textId="77777777" w:rsidR="002B098C" w:rsidRDefault="002B098C" w:rsidP="002B098C">
            <w:pPr>
              <w:pStyle w:val="2-"/>
            </w:pPr>
            <w:r>
              <w:tab/>
              <w:t>{}</w:t>
            </w:r>
          </w:p>
          <w:p w14:paraId="41F62944" w14:textId="77777777" w:rsidR="002B098C" w:rsidRDefault="002B098C" w:rsidP="002B098C">
            <w:pPr>
              <w:pStyle w:val="2-"/>
            </w:pPr>
            <w:r>
              <w:t>};</w:t>
            </w:r>
          </w:p>
          <w:p w14:paraId="1B99FDA2" w14:textId="77777777" w:rsidR="002B098C" w:rsidRDefault="002B098C" w:rsidP="002B098C">
            <w:pPr>
              <w:pStyle w:val="2-"/>
            </w:pPr>
          </w:p>
          <w:p w14:paraId="7DA3E0DA" w14:textId="77777777" w:rsidR="002B098C" w:rsidRPr="002B098C" w:rsidRDefault="002B098C" w:rsidP="002B098C">
            <w:pPr>
              <w:pStyle w:val="2-"/>
              <w:rPr>
                <w:color w:val="00B050"/>
              </w:rPr>
            </w:pPr>
            <w:r w:rsidRPr="002B098C">
              <w:rPr>
                <w:rFonts w:hint="eastAsia"/>
                <w:color w:val="00B050"/>
              </w:rPr>
              <w:t>//----------仮想関数用処理----------</w:t>
            </w:r>
          </w:p>
          <w:p w14:paraId="12F60375" w14:textId="77777777" w:rsidR="002B098C" w:rsidRDefault="002B098C" w:rsidP="002B098C">
            <w:pPr>
              <w:pStyle w:val="2-"/>
            </w:pPr>
            <w:r w:rsidRPr="002B098C">
              <w:rPr>
                <w:rFonts w:hint="eastAsia"/>
                <w:color w:val="00B050"/>
              </w:rPr>
              <w:t>//static仮想関数テーブルを初期化</w:t>
            </w:r>
          </w:p>
          <w:p w14:paraId="02EF6784" w14:textId="77777777" w:rsidR="002B098C" w:rsidRDefault="002B098C" w:rsidP="002B098C">
            <w:pPr>
              <w:pStyle w:val="2-"/>
            </w:pPr>
            <w:r>
              <w:lastRenderedPageBreak/>
              <w:t>CBase::VTABLE CClassA::s_vtalble = {</w:t>
            </w:r>
          </w:p>
          <w:p w14:paraId="3562D56C" w14:textId="77777777" w:rsidR="002B098C" w:rsidRDefault="002B098C" w:rsidP="002B098C">
            <w:pPr>
              <w:pStyle w:val="2-"/>
            </w:pPr>
            <w:r>
              <w:tab/>
              <w:t>&amp;CClassA::s_methodA,</w:t>
            </w:r>
          </w:p>
          <w:p w14:paraId="2BA258FE" w14:textId="77777777" w:rsidR="002B098C" w:rsidRDefault="002B098C" w:rsidP="002B098C">
            <w:pPr>
              <w:pStyle w:val="2-"/>
            </w:pPr>
            <w:r>
              <w:tab/>
              <w:t>&amp;CClassA::s_methodB,</w:t>
            </w:r>
          </w:p>
          <w:p w14:paraId="0E3CE111" w14:textId="77777777" w:rsidR="002B098C" w:rsidRDefault="002B098C" w:rsidP="002B098C">
            <w:pPr>
              <w:pStyle w:val="2-"/>
            </w:pPr>
            <w:r>
              <w:tab/>
              <w:t>&amp;CClassA::s_methodC</w:t>
            </w:r>
          </w:p>
          <w:p w14:paraId="50930604" w14:textId="77777777" w:rsidR="002B098C" w:rsidRDefault="002B098C" w:rsidP="002B098C">
            <w:pPr>
              <w:pStyle w:val="2-"/>
            </w:pPr>
            <w:r>
              <w:t>};</w:t>
            </w:r>
          </w:p>
          <w:p w14:paraId="335AB42D" w14:textId="77777777" w:rsidR="002B098C" w:rsidRDefault="002B098C" w:rsidP="002B098C">
            <w:pPr>
              <w:pStyle w:val="2-"/>
            </w:pPr>
          </w:p>
          <w:p w14:paraId="39BEEB54" w14:textId="77777777" w:rsidR="002B098C" w:rsidRPr="002B098C" w:rsidRDefault="002B098C" w:rsidP="002B098C">
            <w:pPr>
              <w:pStyle w:val="2-"/>
              <w:rPr>
                <w:color w:val="00B050"/>
              </w:rPr>
            </w:pPr>
            <w:r w:rsidRPr="002B098C">
              <w:rPr>
                <w:color w:val="00B050"/>
              </w:rPr>
              <w:t>//----------</w:t>
            </w:r>
          </w:p>
          <w:p w14:paraId="6C56CC35" w14:textId="77777777" w:rsidR="002B098C" w:rsidRPr="002B098C" w:rsidRDefault="002B098C" w:rsidP="002B098C">
            <w:pPr>
              <w:pStyle w:val="2-"/>
              <w:rPr>
                <w:color w:val="00B050"/>
              </w:rPr>
            </w:pPr>
            <w:r w:rsidRPr="002B098C">
              <w:rPr>
                <w:rFonts w:hint="eastAsia"/>
                <w:color w:val="00B050"/>
              </w:rPr>
              <w:t>//子クラスB</w:t>
            </w:r>
          </w:p>
          <w:p w14:paraId="58E4ED29" w14:textId="77777777" w:rsidR="002B098C" w:rsidRDefault="002B098C" w:rsidP="002B098C">
            <w:pPr>
              <w:pStyle w:val="2-"/>
            </w:pPr>
            <w:r>
              <w:t>class CClassB : public CBase</w:t>
            </w:r>
          </w:p>
          <w:p w14:paraId="616B2AEA" w14:textId="77777777" w:rsidR="002B098C" w:rsidRDefault="002B098C" w:rsidP="002B098C">
            <w:pPr>
              <w:pStyle w:val="2-"/>
            </w:pPr>
            <w:r>
              <w:t>{</w:t>
            </w:r>
          </w:p>
          <w:p w14:paraId="675A37DC" w14:textId="77777777" w:rsidR="002B098C" w:rsidRPr="002B098C" w:rsidRDefault="002B098C" w:rsidP="002B098C">
            <w:pPr>
              <w:pStyle w:val="2-"/>
              <w:rPr>
                <w:color w:val="00B050"/>
              </w:rPr>
            </w:pPr>
            <w:r>
              <w:rPr>
                <w:rFonts w:hint="eastAsia"/>
              </w:rPr>
              <w:tab/>
            </w:r>
            <w:r w:rsidRPr="002B098C">
              <w:rPr>
                <w:rFonts w:hint="eastAsia"/>
                <w:color w:val="00B050"/>
              </w:rPr>
              <w:t>//----------仮想関数用処理----------</w:t>
            </w:r>
          </w:p>
          <w:p w14:paraId="0B1DDF7F" w14:textId="77777777" w:rsidR="002B098C" w:rsidRDefault="002B098C" w:rsidP="002B098C">
            <w:pPr>
              <w:pStyle w:val="2-"/>
            </w:pPr>
            <w:r>
              <w:t>public:</w:t>
            </w:r>
          </w:p>
          <w:p w14:paraId="1413C62F"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w:t>
            </w:r>
          </w:p>
          <w:p w14:paraId="55A6B1A5" w14:textId="77777777" w:rsidR="002B098C" w:rsidRDefault="002B098C" w:rsidP="002B098C">
            <w:pPr>
              <w:pStyle w:val="2-"/>
            </w:pPr>
            <w:r>
              <w:tab/>
              <w:t>void methodA(){ printf("CClassB::methoA()\n"); }</w:t>
            </w:r>
          </w:p>
          <w:p w14:paraId="76F9E619" w14:textId="77777777" w:rsidR="002B098C" w:rsidRDefault="002B098C" w:rsidP="002B098C">
            <w:pPr>
              <w:pStyle w:val="2-"/>
            </w:pPr>
            <w:r>
              <w:tab/>
              <w:t>int methodB(){ printf("CClassB::methoB()\n"); return 0; }</w:t>
            </w:r>
          </w:p>
          <w:p w14:paraId="6BFD4125"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6DB91037" w14:textId="77777777" w:rsidR="002B098C" w:rsidRDefault="002B098C" w:rsidP="002B098C">
            <w:pPr>
              <w:pStyle w:val="2-"/>
            </w:pPr>
            <w:r>
              <w:t>public:</w:t>
            </w:r>
          </w:p>
          <w:p w14:paraId="6A1D4A07" w14:textId="77777777" w:rsidR="002B098C" w:rsidRPr="002B098C" w:rsidRDefault="002B098C" w:rsidP="002B098C">
            <w:pPr>
              <w:pStyle w:val="2-"/>
              <w:rPr>
                <w:color w:val="00B050"/>
              </w:rPr>
            </w:pPr>
            <w:r>
              <w:rPr>
                <w:rFonts w:hint="eastAsia"/>
              </w:rPr>
              <w:tab/>
            </w:r>
            <w:r w:rsidRPr="002B098C">
              <w:rPr>
                <w:rFonts w:hint="eastAsia"/>
                <w:color w:val="00B050"/>
              </w:rPr>
              <w:t>//【仮想関数対象】通常メソッドを呼び出すstaticメソッド</w:t>
            </w:r>
          </w:p>
          <w:p w14:paraId="6FAFFDD9" w14:textId="27E8A4B9" w:rsidR="002B098C" w:rsidRPr="002B098C" w:rsidRDefault="002B098C" w:rsidP="002B098C">
            <w:pPr>
              <w:pStyle w:val="2-"/>
              <w:rPr>
                <w:color w:val="00B050"/>
              </w:rPr>
            </w:pPr>
            <w:r w:rsidRPr="002B098C">
              <w:rPr>
                <w:color w:val="00B050"/>
              </w:rPr>
              <w:tab/>
              <w:t>//</w:t>
            </w:r>
            <w:r w:rsidRPr="002B098C">
              <w:rPr>
                <w:rFonts w:hint="eastAsia"/>
                <w:color w:val="00B050"/>
              </w:rPr>
              <w:t>※ this ポインター＋通常メソッドの引数を受け取り、this ポインターの通常メソッドを呼び出す</w:t>
            </w:r>
          </w:p>
          <w:p w14:paraId="4DAA4F03" w14:textId="77777777" w:rsidR="002B098C" w:rsidRDefault="002B098C" w:rsidP="002B098C">
            <w:pPr>
              <w:pStyle w:val="2-"/>
            </w:pPr>
            <w:r>
              <w:tab/>
              <w:t>static void s_methodA(void* this_){ static_cast&lt;CClassB*&gt;(this_)-&gt;methodA(); }</w:t>
            </w:r>
          </w:p>
          <w:p w14:paraId="19A6168F" w14:textId="77777777" w:rsidR="002B098C" w:rsidRDefault="002B098C" w:rsidP="002B098C">
            <w:pPr>
              <w:pStyle w:val="2-"/>
            </w:pPr>
            <w:r>
              <w:tab/>
              <w:t>static int s_methodB(void* this_){ return static_cast&lt;CClassB*&gt;(this_)-&gt;methodB(); }</w:t>
            </w:r>
          </w:p>
          <w:p w14:paraId="13BC3814" w14:textId="77777777" w:rsidR="002B098C" w:rsidRPr="002B098C" w:rsidRDefault="002B098C" w:rsidP="002B098C">
            <w:pPr>
              <w:pStyle w:val="2-"/>
              <w:rPr>
                <w:color w:val="00B050"/>
              </w:rPr>
            </w:pPr>
            <w:r>
              <w:rPr>
                <w:rFonts w:hint="eastAsia"/>
              </w:rPr>
              <w:tab/>
            </w:r>
            <w:r w:rsidRPr="002B098C">
              <w:rPr>
                <w:rFonts w:hint="eastAsia"/>
                <w:color w:val="00B050"/>
              </w:rPr>
              <w:t>//methodCはオーバーライドしない</w:t>
            </w:r>
          </w:p>
          <w:p w14:paraId="36C01FB9" w14:textId="77777777" w:rsidR="002B098C" w:rsidRDefault="002B098C" w:rsidP="002B098C">
            <w:pPr>
              <w:pStyle w:val="2-"/>
            </w:pPr>
            <w:r>
              <w:t>private:</w:t>
            </w:r>
          </w:p>
          <w:p w14:paraId="038DC87D" w14:textId="77777777" w:rsidR="002B098C" w:rsidRPr="002B098C" w:rsidRDefault="002B098C" w:rsidP="002B098C">
            <w:pPr>
              <w:pStyle w:val="2-"/>
              <w:rPr>
                <w:color w:val="00B050"/>
              </w:rPr>
            </w:pPr>
            <w:r>
              <w:rPr>
                <w:rFonts w:hint="eastAsia"/>
              </w:rPr>
              <w:tab/>
            </w:r>
            <w:r w:rsidRPr="002B098C">
              <w:rPr>
                <w:rFonts w:hint="eastAsia"/>
                <w:color w:val="00B050"/>
              </w:rPr>
              <w:t>//staticフィールド</w:t>
            </w:r>
          </w:p>
          <w:p w14:paraId="71511370" w14:textId="77777777" w:rsidR="002B098C" w:rsidRDefault="002B098C" w:rsidP="002B098C">
            <w:pPr>
              <w:pStyle w:val="2-"/>
            </w:pPr>
            <w:r>
              <w:rPr>
                <w:rFonts w:hint="eastAsia"/>
              </w:rPr>
              <w:tab/>
              <w:t>static VTABLE s_vtalble;</w:t>
            </w:r>
            <w:r w:rsidRPr="002B098C">
              <w:rPr>
                <w:rFonts w:hint="eastAsia"/>
                <w:color w:val="00B050"/>
              </w:rPr>
              <w:t>//仮想関数テーブル</w:t>
            </w:r>
          </w:p>
          <w:p w14:paraId="4E639A16" w14:textId="77777777" w:rsidR="002B098C" w:rsidRDefault="002B098C" w:rsidP="002B098C">
            <w:pPr>
              <w:pStyle w:val="2-"/>
            </w:pPr>
          </w:p>
          <w:p w14:paraId="5E1B1522" w14:textId="77777777" w:rsidR="002B098C" w:rsidRPr="002B098C" w:rsidRDefault="002B098C" w:rsidP="002B098C">
            <w:pPr>
              <w:pStyle w:val="2-"/>
              <w:rPr>
                <w:color w:val="00B050"/>
              </w:rPr>
            </w:pPr>
            <w:r>
              <w:rPr>
                <w:rFonts w:hint="eastAsia"/>
              </w:rPr>
              <w:tab/>
            </w:r>
            <w:r w:rsidRPr="002B098C">
              <w:rPr>
                <w:rFonts w:hint="eastAsia"/>
                <w:color w:val="00B050"/>
              </w:rPr>
              <w:t>//----------通常処理----------</w:t>
            </w:r>
          </w:p>
          <w:p w14:paraId="50069CB5" w14:textId="77777777" w:rsidR="002B098C" w:rsidRDefault="002B098C" w:rsidP="002B098C">
            <w:pPr>
              <w:pStyle w:val="2-"/>
            </w:pPr>
            <w:r>
              <w:t>public:</w:t>
            </w:r>
          </w:p>
          <w:p w14:paraId="28B6A00D" w14:textId="77777777" w:rsidR="002B098C" w:rsidRPr="002B098C" w:rsidRDefault="002B098C" w:rsidP="002B098C">
            <w:pPr>
              <w:pStyle w:val="2-"/>
              <w:rPr>
                <w:color w:val="00B050"/>
              </w:rPr>
            </w:pPr>
            <w:r>
              <w:tab/>
            </w:r>
            <w:r w:rsidRPr="002B098C">
              <w:rPr>
                <w:color w:val="00B050"/>
              </w:rPr>
              <w:t>//.....</w:t>
            </w:r>
          </w:p>
          <w:p w14:paraId="0126D377" w14:textId="77777777" w:rsidR="002B098C" w:rsidRDefault="002B098C" w:rsidP="002B098C">
            <w:pPr>
              <w:pStyle w:val="2-"/>
            </w:pPr>
          </w:p>
          <w:p w14:paraId="498B2D4F" w14:textId="77777777" w:rsidR="002B098C" w:rsidRDefault="002B098C" w:rsidP="002B098C">
            <w:pPr>
              <w:pStyle w:val="2-"/>
            </w:pPr>
            <w:r>
              <w:t>public:</w:t>
            </w:r>
          </w:p>
          <w:p w14:paraId="7B560890" w14:textId="77777777" w:rsidR="002B098C" w:rsidRPr="002B098C" w:rsidRDefault="002B098C" w:rsidP="002B098C">
            <w:pPr>
              <w:pStyle w:val="2-"/>
              <w:rPr>
                <w:color w:val="00B050"/>
              </w:rPr>
            </w:pPr>
            <w:r>
              <w:rPr>
                <w:rFonts w:hint="eastAsia"/>
              </w:rPr>
              <w:tab/>
            </w:r>
            <w:r w:rsidRPr="002B098C">
              <w:rPr>
                <w:rFonts w:hint="eastAsia"/>
                <w:color w:val="00B050"/>
              </w:rPr>
              <w:t>//コンストラクタ</w:t>
            </w:r>
          </w:p>
          <w:p w14:paraId="2E9371F4" w14:textId="77777777" w:rsidR="002B098C" w:rsidRDefault="002B098C" w:rsidP="002B098C">
            <w:pPr>
              <w:pStyle w:val="2-"/>
            </w:pPr>
            <w:r>
              <w:tab/>
              <w:t>CClassB() :</w:t>
            </w:r>
          </w:p>
          <w:p w14:paraId="69875802" w14:textId="77777777" w:rsidR="002B098C" w:rsidRPr="002B098C" w:rsidRDefault="002B098C" w:rsidP="002B098C">
            <w:pPr>
              <w:pStyle w:val="2-"/>
              <w:rPr>
                <w:color w:val="00B050"/>
              </w:rPr>
            </w:pPr>
            <w:r>
              <w:rPr>
                <w:rFonts w:hint="eastAsia"/>
              </w:rPr>
              <w:tab/>
            </w:r>
            <w:r>
              <w:rPr>
                <w:rFonts w:hint="eastAsia"/>
              </w:rPr>
              <w:tab/>
              <w:t xml:space="preserve">CBase(&amp;s_vtalble) </w:t>
            </w:r>
            <w:r w:rsidRPr="002B098C">
              <w:rPr>
                <w:rFonts w:hint="eastAsia"/>
                <w:color w:val="00B050"/>
              </w:rPr>
              <w:t>//親クラスのコンストラクタを呼び出し、必ず仮想関数呼び出しテーブルを初期化する</w:t>
            </w:r>
          </w:p>
          <w:p w14:paraId="084831AD" w14:textId="77777777" w:rsidR="002B098C" w:rsidRDefault="002B098C" w:rsidP="002B098C">
            <w:pPr>
              <w:pStyle w:val="2-"/>
            </w:pPr>
            <w:r>
              <w:tab/>
              <w:t>{}</w:t>
            </w:r>
          </w:p>
          <w:p w14:paraId="54A6715E" w14:textId="77777777" w:rsidR="002B098C" w:rsidRDefault="002B098C" w:rsidP="002B098C">
            <w:pPr>
              <w:pStyle w:val="2-"/>
            </w:pPr>
            <w:r>
              <w:t>};</w:t>
            </w:r>
          </w:p>
          <w:p w14:paraId="105813D8" w14:textId="77777777" w:rsidR="002B098C" w:rsidRDefault="002B098C" w:rsidP="002B098C">
            <w:pPr>
              <w:pStyle w:val="2-"/>
            </w:pPr>
          </w:p>
          <w:p w14:paraId="1DFE0024" w14:textId="77777777" w:rsidR="002B098C" w:rsidRPr="002B098C" w:rsidRDefault="002B098C" w:rsidP="002B098C">
            <w:pPr>
              <w:pStyle w:val="2-"/>
              <w:rPr>
                <w:color w:val="00B050"/>
              </w:rPr>
            </w:pPr>
            <w:r w:rsidRPr="002B098C">
              <w:rPr>
                <w:rFonts w:hint="eastAsia"/>
                <w:color w:val="00B050"/>
              </w:rPr>
              <w:t>//----------仮想関数用処理----------</w:t>
            </w:r>
          </w:p>
          <w:p w14:paraId="3458212C" w14:textId="77777777" w:rsidR="002B098C" w:rsidRDefault="002B098C" w:rsidP="002B098C">
            <w:pPr>
              <w:pStyle w:val="2-"/>
            </w:pPr>
            <w:r w:rsidRPr="002B098C">
              <w:rPr>
                <w:rFonts w:hint="eastAsia"/>
                <w:color w:val="00B050"/>
              </w:rPr>
              <w:t>//static仮想関数テーブルを初期化</w:t>
            </w:r>
          </w:p>
          <w:p w14:paraId="33FD6263" w14:textId="77777777" w:rsidR="002B098C" w:rsidRDefault="002B098C" w:rsidP="002B098C">
            <w:pPr>
              <w:pStyle w:val="2-"/>
            </w:pPr>
            <w:r>
              <w:t>CBase::VTABLE CClassB::s_vtalble = {</w:t>
            </w:r>
          </w:p>
          <w:p w14:paraId="1AB43BCB" w14:textId="77777777" w:rsidR="002B098C" w:rsidRDefault="002B098C" w:rsidP="002B098C">
            <w:pPr>
              <w:pStyle w:val="2-"/>
            </w:pPr>
            <w:r>
              <w:tab/>
              <w:t>&amp;CClassB::s_methodA,</w:t>
            </w:r>
          </w:p>
          <w:p w14:paraId="0F66ADB2" w14:textId="77777777" w:rsidR="002B098C" w:rsidRDefault="002B098C" w:rsidP="002B098C">
            <w:pPr>
              <w:pStyle w:val="2-"/>
            </w:pPr>
            <w:r>
              <w:tab/>
              <w:t>&amp;CClassB::s_methodB,</w:t>
            </w:r>
          </w:p>
          <w:p w14:paraId="71223C0F" w14:textId="77777777" w:rsidR="002B098C" w:rsidRPr="002B098C" w:rsidRDefault="002B098C" w:rsidP="002B098C">
            <w:pPr>
              <w:pStyle w:val="2-"/>
              <w:rPr>
                <w:color w:val="00B050"/>
              </w:rPr>
            </w:pPr>
            <w:r>
              <w:rPr>
                <w:rFonts w:hint="eastAsia"/>
              </w:rPr>
              <w:tab/>
              <w:t xml:space="preserve">&amp;CBase::s_methodC   </w:t>
            </w:r>
            <w:r w:rsidRPr="002B098C">
              <w:rPr>
                <w:rFonts w:hint="eastAsia"/>
                <w:color w:val="00B050"/>
              </w:rPr>
              <w:t>//オーバーライドしない場合は、親のメソッドを指定</w:t>
            </w:r>
          </w:p>
          <w:p w14:paraId="496706B5" w14:textId="77777777" w:rsidR="002B098C" w:rsidRDefault="002B098C" w:rsidP="002B098C">
            <w:pPr>
              <w:pStyle w:val="2-"/>
            </w:pPr>
            <w:r>
              <w:t>};</w:t>
            </w:r>
          </w:p>
          <w:p w14:paraId="10791FF4" w14:textId="77777777" w:rsidR="002B098C" w:rsidRDefault="002B098C" w:rsidP="002B098C">
            <w:pPr>
              <w:pStyle w:val="2-"/>
            </w:pPr>
          </w:p>
          <w:p w14:paraId="11CB9116" w14:textId="77777777" w:rsidR="002B098C" w:rsidRDefault="002B098C" w:rsidP="002B098C">
            <w:pPr>
              <w:pStyle w:val="2-"/>
            </w:pPr>
            <w:r w:rsidRPr="002B098C">
              <w:rPr>
                <w:color w:val="00B050"/>
              </w:rPr>
              <w:t>//for_each</w:t>
            </w:r>
          </w:p>
          <w:p w14:paraId="4989AA5F" w14:textId="77777777" w:rsidR="002B098C" w:rsidRDefault="002B098C" w:rsidP="002B098C">
            <w:pPr>
              <w:pStyle w:val="2-"/>
            </w:pPr>
            <w:r>
              <w:t>template&lt;class T, size_t N, class F&gt;</w:t>
            </w:r>
          </w:p>
          <w:p w14:paraId="4159CCE3" w14:textId="41256A62" w:rsidR="002B098C" w:rsidRDefault="007A5052" w:rsidP="002B098C">
            <w:pPr>
              <w:pStyle w:val="2-"/>
            </w:pPr>
            <w:r>
              <w:t xml:space="preserve">inline </w:t>
            </w:r>
            <w:r w:rsidR="002B098C">
              <w:t>void for_each(T* (&amp;obj)[N], F&amp; functor)</w:t>
            </w:r>
          </w:p>
          <w:p w14:paraId="2D15FA28" w14:textId="77777777" w:rsidR="002B098C" w:rsidRDefault="002B098C" w:rsidP="002B098C">
            <w:pPr>
              <w:pStyle w:val="2-"/>
            </w:pPr>
            <w:r>
              <w:t>{</w:t>
            </w:r>
          </w:p>
          <w:p w14:paraId="3F2A9444" w14:textId="77777777" w:rsidR="002B098C" w:rsidRDefault="002B098C" w:rsidP="002B098C">
            <w:pPr>
              <w:pStyle w:val="2-"/>
            </w:pPr>
            <w:r>
              <w:tab/>
              <w:t>T** p = obj;</w:t>
            </w:r>
          </w:p>
          <w:p w14:paraId="5F86D655" w14:textId="77777777" w:rsidR="002B098C" w:rsidRDefault="002B098C" w:rsidP="002B098C">
            <w:pPr>
              <w:pStyle w:val="2-"/>
            </w:pPr>
            <w:r>
              <w:tab/>
              <w:t>for (int i = 0; i &lt; N; ++i, ++p)</w:t>
            </w:r>
          </w:p>
          <w:p w14:paraId="52D96EB8" w14:textId="77777777" w:rsidR="002B098C" w:rsidRDefault="002B098C" w:rsidP="002B098C">
            <w:pPr>
              <w:pStyle w:val="2-"/>
            </w:pPr>
            <w:r>
              <w:tab/>
              <w:t>{</w:t>
            </w:r>
          </w:p>
          <w:p w14:paraId="7A795BA3" w14:textId="77777777" w:rsidR="002B098C" w:rsidRDefault="002B098C" w:rsidP="002B098C">
            <w:pPr>
              <w:pStyle w:val="2-"/>
            </w:pPr>
            <w:r>
              <w:tab/>
            </w:r>
            <w:r>
              <w:tab/>
              <w:t>functor(*p);</w:t>
            </w:r>
          </w:p>
          <w:p w14:paraId="1CBD7168" w14:textId="77777777" w:rsidR="002B098C" w:rsidRDefault="002B098C" w:rsidP="002B098C">
            <w:pPr>
              <w:pStyle w:val="2-"/>
            </w:pPr>
            <w:r>
              <w:tab/>
              <w:t>}</w:t>
            </w:r>
          </w:p>
          <w:p w14:paraId="2AB4598E" w14:textId="77777777" w:rsidR="002B098C" w:rsidRDefault="002B098C" w:rsidP="002B098C">
            <w:pPr>
              <w:pStyle w:val="2-"/>
            </w:pPr>
            <w:r>
              <w:t>}</w:t>
            </w:r>
          </w:p>
          <w:p w14:paraId="63DC6DF5" w14:textId="77777777" w:rsidR="002B098C" w:rsidRDefault="002B098C" w:rsidP="002B098C">
            <w:pPr>
              <w:pStyle w:val="2-"/>
            </w:pPr>
          </w:p>
          <w:p w14:paraId="1A7333E3" w14:textId="77777777" w:rsidR="002B098C" w:rsidRPr="002B098C" w:rsidRDefault="002B098C" w:rsidP="002B098C">
            <w:pPr>
              <w:pStyle w:val="2-"/>
              <w:rPr>
                <w:color w:val="00B050"/>
              </w:rPr>
            </w:pPr>
            <w:r w:rsidRPr="002B098C">
              <w:rPr>
                <w:rFonts w:hint="eastAsia"/>
                <w:color w:val="00B050"/>
              </w:rPr>
              <w:t>//自作vtableテスト</w:t>
            </w:r>
          </w:p>
          <w:p w14:paraId="509A43CF" w14:textId="6F08B65B" w:rsidR="002B098C" w:rsidRDefault="002B098C" w:rsidP="002B098C">
            <w:pPr>
              <w:pStyle w:val="2-"/>
            </w:pPr>
            <w:r>
              <w:t>void test ()</w:t>
            </w:r>
          </w:p>
          <w:p w14:paraId="49284CD1" w14:textId="77777777" w:rsidR="002B098C" w:rsidRDefault="002B098C" w:rsidP="002B098C">
            <w:pPr>
              <w:pStyle w:val="2-"/>
            </w:pPr>
            <w:r>
              <w:t>{</w:t>
            </w:r>
          </w:p>
          <w:p w14:paraId="1B0B5770" w14:textId="3C48A191" w:rsidR="002B098C" w:rsidRPr="002B098C" w:rsidRDefault="002B098C" w:rsidP="002B098C">
            <w:pPr>
              <w:pStyle w:val="2-"/>
              <w:rPr>
                <w:color w:val="00B050"/>
              </w:rPr>
            </w:pPr>
            <w:r>
              <w:rPr>
                <w:rFonts w:hint="eastAsia"/>
              </w:rPr>
              <w:tab/>
            </w:r>
            <w:r w:rsidRPr="002B098C">
              <w:rPr>
                <w:rFonts w:hint="eastAsia"/>
                <w:color w:val="00B050"/>
              </w:rPr>
              <w:t>//オブジェクトのリスト生成</w:t>
            </w:r>
          </w:p>
          <w:p w14:paraId="1D26330A" w14:textId="77777777" w:rsidR="002B098C" w:rsidRDefault="002B098C" w:rsidP="002B098C">
            <w:pPr>
              <w:pStyle w:val="2-"/>
            </w:pPr>
            <w:r>
              <w:tab/>
              <w:t>CBase* objs[] = {</w:t>
            </w:r>
          </w:p>
          <w:p w14:paraId="5D80C7D2" w14:textId="77777777" w:rsidR="002B098C" w:rsidRDefault="002B098C" w:rsidP="002B098C">
            <w:pPr>
              <w:pStyle w:val="2-"/>
            </w:pPr>
            <w:r>
              <w:tab/>
            </w:r>
            <w:r>
              <w:tab/>
              <w:t>new CBase,</w:t>
            </w:r>
          </w:p>
          <w:p w14:paraId="307E9E2E" w14:textId="77777777" w:rsidR="002B098C" w:rsidRDefault="002B098C" w:rsidP="002B098C">
            <w:pPr>
              <w:pStyle w:val="2-"/>
            </w:pPr>
            <w:r>
              <w:tab/>
            </w:r>
            <w:r>
              <w:tab/>
              <w:t>new CClassA,</w:t>
            </w:r>
          </w:p>
          <w:p w14:paraId="04870ADA" w14:textId="77777777" w:rsidR="002B098C" w:rsidRDefault="002B098C" w:rsidP="002B098C">
            <w:pPr>
              <w:pStyle w:val="2-"/>
            </w:pPr>
            <w:r>
              <w:tab/>
            </w:r>
            <w:r>
              <w:tab/>
              <w:t>new CClassB</w:t>
            </w:r>
          </w:p>
          <w:p w14:paraId="4BB81341" w14:textId="77777777" w:rsidR="002B098C" w:rsidRDefault="002B098C" w:rsidP="002B098C">
            <w:pPr>
              <w:pStyle w:val="2-"/>
            </w:pPr>
            <w:r>
              <w:tab/>
              <w:t>};</w:t>
            </w:r>
          </w:p>
          <w:p w14:paraId="6FC77815" w14:textId="77777777" w:rsidR="002B098C" w:rsidRDefault="002B098C" w:rsidP="002B098C">
            <w:pPr>
              <w:pStyle w:val="2-"/>
            </w:pPr>
            <w:r>
              <w:rPr>
                <w:rFonts w:hint="eastAsia"/>
              </w:rPr>
              <w:lastRenderedPageBreak/>
              <w:tab/>
            </w:r>
            <w:r w:rsidRPr="002B098C">
              <w:rPr>
                <w:rFonts w:hint="eastAsia"/>
                <w:color w:val="00B050"/>
              </w:rPr>
              <w:t>//関数オブジェクト</w:t>
            </w:r>
          </w:p>
          <w:p w14:paraId="5256A4CE" w14:textId="77777777" w:rsidR="002B098C" w:rsidRDefault="002B098C" w:rsidP="002B098C">
            <w:pPr>
              <w:pStyle w:val="2-"/>
            </w:pPr>
            <w:r>
              <w:tab/>
              <w:t>struct functor{</w:t>
            </w:r>
          </w:p>
          <w:p w14:paraId="60FD5152" w14:textId="536F0E10" w:rsidR="002B098C" w:rsidRDefault="002B098C" w:rsidP="002B098C">
            <w:pPr>
              <w:pStyle w:val="2-"/>
            </w:pPr>
            <w:r>
              <w:tab/>
            </w:r>
            <w:r>
              <w:tab/>
            </w:r>
            <w:r w:rsidR="007A5052">
              <w:t xml:space="preserve">inline </w:t>
            </w:r>
            <w:r>
              <w:t>void operator()(CBase* obj){</w:t>
            </w:r>
          </w:p>
          <w:p w14:paraId="496B0FB7" w14:textId="77777777" w:rsidR="002B098C" w:rsidRPr="002B098C" w:rsidRDefault="002B098C" w:rsidP="002B098C">
            <w:pPr>
              <w:pStyle w:val="2-"/>
              <w:rPr>
                <w:color w:val="00B050"/>
              </w:rPr>
            </w:pPr>
            <w:r>
              <w:rPr>
                <w:rFonts w:hint="eastAsia"/>
              </w:rPr>
              <w:tab/>
            </w:r>
            <w:r>
              <w:rPr>
                <w:rFonts w:hint="eastAsia"/>
              </w:rPr>
              <w:tab/>
            </w:r>
            <w:r>
              <w:rPr>
                <w:rFonts w:hint="eastAsia"/>
              </w:rPr>
              <w:tab/>
              <w:t>CBase::CALL_TABLE&amp; ctbl = obj-&gt;getCallTable();</w:t>
            </w:r>
            <w:r w:rsidRPr="002B098C">
              <w:rPr>
                <w:rFonts w:hint="eastAsia"/>
                <w:color w:val="00B050"/>
              </w:rPr>
              <w:t xml:space="preserve"> //仮想関数呼び出しテーブルを取得してから、</w:t>
            </w:r>
          </w:p>
          <w:p w14:paraId="71259280" w14:textId="5FA5F8AE" w:rsidR="002B098C" w:rsidRPr="002B098C" w:rsidRDefault="002B098C" w:rsidP="002B098C">
            <w:pPr>
              <w:pStyle w:val="2-"/>
              <w:rPr>
                <w:color w:val="00B050"/>
              </w:rPr>
            </w:pP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color w:val="00B050"/>
              </w:rPr>
              <w:tab/>
            </w:r>
            <w:r w:rsidRPr="002B098C">
              <w:rPr>
                <w:rFonts w:hint="eastAsia"/>
                <w:color w:val="00B050"/>
              </w:rPr>
              <w:t>//仮想関数を呼び出す</w:t>
            </w:r>
          </w:p>
          <w:p w14:paraId="49721EED" w14:textId="77777777" w:rsidR="002B098C" w:rsidRDefault="002B098C" w:rsidP="002B098C">
            <w:pPr>
              <w:pStyle w:val="2-"/>
            </w:pPr>
            <w:r>
              <w:tab/>
            </w:r>
            <w:r>
              <w:tab/>
            </w:r>
            <w:r>
              <w:tab/>
              <w:t>ctbl.methodA();</w:t>
            </w:r>
          </w:p>
          <w:p w14:paraId="3A194FA0" w14:textId="77777777" w:rsidR="002B098C" w:rsidRDefault="002B098C" w:rsidP="002B098C">
            <w:pPr>
              <w:pStyle w:val="2-"/>
            </w:pPr>
            <w:r>
              <w:tab/>
            </w:r>
            <w:r>
              <w:tab/>
            </w:r>
            <w:r>
              <w:tab/>
              <w:t>ctbl.methodB();</w:t>
            </w:r>
          </w:p>
          <w:p w14:paraId="78108BAE" w14:textId="77777777" w:rsidR="002B098C" w:rsidRDefault="002B098C" w:rsidP="002B098C">
            <w:pPr>
              <w:pStyle w:val="2-"/>
            </w:pPr>
            <w:r>
              <w:tab/>
            </w:r>
            <w:r>
              <w:tab/>
            </w:r>
            <w:r>
              <w:tab/>
              <w:t>ctbl.methodC(12, 34);</w:t>
            </w:r>
          </w:p>
          <w:p w14:paraId="2DCB9B42" w14:textId="77777777" w:rsidR="002B098C" w:rsidRDefault="002B098C" w:rsidP="002B098C">
            <w:pPr>
              <w:pStyle w:val="2-"/>
            </w:pPr>
            <w:r>
              <w:tab/>
            </w:r>
            <w:r>
              <w:tab/>
              <w:t>}</w:t>
            </w:r>
          </w:p>
          <w:p w14:paraId="770FEEFE" w14:textId="77777777" w:rsidR="002B098C" w:rsidRDefault="002B098C" w:rsidP="002B098C">
            <w:pPr>
              <w:pStyle w:val="2-"/>
            </w:pPr>
            <w:r>
              <w:tab/>
              <w:t>};</w:t>
            </w:r>
          </w:p>
          <w:p w14:paraId="39507312" w14:textId="77777777" w:rsidR="002B098C" w:rsidRDefault="002B098C" w:rsidP="002B098C">
            <w:pPr>
              <w:pStyle w:val="2-"/>
            </w:pPr>
            <w:r>
              <w:rPr>
                <w:rFonts w:hint="eastAsia"/>
              </w:rPr>
              <w:tab/>
            </w:r>
            <w:r w:rsidRPr="002B098C">
              <w:rPr>
                <w:rFonts w:hint="eastAsia"/>
                <w:color w:val="00B050"/>
              </w:rPr>
              <w:t>//全オブジェクトの処理実行</w:t>
            </w:r>
          </w:p>
          <w:p w14:paraId="5E5B497C" w14:textId="77777777" w:rsidR="002B098C" w:rsidRDefault="002B098C" w:rsidP="002B098C">
            <w:pPr>
              <w:pStyle w:val="2-"/>
            </w:pPr>
            <w:r>
              <w:tab/>
              <w:t>for_each(objs, functor());</w:t>
            </w:r>
          </w:p>
          <w:p w14:paraId="04F3E90B" w14:textId="6F1F12FB" w:rsidR="002B098C" w:rsidRDefault="002B098C" w:rsidP="002B098C">
            <w:pPr>
              <w:pStyle w:val="2-"/>
            </w:pPr>
            <w:r>
              <w:t>}</w:t>
            </w:r>
          </w:p>
        </w:tc>
      </w:tr>
    </w:tbl>
    <w:p w14:paraId="5DB07E06" w14:textId="38B298F0" w:rsidR="002B098C" w:rsidRPr="00986F18" w:rsidRDefault="002B098C" w:rsidP="002B098C">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B098C" w14:paraId="1375B342" w14:textId="77777777" w:rsidTr="00745FC0">
        <w:tc>
          <w:tcPr>
            <w:tcW w:w="8494" w:type="dxa"/>
          </w:tcPr>
          <w:p w14:paraId="65D3721B" w14:textId="77777777" w:rsidR="005C28A3" w:rsidRPr="005C28A3" w:rsidRDefault="005C28A3" w:rsidP="005C28A3">
            <w:pPr>
              <w:pStyle w:val="2-"/>
              <w:rPr>
                <w:color w:val="auto"/>
              </w:rPr>
            </w:pPr>
            <w:r w:rsidRPr="005C28A3">
              <w:rPr>
                <w:color w:val="auto"/>
              </w:rPr>
              <w:t>CBase::methoA()</w:t>
            </w:r>
          </w:p>
          <w:p w14:paraId="7BCD5317" w14:textId="77777777" w:rsidR="005C28A3" w:rsidRPr="005C28A3" w:rsidRDefault="005C28A3" w:rsidP="005C28A3">
            <w:pPr>
              <w:pStyle w:val="2-"/>
              <w:rPr>
                <w:color w:val="auto"/>
              </w:rPr>
            </w:pPr>
            <w:r w:rsidRPr="005C28A3">
              <w:rPr>
                <w:color w:val="auto"/>
              </w:rPr>
              <w:t>CBase::methoB()</w:t>
            </w:r>
          </w:p>
          <w:p w14:paraId="0EF99F08" w14:textId="77777777" w:rsidR="005C28A3" w:rsidRPr="005C28A3" w:rsidRDefault="005C28A3" w:rsidP="005C28A3">
            <w:pPr>
              <w:pStyle w:val="2-"/>
              <w:rPr>
                <w:color w:val="auto"/>
              </w:rPr>
            </w:pPr>
            <w:r w:rsidRPr="005C28A3">
              <w:rPr>
                <w:color w:val="auto"/>
              </w:rPr>
              <w:t>CBase::methoC(12, 34)</w:t>
            </w:r>
          </w:p>
          <w:p w14:paraId="1956AB2F" w14:textId="77777777" w:rsidR="005C28A3" w:rsidRPr="005C28A3" w:rsidRDefault="005C28A3" w:rsidP="005C28A3">
            <w:pPr>
              <w:pStyle w:val="2-"/>
              <w:rPr>
                <w:color w:val="auto"/>
              </w:rPr>
            </w:pPr>
            <w:r w:rsidRPr="005C28A3">
              <w:rPr>
                <w:color w:val="auto"/>
              </w:rPr>
              <w:t>CClassA::methoA()</w:t>
            </w:r>
          </w:p>
          <w:p w14:paraId="2CF1E32C" w14:textId="77777777" w:rsidR="005C28A3" w:rsidRPr="005C28A3" w:rsidRDefault="005C28A3" w:rsidP="005C28A3">
            <w:pPr>
              <w:pStyle w:val="2-"/>
              <w:rPr>
                <w:color w:val="auto"/>
              </w:rPr>
            </w:pPr>
            <w:r w:rsidRPr="005C28A3">
              <w:rPr>
                <w:color w:val="auto"/>
              </w:rPr>
              <w:t>CClassA::methoB()</w:t>
            </w:r>
          </w:p>
          <w:p w14:paraId="56A4D232" w14:textId="77777777" w:rsidR="005C28A3" w:rsidRPr="005C28A3" w:rsidRDefault="005C28A3" w:rsidP="005C28A3">
            <w:pPr>
              <w:pStyle w:val="2-"/>
              <w:rPr>
                <w:color w:val="auto"/>
              </w:rPr>
            </w:pPr>
            <w:r w:rsidRPr="005C28A3">
              <w:rPr>
                <w:color w:val="auto"/>
              </w:rPr>
              <w:t>CClassA::methoC(12, 34)</w:t>
            </w:r>
          </w:p>
          <w:p w14:paraId="0C209F62" w14:textId="77777777" w:rsidR="005C28A3" w:rsidRPr="005C28A3" w:rsidRDefault="005C28A3" w:rsidP="005C28A3">
            <w:pPr>
              <w:pStyle w:val="2-"/>
              <w:rPr>
                <w:color w:val="auto"/>
              </w:rPr>
            </w:pPr>
            <w:r w:rsidRPr="005C28A3">
              <w:rPr>
                <w:color w:val="auto"/>
              </w:rPr>
              <w:t>CClassB::methoA()</w:t>
            </w:r>
          </w:p>
          <w:p w14:paraId="5A8F368F" w14:textId="77777777" w:rsidR="005C28A3" w:rsidRPr="005C28A3" w:rsidRDefault="005C28A3" w:rsidP="005C28A3">
            <w:pPr>
              <w:pStyle w:val="2-"/>
              <w:rPr>
                <w:color w:val="auto"/>
              </w:rPr>
            </w:pPr>
            <w:r w:rsidRPr="005C28A3">
              <w:rPr>
                <w:color w:val="auto"/>
              </w:rPr>
              <w:t>CClassB::methoB()</w:t>
            </w:r>
          </w:p>
          <w:p w14:paraId="70374597" w14:textId="432D027C" w:rsidR="002B098C" w:rsidRDefault="005C28A3" w:rsidP="005C28A3">
            <w:pPr>
              <w:pStyle w:val="2-"/>
            </w:pPr>
            <w:r w:rsidRPr="005C28A3">
              <w:rPr>
                <w:color w:val="auto"/>
              </w:rPr>
              <w:t>CBase::methoC(12, 34)</w:t>
            </w:r>
          </w:p>
        </w:tc>
      </w:tr>
    </w:tbl>
    <w:p w14:paraId="6E827558" w14:textId="45F030FF" w:rsidR="000606A8" w:rsidRDefault="000606A8" w:rsidP="000606A8">
      <w:pPr>
        <w:pStyle w:val="2"/>
      </w:pPr>
      <w:bookmarkStart w:id="35" w:name="_Toc378965784"/>
      <w:r>
        <w:t>SFINAE</w:t>
      </w:r>
      <w:r w:rsidR="0007332C">
        <w:fldChar w:fldCharType="begin"/>
      </w:r>
      <w:r w:rsidR="0007332C">
        <w:instrText xml:space="preserve"> XE "</w:instrText>
      </w:r>
      <w:r w:rsidR="0007332C">
        <w:rPr>
          <w:rFonts w:hint="eastAsia"/>
        </w:rPr>
        <w:instrText>S</w:instrText>
      </w:r>
      <w:r w:rsidR="0007332C">
        <w:instrText>FINAE" \y “</w:instrText>
      </w:r>
      <w:r w:rsidR="0007332C">
        <w:rPr>
          <w:rFonts w:hint="eastAsia"/>
        </w:rPr>
        <w:instrText>S</w:instrText>
      </w:r>
      <w:r w:rsidR="0007332C">
        <w:instrText xml:space="preserve">FINAE” </w:instrText>
      </w:r>
      <w:r w:rsidR="0007332C">
        <w:fldChar w:fldCharType="end"/>
      </w:r>
      <w:r w:rsidR="001E4EF6">
        <w:t>による柔軟なテンプレートオーバーロード</w:t>
      </w:r>
      <w:bookmarkEnd w:id="35"/>
      <w:r w:rsidR="0007332C">
        <w:fldChar w:fldCharType="begin"/>
      </w:r>
      <w:r w:rsidR="0007332C">
        <w:instrText xml:space="preserve"> XE "</w:instrText>
      </w:r>
      <w:r w:rsidR="0007332C">
        <w:rPr>
          <w:rFonts w:hint="eastAsia"/>
        </w:rPr>
        <w:instrText>オーバーロード</w:instrText>
      </w:r>
      <w:r w:rsidR="0007332C">
        <w:instrText>" \y “</w:instrText>
      </w:r>
      <w:r w:rsidR="0007332C">
        <w:rPr>
          <w:rFonts w:hint="eastAsia"/>
        </w:rPr>
        <w:instrText>おーばーろーど</w:instrText>
      </w:r>
      <w:r w:rsidR="0007332C">
        <w:instrText xml:space="preserve">” </w:instrText>
      </w:r>
      <w:r w:rsidR="0007332C">
        <w:fldChar w:fldCharType="end"/>
      </w:r>
    </w:p>
    <w:p w14:paraId="1DDCA6D5" w14:textId="135F748D" w:rsidR="000606A8" w:rsidRDefault="004145D2" w:rsidP="000606A8">
      <w:pPr>
        <w:pStyle w:val="a9"/>
        <w:ind w:firstLine="283"/>
      </w:pPr>
      <w:r>
        <w:t>SFINAE</w:t>
      </w:r>
      <w:r>
        <w:rPr>
          <w:rFonts w:hint="eastAsia"/>
        </w:rPr>
        <w:t>とは、「</w:t>
      </w:r>
      <w:r>
        <w:t>Substitution Failure Is Nt An Error</w:t>
      </w:r>
      <w:r>
        <w:rPr>
          <w:rFonts w:hint="eastAsia"/>
        </w:rPr>
        <w:t>」（置き換え失敗はエラーではない）の略で、テンプレートのコンパイル時の挙動を示すものである。</w:t>
      </w:r>
    </w:p>
    <w:p w14:paraId="50070510" w14:textId="4E78992A" w:rsidR="004145D2" w:rsidRDefault="004145D2" w:rsidP="000606A8">
      <w:pPr>
        <w:pStyle w:val="a9"/>
        <w:ind w:firstLine="283"/>
      </w:pPr>
      <w:r>
        <w:rPr>
          <w:rFonts w:hint="eastAsia"/>
        </w:rPr>
        <w:t>オーバーロードされた多数のテンプレートがある場合、実体化の際に適切なテンプレートが選択される。この時、実体化に失敗したテンプレートは候補から外され、適合するテンプレートが見つかるまで試行し、一つもみつからなかった時にエラーとなる。</w:t>
      </w:r>
      <w:r>
        <w:rPr>
          <w:rFonts w:hint="eastAsia"/>
        </w:rPr>
        <w:t>SFINAE</w:t>
      </w:r>
      <w:r>
        <w:rPr>
          <w:rFonts w:hint="eastAsia"/>
        </w:rPr>
        <w:t>はこのような挙動を表すものである。</w:t>
      </w:r>
    </w:p>
    <w:p w14:paraId="3890FAE2" w14:textId="163F0225" w:rsidR="004145D2" w:rsidRDefault="004145D2" w:rsidP="000606A8">
      <w:pPr>
        <w:pStyle w:val="a9"/>
        <w:ind w:firstLine="283"/>
      </w:pPr>
      <w:r>
        <w:rPr>
          <w:rFonts w:hint="eastAsia"/>
        </w:rPr>
        <w:t>なお、「</w:t>
      </w:r>
      <w:r>
        <w:rPr>
          <w:rFonts w:hint="eastAsia"/>
        </w:rPr>
        <w:t>SFINAE</w:t>
      </w:r>
      <w:r>
        <w:rPr>
          <w:rFonts w:hint="eastAsia"/>
        </w:rPr>
        <w:t>」の読み方は、「</w:t>
      </w:r>
      <w:r>
        <w:rPr>
          <w:rFonts w:hint="eastAsia"/>
        </w:rPr>
        <w:t>C++</w:t>
      </w:r>
      <w:r>
        <w:rPr>
          <w:rFonts w:hint="eastAsia"/>
        </w:rPr>
        <w:t>テンプレートテクニック」の著者の読み方にならえば「スフィナエ」である。</w:t>
      </w:r>
    </w:p>
    <w:p w14:paraId="0A421039" w14:textId="777E47F7" w:rsidR="004145D2" w:rsidRDefault="004145D2" w:rsidP="004145D2">
      <w:pPr>
        <w:pStyle w:val="a9"/>
        <w:spacing w:beforeLines="50" w:before="180"/>
        <w:ind w:firstLine="283"/>
      </w:pPr>
      <w:r>
        <w:rPr>
          <w:rFonts w:hint="eastAsia"/>
        </w:rPr>
        <w:t>SFINAE</w:t>
      </w:r>
      <w:r>
        <w:rPr>
          <w:rFonts w:hint="eastAsia"/>
        </w:rPr>
        <w:t>を活用する事で、関数のオーバーロードと同様に、同じ名前を付けて様々な処理をオーバーロードすることができる。</w:t>
      </w:r>
      <w:r w:rsidR="00D66244">
        <w:rPr>
          <w:rFonts w:hint="eastAsia"/>
        </w:rPr>
        <w:t>これにより、名前さえ知っていれば、深く考えずに使う事ができる。</w:t>
      </w:r>
    </w:p>
    <w:p w14:paraId="3000275B" w14:textId="47D3758D" w:rsidR="004145D2" w:rsidRDefault="004145D2" w:rsidP="00D66244">
      <w:pPr>
        <w:pStyle w:val="a9"/>
        <w:keepNext/>
        <w:widowControl/>
        <w:spacing w:beforeLines="50" w:before="180"/>
        <w:ind w:firstLine="283"/>
      </w:pPr>
      <w:r>
        <w:rPr>
          <w:rFonts w:hint="eastAsia"/>
        </w:rPr>
        <w:t>具体的なサンプルとして、</w:t>
      </w:r>
      <w:r>
        <w:rPr>
          <w:rFonts w:hint="eastAsia"/>
        </w:rPr>
        <w:t>for_each</w:t>
      </w:r>
      <w:r w:rsidR="0007332C">
        <w:fldChar w:fldCharType="begin"/>
      </w:r>
      <w:r w:rsidR="0007332C">
        <w:instrText xml:space="preserve"> XE "</w:instrText>
      </w:r>
      <w:r w:rsidR="0007332C">
        <w:rPr>
          <w:rFonts w:hint="eastAsia"/>
        </w:rPr>
        <w:instrText>f</w:instrText>
      </w:r>
      <w:r w:rsidR="0007332C">
        <w:instrText>or_each" \y “</w:instrText>
      </w:r>
      <w:r w:rsidR="0007332C">
        <w:rPr>
          <w:rFonts w:hint="eastAsia"/>
        </w:rPr>
        <w:instrText>f</w:instrText>
      </w:r>
      <w:r w:rsidR="0007332C">
        <w:instrText xml:space="preserve">or_each” </w:instrText>
      </w:r>
      <w:r w:rsidR="0007332C">
        <w:fldChar w:fldCharType="end"/>
      </w:r>
      <w:r>
        <w:rPr>
          <w:rFonts w:hint="eastAsia"/>
        </w:rPr>
        <w:t xml:space="preserve"> </w:t>
      </w:r>
      <w:r>
        <w:rPr>
          <w:rFonts w:hint="eastAsia"/>
        </w:rPr>
        <w:t>のバリエーションを作成してみ</w:t>
      </w:r>
      <w:r w:rsidR="00D66244">
        <w:rPr>
          <w:rFonts w:hint="eastAsia"/>
        </w:rPr>
        <w:t>たものを示す</w:t>
      </w:r>
      <w:r>
        <w:rPr>
          <w:rFonts w:hint="eastAsia"/>
        </w:rPr>
        <w:t>。</w:t>
      </w:r>
    </w:p>
    <w:p w14:paraId="2D5DEC3B" w14:textId="77777777" w:rsidR="00D66244" w:rsidRDefault="00D66244" w:rsidP="00D66244">
      <w:pPr>
        <w:pStyle w:val="a9"/>
        <w:keepNext/>
        <w:widowControl/>
        <w:ind w:firstLineChars="0" w:firstLine="0"/>
      </w:pPr>
      <w:r>
        <w:t>例：</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65215369" w14:textId="77777777" w:rsidTr="00745FC0">
        <w:tc>
          <w:tcPr>
            <w:tcW w:w="8494" w:type="dxa"/>
          </w:tcPr>
          <w:p w14:paraId="63804F9F" w14:textId="77777777" w:rsidR="0090578A" w:rsidRDefault="0090578A" w:rsidP="0090578A">
            <w:pPr>
              <w:pStyle w:val="2-"/>
            </w:pPr>
            <w:r>
              <w:t>#include &lt;stdio.h&gt;</w:t>
            </w:r>
          </w:p>
          <w:p w14:paraId="4C7B6F5C" w14:textId="77777777" w:rsidR="0090578A" w:rsidRDefault="0090578A" w:rsidP="0090578A">
            <w:pPr>
              <w:pStyle w:val="2-"/>
            </w:pPr>
            <w:r>
              <w:t>#include &lt;iostream&gt;</w:t>
            </w:r>
          </w:p>
          <w:p w14:paraId="366C0C24" w14:textId="77777777" w:rsidR="0090578A" w:rsidRDefault="0090578A" w:rsidP="0090578A">
            <w:pPr>
              <w:pStyle w:val="2-"/>
            </w:pPr>
            <w:r>
              <w:t>#include &lt;vector&gt;</w:t>
            </w:r>
          </w:p>
          <w:p w14:paraId="6A1A943F" w14:textId="77777777" w:rsidR="0090578A" w:rsidRDefault="0090578A" w:rsidP="0090578A">
            <w:pPr>
              <w:pStyle w:val="2-"/>
            </w:pPr>
          </w:p>
          <w:p w14:paraId="18B6268E" w14:textId="77777777" w:rsidR="0090578A" w:rsidRDefault="0090578A" w:rsidP="0090578A">
            <w:pPr>
              <w:pStyle w:val="2-"/>
            </w:pPr>
            <w:r w:rsidRPr="0090578A">
              <w:rPr>
                <w:rFonts w:hint="eastAsia"/>
                <w:color w:val="00B050"/>
              </w:rPr>
              <w:t>//SFINAEテスト（様々なfor_each）</w:t>
            </w:r>
          </w:p>
          <w:p w14:paraId="1EF1DE1E" w14:textId="77777777" w:rsidR="0090578A" w:rsidRDefault="0090578A" w:rsidP="0090578A">
            <w:pPr>
              <w:pStyle w:val="2-"/>
            </w:pPr>
          </w:p>
          <w:p w14:paraId="3FE2F825" w14:textId="77777777" w:rsidR="0090578A" w:rsidRPr="0090578A" w:rsidRDefault="0090578A" w:rsidP="0090578A">
            <w:pPr>
              <w:pStyle w:val="2-"/>
              <w:rPr>
                <w:color w:val="00B050"/>
              </w:rPr>
            </w:pPr>
            <w:r w:rsidRPr="0090578A">
              <w:rPr>
                <w:rFonts w:hint="eastAsia"/>
                <w:color w:val="00B050"/>
              </w:rPr>
              <w:t>//独自コンテナ</w:t>
            </w:r>
          </w:p>
          <w:p w14:paraId="015675B8" w14:textId="77777777" w:rsidR="0090578A" w:rsidRDefault="0090578A" w:rsidP="0090578A">
            <w:pPr>
              <w:pStyle w:val="2-"/>
            </w:pPr>
            <w:r>
              <w:t>template&lt;typename T, int N&gt;</w:t>
            </w:r>
          </w:p>
          <w:p w14:paraId="6CEEB1E3" w14:textId="77777777" w:rsidR="0090578A" w:rsidRDefault="0090578A" w:rsidP="0090578A">
            <w:pPr>
              <w:pStyle w:val="2-"/>
            </w:pPr>
            <w:r>
              <w:t>class MY_ARRAY</w:t>
            </w:r>
          </w:p>
          <w:p w14:paraId="1C2B4B74" w14:textId="77777777" w:rsidR="0090578A" w:rsidRDefault="0090578A" w:rsidP="0090578A">
            <w:pPr>
              <w:pStyle w:val="2-"/>
            </w:pPr>
            <w:r>
              <w:t>{</w:t>
            </w:r>
          </w:p>
          <w:p w14:paraId="43FA5511" w14:textId="77777777" w:rsidR="0090578A" w:rsidRDefault="0090578A" w:rsidP="0090578A">
            <w:pPr>
              <w:pStyle w:val="2-"/>
            </w:pPr>
            <w:r>
              <w:lastRenderedPageBreak/>
              <w:t>public:</w:t>
            </w:r>
          </w:p>
          <w:p w14:paraId="759E424B" w14:textId="77777777" w:rsidR="0090578A" w:rsidRDefault="0090578A" w:rsidP="0090578A">
            <w:pPr>
              <w:pStyle w:val="2-"/>
            </w:pPr>
            <w:r>
              <w:tab/>
            </w:r>
            <w:r w:rsidRPr="00C26696">
              <w:rPr>
                <w:color w:val="FF0000"/>
              </w:rPr>
              <w:t>typedef MY_ARRAY&lt;T, N&gt; MY_TYPE;</w:t>
            </w:r>
          </w:p>
          <w:p w14:paraId="53621E46" w14:textId="500F421D" w:rsidR="0090578A" w:rsidRPr="00745FC0" w:rsidRDefault="0090578A" w:rsidP="0090578A">
            <w:pPr>
              <w:pStyle w:val="2-"/>
              <w:rPr>
                <w:color w:val="FF0000"/>
              </w:rPr>
            </w:pPr>
            <w:r>
              <w:tab/>
            </w:r>
            <w:r w:rsidRPr="00745FC0">
              <w:rPr>
                <w:color w:val="FF0000"/>
              </w:rPr>
              <w:t>typedef T DATA_TYPE;</w:t>
            </w:r>
            <w:r w:rsidR="00745FC0" w:rsidRPr="00745FC0">
              <w:rPr>
                <w:rFonts w:hint="eastAsia"/>
                <w:color w:val="00B050"/>
              </w:rPr>
              <w:t>//テンプレート引数の型 T を、</w:t>
            </w:r>
            <w:r w:rsidR="00745FC0">
              <w:rPr>
                <w:rFonts w:hint="eastAsia"/>
                <w:color w:val="00B050"/>
              </w:rPr>
              <w:t>for_each に知らせるためのテクニック</w:t>
            </w:r>
          </w:p>
          <w:p w14:paraId="763033FA" w14:textId="77777777" w:rsidR="0090578A" w:rsidRDefault="0090578A" w:rsidP="0090578A">
            <w:pPr>
              <w:pStyle w:val="2-"/>
            </w:pPr>
            <w:r>
              <w:tab/>
              <w:t>static const int NUM = N;</w:t>
            </w:r>
          </w:p>
          <w:p w14:paraId="3246E1C7" w14:textId="77777777" w:rsidR="0090578A" w:rsidRDefault="0090578A" w:rsidP="0090578A">
            <w:pPr>
              <w:pStyle w:val="2-"/>
            </w:pPr>
            <w:r>
              <w:t>public:</w:t>
            </w:r>
          </w:p>
          <w:p w14:paraId="64504EC1" w14:textId="77777777" w:rsidR="0090578A" w:rsidRDefault="0090578A" w:rsidP="0090578A">
            <w:pPr>
              <w:pStyle w:val="2-"/>
            </w:pPr>
            <w:r>
              <w:tab/>
              <w:t>T* begin(){ return &amp;m_array[0]; }</w:t>
            </w:r>
          </w:p>
          <w:p w14:paraId="77EA3C8B" w14:textId="77777777" w:rsidR="0090578A" w:rsidRDefault="0090578A" w:rsidP="0090578A">
            <w:pPr>
              <w:pStyle w:val="2-"/>
            </w:pPr>
            <w:r>
              <w:tab/>
              <w:t>T* end(){ return &amp;m_array[N]; }</w:t>
            </w:r>
          </w:p>
          <w:p w14:paraId="7021990E" w14:textId="77777777" w:rsidR="0090578A" w:rsidRDefault="0090578A" w:rsidP="0090578A">
            <w:pPr>
              <w:pStyle w:val="2-"/>
            </w:pPr>
            <w:r>
              <w:tab/>
              <w:t>T&amp; operator[](int i){ return m_array[i]; }</w:t>
            </w:r>
          </w:p>
          <w:p w14:paraId="53F991F7" w14:textId="77777777" w:rsidR="0090578A" w:rsidRDefault="0090578A" w:rsidP="0090578A">
            <w:pPr>
              <w:pStyle w:val="2-"/>
            </w:pPr>
            <w:r>
              <w:t>private:</w:t>
            </w:r>
          </w:p>
          <w:p w14:paraId="28618F84" w14:textId="77777777" w:rsidR="0090578A" w:rsidRDefault="0090578A" w:rsidP="0090578A">
            <w:pPr>
              <w:pStyle w:val="2-"/>
            </w:pPr>
            <w:r>
              <w:tab/>
              <w:t>T m_array[N];</w:t>
            </w:r>
          </w:p>
          <w:p w14:paraId="41CB8C2D" w14:textId="77777777" w:rsidR="0090578A" w:rsidRDefault="0090578A" w:rsidP="0090578A">
            <w:pPr>
              <w:pStyle w:val="2-"/>
            </w:pPr>
            <w:r>
              <w:t>};</w:t>
            </w:r>
          </w:p>
          <w:p w14:paraId="38CD704B" w14:textId="77777777" w:rsidR="0090578A" w:rsidRDefault="0090578A" w:rsidP="0090578A">
            <w:pPr>
              <w:pStyle w:val="2-"/>
            </w:pPr>
          </w:p>
          <w:p w14:paraId="3C59ADD6" w14:textId="77777777" w:rsidR="0090578A" w:rsidRDefault="0090578A" w:rsidP="0090578A">
            <w:pPr>
              <w:pStyle w:val="2-"/>
            </w:pPr>
            <w:r w:rsidRPr="0090578A">
              <w:rPr>
                <w:rFonts w:hint="eastAsia"/>
                <w:color w:val="00B050"/>
              </w:rPr>
              <w:t>//固定配列版for_each</w:t>
            </w:r>
          </w:p>
          <w:p w14:paraId="576EB43F" w14:textId="77777777" w:rsidR="0090578A" w:rsidRDefault="0090578A" w:rsidP="0090578A">
            <w:pPr>
              <w:pStyle w:val="2-"/>
            </w:pPr>
            <w:r>
              <w:t>template</w:t>
            </w:r>
            <w:r w:rsidRPr="00C26696">
              <w:rPr>
                <w:color w:val="FF0000"/>
              </w:rPr>
              <w:t>&lt;class T, size_t N, class F&gt;</w:t>
            </w:r>
          </w:p>
          <w:p w14:paraId="4D05B5FE" w14:textId="667B5B32" w:rsidR="0090578A" w:rsidRDefault="007A5052" w:rsidP="0090578A">
            <w:pPr>
              <w:pStyle w:val="2-"/>
            </w:pPr>
            <w:r>
              <w:t xml:space="preserve">inline </w:t>
            </w:r>
            <w:r w:rsidR="0090578A">
              <w:t xml:space="preserve">void </w:t>
            </w:r>
            <w:r w:rsidR="0090578A" w:rsidRPr="00C26696">
              <w:rPr>
                <w:color w:val="FF0000"/>
              </w:rPr>
              <w:t>for_each(T (&amp;obj)[N], F&amp; functor)</w:t>
            </w:r>
          </w:p>
          <w:p w14:paraId="6F23BAB2" w14:textId="77777777" w:rsidR="0090578A" w:rsidRDefault="0090578A" w:rsidP="0090578A">
            <w:pPr>
              <w:pStyle w:val="2-"/>
            </w:pPr>
            <w:r>
              <w:t>{</w:t>
            </w:r>
          </w:p>
          <w:p w14:paraId="48BE2E4F" w14:textId="77777777" w:rsidR="0090578A" w:rsidRDefault="0090578A" w:rsidP="0090578A">
            <w:pPr>
              <w:pStyle w:val="2-"/>
            </w:pPr>
            <w:r>
              <w:tab/>
              <w:t>bool is_first = true;</w:t>
            </w:r>
          </w:p>
          <w:p w14:paraId="4303590D" w14:textId="77777777" w:rsidR="0090578A" w:rsidRDefault="0090578A" w:rsidP="0090578A">
            <w:pPr>
              <w:pStyle w:val="2-"/>
            </w:pPr>
            <w:r>
              <w:tab/>
              <w:t>T* p = obj;</w:t>
            </w:r>
          </w:p>
          <w:p w14:paraId="727C2515" w14:textId="77777777" w:rsidR="0090578A" w:rsidRDefault="0090578A" w:rsidP="0090578A">
            <w:pPr>
              <w:pStyle w:val="2-"/>
            </w:pPr>
            <w:r>
              <w:tab/>
              <w:t>for (int i = 0; i &lt; N; ++i, ++p)</w:t>
            </w:r>
          </w:p>
          <w:p w14:paraId="1FA77CE9" w14:textId="77777777" w:rsidR="0090578A" w:rsidRDefault="0090578A" w:rsidP="0090578A">
            <w:pPr>
              <w:pStyle w:val="2-"/>
            </w:pPr>
            <w:r>
              <w:tab/>
              <w:t>{</w:t>
            </w:r>
          </w:p>
          <w:p w14:paraId="776FA7DF" w14:textId="77777777" w:rsidR="0090578A" w:rsidRDefault="0090578A" w:rsidP="0090578A">
            <w:pPr>
              <w:pStyle w:val="2-"/>
            </w:pPr>
            <w:r>
              <w:tab/>
            </w:r>
            <w:r>
              <w:tab/>
              <w:t>functor(*p, is_first);</w:t>
            </w:r>
          </w:p>
          <w:p w14:paraId="1187FCD1" w14:textId="77777777" w:rsidR="0090578A" w:rsidRDefault="0090578A" w:rsidP="0090578A">
            <w:pPr>
              <w:pStyle w:val="2-"/>
            </w:pPr>
            <w:r>
              <w:tab/>
              <w:t>}</w:t>
            </w:r>
          </w:p>
          <w:p w14:paraId="28FA997F" w14:textId="77777777" w:rsidR="0090578A" w:rsidRDefault="0090578A" w:rsidP="0090578A">
            <w:pPr>
              <w:pStyle w:val="2-"/>
            </w:pPr>
            <w:r>
              <w:t>}</w:t>
            </w:r>
          </w:p>
          <w:p w14:paraId="30DF6020" w14:textId="77777777" w:rsidR="0090578A" w:rsidRDefault="0090578A" w:rsidP="0090578A">
            <w:pPr>
              <w:pStyle w:val="2-"/>
            </w:pPr>
          </w:p>
          <w:p w14:paraId="04776DF1" w14:textId="77777777" w:rsidR="0090578A" w:rsidRPr="0090578A" w:rsidRDefault="0090578A" w:rsidP="0090578A">
            <w:pPr>
              <w:pStyle w:val="2-"/>
              <w:rPr>
                <w:color w:val="00B050"/>
              </w:rPr>
            </w:pPr>
            <w:r w:rsidRPr="0090578A">
              <w:rPr>
                <w:rFonts w:hint="eastAsia"/>
                <w:color w:val="00B050"/>
              </w:rPr>
              <w:t>//ポインター型の固定配列版for_each　※部分特殊化</w:t>
            </w:r>
          </w:p>
          <w:p w14:paraId="74C16082" w14:textId="77777777" w:rsidR="0090578A" w:rsidRDefault="0090578A" w:rsidP="0090578A">
            <w:pPr>
              <w:pStyle w:val="2-"/>
            </w:pPr>
            <w:r>
              <w:t>template</w:t>
            </w:r>
            <w:r w:rsidRPr="00C26696">
              <w:rPr>
                <w:color w:val="FF0000"/>
              </w:rPr>
              <w:t>&lt;class T, std::size_t N, class F&gt;</w:t>
            </w:r>
          </w:p>
          <w:p w14:paraId="39A050A4" w14:textId="12348EDF"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for_each(T*(&amp;obj)[N], F&amp; functor)</w:t>
            </w:r>
          </w:p>
          <w:p w14:paraId="56426F54" w14:textId="77777777" w:rsidR="0090578A" w:rsidRDefault="0090578A" w:rsidP="0090578A">
            <w:pPr>
              <w:pStyle w:val="2-"/>
            </w:pPr>
            <w:r>
              <w:t>{</w:t>
            </w:r>
          </w:p>
          <w:p w14:paraId="4DB5DBDB" w14:textId="77777777" w:rsidR="0090578A" w:rsidRDefault="0090578A" w:rsidP="0090578A">
            <w:pPr>
              <w:pStyle w:val="2-"/>
            </w:pPr>
            <w:r>
              <w:tab/>
              <w:t>bool is_first = true;</w:t>
            </w:r>
          </w:p>
          <w:p w14:paraId="54C04171" w14:textId="77777777" w:rsidR="0090578A" w:rsidRDefault="0090578A" w:rsidP="0090578A">
            <w:pPr>
              <w:pStyle w:val="2-"/>
            </w:pPr>
            <w:r>
              <w:tab/>
              <w:t>T** p = obj;</w:t>
            </w:r>
          </w:p>
          <w:p w14:paraId="6E9B6091" w14:textId="77777777" w:rsidR="0090578A" w:rsidRDefault="0090578A" w:rsidP="0090578A">
            <w:pPr>
              <w:pStyle w:val="2-"/>
            </w:pPr>
            <w:r>
              <w:tab/>
              <w:t>for (int i = 0; i &lt; N; ++i, ++p)</w:t>
            </w:r>
          </w:p>
          <w:p w14:paraId="59D496AE" w14:textId="77777777" w:rsidR="0090578A" w:rsidRDefault="0090578A" w:rsidP="0090578A">
            <w:pPr>
              <w:pStyle w:val="2-"/>
            </w:pPr>
            <w:r>
              <w:tab/>
              <w:t>{</w:t>
            </w:r>
          </w:p>
          <w:p w14:paraId="4BA582BA" w14:textId="77777777" w:rsidR="0090578A" w:rsidRDefault="0090578A" w:rsidP="0090578A">
            <w:pPr>
              <w:pStyle w:val="2-"/>
            </w:pPr>
            <w:r>
              <w:tab/>
            </w:r>
            <w:r>
              <w:tab/>
              <w:t>functor(**p, is_first);</w:t>
            </w:r>
          </w:p>
          <w:p w14:paraId="2794FA88" w14:textId="77777777" w:rsidR="0090578A" w:rsidRDefault="0090578A" w:rsidP="0090578A">
            <w:pPr>
              <w:pStyle w:val="2-"/>
            </w:pPr>
            <w:r>
              <w:tab/>
              <w:t>}</w:t>
            </w:r>
          </w:p>
          <w:p w14:paraId="195BE888" w14:textId="77777777" w:rsidR="0090578A" w:rsidRDefault="0090578A" w:rsidP="0090578A">
            <w:pPr>
              <w:pStyle w:val="2-"/>
            </w:pPr>
            <w:r>
              <w:t>}</w:t>
            </w:r>
          </w:p>
          <w:p w14:paraId="75F47AED" w14:textId="77777777" w:rsidR="0090578A" w:rsidRDefault="0090578A" w:rsidP="0090578A">
            <w:pPr>
              <w:pStyle w:val="2-"/>
            </w:pPr>
          </w:p>
          <w:p w14:paraId="3F1CC7EA" w14:textId="77777777" w:rsidR="0090578A" w:rsidRPr="0090578A" w:rsidRDefault="0090578A" w:rsidP="0090578A">
            <w:pPr>
              <w:pStyle w:val="2-"/>
              <w:rPr>
                <w:color w:val="00B050"/>
              </w:rPr>
            </w:pPr>
            <w:r w:rsidRPr="0090578A">
              <w:rPr>
                <w:rFonts w:hint="eastAsia"/>
                <w:color w:val="00B050"/>
              </w:rPr>
              <w:t>//動的配列版for_each①：配列要素数を渡す</w:t>
            </w:r>
          </w:p>
          <w:p w14:paraId="4E2E328D" w14:textId="77777777" w:rsidR="0090578A" w:rsidRPr="00C26696" w:rsidRDefault="0090578A" w:rsidP="0090578A">
            <w:pPr>
              <w:pStyle w:val="2-"/>
              <w:rPr>
                <w:color w:val="FF0000"/>
              </w:rPr>
            </w:pPr>
            <w:r>
              <w:t>template</w:t>
            </w:r>
            <w:r w:rsidRPr="00C26696">
              <w:rPr>
                <w:color w:val="FF0000"/>
              </w:rPr>
              <w:t>&lt;class T, class F&gt;</w:t>
            </w:r>
          </w:p>
          <w:p w14:paraId="5D561D31" w14:textId="0559AE59" w:rsidR="0090578A" w:rsidRDefault="007A5052" w:rsidP="0090578A">
            <w:pPr>
              <w:pStyle w:val="2-"/>
            </w:pPr>
            <w:r>
              <w:t xml:space="preserve">inline </w:t>
            </w:r>
            <w:r w:rsidR="0090578A">
              <w:t xml:space="preserve">void </w:t>
            </w:r>
            <w:r w:rsidR="0090578A" w:rsidRPr="00C26696">
              <w:rPr>
                <w:color w:val="FF0000"/>
              </w:rPr>
              <w:t>for_each(T* p, int n, F&amp; functor)</w:t>
            </w:r>
          </w:p>
          <w:p w14:paraId="4BAAD610" w14:textId="77777777" w:rsidR="0090578A" w:rsidRDefault="0090578A" w:rsidP="0090578A">
            <w:pPr>
              <w:pStyle w:val="2-"/>
            </w:pPr>
            <w:r>
              <w:t>{</w:t>
            </w:r>
          </w:p>
          <w:p w14:paraId="73E307EA" w14:textId="77777777" w:rsidR="0090578A" w:rsidRDefault="0090578A" w:rsidP="0090578A">
            <w:pPr>
              <w:pStyle w:val="2-"/>
            </w:pPr>
            <w:r>
              <w:tab/>
              <w:t>bool is_first = true;</w:t>
            </w:r>
          </w:p>
          <w:p w14:paraId="67B38F9F" w14:textId="77777777" w:rsidR="0090578A" w:rsidRDefault="0090578A" w:rsidP="0090578A">
            <w:pPr>
              <w:pStyle w:val="2-"/>
            </w:pPr>
            <w:r>
              <w:tab/>
              <w:t>for (int i = 0; i &lt; n; ++i, ++p)</w:t>
            </w:r>
          </w:p>
          <w:p w14:paraId="6E99AB17" w14:textId="77777777" w:rsidR="0090578A" w:rsidRDefault="0090578A" w:rsidP="0090578A">
            <w:pPr>
              <w:pStyle w:val="2-"/>
            </w:pPr>
            <w:r>
              <w:tab/>
              <w:t>{</w:t>
            </w:r>
          </w:p>
          <w:p w14:paraId="18457384" w14:textId="77777777" w:rsidR="0090578A" w:rsidRDefault="0090578A" w:rsidP="0090578A">
            <w:pPr>
              <w:pStyle w:val="2-"/>
            </w:pPr>
            <w:r>
              <w:tab/>
            </w:r>
            <w:r>
              <w:tab/>
              <w:t>functor(*p, is_first);</w:t>
            </w:r>
          </w:p>
          <w:p w14:paraId="3B6D40A2" w14:textId="77777777" w:rsidR="0090578A" w:rsidRDefault="0090578A" w:rsidP="0090578A">
            <w:pPr>
              <w:pStyle w:val="2-"/>
            </w:pPr>
            <w:r>
              <w:tab/>
              <w:t>}</w:t>
            </w:r>
          </w:p>
          <w:p w14:paraId="69554ABC" w14:textId="77777777" w:rsidR="0090578A" w:rsidRDefault="0090578A" w:rsidP="0090578A">
            <w:pPr>
              <w:pStyle w:val="2-"/>
            </w:pPr>
            <w:r>
              <w:t>}</w:t>
            </w:r>
          </w:p>
          <w:p w14:paraId="0820FDDE" w14:textId="77777777" w:rsidR="0090578A" w:rsidRDefault="0090578A" w:rsidP="0090578A">
            <w:pPr>
              <w:pStyle w:val="2-"/>
            </w:pPr>
          </w:p>
          <w:p w14:paraId="74B7F2E1" w14:textId="77777777" w:rsidR="0090578A" w:rsidRPr="0090578A" w:rsidRDefault="0090578A" w:rsidP="0090578A">
            <w:pPr>
              <w:pStyle w:val="2-"/>
              <w:rPr>
                <w:color w:val="00B050"/>
              </w:rPr>
            </w:pPr>
            <w:r w:rsidRPr="0090578A">
              <w:rPr>
                <w:rFonts w:hint="eastAsia"/>
                <w:color w:val="00B050"/>
              </w:rPr>
              <w:t>//動的配列版for_each②：配列の終端+1を渡す</w:t>
            </w:r>
          </w:p>
          <w:p w14:paraId="4FED9BA5" w14:textId="77777777" w:rsidR="0090578A" w:rsidRPr="00C26696" w:rsidRDefault="0090578A" w:rsidP="0090578A">
            <w:pPr>
              <w:pStyle w:val="2-"/>
              <w:rPr>
                <w:color w:val="FF0000"/>
              </w:rPr>
            </w:pPr>
            <w:r>
              <w:t>template</w:t>
            </w:r>
            <w:r w:rsidRPr="00C26696">
              <w:rPr>
                <w:color w:val="FF0000"/>
              </w:rPr>
              <w:t>&lt;class T, class F&gt;</w:t>
            </w:r>
          </w:p>
          <w:p w14:paraId="6978F729" w14:textId="5C823BAF" w:rsidR="0090578A" w:rsidRPr="00C26696" w:rsidRDefault="007A5052" w:rsidP="0090578A">
            <w:pPr>
              <w:pStyle w:val="2-"/>
              <w:rPr>
                <w:color w:val="FF0000"/>
              </w:rPr>
            </w:pPr>
            <w:r>
              <w:t xml:space="preserve">inline </w:t>
            </w:r>
            <w:r w:rsidR="0090578A">
              <w:t>void</w:t>
            </w:r>
            <w:r w:rsidR="0090578A" w:rsidRPr="00C26696">
              <w:rPr>
                <w:color w:val="FF0000"/>
              </w:rPr>
              <w:t xml:space="preserve"> for_each(T* p, T* end, F&amp; functor)</w:t>
            </w:r>
          </w:p>
          <w:p w14:paraId="60AEC126" w14:textId="77777777" w:rsidR="0090578A" w:rsidRDefault="0090578A" w:rsidP="0090578A">
            <w:pPr>
              <w:pStyle w:val="2-"/>
            </w:pPr>
            <w:r>
              <w:t>{</w:t>
            </w:r>
          </w:p>
          <w:p w14:paraId="2B34C62B" w14:textId="77777777" w:rsidR="0090578A" w:rsidRDefault="0090578A" w:rsidP="0090578A">
            <w:pPr>
              <w:pStyle w:val="2-"/>
            </w:pPr>
            <w:r>
              <w:tab/>
              <w:t>bool is_first = true;</w:t>
            </w:r>
          </w:p>
          <w:p w14:paraId="22A320A9" w14:textId="77777777" w:rsidR="0090578A" w:rsidRDefault="0090578A" w:rsidP="0090578A">
            <w:pPr>
              <w:pStyle w:val="2-"/>
            </w:pPr>
            <w:r>
              <w:tab/>
              <w:t>while (p != end)</w:t>
            </w:r>
          </w:p>
          <w:p w14:paraId="6728C058" w14:textId="77777777" w:rsidR="0090578A" w:rsidRDefault="0090578A" w:rsidP="0090578A">
            <w:pPr>
              <w:pStyle w:val="2-"/>
            </w:pPr>
            <w:r>
              <w:tab/>
              <w:t>{</w:t>
            </w:r>
          </w:p>
          <w:p w14:paraId="2167DEB7" w14:textId="77777777" w:rsidR="0090578A" w:rsidRDefault="0090578A" w:rsidP="0090578A">
            <w:pPr>
              <w:pStyle w:val="2-"/>
            </w:pPr>
            <w:r>
              <w:tab/>
            </w:r>
            <w:r>
              <w:tab/>
              <w:t>functor(*p, is_first);</w:t>
            </w:r>
          </w:p>
          <w:p w14:paraId="28D7D7CA" w14:textId="77777777" w:rsidR="0090578A" w:rsidRDefault="0090578A" w:rsidP="0090578A">
            <w:pPr>
              <w:pStyle w:val="2-"/>
            </w:pPr>
            <w:r>
              <w:tab/>
            </w:r>
            <w:r>
              <w:tab/>
              <w:t>++p;</w:t>
            </w:r>
          </w:p>
          <w:p w14:paraId="7B7E3AE5" w14:textId="77777777" w:rsidR="0090578A" w:rsidRDefault="0090578A" w:rsidP="0090578A">
            <w:pPr>
              <w:pStyle w:val="2-"/>
            </w:pPr>
            <w:r>
              <w:tab/>
              <w:t>}</w:t>
            </w:r>
          </w:p>
          <w:p w14:paraId="34A64D37" w14:textId="77777777" w:rsidR="0090578A" w:rsidRDefault="0090578A" w:rsidP="0090578A">
            <w:pPr>
              <w:pStyle w:val="2-"/>
            </w:pPr>
            <w:r>
              <w:t>}</w:t>
            </w:r>
          </w:p>
          <w:p w14:paraId="6AED11B7" w14:textId="77777777" w:rsidR="0090578A" w:rsidRDefault="0090578A" w:rsidP="0090578A">
            <w:pPr>
              <w:pStyle w:val="2-"/>
            </w:pPr>
          </w:p>
          <w:p w14:paraId="23CD9869" w14:textId="77777777" w:rsidR="0090578A" w:rsidRDefault="0090578A" w:rsidP="0090578A">
            <w:pPr>
              <w:pStyle w:val="2-"/>
            </w:pPr>
            <w:r w:rsidRPr="0090578A">
              <w:rPr>
                <w:rFonts w:hint="eastAsia"/>
                <w:color w:val="00B050"/>
              </w:rPr>
              <w:t>//STLコンテナ版for_each</w:t>
            </w:r>
          </w:p>
          <w:p w14:paraId="215CC299" w14:textId="77777777" w:rsidR="0090578A" w:rsidRPr="00C26696" w:rsidRDefault="0090578A" w:rsidP="0090578A">
            <w:pPr>
              <w:pStyle w:val="2-"/>
              <w:rPr>
                <w:color w:val="FF0000"/>
              </w:rPr>
            </w:pPr>
            <w:r>
              <w:t>template</w:t>
            </w:r>
            <w:r w:rsidRPr="00C26696">
              <w:rPr>
                <w:color w:val="FF0000"/>
              </w:rPr>
              <w:t>&lt;class T, class F&gt;</w:t>
            </w:r>
          </w:p>
          <w:p w14:paraId="7EA221DF" w14:textId="0B38A0FD" w:rsidR="0090578A" w:rsidRPr="00C26696" w:rsidRDefault="007A5052" w:rsidP="0090578A">
            <w:pPr>
              <w:pStyle w:val="2-"/>
              <w:rPr>
                <w:color w:val="FF0000"/>
              </w:rPr>
            </w:pPr>
            <w:r>
              <w:t xml:space="preserve">inline </w:t>
            </w:r>
            <w:r w:rsidR="0090578A">
              <w:t xml:space="preserve">void </w:t>
            </w:r>
            <w:r w:rsidR="0090578A" w:rsidRPr="00C26696">
              <w:rPr>
                <w:color w:val="FF0000"/>
              </w:rPr>
              <w:t>for_each(T&amp; con, F&amp; functor)</w:t>
            </w:r>
          </w:p>
          <w:p w14:paraId="2CFA745B" w14:textId="77777777" w:rsidR="0090578A" w:rsidRDefault="0090578A" w:rsidP="0090578A">
            <w:pPr>
              <w:pStyle w:val="2-"/>
            </w:pPr>
            <w:r>
              <w:t>{</w:t>
            </w:r>
          </w:p>
          <w:p w14:paraId="1F4E82C7" w14:textId="77777777" w:rsidR="0090578A" w:rsidRDefault="0090578A" w:rsidP="0090578A">
            <w:pPr>
              <w:pStyle w:val="2-"/>
            </w:pPr>
            <w:r>
              <w:tab/>
              <w:t>bool is_first = true;</w:t>
            </w:r>
          </w:p>
          <w:p w14:paraId="21FBDD38" w14:textId="77777777" w:rsidR="0090578A" w:rsidRDefault="0090578A" w:rsidP="0090578A">
            <w:pPr>
              <w:pStyle w:val="2-"/>
            </w:pPr>
            <w:r>
              <w:tab/>
              <w:t>typename T::iterator ite = con.begin();</w:t>
            </w:r>
          </w:p>
          <w:p w14:paraId="5662676A" w14:textId="77777777" w:rsidR="0090578A" w:rsidRDefault="0090578A" w:rsidP="0090578A">
            <w:pPr>
              <w:pStyle w:val="2-"/>
            </w:pPr>
            <w:r>
              <w:lastRenderedPageBreak/>
              <w:tab/>
              <w:t>typename T::iterator end = con.end();</w:t>
            </w:r>
          </w:p>
          <w:p w14:paraId="18261E95" w14:textId="77777777" w:rsidR="0090578A" w:rsidRDefault="0090578A" w:rsidP="0090578A">
            <w:pPr>
              <w:pStyle w:val="2-"/>
            </w:pPr>
            <w:r>
              <w:tab/>
              <w:t>while (ite != end)</w:t>
            </w:r>
          </w:p>
          <w:p w14:paraId="09700223" w14:textId="77777777" w:rsidR="0090578A" w:rsidRDefault="0090578A" w:rsidP="0090578A">
            <w:pPr>
              <w:pStyle w:val="2-"/>
            </w:pPr>
            <w:r>
              <w:tab/>
              <w:t>{</w:t>
            </w:r>
          </w:p>
          <w:p w14:paraId="290EC18C" w14:textId="77777777" w:rsidR="0090578A" w:rsidRDefault="0090578A" w:rsidP="0090578A">
            <w:pPr>
              <w:pStyle w:val="2-"/>
            </w:pPr>
            <w:r>
              <w:tab/>
            </w:r>
            <w:r>
              <w:tab/>
              <w:t>functor(*ite, is_first);</w:t>
            </w:r>
          </w:p>
          <w:p w14:paraId="3623E09E" w14:textId="77777777" w:rsidR="0090578A" w:rsidRDefault="0090578A" w:rsidP="0090578A">
            <w:pPr>
              <w:pStyle w:val="2-"/>
            </w:pPr>
            <w:r>
              <w:tab/>
            </w:r>
            <w:r>
              <w:tab/>
              <w:t>++ite;</w:t>
            </w:r>
          </w:p>
          <w:p w14:paraId="196CCF30" w14:textId="77777777" w:rsidR="0090578A" w:rsidRDefault="0090578A" w:rsidP="0090578A">
            <w:pPr>
              <w:pStyle w:val="2-"/>
            </w:pPr>
            <w:r>
              <w:tab/>
              <w:t>}</w:t>
            </w:r>
          </w:p>
          <w:p w14:paraId="7E552A58" w14:textId="77777777" w:rsidR="0090578A" w:rsidRDefault="0090578A" w:rsidP="0090578A">
            <w:pPr>
              <w:pStyle w:val="2-"/>
            </w:pPr>
            <w:r>
              <w:t>}</w:t>
            </w:r>
          </w:p>
          <w:p w14:paraId="24465DDE" w14:textId="77777777" w:rsidR="0090578A" w:rsidRDefault="0090578A" w:rsidP="0090578A">
            <w:pPr>
              <w:pStyle w:val="2-"/>
            </w:pPr>
          </w:p>
          <w:p w14:paraId="3A8BD6B4" w14:textId="77777777" w:rsidR="0090578A" w:rsidRPr="0090578A" w:rsidRDefault="0090578A" w:rsidP="0090578A">
            <w:pPr>
              <w:pStyle w:val="2-"/>
              <w:rPr>
                <w:color w:val="00B050"/>
              </w:rPr>
            </w:pPr>
            <w:r w:rsidRPr="0090578A">
              <w:rPr>
                <w:rFonts w:hint="eastAsia"/>
                <w:color w:val="00B050"/>
              </w:rPr>
              <w:t>//独自コンテナ版for_each</w:t>
            </w:r>
          </w:p>
          <w:p w14:paraId="21B8950E" w14:textId="77777777" w:rsidR="0090578A" w:rsidRDefault="0090578A" w:rsidP="0090578A">
            <w:pPr>
              <w:pStyle w:val="2-"/>
            </w:pPr>
            <w:r>
              <w:t>template</w:t>
            </w:r>
            <w:r w:rsidRPr="00C26696">
              <w:rPr>
                <w:color w:val="FF0000"/>
              </w:rPr>
              <w:t>&lt;class T, class F&gt;</w:t>
            </w:r>
          </w:p>
          <w:p w14:paraId="413AEF83" w14:textId="1684B96B" w:rsidR="0090578A" w:rsidRDefault="007A5052" w:rsidP="0090578A">
            <w:pPr>
              <w:pStyle w:val="2-"/>
            </w:pPr>
            <w:r>
              <w:t xml:space="preserve">inline </w:t>
            </w:r>
            <w:r w:rsidR="0090578A">
              <w:rPr>
                <w:rFonts w:hint="eastAsia"/>
              </w:rPr>
              <w:t xml:space="preserve">void </w:t>
            </w:r>
            <w:r w:rsidR="0090578A" w:rsidRPr="00C26696">
              <w:rPr>
                <w:rFonts w:hint="eastAsia"/>
                <w:color w:val="FF0000"/>
              </w:rPr>
              <w:t>for_each(typename T::MY_TYPE&amp; con, F&amp; functor)</w:t>
            </w:r>
            <w:r w:rsidR="0090578A" w:rsidRPr="0090578A">
              <w:rPr>
                <w:rFonts w:hint="eastAsia"/>
                <w:color w:val="00B050"/>
              </w:rPr>
              <w:t xml:space="preserve">//独自コンテナには </w:t>
            </w:r>
            <w:r w:rsidR="0090578A" w:rsidRPr="00C26696">
              <w:rPr>
                <w:rFonts w:hint="eastAsia"/>
                <w:color w:val="FF0000"/>
              </w:rPr>
              <w:t>::MY_TYPE</w:t>
            </w:r>
            <w:r w:rsidR="0090578A" w:rsidRPr="0090578A">
              <w:rPr>
                <w:rFonts w:hint="eastAsia"/>
                <w:color w:val="00B050"/>
              </w:rPr>
              <w:t xml:space="preserve"> メンバーが定義されている</w:t>
            </w:r>
          </w:p>
          <w:p w14:paraId="0D033BA0" w14:textId="77777777" w:rsidR="0090578A" w:rsidRDefault="0090578A" w:rsidP="0090578A">
            <w:pPr>
              <w:pStyle w:val="2-"/>
            </w:pPr>
            <w:r>
              <w:t>{</w:t>
            </w:r>
          </w:p>
          <w:p w14:paraId="50132418" w14:textId="77777777" w:rsidR="0090578A" w:rsidRDefault="0090578A" w:rsidP="0090578A">
            <w:pPr>
              <w:pStyle w:val="2-"/>
            </w:pPr>
            <w:r>
              <w:tab/>
              <w:t>bool is_first = true;</w:t>
            </w:r>
          </w:p>
          <w:p w14:paraId="095C84B0" w14:textId="57B13D6E" w:rsidR="0090578A" w:rsidRDefault="0090578A" w:rsidP="0090578A">
            <w:pPr>
              <w:pStyle w:val="2-"/>
            </w:pPr>
            <w:r>
              <w:tab/>
            </w:r>
            <w:r w:rsidRPr="00745FC0">
              <w:rPr>
                <w:color w:val="FF0000"/>
              </w:rPr>
              <w:t>typename</w:t>
            </w:r>
            <w:r>
              <w:t xml:space="preserve"> T</w:t>
            </w:r>
            <w:r w:rsidRPr="00745FC0">
              <w:rPr>
                <w:color w:val="FF0000"/>
              </w:rPr>
              <w:t>::DATA_TYPE</w:t>
            </w:r>
            <w:r>
              <w:t>* p = con.begin();</w:t>
            </w:r>
            <w:r w:rsidR="00745FC0" w:rsidRPr="00745FC0">
              <w:rPr>
                <w:rFonts w:hint="eastAsia"/>
                <w:color w:val="00B050"/>
              </w:rPr>
              <w:t>//</w:t>
            </w:r>
            <w:r w:rsidR="00745FC0">
              <w:rPr>
                <w:rFonts w:hint="eastAsia"/>
                <w:color w:val="00B050"/>
              </w:rPr>
              <w:t>コンテナ型変数c</w:t>
            </w:r>
            <w:r w:rsidR="00745FC0">
              <w:rPr>
                <w:color w:val="00B050"/>
              </w:rPr>
              <w:t>onが扱う値の型</w:t>
            </w:r>
            <w:r w:rsidR="00745FC0" w:rsidRPr="00745FC0">
              <w:rPr>
                <w:rFonts w:hint="eastAsia"/>
                <w:color w:val="00B050"/>
              </w:rPr>
              <w:t>を</w:t>
            </w:r>
            <w:r w:rsidR="00745FC0">
              <w:rPr>
                <w:rFonts w:hint="eastAsia"/>
                <w:color w:val="00B050"/>
              </w:rPr>
              <w:t>::DATA_TYPE で取得</w:t>
            </w:r>
          </w:p>
          <w:p w14:paraId="3D5B10DB" w14:textId="7B87AB6B" w:rsidR="0090578A" w:rsidRDefault="0090578A" w:rsidP="0090578A">
            <w:pPr>
              <w:pStyle w:val="2-"/>
            </w:pPr>
            <w:r>
              <w:tab/>
            </w:r>
            <w:r w:rsidRPr="00745FC0">
              <w:rPr>
                <w:color w:val="FF0000"/>
              </w:rPr>
              <w:t>typename</w:t>
            </w:r>
            <w:r>
              <w:t xml:space="preserve"> T</w:t>
            </w:r>
            <w:r w:rsidRPr="00745FC0">
              <w:rPr>
                <w:color w:val="FF0000"/>
              </w:rPr>
              <w:t>::DATA_TYPE</w:t>
            </w:r>
            <w:r>
              <w:t>* end = con.end();</w:t>
            </w:r>
            <w:r w:rsidR="00745FC0" w:rsidRPr="00745FC0">
              <w:rPr>
                <w:rFonts w:hint="eastAsia"/>
                <w:color w:val="00B050"/>
              </w:rPr>
              <w:t>//typename は DATA_TYPE がデータ型であることを示している。</w:t>
            </w:r>
          </w:p>
          <w:p w14:paraId="1EC823CE" w14:textId="76E6D059" w:rsidR="00745FC0" w:rsidRDefault="00745FC0" w:rsidP="00745FC0">
            <w:pPr>
              <w:pStyle w:val="2-"/>
              <w:tabs>
                <w:tab w:val="clear" w:pos="2940"/>
                <w:tab w:val="left" w:pos="3085"/>
              </w:tabs>
              <w:rPr>
                <w:color w:val="00B050"/>
              </w:rPr>
            </w:pPr>
            <w:r>
              <w:tab/>
            </w:r>
            <w:r>
              <w:tab/>
            </w:r>
            <w:r>
              <w:tab/>
            </w:r>
            <w:r>
              <w:tab/>
            </w:r>
            <w:r>
              <w:tab/>
            </w:r>
            <w:r>
              <w:tab/>
            </w:r>
            <w:r>
              <w:tab/>
            </w:r>
            <w:r w:rsidRPr="00745FC0">
              <w:rPr>
                <w:color w:val="00B050"/>
              </w:rPr>
              <w:t>//</w:t>
            </w:r>
            <w:r>
              <w:rPr>
                <w:color w:val="00B050"/>
              </w:rPr>
              <w:t>typenameを</w:t>
            </w:r>
            <w:r w:rsidRPr="00745FC0">
              <w:rPr>
                <w:color w:val="00B050"/>
              </w:rPr>
              <w:t>付けなくても</w:t>
            </w:r>
            <w:r w:rsidR="001730C9">
              <w:rPr>
                <w:color w:val="00B050"/>
              </w:rPr>
              <w:t>問題ないが、付けておくと、</w:t>
            </w:r>
          </w:p>
          <w:p w14:paraId="0FD3E14B" w14:textId="5CC6A751" w:rsidR="001730C9" w:rsidRDefault="001730C9" w:rsidP="00745FC0">
            <w:pPr>
              <w:pStyle w:val="2-"/>
              <w:tabs>
                <w:tab w:val="clear" w:pos="2940"/>
                <w:tab w:val="left" w:pos="3085"/>
              </w:tabs>
            </w:pPr>
            <w:r>
              <w:rPr>
                <w:color w:val="00B050"/>
              </w:rPr>
              <w:tab/>
            </w:r>
            <w:r>
              <w:rPr>
                <w:color w:val="00B050"/>
              </w:rPr>
              <w:tab/>
            </w:r>
            <w:r>
              <w:rPr>
                <w:color w:val="00B050"/>
              </w:rPr>
              <w:tab/>
            </w:r>
            <w:r>
              <w:rPr>
                <w:color w:val="00B050"/>
              </w:rPr>
              <w:tab/>
            </w:r>
            <w:r>
              <w:rPr>
                <w:color w:val="00B050"/>
              </w:rPr>
              <w:tab/>
            </w:r>
            <w:r>
              <w:rPr>
                <w:color w:val="00B050"/>
              </w:rPr>
              <w:tab/>
            </w:r>
            <w:r>
              <w:rPr>
                <w:color w:val="00B050"/>
              </w:rPr>
              <w:tab/>
              <w:t>//実体がデータ型ではなく定数だったときに確実にエラーになる。</w:t>
            </w:r>
          </w:p>
          <w:p w14:paraId="69A26EE2" w14:textId="77777777" w:rsidR="0090578A" w:rsidRDefault="0090578A" w:rsidP="0090578A">
            <w:pPr>
              <w:pStyle w:val="2-"/>
            </w:pPr>
            <w:r>
              <w:tab/>
              <w:t>while (p != end)</w:t>
            </w:r>
          </w:p>
          <w:p w14:paraId="1784BF54" w14:textId="77777777" w:rsidR="0090578A" w:rsidRDefault="0090578A" w:rsidP="0090578A">
            <w:pPr>
              <w:pStyle w:val="2-"/>
            </w:pPr>
            <w:r>
              <w:tab/>
              <w:t>{</w:t>
            </w:r>
          </w:p>
          <w:p w14:paraId="5AACAA38" w14:textId="77777777" w:rsidR="0090578A" w:rsidRDefault="0090578A" w:rsidP="0090578A">
            <w:pPr>
              <w:pStyle w:val="2-"/>
            </w:pPr>
            <w:r>
              <w:tab/>
            </w:r>
            <w:r>
              <w:tab/>
              <w:t>functor(*p, is_first);</w:t>
            </w:r>
          </w:p>
          <w:p w14:paraId="2D0B02BB" w14:textId="77777777" w:rsidR="0090578A" w:rsidRDefault="0090578A" w:rsidP="0090578A">
            <w:pPr>
              <w:pStyle w:val="2-"/>
            </w:pPr>
            <w:r>
              <w:tab/>
            </w:r>
            <w:r>
              <w:tab/>
              <w:t>++p;</w:t>
            </w:r>
          </w:p>
          <w:p w14:paraId="1A74985A" w14:textId="77777777" w:rsidR="0090578A" w:rsidRDefault="0090578A" w:rsidP="0090578A">
            <w:pPr>
              <w:pStyle w:val="2-"/>
            </w:pPr>
            <w:r>
              <w:tab/>
              <w:t>}</w:t>
            </w:r>
          </w:p>
          <w:p w14:paraId="06057510" w14:textId="77777777" w:rsidR="0090578A" w:rsidRDefault="0090578A" w:rsidP="0090578A">
            <w:pPr>
              <w:pStyle w:val="2-"/>
            </w:pPr>
            <w:r>
              <w:t>}</w:t>
            </w:r>
          </w:p>
          <w:p w14:paraId="1A689B6A" w14:textId="77777777" w:rsidR="0090578A" w:rsidRDefault="0090578A" w:rsidP="0090578A">
            <w:pPr>
              <w:pStyle w:val="2-"/>
            </w:pPr>
          </w:p>
          <w:p w14:paraId="3A1EF89E" w14:textId="77777777" w:rsidR="0090578A" w:rsidRPr="0090578A" w:rsidRDefault="0090578A" w:rsidP="0090578A">
            <w:pPr>
              <w:pStyle w:val="2-"/>
              <w:rPr>
                <w:color w:val="00B050"/>
              </w:rPr>
            </w:pPr>
            <w:r w:rsidRPr="0090578A">
              <w:rPr>
                <w:rFonts w:hint="eastAsia"/>
                <w:color w:val="00B050"/>
              </w:rPr>
              <w:t>//関数オブジェクト　※templateなので関数の外で定義</w:t>
            </w:r>
          </w:p>
          <w:p w14:paraId="51348756" w14:textId="77777777" w:rsidR="0090578A" w:rsidRDefault="0090578A" w:rsidP="0090578A">
            <w:pPr>
              <w:pStyle w:val="2-"/>
            </w:pPr>
            <w:r>
              <w:t>template&lt;typename T&gt;</w:t>
            </w:r>
          </w:p>
          <w:p w14:paraId="6738C216" w14:textId="77777777" w:rsidR="0090578A" w:rsidRDefault="0090578A" w:rsidP="0090578A">
            <w:pPr>
              <w:pStyle w:val="2-"/>
            </w:pPr>
            <w:r>
              <w:t>struct functor {</w:t>
            </w:r>
          </w:p>
          <w:p w14:paraId="077AA9A7" w14:textId="7CC9F77D" w:rsidR="0090578A" w:rsidRDefault="0090578A" w:rsidP="0090578A">
            <w:pPr>
              <w:pStyle w:val="2-"/>
            </w:pPr>
            <w:r>
              <w:tab/>
            </w:r>
            <w:r w:rsidR="007A5052">
              <w:t xml:space="preserve">inline </w:t>
            </w:r>
            <w:r>
              <w:t>void operator()(T&amp; o, bool&amp; is_first)</w:t>
            </w:r>
          </w:p>
          <w:p w14:paraId="07CB0F1D" w14:textId="77777777" w:rsidR="0090578A" w:rsidRDefault="0090578A" w:rsidP="0090578A">
            <w:pPr>
              <w:pStyle w:val="2-"/>
            </w:pPr>
            <w:r>
              <w:tab/>
              <w:t>{</w:t>
            </w:r>
          </w:p>
          <w:p w14:paraId="140F7BCB" w14:textId="77777777" w:rsidR="0090578A" w:rsidRDefault="0090578A" w:rsidP="0090578A">
            <w:pPr>
              <w:pStyle w:val="2-"/>
            </w:pPr>
            <w:r>
              <w:tab/>
            </w:r>
            <w:r>
              <w:tab/>
              <w:t>std::cout &lt;&lt; (is_first ? "" : ", ") &lt;&lt; o;</w:t>
            </w:r>
          </w:p>
          <w:p w14:paraId="310CCD53" w14:textId="77777777" w:rsidR="0090578A" w:rsidRDefault="0090578A" w:rsidP="0090578A">
            <w:pPr>
              <w:pStyle w:val="2-"/>
            </w:pPr>
            <w:r>
              <w:tab/>
            </w:r>
            <w:r>
              <w:tab/>
              <w:t>is_first = false;</w:t>
            </w:r>
          </w:p>
          <w:p w14:paraId="532DB3EE" w14:textId="77777777" w:rsidR="0090578A" w:rsidRDefault="0090578A" w:rsidP="0090578A">
            <w:pPr>
              <w:pStyle w:val="2-"/>
            </w:pPr>
            <w:r>
              <w:tab/>
              <w:t>}</w:t>
            </w:r>
          </w:p>
          <w:p w14:paraId="1B5C95F1" w14:textId="77777777" w:rsidR="0090578A" w:rsidRDefault="0090578A" w:rsidP="0090578A">
            <w:pPr>
              <w:pStyle w:val="2-"/>
            </w:pPr>
            <w:r>
              <w:t>};</w:t>
            </w:r>
          </w:p>
          <w:p w14:paraId="49F10848" w14:textId="77777777" w:rsidR="0090578A" w:rsidRDefault="0090578A" w:rsidP="0090578A">
            <w:pPr>
              <w:pStyle w:val="2-"/>
            </w:pPr>
          </w:p>
          <w:p w14:paraId="3ED781CE" w14:textId="77777777" w:rsidR="0090578A" w:rsidRPr="0090578A" w:rsidRDefault="0090578A" w:rsidP="0090578A">
            <w:pPr>
              <w:pStyle w:val="2-"/>
              <w:rPr>
                <w:color w:val="00B050"/>
              </w:rPr>
            </w:pPr>
            <w:r w:rsidRPr="0090578A">
              <w:rPr>
                <w:rFonts w:hint="eastAsia"/>
                <w:color w:val="00B050"/>
              </w:rPr>
              <w:t>//SFINAEテスト</w:t>
            </w:r>
          </w:p>
          <w:p w14:paraId="6C9B98E5" w14:textId="64F32D86" w:rsidR="0090578A" w:rsidRDefault="0090578A" w:rsidP="0090578A">
            <w:pPr>
              <w:pStyle w:val="2-"/>
            </w:pPr>
            <w:r>
              <w:t>void test ()</w:t>
            </w:r>
          </w:p>
          <w:p w14:paraId="284579F6" w14:textId="77777777" w:rsidR="0090578A" w:rsidRDefault="0090578A" w:rsidP="0090578A">
            <w:pPr>
              <w:pStyle w:val="2-"/>
            </w:pPr>
            <w:r>
              <w:t>{</w:t>
            </w:r>
          </w:p>
          <w:p w14:paraId="33FCB2B2" w14:textId="77777777" w:rsidR="0090578A" w:rsidRDefault="0090578A" w:rsidP="0090578A">
            <w:pPr>
              <w:pStyle w:val="2-"/>
            </w:pPr>
            <w:r>
              <w:rPr>
                <w:rFonts w:hint="eastAsia"/>
              </w:rPr>
              <w:tab/>
            </w:r>
            <w:r w:rsidRPr="0090578A">
              <w:rPr>
                <w:rFonts w:hint="eastAsia"/>
                <w:color w:val="00B050"/>
              </w:rPr>
              <w:t>//int の配列</w:t>
            </w:r>
          </w:p>
          <w:p w14:paraId="00601F59" w14:textId="77777777" w:rsidR="0090578A" w:rsidRDefault="0090578A" w:rsidP="0090578A">
            <w:pPr>
              <w:pStyle w:val="2-"/>
            </w:pPr>
            <w:r>
              <w:tab/>
              <w:t>int data[] = { 1, 22, 333, 44444, 55555 };</w:t>
            </w:r>
          </w:p>
          <w:p w14:paraId="029F5428" w14:textId="77777777" w:rsidR="0090578A" w:rsidRDefault="0090578A" w:rsidP="0090578A">
            <w:pPr>
              <w:pStyle w:val="2-"/>
            </w:pPr>
          </w:p>
          <w:p w14:paraId="356C2633" w14:textId="77777777" w:rsidR="0090578A" w:rsidRDefault="0090578A" w:rsidP="0090578A">
            <w:pPr>
              <w:pStyle w:val="2-"/>
            </w:pPr>
            <w:r>
              <w:rPr>
                <w:rFonts w:hint="eastAsia"/>
              </w:rPr>
              <w:tab/>
            </w:r>
            <w:r w:rsidRPr="0090578A">
              <w:rPr>
                <w:rFonts w:hint="eastAsia"/>
                <w:color w:val="00B050"/>
              </w:rPr>
              <w:t>//int* の配列</w:t>
            </w:r>
          </w:p>
          <w:p w14:paraId="11024610" w14:textId="77777777" w:rsidR="0090578A" w:rsidRDefault="0090578A" w:rsidP="0090578A">
            <w:pPr>
              <w:pStyle w:val="2-"/>
            </w:pPr>
            <w:r>
              <w:tab/>
              <w:t>int* data_p[] = { &amp;data[4], &amp;data[3], &amp;data[2], &amp;data[1], &amp;data[0] };</w:t>
            </w:r>
          </w:p>
          <w:p w14:paraId="1F469BAC" w14:textId="77777777" w:rsidR="0090578A" w:rsidRDefault="0090578A" w:rsidP="0090578A">
            <w:pPr>
              <w:pStyle w:val="2-"/>
            </w:pPr>
          </w:p>
          <w:p w14:paraId="72CED060" w14:textId="77777777" w:rsidR="0090578A" w:rsidRDefault="0090578A" w:rsidP="0090578A">
            <w:pPr>
              <w:pStyle w:val="2-"/>
            </w:pPr>
            <w:r>
              <w:rPr>
                <w:rFonts w:hint="eastAsia"/>
              </w:rPr>
              <w:tab/>
            </w:r>
            <w:r w:rsidRPr="0090578A">
              <w:rPr>
                <w:rFonts w:hint="eastAsia"/>
                <w:color w:val="00B050"/>
              </w:rPr>
              <w:t>//STLのvector</w:t>
            </w:r>
          </w:p>
          <w:p w14:paraId="031CEA3D" w14:textId="77777777" w:rsidR="0090578A" w:rsidRDefault="0090578A" w:rsidP="0090578A">
            <w:pPr>
              <w:pStyle w:val="2-"/>
            </w:pPr>
            <w:r>
              <w:tab/>
              <w:t>std::vector&lt;char&gt; vec;</w:t>
            </w:r>
          </w:p>
          <w:p w14:paraId="0752E747" w14:textId="77777777" w:rsidR="0090578A" w:rsidRDefault="0090578A" w:rsidP="0090578A">
            <w:pPr>
              <w:pStyle w:val="2-"/>
            </w:pPr>
            <w:r>
              <w:tab/>
              <w:t>vec.push_back('T');</w:t>
            </w:r>
          </w:p>
          <w:p w14:paraId="127F3C5B" w14:textId="77777777" w:rsidR="0090578A" w:rsidRDefault="0090578A" w:rsidP="0090578A">
            <w:pPr>
              <w:pStyle w:val="2-"/>
            </w:pPr>
            <w:r>
              <w:tab/>
              <w:t>vec.push_back('E');</w:t>
            </w:r>
          </w:p>
          <w:p w14:paraId="363B23F3" w14:textId="77777777" w:rsidR="0090578A" w:rsidRDefault="0090578A" w:rsidP="0090578A">
            <w:pPr>
              <w:pStyle w:val="2-"/>
            </w:pPr>
            <w:r>
              <w:tab/>
              <w:t>vec.push_back('S');</w:t>
            </w:r>
          </w:p>
          <w:p w14:paraId="15DEF503" w14:textId="77777777" w:rsidR="0090578A" w:rsidRDefault="0090578A" w:rsidP="0090578A">
            <w:pPr>
              <w:pStyle w:val="2-"/>
            </w:pPr>
            <w:r>
              <w:tab/>
              <w:t>vec.push_back('T');</w:t>
            </w:r>
          </w:p>
          <w:p w14:paraId="256A3A13" w14:textId="77777777" w:rsidR="0090578A" w:rsidRDefault="0090578A" w:rsidP="0090578A">
            <w:pPr>
              <w:pStyle w:val="2-"/>
            </w:pPr>
          </w:p>
          <w:p w14:paraId="7742B767" w14:textId="77777777" w:rsidR="0090578A" w:rsidRDefault="0090578A" w:rsidP="0090578A">
            <w:pPr>
              <w:pStyle w:val="2-"/>
            </w:pPr>
            <w:r>
              <w:rPr>
                <w:rFonts w:hint="eastAsia"/>
              </w:rPr>
              <w:tab/>
            </w:r>
            <w:r w:rsidRPr="0090578A">
              <w:rPr>
                <w:rFonts w:hint="eastAsia"/>
                <w:color w:val="00B050"/>
              </w:rPr>
              <w:t>//自作コンテナ</w:t>
            </w:r>
          </w:p>
          <w:p w14:paraId="174DAB85" w14:textId="4A5A9BEA" w:rsidR="0090578A" w:rsidRDefault="0090578A" w:rsidP="0090578A">
            <w:pPr>
              <w:pStyle w:val="2-"/>
            </w:pPr>
            <w:r>
              <w:tab/>
            </w:r>
            <w:r w:rsidR="001730C9" w:rsidRPr="00C26696">
              <w:rPr>
                <w:color w:val="FF0000"/>
              </w:rPr>
              <w:t>MY_ARRAY&lt;float, 6&gt;</w:t>
            </w:r>
            <w:r>
              <w:t xml:space="preserve"> my_con;</w:t>
            </w:r>
          </w:p>
          <w:p w14:paraId="19B9BF39" w14:textId="77777777" w:rsidR="0090578A" w:rsidRDefault="0090578A" w:rsidP="0090578A">
            <w:pPr>
              <w:pStyle w:val="2-"/>
            </w:pPr>
            <w:r>
              <w:tab/>
              <w:t>my_con[0] = 1.2f;</w:t>
            </w:r>
          </w:p>
          <w:p w14:paraId="05E9A023" w14:textId="77777777" w:rsidR="0090578A" w:rsidRDefault="0090578A" w:rsidP="0090578A">
            <w:pPr>
              <w:pStyle w:val="2-"/>
            </w:pPr>
            <w:r>
              <w:tab/>
              <w:t>my_con[1] = 2.3f;</w:t>
            </w:r>
          </w:p>
          <w:p w14:paraId="6EB11B8E" w14:textId="77777777" w:rsidR="0090578A" w:rsidRDefault="0090578A" w:rsidP="0090578A">
            <w:pPr>
              <w:pStyle w:val="2-"/>
            </w:pPr>
            <w:r>
              <w:tab/>
              <w:t>my_con[2] = 3.4f;</w:t>
            </w:r>
          </w:p>
          <w:p w14:paraId="1B7B034F" w14:textId="77777777" w:rsidR="0090578A" w:rsidRDefault="0090578A" w:rsidP="0090578A">
            <w:pPr>
              <w:pStyle w:val="2-"/>
            </w:pPr>
            <w:r>
              <w:tab/>
              <w:t>my_con[3] = 5.6f;</w:t>
            </w:r>
          </w:p>
          <w:p w14:paraId="593AB6C1" w14:textId="77777777" w:rsidR="0090578A" w:rsidRDefault="0090578A" w:rsidP="0090578A">
            <w:pPr>
              <w:pStyle w:val="2-"/>
            </w:pPr>
            <w:r>
              <w:tab/>
              <w:t>my_con[4] = 7.8f;</w:t>
            </w:r>
          </w:p>
          <w:p w14:paraId="3C81E7C6" w14:textId="77777777" w:rsidR="0090578A" w:rsidRDefault="0090578A" w:rsidP="0090578A">
            <w:pPr>
              <w:pStyle w:val="2-"/>
            </w:pPr>
            <w:r>
              <w:tab/>
              <w:t>my_con[5] = 9.1f;</w:t>
            </w:r>
          </w:p>
          <w:p w14:paraId="5EA572B7" w14:textId="77777777" w:rsidR="0090578A" w:rsidRDefault="0090578A" w:rsidP="0090578A">
            <w:pPr>
              <w:pStyle w:val="2-"/>
            </w:pPr>
          </w:p>
          <w:p w14:paraId="0C2EC3E1" w14:textId="77777777" w:rsidR="0090578A" w:rsidRDefault="0090578A" w:rsidP="0090578A">
            <w:pPr>
              <w:pStyle w:val="2-"/>
            </w:pPr>
            <w:r>
              <w:rPr>
                <w:rFonts w:hint="eastAsia"/>
              </w:rPr>
              <w:tab/>
            </w:r>
            <w:r w:rsidRPr="0090578A">
              <w:rPr>
                <w:rFonts w:hint="eastAsia"/>
                <w:color w:val="00B050"/>
              </w:rPr>
              <w:t>//固定配列版for_each</w:t>
            </w:r>
          </w:p>
          <w:p w14:paraId="791D49B4" w14:textId="77777777" w:rsidR="0090578A" w:rsidRDefault="0090578A" w:rsidP="0090578A">
            <w:pPr>
              <w:pStyle w:val="2-"/>
            </w:pPr>
            <w:r>
              <w:tab/>
              <w:t>std::cout &lt;&lt; "data[(all)]=";</w:t>
            </w:r>
          </w:p>
          <w:p w14:paraId="73A17CB8" w14:textId="77777777" w:rsidR="0090578A" w:rsidRDefault="0090578A" w:rsidP="0090578A">
            <w:pPr>
              <w:pStyle w:val="2-"/>
            </w:pPr>
            <w:r>
              <w:tab/>
            </w:r>
            <w:r w:rsidRPr="00C26696">
              <w:rPr>
                <w:color w:val="FF0000"/>
              </w:rPr>
              <w:t>for_each</w:t>
            </w:r>
            <w:r>
              <w:t>(data, functor&lt;int&gt;());</w:t>
            </w:r>
          </w:p>
          <w:p w14:paraId="153A8247" w14:textId="77777777" w:rsidR="0090578A" w:rsidRDefault="0090578A" w:rsidP="0090578A">
            <w:pPr>
              <w:pStyle w:val="2-"/>
            </w:pPr>
            <w:r>
              <w:tab/>
              <w:t>std::cout &lt;&lt; std::endl;</w:t>
            </w:r>
          </w:p>
          <w:p w14:paraId="00A492C5" w14:textId="77777777" w:rsidR="0090578A" w:rsidRDefault="0090578A" w:rsidP="0090578A">
            <w:pPr>
              <w:pStyle w:val="2-"/>
            </w:pPr>
          </w:p>
          <w:p w14:paraId="449F5327" w14:textId="77777777" w:rsidR="0090578A" w:rsidRPr="0090578A" w:rsidRDefault="0090578A" w:rsidP="0090578A">
            <w:pPr>
              <w:pStyle w:val="2-"/>
              <w:rPr>
                <w:color w:val="00B050"/>
              </w:rPr>
            </w:pPr>
            <w:r>
              <w:rPr>
                <w:rFonts w:hint="eastAsia"/>
              </w:rPr>
              <w:tab/>
            </w:r>
            <w:r w:rsidRPr="0090578A">
              <w:rPr>
                <w:rFonts w:hint="eastAsia"/>
                <w:color w:val="00B050"/>
              </w:rPr>
              <w:t>//ポインター型の固定配列版for_each</w:t>
            </w:r>
          </w:p>
          <w:p w14:paraId="2F45D2DE" w14:textId="77777777" w:rsidR="0090578A" w:rsidRDefault="0090578A" w:rsidP="0090578A">
            <w:pPr>
              <w:pStyle w:val="2-"/>
            </w:pPr>
            <w:r>
              <w:lastRenderedPageBreak/>
              <w:tab/>
              <w:t>std::cout &lt;&lt; "data_p[(all)]=";</w:t>
            </w:r>
          </w:p>
          <w:p w14:paraId="24B74978" w14:textId="77777777" w:rsidR="0090578A" w:rsidRDefault="0090578A" w:rsidP="0090578A">
            <w:pPr>
              <w:pStyle w:val="2-"/>
            </w:pPr>
            <w:r>
              <w:tab/>
            </w:r>
            <w:r w:rsidRPr="00C26696">
              <w:rPr>
                <w:color w:val="FF0000"/>
              </w:rPr>
              <w:t>for_each</w:t>
            </w:r>
            <w:r>
              <w:t>(data_p, functor&lt;int&gt;());</w:t>
            </w:r>
          </w:p>
          <w:p w14:paraId="268A4AA0" w14:textId="77777777" w:rsidR="0090578A" w:rsidRDefault="0090578A" w:rsidP="0090578A">
            <w:pPr>
              <w:pStyle w:val="2-"/>
            </w:pPr>
            <w:r>
              <w:tab/>
              <w:t>std::cout &lt;&lt; std::endl;</w:t>
            </w:r>
          </w:p>
          <w:p w14:paraId="225DA149" w14:textId="77777777" w:rsidR="0090578A" w:rsidRDefault="0090578A" w:rsidP="0090578A">
            <w:pPr>
              <w:pStyle w:val="2-"/>
            </w:pPr>
          </w:p>
          <w:p w14:paraId="7D013A18" w14:textId="77777777" w:rsidR="0090578A" w:rsidRDefault="0090578A" w:rsidP="0090578A">
            <w:pPr>
              <w:pStyle w:val="2-"/>
            </w:pPr>
            <w:r>
              <w:rPr>
                <w:rFonts w:hint="eastAsia"/>
              </w:rPr>
              <w:tab/>
            </w:r>
            <w:r w:rsidRPr="0090578A">
              <w:rPr>
                <w:rFonts w:hint="eastAsia"/>
                <w:color w:val="00B050"/>
              </w:rPr>
              <w:t>//動的配列版for_each①：配列要素数を渡す</w:t>
            </w:r>
          </w:p>
          <w:p w14:paraId="331E9CFC" w14:textId="77777777" w:rsidR="0090578A" w:rsidRDefault="0090578A" w:rsidP="0090578A">
            <w:pPr>
              <w:pStyle w:val="2-"/>
            </w:pPr>
            <w:r>
              <w:tab/>
              <w:t>std::cout &lt;&lt; "data[3]=";</w:t>
            </w:r>
          </w:p>
          <w:p w14:paraId="38794989" w14:textId="77777777" w:rsidR="0090578A" w:rsidRDefault="0090578A" w:rsidP="0090578A">
            <w:pPr>
              <w:pStyle w:val="2-"/>
            </w:pPr>
            <w:r>
              <w:tab/>
            </w:r>
            <w:r w:rsidRPr="00C26696">
              <w:rPr>
                <w:color w:val="FF0000"/>
              </w:rPr>
              <w:t>for_each</w:t>
            </w:r>
            <w:r>
              <w:t>(data, 3, functor&lt;int&gt;());</w:t>
            </w:r>
          </w:p>
          <w:p w14:paraId="2006EC61" w14:textId="77777777" w:rsidR="0090578A" w:rsidRDefault="0090578A" w:rsidP="0090578A">
            <w:pPr>
              <w:pStyle w:val="2-"/>
            </w:pPr>
            <w:r>
              <w:tab/>
              <w:t>std::cout &lt;&lt; std::endl;</w:t>
            </w:r>
          </w:p>
          <w:p w14:paraId="44A71663" w14:textId="77777777" w:rsidR="0090578A" w:rsidRDefault="0090578A" w:rsidP="0090578A">
            <w:pPr>
              <w:pStyle w:val="2-"/>
            </w:pPr>
          </w:p>
          <w:p w14:paraId="5912A2F0" w14:textId="77777777" w:rsidR="0090578A" w:rsidRPr="0090578A" w:rsidRDefault="0090578A" w:rsidP="0090578A">
            <w:pPr>
              <w:pStyle w:val="2-"/>
              <w:rPr>
                <w:color w:val="00B050"/>
              </w:rPr>
            </w:pPr>
            <w:r>
              <w:rPr>
                <w:rFonts w:hint="eastAsia"/>
              </w:rPr>
              <w:tab/>
            </w:r>
            <w:r w:rsidRPr="0090578A">
              <w:rPr>
                <w:rFonts w:hint="eastAsia"/>
                <w:color w:val="00B050"/>
              </w:rPr>
              <w:t>//動的配列版for_each②：配列の終端+1を渡す</w:t>
            </w:r>
          </w:p>
          <w:p w14:paraId="3B01BC43" w14:textId="77777777" w:rsidR="0090578A" w:rsidRDefault="0090578A" w:rsidP="0090578A">
            <w:pPr>
              <w:pStyle w:val="2-"/>
            </w:pPr>
            <w:r>
              <w:rPr>
                <w:rFonts w:hint="eastAsia"/>
              </w:rPr>
              <w:tab/>
              <w:t>std::cout &lt;&lt; "data[2～3]=";</w:t>
            </w:r>
          </w:p>
          <w:p w14:paraId="4CA01F78" w14:textId="77777777" w:rsidR="0090578A" w:rsidRDefault="0090578A" w:rsidP="0090578A">
            <w:pPr>
              <w:pStyle w:val="2-"/>
            </w:pPr>
            <w:r>
              <w:tab/>
            </w:r>
            <w:r w:rsidRPr="00C26696">
              <w:rPr>
                <w:color w:val="FF0000"/>
              </w:rPr>
              <w:t>for_each</w:t>
            </w:r>
            <w:r>
              <w:t>(data + 2, data + 3 + 1, functor&lt;int&gt;());</w:t>
            </w:r>
          </w:p>
          <w:p w14:paraId="35E42339" w14:textId="77777777" w:rsidR="0090578A" w:rsidRDefault="0090578A" w:rsidP="0090578A">
            <w:pPr>
              <w:pStyle w:val="2-"/>
            </w:pPr>
            <w:r>
              <w:tab/>
              <w:t>std::cout &lt;&lt; std::endl;</w:t>
            </w:r>
          </w:p>
          <w:p w14:paraId="0C281960" w14:textId="77777777" w:rsidR="0090578A" w:rsidRDefault="0090578A" w:rsidP="0090578A">
            <w:pPr>
              <w:pStyle w:val="2-"/>
            </w:pPr>
          </w:p>
          <w:p w14:paraId="79623F47" w14:textId="77777777" w:rsidR="0090578A" w:rsidRDefault="0090578A" w:rsidP="0090578A">
            <w:pPr>
              <w:pStyle w:val="2-"/>
            </w:pPr>
            <w:r>
              <w:rPr>
                <w:rFonts w:hint="eastAsia"/>
              </w:rPr>
              <w:tab/>
            </w:r>
            <w:r w:rsidRPr="0090578A">
              <w:rPr>
                <w:rFonts w:hint="eastAsia"/>
                <w:color w:val="00B050"/>
              </w:rPr>
              <w:t>//STLコンテナ版for_each</w:t>
            </w:r>
          </w:p>
          <w:p w14:paraId="49228AF7" w14:textId="77777777" w:rsidR="0090578A" w:rsidRDefault="0090578A" w:rsidP="0090578A">
            <w:pPr>
              <w:pStyle w:val="2-"/>
            </w:pPr>
            <w:r>
              <w:tab/>
              <w:t>std::cout &lt;&lt; "vec=";</w:t>
            </w:r>
          </w:p>
          <w:p w14:paraId="4D3A0F74" w14:textId="77777777" w:rsidR="0090578A" w:rsidRDefault="0090578A" w:rsidP="0090578A">
            <w:pPr>
              <w:pStyle w:val="2-"/>
            </w:pPr>
            <w:r>
              <w:tab/>
            </w:r>
            <w:r w:rsidRPr="00C26696">
              <w:rPr>
                <w:color w:val="FF0000"/>
              </w:rPr>
              <w:t>for_each</w:t>
            </w:r>
            <w:r>
              <w:t>(vec, functor&lt;char&gt;());</w:t>
            </w:r>
          </w:p>
          <w:p w14:paraId="476FBA4B" w14:textId="77777777" w:rsidR="0090578A" w:rsidRDefault="0090578A" w:rsidP="0090578A">
            <w:pPr>
              <w:pStyle w:val="2-"/>
            </w:pPr>
            <w:r>
              <w:tab/>
              <w:t>std::cout &lt;&lt; std::endl;</w:t>
            </w:r>
          </w:p>
          <w:p w14:paraId="244AB154" w14:textId="77777777" w:rsidR="0090578A" w:rsidRDefault="0090578A" w:rsidP="0090578A">
            <w:pPr>
              <w:pStyle w:val="2-"/>
            </w:pPr>
          </w:p>
          <w:p w14:paraId="6081B470" w14:textId="77777777" w:rsidR="0090578A" w:rsidRDefault="0090578A" w:rsidP="0090578A">
            <w:pPr>
              <w:pStyle w:val="2-"/>
            </w:pPr>
            <w:r>
              <w:rPr>
                <w:rFonts w:hint="eastAsia"/>
              </w:rPr>
              <w:tab/>
            </w:r>
            <w:r w:rsidRPr="0090578A">
              <w:rPr>
                <w:rFonts w:hint="eastAsia"/>
                <w:color w:val="00B050"/>
              </w:rPr>
              <w:t>//独自コンテナ版for_each</w:t>
            </w:r>
          </w:p>
          <w:p w14:paraId="6AF40D1E" w14:textId="77777777" w:rsidR="0090578A" w:rsidRDefault="0090578A" w:rsidP="0090578A">
            <w:pPr>
              <w:pStyle w:val="2-"/>
            </w:pPr>
            <w:r>
              <w:tab/>
              <w:t>std::cout &lt;&lt; "my_con=";</w:t>
            </w:r>
          </w:p>
          <w:p w14:paraId="2FA82F56" w14:textId="27BAFE08" w:rsidR="0090578A" w:rsidRPr="00C26696" w:rsidRDefault="0090578A" w:rsidP="0090578A">
            <w:pPr>
              <w:pStyle w:val="2-"/>
              <w:rPr>
                <w:color w:val="FF0000"/>
              </w:rPr>
            </w:pPr>
            <w:r>
              <w:tab/>
            </w:r>
            <w:r w:rsidRPr="00C26696">
              <w:rPr>
                <w:color w:val="FF0000"/>
              </w:rPr>
              <w:t>for_each</w:t>
            </w:r>
            <w:r w:rsidR="001730C9">
              <w:rPr>
                <w:color w:val="FF0000"/>
              </w:rPr>
              <w:t>&lt;</w:t>
            </w:r>
            <w:r w:rsidR="001730C9" w:rsidRPr="00C26696">
              <w:rPr>
                <w:color w:val="FF0000"/>
              </w:rPr>
              <w:t>MY_ARRAY&lt;float, 6&gt;</w:t>
            </w:r>
            <w:r w:rsidR="001730C9">
              <w:rPr>
                <w:color w:val="FF0000"/>
              </w:rPr>
              <w:t xml:space="preserve"> </w:t>
            </w:r>
            <w:r w:rsidRPr="00C26696">
              <w:rPr>
                <w:color w:val="FF0000"/>
              </w:rPr>
              <w:t>&gt;</w:t>
            </w:r>
            <w:r>
              <w:t>(my_con, functor&lt;float&gt;());</w:t>
            </w:r>
            <w:r w:rsidR="00C26696" w:rsidRPr="00C26696">
              <w:rPr>
                <w:color w:val="FF0000"/>
              </w:rPr>
              <w:t>//STLコンテナ版と区別するために明示的に型を指定</w:t>
            </w:r>
          </w:p>
          <w:p w14:paraId="622CBE65" w14:textId="77777777" w:rsidR="0090578A" w:rsidRDefault="0090578A" w:rsidP="0090578A">
            <w:pPr>
              <w:pStyle w:val="2-"/>
            </w:pPr>
            <w:r>
              <w:tab/>
              <w:t>std::cout &lt;&lt; std::endl;</w:t>
            </w:r>
          </w:p>
          <w:p w14:paraId="04EF2313" w14:textId="699125D2" w:rsidR="00D66244" w:rsidRDefault="0090578A" w:rsidP="0090578A">
            <w:pPr>
              <w:pStyle w:val="2-"/>
            </w:pPr>
            <w:r>
              <w:t>}</w:t>
            </w:r>
          </w:p>
        </w:tc>
      </w:tr>
    </w:tbl>
    <w:p w14:paraId="4A89D63C" w14:textId="77777777" w:rsidR="00D66244" w:rsidRPr="00986F18" w:rsidRDefault="00D66244" w:rsidP="00D66244">
      <w:pPr>
        <w:pStyle w:val="a9"/>
        <w:rPr>
          <w:sz w:val="20"/>
          <w:szCs w:val="20"/>
        </w:rPr>
      </w:pPr>
      <w:r w:rsidRPr="00986F18">
        <w:rPr>
          <w:rFonts w:hint="eastAsia"/>
          <w:color w:val="FF0000"/>
          <w:sz w:val="20"/>
          <w:szCs w:val="20"/>
        </w:rPr>
        <w:lastRenderedPageBreak/>
        <w:t>↓</w:t>
      </w:r>
      <w:r>
        <w:rPr>
          <w:rFonts w:hint="eastAsia"/>
          <w:color w:val="FF0000"/>
          <w:sz w:val="20"/>
          <w:szCs w:val="20"/>
        </w:rPr>
        <w:t>実行結果</w:t>
      </w:r>
    </w:p>
    <w:tbl>
      <w:tblPr>
        <w:tblStyle w:val="afff7"/>
        <w:tblW w:w="0" w:type="auto"/>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D66244" w14:paraId="21BD2D45" w14:textId="77777777" w:rsidTr="00745FC0">
        <w:tc>
          <w:tcPr>
            <w:tcW w:w="8494" w:type="dxa"/>
          </w:tcPr>
          <w:p w14:paraId="7196A71C" w14:textId="77777777" w:rsidR="0090578A" w:rsidRPr="0090578A" w:rsidRDefault="0090578A" w:rsidP="0090578A">
            <w:pPr>
              <w:pStyle w:val="2-"/>
              <w:rPr>
                <w:color w:val="auto"/>
              </w:rPr>
            </w:pPr>
            <w:r w:rsidRPr="0090578A">
              <w:rPr>
                <w:color w:val="auto"/>
              </w:rPr>
              <w:t>data[(all)]=1, 22, 333, 44444, 55555</w:t>
            </w:r>
          </w:p>
          <w:p w14:paraId="3B95CBEB" w14:textId="77777777" w:rsidR="0090578A" w:rsidRPr="0090578A" w:rsidRDefault="0090578A" w:rsidP="0090578A">
            <w:pPr>
              <w:pStyle w:val="2-"/>
              <w:rPr>
                <w:color w:val="auto"/>
              </w:rPr>
            </w:pPr>
            <w:r w:rsidRPr="0090578A">
              <w:rPr>
                <w:color w:val="auto"/>
              </w:rPr>
              <w:t>data_p[(all)]=55555, 44444, 333, 22, 1</w:t>
            </w:r>
          </w:p>
          <w:p w14:paraId="7CBCBBD4" w14:textId="77777777" w:rsidR="0090578A" w:rsidRPr="0090578A" w:rsidRDefault="0090578A" w:rsidP="0090578A">
            <w:pPr>
              <w:pStyle w:val="2-"/>
              <w:rPr>
                <w:color w:val="auto"/>
              </w:rPr>
            </w:pPr>
            <w:r w:rsidRPr="0090578A">
              <w:rPr>
                <w:color w:val="auto"/>
              </w:rPr>
              <w:t>data[3]=1, 22, 333</w:t>
            </w:r>
          </w:p>
          <w:p w14:paraId="6F7E9C77" w14:textId="77777777" w:rsidR="0090578A" w:rsidRPr="0090578A" w:rsidRDefault="0090578A" w:rsidP="0090578A">
            <w:pPr>
              <w:pStyle w:val="2-"/>
              <w:rPr>
                <w:color w:val="auto"/>
              </w:rPr>
            </w:pPr>
            <w:r w:rsidRPr="0090578A">
              <w:rPr>
                <w:rFonts w:hint="eastAsia"/>
                <w:color w:val="auto"/>
              </w:rPr>
              <w:t>data[2～3]=333, 44444</w:t>
            </w:r>
          </w:p>
          <w:p w14:paraId="67456329" w14:textId="77777777" w:rsidR="0090578A" w:rsidRPr="0090578A" w:rsidRDefault="0090578A" w:rsidP="0090578A">
            <w:pPr>
              <w:pStyle w:val="2-"/>
              <w:rPr>
                <w:color w:val="auto"/>
              </w:rPr>
            </w:pPr>
            <w:r w:rsidRPr="0090578A">
              <w:rPr>
                <w:color w:val="auto"/>
              </w:rPr>
              <w:t>vec=T, E, S, T</w:t>
            </w:r>
          </w:p>
          <w:p w14:paraId="07C167F1" w14:textId="6BFA0551" w:rsidR="00D66244" w:rsidRDefault="0090578A" w:rsidP="0090578A">
            <w:pPr>
              <w:pStyle w:val="2-"/>
            </w:pPr>
            <w:r w:rsidRPr="0090578A">
              <w:rPr>
                <w:color w:val="auto"/>
              </w:rPr>
              <w:t>my_con=1.2, 2.3, 3.4, 5.6, 7.8, 9.1</w:t>
            </w:r>
          </w:p>
        </w:tc>
      </w:tr>
    </w:tbl>
    <w:p w14:paraId="7C4BD7EE" w14:textId="34A1D764" w:rsidR="00745FC0" w:rsidRDefault="00745FC0" w:rsidP="001730C9">
      <w:pPr>
        <w:pStyle w:val="a9"/>
        <w:spacing w:beforeLines="50" w:before="180"/>
        <w:ind w:firstLine="283"/>
      </w:pPr>
      <w:r>
        <w:rPr>
          <w:rFonts w:hint="eastAsia"/>
        </w:rPr>
        <w:t>独自コンテナと</w:t>
      </w:r>
      <w:r>
        <w:rPr>
          <w:rFonts w:hint="eastAsia"/>
        </w:rPr>
        <w:t>STL</w:t>
      </w:r>
      <w:r>
        <w:rPr>
          <w:rFonts w:hint="eastAsia"/>
        </w:rPr>
        <w:t>コンテナを区別するために、関数の引数</w:t>
      </w:r>
      <w:r w:rsidR="001730C9">
        <w:rPr>
          <w:rFonts w:hint="eastAsia"/>
        </w:rPr>
        <w:t>を</w:t>
      </w:r>
      <w:r>
        <w:rPr>
          <w:rFonts w:hint="eastAsia"/>
        </w:rPr>
        <w:t xml:space="preserve"> T::MY_TYPE </w:t>
      </w:r>
      <w:r>
        <w:rPr>
          <w:rFonts w:hint="eastAsia"/>
        </w:rPr>
        <w:t>型</w:t>
      </w:r>
      <w:r w:rsidR="001730C9">
        <w:rPr>
          <w:rFonts w:hint="eastAsia"/>
        </w:rPr>
        <w:t>で受け取る</w:t>
      </w:r>
      <w:r w:rsidR="001730C9">
        <w:rPr>
          <w:rFonts w:hint="eastAsia"/>
        </w:rPr>
        <w:t xml:space="preserve"> for_each </w:t>
      </w:r>
      <w:r w:rsidR="001730C9">
        <w:rPr>
          <w:rFonts w:hint="eastAsia"/>
        </w:rPr>
        <w:t>を用意している。与えられた型が</w:t>
      </w:r>
      <w:r w:rsidR="001730C9">
        <w:rPr>
          <w:rFonts w:hint="eastAsia"/>
        </w:rPr>
        <w:t xml:space="preserve"> </w:t>
      </w:r>
      <w:r w:rsidR="001730C9">
        <w:t xml:space="preserve">::MY_TYPE </w:t>
      </w:r>
      <w:r w:rsidR="001730C9">
        <w:t>をメンバーに持っていれば適合する。</w:t>
      </w:r>
    </w:p>
    <w:p w14:paraId="62BD8593" w14:textId="55C49E40" w:rsidR="00C26696" w:rsidRDefault="00745FC0" w:rsidP="00745FC0">
      <w:pPr>
        <w:pStyle w:val="a9"/>
        <w:ind w:firstLine="283"/>
      </w:pPr>
      <w:r>
        <w:rPr>
          <w:rFonts w:hint="eastAsia"/>
        </w:rPr>
        <w:t>ただし、この</w:t>
      </w:r>
      <w:r w:rsidR="001730C9">
        <w:rPr>
          <w:rFonts w:hint="eastAsia"/>
        </w:rPr>
        <w:t>ような</w:t>
      </w:r>
      <w:r>
        <w:rPr>
          <w:rFonts w:hint="eastAsia"/>
        </w:rPr>
        <w:t>型指定</w:t>
      </w:r>
      <w:r w:rsidR="001730C9">
        <w:rPr>
          <w:rFonts w:hint="eastAsia"/>
        </w:rPr>
        <w:t>ゆえに、残念</w:t>
      </w:r>
      <w:r>
        <w:rPr>
          <w:rFonts w:hint="eastAsia"/>
        </w:rPr>
        <w:t>ながら変数から型を推論することができず、</w:t>
      </w:r>
      <w:r>
        <w:rPr>
          <w:rFonts w:hint="eastAsia"/>
        </w:rPr>
        <w:t>f</w:t>
      </w:r>
      <w:r>
        <w:t xml:space="preserve">or_each </w:t>
      </w:r>
      <w:r>
        <w:t>に明示的に型を与えて</w:t>
      </w:r>
      <w:r>
        <w:rPr>
          <w:rFonts w:hint="eastAsia"/>
        </w:rPr>
        <w:t xml:space="preserve"> for_eac</w:t>
      </w:r>
      <w:r>
        <w:t>h</w:t>
      </w:r>
      <w:r>
        <w:rPr>
          <w:rFonts w:hint="eastAsia"/>
        </w:rPr>
        <w:t>&lt;MY_</w:t>
      </w:r>
      <w:r w:rsidR="001730C9">
        <w:t xml:space="preserve">ARRAY&lt;float, 6&gt; </w:t>
      </w:r>
      <w:r>
        <w:rPr>
          <w:rFonts w:hint="eastAsia"/>
        </w:rPr>
        <w:t xml:space="preserve">&gt; </w:t>
      </w:r>
      <w:r>
        <w:rPr>
          <w:rFonts w:hint="eastAsia"/>
        </w:rPr>
        <w:t>と記述</w:t>
      </w:r>
      <w:r w:rsidR="001730C9">
        <w:rPr>
          <w:rFonts w:hint="eastAsia"/>
        </w:rPr>
        <w:t>している。</w:t>
      </w:r>
    </w:p>
    <w:p w14:paraId="797CA4AB" w14:textId="6548D7C6" w:rsidR="00953C1B" w:rsidRDefault="00953C1B" w:rsidP="00953C1B">
      <w:pPr>
        <w:pStyle w:val="1"/>
      </w:pPr>
      <w:bookmarkStart w:id="36" w:name="_Toc378965785"/>
      <w:r>
        <w:rPr>
          <w:rFonts w:hint="eastAsia"/>
        </w:rPr>
        <w:t>様々なテンプレートライブラリ／その他のテクニック</w:t>
      </w:r>
      <w:bookmarkEnd w:id="36"/>
    </w:p>
    <w:p w14:paraId="7DBF49E4" w14:textId="4A11B12E" w:rsidR="00953C1B" w:rsidRDefault="00953C1B" w:rsidP="00953C1B">
      <w:pPr>
        <w:pStyle w:val="2"/>
      </w:pPr>
      <w:bookmarkStart w:id="37" w:name="_Toc378965786"/>
      <w: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STL</w:instrText>
      </w:r>
      <w:r w:rsidR="0007332C">
        <w:instrText xml:space="preserve">” </w:instrText>
      </w:r>
      <w:r w:rsidR="0007332C">
        <w:fldChar w:fldCharType="end"/>
      </w:r>
      <w:r>
        <w:t>／</w:t>
      </w:r>
      <w:r>
        <w:rPr>
          <w:rFonts w:hint="eastAsia"/>
        </w:rPr>
        <w:t>Boost C++</w:t>
      </w:r>
      <w:r w:rsidR="0007332C">
        <w:fldChar w:fldCharType="begin"/>
      </w:r>
      <w:r w:rsidR="0007332C">
        <w:instrText xml:space="preserve"> XE "</w:instrText>
      </w:r>
      <w:r w:rsidR="0007332C">
        <w:rPr>
          <w:rFonts w:hint="eastAsia"/>
        </w:rPr>
        <w:instrText>Boost C++</w:instrText>
      </w:r>
      <w:r w:rsidR="0007332C">
        <w:instrText>" \y “</w:instrText>
      </w:r>
      <w:r w:rsidR="0007332C">
        <w:rPr>
          <w:rFonts w:hint="eastAsia"/>
        </w:rPr>
        <w:instrText>B</w:instrText>
      </w:r>
      <w:r w:rsidR="0007332C">
        <w:instrText xml:space="preserve">oost C++” </w:instrText>
      </w:r>
      <w:r w:rsidR="0007332C">
        <w:fldChar w:fldCharType="end"/>
      </w:r>
      <w:r>
        <w:rPr>
          <w:rFonts w:hint="eastAsia"/>
        </w:rPr>
        <w:t>／</w:t>
      </w:r>
      <w:r>
        <w:rPr>
          <w:rFonts w:hint="eastAsia"/>
        </w:rPr>
        <w:t>Loki</w:t>
      </w:r>
      <w:r w:rsidR="0007332C">
        <w:fldChar w:fldCharType="begin"/>
      </w:r>
      <w:r w:rsidR="0007332C">
        <w:instrText xml:space="preserve"> XE "</w:instrText>
      </w:r>
      <w:r w:rsidR="0007332C">
        <w:rPr>
          <w:rFonts w:hint="eastAsia"/>
        </w:rPr>
        <w:instrText>L</w:instrText>
      </w:r>
      <w:r w:rsidR="0007332C">
        <w:instrText>oki" \y “</w:instrText>
      </w:r>
      <w:r w:rsidR="0007332C">
        <w:rPr>
          <w:rFonts w:hint="eastAsia"/>
        </w:rPr>
        <w:instrText>L</w:instrText>
      </w:r>
      <w:r w:rsidR="0007332C">
        <w:instrText xml:space="preserve">oki” </w:instrText>
      </w:r>
      <w:r w:rsidR="0007332C">
        <w:fldChar w:fldCharType="end"/>
      </w:r>
      <w:r>
        <w:rPr>
          <w:rFonts w:hint="eastAsia"/>
        </w:rPr>
        <w:t xml:space="preserve"> </w:t>
      </w:r>
      <w:r>
        <w:rPr>
          <w:rFonts w:hint="eastAsia"/>
        </w:rPr>
        <w:t>ライブラリ</w:t>
      </w:r>
      <w:bookmarkEnd w:id="37"/>
    </w:p>
    <w:p w14:paraId="6F7A2951" w14:textId="77777777" w:rsidR="00DE0B42" w:rsidRDefault="00FE20EB" w:rsidP="00953C1B">
      <w:pPr>
        <w:pStyle w:val="a9"/>
        <w:ind w:firstLine="283"/>
      </w:pPr>
      <w:r>
        <w:t xml:space="preserve">STL, Boost C++, Loki </w:t>
      </w:r>
      <w:r>
        <w:t>といったライブラリは、テンプレートをふんだんに</w:t>
      </w:r>
      <w:r w:rsidR="00DE0B42">
        <w:t>活用しており、有用なものも多い。</w:t>
      </w:r>
    </w:p>
    <w:p w14:paraId="2E82B1AE" w14:textId="7ED8E15A" w:rsidR="00953C1B" w:rsidRDefault="00DE0B42" w:rsidP="00953C1B">
      <w:pPr>
        <w:pStyle w:val="a9"/>
        <w:ind w:firstLine="283"/>
      </w:pPr>
      <w:r>
        <w:t>ただし、内部で自動的にメモリを確保しているものも多いため、個人の判断で安易に利用せず、きちんとプロジェクトの方針に従って利用するべきである。</w:t>
      </w:r>
    </w:p>
    <w:p w14:paraId="3430F0B9" w14:textId="416DC6DC" w:rsidR="002D6BAB" w:rsidRDefault="002D6BAB" w:rsidP="002D6BAB">
      <w:pPr>
        <w:pStyle w:val="2"/>
      </w:pPr>
      <w:bookmarkStart w:id="38" w:name="_Toc378965787"/>
      <w:r>
        <w:lastRenderedPageBreak/>
        <w:t>コンテナ</w:t>
      </w:r>
      <w:r w:rsidR="0007332C">
        <w:fldChar w:fldCharType="begin"/>
      </w:r>
      <w:r w:rsidR="0007332C">
        <w:instrText xml:space="preserve"> XE "</w:instrText>
      </w:r>
      <w:r w:rsidR="0007332C">
        <w:rPr>
          <w:rFonts w:hint="eastAsia"/>
        </w:rPr>
        <w:instrText>コンテナ</w:instrText>
      </w:r>
      <w:r w:rsidR="0007332C">
        <w:instrText>" \y “</w:instrText>
      </w:r>
      <w:r w:rsidR="0007332C">
        <w:rPr>
          <w:rFonts w:hint="eastAsia"/>
        </w:rPr>
        <w:instrText>こんてな</w:instrText>
      </w:r>
      <w:r w:rsidR="0007332C">
        <w:instrText xml:space="preserve">” </w:instrText>
      </w:r>
      <w:r w:rsidR="0007332C">
        <w:fldChar w:fldCharType="end"/>
      </w:r>
      <w:r>
        <w:t>の自作</w:t>
      </w:r>
      <w:bookmarkEnd w:id="38"/>
    </w:p>
    <w:p w14:paraId="548FB93B" w14:textId="5570995A" w:rsidR="002D6BAB" w:rsidRDefault="002D6BAB" w:rsidP="002D6BAB">
      <w:pPr>
        <w:pStyle w:val="a9"/>
        <w:ind w:firstLine="283"/>
      </w:pPr>
      <w:r>
        <w:t>ゲーム開発の現場では、メモリ管理を徹底しつつ生産性を向上させるためにも、</w:t>
      </w:r>
      <w:r>
        <w:rPr>
          <w:rFonts w:hint="eastAsia"/>
        </w:rPr>
        <w:t>STL</w:t>
      </w:r>
      <w:r w:rsidR="0007332C">
        <w:fldChar w:fldCharType="begin"/>
      </w:r>
      <w:r w:rsidR="0007332C">
        <w:instrText xml:space="preserve"> XE "</w:instrText>
      </w:r>
      <w:r w:rsidR="0007332C">
        <w:rPr>
          <w:rFonts w:hint="eastAsia"/>
        </w:rPr>
        <w:instrText>S</w:instrText>
      </w:r>
      <w:r w:rsidR="0007332C">
        <w:instrText>TL" \y “</w:instrText>
      </w:r>
      <w:r w:rsidR="0007332C">
        <w:rPr>
          <w:rFonts w:hint="eastAsia"/>
        </w:rPr>
        <w:instrText>S</w:instrText>
      </w:r>
      <w:r w:rsidR="0007332C">
        <w:instrText xml:space="preserve">TL” </w:instrText>
      </w:r>
      <w:r w:rsidR="0007332C">
        <w:fldChar w:fldCharType="end"/>
      </w:r>
      <w:r>
        <w:rPr>
          <w:rFonts w:hint="eastAsia"/>
        </w:rPr>
        <w:t>の</w:t>
      </w:r>
      <w:r>
        <w:rPr>
          <w:rFonts w:hint="eastAsia"/>
        </w:rPr>
        <w:t xml:space="preserve">vector </w:t>
      </w:r>
      <w:r>
        <w:rPr>
          <w:rFonts w:hint="eastAsia"/>
        </w:rPr>
        <w:t>などに相当するコンテナを自作するのが最適である。開発プロジェクトに合わせたメモリ制御に適合したコンテナを用意すると、安全かつ便利である。</w:t>
      </w:r>
    </w:p>
    <w:p w14:paraId="563CA1F2" w14:textId="2854838B" w:rsidR="001B2B28" w:rsidRDefault="001B2B28" w:rsidP="001B2B28">
      <w:pPr>
        <w:pStyle w:val="2"/>
      </w:pPr>
      <w:bookmarkStart w:id="39" w:name="_Toc378965788"/>
      <w:r>
        <w:t>Expression Template</w:t>
      </w:r>
      <w:r w:rsidR="0007332C">
        <w:fldChar w:fldCharType="begin"/>
      </w:r>
      <w:r w:rsidR="0007332C">
        <w:instrText xml:space="preserve"> XE "</w:instrText>
      </w:r>
      <w:r w:rsidR="0007332C">
        <w:rPr>
          <w:rFonts w:hint="eastAsia"/>
        </w:rPr>
        <w:instrText>E</w:instrText>
      </w:r>
      <w:r w:rsidR="0007332C">
        <w:instrText>xpression Template" \y “</w:instrText>
      </w:r>
      <w:r w:rsidR="0007332C">
        <w:rPr>
          <w:rFonts w:hint="eastAsia"/>
        </w:rPr>
        <w:instrText>E</w:instrText>
      </w:r>
      <w:r w:rsidR="0007332C">
        <w:instrText xml:space="preserve">xpression Template” </w:instrText>
      </w:r>
      <w:r w:rsidR="0007332C">
        <w:fldChar w:fldCharType="end"/>
      </w:r>
      <w:r>
        <w:t xml:space="preserve"> </w:t>
      </w:r>
      <w:r>
        <w:t>による高速算術演算</w:t>
      </w:r>
      <w:r w:rsidR="008E10D3">
        <w:t>／</w:t>
      </w:r>
      <w:r w:rsidR="008E10D3">
        <w:rPr>
          <w:rFonts w:hint="eastAsia"/>
        </w:rPr>
        <w:t>Blitz++</w:t>
      </w:r>
      <w:r w:rsidR="0007332C">
        <w:fldChar w:fldCharType="begin"/>
      </w:r>
      <w:r w:rsidR="0007332C">
        <w:instrText xml:space="preserve"> XE "</w:instrText>
      </w:r>
      <w:r w:rsidR="0007332C">
        <w:rPr>
          <w:rFonts w:hint="eastAsia"/>
        </w:rPr>
        <w:instrText>B</w:instrText>
      </w:r>
      <w:r w:rsidR="0007332C">
        <w:instrText>litz++" \y “</w:instrText>
      </w:r>
      <w:r w:rsidR="0007332C">
        <w:rPr>
          <w:rFonts w:hint="eastAsia"/>
        </w:rPr>
        <w:instrText>B</w:instrText>
      </w:r>
      <w:r w:rsidR="0007332C">
        <w:instrText xml:space="preserve">litz++” </w:instrText>
      </w:r>
      <w:r w:rsidR="0007332C">
        <w:fldChar w:fldCharType="end"/>
      </w:r>
      <w:r w:rsidR="008E10D3">
        <w:rPr>
          <w:rFonts w:hint="eastAsia"/>
        </w:rPr>
        <w:t>ライブラリ</w:t>
      </w:r>
      <w:bookmarkEnd w:id="39"/>
    </w:p>
    <w:p w14:paraId="76B28069" w14:textId="77777777" w:rsidR="002D6BAB" w:rsidRDefault="002D6BAB" w:rsidP="001B2B28">
      <w:pPr>
        <w:pStyle w:val="a9"/>
        <w:ind w:firstLine="283"/>
      </w:pPr>
      <w:r>
        <w:t xml:space="preserve">Expression Template </w:t>
      </w:r>
      <w:r>
        <w:t>と呼ばれるテクニックを利用し、ベクトル算術演算などを高速化する手法がある。</w:t>
      </w:r>
    </w:p>
    <w:p w14:paraId="6F1DB713" w14:textId="1505115C" w:rsidR="001B2B28" w:rsidRDefault="002D6BAB" w:rsidP="001B2B28">
      <w:pPr>
        <w:pStyle w:val="a9"/>
        <w:ind w:firstLine="283"/>
      </w:pPr>
      <w:r>
        <w:t>例えば、ベクトル型変数</w:t>
      </w:r>
      <w:r>
        <w:rPr>
          <w:rFonts w:hint="eastAsia"/>
        </w:rPr>
        <w:t xml:space="preserve"> a + b + c + d </w:t>
      </w:r>
      <w:r>
        <w:rPr>
          <w:rFonts w:hint="eastAsia"/>
        </w:rPr>
        <w:t>のような計算を行う際、演算子ごとに計算して結果をスタックに積み直す</w:t>
      </w:r>
      <w:r w:rsidR="005C26DB">
        <w:rPr>
          <w:rFonts w:hint="eastAsia"/>
        </w:rPr>
        <w:t>という普通の処理手順だと、一つ一つのデータ量が大きいこともあり、けっこうロスが大きい。</w:t>
      </w:r>
      <w:r w:rsidR="005C26DB">
        <w:t>Expression Template</w:t>
      </w:r>
      <w:r w:rsidR="005C26DB">
        <w:t>では、値をまとめてスタックした後で一気に計算する手法で高速化を実現している。</w:t>
      </w:r>
    </w:p>
    <w:p w14:paraId="7E77AE2A" w14:textId="2E74DDCE" w:rsidR="005C26DB" w:rsidRDefault="005C26DB" w:rsidP="001B2B28">
      <w:pPr>
        <w:pStyle w:val="a9"/>
        <w:ind w:firstLine="283"/>
      </w:pPr>
      <w:r>
        <w:t>このような高速化手法で作成された算術ライブラリが</w:t>
      </w:r>
      <w:r>
        <w:rPr>
          <w:rFonts w:hint="eastAsia"/>
        </w:rPr>
        <w:t xml:space="preserve"> Blitz </w:t>
      </w:r>
      <w:r>
        <w:rPr>
          <w:rFonts w:hint="eastAsia"/>
        </w:rPr>
        <w:t>である。</w:t>
      </w:r>
    </w:p>
    <w:p w14:paraId="546DE547" w14:textId="3275C763" w:rsidR="005C26DB" w:rsidRPr="005C26DB" w:rsidRDefault="005C26DB" w:rsidP="001B2B28">
      <w:pPr>
        <w:pStyle w:val="a9"/>
        <w:ind w:firstLine="283"/>
      </w:pPr>
      <w:r>
        <w:t>ベクトルや行列の演算は</w:t>
      </w:r>
      <w:r>
        <w:t>SIMD</w:t>
      </w:r>
      <w:r>
        <w:t>演算の活用も重要なので、</w:t>
      </w:r>
      <w:r>
        <w:rPr>
          <w:rFonts w:hint="eastAsia"/>
        </w:rPr>
        <w:t>Blitz</w:t>
      </w:r>
      <w:r>
        <w:rPr>
          <w:rFonts w:hint="eastAsia"/>
        </w:rPr>
        <w:t>を参考にハードウェアに合わせた演算ライブラリを構築するのも有効かもしれない。</w:t>
      </w:r>
    </w:p>
    <w:p w14:paraId="144E3F5F" w14:textId="2CB160A5" w:rsidR="000606A8" w:rsidRDefault="000606A8" w:rsidP="000606A8">
      <w:pPr>
        <w:pStyle w:val="2"/>
      </w:pPr>
      <w:bookmarkStart w:id="40" w:name="_Toc378965789"/>
      <w:r>
        <w:rPr>
          <w:rFonts w:hint="eastAsia"/>
        </w:rPr>
        <w:t>その他のテンプレートテクニック</w:t>
      </w:r>
      <w:bookmarkEnd w:id="40"/>
    </w:p>
    <w:p w14:paraId="55316EFD" w14:textId="77777777" w:rsidR="005C26DB" w:rsidRDefault="005C26DB" w:rsidP="00BD1B8F">
      <w:pPr>
        <w:pStyle w:val="a9"/>
        <w:keepNext/>
        <w:widowControl/>
        <w:ind w:firstLine="283"/>
      </w:pPr>
      <w:r>
        <w:t>先に紹介した書籍「</w:t>
      </w:r>
      <w:r>
        <w:rPr>
          <w:rFonts w:hint="eastAsia"/>
        </w:rPr>
        <w:t>C++</w:t>
      </w:r>
      <w:r>
        <w:rPr>
          <w:rFonts w:hint="eastAsia"/>
        </w:rPr>
        <w:t>テンプレートテクニック」には、まだまだ様々なテンプレートのテクニックが紹介されている。</w:t>
      </w:r>
    </w:p>
    <w:p w14:paraId="358D1282" w14:textId="64B95F52" w:rsidR="00AB5E62" w:rsidRPr="009A32DA" w:rsidRDefault="005C26DB" w:rsidP="00BD1B8F">
      <w:pPr>
        <w:pStyle w:val="a9"/>
        <w:keepNext/>
        <w:widowControl/>
        <w:ind w:firstLine="283"/>
      </w:pPr>
      <w:r>
        <w:t>特に、本書で示さなかった「</w:t>
      </w:r>
      <w:r w:rsidR="00AB5E62">
        <w:t>パラメータ化継承</w:t>
      </w:r>
      <w:r w:rsidR="00463D78">
        <w:fldChar w:fldCharType="begin"/>
      </w:r>
      <w:r w:rsidR="00463D78">
        <w:instrText xml:space="preserve"> XE "</w:instrText>
      </w:r>
      <w:r w:rsidR="00463D78">
        <w:rPr>
          <w:rFonts w:hint="eastAsia"/>
        </w:rPr>
        <w:instrText>パラメータ化継承</w:instrText>
      </w:r>
      <w:r w:rsidR="00463D78">
        <w:instrText>" \y “</w:instrText>
      </w:r>
      <w:r w:rsidR="00463D78">
        <w:rPr>
          <w:rFonts w:hint="eastAsia"/>
        </w:rPr>
        <w:instrText>ぱらめーたかけいしょう</w:instrText>
      </w:r>
      <w:r w:rsidR="00463D78">
        <w:instrText xml:space="preserve">” </w:instrText>
      </w:r>
      <w:r w:rsidR="00463D78">
        <w:fldChar w:fldCharType="end"/>
      </w:r>
      <w:r>
        <w:t>」や「型変換演算子</w:t>
      </w:r>
      <w:r w:rsidR="00463D78">
        <w:fldChar w:fldCharType="begin"/>
      </w:r>
      <w:r w:rsidR="00463D78">
        <w:instrText xml:space="preserve"> XE "</w:instrText>
      </w:r>
      <w:r w:rsidR="00463D78">
        <w:rPr>
          <w:rFonts w:hint="eastAsia"/>
        </w:rPr>
        <w:instrText>型変換演算子</w:instrText>
      </w:r>
      <w:r w:rsidR="00463D78">
        <w:instrText>" \y “</w:instrText>
      </w:r>
      <w:r w:rsidR="00463D78">
        <w:rPr>
          <w:rFonts w:hint="eastAsia"/>
        </w:rPr>
        <w:instrText>かたへんかんえんざんし</w:instrText>
      </w:r>
      <w:r w:rsidR="00463D78">
        <w:instrText xml:space="preserve">” </w:instrText>
      </w:r>
      <w:r w:rsidR="00463D78">
        <w:fldChar w:fldCharType="end"/>
      </w:r>
      <w:r>
        <w:t>（キャストオペレーター</w:t>
      </w:r>
      <w:r w:rsidR="00463D78">
        <w:fldChar w:fldCharType="begin"/>
      </w:r>
      <w:r w:rsidR="00463D78">
        <w:instrText xml:space="preserve"> XE "</w:instrText>
      </w:r>
      <w:r w:rsidR="00463D78">
        <w:rPr>
          <w:rFonts w:hint="eastAsia"/>
        </w:rPr>
        <w:instrText>キャストオペレーター</w:instrText>
      </w:r>
      <w:r w:rsidR="00463D78">
        <w:instrText>" \y “</w:instrText>
      </w:r>
      <w:r w:rsidR="00463D78">
        <w:rPr>
          <w:rFonts w:hint="eastAsia"/>
        </w:rPr>
        <w:instrText>きゃすとおぺれーたー</w:instrText>
      </w:r>
      <w:r w:rsidR="00463D78">
        <w:instrText xml:space="preserve">” </w:instrText>
      </w:r>
      <w:r w:rsidR="00463D78">
        <w:fldChar w:fldCharType="end"/>
      </w:r>
      <w:r>
        <w:t>）を利用した戻り値型に合わせたオーバーロード」、「複数の戻り値を返す関数」</w:t>
      </w:r>
      <w:r>
        <w:rPr>
          <w:rFonts w:hint="eastAsia"/>
        </w:rPr>
        <w:t>、</w:t>
      </w:r>
      <w:r>
        <w:rPr>
          <w:rFonts w:hint="eastAsia"/>
        </w:rPr>
        <w:t>C++11</w:t>
      </w:r>
      <w:r w:rsidR="00463D78">
        <w:fldChar w:fldCharType="begin"/>
      </w:r>
      <w:r w:rsidR="00463D78">
        <w:instrText xml:space="preserve"> XE "</w:instrText>
      </w:r>
      <w:r w:rsidR="00463D78">
        <w:rPr>
          <w:rFonts w:hint="eastAsia"/>
        </w:rPr>
        <w:instrText>C</w:instrText>
      </w:r>
      <w:r w:rsidR="00463D78">
        <w:instrText>++11" \y “</w:instrText>
      </w:r>
      <w:r w:rsidR="00463D78">
        <w:rPr>
          <w:rFonts w:hint="eastAsia"/>
        </w:rPr>
        <w:instrText>C</w:instrText>
      </w:r>
      <w:r w:rsidR="00463D78">
        <w:instrText xml:space="preserve">++11” </w:instrText>
      </w:r>
      <w:r w:rsidR="00463D78">
        <w:fldChar w:fldCharType="end"/>
      </w:r>
      <w:r>
        <w:rPr>
          <w:rFonts w:hint="eastAsia"/>
        </w:rPr>
        <w:t>（当時の呼び方では</w:t>
      </w:r>
      <w:r>
        <w:rPr>
          <w:rFonts w:hint="eastAsia"/>
        </w:rPr>
        <w:t>C++0x</w:t>
      </w:r>
      <w:r w:rsidR="00463D78">
        <w:fldChar w:fldCharType="begin"/>
      </w:r>
      <w:r w:rsidR="00463D78">
        <w:instrText xml:space="preserve"> XE "</w:instrText>
      </w:r>
      <w:r w:rsidR="00463D78">
        <w:rPr>
          <w:rFonts w:hint="eastAsia"/>
        </w:rPr>
        <w:instrText>C</w:instrText>
      </w:r>
      <w:r w:rsidR="00463D78">
        <w:instrText>++0x" \y “</w:instrText>
      </w:r>
      <w:r w:rsidR="00463D78">
        <w:rPr>
          <w:rFonts w:hint="eastAsia"/>
        </w:rPr>
        <w:instrText>C</w:instrText>
      </w:r>
      <w:r w:rsidR="00463D78">
        <w:instrText xml:space="preserve">++0x” </w:instrText>
      </w:r>
      <w:r w:rsidR="00463D78">
        <w:fldChar w:fldCharType="end"/>
      </w:r>
      <w:r>
        <w:rPr>
          <w:rFonts w:hint="eastAsia"/>
        </w:rPr>
        <w:t>）の新仕様の解説など、有用な要素がまだまだ多い。</w:t>
      </w:r>
    </w:p>
    <w:p w14:paraId="0A26D554" w14:textId="29C08D01" w:rsidR="003B4CE7" w:rsidRDefault="001F1489" w:rsidP="005C26DB">
      <w:pPr>
        <w:pStyle w:val="af8"/>
        <w:widowControl/>
        <w:spacing w:beforeLines="100" w:before="360"/>
        <w:sectPr w:rsidR="003B4CE7" w:rsidSect="006F450B">
          <w:headerReference w:type="even" r:id="rId37"/>
          <w:headerReference w:type="default" r:id="rId38"/>
          <w:footerReference w:type="default" r:id="rId39"/>
          <w:headerReference w:type="first" r:id="rId40"/>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3423403C" w14:textId="77777777" w:rsidR="00006218" w:rsidRDefault="00AF276B" w:rsidP="002E0E71">
      <w:pPr>
        <w:rPr>
          <w:noProof/>
        </w:rPr>
        <w:sectPr w:rsidR="00006218" w:rsidSect="00006218">
          <w:headerReference w:type="even" r:id="rId41"/>
          <w:headerReference w:type="default" r:id="rId42"/>
          <w:footerReference w:type="default" r:id="rId43"/>
          <w:headerReference w:type="first" r:id="rId44"/>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47640341"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w:t>
      </w:r>
    </w:p>
    <w:p w14:paraId="62DDBD10" w14:textId="77777777" w:rsidR="00006218" w:rsidRDefault="00006218">
      <w:pPr>
        <w:pStyle w:val="13"/>
        <w:tabs>
          <w:tab w:val="right" w:leader="dot" w:pos="3882"/>
        </w:tabs>
        <w:rPr>
          <w:noProof/>
        </w:rPr>
      </w:pPr>
      <w:r>
        <w:rPr>
          <w:noProof/>
        </w:rPr>
        <w:t>#define</w:t>
      </w:r>
      <w:r>
        <w:rPr>
          <w:noProof/>
        </w:rPr>
        <w:tab/>
        <w:t>3</w:t>
      </w:r>
    </w:p>
    <w:p w14:paraId="6FAAF097" w14:textId="77777777" w:rsidR="00006218" w:rsidRDefault="00006218">
      <w:pPr>
        <w:pStyle w:val="affff3"/>
        <w:keepNext/>
        <w:tabs>
          <w:tab w:val="right" w:leader="dot" w:pos="3882"/>
        </w:tabs>
        <w:rPr>
          <w:rFonts w:eastAsiaTheme="minorEastAsia"/>
          <w:b w:val="0"/>
          <w:bCs w:val="0"/>
          <w:noProof/>
        </w:rPr>
      </w:pPr>
      <w:r>
        <w:rPr>
          <w:rFonts w:hint="eastAsia"/>
          <w:noProof/>
        </w:rPr>
        <w:t>Ａ</w:t>
      </w:r>
    </w:p>
    <w:p w14:paraId="0BDCD2A3" w14:textId="77777777" w:rsidR="00006218" w:rsidRDefault="00006218">
      <w:pPr>
        <w:pStyle w:val="13"/>
        <w:tabs>
          <w:tab w:val="right" w:leader="dot" w:pos="3882"/>
        </w:tabs>
        <w:rPr>
          <w:noProof/>
        </w:rPr>
      </w:pPr>
      <w:r>
        <w:rPr>
          <w:noProof/>
        </w:rPr>
        <w:t>Allocator</w:t>
      </w:r>
      <w:r>
        <w:rPr>
          <w:noProof/>
        </w:rPr>
        <w:tab/>
        <w:t>24</w:t>
      </w:r>
    </w:p>
    <w:p w14:paraId="31895B68" w14:textId="77777777" w:rsidR="00006218" w:rsidRDefault="00006218">
      <w:pPr>
        <w:pStyle w:val="13"/>
        <w:tabs>
          <w:tab w:val="right" w:leader="dot" w:pos="3882"/>
        </w:tabs>
        <w:rPr>
          <w:noProof/>
        </w:rPr>
      </w:pPr>
      <w:r>
        <w:rPr>
          <w:noProof/>
        </w:rPr>
        <w:t>assert</w:t>
      </w:r>
      <w:r>
        <w:rPr>
          <w:noProof/>
        </w:rPr>
        <w:tab/>
        <w:t>8</w:t>
      </w:r>
    </w:p>
    <w:p w14:paraId="7D84745A" w14:textId="77777777" w:rsidR="00006218" w:rsidRDefault="00006218">
      <w:pPr>
        <w:pStyle w:val="affff3"/>
        <w:keepNext/>
        <w:tabs>
          <w:tab w:val="right" w:leader="dot" w:pos="3882"/>
        </w:tabs>
        <w:rPr>
          <w:rFonts w:eastAsiaTheme="minorEastAsia"/>
          <w:b w:val="0"/>
          <w:bCs w:val="0"/>
          <w:noProof/>
        </w:rPr>
      </w:pPr>
      <w:r>
        <w:rPr>
          <w:rFonts w:hint="eastAsia"/>
          <w:noProof/>
        </w:rPr>
        <w:t>Ｂ</w:t>
      </w:r>
    </w:p>
    <w:p w14:paraId="5D709D26" w14:textId="77777777" w:rsidR="00006218" w:rsidRDefault="00006218">
      <w:pPr>
        <w:pStyle w:val="13"/>
        <w:tabs>
          <w:tab w:val="right" w:leader="dot" w:pos="3882"/>
        </w:tabs>
        <w:rPr>
          <w:noProof/>
        </w:rPr>
      </w:pPr>
      <w:r>
        <w:rPr>
          <w:noProof/>
        </w:rPr>
        <w:t>Blitz++</w:t>
      </w:r>
      <w:r>
        <w:rPr>
          <w:noProof/>
        </w:rPr>
        <w:tab/>
        <w:t>40</w:t>
      </w:r>
    </w:p>
    <w:p w14:paraId="4449AFC5" w14:textId="77777777" w:rsidR="00006218" w:rsidRDefault="00006218">
      <w:pPr>
        <w:pStyle w:val="13"/>
        <w:tabs>
          <w:tab w:val="right" w:leader="dot" w:pos="3882"/>
        </w:tabs>
        <w:rPr>
          <w:noProof/>
        </w:rPr>
      </w:pPr>
      <w:r>
        <w:rPr>
          <w:noProof/>
        </w:rPr>
        <w:t>Boost C++</w:t>
      </w:r>
      <w:r>
        <w:rPr>
          <w:noProof/>
        </w:rPr>
        <w:tab/>
        <w:t>8, 39</w:t>
      </w:r>
    </w:p>
    <w:p w14:paraId="59E8E0CC" w14:textId="77777777" w:rsidR="00006218" w:rsidRDefault="00006218">
      <w:pPr>
        <w:pStyle w:val="affff3"/>
        <w:keepNext/>
        <w:tabs>
          <w:tab w:val="right" w:leader="dot" w:pos="3882"/>
        </w:tabs>
        <w:rPr>
          <w:rFonts w:eastAsiaTheme="minorEastAsia"/>
          <w:b w:val="0"/>
          <w:bCs w:val="0"/>
          <w:noProof/>
        </w:rPr>
      </w:pPr>
      <w:r>
        <w:rPr>
          <w:rFonts w:hint="eastAsia"/>
          <w:noProof/>
        </w:rPr>
        <w:t>Ｃ</w:t>
      </w:r>
    </w:p>
    <w:p w14:paraId="5604CFD8" w14:textId="77777777" w:rsidR="00006218" w:rsidRDefault="00006218">
      <w:pPr>
        <w:pStyle w:val="13"/>
        <w:tabs>
          <w:tab w:val="right" w:leader="dot" w:pos="3882"/>
        </w:tabs>
        <w:rPr>
          <w:noProof/>
        </w:rPr>
      </w:pPr>
      <w:r>
        <w:rPr>
          <w:noProof/>
        </w:rPr>
        <w:t>C++0x</w:t>
      </w:r>
      <w:r>
        <w:rPr>
          <w:noProof/>
        </w:rPr>
        <w:tab/>
        <w:t>40</w:t>
      </w:r>
    </w:p>
    <w:p w14:paraId="11A6743A" w14:textId="77777777" w:rsidR="00006218" w:rsidRDefault="00006218">
      <w:pPr>
        <w:pStyle w:val="13"/>
        <w:tabs>
          <w:tab w:val="right" w:leader="dot" w:pos="3882"/>
        </w:tabs>
        <w:rPr>
          <w:noProof/>
        </w:rPr>
      </w:pPr>
      <w:r>
        <w:rPr>
          <w:noProof/>
        </w:rPr>
        <w:t>C++11</w:t>
      </w:r>
      <w:r>
        <w:rPr>
          <w:noProof/>
        </w:rPr>
        <w:tab/>
        <w:t>4, 5, 9, 11, 18, 40</w:t>
      </w:r>
    </w:p>
    <w:p w14:paraId="39C597FB" w14:textId="77777777" w:rsidR="00006218" w:rsidRDefault="00006218">
      <w:pPr>
        <w:pStyle w:val="13"/>
        <w:tabs>
          <w:tab w:val="right" w:leader="dot" w:pos="3882"/>
        </w:tabs>
        <w:rPr>
          <w:noProof/>
        </w:rPr>
      </w:pPr>
      <w:r>
        <w:rPr>
          <w:noProof/>
        </w:rPr>
        <w:t>C++</w:t>
      </w:r>
      <w:r>
        <w:rPr>
          <w:rFonts w:hint="eastAsia"/>
          <w:noProof/>
        </w:rPr>
        <w:t>テンプレートテクニック</w:t>
      </w:r>
      <w:r>
        <w:rPr>
          <w:noProof/>
        </w:rPr>
        <w:tab/>
        <w:t>1</w:t>
      </w:r>
    </w:p>
    <w:p w14:paraId="6C6459E3" w14:textId="77777777" w:rsidR="00006218" w:rsidRDefault="00006218">
      <w:pPr>
        <w:pStyle w:val="13"/>
        <w:tabs>
          <w:tab w:val="right" w:leader="dot" w:pos="3882"/>
        </w:tabs>
        <w:rPr>
          <w:noProof/>
        </w:rPr>
      </w:pPr>
      <w:r>
        <w:rPr>
          <w:noProof/>
        </w:rPr>
        <w:t>constexpr</w:t>
      </w:r>
      <w:r>
        <w:rPr>
          <w:noProof/>
        </w:rPr>
        <w:tab/>
        <w:t>5</w:t>
      </w:r>
    </w:p>
    <w:p w14:paraId="60D95445" w14:textId="77777777" w:rsidR="00006218" w:rsidRDefault="00006218">
      <w:pPr>
        <w:pStyle w:val="13"/>
        <w:tabs>
          <w:tab w:val="right" w:leader="dot" w:pos="3882"/>
        </w:tabs>
        <w:rPr>
          <w:noProof/>
        </w:rPr>
      </w:pPr>
      <w:r>
        <w:rPr>
          <w:noProof/>
        </w:rPr>
        <w:t>CRTP</w:t>
      </w:r>
      <w:r>
        <w:rPr>
          <w:noProof/>
        </w:rPr>
        <w:tab/>
        <w:t>27</w:t>
      </w:r>
    </w:p>
    <w:p w14:paraId="0C82D02F" w14:textId="77777777" w:rsidR="00006218" w:rsidRDefault="00006218">
      <w:pPr>
        <w:pStyle w:val="affff3"/>
        <w:keepNext/>
        <w:tabs>
          <w:tab w:val="right" w:leader="dot" w:pos="3882"/>
        </w:tabs>
        <w:rPr>
          <w:rFonts w:eastAsiaTheme="minorEastAsia"/>
          <w:b w:val="0"/>
          <w:bCs w:val="0"/>
          <w:noProof/>
        </w:rPr>
      </w:pPr>
      <w:r>
        <w:rPr>
          <w:rFonts w:hint="eastAsia"/>
          <w:noProof/>
        </w:rPr>
        <w:t>Ｅ</w:t>
      </w:r>
    </w:p>
    <w:p w14:paraId="11794AE2" w14:textId="77777777" w:rsidR="00006218" w:rsidRDefault="00006218">
      <w:pPr>
        <w:pStyle w:val="13"/>
        <w:tabs>
          <w:tab w:val="right" w:leader="dot" w:pos="3882"/>
        </w:tabs>
        <w:rPr>
          <w:noProof/>
        </w:rPr>
      </w:pPr>
      <w:r>
        <w:rPr>
          <w:noProof/>
        </w:rPr>
        <w:t>Expression Template</w:t>
      </w:r>
      <w:r>
        <w:rPr>
          <w:noProof/>
        </w:rPr>
        <w:tab/>
        <w:t>40</w:t>
      </w:r>
    </w:p>
    <w:p w14:paraId="753A6F3B" w14:textId="77777777" w:rsidR="00006218" w:rsidRDefault="00006218">
      <w:pPr>
        <w:pStyle w:val="affff3"/>
        <w:keepNext/>
        <w:tabs>
          <w:tab w:val="right" w:leader="dot" w:pos="3882"/>
        </w:tabs>
        <w:rPr>
          <w:rFonts w:eastAsiaTheme="minorEastAsia"/>
          <w:b w:val="0"/>
          <w:bCs w:val="0"/>
          <w:noProof/>
        </w:rPr>
      </w:pPr>
      <w:r>
        <w:rPr>
          <w:rFonts w:hint="eastAsia"/>
          <w:noProof/>
        </w:rPr>
        <w:t>Ｆ</w:t>
      </w:r>
    </w:p>
    <w:p w14:paraId="5DCA0DF0" w14:textId="77777777" w:rsidR="00006218" w:rsidRDefault="00006218">
      <w:pPr>
        <w:pStyle w:val="13"/>
        <w:tabs>
          <w:tab w:val="right" w:leader="dot" w:pos="3882"/>
        </w:tabs>
        <w:rPr>
          <w:noProof/>
        </w:rPr>
      </w:pPr>
      <w:r>
        <w:rPr>
          <w:noProof/>
        </w:rPr>
        <w:t>for_each</w:t>
      </w:r>
      <w:r>
        <w:rPr>
          <w:noProof/>
        </w:rPr>
        <w:tab/>
        <w:t>17, 36</w:t>
      </w:r>
    </w:p>
    <w:p w14:paraId="2B85926C" w14:textId="77777777" w:rsidR="00006218" w:rsidRDefault="00006218">
      <w:pPr>
        <w:pStyle w:val="13"/>
        <w:tabs>
          <w:tab w:val="right" w:leader="dot" w:pos="3882"/>
        </w:tabs>
        <w:rPr>
          <w:noProof/>
        </w:rPr>
      </w:pPr>
      <w:r>
        <w:rPr>
          <w:noProof/>
        </w:rPr>
        <w:t>functor</w:t>
      </w:r>
      <w:r>
        <w:rPr>
          <w:noProof/>
        </w:rPr>
        <w:tab/>
        <w:t>17</w:t>
      </w:r>
    </w:p>
    <w:p w14:paraId="3E4EF1BB"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Ｌ</w:t>
      </w:r>
    </w:p>
    <w:p w14:paraId="759C6B1F" w14:textId="77777777" w:rsidR="00006218" w:rsidRDefault="00006218">
      <w:pPr>
        <w:pStyle w:val="13"/>
        <w:tabs>
          <w:tab w:val="right" w:leader="dot" w:pos="3882"/>
        </w:tabs>
        <w:rPr>
          <w:noProof/>
        </w:rPr>
      </w:pPr>
      <w:r>
        <w:rPr>
          <w:noProof/>
        </w:rPr>
        <w:t>Loki</w:t>
      </w:r>
      <w:r>
        <w:rPr>
          <w:noProof/>
        </w:rPr>
        <w:tab/>
        <w:t>9, 39</w:t>
      </w:r>
    </w:p>
    <w:p w14:paraId="0CC67C73" w14:textId="77777777" w:rsidR="00006218" w:rsidRDefault="00006218">
      <w:pPr>
        <w:pStyle w:val="affff3"/>
        <w:keepNext/>
        <w:tabs>
          <w:tab w:val="right" w:leader="dot" w:pos="3882"/>
        </w:tabs>
        <w:rPr>
          <w:rFonts w:eastAsiaTheme="minorEastAsia"/>
          <w:b w:val="0"/>
          <w:bCs w:val="0"/>
          <w:noProof/>
        </w:rPr>
      </w:pPr>
      <w:r>
        <w:rPr>
          <w:rFonts w:hint="eastAsia"/>
          <w:noProof/>
        </w:rPr>
        <w:t>Ｏ</w:t>
      </w:r>
    </w:p>
    <w:p w14:paraId="35A108BE" w14:textId="77777777" w:rsidR="00006218" w:rsidRDefault="00006218">
      <w:pPr>
        <w:pStyle w:val="13"/>
        <w:tabs>
          <w:tab w:val="right" w:leader="dot" w:pos="3882"/>
        </w:tabs>
        <w:rPr>
          <w:noProof/>
        </w:rPr>
      </w:pPr>
      <w:r>
        <w:rPr>
          <w:noProof/>
        </w:rPr>
        <w:t>operator</w:t>
      </w:r>
      <w:r>
        <w:rPr>
          <w:rFonts w:hint="eastAsia"/>
          <w:noProof/>
        </w:rPr>
        <w:t>演算子</w:t>
      </w:r>
      <w:r>
        <w:rPr>
          <w:noProof/>
        </w:rPr>
        <w:tab/>
        <w:t>15</w:t>
      </w:r>
    </w:p>
    <w:p w14:paraId="7DD92701" w14:textId="77777777" w:rsidR="00006218" w:rsidRDefault="00006218">
      <w:pPr>
        <w:pStyle w:val="13"/>
        <w:tabs>
          <w:tab w:val="right" w:leader="dot" w:pos="3882"/>
        </w:tabs>
        <w:rPr>
          <w:noProof/>
        </w:rPr>
      </w:pPr>
      <w:r>
        <w:rPr>
          <w:noProof/>
        </w:rPr>
        <w:t>override</w:t>
      </w:r>
      <w:r>
        <w:rPr>
          <w:noProof/>
        </w:rPr>
        <w:tab/>
        <w:t>33</w:t>
      </w:r>
    </w:p>
    <w:p w14:paraId="0EBA443B" w14:textId="77777777" w:rsidR="00006218" w:rsidRDefault="00006218">
      <w:pPr>
        <w:pStyle w:val="affff3"/>
        <w:keepNext/>
        <w:tabs>
          <w:tab w:val="right" w:leader="dot" w:pos="3882"/>
        </w:tabs>
        <w:rPr>
          <w:rFonts w:eastAsiaTheme="minorEastAsia"/>
          <w:b w:val="0"/>
          <w:bCs w:val="0"/>
          <w:noProof/>
        </w:rPr>
      </w:pPr>
      <w:r>
        <w:rPr>
          <w:rFonts w:hint="eastAsia"/>
          <w:noProof/>
        </w:rPr>
        <w:t>Ｐ</w:t>
      </w:r>
    </w:p>
    <w:p w14:paraId="1AD85072" w14:textId="77777777" w:rsidR="00006218" w:rsidRDefault="00006218">
      <w:pPr>
        <w:pStyle w:val="13"/>
        <w:tabs>
          <w:tab w:val="right" w:leader="dot" w:pos="3882"/>
        </w:tabs>
        <w:rPr>
          <w:noProof/>
        </w:rPr>
      </w:pPr>
      <w:r>
        <w:rPr>
          <w:noProof/>
        </w:rPr>
        <w:t>Policy</w:t>
      </w:r>
      <w:r>
        <w:rPr>
          <w:noProof/>
        </w:rPr>
        <w:tab/>
        <w:t>24</w:t>
      </w:r>
    </w:p>
    <w:p w14:paraId="7792E40D" w14:textId="77777777" w:rsidR="00006218" w:rsidRDefault="00006218">
      <w:pPr>
        <w:pStyle w:val="affff3"/>
        <w:keepNext/>
        <w:tabs>
          <w:tab w:val="right" w:leader="dot" w:pos="3882"/>
        </w:tabs>
        <w:rPr>
          <w:rFonts w:eastAsiaTheme="minorEastAsia"/>
          <w:b w:val="0"/>
          <w:bCs w:val="0"/>
          <w:noProof/>
        </w:rPr>
      </w:pPr>
      <w:r>
        <w:rPr>
          <w:rFonts w:hint="eastAsia"/>
          <w:noProof/>
        </w:rPr>
        <w:t>Ｓ</w:t>
      </w:r>
    </w:p>
    <w:p w14:paraId="5943C13B" w14:textId="77777777" w:rsidR="00006218" w:rsidRDefault="00006218">
      <w:pPr>
        <w:pStyle w:val="13"/>
        <w:tabs>
          <w:tab w:val="right" w:leader="dot" w:pos="3882"/>
        </w:tabs>
        <w:rPr>
          <w:noProof/>
        </w:rPr>
      </w:pPr>
      <w:r>
        <w:rPr>
          <w:noProof/>
        </w:rPr>
        <w:t>SFINAE</w:t>
      </w:r>
      <w:r>
        <w:rPr>
          <w:noProof/>
        </w:rPr>
        <w:tab/>
        <w:t>36</w:t>
      </w:r>
    </w:p>
    <w:p w14:paraId="1758CDAD" w14:textId="77777777" w:rsidR="00006218" w:rsidRDefault="00006218">
      <w:pPr>
        <w:pStyle w:val="13"/>
        <w:tabs>
          <w:tab w:val="right" w:leader="dot" w:pos="3882"/>
        </w:tabs>
        <w:rPr>
          <w:noProof/>
        </w:rPr>
      </w:pPr>
      <w:r>
        <w:rPr>
          <w:noProof/>
        </w:rPr>
        <w:t>Static Asertion</w:t>
      </w:r>
      <w:r>
        <w:rPr>
          <w:noProof/>
        </w:rPr>
        <w:tab/>
        <w:t>8</w:t>
      </w:r>
    </w:p>
    <w:p w14:paraId="44D72623" w14:textId="77777777" w:rsidR="00006218" w:rsidRDefault="00006218">
      <w:pPr>
        <w:pStyle w:val="13"/>
        <w:tabs>
          <w:tab w:val="right" w:leader="dot" w:pos="3882"/>
        </w:tabs>
        <w:rPr>
          <w:noProof/>
        </w:rPr>
      </w:pPr>
      <w:r>
        <w:rPr>
          <w:noProof/>
        </w:rPr>
        <w:t>static_assert</w:t>
      </w:r>
      <w:r>
        <w:rPr>
          <w:noProof/>
        </w:rPr>
        <w:tab/>
        <w:t>10</w:t>
      </w:r>
    </w:p>
    <w:p w14:paraId="0CDEE0B7" w14:textId="77777777" w:rsidR="00006218" w:rsidRDefault="00006218">
      <w:pPr>
        <w:pStyle w:val="13"/>
        <w:tabs>
          <w:tab w:val="right" w:leader="dot" w:pos="3882"/>
        </w:tabs>
        <w:rPr>
          <w:noProof/>
        </w:rPr>
      </w:pPr>
      <w:r>
        <w:rPr>
          <w:noProof/>
        </w:rPr>
        <w:t>STL</w:t>
      </w:r>
      <w:r>
        <w:rPr>
          <w:noProof/>
        </w:rPr>
        <w:tab/>
        <w:t>17, 24, 39, 40</w:t>
      </w:r>
    </w:p>
    <w:p w14:paraId="5D5F7158" w14:textId="77777777" w:rsidR="00006218" w:rsidRDefault="00006218">
      <w:pPr>
        <w:pStyle w:val="13"/>
        <w:tabs>
          <w:tab w:val="right" w:leader="dot" w:pos="3882"/>
        </w:tabs>
        <w:rPr>
          <w:noProof/>
        </w:rPr>
      </w:pPr>
      <w:r>
        <w:rPr>
          <w:noProof/>
        </w:rPr>
        <w:t>Strategy</w:t>
      </w:r>
      <w:r>
        <w:rPr>
          <w:noProof/>
        </w:rPr>
        <w:tab/>
        <w:t>24</w:t>
      </w:r>
    </w:p>
    <w:p w14:paraId="318C24E5" w14:textId="77777777" w:rsidR="00006218" w:rsidRDefault="00006218">
      <w:pPr>
        <w:pStyle w:val="affff3"/>
        <w:keepNext/>
        <w:tabs>
          <w:tab w:val="right" w:leader="dot" w:pos="3882"/>
        </w:tabs>
        <w:rPr>
          <w:rFonts w:eastAsiaTheme="minorEastAsia"/>
          <w:b w:val="0"/>
          <w:bCs w:val="0"/>
          <w:noProof/>
        </w:rPr>
      </w:pPr>
      <w:r>
        <w:rPr>
          <w:rFonts w:hint="eastAsia"/>
          <w:noProof/>
        </w:rPr>
        <w:t>Ｔ</w:t>
      </w:r>
    </w:p>
    <w:p w14:paraId="68703C8E" w14:textId="77777777" w:rsidR="00006218" w:rsidRDefault="00006218">
      <w:pPr>
        <w:pStyle w:val="13"/>
        <w:tabs>
          <w:tab w:val="right" w:leader="dot" w:pos="3882"/>
        </w:tabs>
        <w:rPr>
          <w:noProof/>
        </w:rPr>
      </w:pPr>
      <w:r>
        <w:rPr>
          <w:noProof/>
        </w:rPr>
        <w:t>Template Method</w:t>
      </w:r>
      <w:r>
        <w:rPr>
          <w:noProof/>
        </w:rPr>
        <w:tab/>
        <w:t>27</w:t>
      </w:r>
    </w:p>
    <w:p w14:paraId="34D00BD9" w14:textId="77777777" w:rsidR="00006218" w:rsidRDefault="00006218">
      <w:pPr>
        <w:pStyle w:val="affff3"/>
        <w:keepNext/>
        <w:tabs>
          <w:tab w:val="right" w:leader="dot" w:pos="3882"/>
        </w:tabs>
        <w:rPr>
          <w:rFonts w:eastAsiaTheme="minorEastAsia"/>
          <w:b w:val="0"/>
          <w:bCs w:val="0"/>
          <w:noProof/>
        </w:rPr>
      </w:pPr>
      <w:r>
        <w:rPr>
          <w:rFonts w:hint="eastAsia"/>
          <w:noProof/>
        </w:rPr>
        <w:t>Ｖ</w:t>
      </w:r>
    </w:p>
    <w:p w14:paraId="2C634BC4" w14:textId="77777777" w:rsidR="00006218" w:rsidRDefault="00006218">
      <w:pPr>
        <w:pStyle w:val="13"/>
        <w:tabs>
          <w:tab w:val="right" w:leader="dot" w:pos="3882"/>
        </w:tabs>
        <w:rPr>
          <w:noProof/>
        </w:rPr>
      </w:pPr>
      <w:r>
        <w:rPr>
          <w:noProof/>
        </w:rPr>
        <w:t>virtual</w:t>
      </w:r>
      <w:r>
        <w:rPr>
          <w:noProof/>
        </w:rPr>
        <w:tab/>
        <w:t>20</w:t>
      </w:r>
    </w:p>
    <w:p w14:paraId="785E6010" w14:textId="77777777" w:rsidR="00006218" w:rsidRDefault="00006218">
      <w:pPr>
        <w:pStyle w:val="13"/>
        <w:tabs>
          <w:tab w:val="right" w:leader="dot" w:pos="3882"/>
        </w:tabs>
        <w:rPr>
          <w:noProof/>
        </w:rPr>
      </w:pPr>
      <w:r>
        <w:rPr>
          <w:noProof/>
        </w:rPr>
        <w:t>vtable</w:t>
      </w:r>
      <w:r>
        <w:rPr>
          <w:noProof/>
        </w:rPr>
        <w:tab/>
        <w:t>32</w:t>
      </w:r>
    </w:p>
    <w:p w14:paraId="5798390D" w14:textId="77777777" w:rsidR="00006218" w:rsidRDefault="00006218">
      <w:pPr>
        <w:pStyle w:val="affff3"/>
        <w:keepNext/>
        <w:tabs>
          <w:tab w:val="right" w:leader="dot" w:pos="3882"/>
        </w:tabs>
        <w:rPr>
          <w:rFonts w:eastAsiaTheme="minorEastAsia"/>
          <w:b w:val="0"/>
          <w:bCs w:val="0"/>
          <w:noProof/>
        </w:rPr>
      </w:pPr>
      <w:r>
        <w:rPr>
          <w:rFonts w:hint="eastAsia"/>
          <w:noProof/>
        </w:rPr>
        <w:t>い</w:t>
      </w:r>
    </w:p>
    <w:p w14:paraId="05D18FA7" w14:textId="77777777" w:rsidR="00006218" w:rsidRDefault="00006218">
      <w:pPr>
        <w:pStyle w:val="13"/>
        <w:tabs>
          <w:tab w:val="right" w:leader="dot" w:pos="3882"/>
        </w:tabs>
        <w:rPr>
          <w:noProof/>
        </w:rPr>
      </w:pPr>
      <w:r>
        <w:rPr>
          <w:rFonts w:hint="eastAsia"/>
          <w:noProof/>
        </w:rPr>
        <w:t>インターフェースクラス</w:t>
      </w:r>
      <w:r>
        <w:rPr>
          <w:noProof/>
        </w:rPr>
        <w:tab/>
        <w:t>20</w:t>
      </w:r>
    </w:p>
    <w:p w14:paraId="5380AAAC"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お</w:t>
      </w:r>
    </w:p>
    <w:p w14:paraId="0A205A62" w14:textId="77777777" w:rsidR="00006218" w:rsidRDefault="00006218">
      <w:pPr>
        <w:pStyle w:val="13"/>
        <w:tabs>
          <w:tab w:val="right" w:leader="dot" w:pos="3882"/>
        </w:tabs>
        <w:rPr>
          <w:noProof/>
        </w:rPr>
      </w:pPr>
      <w:r>
        <w:rPr>
          <w:rFonts w:hint="eastAsia"/>
          <w:noProof/>
        </w:rPr>
        <w:t>オーバーロード</w:t>
      </w:r>
      <w:r>
        <w:rPr>
          <w:noProof/>
        </w:rPr>
        <w:tab/>
        <w:t>36</w:t>
      </w:r>
    </w:p>
    <w:p w14:paraId="16382989" w14:textId="77777777" w:rsidR="00006218" w:rsidRDefault="00006218">
      <w:pPr>
        <w:pStyle w:val="affff3"/>
        <w:keepNext/>
        <w:tabs>
          <w:tab w:val="right" w:leader="dot" w:pos="3882"/>
        </w:tabs>
        <w:rPr>
          <w:rFonts w:eastAsiaTheme="minorEastAsia"/>
          <w:b w:val="0"/>
          <w:bCs w:val="0"/>
          <w:noProof/>
        </w:rPr>
      </w:pPr>
      <w:r>
        <w:rPr>
          <w:rFonts w:hint="eastAsia"/>
          <w:noProof/>
        </w:rPr>
        <w:t>か</w:t>
      </w:r>
    </w:p>
    <w:p w14:paraId="039E2EA3" w14:textId="77777777" w:rsidR="00006218" w:rsidRDefault="00006218">
      <w:pPr>
        <w:pStyle w:val="13"/>
        <w:tabs>
          <w:tab w:val="right" w:leader="dot" w:pos="3882"/>
        </w:tabs>
        <w:rPr>
          <w:noProof/>
        </w:rPr>
      </w:pPr>
      <w:r>
        <w:rPr>
          <w:rFonts w:hint="eastAsia"/>
          <w:noProof/>
        </w:rPr>
        <w:t>仮想クラス</w:t>
      </w:r>
      <w:r>
        <w:rPr>
          <w:noProof/>
        </w:rPr>
        <w:tab/>
        <w:t>20, 21, 22</w:t>
      </w:r>
    </w:p>
    <w:p w14:paraId="666FC9BA" w14:textId="77777777" w:rsidR="00006218" w:rsidRDefault="00006218">
      <w:pPr>
        <w:pStyle w:val="13"/>
        <w:tabs>
          <w:tab w:val="right" w:leader="dot" w:pos="3882"/>
        </w:tabs>
        <w:rPr>
          <w:noProof/>
        </w:rPr>
      </w:pPr>
      <w:r>
        <w:rPr>
          <w:rFonts w:hint="eastAsia"/>
          <w:noProof/>
        </w:rPr>
        <w:t>型変換演算子</w:t>
      </w:r>
      <w:r>
        <w:rPr>
          <w:noProof/>
        </w:rPr>
        <w:tab/>
        <w:t>40</w:t>
      </w:r>
    </w:p>
    <w:p w14:paraId="699ACC58" w14:textId="77777777" w:rsidR="00006218" w:rsidRDefault="00006218">
      <w:pPr>
        <w:pStyle w:val="13"/>
        <w:tabs>
          <w:tab w:val="right" w:leader="dot" w:pos="3882"/>
        </w:tabs>
        <w:rPr>
          <w:noProof/>
        </w:rPr>
      </w:pPr>
      <w:r>
        <w:rPr>
          <w:rFonts w:hint="eastAsia"/>
          <w:noProof/>
        </w:rPr>
        <w:t>可変長引数</w:t>
      </w:r>
      <w:r>
        <w:rPr>
          <w:noProof/>
        </w:rPr>
        <w:tab/>
        <w:t>4</w:t>
      </w:r>
    </w:p>
    <w:p w14:paraId="729E3BC2" w14:textId="77777777" w:rsidR="00006218" w:rsidRDefault="00006218">
      <w:pPr>
        <w:pStyle w:val="13"/>
        <w:tabs>
          <w:tab w:val="right" w:leader="dot" w:pos="3882"/>
        </w:tabs>
        <w:rPr>
          <w:noProof/>
        </w:rPr>
      </w:pPr>
      <w:r>
        <w:rPr>
          <w:rFonts w:hint="eastAsia"/>
          <w:noProof/>
        </w:rPr>
        <w:t>関数オブジェクト</w:t>
      </w:r>
      <w:r>
        <w:rPr>
          <w:noProof/>
        </w:rPr>
        <w:tab/>
        <w:t>11, 15</w:t>
      </w:r>
    </w:p>
    <w:p w14:paraId="3B6781FB" w14:textId="77777777" w:rsidR="00006218" w:rsidRDefault="00006218">
      <w:pPr>
        <w:pStyle w:val="13"/>
        <w:tabs>
          <w:tab w:val="right" w:leader="dot" w:pos="3882"/>
        </w:tabs>
        <w:rPr>
          <w:noProof/>
        </w:rPr>
      </w:pPr>
      <w:r>
        <w:rPr>
          <w:rFonts w:hint="eastAsia"/>
          <w:noProof/>
        </w:rPr>
        <w:t>関数型言語</w:t>
      </w:r>
      <w:r>
        <w:rPr>
          <w:noProof/>
        </w:rPr>
        <w:tab/>
        <w:t>11</w:t>
      </w:r>
    </w:p>
    <w:p w14:paraId="0CF24172" w14:textId="77777777" w:rsidR="00006218" w:rsidRDefault="00006218">
      <w:pPr>
        <w:pStyle w:val="13"/>
        <w:tabs>
          <w:tab w:val="right" w:leader="dot" w:pos="3882"/>
        </w:tabs>
        <w:rPr>
          <w:noProof/>
        </w:rPr>
      </w:pPr>
      <w:r>
        <w:rPr>
          <w:rFonts w:hint="eastAsia"/>
          <w:noProof/>
        </w:rPr>
        <w:t>関数ポインター</w:t>
      </w:r>
      <w:r>
        <w:rPr>
          <w:noProof/>
        </w:rPr>
        <w:tab/>
        <w:t>11</w:t>
      </w:r>
    </w:p>
    <w:p w14:paraId="44C55BED" w14:textId="77777777" w:rsidR="00006218" w:rsidRDefault="00006218">
      <w:pPr>
        <w:pStyle w:val="affff3"/>
        <w:keepNext/>
        <w:tabs>
          <w:tab w:val="right" w:leader="dot" w:pos="3882"/>
        </w:tabs>
        <w:rPr>
          <w:rFonts w:eastAsiaTheme="minorEastAsia"/>
          <w:b w:val="0"/>
          <w:bCs w:val="0"/>
          <w:noProof/>
        </w:rPr>
      </w:pPr>
      <w:r>
        <w:rPr>
          <w:rFonts w:hint="eastAsia"/>
          <w:noProof/>
        </w:rPr>
        <w:t>き</w:t>
      </w:r>
    </w:p>
    <w:p w14:paraId="62645EB3" w14:textId="77777777" w:rsidR="00006218" w:rsidRDefault="00006218">
      <w:pPr>
        <w:pStyle w:val="13"/>
        <w:tabs>
          <w:tab w:val="right" w:leader="dot" w:pos="3882"/>
        </w:tabs>
        <w:rPr>
          <w:noProof/>
        </w:rPr>
      </w:pPr>
      <w:r>
        <w:rPr>
          <w:rFonts w:hint="eastAsia"/>
          <w:noProof/>
        </w:rPr>
        <w:t>キャストオペレーター</w:t>
      </w:r>
      <w:r>
        <w:rPr>
          <w:noProof/>
        </w:rPr>
        <w:tab/>
        <w:t>40</w:t>
      </w:r>
    </w:p>
    <w:p w14:paraId="3F91DD6E" w14:textId="77777777" w:rsidR="00006218" w:rsidRDefault="00006218">
      <w:pPr>
        <w:pStyle w:val="affff3"/>
        <w:keepNext/>
        <w:tabs>
          <w:tab w:val="right" w:leader="dot" w:pos="3882"/>
        </w:tabs>
        <w:rPr>
          <w:rFonts w:eastAsiaTheme="minorEastAsia"/>
          <w:b w:val="0"/>
          <w:bCs w:val="0"/>
          <w:noProof/>
        </w:rPr>
      </w:pPr>
      <w:r>
        <w:rPr>
          <w:rFonts w:hint="eastAsia"/>
          <w:noProof/>
        </w:rPr>
        <w:t>こ</w:t>
      </w:r>
    </w:p>
    <w:p w14:paraId="59E8AE16" w14:textId="77777777" w:rsidR="00006218" w:rsidRDefault="00006218">
      <w:pPr>
        <w:pStyle w:val="13"/>
        <w:tabs>
          <w:tab w:val="right" w:leader="dot" w:pos="3882"/>
        </w:tabs>
        <w:rPr>
          <w:noProof/>
        </w:rPr>
      </w:pPr>
      <w:r>
        <w:rPr>
          <w:rFonts w:hint="eastAsia"/>
          <w:noProof/>
        </w:rPr>
        <w:t>高階関数</w:t>
      </w:r>
      <w:r>
        <w:rPr>
          <w:noProof/>
        </w:rPr>
        <w:tab/>
        <w:t>11</w:t>
      </w:r>
    </w:p>
    <w:p w14:paraId="4E6B55C3" w14:textId="77777777" w:rsidR="00006218" w:rsidRDefault="00006218">
      <w:pPr>
        <w:pStyle w:val="13"/>
        <w:tabs>
          <w:tab w:val="right" w:leader="dot" w:pos="3882"/>
        </w:tabs>
        <w:rPr>
          <w:noProof/>
        </w:rPr>
      </w:pPr>
      <w:r>
        <w:rPr>
          <w:rFonts w:hint="eastAsia"/>
          <w:noProof/>
        </w:rPr>
        <w:t>コピーコンストラクタ</w:t>
      </w:r>
      <w:r>
        <w:rPr>
          <w:noProof/>
        </w:rPr>
        <w:tab/>
        <w:t>10</w:t>
      </w:r>
    </w:p>
    <w:p w14:paraId="06C5F688" w14:textId="77777777" w:rsidR="00006218" w:rsidRDefault="00006218">
      <w:pPr>
        <w:pStyle w:val="13"/>
        <w:tabs>
          <w:tab w:val="right" w:leader="dot" w:pos="3882"/>
        </w:tabs>
        <w:rPr>
          <w:noProof/>
        </w:rPr>
      </w:pPr>
      <w:r>
        <w:rPr>
          <w:rFonts w:hint="eastAsia"/>
          <w:noProof/>
        </w:rPr>
        <w:t>コンストラクタテンプレート</w:t>
      </w:r>
      <w:r>
        <w:rPr>
          <w:noProof/>
        </w:rPr>
        <w:tab/>
        <w:t>10</w:t>
      </w:r>
    </w:p>
    <w:p w14:paraId="738F66F7" w14:textId="77777777" w:rsidR="00006218" w:rsidRDefault="00006218">
      <w:pPr>
        <w:pStyle w:val="13"/>
        <w:tabs>
          <w:tab w:val="right" w:leader="dot" w:pos="3882"/>
        </w:tabs>
        <w:rPr>
          <w:noProof/>
        </w:rPr>
      </w:pPr>
      <w:r>
        <w:rPr>
          <w:rFonts w:hint="eastAsia"/>
          <w:noProof/>
        </w:rPr>
        <w:t>コンテナ</w:t>
      </w:r>
      <w:r>
        <w:rPr>
          <w:noProof/>
        </w:rPr>
        <w:tab/>
        <w:t>40</w:t>
      </w:r>
    </w:p>
    <w:p w14:paraId="5F6E0E56" w14:textId="77777777" w:rsidR="00006218" w:rsidRDefault="00006218">
      <w:pPr>
        <w:pStyle w:val="affff3"/>
        <w:keepNext/>
        <w:tabs>
          <w:tab w:val="right" w:leader="dot" w:pos="3882"/>
        </w:tabs>
        <w:rPr>
          <w:rFonts w:eastAsiaTheme="minorEastAsia"/>
          <w:b w:val="0"/>
          <w:bCs w:val="0"/>
          <w:noProof/>
        </w:rPr>
      </w:pPr>
      <w:r>
        <w:rPr>
          <w:rFonts w:hint="eastAsia"/>
          <w:noProof/>
        </w:rPr>
        <w:t>さ</w:t>
      </w:r>
    </w:p>
    <w:p w14:paraId="1C28D5C8" w14:textId="77777777" w:rsidR="00006218" w:rsidRDefault="00006218">
      <w:pPr>
        <w:pStyle w:val="13"/>
        <w:tabs>
          <w:tab w:val="right" w:leader="dot" w:pos="3882"/>
        </w:tabs>
        <w:rPr>
          <w:noProof/>
        </w:rPr>
      </w:pPr>
      <w:r>
        <w:rPr>
          <w:rFonts w:hint="eastAsia"/>
          <w:noProof/>
        </w:rPr>
        <w:t>再帰</w:t>
      </w:r>
      <w:r>
        <w:rPr>
          <w:noProof/>
        </w:rPr>
        <w:tab/>
        <w:t>6, 7</w:t>
      </w:r>
    </w:p>
    <w:p w14:paraId="659E19A5" w14:textId="77777777" w:rsidR="00006218" w:rsidRDefault="00006218">
      <w:pPr>
        <w:pStyle w:val="affff3"/>
        <w:keepNext/>
        <w:tabs>
          <w:tab w:val="right" w:leader="dot" w:pos="3882"/>
        </w:tabs>
        <w:rPr>
          <w:rFonts w:eastAsiaTheme="minorEastAsia"/>
          <w:b w:val="0"/>
          <w:bCs w:val="0"/>
          <w:noProof/>
        </w:rPr>
      </w:pPr>
      <w:r>
        <w:rPr>
          <w:rFonts w:hint="eastAsia"/>
          <w:noProof/>
        </w:rPr>
        <w:t>し</w:t>
      </w:r>
    </w:p>
    <w:p w14:paraId="7D4AAD6C" w14:textId="77777777" w:rsidR="00006218" w:rsidRDefault="00006218">
      <w:pPr>
        <w:pStyle w:val="13"/>
        <w:tabs>
          <w:tab w:val="right" w:leader="dot" w:pos="3882"/>
        </w:tabs>
        <w:rPr>
          <w:noProof/>
        </w:rPr>
      </w:pPr>
      <w:r>
        <w:rPr>
          <w:rFonts w:hint="eastAsia"/>
          <w:noProof/>
        </w:rPr>
        <w:t>書籍</w:t>
      </w:r>
      <w:r>
        <w:rPr>
          <w:noProof/>
        </w:rPr>
        <w:tab/>
        <w:t>1</w:t>
      </w:r>
    </w:p>
    <w:p w14:paraId="34EC0A50" w14:textId="77777777" w:rsidR="00006218" w:rsidRDefault="00006218">
      <w:pPr>
        <w:pStyle w:val="affff3"/>
        <w:keepNext/>
        <w:tabs>
          <w:tab w:val="right" w:leader="dot" w:pos="3882"/>
        </w:tabs>
        <w:rPr>
          <w:rFonts w:eastAsiaTheme="minorEastAsia"/>
          <w:b w:val="0"/>
          <w:bCs w:val="0"/>
          <w:noProof/>
        </w:rPr>
      </w:pPr>
      <w:r>
        <w:rPr>
          <w:rFonts w:hint="eastAsia"/>
          <w:noProof/>
        </w:rPr>
        <w:t>す</w:t>
      </w:r>
    </w:p>
    <w:p w14:paraId="5E545F20" w14:textId="77777777" w:rsidR="00006218" w:rsidRDefault="00006218">
      <w:pPr>
        <w:pStyle w:val="13"/>
        <w:tabs>
          <w:tab w:val="right" w:leader="dot" w:pos="3882"/>
        </w:tabs>
        <w:rPr>
          <w:noProof/>
        </w:rPr>
      </w:pPr>
      <w:r>
        <w:rPr>
          <w:rFonts w:hint="eastAsia"/>
          <w:noProof/>
        </w:rPr>
        <w:t>ストラテジー</w:t>
      </w:r>
      <w:r>
        <w:rPr>
          <w:noProof/>
        </w:rPr>
        <w:tab/>
        <w:t>24</w:t>
      </w:r>
    </w:p>
    <w:p w14:paraId="65D23413"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せ</w:t>
      </w:r>
    </w:p>
    <w:p w14:paraId="4C24BADB" w14:textId="77777777" w:rsidR="00006218" w:rsidRDefault="00006218">
      <w:pPr>
        <w:pStyle w:val="13"/>
        <w:tabs>
          <w:tab w:val="right" w:leader="dot" w:pos="3882"/>
        </w:tabs>
        <w:rPr>
          <w:noProof/>
        </w:rPr>
      </w:pPr>
      <w:r>
        <w:rPr>
          <w:rFonts w:hint="eastAsia"/>
          <w:noProof/>
        </w:rPr>
        <w:t>静的アサーション</w:t>
      </w:r>
      <w:r>
        <w:rPr>
          <w:noProof/>
        </w:rPr>
        <w:tab/>
        <w:t>8</w:t>
      </w:r>
    </w:p>
    <w:p w14:paraId="38214A5C" w14:textId="77777777" w:rsidR="00006218" w:rsidRDefault="00006218">
      <w:pPr>
        <w:pStyle w:val="affff3"/>
        <w:keepNext/>
        <w:tabs>
          <w:tab w:val="right" w:leader="dot" w:pos="3882"/>
        </w:tabs>
        <w:rPr>
          <w:rFonts w:eastAsiaTheme="minorEastAsia"/>
          <w:b w:val="0"/>
          <w:bCs w:val="0"/>
          <w:noProof/>
        </w:rPr>
      </w:pPr>
      <w:r>
        <w:rPr>
          <w:rFonts w:hint="eastAsia"/>
          <w:noProof/>
        </w:rPr>
        <w:t>た</w:t>
      </w:r>
    </w:p>
    <w:p w14:paraId="702E8D5A" w14:textId="77777777" w:rsidR="00006218" w:rsidRDefault="00006218">
      <w:pPr>
        <w:pStyle w:val="13"/>
        <w:tabs>
          <w:tab w:val="right" w:leader="dot" w:pos="3882"/>
        </w:tabs>
        <w:rPr>
          <w:noProof/>
        </w:rPr>
      </w:pPr>
      <w:r>
        <w:rPr>
          <w:rFonts w:hint="eastAsia"/>
          <w:noProof/>
        </w:rPr>
        <w:t>多態性</w:t>
      </w:r>
      <w:r>
        <w:rPr>
          <w:noProof/>
        </w:rPr>
        <w:tab/>
        <w:t>20</w:t>
      </w:r>
    </w:p>
    <w:p w14:paraId="44F19F0B" w14:textId="77777777" w:rsidR="00006218" w:rsidRDefault="00006218">
      <w:pPr>
        <w:pStyle w:val="26"/>
        <w:tabs>
          <w:tab w:val="right" w:leader="dot" w:pos="3882"/>
        </w:tabs>
        <w:rPr>
          <w:noProof/>
        </w:rPr>
      </w:pPr>
      <w:r>
        <w:rPr>
          <w:rFonts w:hint="eastAsia"/>
          <w:noProof/>
        </w:rPr>
        <w:t>静的な多態性</w:t>
      </w:r>
      <w:r>
        <w:rPr>
          <w:noProof/>
        </w:rPr>
        <w:tab/>
        <w:t>20, 21, 22</w:t>
      </w:r>
    </w:p>
    <w:p w14:paraId="046F51D3" w14:textId="77777777" w:rsidR="00006218" w:rsidRDefault="00006218">
      <w:pPr>
        <w:pStyle w:val="26"/>
        <w:tabs>
          <w:tab w:val="right" w:leader="dot" w:pos="3882"/>
        </w:tabs>
        <w:rPr>
          <w:noProof/>
        </w:rPr>
      </w:pPr>
      <w:r>
        <w:rPr>
          <w:rFonts w:hint="eastAsia"/>
          <w:noProof/>
        </w:rPr>
        <w:t>折衷案</w:t>
      </w:r>
      <w:r>
        <w:rPr>
          <w:noProof/>
        </w:rPr>
        <w:tab/>
        <w:t>22</w:t>
      </w:r>
    </w:p>
    <w:p w14:paraId="3DA2C38D" w14:textId="77777777" w:rsidR="00006218" w:rsidRDefault="00006218">
      <w:pPr>
        <w:pStyle w:val="26"/>
        <w:tabs>
          <w:tab w:val="right" w:leader="dot" w:pos="3882"/>
        </w:tabs>
        <w:rPr>
          <w:noProof/>
        </w:rPr>
      </w:pPr>
      <w:r>
        <w:rPr>
          <w:rFonts w:hint="eastAsia"/>
          <w:noProof/>
        </w:rPr>
        <w:t>動的な多態性</w:t>
      </w:r>
      <w:r>
        <w:rPr>
          <w:noProof/>
        </w:rPr>
        <w:tab/>
        <w:t>20, 21, 22</w:t>
      </w:r>
    </w:p>
    <w:p w14:paraId="2834BF08" w14:textId="77777777" w:rsidR="00006218" w:rsidRDefault="00006218">
      <w:pPr>
        <w:pStyle w:val="affff3"/>
        <w:keepNext/>
        <w:tabs>
          <w:tab w:val="right" w:leader="dot" w:pos="3882"/>
        </w:tabs>
        <w:rPr>
          <w:rFonts w:eastAsiaTheme="minorEastAsia"/>
          <w:b w:val="0"/>
          <w:bCs w:val="0"/>
          <w:noProof/>
        </w:rPr>
      </w:pPr>
      <w:r>
        <w:rPr>
          <w:rFonts w:hint="eastAsia"/>
          <w:noProof/>
        </w:rPr>
        <w:t>て</w:t>
      </w:r>
    </w:p>
    <w:p w14:paraId="0A916256" w14:textId="77777777" w:rsidR="00006218" w:rsidRDefault="00006218">
      <w:pPr>
        <w:pStyle w:val="13"/>
        <w:tabs>
          <w:tab w:val="right" w:leader="dot" w:pos="3882"/>
        </w:tabs>
        <w:rPr>
          <w:noProof/>
        </w:rPr>
      </w:pPr>
      <w:r>
        <w:rPr>
          <w:rFonts w:hint="eastAsia"/>
          <w:noProof/>
        </w:rPr>
        <w:t>手続型言語</w:t>
      </w:r>
      <w:r>
        <w:rPr>
          <w:noProof/>
        </w:rPr>
        <w:tab/>
        <w:t>11</w:t>
      </w:r>
    </w:p>
    <w:p w14:paraId="06763B36" w14:textId="77777777" w:rsidR="00006218" w:rsidRDefault="00006218">
      <w:pPr>
        <w:pStyle w:val="13"/>
        <w:tabs>
          <w:tab w:val="right" w:leader="dot" w:pos="3882"/>
        </w:tabs>
        <w:rPr>
          <w:noProof/>
        </w:rPr>
      </w:pPr>
      <w:r>
        <w:rPr>
          <w:rFonts w:hint="eastAsia"/>
          <w:noProof/>
        </w:rPr>
        <w:t>テンプレートクラス</w:t>
      </w:r>
      <w:r>
        <w:rPr>
          <w:noProof/>
        </w:rPr>
        <w:tab/>
        <w:t>20, 21, 22</w:t>
      </w:r>
    </w:p>
    <w:p w14:paraId="00CA426A" w14:textId="77777777" w:rsidR="00006218" w:rsidRDefault="00006218">
      <w:pPr>
        <w:pStyle w:val="13"/>
        <w:tabs>
          <w:tab w:val="right" w:leader="dot" w:pos="3882"/>
        </w:tabs>
        <w:rPr>
          <w:noProof/>
        </w:rPr>
      </w:pPr>
      <w:r>
        <w:rPr>
          <w:rFonts w:hint="eastAsia"/>
          <w:noProof/>
        </w:rPr>
        <w:t>テンプレートメソッド</w:t>
      </w:r>
      <w:r>
        <w:rPr>
          <w:noProof/>
        </w:rPr>
        <w:tab/>
        <w:t>27</w:t>
      </w:r>
    </w:p>
    <w:p w14:paraId="6A628E08" w14:textId="77777777" w:rsidR="00006218" w:rsidRDefault="00006218">
      <w:pPr>
        <w:pStyle w:val="affff3"/>
        <w:keepNext/>
        <w:tabs>
          <w:tab w:val="right" w:leader="dot" w:pos="3882"/>
        </w:tabs>
        <w:rPr>
          <w:rFonts w:eastAsiaTheme="minorEastAsia"/>
          <w:b w:val="0"/>
          <w:bCs w:val="0"/>
          <w:noProof/>
        </w:rPr>
      </w:pPr>
      <w:r>
        <w:rPr>
          <w:rFonts w:hint="eastAsia"/>
          <w:noProof/>
        </w:rPr>
        <w:t>と</w:t>
      </w:r>
    </w:p>
    <w:p w14:paraId="61EFCB95" w14:textId="77777777" w:rsidR="00006218" w:rsidRDefault="00006218">
      <w:pPr>
        <w:pStyle w:val="13"/>
        <w:tabs>
          <w:tab w:val="right" w:leader="dot" w:pos="3882"/>
        </w:tabs>
        <w:rPr>
          <w:noProof/>
        </w:rPr>
      </w:pPr>
      <w:r>
        <w:rPr>
          <w:rFonts w:hint="eastAsia"/>
          <w:noProof/>
        </w:rPr>
        <w:t>特殊化</w:t>
      </w:r>
      <w:r>
        <w:rPr>
          <w:noProof/>
        </w:rPr>
        <w:tab/>
        <w:t>6</w:t>
      </w:r>
    </w:p>
    <w:p w14:paraId="4761F00A" w14:textId="77777777" w:rsidR="00006218" w:rsidRDefault="00006218">
      <w:pPr>
        <w:pStyle w:val="affff3"/>
        <w:keepNext/>
        <w:tabs>
          <w:tab w:val="right" w:leader="dot" w:pos="3882"/>
        </w:tabs>
        <w:rPr>
          <w:rFonts w:eastAsiaTheme="minorEastAsia"/>
          <w:b w:val="0"/>
          <w:bCs w:val="0"/>
          <w:noProof/>
        </w:rPr>
      </w:pPr>
      <w:r>
        <w:rPr>
          <w:rFonts w:hint="eastAsia"/>
          <w:noProof/>
        </w:rPr>
        <w:t>は</w:t>
      </w:r>
    </w:p>
    <w:p w14:paraId="13429277" w14:textId="77777777" w:rsidR="00006218" w:rsidRDefault="00006218">
      <w:pPr>
        <w:pStyle w:val="13"/>
        <w:tabs>
          <w:tab w:val="right" w:leader="dot" w:pos="3882"/>
        </w:tabs>
        <w:rPr>
          <w:noProof/>
        </w:rPr>
      </w:pPr>
      <w:r>
        <w:rPr>
          <w:rFonts w:hint="eastAsia"/>
          <w:noProof/>
        </w:rPr>
        <w:t>パラメータ化継承</w:t>
      </w:r>
      <w:r>
        <w:rPr>
          <w:noProof/>
        </w:rPr>
        <w:tab/>
        <w:t>40</w:t>
      </w:r>
    </w:p>
    <w:p w14:paraId="7BF9A91B" w14:textId="77777777" w:rsidR="00006218" w:rsidRDefault="00006218">
      <w:pPr>
        <w:pStyle w:val="affff3"/>
        <w:keepNext/>
        <w:tabs>
          <w:tab w:val="right" w:leader="dot" w:pos="3882"/>
        </w:tabs>
        <w:rPr>
          <w:rFonts w:eastAsiaTheme="minorEastAsia"/>
          <w:b w:val="0"/>
          <w:bCs w:val="0"/>
          <w:noProof/>
        </w:rPr>
      </w:pPr>
      <w:r>
        <w:rPr>
          <w:rFonts w:hint="eastAsia"/>
          <w:noProof/>
        </w:rPr>
        <w:t>ふ</w:t>
      </w:r>
    </w:p>
    <w:p w14:paraId="33D974C2" w14:textId="77777777" w:rsidR="00006218" w:rsidRDefault="00006218">
      <w:pPr>
        <w:pStyle w:val="13"/>
        <w:tabs>
          <w:tab w:val="right" w:leader="dot" w:pos="3882"/>
        </w:tabs>
        <w:rPr>
          <w:noProof/>
        </w:rPr>
      </w:pPr>
      <w:r>
        <w:rPr>
          <w:rFonts w:hint="eastAsia"/>
          <w:noProof/>
        </w:rPr>
        <w:t>ファンクタ</w:t>
      </w:r>
      <w:r>
        <w:rPr>
          <w:noProof/>
        </w:rPr>
        <w:tab/>
        <w:t>17</w:t>
      </w:r>
    </w:p>
    <w:p w14:paraId="38610B5F" w14:textId="77777777" w:rsidR="00006218" w:rsidRDefault="00006218">
      <w:pPr>
        <w:pStyle w:val="affff3"/>
        <w:keepNext/>
        <w:tabs>
          <w:tab w:val="right" w:leader="dot" w:pos="3882"/>
        </w:tabs>
        <w:rPr>
          <w:rFonts w:eastAsiaTheme="minorEastAsia"/>
          <w:b w:val="0"/>
          <w:bCs w:val="0"/>
          <w:noProof/>
        </w:rPr>
      </w:pPr>
      <w:r>
        <w:rPr>
          <w:rFonts w:hint="eastAsia"/>
          <w:noProof/>
        </w:rPr>
        <w:t>ほ</w:t>
      </w:r>
    </w:p>
    <w:p w14:paraId="7DFE0DA1" w14:textId="77777777" w:rsidR="00006218" w:rsidRDefault="00006218">
      <w:pPr>
        <w:pStyle w:val="13"/>
        <w:tabs>
          <w:tab w:val="right" w:leader="dot" w:pos="3882"/>
        </w:tabs>
        <w:rPr>
          <w:noProof/>
        </w:rPr>
      </w:pPr>
      <w:r>
        <w:rPr>
          <w:rFonts w:hint="eastAsia"/>
          <w:noProof/>
        </w:rPr>
        <w:t>ポリシー</w:t>
      </w:r>
      <w:r>
        <w:rPr>
          <w:noProof/>
        </w:rPr>
        <w:tab/>
        <w:t>24</w:t>
      </w:r>
    </w:p>
    <w:p w14:paraId="165DDCB1" w14:textId="77777777" w:rsidR="00006218" w:rsidRDefault="00006218">
      <w:pPr>
        <w:pStyle w:val="affff3"/>
        <w:keepNext/>
        <w:tabs>
          <w:tab w:val="right" w:leader="dot" w:pos="3882"/>
        </w:tabs>
        <w:rPr>
          <w:rFonts w:eastAsiaTheme="minorEastAsia"/>
          <w:b w:val="0"/>
          <w:bCs w:val="0"/>
          <w:noProof/>
        </w:rPr>
      </w:pPr>
      <w:r>
        <w:rPr>
          <w:rFonts w:hint="eastAsia"/>
          <w:noProof/>
        </w:rPr>
        <w:t>ま</w:t>
      </w:r>
    </w:p>
    <w:p w14:paraId="29E827E0" w14:textId="77777777" w:rsidR="00006218" w:rsidRDefault="00006218">
      <w:pPr>
        <w:pStyle w:val="13"/>
        <w:tabs>
          <w:tab w:val="right" w:leader="dot" w:pos="3882"/>
        </w:tabs>
        <w:rPr>
          <w:noProof/>
        </w:rPr>
      </w:pPr>
      <w:r>
        <w:rPr>
          <w:rFonts w:hint="eastAsia"/>
          <w:noProof/>
        </w:rPr>
        <w:t>マクロ</w:t>
      </w:r>
      <w:r>
        <w:rPr>
          <w:noProof/>
        </w:rPr>
        <w:tab/>
        <w:t>3</w:t>
      </w:r>
    </w:p>
    <w:p w14:paraId="4A4E9158"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め</w:t>
      </w:r>
    </w:p>
    <w:p w14:paraId="432AB60F" w14:textId="77777777" w:rsidR="00006218" w:rsidRDefault="00006218">
      <w:pPr>
        <w:pStyle w:val="13"/>
        <w:tabs>
          <w:tab w:val="right" w:leader="dot" w:pos="3882"/>
        </w:tabs>
        <w:rPr>
          <w:noProof/>
        </w:rPr>
      </w:pPr>
      <w:r>
        <w:rPr>
          <w:rFonts w:hint="eastAsia"/>
          <w:noProof/>
        </w:rPr>
        <w:t>メタプログラミング</w:t>
      </w:r>
      <w:r>
        <w:rPr>
          <w:noProof/>
        </w:rPr>
        <w:tab/>
        <w:t>1</w:t>
      </w:r>
    </w:p>
    <w:p w14:paraId="5897362A" w14:textId="77777777" w:rsidR="00006218" w:rsidRDefault="00006218">
      <w:pPr>
        <w:pStyle w:val="affff3"/>
        <w:keepNext/>
        <w:tabs>
          <w:tab w:val="right" w:leader="dot" w:pos="3882"/>
        </w:tabs>
        <w:rPr>
          <w:rFonts w:eastAsiaTheme="minorEastAsia"/>
          <w:b w:val="0"/>
          <w:bCs w:val="0"/>
          <w:noProof/>
        </w:rPr>
      </w:pPr>
      <w:r>
        <w:rPr>
          <w:rFonts w:hint="eastAsia"/>
          <w:noProof/>
        </w:rPr>
        <w:lastRenderedPageBreak/>
        <w:t>ら</w:t>
      </w:r>
    </w:p>
    <w:p w14:paraId="3C05C57F" w14:textId="77777777" w:rsidR="00006218" w:rsidRDefault="00006218">
      <w:pPr>
        <w:pStyle w:val="13"/>
        <w:tabs>
          <w:tab w:val="right" w:leader="dot" w:pos="3882"/>
        </w:tabs>
        <w:rPr>
          <w:noProof/>
        </w:rPr>
      </w:pPr>
      <w:r>
        <w:rPr>
          <w:rFonts w:hint="eastAsia"/>
          <w:noProof/>
        </w:rPr>
        <w:t>ラムダ式</w:t>
      </w:r>
      <w:r>
        <w:rPr>
          <w:noProof/>
        </w:rPr>
        <w:tab/>
        <w:t>11, 18</w:t>
      </w:r>
    </w:p>
    <w:p w14:paraId="32E5C780" w14:textId="77777777" w:rsidR="00006218" w:rsidRDefault="00006218" w:rsidP="002E0E71">
      <w:pPr>
        <w:rPr>
          <w:noProof/>
        </w:rPr>
        <w:sectPr w:rsidR="00006218" w:rsidSect="00006218">
          <w:type w:val="continuous"/>
          <w:pgSz w:w="11906" w:h="16838"/>
          <w:pgMar w:top="1985" w:right="1701" w:bottom="1701" w:left="1701" w:header="1304" w:footer="1020" w:gutter="0"/>
          <w:pgNumType w:fmt="lowerRoman"/>
          <w:cols w:num="2" w:space="720"/>
          <w:docGrid w:type="lines" w:linePitch="360"/>
        </w:sectPr>
      </w:pPr>
    </w:p>
    <w:p w14:paraId="5E032086" w14:textId="31DFE460" w:rsidR="00F10DC2" w:rsidRPr="00995F2B" w:rsidRDefault="00AF276B" w:rsidP="002E0E71">
      <w:pPr>
        <w:sectPr w:rsidR="00F10DC2" w:rsidRPr="00995F2B" w:rsidSect="00006218">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7D3E4B" w:rsidP="000D4978">
      <w:pPr>
        <w:pStyle w:val="afff"/>
        <w:spacing w:before="5040"/>
      </w:pPr>
      <w:r>
        <w:lastRenderedPageBreak/>
        <w:fldChar w:fldCharType="begin"/>
      </w:r>
      <w:r>
        <w:instrText xml:space="preserve"> TITLE   \* MERGEFORMAT </w:instrText>
      </w:r>
      <w:r>
        <w:fldChar w:fldCharType="separate"/>
      </w:r>
      <w:r w:rsidR="00006218">
        <w:t>効果的なテンプレートテクニック</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p w14:paraId="6F251F74" w14:textId="77777777" w:rsidR="003B76B2" w:rsidRPr="000D4978" w:rsidRDefault="003B76B2">
      <w:pPr>
        <w:pStyle w:val="afff0"/>
      </w:pPr>
    </w:p>
    <w:sectPr w:rsidR="003B76B2" w:rsidRPr="000D4978" w:rsidSect="006F450B">
      <w:headerReference w:type="even" r:id="rId45"/>
      <w:headerReference w:type="default" r:id="rId46"/>
      <w:footerReference w:type="default" r:id="rId47"/>
      <w:headerReference w:type="first" r:id="rId48"/>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3EEBE" w14:textId="77777777" w:rsidR="007D3E4B" w:rsidRDefault="007D3E4B" w:rsidP="002B2600">
      <w:r>
        <w:separator/>
      </w:r>
    </w:p>
  </w:endnote>
  <w:endnote w:type="continuationSeparator" w:id="0">
    <w:p w14:paraId="2C7EA8B8" w14:textId="77777777" w:rsidR="007D3E4B" w:rsidRDefault="007D3E4B"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3C7DF5" w:rsidRPr="00B46F4A" w:rsidRDefault="007D3E4B" w:rsidP="003B4CE7">
    <w:pPr>
      <w:pStyle w:val="aff7"/>
    </w:pPr>
    <w:r>
      <w:fldChar w:fldCharType="begin"/>
    </w:r>
    <w:r>
      <w:instrText xml:space="preserve"> TITLE   \* MERGEFORMAT </w:instrText>
    </w:r>
    <w:r>
      <w:fldChar w:fldCharType="separate"/>
    </w:r>
    <w:r w:rsidR="00C7544B">
      <w:rPr>
        <w:rFonts w:hint="eastAsia"/>
      </w:rPr>
      <w:t>効果的なテンプレートテクニック</w:t>
    </w:r>
    <w:r>
      <w:fldChar w:fldCharType="end"/>
    </w:r>
    <w:r w:rsidR="003C7DF5" w:rsidRPr="00B46F4A">
      <w:tab/>
    </w:r>
    <w:r w:rsidR="003C7DF5" w:rsidRPr="00B46F4A">
      <w:fldChar w:fldCharType="begin"/>
    </w:r>
    <w:r w:rsidR="003C7DF5" w:rsidRPr="00B46F4A">
      <w:instrText>PAGE \* MERGEFORMAT</w:instrText>
    </w:r>
    <w:r w:rsidR="003C7DF5" w:rsidRPr="00B46F4A">
      <w:fldChar w:fldCharType="separate"/>
    </w:r>
    <w:r w:rsidR="00C7544B">
      <w:rPr>
        <w:noProof/>
      </w:rPr>
      <w:t>i</w:t>
    </w:r>
    <w:r w:rsidR="003C7DF5"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3C7DF5" w:rsidRPr="00B46F4A" w:rsidRDefault="007D3E4B" w:rsidP="00B46F4A">
    <w:pPr>
      <w:pStyle w:val="aff7"/>
    </w:pPr>
    <w:r>
      <w:fldChar w:fldCharType="begin"/>
    </w:r>
    <w:r>
      <w:instrText xml:space="preserve"> TITLE   \* MERGEFORMAT </w:instrText>
    </w:r>
    <w:r>
      <w:fldChar w:fldCharType="separate"/>
    </w:r>
    <w:r w:rsidR="00C7544B">
      <w:rPr>
        <w:rFonts w:hint="eastAsia"/>
      </w:rPr>
      <w:t>効果的なテンプレートテクニック</w:t>
    </w:r>
    <w:r>
      <w:fldChar w:fldCharType="end"/>
    </w:r>
    <w:r w:rsidR="003C7DF5" w:rsidRPr="00B46F4A">
      <w:tab/>
    </w:r>
    <w:r w:rsidR="003C7DF5" w:rsidRPr="00B46F4A">
      <w:fldChar w:fldCharType="begin"/>
    </w:r>
    <w:r w:rsidR="003C7DF5" w:rsidRPr="00B46F4A">
      <w:instrText>PAGE \* MERGEFORMAT</w:instrText>
    </w:r>
    <w:r w:rsidR="003C7DF5" w:rsidRPr="00B46F4A">
      <w:fldChar w:fldCharType="separate"/>
    </w:r>
    <w:r w:rsidR="00C7544B">
      <w:rPr>
        <w:noProof/>
      </w:rPr>
      <w:t>ii</w:t>
    </w:r>
    <w:r w:rsidR="003C7DF5"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3C7DF5" w:rsidRPr="00B46F4A" w:rsidRDefault="007D3E4B" w:rsidP="00B46F4A">
    <w:pPr>
      <w:pStyle w:val="aff7"/>
    </w:pPr>
    <w:r>
      <w:fldChar w:fldCharType="begin"/>
    </w:r>
    <w:r>
      <w:instrText xml:space="preserve"> TITLE   \* MERGEFORMAT </w:instrText>
    </w:r>
    <w:r>
      <w:fldChar w:fldCharType="separate"/>
    </w:r>
    <w:r w:rsidR="00C7544B">
      <w:rPr>
        <w:rFonts w:hint="eastAsia"/>
      </w:rPr>
      <w:t>効果的なテンプレートテクニック</w:t>
    </w:r>
    <w:r>
      <w:fldChar w:fldCharType="end"/>
    </w:r>
    <w:r w:rsidR="003C7DF5" w:rsidRPr="00B46F4A">
      <w:tab/>
    </w:r>
    <w:r w:rsidR="003C7DF5" w:rsidRPr="00B46F4A">
      <w:fldChar w:fldCharType="begin"/>
    </w:r>
    <w:r w:rsidR="003C7DF5" w:rsidRPr="00B46F4A">
      <w:instrText>PAGE \* MERGEFORMAT</w:instrText>
    </w:r>
    <w:r w:rsidR="003C7DF5" w:rsidRPr="00B46F4A">
      <w:fldChar w:fldCharType="separate"/>
    </w:r>
    <w:r w:rsidR="00C7544B">
      <w:rPr>
        <w:noProof/>
      </w:rPr>
      <w:t>17</w:t>
    </w:r>
    <w:r w:rsidR="003C7DF5"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3C7DF5" w:rsidRPr="00FA5A67" w:rsidRDefault="007D3E4B" w:rsidP="00EB06D4">
    <w:pPr>
      <w:pStyle w:val="aff7"/>
      <w:tabs>
        <w:tab w:val="left" w:pos="6440"/>
      </w:tabs>
    </w:pPr>
    <w:r>
      <w:fldChar w:fldCharType="begin"/>
    </w:r>
    <w:r>
      <w:instrText xml:space="preserve"> TITLE   \* MERGEFORMAT </w:instrText>
    </w:r>
    <w:r>
      <w:fldChar w:fldCharType="separate"/>
    </w:r>
    <w:r w:rsidR="00C7544B">
      <w:rPr>
        <w:rFonts w:hint="eastAsia"/>
      </w:rPr>
      <w:t>効果的なテンプレートテクニック</w:t>
    </w:r>
    <w:r>
      <w:fldChar w:fldCharType="end"/>
    </w:r>
    <w:r w:rsidR="003C7DF5" w:rsidRPr="00FA5A67">
      <w:tab/>
    </w:r>
    <w:r w:rsidR="003C7DF5">
      <w:tab/>
    </w:r>
    <w:r w:rsidR="003C7DF5" w:rsidRPr="00FA5A67">
      <w:fldChar w:fldCharType="begin"/>
    </w:r>
    <w:r w:rsidR="003C7DF5" w:rsidRPr="00FA5A67">
      <w:instrText>PAGE \* MERGEFORMAT</w:instrText>
    </w:r>
    <w:r w:rsidR="003C7DF5" w:rsidRPr="00FA5A67">
      <w:fldChar w:fldCharType="separate"/>
    </w:r>
    <w:r w:rsidR="00C7544B">
      <w:rPr>
        <w:noProof/>
      </w:rPr>
      <w:t>iii</w:t>
    </w:r>
    <w:r w:rsidR="003C7DF5"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3C7DF5" w:rsidRPr="00B46F4A" w:rsidRDefault="003C7DF5"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568518" w14:textId="77777777" w:rsidR="007D3E4B" w:rsidRDefault="007D3E4B" w:rsidP="002B2600">
      <w:r>
        <w:separator/>
      </w:r>
    </w:p>
  </w:footnote>
  <w:footnote w:type="continuationSeparator" w:id="0">
    <w:p w14:paraId="6C8D618B" w14:textId="77777777" w:rsidR="007D3E4B" w:rsidRDefault="007D3E4B"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8A45ECC" w:rsidR="003C7DF5" w:rsidRDefault="007D3E4B">
    <w:pPr>
      <w:pStyle w:val="aff5"/>
    </w:pPr>
    <w:r>
      <w:rPr>
        <w:noProof/>
      </w:rPr>
      <w:pict w14:anchorId="3189A5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00997E" w:rsidR="003C7DF5" w:rsidRDefault="007D3E4B">
    <w:pPr>
      <w:pStyle w:val="aff5"/>
    </w:pPr>
    <w:r>
      <w:rPr>
        <w:noProof/>
      </w:rPr>
      <w:pict w14:anchorId="6FA6ED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7D418E8B" w:rsidR="003C7DF5" w:rsidRPr="0060641B" w:rsidRDefault="007D3E4B" w:rsidP="003B4CE7">
    <w:pPr>
      <w:pStyle w:val="aff5"/>
    </w:pPr>
    <w:r>
      <w:rPr>
        <w:noProof/>
      </w:rPr>
      <w:pict w14:anchorId="5026D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C7DF5">
      <w:tab/>
      <w:t>■</w:t>
    </w:r>
    <w:r w:rsidR="003C7DF5">
      <w:fldChar w:fldCharType="begin"/>
    </w:r>
    <w:r w:rsidR="003C7DF5">
      <w:instrText xml:space="preserve"> STYLEREF  "</w:instrText>
    </w:r>
    <w:r w:rsidR="003C7DF5">
      <w:instrText>見出し</w:instrText>
    </w:r>
    <w:r w:rsidR="003C7DF5">
      <w:instrText xml:space="preserve"> 1"  \* MERGEFORMAT </w:instrText>
    </w:r>
    <w:r w:rsidR="003C7DF5">
      <w:fldChar w:fldCharType="separate"/>
    </w:r>
    <w:r w:rsidR="00C7544B">
      <w:rPr>
        <w:rFonts w:hint="eastAsia"/>
        <w:noProof/>
      </w:rPr>
      <w:t>コーディングの効率化</w:t>
    </w:r>
    <w:r w:rsidR="003C7DF5">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0885CB11" w:rsidR="003C7DF5" w:rsidRDefault="007D3E4B">
    <w:pPr>
      <w:pStyle w:val="aff5"/>
    </w:pPr>
    <w:r>
      <w:rPr>
        <w:noProof/>
      </w:rPr>
      <w:pict w14:anchorId="61AEC34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B3828ED" w:rsidR="003C7DF5" w:rsidRDefault="007D3E4B">
    <w:pPr>
      <w:pStyle w:val="aff5"/>
    </w:pPr>
    <w:r>
      <w:rPr>
        <w:noProof/>
      </w:rPr>
      <w:pict w14:anchorId="4607FB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6406CA5F" w:rsidR="003C7DF5" w:rsidRPr="0060641B" w:rsidRDefault="007D3E4B" w:rsidP="003B4CE7">
    <w:pPr>
      <w:pStyle w:val="aff5"/>
    </w:pPr>
    <w:r>
      <w:rPr>
        <w:noProof/>
      </w:rPr>
      <w:pict w14:anchorId="574DF0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C7DF5">
      <w:tab/>
    </w:r>
    <w:r w:rsidR="003C7DF5">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08AE516" w:rsidR="003C7DF5" w:rsidRDefault="007D3E4B">
    <w:pPr>
      <w:pStyle w:val="aff5"/>
    </w:pPr>
    <w:r>
      <w:rPr>
        <w:noProof/>
      </w:rPr>
      <w:pict w14:anchorId="330E8E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4E3CDE7D" w:rsidR="003C7DF5" w:rsidRDefault="007D3E4B">
    <w:pPr>
      <w:pStyle w:val="aff5"/>
    </w:pPr>
    <w:r>
      <w:rPr>
        <w:noProof/>
      </w:rPr>
      <w:pict w14:anchorId="0314C1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185BFCA3" w:rsidR="003C7DF5" w:rsidRPr="0060641B" w:rsidRDefault="007D3E4B" w:rsidP="00FA5A67">
    <w:r>
      <w:rPr>
        <w:noProof/>
      </w:rPr>
      <w:pict w14:anchorId="77587A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2EB176A4" w:rsidR="003C7DF5" w:rsidRDefault="007D3E4B">
    <w:pPr>
      <w:pStyle w:val="aff5"/>
    </w:pPr>
    <w:r>
      <w:rPr>
        <w:noProof/>
      </w:rPr>
      <w:pict w14:anchorId="3FFB81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2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B5171D" w14:textId="092005D6" w:rsidR="003C7DF5" w:rsidRDefault="007D3E4B" w:rsidP="00647897">
    <w:r>
      <w:rPr>
        <w:noProof/>
      </w:rPr>
      <w:pict w14:anchorId="67F04F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2DB4F387" w:rsidR="003C7DF5" w:rsidRDefault="007D3E4B">
    <w:pPr>
      <w:pStyle w:val="aff5"/>
    </w:pPr>
    <w:r>
      <w:rPr>
        <w:noProof/>
      </w:rPr>
      <w:pict w14:anchorId="6A1E768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619C595C" w:rsidR="003C7DF5" w:rsidRDefault="007D3E4B">
    <w:pPr>
      <w:pStyle w:val="aff5"/>
    </w:pPr>
    <w:r>
      <w:rPr>
        <w:noProof/>
      </w:rPr>
      <w:pict w14:anchorId="4655B8B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01445EB0" w:rsidR="003C7DF5" w:rsidRPr="0060641B" w:rsidRDefault="007D3E4B" w:rsidP="0060641B">
    <w:pPr>
      <w:pStyle w:val="aff5"/>
    </w:pPr>
    <w:r>
      <w:rPr>
        <w:noProof/>
      </w:rPr>
      <w:pict w14:anchorId="605A3F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C7DF5">
      <w:tab/>
    </w:r>
    <w:r w:rsidR="003C7DF5">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0B51D668" w:rsidR="003C7DF5" w:rsidRDefault="007D3E4B">
    <w:pPr>
      <w:pStyle w:val="aff5"/>
    </w:pPr>
    <w:r>
      <w:rPr>
        <w:noProof/>
      </w:rPr>
      <w:pict w14:anchorId="2D254EE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0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06C856DC" w:rsidR="003C7DF5" w:rsidRDefault="007D3E4B">
    <w:pPr>
      <w:pStyle w:val="aff5"/>
    </w:pPr>
    <w:r>
      <w:rPr>
        <w:noProof/>
      </w:rPr>
      <w:pict w14:anchorId="35AB46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29073F3B" w:rsidR="003C7DF5" w:rsidRPr="0060641B" w:rsidRDefault="007D3E4B" w:rsidP="0060641B">
    <w:pPr>
      <w:pStyle w:val="aff5"/>
    </w:pPr>
    <w:r>
      <w:rPr>
        <w:noProof/>
      </w:rPr>
      <w:pict w14:anchorId="402A12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3C7DF5">
      <w:tab/>
    </w:r>
    <w:r w:rsidR="003C7DF5">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552A924D" w:rsidR="003C7DF5" w:rsidRDefault="007D3E4B">
    <w:pPr>
      <w:pStyle w:val="aff5"/>
    </w:pPr>
    <w:r>
      <w:rPr>
        <w:noProof/>
      </w:rPr>
      <w:pict w14:anchorId="4CD2F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03891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93C695FA"/>
    <w:lvl w:ilvl="0" w:tplc="30521BBA">
      <w:start w:val="1"/>
      <w:numFmt w:val="bullet"/>
      <w:pStyle w:val="2"/>
      <w:lvlText w:val="▼"/>
      <w:lvlJc w:val="left"/>
      <w:pPr>
        <w:ind w:left="420" w:hanging="420"/>
      </w:pPr>
      <w:rPr>
        <w:rFonts w:ascii="メイリオ" w:eastAsia="メイリオ" w:hAnsi="メイリオ"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6"/>
  </w:num>
  <w:num w:numId="11">
    <w:abstractNumId w:val="11"/>
  </w:num>
  <w:num w:numId="12">
    <w:abstractNumId w:val="37"/>
  </w:num>
  <w:num w:numId="13">
    <w:abstractNumId w:val="18"/>
  </w:num>
  <w:num w:numId="14">
    <w:abstractNumId w:val="26"/>
  </w:num>
  <w:num w:numId="15">
    <w:abstractNumId w:val="44"/>
  </w:num>
  <w:num w:numId="16">
    <w:abstractNumId w:val="48"/>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7"/>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6218"/>
    <w:rsid w:val="000079FD"/>
    <w:rsid w:val="00010023"/>
    <w:rsid w:val="00011D0A"/>
    <w:rsid w:val="00012DD0"/>
    <w:rsid w:val="0001387D"/>
    <w:rsid w:val="000139B4"/>
    <w:rsid w:val="00014CEB"/>
    <w:rsid w:val="00016381"/>
    <w:rsid w:val="00016489"/>
    <w:rsid w:val="000167D8"/>
    <w:rsid w:val="00017087"/>
    <w:rsid w:val="000216EF"/>
    <w:rsid w:val="00023119"/>
    <w:rsid w:val="00023ED2"/>
    <w:rsid w:val="00024ED3"/>
    <w:rsid w:val="000271E8"/>
    <w:rsid w:val="00031880"/>
    <w:rsid w:val="00032E0C"/>
    <w:rsid w:val="000334AD"/>
    <w:rsid w:val="00033DF1"/>
    <w:rsid w:val="00034B4E"/>
    <w:rsid w:val="0003702C"/>
    <w:rsid w:val="000378CE"/>
    <w:rsid w:val="000413D3"/>
    <w:rsid w:val="00041829"/>
    <w:rsid w:val="00042D65"/>
    <w:rsid w:val="00045B09"/>
    <w:rsid w:val="00045E07"/>
    <w:rsid w:val="00050A56"/>
    <w:rsid w:val="0005310F"/>
    <w:rsid w:val="00056663"/>
    <w:rsid w:val="000571C9"/>
    <w:rsid w:val="000606A8"/>
    <w:rsid w:val="00060DFE"/>
    <w:rsid w:val="00061106"/>
    <w:rsid w:val="00064528"/>
    <w:rsid w:val="00065544"/>
    <w:rsid w:val="00066E94"/>
    <w:rsid w:val="0006787B"/>
    <w:rsid w:val="000678ED"/>
    <w:rsid w:val="0007110B"/>
    <w:rsid w:val="0007332C"/>
    <w:rsid w:val="000734C2"/>
    <w:rsid w:val="0007385F"/>
    <w:rsid w:val="00081622"/>
    <w:rsid w:val="000817BB"/>
    <w:rsid w:val="00084756"/>
    <w:rsid w:val="00085B19"/>
    <w:rsid w:val="00085D40"/>
    <w:rsid w:val="00086C10"/>
    <w:rsid w:val="00091407"/>
    <w:rsid w:val="000917D8"/>
    <w:rsid w:val="00091978"/>
    <w:rsid w:val="00091D61"/>
    <w:rsid w:val="00093D57"/>
    <w:rsid w:val="00095461"/>
    <w:rsid w:val="00095A1D"/>
    <w:rsid w:val="00096E7F"/>
    <w:rsid w:val="00097667"/>
    <w:rsid w:val="00097F69"/>
    <w:rsid w:val="000A1139"/>
    <w:rsid w:val="000A6FD7"/>
    <w:rsid w:val="000A7570"/>
    <w:rsid w:val="000B04D1"/>
    <w:rsid w:val="000B063D"/>
    <w:rsid w:val="000B1951"/>
    <w:rsid w:val="000B24CD"/>
    <w:rsid w:val="000B57D7"/>
    <w:rsid w:val="000B6429"/>
    <w:rsid w:val="000C270E"/>
    <w:rsid w:val="000C2FDC"/>
    <w:rsid w:val="000C3183"/>
    <w:rsid w:val="000C5B0A"/>
    <w:rsid w:val="000D00C0"/>
    <w:rsid w:val="000D0711"/>
    <w:rsid w:val="000D1B9A"/>
    <w:rsid w:val="000D1F11"/>
    <w:rsid w:val="000D2F8C"/>
    <w:rsid w:val="000D4978"/>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6B6F"/>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396"/>
    <w:rsid w:val="00152E73"/>
    <w:rsid w:val="0015542C"/>
    <w:rsid w:val="00157314"/>
    <w:rsid w:val="00160482"/>
    <w:rsid w:val="001614A8"/>
    <w:rsid w:val="00164517"/>
    <w:rsid w:val="00164746"/>
    <w:rsid w:val="00167D76"/>
    <w:rsid w:val="00170DB1"/>
    <w:rsid w:val="001730C9"/>
    <w:rsid w:val="001740AA"/>
    <w:rsid w:val="001775BB"/>
    <w:rsid w:val="0018242B"/>
    <w:rsid w:val="00184003"/>
    <w:rsid w:val="001846AE"/>
    <w:rsid w:val="00192757"/>
    <w:rsid w:val="00192C98"/>
    <w:rsid w:val="00193574"/>
    <w:rsid w:val="00193A89"/>
    <w:rsid w:val="00194060"/>
    <w:rsid w:val="001A0EC8"/>
    <w:rsid w:val="001A1752"/>
    <w:rsid w:val="001A179E"/>
    <w:rsid w:val="001A1CD8"/>
    <w:rsid w:val="001A2A91"/>
    <w:rsid w:val="001A440B"/>
    <w:rsid w:val="001A54AA"/>
    <w:rsid w:val="001A7981"/>
    <w:rsid w:val="001B2286"/>
    <w:rsid w:val="001B2B28"/>
    <w:rsid w:val="001B2BFA"/>
    <w:rsid w:val="001B2FE4"/>
    <w:rsid w:val="001B3906"/>
    <w:rsid w:val="001B4BE5"/>
    <w:rsid w:val="001B5B05"/>
    <w:rsid w:val="001B7A11"/>
    <w:rsid w:val="001C23BB"/>
    <w:rsid w:val="001C2D6E"/>
    <w:rsid w:val="001C347E"/>
    <w:rsid w:val="001C36D4"/>
    <w:rsid w:val="001C5383"/>
    <w:rsid w:val="001C5611"/>
    <w:rsid w:val="001C6071"/>
    <w:rsid w:val="001C7994"/>
    <w:rsid w:val="001D0C55"/>
    <w:rsid w:val="001D0CB8"/>
    <w:rsid w:val="001D10E1"/>
    <w:rsid w:val="001D4527"/>
    <w:rsid w:val="001D48C8"/>
    <w:rsid w:val="001D5843"/>
    <w:rsid w:val="001D5864"/>
    <w:rsid w:val="001D6437"/>
    <w:rsid w:val="001D6C61"/>
    <w:rsid w:val="001E1B36"/>
    <w:rsid w:val="001E29CA"/>
    <w:rsid w:val="001E4EF6"/>
    <w:rsid w:val="001E53A2"/>
    <w:rsid w:val="001E599B"/>
    <w:rsid w:val="001E63C3"/>
    <w:rsid w:val="001E6D1E"/>
    <w:rsid w:val="001F04AA"/>
    <w:rsid w:val="001F1489"/>
    <w:rsid w:val="001F149B"/>
    <w:rsid w:val="001F20D0"/>
    <w:rsid w:val="001F3CAE"/>
    <w:rsid w:val="001F4A9C"/>
    <w:rsid w:val="001F6402"/>
    <w:rsid w:val="001F691F"/>
    <w:rsid w:val="002001D9"/>
    <w:rsid w:val="00202F9D"/>
    <w:rsid w:val="002039DF"/>
    <w:rsid w:val="002054BD"/>
    <w:rsid w:val="0020597E"/>
    <w:rsid w:val="002063BA"/>
    <w:rsid w:val="00210409"/>
    <w:rsid w:val="00211CF7"/>
    <w:rsid w:val="00214462"/>
    <w:rsid w:val="00214965"/>
    <w:rsid w:val="00221F98"/>
    <w:rsid w:val="002229F8"/>
    <w:rsid w:val="0022386E"/>
    <w:rsid w:val="002244E2"/>
    <w:rsid w:val="0022708F"/>
    <w:rsid w:val="00230BDE"/>
    <w:rsid w:val="00233FDD"/>
    <w:rsid w:val="002357AC"/>
    <w:rsid w:val="002360AD"/>
    <w:rsid w:val="00242385"/>
    <w:rsid w:val="00243210"/>
    <w:rsid w:val="00245167"/>
    <w:rsid w:val="002464E2"/>
    <w:rsid w:val="00247894"/>
    <w:rsid w:val="002517FD"/>
    <w:rsid w:val="00254B5A"/>
    <w:rsid w:val="002554C0"/>
    <w:rsid w:val="00255A22"/>
    <w:rsid w:val="00255D6E"/>
    <w:rsid w:val="002600C4"/>
    <w:rsid w:val="0026120A"/>
    <w:rsid w:val="00265222"/>
    <w:rsid w:val="00266EE6"/>
    <w:rsid w:val="00272C30"/>
    <w:rsid w:val="00274B5C"/>
    <w:rsid w:val="002751E6"/>
    <w:rsid w:val="00275C7E"/>
    <w:rsid w:val="00280C2F"/>
    <w:rsid w:val="00283439"/>
    <w:rsid w:val="00295B61"/>
    <w:rsid w:val="00296FE4"/>
    <w:rsid w:val="002A0179"/>
    <w:rsid w:val="002A0A93"/>
    <w:rsid w:val="002A0DAB"/>
    <w:rsid w:val="002A2CEC"/>
    <w:rsid w:val="002A59CD"/>
    <w:rsid w:val="002A6129"/>
    <w:rsid w:val="002A775F"/>
    <w:rsid w:val="002B098C"/>
    <w:rsid w:val="002B2600"/>
    <w:rsid w:val="002B2DBC"/>
    <w:rsid w:val="002B39B4"/>
    <w:rsid w:val="002B62B3"/>
    <w:rsid w:val="002C12AC"/>
    <w:rsid w:val="002C12B9"/>
    <w:rsid w:val="002C1CDE"/>
    <w:rsid w:val="002C3A49"/>
    <w:rsid w:val="002C4B52"/>
    <w:rsid w:val="002C5FEF"/>
    <w:rsid w:val="002C6AF0"/>
    <w:rsid w:val="002D10C3"/>
    <w:rsid w:val="002D14B2"/>
    <w:rsid w:val="002D293D"/>
    <w:rsid w:val="002D3BFF"/>
    <w:rsid w:val="002D4180"/>
    <w:rsid w:val="002D6BAB"/>
    <w:rsid w:val="002D70AD"/>
    <w:rsid w:val="002E016E"/>
    <w:rsid w:val="002E0E71"/>
    <w:rsid w:val="002E0FF5"/>
    <w:rsid w:val="002E168D"/>
    <w:rsid w:val="002E33F1"/>
    <w:rsid w:val="002E46E0"/>
    <w:rsid w:val="002E481E"/>
    <w:rsid w:val="002E4952"/>
    <w:rsid w:val="002E49E5"/>
    <w:rsid w:val="002E6BBF"/>
    <w:rsid w:val="002E6BFD"/>
    <w:rsid w:val="002E7152"/>
    <w:rsid w:val="002F0401"/>
    <w:rsid w:val="002F21CC"/>
    <w:rsid w:val="002F2736"/>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1B6F"/>
    <w:rsid w:val="0033224D"/>
    <w:rsid w:val="00332985"/>
    <w:rsid w:val="00332C78"/>
    <w:rsid w:val="00333BE7"/>
    <w:rsid w:val="00333CA9"/>
    <w:rsid w:val="00334EE5"/>
    <w:rsid w:val="0033522B"/>
    <w:rsid w:val="0034291C"/>
    <w:rsid w:val="00342966"/>
    <w:rsid w:val="0034420F"/>
    <w:rsid w:val="00347C76"/>
    <w:rsid w:val="003524CB"/>
    <w:rsid w:val="00354E3D"/>
    <w:rsid w:val="00356CB0"/>
    <w:rsid w:val="00360EB2"/>
    <w:rsid w:val="00362760"/>
    <w:rsid w:val="0036448E"/>
    <w:rsid w:val="003657E3"/>
    <w:rsid w:val="00366DA7"/>
    <w:rsid w:val="00372F3A"/>
    <w:rsid w:val="003761B4"/>
    <w:rsid w:val="00377DC1"/>
    <w:rsid w:val="003803C4"/>
    <w:rsid w:val="003803DA"/>
    <w:rsid w:val="00383628"/>
    <w:rsid w:val="0038564F"/>
    <w:rsid w:val="00385DB4"/>
    <w:rsid w:val="0038622B"/>
    <w:rsid w:val="003909F5"/>
    <w:rsid w:val="0039491B"/>
    <w:rsid w:val="00395E95"/>
    <w:rsid w:val="00395FB9"/>
    <w:rsid w:val="0039749D"/>
    <w:rsid w:val="00397CA4"/>
    <w:rsid w:val="003A2FDD"/>
    <w:rsid w:val="003A5538"/>
    <w:rsid w:val="003B0BE1"/>
    <w:rsid w:val="003B3F96"/>
    <w:rsid w:val="003B4CE7"/>
    <w:rsid w:val="003B5C4F"/>
    <w:rsid w:val="003B6EA3"/>
    <w:rsid w:val="003B76B2"/>
    <w:rsid w:val="003B77B7"/>
    <w:rsid w:val="003C1546"/>
    <w:rsid w:val="003C3015"/>
    <w:rsid w:val="003C3947"/>
    <w:rsid w:val="003C4431"/>
    <w:rsid w:val="003C6BA8"/>
    <w:rsid w:val="003C6C83"/>
    <w:rsid w:val="003C7DF5"/>
    <w:rsid w:val="003D0C92"/>
    <w:rsid w:val="003D1B3F"/>
    <w:rsid w:val="003D1BD5"/>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3AC0"/>
    <w:rsid w:val="004145D2"/>
    <w:rsid w:val="00414B1B"/>
    <w:rsid w:val="004157FB"/>
    <w:rsid w:val="00416691"/>
    <w:rsid w:val="004174B0"/>
    <w:rsid w:val="00420266"/>
    <w:rsid w:val="00420592"/>
    <w:rsid w:val="00421717"/>
    <w:rsid w:val="00422F15"/>
    <w:rsid w:val="00423A46"/>
    <w:rsid w:val="00423A63"/>
    <w:rsid w:val="00426B23"/>
    <w:rsid w:val="00430BB2"/>
    <w:rsid w:val="00431211"/>
    <w:rsid w:val="00434E7A"/>
    <w:rsid w:val="00435A3F"/>
    <w:rsid w:val="004376E8"/>
    <w:rsid w:val="00440DF3"/>
    <w:rsid w:val="00446B9A"/>
    <w:rsid w:val="00447643"/>
    <w:rsid w:val="00447847"/>
    <w:rsid w:val="004509FD"/>
    <w:rsid w:val="004512C8"/>
    <w:rsid w:val="00453FDD"/>
    <w:rsid w:val="004544D9"/>
    <w:rsid w:val="00455084"/>
    <w:rsid w:val="00455600"/>
    <w:rsid w:val="004563F0"/>
    <w:rsid w:val="004606CF"/>
    <w:rsid w:val="00462E82"/>
    <w:rsid w:val="004630D7"/>
    <w:rsid w:val="00463457"/>
    <w:rsid w:val="00463AB2"/>
    <w:rsid w:val="00463D78"/>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0E0"/>
    <w:rsid w:val="00491971"/>
    <w:rsid w:val="00492F93"/>
    <w:rsid w:val="00493A84"/>
    <w:rsid w:val="0049585E"/>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6258"/>
    <w:rsid w:val="004B649D"/>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0EC6"/>
    <w:rsid w:val="004F1D4F"/>
    <w:rsid w:val="004F2F1A"/>
    <w:rsid w:val="005018D7"/>
    <w:rsid w:val="00502BCB"/>
    <w:rsid w:val="00506267"/>
    <w:rsid w:val="00507919"/>
    <w:rsid w:val="00510B2F"/>
    <w:rsid w:val="00512253"/>
    <w:rsid w:val="005146A4"/>
    <w:rsid w:val="0051514D"/>
    <w:rsid w:val="00515B7E"/>
    <w:rsid w:val="00517A4E"/>
    <w:rsid w:val="00520E7B"/>
    <w:rsid w:val="00521A80"/>
    <w:rsid w:val="005258DB"/>
    <w:rsid w:val="00525950"/>
    <w:rsid w:val="0052728D"/>
    <w:rsid w:val="00530D75"/>
    <w:rsid w:val="00531253"/>
    <w:rsid w:val="0053259E"/>
    <w:rsid w:val="00534675"/>
    <w:rsid w:val="00543C33"/>
    <w:rsid w:val="005443FF"/>
    <w:rsid w:val="00544547"/>
    <w:rsid w:val="0054574A"/>
    <w:rsid w:val="00546563"/>
    <w:rsid w:val="0054675D"/>
    <w:rsid w:val="00547933"/>
    <w:rsid w:val="00547C04"/>
    <w:rsid w:val="00551F21"/>
    <w:rsid w:val="0055289D"/>
    <w:rsid w:val="005531FF"/>
    <w:rsid w:val="00553A1B"/>
    <w:rsid w:val="00554956"/>
    <w:rsid w:val="0055687D"/>
    <w:rsid w:val="00556DA5"/>
    <w:rsid w:val="00561433"/>
    <w:rsid w:val="005638B1"/>
    <w:rsid w:val="0056547C"/>
    <w:rsid w:val="0056552C"/>
    <w:rsid w:val="00565E06"/>
    <w:rsid w:val="00566C17"/>
    <w:rsid w:val="00566F00"/>
    <w:rsid w:val="00570928"/>
    <w:rsid w:val="00573C80"/>
    <w:rsid w:val="005771E2"/>
    <w:rsid w:val="00577271"/>
    <w:rsid w:val="00577432"/>
    <w:rsid w:val="00577581"/>
    <w:rsid w:val="005808F2"/>
    <w:rsid w:val="005820CF"/>
    <w:rsid w:val="00582751"/>
    <w:rsid w:val="00582B77"/>
    <w:rsid w:val="00582B9D"/>
    <w:rsid w:val="00583063"/>
    <w:rsid w:val="00586F9C"/>
    <w:rsid w:val="00590466"/>
    <w:rsid w:val="00591D17"/>
    <w:rsid w:val="00592F13"/>
    <w:rsid w:val="00593215"/>
    <w:rsid w:val="005945C2"/>
    <w:rsid w:val="00594FF3"/>
    <w:rsid w:val="0059501E"/>
    <w:rsid w:val="005957E2"/>
    <w:rsid w:val="00597368"/>
    <w:rsid w:val="00597436"/>
    <w:rsid w:val="005A2089"/>
    <w:rsid w:val="005A22FB"/>
    <w:rsid w:val="005A2931"/>
    <w:rsid w:val="005A3B60"/>
    <w:rsid w:val="005A5375"/>
    <w:rsid w:val="005A63A7"/>
    <w:rsid w:val="005B0860"/>
    <w:rsid w:val="005B1BEC"/>
    <w:rsid w:val="005B2D18"/>
    <w:rsid w:val="005B3097"/>
    <w:rsid w:val="005B42DC"/>
    <w:rsid w:val="005B4625"/>
    <w:rsid w:val="005B4C09"/>
    <w:rsid w:val="005B6703"/>
    <w:rsid w:val="005B7B7C"/>
    <w:rsid w:val="005C0F27"/>
    <w:rsid w:val="005C1194"/>
    <w:rsid w:val="005C26DB"/>
    <w:rsid w:val="005C28A3"/>
    <w:rsid w:val="005C28EB"/>
    <w:rsid w:val="005C4318"/>
    <w:rsid w:val="005C588F"/>
    <w:rsid w:val="005C5F5F"/>
    <w:rsid w:val="005C6F97"/>
    <w:rsid w:val="005D0A8A"/>
    <w:rsid w:val="005D2855"/>
    <w:rsid w:val="005D5446"/>
    <w:rsid w:val="005D6433"/>
    <w:rsid w:val="005D6627"/>
    <w:rsid w:val="005D7688"/>
    <w:rsid w:val="005E2E83"/>
    <w:rsid w:val="005E35A6"/>
    <w:rsid w:val="005E4415"/>
    <w:rsid w:val="005E53AA"/>
    <w:rsid w:val="005E600B"/>
    <w:rsid w:val="005F187D"/>
    <w:rsid w:val="005F3C2F"/>
    <w:rsid w:val="005F3E47"/>
    <w:rsid w:val="005F4065"/>
    <w:rsid w:val="005F4D02"/>
    <w:rsid w:val="005F5135"/>
    <w:rsid w:val="005F5360"/>
    <w:rsid w:val="005F585C"/>
    <w:rsid w:val="005F70B4"/>
    <w:rsid w:val="00603F63"/>
    <w:rsid w:val="00604FC4"/>
    <w:rsid w:val="0060641B"/>
    <w:rsid w:val="00610544"/>
    <w:rsid w:val="00610969"/>
    <w:rsid w:val="00611326"/>
    <w:rsid w:val="00613360"/>
    <w:rsid w:val="00614566"/>
    <w:rsid w:val="0061670E"/>
    <w:rsid w:val="00616DAF"/>
    <w:rsid w:val="0062017B"/>
    <w:rsid w:val="0062027D"/>
    <w:rsid w:val="00621474"/>
    <w:rsid w:val="00622FA2"/>
    <w:rsid w:val="00623C95"/>
    <w:rsid w:val="00625A9D"/>
    <w:rsid w:val="00626334"/>
    <w:rsid w:val="00627D9D"/>
    <w:rsid w:val="006327D1"/>
    <w:rsid w:val="00633153"/>
    <w:rsid w:val="00633190"/>
    <w:rsid w:val="00635308"/>
    <w:rsid w:val="00635A49"/>
    <w:rsid w:val="006406BA"/>
    <w:rsid w:val="0064151C"/>
    <w:rsid w:val="00642F5B"/>
    <w:rsid w:val="0064466E"/>
    <w:rsid w:val="00645740"/>
    <w:rsid w:val="00645C50"/>
    <w:rsid w:val="00646AD9"/>
    <w:rsid w:val="00647897"/>
    <w:rsid w:val="00647976"/>
    <w:rsid w:val="00655DFE"/>
    <w:rsid w:val="00655E15"/>
    <w:rsid w:val="0066032E"/>
    <w:rsid w:val="006603C9"/>
    <w:rsid w:val="00661ECE"/>
    <w:rsid w:val="00662481"/>
    <w:rsid w:val="00664B93"/>
    <w:rsid w:val="00671FE0"/>
    <w:rsid w:val="0067251C"/>
    <w:rsid w:val="00672B5F"/>
    <w:rsid w:val="00672FFB"/>
    <w:rsid w:val="00673724"/>
    <w:rsid w:val="00674C1C"/>
    <w:rsid w:val="006766CB"/>
    <w:rsid w:val="00680707"/>
    <w:rsid w:val="00682FA6"/>
    <w:rsid w:val="0068335C"/>
    <w:rsid w:val="00684F27"/>
    <w:rsid w:val="00684FE4"/>
    <w:rsid w:val="006862F3"/>
    <w:rsid w:val="00687355"/>
    <w:rsid w:val="00693A99"/>
    <w:rsid w:val="00694577"/>
    <w:rsid w:val="006A0194"/>
    <w:rsid w:val="006A09AD"/>
    <w:rsid w:val="006A0D31"/>
    <w:rsid w:val="006A3184"/>
    <w:rsid w:val="006A399E"/>
    <w:rsid w:val="006A4A88"/>
    <w:rsid w:val="006A656F"/>
    <w:rsid w:val="006A6F87"/>
    <w:rsid w:val="006A7021"/>
    <w:rsid w:val="006A7C7F"/>
    <w:rsid w:val="006B02D5"/>
    <w:rsid w:val="006B0D27"/>
    <w:rsid w:val="006B2F27"/>
    <w:rsid w:val="006B3961"/>
    <w:rsid w:val="006B47CE"/>
    <w:rsid w:val="006B7362"/>
    <w:rsid w:val="006B7DF4"/>
    <w:rsid w:val="006C3FB4"/>
    <w:rsid w:val="006C75E7"/>
    <w:rsid w:val="006D02D1"/>
    <w:rsid w:val="006D2913"/>
    <w:rsid w:val="006D2A95"/>
    <w:rsid w:val="006D2B42"/>
    <w:rsid w:val="006D467F"/>
    <w:rsid w:val="006D4BFB"/>
    <w:rsid w:val="006D4E13"/>
    <w:rsid w:val="006D7F95"/>
    <w:rsid w:val="006D7FDA"/>
    <w:rsid w:val="006E227D"/>
    <w:rsid w:val="006E373B"/>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36E4A"/>
    <w:rsid w:val="007417A1"/>
    <w:rsid w:val="00742DC4"/>
    <w:rsid w:val="007434F9"/>
    <w:rsid w:val="00745BD4"/>
    <w:rsid w:val="00745FC0"/>
    <w:rsid w:val="00747DC1"/>
    <w:rsid w:val="00750E3B"/>
    <w:rsid w:val="007546E6"/>
    <w:rsid w:val="0075678D"/>
    <w:rsid w:val="007614E9"/>
    <w:rsid w:val="00764573"/>
    <w:rsid w:val="00766513"/>
    <w:rsid w:val="007723C7"/>
    <w:rsid w:val="007724D6"/>
    <w:rsid w:val="00773882"/>
    <w:rsid w:val="0077490F"/>
    <w:rsid w:val="00774B39"/>
    <w:rsid w:val="00775A7E"/>
    <w:rsid w:val="00783476"/>
    <w:rsid w:val="00784ED5"/>
    <w:rsid w:val="00785E5F"/>
    <w:rsid w:val="00786D4E"/>
    <w:rsid w:val="00791526"/>
    <w:rsid w:val="007930EA"/>
    <w:rsid w:val="007958E3"/>
    <w:rsid w:val="00795DC4"/>
    <w:rsid w:val="007970C7"/>
    <w:rsid w:val="007A07E0"/>
    <w:rsid w:val="007A1328"/>
    <w:rsid w:val="007A1E72"/>
    <w:rsid w:val="007A288C"/>
    <w:rsid w:val="007A3CCA"/>
    <w:rsid w:val="007A4FA5"/>
    <w:rsid w:val="007A5052"/>
    <w:rsid w:val="007A5CE2"/>
    <w:rsid w:val="007A737F"/>
    <w:rsid w:val="007B15A5"/>
    <w:rsid w:val="007B4C6D"/>
    <w:rsid w:val="007B5F7E"/>
    <w:rsid w:val="007C1171"/>
    <w:rsid w:val="007C1503"/>
    <w:rsid w:val="007C7EE2"/>
    <w:rsid w:val="007C7F1A"/>
    <w:rsid w:val="007D0D4D"/>
    <w:rsid w:val="007D3E4B"/>
    <w:rsid w:val="007D6101"/>
    <w:rsid w:val="007D7850"/>
    <w:rsid w:val="007D7E75"/>
    <w:rsid w:val="007E1D01"/>
    <w:rsid w:val="007E39B7"/>
    <w:rsid w:val="007E604E"/>
    <w:rsid w:val="007E63E6"/>
    <w:rsid w:val="007E766D"/>
    <w:rsid w:val="007F0453"/>
    <w:rsid w:val="007F21BC"/>
    <w:rsid w:val="007F3A25"/>
    <w:rsid w:val="007F45E6"/>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262E5"/>
    <w:rsid w:val="0083343E"/>
    <w:rsid w:val="008335F1"/>
    <w:rsid w:val="008348BF"/>
    <w:rsid w:val="00836480"/>
    <w:rsid w:val="00836B00"/>
    <w:rsid w:val="00837F9C"/>
    <w:rsid w:val="0084333A"/>
    <w:rsid w:val="00843C51"/>
    <w:rsid w:val="00844BF7"/>
    <w:rsid w:val="00845CD7"/>
    <w:rsid w:val="00846273"/>
    <w:rsid w:val="008472F9"/>
    <w:rsid w:val="00847B34"/>
    <w:rsid w:val="00850D79"/>
    <w:rsid w:val="0085465D"/>
    <w:rsid w:val="00854F79"/>
    <w:rsid w:val="00855CA8"/>
    <w:rsid w:val="00855EBD"/>
    <w:rsid w:val="00860274"/>
    <w:rsid w:val="0086027B"/>
    <w:rsid w:val="00862930"/>
    <w:rsid w:val="00862B23"/>
    <w:rsid w:val="00864B28"/>
    <w:rsid w:val="0087169B"/>
    <w:rsid w:val="00872D82"/>
    <w:rsid w:val="0087505A"/>
    <w:rsid w:val="00877508"/>
    <w:rsid w:val="00880FDE"/>
    <w:rsid w:val="00883C7F"/>
    <w:rsid w:val="008846CD"/>
    <w:rsid w:val="00885C47"/>
    <w:rsid w:val="008863A3"/>
    <w:rsid w:val="00886DA5"/>
    <w:rsid w:val="008874D5"/>
    <w:rsid w:val="008909DB"/>
    <w:rsid w:val="0089113A"/>
    <w:rsid w:val="00891604"/>
    <w:rsid w:val="00893A6E"/>
    <w:rsid w:val="008945E1"/>
    <w:rsid w:val="00897812"/>
    <w:rsid w:val="00897D36"/>
    <w:rsid w:val="008A0150"/>
    <w:rsid w:val="008A331F"/>
    <w:rsid w:val="008A3E2D"/>
    <w:rsid w:val="008A4050"/>
    <w:rsid w:val="008A519C"/>
    <w:rsid w:val="008A6B30"/>
    <w:rsid w:val="008A722F"/>
    <w:rsid w:val="008A7BF7"/>
    <w:rsid w:val="008A7F29"/>
    <w:rsid w:val="008A7F42"/>
    <w:rsid w:val="008B009B"/>
    <w:rsid w:val="008B0E3D"/>
    <w:rsid w:val="008B1D97"/>
    <w:rsid w:val="008B4719"/>
    <w:rsid w:val="008B58DE"/>
    <w:rsid w:val="008B6882"/>
    <w:rsid w:val="008C0211"/>
    <w:rsid w:val="008C0C32"/>
    <w:rsid w:val="008C12BC"/>
    <w:rsid w:val="008C194B"/>
    <w:rsid w:val="008C1B7D"/>
    <w:rsid w:val="008C403C"/>
    <w:rsid w:val="008D015E"/>
    <w:rsid w:val="008D0238"/>
    <w:rsid w:val="008D5575"/>
    <w:rsid w:val="008D6E95"/>
    <w:rsid w:val="008E10D3"/>
    <w:rsid w:val="008E2E9B"/>
    <w:rsid w:val="008F0FCA"/>
    <w:rsid w:val="008F1105"/>
    <w:rsid w:val="008F1158"/>
    <w:rsid w:val="008F1DF8"/>
    <w:rsid w:val="008F429D"/>
    <w:rsid w:val="008F4CC5"/>
    <w:rsid w:val="008F4EF7"/>
    <w:rsid w:val="008F697D"/>
    <w:rsid w:val="0090149A"/>
    <w:rsid w:val="0090165D"/>
    <w:rsid w:val="00902AF7"/>
    <w:rsid w:val="0090578A"/>
    <w:rsid w:val="009066C9"/>
    <w:rsid w:val="00906C9A"/>
    <w:rsid w:val="0090739C"/>
    <w:rsid w:val="00910D30"/>
    <w:rsid w:val="0091166C"/>
    <w:rsid w:val="00911892"/>
    <w:rsid w:val="00911AE7"/>
    <w:rsid w:val="0091235C"/>
    <w:rsid w:val="00912EB2"/>
    <w:rsid w:val="00915A87"/>
    <w:rsid w:val="00915EB7"/>
    <w:rsid w:val="00917402"/>
    <w:rsid w:val="0092178B"/>
    <w:rsid w:val="009226A1"/>
    <w:rsid w:val="00922AF0"/>
    <w:rsid w:val="0092404E"/>
    <w:rsid w:val="0092492E"/>
    <w:rsid w:val="0092607C"/>
    <w:rsid w:val="00926B96"/>
    <w:rsid w:val="009301BC"/>
    <w:rsid w:val="00932740"/>
    <w:rsid w:val="009341F8"/>
    <w:rsid w:val="00935DD9"/>
    <w:rsid w:val="009361F7"/>
    <w:rsid w:val="00936E0E"/>
    <w:rsid w:val="00942188"/>
    <w:rsid w:val="00944BFE"/>
    <w:rsid w:val="00944E38"/>
    <w:rsid w:val="009455B2"/>
    <w:rsid w:val="0094597C"/>
    <w:rsid w:val="00945C70"/>
    <w:rsid w:val="009466ED"/>
    <w:rsid w:val="00947426"/>
    <w:rsid w:val="00947C6D"/>
    <w:rsid w:val="00953C1B"/>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6784B"/>
    <w:rsid w:val="009704A9"/>
    <w:rsid w:val="00976C43"/>
    <w:rsid w:val="00976CD2"/>
    <w:rsid w:val="009845AF"/>
    <w:rsid w:val="00984F14"/>
    <w:rsid w:val="00986F18"/>
    <w:rsid w:val="00992832"/>
    <w:rsid w:val="00992835"/>
    <w:rsid w:val="00992B6E"/>
    <w:rsid w:val="009930B3"/>
    <w:rsid w:val="009941A7"/>
    <w:rsid w:val="00995EE9"/>
    <w:rsid w:val="00995F2B"/>
    <w:rsid w:val="009968E9"/>
    <w:rsid w:val="009A15CA"/>
    <w:rsid w:val="009A16D0"/>
    <w:rsid w:val="009A25F0"/>
    <w:rsid w:val="009A2BF5"/>
    <w:rsid w:val="009A32DA"/>
    <w:rsid w:val="009A485D"/>
    <w:rsid w:val="009A52EA"/>
    <w:rsid w:val="009A6A11"/>
    <w:rsid w:val="009A73B0"/>
    <w:rsid w:val="009B020B"/>
    <w:rsid w:val="009B03B4"/>
    <w:rsid w:val="009B0921"/>
    <w:rsid w:val="009B3232"/>
    <w:rsid w:val="009B3423"/>
    <w:rsid w:val="009B48E9"/>
    <w:rsid w:val="009B5A53"/>
    <w:rsid w:val="009B5BD0"/>
    <w:rsid w:val="009B6AA1"/>
    <w:rsid w:val="009B7C5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5CE7"/>
    <w:rsid w:val="009F6F85"/>
    <w:rsid w:val="009F7F2A"/>
    <w:rsid w:val="00A021C0"/>
    <w:rsid w:val="00A0236E"/>
    <w:rsid w:val="00A03641"/>
    <w:rsid w:val="00A05179"/>
    <w:rsid w:val="00A05485"/>
    <w:rsid w:val="00A11287"/>
    <w:rsid w:val="00A13761"/>
    <w:rsid w:val="00A144A3"/>
    <w:rsid w:val="00A15EC5"/>
    <w:rsid w:val="00A1646B"/>
    <w:rsid w:val="00A17F52"/>
    <w:rsid w:val="00A25382"/>
    <w:rsid w:val="00A256F9"/>
    <w:rsid w:val="00A30255"/>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569E9"/>
    <w:rsid w:val="00A62705"/>
    <w:rsid w:val="00A62867"/>
    <w:rsid w:val="00A6636F"/>
    <w:rsid w:val="00A66A1F"/>
    <w:rsid w:val="00A71850"/>
    <w:rsid w:val="00A75534"/>
    <w:rsid w:val="00A76655"/>
    <w:rsid w:val="00A83694"/>
    <w:rsid w:val="00A8421E"/>
    <w:rsid w:val="00A8446F"/>
    <w:rsid w:val="00A84D77"/>
    <w:rsid w:val="00A86BC1"/>
    <w:rsid w:val="00A9490A"/>
    <w:rsid w:val="00A975B9"/>
    <w:rsid w:val="00A97E67"/>
    <w:rsid w:val="00AA0D0A"/>
    <w:rsid w:val="00AA0F25"/>
    <w:rsid w:val="00AA27CE"/>
    <w:rsid w:val="00AA3365"/>
    <w:rsid w:val="00AA3430"/>
    <w:rsid w:val="00AA5626"/>
    <w:rsid w:val="00AA68B4"/>
    <w:rsid w:val="00AB1FB8"/>
    <w:rsid w:val="00AB2665"/>
    <w:rsid w:val="00AB28DF"/>
    <w:rsid w:val="00AB3417"/>
    <w:rsid w:val="00AB39E3"/>
    <w:rsid w:val="00AB3BCF"/>
    <w:rsid w:val="00AB5E62"/>
    <w:rsid w:val="00AB7FF9"/>
    <w:rsid w:val="00AC0302"/>
    <w:rsid w:val="00AC1652"/>
    <w:rsid w:val="00AC1CA8"/>
    <w:rsid w:val="00AC5334"/>
    <w:rsid w:val="00AC59A3"/>
    <w:rsid w:val="00AC7C9D"/>
    <w:rsid w:val="00AD11C5"/>
    <w:rsid w:val="00AD25BB"/>
    <w:rsid w:val="00AD3A2F"/>
    <w:rsid w:val="00AD40D5"/>
    <w:rsid w:val="00AD41D9"/>
    <w:rsid w:val="00AD4DEB"/>
    <w:rsid w:val="00AD64E7"/>
    <w:rsid w:val="00AE09B4"/>
    <w:rsid w:val="00AE12FE"/>
    <w:rsid w:val="00AE258A"/>
    <w:rsid w:val="00AE4E38"/>
    <w:rsid w:val="00AE5C6C"/>
    <w:rsid w:val="00AE6440"/>
    <w:rsid w:val="00AE6892"/>
    <w:rsid w:val="00AE6AC0"/>
    <w:rsid w:val="00AE7526"/>
    <w:rsid w:val="00AE7DE1"/>
    <w:rsid w:val="00AF276B"/>
    <w:rsid w:val="00AF2805"/>
    <w:rsid w:val="00AF339A"/>
    <w:rsid w:val="00B00DF1"/>
    <w:rsid w:val="00B010C2"/>
    <w:rsid w:val="00B014B7"/>
    <w:rsid w:val="00B02673"/>
    <w:rsid w:val="00B02E91"/>
    <w:rsid w:val="00B05E6A"/>
    <w:rsid w:val="00B069EF"/>
    <w:rsid w:val="00B1034F"/>
    <w:rsid w:val="00B10D7B"/>
    <w:rsid w:val="00B11010"/>
    <w:rsid w:val="00B11EB5"/>
    <w:rsid w:val="00B13A9C"/>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C31"/>
    <w:rsid w:val="00B54FC9"/>
    <w:rsid w:val="00B563A4"/>
    <w:rsid w:val="00B57E45"/>
    <w:rsid w:val="00B600D7"/>
    <w:rsid w:val="00B60EAD"/>
    <w:rsid w:val="00B620C2"/>
    <w:rsid w:val="00B64E9E"/>
    <w:rsid w:val="00B6636F"/>
    <w:rsid w:val="00B676FE"/>
    <w:rsid w:val="00B74591"/>
    <w:rsid w:val="00B748ED"/>
    <w:rsid w:val="00B77849"/>
    <w:rsid w:val="00B80523"/>
    <w:rsid w:val="00B8386D"/>
    <w:rsid w:val="00B84F1B"/>
    <w:rsid w:val="00B870E6"/>
    <w:rsid w:val="00B87B6B"/>
    <w:rsid w:val="00B9084B"/>
    <w:rsid w:val="00B94404"/>
    <w:rsid w:val="00B94CA9"/>
    <w:rsid w:val="00B94F15"/>
    <w:rsid w:val="00BA0E33"/>
    <w:rsid w:val="00BA18FE"/>
    <w:rsid w:val="00BA2AEA"/>
    <w:rsid w:val="00BA49AF"/>
    <w:rsid w:val="00BA5CAB"/>
    <w:rsid w:val="00BA5F95"/>
    <w:rsid w:val="00BB259F"/>
    <w:rsid w:val="00BB2B31"/>
    <w:rsid w:val="00BB320A"/>
    <w:rsid w:val="00BB36C1"/>
    <w:rsid w:val="00BB44A3"/>
    <w:rsid w:val="00BB7660"/>
    <w:rsid w:val="00BC31CE"/>
    <w:rsid w:val="00BC33ED"/>
    <w:rsid w:val="00BC37FD"/>
    <w:rsid w:val="00BC458C"/>
    <w:rsid w:val="00BC5008"/>
    <w:rsid w:val="00BC5187"/>
    <w:rsid w:val="00BC6763"/>
    <w:rsid w:val="00BC695A"/>
    <w:rsid w:val="00BC71F6"/>
    <w:rsid w:val="00BD0A5C"/>
    <w:rsid w:val="00BD1474"/>
    <w:rsid w:val="00BD1B77"/>
    <w:rsid w:val="00BD1B8F"/>
    <w:rsid w:val="00BD22DD"/>
    <w:rsid w:val="00BD235B"/>
    <w:rsid w:val="00BD2B06"/>
    <w:rsid w:val="00BD4D27"/>
    <w:rsid w:val="00BD4F81"/>
    <w:rsid w:val="00BD5C94"/>
    <w:rsid w:val="00BD602A"/>
    <w:rsid w:val="00BD6C73"/>
    <w:rsid w:val="00BE030B"/>
    <w:rsid w:val="00BE105B"/>
    <w:rsid w:val="00BE2D0A"/>
    <w:rsid w:val="00BE6699"/>
    <w:rsid w:val="00BE6A98"/>
    <w:rsid w:val="00BE6CCA"/>
    <w:rsid w:val="00BE6D3D"/>
    <w:rsid w:val="00BF0F93"/>
    <w:rsid w:val="00BF405A"/>
    <w:rsid w:val="00BF4298"/>
    <w:rsid w:val="00C02DC6"/>
    <w:rsid w:val="00C02E50"/>
    <w:rsid w:val="00C05697"/>
    <w:rsid w:val="00C05944"/>
    <w:rsid w:val="00C06359"/>
    <w:rsid w:val="00C065E9"/>
    <w:rsid w:val="00C06B03"/>
    <w:rsid w:val="00C101D7"/>
    <w:rsid w:val="00C12249"/>
    <w:rsid w:val="00C128A7"/>
    <w:rsid w:val="00C15D03"/>
    <w:rsid w:val="00C1740F"/>
    <w:rsid w:val="00C17C7D"/>
    <w:rsid w:val="00C2202A"/>
    <w:rsid w:val="00C229EB"/>
    <w:rsid w:val="00C235D7"/>
    <w:rsid w:val="00C2517C"/>
    <w:rsid w:val="00C26696"/>
    <w:rsid w:val="00C270DF"/>
    <w:rsid w:val="00C30D82"/>
    <w:rsid w:val="00C31EA7"/>
    <w:rsid w:val="00C3332C"/>
    <w:rsid w:val="00C335E1"/>
    <w:rsid w:val="00C33802"/>
    <w:rsid w:val="00C3658F"/>
    <w:rsid w:val="00C37A97"/>
    <w:rsid w:val="00C37BF5"/>
    <w:rsid w:val="00C410FF"/>
    <w:rsid w:val="00C41AA9"/>
    <w:rsid w:val="00C44036"/>
    <w:rsid w:val="00C467D7"/>
    <w:rsid w:val="00C46831"/>
    <w:rsid w:val="00C476A4"/>
    <w:rsid w:val="00C4795F"/>
    <w:rsid w:val="00C5028A"/>
    <w:rsid w:val="00C527EF"/>
    <w:rsid w:val="00C55641"/>
    <w:rsid w:val="00C55784"/>
    <w:rsid w:val="00C60514"/>
    <w:rsid w:val="00C61E8B"/>
    <w:rsid w:val="00C63A31"/>
    <w:rsid w:val="00C6449E"/>
    <w:rsid w:val="00C65CC6"/>
    <w:rsid w:val="00C6674E"/>
    <w:rsid w:val="00C70716"/>
    <w:rsid w:val="00C72F33"/>
    <w:rsid w:val="00C72F6F"/>
    <w:rsid w:val="00C74D15"/>
    <w:rsid w:val="00C74E8E"/>
    <w:rsid w:val="00C7544B"/>
    <w:rsid w:val="00C80533"/>
    <w:rsid w:val="00C818CE"/>
    <w:rsid w:val="00C82573"/>
    <w:rsid w:val="00C828A6"/>
    <w:rsid w:val="00C828D1"/>
    <w:rsid w:val="00C87FDE"/>
    <w:rsid w:val="00C91C6A"/>
    <w:rsid w:val="00C9262B"/>
    <w:rsid w:val="00C93263"/>
    <w:rsid w:val="00C9597A"/>
    <w:rsid w:val="00CA1EAE"/>
    <w:rsid w:val="00CA3699"/>
    <w:rsid w:val="00CA3C25"/>
    <w:rsid w:val="00CA412B"/>
    <w:rsid w:val="00CA5CEC"/>
    <w:rsid w:val="00CA67F5"/>
    <w:rsid w:val="00CA687D"/>
    <w:rsid w:val="00CB1DEA"/>
    <w:rsid w:val="00CB597B"/>
    <w:rsid w:val="00CB69F1"/>
    <w:rsid w:val="00CB6C62"/>
    <w:rsid w:val="00CB7657"/>
    <w:rsid w:val="00CC39FE"/>
    <w:rsid w:val="00CC4C07"/>
    <w:rsid w:val="00CC79D0"/>
    <w:rsid w:val="00CD0E18"/>
    <w:rsid w:val="00CD2CD4"/>
    <w:rsid w:val="00CD664C"/>
    <w:rsid w:val="00CD7B99"/>
    <w:rsid w:val="00CE20D9"/>
    <w:rsid w:val="00CE2B74"/>
    <w:rsid w:val="00CE3F46"/>
    <w:rsid w:val="00CE6C4F"/>
    <w:rsid w:val="00CF241F"/>
    <w:rsid w:val="00CF5FBE"/>
    <w:rsid w:val="00CF6534"/>
    <w:rsid w:val="00CF6C34"/>
    <w:rsid w:val="00CF6FDD"/>
    <w:rsid w:val="00D02167"/>
    <w:rsid w:val="00D033AE"/>
    <w:rsid w:val="00D039B1"/>
    <w:rsid w:val="00D03BFA"/>
    <w:rsid w:val="00D042E7"/>
    <w:rsid w:val="00D04EC1"/>
    <w:rsid w:val="00D07D35"/>
    <w:rsid w:val="00D111DF"/>
    <w:rsid w:val="00D14F3A"/>
    <w:rsid w:val="00D15FAF"/>
    <w:rsid w:val="00D16E42"/>
    <w:rsid w:val="00D1776E"/>
    <w:rsid w:val="00D20C80"/>
    <w:rsid w:val="00D22C08"/>
    <w:rsid w:val="00D230FD"/>
    <w:rsid w:val="00D231C2"/>
    <w:rsid w:val="00D238FE"/>
    <w:rsid w:val="00D25508"/>
    <w:rsid w:val="00D255E7"/>
    <w:rsid w:val="00D25CC2"/>
    <w:rsid w:val="00D2694C"/>
    <w:rsid w:val="00D27ABD"/>
    <w:rsid w:val="00D27CC1"/>
    <w:rsid w:val="00D30242"/>
    <w:rsid w:val="00D30360"/>
    <w:rsid w:val="00D31E10"/>
    <w:rsid w:val="00D34788"/>
    <w:rsid w:val="00D356BD"/>
    <w:rsid w:val="00D44613"/>
    <w:rsid w:val="00D45780"/>
    <w:rsid w:val="00D4764A"/>
    <w:rsid w:val="00D50001"/>
    <w:rsid w:val="00D50B00"/>
    <w:rsid w:val="00D51294"/>
    <w:rsid w:val="00D5221B"/>
    <w:rsid w:val="00D52300"/>
    <w:rsid w:val="00D532D9"/>
    <w:rsid w:val="00D54528"/>
    <w:rsid w:val="00D54FCE"/>
    <w:rsid w:val="00D558FD"/>
    <w:rsid w:val="00D5593B"/>
    <w:rsid w:val="00D5792C"/>
    <w:rsid w:val="00D60EE9"/>
    <w:rsid w:val="00D611AF"/>
    <w:rsid w:val="00D6129E"/>
    <w:rsid w:val="00D61EF6"/>
    <w:rsid w:val="00D65D5C"/>
    <w:rsid w:val="00D66244"/>
    <w:rsid w:val="00D702A5"/>
    <w:rsid w:val="00D727E3"/>
    <w:rsid w:val="00D766F7"/>
    <w:rsid w:val="00D77726"/>
    <w:rsid w:val="00D81B63"/>
    <w:rsid w:val="00D81E61"/>
    <w:rsid w:val="00D8225C"/>
    <w:rsid w:val="00D836BC"/>
    <w:rsid w:val="00D8372E"/>
    <w:rsid w:val="00D8390A"/>
    <w:rsid w:val="00D84FFC"/>
    <w:rsid w:val="00D851FE"/>
    <w:rsid w:val="00D855E5"/>
    <w:rsid w:val="00D85CF9"/>
    <w:rsid w:val="00D86008"/>
    <w:rsid w:val="00D86382"/>
    <w:rsid w:val="00D86AD4"/>
    <w:rsid w:val="00D928E6"/>
    <w:rsid w:val="00D935D0"/>
    <w:rsid w:val="00D96007"/>
    <w:rsid w:val="00DA180A"/>
    <w:rsid w:val="00DA1BE1"/>
    <w:rsid w:val="00DA5FBB"/>
    <w:rsid w:val="00DA750C"/>
    <w:rsid w:val="00DB1A7E"/>
    <w:rsid w:val="00DB461E"/>
    <w:rsid w:val="00DB6D70"/>
    <w:rsid w:val="00DB6FFB"/>
    <w:rsid w:val="00DB7E70"/>
    <w:rsid w:val="00DC0A8F"/>
    <w:rsid w:val="00DC1246"/>
    <w:rsid w:val="00DC48F2"/>
    <w:rsid w:val="00DC57C3"/>
    <w:rsid w:val="00DC5C6B"/>
    <w:rsid w:val="00DD2941"/>
    <w:rsid w:val="00DD30E4"/>
    <w:rsid w:val="00DD41F4"/>
    <w:rsid w:val="00DD49AA"/>
    <w:rsid w:val="00DD4BC0"/>
    <w:rsid w:val="00DD4E63"/>
    <w:rsid w:val="00DD56EC"/>
    <w:rsid w:val="00DE0B42"/>
    <w:rsid w:val="00DE1BEF"/>
    <w:rsid w:val="00DE2F2D"/>
    <w:rsid w:val="00DE5305"/>
    <w:rsid w:val="00DE66D5"/>
    <w:rsid w:val="00DF3F3B"/>
    <w:rsid w:val="00DF4E05"/>
    <w:rsid w:val="00DF54A9"/>
    <w:rsid w:val="00DF5793"/>
    <w:rsid w:val="00E00143"/>
    <w:rsid w:val="00E017AC"/>
    <w:rsid w:val="00E02117"/>
    <w:rsid w:val="00E03FF0"/>
    <w:rsid w:val="00E04739"/>
    <w:rsid w:val="00E0653A"/>
    <w:rsid w:val="00E06BAA"/>
    <w:rsid w:val="00E07BE9"/>
    <w:rsid w:val="00E11484"/>
    <w:rsid w:val="00E12239"/>
    <w:rsid w:val="00E123DD"/>
    <w:rsid w:val="00E136FC"/>
    <w:rsid w:val="00E13C00"/>
    <w:rsid w:val="00E175A1"/>
    <w:rsid w:val="00E17780"/>
    <w:rsid w:val="00E2075B"/>
    <w:rsid w:val="00E24C41"/>
    <w:rsid w:val="00E27742"/>
    <w:rsid w:val="00E30D8C"/>
    <w:rsid w:val="00E31014"/>
    <w:rsid w:val="00E31845"/>
    <w:rsid w:val="00E333D9"/>
    <w:rsid w:val="00E403A9"/>
    <w:rsid w:val="00E4055D"/>
    <w:rsid w:val="00E41590"/>
    <w:rsid w:val="00E4222E"/>
    <w:rsid w:val="00E43792"/>
    <w:rsid w:val="00E43E09"/>
    <w:rsid w:val="00E43FCE"/>
    <w:rsid w:val="00E4568F"/>
    <w:rsid w:val="00E46359"/>
    <w:rsid w:val="00E50644"/>
    <w:rsid w:val="00E5299C"/>
    <w:rsid w:val="00E55212"/>
    <w:rsid w:val="00E5589F"/>
    <w:rsid w:val="00E56917"/>
    <w:rsid w:val="00E61D0E"/>
    <w:rsid w:val="00E63359"/>
    <w:rsid w:val="00E63469"/>
    <w:rsid w:val="00E63F00"/>
    <w:rsid w:val="00E67B63"/>
    <w:rsid w:val="00E67E6E"/>
    <w:rsid w:val="00E71831"/>
    <w:rsid w:val="00E71D9E"/>
    <w:rsid w:val="00E72E15"/>
    <w:rsid w:val="00E73650"/>
    <w:rsid w:val="00E73FAB"/>
    <w:rsid w:val="00E744BE"/>
    <w:rsid w:val="00E77F9A"/>
    <w:rsid w:val="00E8196B"/>
    <w:rsid w:val="00E83327"/>
    <w:rsid w:val="00E87559"/>
    <w:rsid w:val="00E9056D"/>
    <w:rsid w:val="00E9085B"/>
    <w:rsid w:val="00E91EC8"/>
    <w:rsid w:val="00E9352D"/>
    <w:rsid w:val="00EA0FF0"/>
    <w:rsid w:val="00EA14A7"/>
    <w:rsid w:val="00EA2190"/>
    <w:rsid w:val="00EA3F0C"/>
    <w:rsid w:val="00EA5841"/>
    <w:rsid w:val="00EB06D4"/>
    <w:rsid w:val="00EB0720"/>
    <w:rsid w:val="00EB157E"/>
    <w:rsid w:val="00EB3ACD"/>
    <w:rsid w:val="00EB4A50"/>
    <w:rsid w:val="00EC089C"/>
    <w:rsid w:val="00EC0E30"/>
    <w:rsid w:val="00EC0FD6"/>
    <w:rsid w:val="00EC28B2"/>
    <w:rsid w:val="00EC3061"/>
    <w:rsid w:val="00EC6DA0"/>
    <w:rsid w:val="00EC7D98"/>
    <w:rsid w:val="00ED2E1B"/>
    <w:rsid w:val="00ED38EF"/>
    <w:rsid w:val="00ED3917"/>
    <w:rsid w:val="00ED553D"/>
    <w:rsid w:val="00ED6EA0"/>
    <w:rsid w:val="00EE2438"/>
    <w:rsid w:val="00EE4683"/>
    <w:rsid w:val="00EE4A26"/>
    <w:rsid w:val="00EE6F50"/>
    <w:rsid w:val="00EE6FBE"/>
    <w:rsid w:val="00EE7BEE"/>
    <w:rsid w:val="00EF08EC"/>
    <w:rsid w:val="00EF26C6"/>
    <w:rsid w:val="00EF34B0"/>
    <w:rsid w:val="00EF38B7"/>
    <w:rsid w:val="00EF79B1"/>
    <w:rsid w:val="00EF7FE6"/>
    <w:rsid w:val="00F020C4"/>
    <w:rsid w:val="00F05A2F"/>
    <w:rsid w:val="00F10DC2"/>
    <w:rsid w:val="00F11617"/>
    <w:rsid w:val="00F122C6"/>
    <w:rsid w:val="00F12B43"/>
    <w:rsid w:val="00F2080C"/>
    <w:rsid w:val="00F21914"/>
    <w:rsid w:val="00F23033"/>
    <w:rsid w:val="00F31A0D"/>
    <w:rsid w:val="00F31D5C"/>
    <w:rsid w:val="00F33257"/>
    <w:rsid w:val="00F35DEA"/>
    <w:rsid w:val="00F37313"/>
    <w:rsid w:val="00F4002B"/>
    <w:rsid w:val="00F40F2B"/>
    <w:rsid w:val="00F41FF2"/>
    <w:rsid w:val="00F424AD"/>
    <w:rsid w:val="00F453F0"/>
    <w:rsid w:val="00F4645E"/>
    <w:rsid w:val="00F46B0F"/>
    <w:rsid w:val="00F473C6"/>
    <w:rsid w:val="00F50A64"/>
    <w:rsid w:val="00F515CB"/>
    <w:rsid w:val="00F517BD"/>
    <w:rsid w:val="00F5340D"/>
    <w:rsid w:val="00F5355B"/>
    <w:rsid w:val="00F539DE"/>
    <w:rsid w:val="00F553D1"/>
    <w:rsid w:val="00F60212"/>
    <w:rsid w:val="00F605C4"/>
    <w:rsid w:val="00F60976"/>
    <w:rsid w:val="00F62A8D"/>
    <w:rsid w:val="00F63033"/>
    <w:rsid w:val="00F63D24"/>
    <w:rsid w:val="00F63E92"/>
    <w:rsid w:val="00F64F62"/>
    <w:rsid w:val="00F65A7E"/>
    <w:rsid w:val="00F65DA2"/>
    <w:rsid w:val="00F67E77"/>
    <w:rsid w:val="00F70EB5"/>
    <w:rsid w:val="00F718DE"/>
    <w:rsid w:val="00F71FC3"/>
    <w:rsid w:val="00F72154"/>
    <w:rsid w:val="00F749E5"/>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1DBD"/>
    <w:rsid w:val="00F921EC"/>
    <w:rsid w:val="00F93657"/>
    <w:rsid w:val="00F9389E"/>
    <w:rsid w:val="00F93B6F"/>
    <w:rsid w:val="00F93DF8"/>
    <w:rsid w:val="00F950B7"/>
    <w:rsid w:val="00FA02FB"/>
    <w:rsid w:val="00FA0987"/>
    <w:rsid w:val="00FA2D2E"/>
    <w:rsid w:val="00FA3404"/>
    <w:rsid w:val="00FA3D0A"/>
    <w:rsid w:val="00FA4AE1"/>
    <w:rsid w:val="00FA50ED"/>
    <w:rsid w:val="00FA5986"/>
    <w:rsid w:val="00FA5A67"/>
    <w:rsid w:val="00FA5DCD"/>
    <w:rsid w:val="00FA6088"/>
    <w:rsid w:val="00FA71B9"/>
    <w:rsid w:val="00FA7E73"/>
    <w:rsid w:val="00FB022F"/>
    <w:rsid w:val="00FB0F36"/>
    <w:rsid w:val="00FB3066"/>
    <w:rsid w:val="00FB4AED"/>
    <w:rsid w:val="00FB7860"/>
    <w:rsid w:val="00FC0C12"/>
    <w:rsid w:val="00FC3639"/>
    <w:rsid w:val="00FC4BC9"/>
    <w:rsid w:val="00FC4C46"/>
    <w:rsid w:val="00FC506B"/>
    <w:rsid w:val="00FC73F7"/>
    <w:rsid w:val="00FD3043"/>
    <w:rsid w:val="00FD4D9B"/>
    <w:rsid w:val="00FD7A2D"/>
    <w:rsid w:val="00FE01C5"/>
    <w:rsid w:val="00FE179B"/>
    <w:rsid w:val="00FE20EB"/>
    <w:rsid w:val="00FE2F03"/>
    <w:rsid w:val="00FE2FEE"/>
    <w:rsid w:val="00FE30D6"/>
    <w:rsid w:val="00FE6A92"/>
    <w:rsid w:val="00FF0D23"/>
    <w:rsid w:val="00FF4043"/>
    <w:rsid w:val="00FF43C4"/>
    <w:rsid w:val="00FF5FB5"/>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2E0E71"/>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package" Target="embeddings/Microsoft_Visio___8.vsdx"/><Relationship Id="rId42" Type="http://schemas.openxmlformats.org/officeDocument/2006/relationships/header" Target="header14.xml"/><Relationship Id="rId47" Type="http://schemas.openxmlformats.org/officeDocument/2006/relationships/footer" Target="footer5.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image" Target="media/image8.emf"/><Relationship Id="rId38" Type="http://schemas.openxmlformats.org/officeDocument/2006/relationships/header" Target="header11.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Visio___3.vsdx"/><Relationship Id="rId32" Type="http://schemas.openxmlformats.org/officeDocument/2006/relationships/package" Target="embeddings/Microsoft_Visio___7.vsdx"/><Relationship Id="rId37" Type="http://schemas.openxmlformats.org/officeDocument/2006/relationships/header" Target="header10.xml"/><Relationship Id="rId40" Type="http://schemas.openxmlformats.org/officeDocument/2006/relationships/header" Target="header12.xml"/><Relationship Id="rId45"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Visio___5.vsdx"/><Relationship Id="rId36" Type="http://schemas.openxmlformats.org/officeDocument/2006/relationships/package" Target="embeddings/Microsoft_Visio___9.vsdx"/><Relationship Id="rId49" Type="http://schemas.openxmlformats.org/officeDocument/2006/relationships/fontTable" Target="fontTable.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Visio___6.vsdx"/><Relationship Id="rId35" Type="http://schemas.openxmlformats.org/officeDocument/2006/relationships/image" Target="media/image9.emf"/><Relationship Id="rId43" Type="http://schemas.openxmlformats.org/officeDocument/2006/relationships/footer" Target="footer4.xml"/><Relationship Id="rId48" Type="http://schemas.openxmlformats.org/officeDocument/2006/relationships/header" Target="header18.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F0623-CE35-43B7-805E-67945BF81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8688</TotalTime>
  <Pages>1</Pages>
  <Words>7681</Words>
  <Characters>43788</Characters>
  <Application>Microsoft Office Word</Application>
  <DocSecurity>0</DocSecurity>
  <Lines>364</Lines>
  <Paragraphs>102</Paragraphs>
  <ScaleCrop>false</ScaleCrop>
  <HeadingPairs>
    <vt:vector size="2" baseType="variant">
      <vt:variant>
        <vt:lpstr>タイトル</vt:lpstr>
      </vt:variant>
      <vt:variant>
        <vt:i4>1</vt:i4>
      </vt:variant>
    </vt:vector>
  </HeadingPairs>
  <TitlesOfParts>
    <vt:vector size="1" baseType="lpstr">
      <vt:lpstr>効果的なテンプレートテクニック</vt:lpstr>
    </vt:vector>
  </TitlesOfParts>
  <Company/>
  <LinksUpToDate>false</LinksUpToDate>
  <CharactersWithSpaces>51367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効果的なテンプレートテクニック</dc:title>
  <dc:subject>ゲームプログラミングの最適化手法</dc:subject>
  <dc:creator>板垣 衛</dc:creator>
  <cp:keywords/>
  <dc:description/>
  <cp:lastModifiedBy>板垣衛</cp:lastModifiedBy>
  <cp:revision>1235</cp:revision>
  <cp:lastPrinted>2014-01-31T12:07:00Z</cp:lastPrinted>
  <dcterms:created xsi:type="dcterms:W3CDTF">2014-01-07T17:50:00Z</dcterms:created>
  <dcterms:modified xsi:type="dcterms:W3CDTF">2014-01-31T12:08:00Z</dcterms:modified>
  <cp:category>仕様・設計書</cp:category>
  <cp:contentStatus/>
</cp:coreProperties>
</file>