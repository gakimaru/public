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C94783" w:rsidP="00966ADB">
      <w:pPr>
        <w:pStyle w:val="af4"/>
      </w:pPr>
      <w:r>
        <w:fldChar w:fldCharType="begin"/>
      </w:r>
      <w:r>
        <w:instrText xml:space="preserve"> TITLE   \* MERGEFORMAT </w:instrText>
      </w:r>
      <w:r>
        <w:fldChar w:fldCharType="separate"/>
      </w:r>
      <w:r w:rsidR="005318D8">
        <w:t>デザインパタ</w:t>
      </w:r>
      <w:bookmarkStart w:id="0" w:name="_GoBack"/>
      <w:bookmarkEnd w:id="0"/>
      <w:r w:rsidR="005318D8">
        <w:t>ーンの活用</w:t>
      </w:r>
      <w:r>
        <w:fldChar w:fldCharType="end"/>
      </w:r>
    </w:p>
    <w:p w14:paraId="68C1382C" w14:textId="77777777" w:rsidR="00EC0FD6" w:rsidRPr="00C31EA7" w:rsidRDefault="00EC28B2" w:rsidP="00966ADB">
      <w:pPr>
        <w:pStyle w:val="af5"/>
      </w:pPr>
      <w:r>
        <w:rPr>
          <w:rFonts w:hint="eastAsia"/>
        </w:rPr>
        <w:t xml:space="preserve">－ </w:t>
      </w:r>
      <w:r w:rsidR="00C94783">
        <w:fldChar w:fldCharType="begin"/>
      </w:r>
      <w:r w:rsidR="00C94783">
        <w:instrText xml:space="preserve"> SUBJECT   \* MERGEFORMAT </w:instrText>
      </w:r>
      <w:r w:rsidR="00C94783">
        <w:fldChar w:fldCharType="separate"/>
      </w:r>
      <w:r w:rsidR="005318D8">
        <w:t>デザインパターンをゲームプログラミングに役立てる</w:t>
      </w:r>
      <w:r w:rsidR="00C94783">
        <w:fldChar w:fldCharType="end"/>
      </w:r>
      <w:r>
        <w:t xml:space="preserve"> </w:t>
      </w:r>
      <w:r>
        <w:rPr>
          <w:rFonts w:hint="eastAsia"/>
        </w:rPr>
        <w:t>－</w:t>
      </w:r>
    </w:p>
    <w:p w14:paraId="5794E0D3" w14:textId="23D119ED"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5D2952">
        <w:rPr>
          <w:rFonts w:hint="eastAsia"/>
        </w:rPr>
        <w:t>2</w:t>
      </w:r>
      <w:r w:rsidR="00EC0FD6" w:rsidRPr="00C31EA7">
        <w:rPr>
          <w:rFonts w:hint="eastAsia"/>
        </w:rPr>
        <w:t>月</w:t>
      </w:r>
      <w:r w:rsidR="005D2952">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5318D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7B0B43" w:rsidR="000D4978" w:rsidRPr="000D4978" w:rsidRDefault="000D4978" w:rsidP="005D2952">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5D2952">
              <w:rPr>
                <w:rFonts w:hint="eastAsia"/>
                <w:sz w:val="18"/>
                <w:szCs w:val="18"/>
              </w:rPr>
              <w:t>2</w:t>
            </w:r>
            <w:r w:rsidRPr="000D4978">
              <w:rPr>
                <w:rFonts w:hint="eastAsia"/>
                <w:sz w:val="18"/>
                <w:szCs w:val="18"/>
              </w:rPr>
              <w:t>月</w:t>
            </w:r>
            <w:r w:rsidR="005D2952">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7023E37" w14:textId="77777777" w:rsidR="005318D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5407" w:history="1">
        <w:r w:rsidR="005318D8" w:rsidRPr="002D3FE6">
          <w:rPr>
            <w:rStyle w:val="afff3"/>
            <w:rFonts w:ascii="Wingdings" w:hAnsi="Wingdings"/>
          </w:rPr>
          <w:t></w:t>
        </w:r>
        <w:r w:rsidR="005318D8">
          <w:rPr>
            <w:rFonts w:asciiTheme="minorHAnsi" w:eastAsiaTheme="minorEastAsia" w:hAnsiTheme="minorHAnsi" w:cstheme="minorBidi"/>
            <w:b w:val="0"/>
            <w:sz w:val="21"/>
          </w:rPr>
          <w:tab/>
        </w:r>
        <w:r w:rsidR="005318D8" w:rsidRPr="002D3FE6">
          <w:rPr>
            <w:rStyle w:val="afff3"/>
            <w:rFonts w:hint="eastAsia"/>
          </w:rPr>
          <w:t>概略</w:t>
        </w:r>
        <w:r w:rsidR="005318D8">
          <w:rPr>
            <w:webHidden/>
          </w:rPr>
          <w:tab/>
        </w:r>
        <w:r w:rsidR="005318D8">
          <w:rPr>
            <w:webHidden/>
          </w:rPr>
          <w:fldChar w:fldCharType="begin"/>
        </w:r>
        <w:r w:rsidR="005318D8">
          <w:rPr>
            <w:webHidden/>
          </w:rPr>
          <w:instrText xml:space="preserve"> PAGEREF _Toc378965407 \h </w:instrText>
        </w:r>
        <w:r w:rsidR="005318D8">
          <w:rPr>
            <w:webHidden/>
          </w:rPr>
        </w:r>
        <w:r w:rsidR="005318D8">
          <w:rPr>
            <w:webHidden/>
          </w:rPr>
          <w:fldChar w:fldCharType="separate"/>
        </w:r>
        <w:r w:rsidR="005318D8">
          <w:rPr>
            <w:webHidden/>
          </w:rPr>
          <w:t>1</w:t>
        </w:r>
        <w:r w:rsidR="005318D8">
          <w:rPr>
            <w:webHidden/>
          </w:rPr>
          <w:fldChar w:fldCharType="end"/>
        </w:r>
      </w:hyperlink>
    </w:p>
    <w:p w14:paraId="5C19A550" w14:textId="77777777" w:rsidR="005318D8" w:rsidRDefault="005318D8">
      <w:pPr>
        <w:pStyle w:val="12"/>
        <w:spacing w:before="180"/>
        <w:ind w:left="325" w:hanging="325"/>
        <w:rPr>
          <w:rFonts w:asciiTheme="minorHAnsi" w:eastAsiaTheme="minorEastAsia" w:hAnsiTheme="minorHAnsi" w:cstheme="minorBidi"/>
          <w:b w:val="0"/>
          <w:sz w:val="21"/>
        </w:rPr>
      </w:pPr>
      <w:hyperlink w:anchor="_Toc378965408" w:history="1">
        <w:r w:rsidRPr="002D3FE6">
          <w:rPr>
            <w:rStyle w:val="afff3"/>
            <w:rFonts w:ascii="Wingdings" w:hAnsi="Wingdings"/>
          </w:rPr>
          <w:t></w:t>
        </w:r>
        <w:r>
          <w:rPr>
            <w:rFonts w:asciiTheme="minorHAnsi" w:eastAsiaTheme="minorEastAsia" w:hAnsiTheme="minorHAnsi" w:cstheme="minorBidi"/>
            <w:b w:val="0"/>
            <w:sz w:val="21"/>
          </w:rPr>
          <w:tab/>
        </w:r>
        <w:r w:rsidRPr="002D3FE6">
          <w:rPr>
            <w:rStyle w:val="afff3"/>
            <w:rFonts w:hint="eastAsia"/>
          </w:rPr>
          <w:t>目的</w:t>
        </w:r>
        <w:r>
          <w:rPr>
            <w:webHidden/>
          </w:rPr>
          <w:tab/>
        </w:r>
        <w:r>
          <w:rPr>
            <w:webHidden/>
          </w:rPr>
          <w:fldChar w:fldCharType="begin"/>
        </w:r>
        <w:r>
          <w:rPr>
            <w:webHidden/>
          </w:rPr>
          <w:instrText xml:space="preserve"> PAGEREF _Toc378965408 \h </w:instrText>
        </w:r>
        <w:r>
          <w:rPr>
            <w:webHidden/>
          </w:rPr>
        </w:r>
        <w:r>
          <w:rPr>
            <w:webHidden/>
          </w:rPr>
          <w:fldChar w:fldCharType="separate"/>
        </w:r>
        <w:r>
          <w:rPr>
            <w:webHidden/>
          </w:rPr>
          <w:t>1</w:t>
        </w:r>
        <w:r>
          <w:rPr>
            <w:webHidden/>
          </w:rPr>
          <w:fldChar w:fldCharType="end"/>
        </w:r>
      </w:hyperlink>
    </w:p>
    <w:p w14:paraId="5EE7C607" w14:textId="77777777" w:rsidR="005318D8" w:rsidRDefault="005318D8">
      <w:pPr>
        <w:pStyle w:val="12"/>
        <w:spacing w:before="180"/>
        <w:ind w:left="325" w:hanging="325"/>
        <w:rPr>
          <w:rFonts w:asciiTheme="minorHAnsi" w:eastAsiaTheme="minorEastAsia" w:hAnsiTheme="minorHAnsi" w:cstheme="minorBidi"/>
          <w:b w:val="0"/>
          <w:sz w:val="21"/>
        </w:rPr>
      </w:pPr>
      <w:hyperlink w:anchor="_Toc378965409" w:history="1">
        <w:r w:rsidRPr="002D3FE6">
          <w:rPr>
            <w:rStyle w:val="afff3"/>
            <w:rFonts w:ascii="Wingdings" w:hAnsi="Wingdings"/>
          </w:rPr>
          <w:t></w:t>
        </w:r>
        <w:r>
          <w:rPr>
            <w:rFonts w:asciiTheme="minorHAnsi" w:eastAsiaTheme="minorEastAsia" w:hAnsiTheme="minorHAnsi" w:cstheme="minorBidi"/>
            <w:b w:val="0"/>
            <w:sz w:val="21"/>
          </w:rPr>
          <w:tab/>
        </w:r>
        <w:r w:rsidRPr="002D3FE6">
          <w:rPr>
            <w:rStyle w:val="afff3"/>
            <w:rFonts w:hint="eastAsia"/>
          </w:rPr>
          <w:t>「デザインパターン」とは？</w:t>
        </w:r>
        <w:r>
          <w:rPr>
            <w:webHidden/>
          </w:rPr>
          <w:tab/>
        </w:r>
        <w:r>
          <w:rPr>
            <w:webHidden/>
          </w:rPr>
          <w:fldChar w:fldCharType="begin"/>
        </w:r>
        <w:r>
          <w:rPr>
            <w:webHidden/>
          </w:rPr>
          <w:instrText xml:space="preserve"> PAGEREF _Toc378965409 \h </w:instrText>
        </w:r>
        <w:r>
          <w:rPr>
            <w:webHidden/>
          </w:rPr>
        </w:r>
        <w:r>
          <w:rPr>
            <w:webHidden/>
          </w:rPr>
          <w:fldChar w:fldCharType="separate"/>
        </w:r>
        <w:r>
          <w:rPr>
            <w:webHidden/>
          </w:rPr>
          <w:t>1</w:t>
        </w:r>
        <w:r>
          <w:rPr>
            <w:webHidden/>
          </w:rPr>
          <w:fldChar w:fldCharType="end"/>
        </w:r>
      </w:hyperlink>
    </w:p>
    <w:p w14:paraId="7CA4DDD2" w14:textId="77777777" w:rsidR="005318D8" w:rsidRDefault="005318D8">
      <w:pPr>
        <w:pStyle w:val="25"/>
        <w:rPr>
          <w:rFonts w:asciiTheme="minorHAnsi" w:eastAsiaTheme="minorEastAsia" w:hAnsiTheme="minorHAnsi" w:cstheme="minorBidi"/>
          <w:b w:val="0"/>
        </w:rPr>
      </w:pPr>
      <w:hyperlink w:anchor="_Toc378965410"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GoF</w:t>
        </w:r>
        <w:r w:rsidRPr="002D3FE6">
          <w:rPr>
            <w:rStyle w:val="afff3"/>
            <w:rFonts w:hint="eastAsia"/>
          </w:rPr>
          <w:t>の</w:t>
        </w:r>
        <w:r w:rsidRPr="002D3FE6">
          <w:rPr>
            <w:rStyle w:val="afff3"/>
          </w:rPr>
          <w:t>23</w:t>
        </w:r>
        <w:r w:rsidRPr="002D3FE6">
          <w:rPr>
            <w:rStyle w:val="afff3"/>
            <w:rFonts w:hint="eastAsia"/>
          </w:rPr>
          <w:t>種類のデザインパターン</w:t>
        </w:r>
        <w:r>
          <w:rPr>
            <w:webHidden/>
          </w:rPr>
          <w:tab/>
        </w:r>
        <w:r>
          <w:rPr>
            <w:webHidden/>
          </w:rPr>
          <w:fldChar w:fldCharType="begin"/>
        </w:r>
        <w:r>
          <w:rPr>
            <w:webHidden/>
          </w:rPr>
          <w:instrText xml:space="preserve"> PAGEREF _Toc378965410 \h </w:instrText>
        </w:r>
        <w:r>
          <w:rPr>
            <w:webHidden/>
          </w:rPr>
        </w:r>
        <w:r>
          <w:rPr>
            <w:webHidden/>
          </w:rPr>
          <w:fldChar w:fldCharType="separate"/>
        </w:r>
        <w:r>
          <w:rPr>
            <w:webHidden/>
          </w:rPr>
          <w:t>1</w:t>
        </w:r>
        <w:r>
          <w:rPr>
            <w:webHidden/>
          </w:rPr>
          <w:fldChar w:fldCharType="end"/>
        </w:r>
      </w:hyperlink>
    </w:p>
    <w:p w14:paraId="5BDEB4FA" w14:textId="77777777" w:rsidR="005318D8" w:rsidRDefault="005318D8">
      <w:pPr>
        <w:pStyle w:val="32"/>
        <w:tabs>
          <w:tab w:val="left" w:pos="840"/>
        </w:tabs>
        <w:ind w:left="578" w:hanging="309"/>
        <w:rPr>
          <w:rFonts w:eastAsiaTheme="minorEastAsia"/>
        </w:rPr>
      </w:pPr>
      <w:hyperlink w:anchor="_Toc378965411" w:history="1">
        <w:r w:rsidRPr="002D3FE6">
          <w:rPr>
            <w:rStyle w:val="afff3"/>
            <w:rFonts w:ascii="Wingdings" w:hAnsi="Wingdings"/>
          </w:rPr>
          <w:t></w:t>
        </w:r>
        <w:r>
          <w:rPr>
            <w:rFonts w:eastAsiaTheme="minorEastAsia"/>
          </w:rPr>
          <w:tab/>
        </w:r>
        <w:r w:rsidRPr="002D3FE6">
          <w:rPr>
            <w:rStyle w:val="afff3"/>
            <w:rFonts w:hint="eastAsia"/>
          </w:rPr>
          <w:t>生成に関するパターン</w:t>
        </w:r>
        <w:r>
          <w:rPr>
            <w:webHidden/>
          </w:rPr>
          <w:tab/>
        </w:r>
        <w:r>
          <w:rPr>
            <w:webHidden/>
          </w:rPr>
          <w:fldChar w:fldCharType="begin"/>
        </w:r>
        <w:r>
          <w:rPr>
            <w:webHidden/>
          </w:rPr>
          <w:instrText xml:space="preserve"> PAGEREF _Toc378965411 \h </w:instrText>
        </w:r>
        <w:r>
          <w:rPr>
            <w:webHidden/>
          </w:rPr>
        </w:r>
        <w:r>
          <w:rPr>
            <w:webHidden/>
          </w:rPr>
          <w:fldChar w:fldCharType="separate"/>
        </w:r>
        <w:r>
          <w:rPr>
            <w:webHidden/>
          </w:rPr>
          <w:t>2</w:t>
        </w:r>
        <w:r>
          <w:rPr>
            <w:webHidden/>
          </w:rPr>
          <w:fldChar w:fldCharType="end"/>
        </w:r>
      </w:hyperlink>
    </w:p>
    <w:p w14:paraId="09D1C60C" w14:textId="77777777" w:rsidR="005318D8" w:rsidRDefault="005318D8">
      <w:pPr>
        <w:pStyle w:val="32"/>
        <w:tabs>
          <w:tab w:val="left" w:pos="840"/>
        </w:tabs>
        <w:ind w:left="578" w:hanging="309"/>
        <w:rPr>
          <w:rFonts w:eastAsiaTheme="minorEastAsia"/>
        </w:rPr>
      </w:pPr>
      <w:hyperlink w:anchor="_Toc378965412" w:history="1">
        <w:r w:rsidRPr="002D3FE6">
          <w:rPr>
            <w:rStyle w:val="afff3"/>
            <w:rFonts w:ascii="Wingdings" w:hAnsi="Wingdings"/>
          </w:rPr>
          <w:t></w:t>
        </w:r>
        <w:r>
          <w:rPr>
            <w:rFonts w:eastAsiaTheme="minorEastAsia"/>
          </w:rPr>
          <w:tab/>
        </w:r>
        <w:r w:rsidRPr="002D3FE6">
          <w:rPr>
            <w:rStyle w:val="afff3"/>
            <w:rFonts w:hint="eastAsia"/>
          </w:rPr>
          <w:t>構造に関するパターン</w:t>
        </w:r>
        <w:r>
          <w:rPr>
            <w:webHidden/>
          </w:rPr>
          <w:tab/>
        </w:r>
        <w:r>
          <w:rPr>
            <w:webHidden/>
          </w:rPr>
          <w:fldChar w:fldCharType="begin"/>
        </w:r>
        <w:r>
          <w:rPr>
            <w:webHidden/>
          </w:rPr>
          <w:instrText xml:space="preserve"> PAGEREF _Toc378965412 \h </w:instrText>
        </w:r>
        <w:r>
          <w:rPr>
            <w:webHidden/>
          </w:rPr>
        </w:r>
        <w:r>
          <w:rPr>
            <w:webHidden/>
          </w:rPr>
          <w:fldChar w:fldCharType="separate"/>
        </w:r>
        <w:r>
          <w:rPr>
            <w:webHidden/>
          </w:rPr>
          <w:t>2</w:t>
        </w:r>
        <w:r>
          <w:rPr>
            <w:webHidden/>
          </w:rPr>
          <w:fldChar w:fldCharType="end"/>
        </w:r>
      </w:hyperlink>
    </w:p>
    <w:p w14:paraId="4FA76B10" w14:textId="77777777" w:rsidR="005318D8" w:rsidRDefault="005318D8">
      <w:pPr>
        <w:pStyle w:val="32"/>
        <w:tabs>
          <w:tab w:val="left" w:pos="840"/>
        </w:tabs>
        <w:ind w:left="578" w:hanging="309"/>
        <w:rPr>
          <w:rFonts w:eastAsiaTheme="minorEastAsia"/>
        </w:rPr>
      </w:pPr>
      <w:hyperlink w:anchor="_Toc378965413" w:history="1">
        <w:r w:rsidRPr="002D3FE6">
          <w:rPr>
            <w:rStyle w:val="afff3"/>
            <w:rFonts w:ascii="Wingdings" w:hAnsi="Wingdings"/>
          </w:rPr>
          <w:t></w:t>
        </w:r>
        <w:r>
          <w:rPr>
            <w:rFonts w:eastAsiaTheme="minorEastAsia"/>
          </w:rPr>
          <w:tab/>
        </w:r>
        <w:r w:rsidRPr="002D3FE6">
          <w:rPr>
            <w:rStyle w:val="afff3"/>
            <w:rFonts w:hint="eastAsia"/>
          </w:rPr>
          <w:t>振る舞いに関するパターン</w:t>
        </w:r>
        <w:r>
          <w:rPr>
            <w:webHidden/>
          </w:rPr>
          <w:tab/>
        </w:r>
        <w:r>
          <w:rPr>
            <w:webHidden/>
          </w:rPr>
          <w:fldChar w:fldCharType="begin"/>
        </w:r>
        <w:r>
          <w:rPr>
            <w:webHidden/>
          </w:rPr>
          <w:instrText xml:space="preserve"> PAGEREF _Toc378965413 \h </w:instrText>
        </w:r>
        <w:r>
          <w:rPr>
            <w:webHidden/>
          </w:rPr>
        </w:r>
        <w:r>
          <w:rPr>
            <w:webHidden/>
          </w:rPr>
          <w:fldChar w:fldCharType="separate"/>
        </w:r>
        <w:r>
          <w:rPr>
            <w:webHidden/>
          </w:rPr>
          <w:t>3</w:t>
        </w:r>
        <w:r>
          <w:rPr>
            <w:webHidden/>
          </w:rPr>
          <w:fldChar w:fldCharType="end"/>
        </w:r>
      </w:hyperlink>
    </w:p>
    <w:p w14:paraId="64C32132" w14:textId="77777777" w:rsidR="005318D8" w:rsidRDefault="005318D8">
      <w:pPr>
        <w:pStyle w:val="12"/>
        <w:spacing w:before="180"/>
        <w:ind w:left="325" w:hanging="325"/>
        <w:rPr>
          <w:rFonts w:asciiTheme="minorHAnsi" w:eastAsiaTheme="minorEastAsia" w:hAnsiTheme="minorHAnsi" w:cstheme="minorBidi"/>
          <w:b w:val="0"/>
          <w:sz w:val="21"/>
        </w:rPr>
      </w:pPr>
      <w:hyperlink w:anchor="_Toc378965414" w:history="1">
        <w:r w:rsidRPr="002D3FE6">
          <w:rPr>
            <w:rStyle w:val="afff3"/>
            <w:rFonts w:ascii="Wingdings" w:hAnsi="Wingdings"/>
          </w:rPr>
          <w:t></w:t>
        </w:r>
        <w:r>
          <w:rPr>
            <w:rFonts w:asciiTheme="minorHAnsi" w:eastAsiaTheme="minorEastAsia" w:hAnsiTheme="minorHAnsi" w:cstheme="minorBidi"/>
            <w:b w:val="0"/>
            <w:sz w:val="21"/>
          </w:rPr>
          <w:tab/>
        </w:r>
        <w:r w:rsidRPr="002D3FE6">
          <w:rPr>
            <w:rStyle w:val="afff3"/>
            <w:rFonts w:hint="eastAsia"/>
          </w:rPr>
          <w:t>ゲームプログラミングにおけるデザインパターンの活用</w:t>
        </w:r>
        <w:r>
          <w:rPr>
            <w:webHidden/>
          </w:rPr>
          <w:tab/>
        </w:r>
        <w:r>
          <w:rPr>
            <w:webHidden/>
          </w:rPr>
          <w:fldChar w:fldCharType="begin"/>
        </w:r>
        <w:r>
          <w:rPr>
            <w:webHidden/>
          </w:rPr>
          <w:instrText xml:space="preserve"> PAGEREF _Toc378965414 \h </w:instrText>
        </w:r>
        <w:r>
          <w:rPr>
            <w:webHidden/>
          </w:rPr>
        </w:r>
        <w:r>
          <w:rPr>
            <w:webHidden/>
          </w:rPr>
          <w:fldChar w:fldCharType="separate"/>
        </w:r>
        <w:r>
          <w:rPr>
            <w:webHidden/>
          </w:rPr>
          <w:t>4</w:t>
        </w:r>
        <w:r>
          <w:rPr>
            <w:webHidden/>
          </w:rPr>
          <w:fldChar w:fldCharType="end"/>
        </w:r>
      </w:hyperlink>
    </w:p>
    <w:p w14:paraId="2CDD79F2" w14:textId="77777777" w:rsidR="005318D8" w:rsidRDefault="005318D8">
      <w:pPr>
        <w:pStyle w:val="25"/>
        <w:rPr>
          <w:rFonts w:asciiTheme="minorHAnsi" w:eastAsiaTheme="minorEastAsia" w:hAnsiTheme="minorHAnsi" w:cstheme="minorBidi"/>
          <w:b w:val="0"/>
        </w:rPr>
      </w:pPr>
      <w:hyperlink w:anchor="_Toc378965415"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Observer</w:t>
        </w:r>
        <w:r w:rsidRPr="002D3FE6">
          <w:rPr>
            <w:rStyle w:val="afff3"/>
            <w:rFonts w:hint="eastAsia"/>
          </w:rPr>
          <w:t>パターン（</w:t>
        </w:r>
        <w:r w:rsidRPr="002D3FE6">
          <w:rPr>
            <w:rStyle w:val="afff3"/>
          </w:rPr>
          <w:t>Listner</w:t>
        </w:r>
        <w:r w:rsidRPr="002D3FE6">
          <w:rPr>
            <w:rStyle w:val="afff3"/>
            <w:rFonts w:hint="eastAsia"/>
          </w:rPr>
          <w:t>）</w:t>
        </w:r>
        <w:r>
          <w:rPr>
            <w:webHidden/>
          </w:rPr>
          <w:tab/>
        </w:r>
        <w:r>
          <w:rPr>
            <w:webHidden/>
          </w:rPr>
          <w:fldChar w:fldCharType="begin"/>
        </w:r>
        <w:r>
          <w:rPr>
            <w:webHidden/>
          </w:rPr>
          <w:instrText xml:space="preserve"> PAGEREF _Toc378965415 \h </w:instrText>
        </w:r>
        <w:r>
          <w:rPr>
            <w:webHidden/>
          </w:rPr>
        </w:r>
        <w:r>
          <w:rPr>
            <w:webHidden/>
          </w:rPr>
          <w:fldChar w:fldCharType="separate"/>
        </w:r>
        <w:r>
          <w:rPr>
            <w:webHidden/>
          </w:rPr>
          <w:t>4</w:t>
        </w:r>
        <w:r>
          <w:rPr>
            <w:webHidden/>
          </w:rPr>
          <w:fldChar w:fldCharType="end"/>
        </w:r>
      </w:hyperlink>
    </w:p>
    <w:p w14:paraId="479BF947" w14:textId="77777777" w:rsidR="005318D8" w:rsidRDefault="005318D8">
      <w:pPr>
        <w:pStyle w:val="25"/>
        <w:rPr>
          <w:rFonts w:asciiTheme="minorHAnsi" w:eastAsiaTheme="minorEastAsia" w:hAnsiTheme="minorHAnsi" w:cstheme="minorBidi"/>
          <w:b w:val="0"/>
        </w:rPr>
      </w:pPr>
      <w:hyperlink w:anchor="_Toc378965416"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Adapter</w:t>
        </w:r>
        <w:r w:rsidRPr="002D3FE6">
          <w:rPr>
            <w:rStyle w:val="afff3"/>
            <w:rFonts w:hint="eastAsia"/>
          </w:rPr>
          <w:t>パターン</w:t>
        </w:r>
        <w:r>
          <w:rPr>
            <w:webHidden/>
          </w:rPr>
          <w:tab/>
        </w:r>
        <w:r>
          <w:rPr>
            <w:webHidden/>
          </w:rPr>
          <w:fldChar w:fldCharType="begin"/>
        </w:r>
        <w:r>
          <w:rPr>
            <w:webHidden/>
          </w:rPr>
          <w:instrText xml:space="preserve"> PAGEREF _Toc378965416 \h </w:instrText>
        </w:r>
        <w:r>
          <w:rPr>
            <w:webHidden/>
          </w:rPr>
        </w:r>
        <w:r>
          <w:rPr>
            <w:webHidden/>
          </w:rPr>
          <w:fldChar w:fldCharType="separate"/>
        </w:r>
        <w:r>
          <w:rPr>
            <w:webHidden/>
          </w:rPr>
          <w:t>8</w:t>
        </w:r>
        <w:r>
          <w:rPr>
            <w:webHidden/>
          </w:rPr>
          <w:fldChar w:fldCharType="end"/>
        </w:r>
      </w:hyperlink>
    </w:p>
    <w:p w14:paraId="45B6F3C2" w14:textId="77777777" w:rsidR="005318D8" w:rsidRDefault="005318D8">
      <w:pPr>
        <w:pStyle w:val="25"/>
        <w:rPr>
          <w:rFonts w:asciiTheme="minorHAnsi" w:eastAsiaTheme="minorEastAsia" w:hAnsiTheme="minorHAnsi" w:cstheme="minorBidi"/>
          <w:b w:val="0"/>
        </w:rPr>
      </w:pPr>
      <w:hyperlink w:anchor="_Toc378965417"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Proxy</w:t>
        </w:r>
        <w:r w:rsidRPr="002D3FE6">
          <w:rPr>
            <w:rStyle w:val="afff3"/>
            <w:rFonts w:hint="eastAsia"/>
          </w:rPr>
          <w:t>パターン（</w:t>
        </w:r>
        <w:r w:rsidRPr="002D3FE6">
          <w:rPr>
            <w:rStyle w:val="afff3"/>
          </w:rPr>
          <w:t>Wrapper</w:t>
        </w:r>
        <w:r w:rsidRPr="002D3FE6">
          <w:rPr>
            <w:rStyle w:val="afff3"/>
            <w:rFonts w:hint="eastAsia"/>
          </w:rPr>
          <w:t>）</w:t>
        </w:r>
        <w:r>
          <w:rPr>
            <w:webHidden/>
          </w:rPr>
          <w:tab/>
        </w:r>
        <w:r>
          <w:rPr>
            <w:webHidden/>
          </w:rPr>
          <w:fldChar w:fldCharType="begin"/>
        </w:r>
        <w:r>
          <w:rPr>
            <w:webHidden/>
          </w:rPr>
          <w:instrText xml:space="preserve"> PAGEREF _Toc378965417 \h </w:instrText>
        </w:r>
        <w:r>
          <w:rPr>
            <w:webHidden/>
          </w:rPr>
        </w:r>
        <w:r>
          <w:rPr>
            <w:webHidden/>
          </w:rPr>
          <w:fldChar w:fldCharType="separate"/>
        </w:r>
        <w:r>
          <w:rPr>
            <w:webHidden/>
          </w:rPr>
          <w:t>14</w:t>
        </w:r>
        <w:r>
          <w:rPr>
            <w:webHidden/>
          </w:rPr>
          <w:fldChar w:fldCharType="end"/>
        </w:r>
      </w:hyperlink>
    </w:p>
    <w:p w14:paraId="16B22096" w14:textId="77777777" w:rsidR="005318D8" w:rsidRDefault="005318D8">
      <w:pPr>
        <w:pStyle w:val="25"/>
        <w:rPr>
          <w:rFonts w:asciiTheme="minorHAnsi" w:eastAsiaTheme="minorEastAsia" w:hAnsiTheme="minorHAnsi" w:cstheme="minorBidi"/>
          <w:b w:val="0"/>
        </w:rPr>
      </w:pPr>
      <w:hyperlink w:anchor="_Toc378965418"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Decorator</w:t>
        </w:r>
        <w:r w:rsidRPr="002D3FE6">
          <w:rPr>
            <w:rStyle w:val="afff3"/>
            <w:rFonts w:hint="eastAsia"/>
          </w:rPr>
          <w:t>パターン（</w:t>
        </w:r>
        <w:r w:rsidRPr="002D3FE6">
          <w:rPr>
            <w:rStyle w:val="afff3"/>
          </w:rPr>
          <w:t>Filter</w:t>
        </w:r>
        <w:r w:rsidRPr="002D3FE6">
          <w:rPr>
            <w:rStyle w:val="afff3"/>
            <w:rFonts w:hint="eastAsia"/>
          </w:rPr>
          <w:t>）</w:t>
        </w:r>
        <w:r>
          <w:rPr>
            <w:webHidden/>
          </w:rPr>
          <w:tab/>
        </w:r>
        <w:r>
          <w:rPr>
            <w:webHidden/>
          </w:rPr>
          <w:fldChar w:fldCharType="begin"/>
        </w:r>
        <w:r>
          <w:rPr>
            <w:webHidden/>
          </w:rPr>
          <w:instrText xml:space="preserve"> PAGEREF _Toc378965418 \h </w:instrText>
        </w:r>
        <w:r>
          <w:rPr>
            <w:webHidden/>
          </w:rPr>
        </w:r>
        <w:r>
          <w:rPr>
            <w:webHidden/>
          </w:rPr>
          <w:fldChar w:fldCharType="separate"/>
        </w:r>
        <w:r>
          <w:rPr>
            <w:webHidden/>
          </w:rPr>
          <w:t>24</w:t>
        </w:r>
        <w:r>
          <w:rPr>
            <w:webHidden/>
          </w:rPr>
          <w:fldChar w:fldCharType="end"/>
        </w:r>
      </w:hyperlink>
    </w:p>
    <w:p w14:paraId="4A98DC6E" w14:textId="77777777" w:rsidR="005318D8" w:rsidRDefault="005318D8">
      <w:pPr>
        <w:pStyle w:val="25"/>
        <w:rPr>
          <w:rFonts w:asciiTheme="minorHAnsi" w:eastAsiaTheme="minorEastAsia" w:hAnsiTheme="minorHAnsi" w:cstheme="minorBidi"/>
          <w:b w:val="0"/>
        </w:rPr>
      </w:pPr>
      <w:hyperlink w:anchor="_Toc378965419"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Strategy</w:t>
        </w:r>
        <w:r w:rsidRPr="002D3FE6">
          <w:rPr>
            <w:rStyle w:val="afff3"/>
            <w:rFonts w:hint="eastAsia"/>
          </w:rPr>
          <w:t>パターン（</w:t>
        </w:r>
        <w:r w:rsidRPr="002D3FE6">
          <w:rPr>
            <w:rStyle w:val="afff3"/>
          </w:rPr>
          <w:t>Policy</w:t>
        </w:r>
        <w:r w:rsidRPr="002D3FE6">
          <w:rPr>
            <w:rStyle w:val="afff3"/>
            <w:rFonts w:hint="eastAsia"/>
          </w:rPr>
          <w:t>）</w:t>
        </w:r>
        <w:r>
          <w:rPr>
            <w:webHidden/>
          </w:rPr>
          <w:tab/>
        </w:r>
        <w:r>
          <w:rPr>
            <w:webHidden/>
          </w:rPr>
          <w:fldChar w:fldCharType="begin"/>
        </w:r>
        <w:r>
          <w:rPr>
            <w:webHidden/>
          </w:rPr>
          <w:instrText xml:space="preserve"> PAGEREF _Toc378965419 \h </w:instrText>
        </w:r>
        <w:r>
          <w:rPr>
            <w:webHidden/>
          </w:rPr>
        </w:r>
        <w:r>
          <w:rPr>
            <w:webHidden/>
          </w:rPr>
          <w:fldChar w:fldCharType="separate"/>
        </w:r>
        <w:r>
          <w:rPr>
            <w:webHidden/>
          </w:rPr>
          <w:t>24</w:t>
        </w:r>
        <w:r>
          <w:rPr>
            <w:webHidden/>
          </w:rPr>
          <w:fldChar w:fldCharType="end"/>
        </w:r>
      </w:hyperlink>
    </w:p>
    <w:p w14:paraId="654D3BCE" w14:textId="77777777" w:rsidR="005318D8" w:rsidRDefault="005318D8">
      <w:pPr>
        <w:pStyle w:val="25"/>
        <w:rPr>
          <w:rFonts w:asciiTheme="minorHAnsi" w:eastAsiaTheme="minorEastAsia" w:hAnsiTheme="minorHAnsi" w:cstheme="minorBidi"/>
          <w:b w:val="0"/>
        </w:rPr>
      </w:pPr>
      <w:hyperlink w:anchor="_Toc378965420"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Template Method</w:t>
        </w:r>
        <w:r w:rsidRPr="002D3FE6">
          <w:rPr>
            <w:rStyle w:val="afff3"/>
            <w:rFonts w:hint="eastAsia"/>
          </w:rPr>
          <w:t>パターン</w:t>
        </w:r>
        <w:r>
          <w:rPr>
            <w:webHidden/>
          </w:rPr>
          <w:tab/>
        </w:r>
        <w:r>
          <w:rPr>
            <w:webHidden/>
          </w:rPr>
          <w:fldChar w:fldCharType="begin"/>
        </w:r>
        <w:r>
          <w:rPr>
            <w:webHidden/>
          </w:rPr>
          <w:instrText xml:space="preserve"> PAGEREF _Toc378965420 \h </w:instrText>
        </w:r>
        <w:r>
          <w:rPr>
            <w:webHidden/>
          </w:rPr>
        </w:r>
        <w:r>
          <w:rPr>
            <w:webHidden/>
          </w:rPr>
          <w:fldChar w:fldCharType="separate"/>
        </w:r>
        <w:r>
          <w:rPr>
            <w:webHidden/>
          </w:rPr>
          <w:t>25</w:t>
        </w:r>
        <w:r>
          <w:rPr>
            <w:webHidden/>
          </w:rPr>
          <w:fldChar w:fldCharType="end"/>
        </w:r>
      </w:hyperlink>
    </w:p>
    <w:p w14:paraId="5EFC317D" w14:textId="77777777" w:rsidR="005318D8" w:rsidRDefault="005318D8">
      <w:pPr>
        <w:pStyle w:val="25"/>
        <w:rPr>
          <w:rFonts w:asciiTheme="minorHAnsi" w:eastAsiaTheme="minorEastAsia" w:hAnsiTheme="minorHAnsi" w:cstheme="minorBidi"/>
          <w:b w:val="0"/>
        </w:rPr>
      </w:pPr>
      <w:hyperlink w:anchor="_Toc378965421"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Singleton</w:t>
        </w:r>
        <w:r w:rsidRPr="002D3FE6">
          <w:rPr>
            <w:rStyle w:val="afff3"/>
            <w:rFonts w:hint="eastAsia"/>
          </w:rPr>
          <w:t>パターン</w:t>
        </w:r>
        <w:r>
          <w:rPr>
            <w:webHidden/>
          </w:rPr>
          <w:tab/>
        </w:r>
        <w:r>
          <w:rPr>
            <w:webHidden/>
          </w:rPr>
          <w:fldChar w:fldCharType="begin"/>
        </w:r>
        <w:r>
          <w:rPr>
            <w:webHidden/>
          </w:rPr>
          <w:instrText xml:space="preserve"> PAGEREF _Toc378965421 \h </w:instrText>
        </w:r>
        <w:r>
          <w:rPr>
            <w:webHidden/>
          </w:rPr>
        </w:r>
        <w:r>
          <w:rPr>
            <w:webHidden/>
          </w:rPr>
          <w:fldChar w:fldCharType="separate"/>
        </w:r>
        <w:r>
          <w:rPr>
            <w:webHidden/>
          </w:rPr>
          <w:t>25</w:t>
        </w:r>
        <w:r>
          <w:rPr>
            <w:webHidden/>
          </w:rPr>
          <w:fldChar w:fldCharType="end"/>
        </w:r>
      </w:hyperlink>
    </w:p>
    <w:p w14:paraId="0C037895" w14:textId="77777777" w:rsidR="005318D8" w:rsidRDefault="005318D8">
      <w:pPr>
        <w:pStyle w:val="25"/>
        <w:rPr>
          <w:rFonts w:asciiTheme="minorHAnsi" w:eastAsiaTheme="minorEastAsia" w:hAnsiTheme="minorHAnsi" w:cstheme="minorBidi"/>
          <w:b w:val="0"/>
        </w:rPr>
      </w:pPr>
      <w:hyperlink w:anchor="_Toc378965422" w:history="1">
        <w:r w:rsidRPr="002D3FE6">
          <w:rPr>
            <w:rStyle w:val="afff3"/>
            <w:rFonts w:ascii="メイリオ" w:eastAsia="メイリオ" w:hAnsi="メイリオ" w:hint="eastAsia"/>
          </w:rPr>
          <w:t>▼</w:t>
        </w:r>
        <w:r>
          <w:rPr>
            <w:rFonts w:asciiTheme="minorHAnsi" w:eastAsiaTheme="minorEastAsia" w:hAnsiTheme="minorHAnsi" w:cstheme="minorBidi"/>
            <w:b w:val="0"/>
          </w:rPr>
          <w:tab/>
        </w:r>
        <w:r w:rsidRPr="002D3FE6">
          <w:rPr>
            <w:rStyle w:val="afff3"/>
          </w:rPr>
          <w:t>Iterator</w:t>
        </w:r>
        <w:r w:rsidRPr="002D3FE6">
          <w:rPr>
            <w:rStyle w:val="afff3"/>
            <w:rFonts w:hint="eastAsia"/>
          </w:rPr>
          <w:t>パターン</w:t>
        </w:r>
        <w:r>
          <w:rPr>
            <w:webHidden/>
          </w:rPr>
          <w:tab/>
        </w:r>
        <w:r>
          <w:rPr>
            <w:webHidden/>
          </w:rPr>
          <w:fldChar w:fldCharType="begin"/>
        </w:r>
        <w:r>
          <w:rPr>
            <w:webHidden/>
          </w:rPr>
          <w:instrText xml:space="preserve"> PAGEREF _Toc378965422 \h </w:instrText>
        </w:r>
        <w:r>
          <w:rPr>
            <w:webHidden/>
          </w:rPr>
        </w:r>
        <w:r>
          <w:rPr>
            <w:webHidden/>
          </w:rPr>
          <w:fldChar w:fldCharType="separate"/>
        </w:r>
        <w:r>
          <w:rPr>
            <w:webHidden/>
          </w:rPr>
          <w:t>25</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5407"/>
      <w:r>
        <w:lastRenderedPageBreak/>
        <w:t>概略</w:t>
      </w:r>
      <w:bookmarkEnd w:id="1"/>
    </w:p>
    <w:p w14:paraId="58085262" w14:textId="29CE64D3" w:rsidR="00747DC1" w:rsidRDefault="00360A62" w:rsidP="001256D9">
      <w:pPr>
        <w:pStyle w:val="a8"/>
        <w:ind w:firstLine="283"/>
      </w:pPr>
      <w:r>
        <w:t>ゲームプログラミングにも効果的に適用できるデザインパターンについて解説</w:t>
      </w:r>
      <w:r w:rsidR="00E46359">
        <w:rPr>
          <w:rFonts w:hint="eastAsia"/>
        </w:rPr>
        <w:t>。</w:t>
      </w:r>
    </w:p>
    <w:p w14:paraId="4AF71147" w14:textId="506047D6" w:rsidR="00414B1B" w:rsidRDefault="001C5611" w:rsidP="00414B1B">
      <w:pPr>
        <w:pStyle w:val="1"/>
      </w:pPr>
      <w:bookmarkStart w:id="2" w:name="_Toc378965408"/>
      <w:r>
        <w:rPr>
          <w:rFonts w:hint="eastAsia"/>
        </w:rPr>
        <w:t>目的</w:t>
      </w:r>
      <w:bookmarkEnd w:id="2"/>
    </w:p>
    <w:p w14:paraId="5B79F85A" w14:textId="2354781C" w:rsidR="00360A62" w:rsidRDefault="00360A62" w:rsidP="001C6071">
      <w:pPr>
        <w:pStyle w:val="a8"/>
        <w:keepNext/>
        <w:keepLines/>
        <w:widowControl/>
        <w:spacing w:beforeLines="50" w:before="180"/>
        <w:ind w:firstLine="283"/>
      </w:pPr>
      <w:r>
        <w:t>本書は、ゲームプログラミングに有効活用できるデザインパターンを示すことを目的とする。</w:t>
      </w:r>
    </w:p>
    <w:p w14:paraId="0B760DB7" w14:textId="77777777" w:rsidR="00C059E3" w:rsidRDefault="00360A62" w:rsidP="00C059E3">
      <w:pPr>
        <w:pStyle w:val="a8"/>
        <w:keepNext/>
        <w:keepLines/>
        <w:widowControl/>
        <w:ind w:firstLine="283"/>
      </w:pPr>
      <w:r>
        <w:t>それ以上に、「デザインパターン」という「共通認識」をプログラマーに提供することを目的とする。</w:t>
      </w:r>
    </w:p>
    <w:p w14:paraId="075BBCF5" w14:textId="4AF8E877" w:rsidR="00360A62" w:rsidRDefault="00360A62" w:rsidP="001C6071">
      <w:pPr>
        <w:pStyle w:val="a8"/>
        <w:keepNext/>
        <w:keepLines/>
        <w:widowControl/>
        <w:spacing w:beforeLines="50" w:before="180"/>
        <w:ind w:firstLine="283"/>
      </w:pPr>
      <w:r>
        <w:t>「デザインパターン」や「</w:t>
      </w:r>
      <w:r>
        <w:t>UML</w:t>
      </w:r>
      <w:r>
        <w:rPr>
          <w:rFonts w:hint="eastAsia"/>
        </w:rPr>
        <w:t>」</w:t>
      </w:r>
      <w:r>
        <w:t>といった共通の知識は、プログラマー間の意思疎通をより円滑なものにする。</w:t>
      </w:r>
    </w:p>
    <w:p w14:paraId="10DE568B" w14:textId="2ACA9CB8" w:rsidR="00801698" w:rsidRDefault="00364284" w:rsidP="00801698">
      <w:pPr>
        <w:pStyle w:val="1"/>
      </w:pPr>
      <w:bookmarkStart w:id="3" w:name="_Toc378965409"/>
      <w:r>
        <w:rPr>
          <w:rFonts w:hint="eastAsia"/>
        </w:rPr>
        <w:t>「デザインパターン</w:t>
      </w:r>
      <w:r w:rsidR="003E22F9">
        <w:fldChar w:fldCharType="begin"/>
      </w:r>
      <w:r w:rsidR="003E22F9">
        <w:instrText xml:space="preserve"> XE "</w:instrText>
      </w:r>
      <w:r w:rsidR="003E22F9">
        <w:rPr>
          <w:rFonts w:hint="eastAsia"/>
        </w:rPr>
        <w:instrText>デザインパターン</w:instrText>
      </w:r>
      <w:r w:rsidR="003E22F9">
        <w:instrText>" \y “</w:instrText>
      </w:r>
      <w:r w:rsidR="003E22F9">
        <w:instrText>でざいんぱたーん</w:instrText>
      </w:r>
      <w:r w:rsidR="003E22F9">
        <w:instrText xml:space="preserve">” </w:instrText>
      </w:r>
      <w:r w:rsidR="003E22F9">
        <w:fldChar w:fldCharType="end"/>
      </w:r>
      <w:r>
        <w:rPr>
          <w:rFonts w:hint="eastAsia"/>
        </w:rPr>
        <w:t>」とは？</w:t>
      </w:r>
      <w:bookmarkEnd w:id="3"/>
    </w:p>
    <w:p w14:paraId="3058F970" w14:textId="75D74FF6" w:rsidR="00133BF4" w:rsidRDefault="00133BF4" w:rsidP="00133BF4">
      <w:pPr>
        <w:pStyle w:val="a8"/>
        <w:ind w:firstLine="283"/>
      </w:pPr>
      <w:r>
        <w:rPr>
          <w:rFonts w:hint="eastAsia"/>
        </w:rPr>
        <w:t>生産性を向上させるためのプログラミングのパターンのこと。</w:t>
      </w:r>
    </w:p>
    <w:p w14:paraId="6B743089" w14:textId="64E64643" w:rsidR="00133BF4" w:rsidRDefault="00133BF4" w:rsidP="00133BF4">
      <w:pPr>
        <w:pStyle w:val="a8"/>
        <w:ind w:firstLine="283"/>
      </w:pPr>
      <w:proofErr w:type="spellStart"/>
      <w:r>
        <w:rPr>
          <w:rFonts w:hint="eastAsia"/>
        </w:rPr>
        <w:t>GoF</w:t>
      </w:r>
      <w:proofErr w:type="spellEnd"/>
      <w:r w:rsidR="003E22F9">
        <w:fldChar w:fldCharType="begin"/>
      </w:r>
      <w:r w:rsidR="003E22F9">
        <w:instrText xml:space="preserve"> XE "GoF" \y “GoF” </w:instrText>
      </w:r>
      <w:r w:rsidR="003E22F9">
        <w:fldChar w:fldCharType="end"/>
      </w:r>
      <w:r>
        <w:rPr>
          <w:rFonts w:hint="eastAsia"/>
        </w:rPr>
        <w:t>（</w:t>
      </w:r>
      <w:r>
        <w:rPr>
          <w:rFonts w:hint="eastAsia"/>
        </w:rPr>
        <w:t>Gang of Four =</w:t>
      </w:r>
      <w:r>
        <w:t xml:space="preserve"> </w:t>
      </w:r>
      <w:r>
        <w:t>四人組）と呼ばれる</w:t>
      </w:r>
      <w:r>
        <w:t>4</w:t>
      </w:r>
      <w:r>
        <w:t>人の著者がまとめた</w:t>
      </w:r>
      <w:r>
        <w:t>23</w:t>
      </w:r>
      <w:r>
        <w:t>種類のパターンが特に有名。いずれもオブジェクト指向に基づくプログラミングパターンである。</w:t>
      </w:r>
    </w:p>
    <w:p w14:paraId="63539CF6" w14:textId="77777777" w:rsidR="00133BF4" w:rsidRDefault="00133BF4" w:rsidP="00133BF4">
      <w:pPr>
        <w:pStyle w:val="a8"/>
        <w:ind w:firstLine="283"/>
      </w:pPr>
      <w:r>
        <w:t>狭義には「デザインパターン」と言えばこの</w:t>
      </w:r>
      <w:r>
        <w:t>23</w:t>
      </w:r>
      <w:r>
        <w:t>パターンのことを指すが、他のパターンも存在する。</w:t>
      </w:r>
    </w:p>
    <w:p w14:paraId="60237837" w14:textId="19B97CE9" w:rsidR="00133BF4" w:rsidRPr="00133BF4" w:rsidRDefault="00133BF4" w:rsidP="00133BF4">
      <w:pPr>
        <w:pStyle w:val="a8"/>
        <w:ind w:firstLine="283"/>
      </w:pPr>
      <w:r>
        <w:t>社内でゲームに特化したパターンを独自に蓄積していくといった取り組みも良いかもしれない。</w:t>
      </w:r>
    </w:p>
    <w:p w14:paraId="3CAAC9B8" w14:textId="1F51BFDE" w:rsidR="00801698" w:rsidRDefault="007C57E9" w:rsidP="00801698">
      <w:pPr>
        <w:pStyle w:val="2"/>
      </w:pPr>
      <w:bookmarkStart w:id="4" w:name="_Toc378965410"/>
      <w:proofErr w:type="spellStart"/>
      <w:r>
        <w:t>GoF</w:t>
      </w:r>
      <w:proofErr w:type="spellEnd"/>
      <w:r>
        <w:t>の</w:t>
      </w:r>
      <w:r w:rsidR="00133BF4">
        <w:t>23</w:t>
      </w:r>
      <w:r w:rsidR="007D3D2E">
        <w:t>種類</w:t>
      </w:r>
      <w:r w:rsidR="00133BF4">
        <w:t>の</w:t>
      </w:r>
      <w:r w:rsidR="00CD46D6">
        <w:t>デザイン</w:t>
      </w:r>
      <w:r w:rsidR="00133BF4">
        <w:t>パターン</w:t>
      </w:r>
      <w:bookmarkEnd w:id="4"/>
    </w:p>
    <w:p w14:paraId="65337ED3" w14:textId="5C66C29F" w:rsidR="00133BF4" w:rsidRDefault="00133BF4" w:rsidP="00133BF4">
      <w:pPr>
        <w:pStyle w:val="a9"/>
        <w:ind w:firstLine="283"/>
      </w:pPr>
      <w:r>
        <w:t>本書は、この「</w:t>
      </w:r>
      <w:r>
        <w:t>23</w:t>
      </w:r>
      <w:r>
        <w:t>のパターン</w:t>
      </w:r>
      <w:r w:rsidR="003E22F9">
        <w:fldChar w:fldCharType="begin"/>
      </w:r>
      <w:r w:rsidR="003E22F9">
        <w:instrText xml:space="preserve"> XE "23</w:instrText>
      </w:r>
      <w:r w:rsidR="003E22F9">
        <w:instrText>のパターン</w:instrText>
      </w:r>
      <w:r w:rsidR="003E22F9">
        <w:instrText>" \y “23</w:instrText>
      </w:r>
      <w:r w:rsidR="003E22F9">
        <w:instrText>のぱたーん</w:instrText>
      </w:r>
      <w:r w:rsidR="003E22F9">
        <w:instrText xml:space="preserve">” </w:instrText>
      </w:r>
      <w:r w:rsidR="003E22F9">
        <w:fldChar w:fldCharType="end"/>
      </w:r>
      <w:r>
        <w:t>」の中から、ゲームプログラミングに役立つパターンを幾つかピックアップして解説する。</w:t>
      </w:r>
    </w:p>
    <w:p w14:paraId="2B591D5E" w14:textId="77777777" w:rsidR="00C173F6" w:rsidRDefault="00133BF4" w:rsidP="00C173F6">
      <w:pPr>
        <w:pStyle w:val="a9"/>
        <w:ind w:firstLine="283"/>
      </w:pPr>
      <w:r>
        <w:rPr>
          <w:rFonts w:hint="eastAsia"/>
        </w:rPr>
        <w:t>まずは</w:t>
      </w:r>
      <w:r>
        <w:rPr>
          <w:rFonts w:hint="eastAsia"/>
        </w:rPr>
        <w:t>23</w:t>
      </w:r>
      <w:r>
        <w:rPr>
          <w:rFonts w:hint="eastAsia"/>
        </w:rPr>
        <w:t>のパターンを全て列挙する</w:t>
      </w:r>
      <w:r w:rsidR="006F7C64">
        <w:rPr>
          <w:rFonts w:hint="eastAsia"/>
        </w:rPr>
        <w:t>（</w:t>
      </w:r>
      <w:r w:rsidR="006F7C64">
        <w:rPr>
          <w:rFonts w:hint="eastAsia"/>
        </w:rPr>
        <w:t>Wikipedia</w:t>
      </w:r>
      <w:r w:rsidR="006F7C64">
        <w:rPr>
          <w:rFonts w:hint="eastAsia"/>
        </w:rPr>
        <w:t>の記述をそのまま引用</w:t>
      </w:r>
      <w:r w:rsidR="00C173F6">
        <w:rPr>
          <w:rFonts w:hint="eastAsia"/>
        </w:rPr>
        <w:t>し、一部捕捉を加える</w:t>
      </w:r>
      <w:r w:rsidR="006F7C64">
        <w:rPr>
          <w:rFonts w:hint="eastAsia"/>
        </w:rPr>
        <w:t>）</w:t>
      </w:r>
      <w:r w:rsidR="00376668">
        <w:rPr>
          <w:rFonts w:hint="eastAsia"/>
        </w:rPr>
        <w:t>。</w:t>
      </w:r>
    </w:p>
    <w:p w14:paraId="53318833" w14:textId="6E3AA5F2" w:rsidR="00133BF4" w:rsidRDefault="00C173F6" w:rsidP="00C173F6">
      <w:pPr>
        <w:pStyle w:val="a9"/>
        <w:ind w:firstLine="283"/>
      </w:pPr>
      <w:r>
        <w:t>なお、</w:t>
      </w:r>
      <w:r w:rsidR="00376668">
        <w:rPr>
          <w:rFonts w:hint="eastAsia"/>
        </w:rPr>
        <w:t>本書で解説する</w:t>
      </w:r>
      <w:r>
        <w:rPr>
          <w:rFonts w:hint="eastAsia"/>
        </w:rPr>
        <w:t>パターンについて</w:t>
      </w:r>
      <w:r w:rsidR="00376668">
        <w:rPr>
          <w:rFonts w:hint="eastAsia"/>
        </w:rPr>
        <w:t>は</w:t>
      </w:r>
      <w:r w:rsidR="00DB680E">
        <w:rPr>
          <w:rFonts w:hint="eastAsia"/>
        </w:rPr>
        <w:t>赤</w:t>
      </w:r>
      <w:r w:rsidR="00376668">
        <w:rPr>
          <w:rFonts w:hint="eastAsia"/>
        </w:rPr>
        <w:t>い太字で表記</w:t>
      </w:r>
      <w:r>
        <w:rPr>
          <w:rFonts w:hint="eastAsia"/>
        </w:rPr>
        <w:t>する。</w:t>
      </w:r>
      <w:r w:rsidR="008664E5">
        <w:rPr>
          <w:rFonts w:hint="eastAsia"/>
        </w:rPr>
        <w:t>解説</w:t>
      </w:r>
      <w:r>
        <w:rPr>
          <w:rFonts w:hint="eastAsia"/>
        </w:rPr>
        <w:t>は</w:t>
      </w:r>
      <w:r w:rsidR="008664E5">
        <w:rPr>
          <w:rFonts w:hint="eastAsia"/>
        </w:rPr>
        <w:t>しないが、ゲームで</w:t>
      </w:r>
      <w:r w:rsidR="00FB68BC">
        <w:rPr>
          <w:rFonts w:hint="eastAsia"/>
        </w:rPr>
        <w:t>も</w:t>
      </w:r>
      <w:r w:rsidR="008664E5">
        <w:rPr>
          <w:rFonts w:hint="eastAsia"/>
        </w:rPr>
        <w:t>有用</w:t>
      </w:r>
      <w:r>
        <w:rPr>
          <w:rFonts w:hint="eastAsia"/>
        </w:rPr>
        <w:t>な</w:t>
      </w:r>
      <w:r w:rsidR="008664E5">
        <w:rPr>
          <w:rFonts w:hint="eastAsia"/>
        </w:rPr>
        <w:t>パターンを緑字で表記。</w:t>
      </w:r>
    </w:p>
    <w:p w14:paraId="222B0249" w14:textId="4918BBD2" w:rsidR="00133BF4" w:rsidRPr="006F7C64" w:rsidRDefault="006F7C64" w:rsidP="0095091E">
      <w:pPr>
        <w:pStyle w:val="3"/>
      </w:pPr>
      <w:bookmarkStart w:id="5" w:name="_Toc378965411"/>
      <w:r w:rsidRPr="006F7C64">
        <w:rPr>
          <w:rFonts w:hint="eastAsia"/>
        </w:rPr>
        <w:lastRenderedPageBreak/>
        <w:t>生成に関するパターン</w:t>
      </w:r>
      <w:bookmarkEnd w:id="5"/>
    </w:p>
    <w:p w14:paraId="4C13A8A8" w14:textId="67BEEA47" w:rsidR="009F0B47" w:rsidRDefault="00376668" w:rsidP="009F0B47">
      <w:pPr>
        <w:pStyle w:val="affff4"/>
        <w:keepNext/>
        <w:keepLines/>
        <w:widowControl/>
        <w:ind w:left="3557" w:hanging="2990"/>
      </w:pPr>
      <w:r w:rsidRPr="00B70A51">
        <w:rPr>
          <w:rFonts w:hint="eastAsia"/>
          <w:b/>
        </w:rPr>
        <w:t>Abstract Factory</w:t>
      </w:r>
      <w:r w:rsidR="008701AC">
        <w:fldChar w:fldCharType="begin"/>
      </w:r>
      <w:r w:rsidR="008701AC">
        <w:instrText xml:space="preserve"> XE "</w:instrText>
      </w:r>
      <w:r w:rsidR="008701AC">
        <w:rPr>
          <w:rFonts w:hint="eastAsia"/>
        </w:rPr>
        <w:instrText>A</w:instrText>
      </w:r>
      <w:r w:rsidR="008701AC">
        <w:instrText>bstract Factory" \y “</w:instrText>
      </w:r>
      <w:r w:rsidR="008701AC">
        <w:rPr>
          <w:rFonts w:hint="eastAsia"/>
        </w:rPr>
        <w:instrText>A</w:instrText>
      </w:r>
      <w:r w:rsidR="008701AC">
        <w:instrText xml:space="preserve">bstract Factory” </w:instrText>
      </w:r>
      <w:r w:rsidR="008701AC">
        <w:fldChar w:fldCharType="end"/>
      </w:r>
      <w:r w:rsidRPr="0095091E">
        <w:rPr>
          <w:rFonts w:hint="eastAsia"/>
        </w:rPr>
        <w:t xml:space="preserve"> </w:t>
      </w:r>
      <w:r w:rsidRPr="0095091E">
        <w:tab/>
      </w:r>
      <w:r w:rsidRPr="0095091E">
        <w:tab/>
      </w:r>
      <w:r w:rsidR="009F0B47" w:rsidRPr="00B70A51">
        <w:rPr>
          <w:rFonts w:hint="eastAsia"/>
          <w:b/>
        </w:rPr>
        <w:t>【アブストラクトファクトリー</w:t>
      </w:r>
      <w:r w:rsidR="008701AC">
        <w:fldChar w:fldCharType="begin"/>
      </w:r>
      <w:r w:rsidR="008701AC">
        <w:instrText xml:space="preserve"> XE "</w:instrText>
      </w:r>
      <w:r w:rsidR="008701AC">
        <w:instrText>アブストラクトファクトリー</w:instrText>
      </w:r>
      <w:r w:rsidR="008701AC">
        <w:instrText>" \y “</w:instrText>
      </w:r>
      <w:r w:rsidR="008701AC">
        <w:rPr>
          <w:rFonts w:hint="eastAsia"/>
        </w:rPr>
        <w:instrText>あぶすとらくとふぁくとりー</w:instrText>
      </w:r>
      <w:r w:rsidR="008701AC">
        <w:instrText xml:space="preserve">” </w:instrText>
      </w:r>
      <w:r w:rsidR="008701AC">
        <w:fldChar w:fldCharType="end"/>
      </w:r>
      <w:r w:rsidR="009F0B47" w:rsidRPr="00B70A51">
        <w:rPr>
          <w:rFonts w:hint="eastAsia"/>
          <w:b/>
        </w:rPr>
        <w:t>】（抽象的な工場）</w:t>
      </w:r>
    </w:p>
    <w:p w14:paraId="7E3D6004" w14:textId="293A1E62" w:rsidR="006F7C64" w:rsidRPr="0095091E" w:rsidRDefault="008664E5" w:rsidP="009F0B47">
      <w:pPr>
        <w:pStyle w:val="affff4"/>
        <w:numPr>
          <w:ilvl w:val="0"/>
          <w:numId w:val="0"/>
        </w:numPr>
        <w:ind w:left="3545"/>
      </w:pPr>
      <w:r w:rsidRPr="0095091E">
        <w:t>関連する一連のインスタンスを状況に応じて適切に生成する方法提供する</w:t>
      </w:r>
      <w:r w:rsidR="00F338A9" w:rsidRPr="0095091E">
        <w:t>。</w:t>
      </w:r>
    </w:p>
    <w:p w14:paraId="340A7549" w14:textId="40E368AE" w:rsidR="009F0B47" w:rsidRPr="00B70A51" w:rsidRDefault="00376668" w:rsidP="009F0B47">
      <w:pPr>
        <w:pStyle w:val="affff4"/>
        <w:keepNext/>
        <w:keepLines/>
        <w:widowControl/>
        <w:ind w:left="3557" w:hanging="2990"/>
        <w:rPr>
          <w:b/>
        </w:rPr>
      </w:pPr>
      <w:r w:rsidRPr="00B70A51">
        <w:rPr>
          <w:b/>
        </w:rPr>
        <w:t>Builder</w:t>
      </w:r>
      <w:r w:rsidR="008701AC">
        <w:fldChar w:fldCharType="begin"/>
      </w:r>
      <w:r w:rsidR="008701AC">
        <w:instrText xml:space="preserve"> XE "</w:instrText>
      </w:r>
      <w:r w:rsidR="008701AC">
        <w:rPr>
          <w:rFonts w:hint="eastAsia"/>
        </w:rPr>
        <w:instrText>B</w:instrText>
      </w:r>
      <w:r w:rsidR="008701AC">
        <w:instrText>uilder" \y “</w:instrText>
      </w:r>
      <w:r w:rsidR="008701AC">
        <w:rPr>
          <w:rFonts w:hint="eastAsia"/>
        </w:rPr>
        <w:instrText>B</w:instrText>
      </w:r>
      <w:r w:rsidR="008701AC">
        <w:instrText xml:space="preserve">uilder” </w:instrText>
      </w:r>
      <w:r w:rsidR="008701AC">
        <w:fldChar w:fldCharType="end"/>
      </w:r>
      <w:r w:rsidRPr="0095091E">
        <w:t xml:space="preserve"> </w:t>
      </w:r>
      <w:r w:rsidRPr="0095091E">
        <w:tab/>
      </w:r>
      <w:r w:rsidRPr="0095091E">
        <w:tab/>
      </w:r>
      <w:r w:rsidR="009F0B47" w:rsidRPr="00B70A51">
        <w:rPr>
          <w:rFonts w:hint="eastAsia"/>
          <w:b/>
        </w:rPr>
        <w:t>【ビルダー</w:t>
      </w:r>
      <w:r w:rsidR="008701AC">
        <w:fldChar w:fldCharType="begin"/>
      </w:r>
      <w:r w:rsidR="008701AC">
        <w:instrText xml:space="preserve"> XE "</w:instrText>
      </w:r>
      <w:r w:rsidR="008701AC">
        <w:rPr>
          <w:rFonts w:hint="eastAsia"/>
        </w:rPr>
        <w:instrText>ビルダー</w:instrText>
      </w:r>
      <w:r w:rsidR="008701AC">
        <w:instrText>" \y “</w:instrText>
      </w:r>
      <w:r w:rsidR="008701AC">
        <w:rPr>
          <w:rFonts w:hint="eastAsia"/>
        </w:rPr>
        <w:instrText>びるだー</w:instrText>
      </w:r>
      <w:r w:rsidR="008701AC">
        <w:instrText xml:space="preserve">” </w:instrText>
      </w:r>
      <w:r w:rsidR="008701AC">
        <w:fldChar w:fldCharType="end"/>
      </w:r>
      <w:r w:rsidR="009F0B47" w:rsidRPr="00B70A51">
        <w:rPr>
          <w:rFonts w:hint="eastAsia"/>
          <w:b/>
        </w:rPr>
        <w:t>】（構築者）</w:t>
      </w:r>
    </w:p>
    <w:p w14:paraId="71082ADD" w14:textId="10424EE2" w:rsidR="00376668" w:rsidRPr="0095091E" w:rsidRDefault="00F338A9" w:rsidP="009F0B47">
      <w:pPr>
        <w:pStyle w:val="affff4"/>
        <w:numPr>
          <w:ilvl w:val="0"/>
          <w:numId w:val="0"/>
        </w:numPr>
        <w:ind w:left="3545"/>
      </w:pPr>
      <w:r w:rsidRPr="0095091E">
        <w:t>複合化されたインスタンスの生成過程を隠蔽する。</w:t>
      </w:r>
    </w:p>
    <w:p w14:paraId="0068B8B2" w14:textId="69CD287B" w:rsidR="009F0B47" w:rsidRDefault="00376668" w:rsidP="009F0B47">
      <w:pPr>
        <w:pStyle w:val="affff4"/>
        <w:keepNext/>
        <w:keepLines/>
        <w:widowControl/>
        <w:ind w:left="3557" w:hanging="2990"/>
      </w:pPr>
      <w:r w:rsidRPr="00B70A51">
        <w:rPr>
          <w:b/>
        </w:rPr>
        <w:t>Factory Method</w:t>
      </w:r>
      <w:r w:rsidR="008701AC">
        <w:fldChar w:fldCharType="begin"/>
      </w:r>
      <w:r w:rsidR="008701AC">
        <w:instrText xml:space="preserve"> XE "Factory Method" \y “</w:instrText>
      </w:r>
      <w:r w:rsidR="008701AC">
        <w:rPr>
          <w:rFonts w:hint="eastAsia"/>
        </w:rPr>
        <w:instrText>F</w:instrText>
      </w:r>
      <w:r w:rsidR="008701AC">
        <w:instrText xml:space="preserve">actory Method” </w:instrText>
      </w:r>
      <w:r w:rsidR="008701AC">
        <w:fldChar w:fldCharType="end"/>
      </w:r>
      <w:r w:rsidRPr="0095091E">
        <w:t xml:space="preserve"> </w:t>
      </w:r>
      <w:r w:rsidRPr="0095091E">
        <w:tab/>
      </w:r>
      <w:r w:rsidRPr="0095091E">
        <w:tab/>
      </w:r>
      <w:r w:rsidR="009F0B47" w:rsidRPr="00B70A51">
        <w:rPr>
          <w:rFonts w:hint="eastAsia"/>
          <w:b/>
        </w:rPr>
        <w:t>【ファクトリーメソッド</w:t>
      </w:r>
      <w:r w:rsidR="008701AC">
        <w:fldChar w:fldCharType="begin"/>
      </w:r>
      <w:r w:rsidR="008701AC">
        <w:instrText xml:space="preserve"> XE "</w:instrText>
      </w:r>
      <w:r w:rsidR="008701AC">
        <w:rPr>
          <w:rFonts w:hint="eastAsia"/>
        </w:rPr>
        <w:instrText>ファクトリーメソッド</w:instrText>
      </w:r>
      <w:r w:rsidR="008701AC">
        <w:instrText>" \y “</w:instrText>
      </w:r>
      <w:r w:rsidR="008701AC">
        <w:rPr>
          <w:rFonts w:hint="eastAsia"/>
        </w:rPr>
        <w:instrText>ふぁくとりーめそっど</w:instrText>
      </w:r>
      <w:r w:rsidR="008701AC">
        <w:instrText xml:space="preserve">” </w:instrText>
      </w:r>
      <w:r w:rsidR="008701AC">
        <w:fldChar w:fldCharType="end"/>
      </w:r>
      <w:r w:rsidR="009F0B47" w:rsidRPr="00B70A51">
        <w:rPr>
          <w:rFonts w:hint="eastAsia"/>
          <w:b/>
        </w:rPr>
        <w:t>】（工場メソッド）</w:t>
      </w:r>
    </w:p>
    <w:p w14:paraId="6C57DE75" w14:textId="4C82228F" w:rsidR="00376668" w:rsidRPr="0095091E" w:rsidRDefault="00F338A9" w:rsidP="009F0B47">
      <w:pPr>
        <w:pStyle w:val="affff4"/>
        <w:numPr>
          <w:ilvl w:val="0"/>
          <w:numId w:val="0"/>
        </w:numPr>
        <w:ind w:left="3545"/>
      </w:pPr>
      <w:r w:rsidRPr="0095091E">
        <w:t>実際に生成されるインスタンスに依存しない、インスタンスの生成方法を提供する。</w:t>
      </w:r>
    </w:p>
    <w:p w14:paraId="69A43BFD" w14:textId="51AC807A" w:rsidR="009F0B47" w:rsidRDefault="00376668" w:rsidP="009F0B47">
      <w:pPr>
        <w:pStyle w:val="affff4"/>
        <w:keepNext/>
        <w:keepLines/>
        <w:widowControl/>
        <w:ind w:left="3557" w:hanging="2990"/>
      </w:pPr>
      <w:r w:rsidRPr="0095091E">
        <w:rPr>
          <w:b/>
          <w:color w:val="00B050"/>
        </w:rPr>
        <w:t>Prototype</w:t>
      </w:r>
      <w:r w:rsidR="008701AC">
        <w:fldChar w:fldCharType="begin"/>
      </w:r>
      <w:r w:rsidR="008701AC">
        <w:instrText xml:space="preserve"> XE "</w:instrText>
      </w:r>
      <w:r w:rsidR="008701AC">
        <w:rPr>
          <w:rFonts w:hint="eastAsia"/>
        </w:rPr>
        <w:instrText>P</w:instrText>
      </w:r>
      <w:r w:rsidR="008701AC">
        <w:instrText>rototype" \y “</w:instrText>
      </w:r>
      <w:r w:rsidR="008701AC">
        <w:rPr>
          <w:rFonts w:hint="eastAsia"/>
        </w:rPr>
        <w:instrText>P</w:instrText>
      </w:r>
      <w:r w:rsidR="008701AC">
        <w:instrText xml:space="preserve">rototype” </w:instrText>
      </w:r>
      <w:r w:rsidR="008701AC">
        <w:fldChar w:fldCharType="end"/>
      </w:r>
      <w:r w:rsidRPr="0095091E">
        <w:t xml:space="preserve"> </w:t>
      </w:r>
      <w:r w:rsidRPr="0095091E">
        <w:tab/>
      </w:r>
      <w:r w:rsidRPr="0095091E">
        <w:tab/>
      </w:r>
      <w:r w:rsidR="009F0B47" w:rsidRPr="00B70A51">
        <w:rPr>
          <w:rFonts w:hint="eastAsia"/>
          <w:b/>
          <w:color w:val="00B050"/>
        </w:rPr>
        <w:t>【プロトタイプ</w:t>
      </w:r>
      <w:r w:rsidR="008701AC">
        <w:fldChar w:fldCharType="begin"/>
      </w:r>
      <w:r w:rsidR="008701AC">
        <w:instrText xml:space="preserve"> XE "</w:instrText>
      </w:r>
      <w:r w:rsidR="008701AC">
        <w:instrText>プロトタイプ</w:instrText>
      </w:r>
      <w:r w:rsidR="008701AC">
        <w:instrText>" \y “</w:instrText>
      </w:r>
      <w:r w:rsidR="008701AC">
        <w:instrText>ぷろとたいぷ</w:instrText>
      </w:r>
      <w:r w:rsidR="008701AC">
        <w:instrText xml:space="preserve">” </w:instrText>
      </w:r>
      <w:r w:rsidR="008701AC">
        <w:fldChar w:fldCharType="end"/>
      </w:r>
      <w:r w:rsidR="009F0B47" w:rsidRPr="00B70A51">
        <w:rPr>
          <w:rFonts w:hint="eastAsia"/>
          <w:b/>
          <w:color w:val="00B050"/>
        </w:rPr>
        <w:t>】（原型）</w:t>
      </w:r>
    </w:p>
    <w:p w14:paraId="01FE18D5" w14:textId="5C9E3D2A" w:rsidR="00376668" w:rsidRPr="0095091E" w:rsidRDefault="00A52F18" w:rsidP="009F0B47">
      <w:pPr>
        <w:pStyle w:val="affff4"/>
        <w:numPr>
          <w:ilvl w:val="0"/>
          <w:numId w:val="0"/>
        </w:numPr>
        <w:ind w:left="3557"/>
      </w:pPr>
      <w:r w:rsidRPr="0095091E">
        <w:t>同様のインスタンスを生成するために、原型のインスタンスを複製する。</w:t>
      </w:r>
    </w:p>
    <w:p w14:paraId="1F7C3A23" w14:textId="6F97C306" w:rsidR="009F0B47" w:rsidRPr="001E6D3F" w:rsidRDefault="008664E5" w:rsidP="009F0B47">
      <w:pPr>
        <w:pStyle w:val="affff4"/>
        <w:keepNext/>
        <w:keepLines/>
        <w:widowControl/>
        <w:ind w:left="3557" w:hanging="2990"/>
        <w:rPr>
          <w:b/>
          <w:color w:val="FF0000"/>
        </w:rPr>
      </w:pPr>
      <w:r w:rsidRPr="001E6D3F">
        <w:rPr>
          <w:b/>
          <w:color w:val="FF0000"/>
        </w:rPr>
        <w:t>Singleton</w:t>
      </w:r>
      <w:r w:rsidR="008701AC" w:rsidRPr="001E6D3F">
        <w:rPr>
          <w:color w:val="FF0000"/>
        </w:rPr>
        <w:fldChar w:fldCharType="begin"/>
      </w:r>
      <w:r w:rsidR="008701AC" w:rsidRPr="001E6D3F">
        <w:rPr>
          <w:color w:val="FF0000"/>
        </w:rPr>
        <w:instrText xml:space="preserve"> XE "</w:instrText>
      </w:r>
      <w:r w:rsidR="008701AC" w:rsidRPr="001E6D3F">
        <w:rPr>
          <w:rFonts w:hint="eastAsia"/>
          <w:color w:val="FF0000"/>
        </w:rPr>
        <w:instrText>S</w:instrText>
      </w:r>
      <w:r w:rsidR="008701AC" w:rsidRPr="001E6D3F">
        <w:rPr>
          <w:color w:val="FF0000"/>
        </w:rPr>
        <w:instrText>ingleton" \y “</w:instrText>
      </w:r>
      <w:r w:rsidR="008701AC" w:rsidRPr="001E6D3F">
        <w:rPr>
          <w:rFonts w:hint="eastAsia"/>
          <w:color w:val="FF0000"/>
        </w:rPr>
        <w:instrText>S</w:instrText>
      </w:r>
      <w:r w:rsidR="008701AC" w:rsidRPr="001E6D3F">
        <w:rPr>
          <w:color w:val="FF0000"/>
        </w:rPr>
        <w:instrText xml:space="preserve">ingleton” </w:instrText>
      </w:r>
      <w:r w:rsidR="008701AC"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【シングルトン</w:t>
      </w:r>
      <w:r w:rsidR="008701AC" w:rsidRPr="001E6D3F">
        <w:rPr>
          <w:color w:val="FF0000"/>
        </w:rPr>
        <w:fldChar w:fldCharType="begin"/>
      </w:r>
      <w:r w:rsidR="008701AC" w:rsidRPr="001E6D3F">
        <w:rPr>
          <w:color w:val="FF0000"/>
        </w:rPr>
        <w:instrText xml:space="preserve"> XE "</w:instrText>
      </w:r>
      <w:r w:rsidR="008701AC" w:rsidRPr="001E6D3F">
        <w:rPr>
          <w:color w:val="FF0000"/>
        </w:rPr>
        <w:instrText>シングルトン</w:instrText>
      </w:r>
      <w:r w:rsidR="008701AC" w:rsidRPr="001E6D3F">
        <w:rPr>
          <w:color w:val="FF0000"/>
        </w:rPr>
        <w:instrText>" \y “</w:instrText>
      </w:r>
      <w:r w:rsidR="008701AC" w:rsidRPr="001E6D3F">
        <w:rPr>
          <w:color w:val="FF0000"/>
        </w:rPr>
        <w:instrText>しんぐるとん</w:instrText>
      </w:r>
      <w:r w:rsidR="008701AC" w:rsidRPr="001E6D3F">
        <w:rPr>
          <w:color w:val="FF0000"/>
        </w:rPr>
        <w:instrText xml:space="preserve">” </w:instrText>
      </w:r>
      <w:r w:rsidR="008701AC" w:rsidRPr="001E6D3F">
        <w:rPr>
          <w:color w:val="FF0000"/>
        </w:rPr>
        <w:fldChar w:fldCharType="end"/>
      </w:r>
      <w:r w:rsidR="009F0B47" w:rsidRPr="001E6D3F">
        <w:rPr>
          <w:rFonts w:hint="eastAsia"/>
          <w:b/>
          <w:color w:val="FF0000"/>
        </w:rPr>
        <w:t>】（単体）</w:t>
      </w:r>
    </w:p>
    <w:p w14:paraId="240679B0" w14:textId="7BCF1F76" w:rsidR="008664E5" w:rsidRPr="0095091E" w:rsidRDefault="00A52F18" w:rsidP="009F0B47">
      <w:pPr>
        <w:pStyle w:val="affff4"/>
        <w:numPr>
          <w:ilvl w:val="0"/>
          <w:numId w:val="0"/>
        </w:numPr>
        <w:ind w:left="3557"/>
      </w:pPr>
      <w:r w:rsidRPr="0095091E">
        <w:t>あるクラスについて、インスタンスが単一であることを保証する。</w:t>
      </w:r>
    </w:p>
    <w:p w14:paraId="558DF7AE" w14:textId="78F7BD44" w:rsidR="008664E5" w:rsidRPr="006F7C64" w:rsidRDefault="008664E5" w:rsidP="0095091E">
      <w:pPr>
        <w:pStyle w:val="3"/>
      </w:pPr>
      <w:bookmarkStart w:id="6" w:name="_Toc378965412"/>
      <w:r>
        <w:rPr>
          <w:rFonts w:hint="eastAsia"/>
        </w:rPr>
        <w:t>構造</w:t>
      </w:r>
      <w:r w:rsidRPr="006F7C64">
        <w:rPr>
          <w:rFonts w:hint="eastAsia"/>
        </w:rPr>
        <w:t>に関するパターン</w:t>
      </w:r>
      <w:bookmarkEnd w:id="6"/>
    </w:p>
    <w:p w14:paraId="4ED41307" w14:textId="0A7BCB95" w:rsidR="009F0B47" w:rsidRPr="001E6D3F" w:rsidRDefault="008664E5" w:rsidP="009F0B47">
      <w:pPr>
        <w:pStyle w:val="affff4"/>
        <w:keepNext/>
        <w:keepLines/>
        <w:widowControl/>
        <w:ind w:left="3557" w:hanging="2990"/>
        <w:rPr>
          <w:b/>
          <w:color w:val="FF0000"/>
        </w:rPr>
      </w:pPr>
      <w:r w:rsidRPr="001E6D3F">
        <w:rPr>
          <w:b/>
          <w:color w:val="FF0000"/>
        </w:rPr>
        <w:t>Adapter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A</w:instrText>
      </w:r>
      <w:r w:rsidR="003E22F9" w:rsidRPr="001E6D3F">
        <w:rPr>
          <w:color w:val="FF0000"/>
        </w:rPr>
        <w:instrText>dapter" \y “</w:instrText>
      </w:r>
      <w:r w:rsidR="003E22F9" w:rsidRPr="001E6D3F">
        <w:rPr>
          <w:rFonts w:hint="eastAsia"/>
          <w:color w:val="FF0000"/>
        </w:rPr>
        <w:instrText>A</w:instrText>
      </w:r>
      <w:r w:rsidR="003E22F9" w:rsidRPr="001E6D3F">
        <w:rPr>
          <w:color w:val="FF0000"/>
        </w:rPr>
        <w:instrText xml:space="preserve">dapter”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【アダプター</w:t>
      </w:r>
      <w:r w:rsidR="003E22F9" w:rsidRPr="001E6D3F">
        <w:rPr>
          <w:color w:val="FF0000"/>
        </w:rPr>
        <w:fldChar w:fldCharType="begin"/>
      </w:r>
      <w:r w:rsidR="003E22F9" w:rsidRPr="001E6D3F">
        <w:rPr>
          <w:color w:val="FF0000"/>
        </w:rPr>
        <w:instrText xml:space="preserve"> XE "</w:instrText>
      </w:r>
      <w:r w:rsidR="003E22F9" w:rsidRPr="001E6D3F">
        <w:rPr>
          <w:color w:val="FF0000"/>
        </w:rPr>
        <w:instrText>アダプター</w:instrText>
      </w:r>
      <w:r w:rsidR="003E22F9" w:rsidRPr="001E6D3F">
        <w:rPr>
          <w:color w:val="FF0000"/>
        </w:rPr>
        <w:instrText>" \y “</w:instrText>
      </w:r>
      <w:r w:rsidR="003E22F9" w:rsidRPr="001E6D3F">
        <w:rPr>
          <w:color w:val="FF0000"/>
        </w:rPr>
        <w:instrText>あだぷたー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】（接続）</w:t>
      </w:r>
    </w:p>
    <w:p w14:paraId="2D3A7513" w14:textId="38EAD6E6" w:rsidR="008664E5" w:rsidRDefault="00A52F18" w:rsidP="009F0B47">
      <w:pPr>
        <w:pStyle w:val="affff4"/>
        <w:numPr>
          <w:ilvl w:val="0"/>
          <w:numId w:val="0"/>
        </w:numPr>
        <w:ind w:left="3557"/>
      </w:pPr>
      <w:r>
        <w:t>元々関連性のない２つのクラスを接続するクラスを作る。</w:t>
      </w:r>
    </w:p>
    <w:p w14:paraId="5A91946A" w14:textId="18BDA4F8" w:rsidR="009F0B47" w:rsidRPr="00B70A51" w:rsidRDefault="008664E5" w:rsidP="009F0B47">
      <w:pPr>
        <w:pStyle w:val="affff4"/>
        <w:keepNext/>
        <w:keepLines/>
        <w:widowControl/>
        <w:ind w:left="3557" w:hanging="2990"/>
        <w:rPr>
          <w:b/>
          <w:color w:val="00B050"/>
        </w:rPr>
      </w:pPr>
      <w:r w:rsidRPr="00A52F18">
        <w:rPr>
          <w:b/>
          <w:color w:val="00B050"/>
        </w:rPr>
        <w:t>Bridge</w:t>
      </w:r>
      <w:r w:rsidR="003E22F9">
        <w:fldChar w:fldCharType="begin"/>
      </w:r>
      <w:r w:rsidR="003E22F9">
        <w:instrText xml:space="preserve"> XE "Bridge" \y “Bridge” </w:instrText>
      </w:r>
      <w:r w:rsidR="003E22F9">
        <w:fldChar w:fldCharType="end"/>
      </w:r>
      <w:r w:rsidRPr="00A52F18">
        <w:t xml:space="preserve"> </w:t>
      </w:r>
      <w:r w:rsidRPr="00A52F18">
        <w:tab/>
      </w:r>
      <w:r w:rsidRPr="00A52F18">
        <w:tab/>
      </w:r>
      <w:r w:rsidR="009F0B47" w:rsidRPr="00B70A51">
        <w:rPr>
          <w:rFonts w:hint="eastAsia"/>
          <w:b/>
          <w:color w:val="00B050"/>
        </w:rPr>
        <w:t>【ブリッジ</w:t>
      </w:r>
      <w:r w:rsidR="003E22F9">
        <w:fldChar w:fldCharType="begin"/>
      </w:r>
      <w:r w:rsidR="003E22F9">
        <w:instrText xml:space="preserve"> XE "</w:instrText>
      </w:r>
      <w:r w:rsidR="003E22F9">
        <w:instrText>ブリッジ</w:instrText>
      </w:r>
      <w:r w:rsidR="003E22F9">
        <w:instrText>" \y “</w:instrText>
      </w:r>
      <w:r w:rsidR="003E22F9">
        <w:instrText>ぶりっじ</w:instrText>
      </w:r>
      <w:r w:rsidR="003E22F9">
        <w:instrText xml:space="preserve">” </w:instrText>
      </w:r>
      <w:r w:rsidR="003E22F9">
        <w:fldChar w:fldCharType="end"/>
      </w:r>
      <w:r w:rsidR="009F0B47" w:rsidRPr="00B70A51">
        <w:rPr>
          <w:rFonts w:hint="eastAsia"/>
          <w:b/>
          <w:color w:val="00B050"/>
        </w:rPr>
        <w:t>】（橋渡し）</w:t>
      </w:r>
    </w:p>
    <w:p w14:paraId="7AB7EF1E" w14:textId="1DF796D4" w:rsidR="008664E5" w:rsidRPr="00A52F18" w:rsidRDefault="00A52F18" w:rsidP="009F0B47">
      <w:pPr>
        <w:pStyle w:val="affff4"/>
        <w:numPr>
          <w:ilvl w:val="0"/>
          <w:numId w:val="0"/>
        </w:numPr>
        <w:ind w:left="3557"/>
      </w:pPr>
      <w:r>
        <w:t>クラスなどの実装と、呼び出し側の間の橋渡しをするクラスを用意し、実装を隠蔽する。</w:t>
      </w:r>
    </w:p>
    <w:p w14:paraId="4BFC8C0D" w14:textId="3AB96AC3" w:rsidR="009F0B47" w:rsidRPr="00B70A51" w:rsidRDefault="008664E5" w:rsidP="009F0B47">
      <w:pPr>
        <w:pStyle w:val="affff4"/>
        <w:keepNext/>
        <w:keepLines/>
        <w:widowControl/>
        <w:ind w:left="3557" w:hanging="2990"/>
        <w:rPr>
          <w:b/>
          <w:color w:val="00B050"/>
        </w:rPr>
      </w:pPr>
      <w:r w:rsidRPr="00A52F18">
        <w:rPr>
          <w:b/>
          <w:color w:val="00B050"/>
        </w:rPr>
        <w:t>Composite</w:t>
      </w:r>
      <w:r w:rsidR="003E22F9">
        <w:fldChar w:fldCharType="begin"/>
      </w:r>
      <w:r w:rsidR="003E22F9">
        <w:instrText xml:space="preserve"> XE "Composite" \y “</w:instrText>
      </w:r>
      <w:r w:rsidR="003E22F9">
        <w:rPr>
          <w:rFonts w:hint="eastAsia"/>
        </w:rPr>
        <w:instrText>C</w:instrText>
      </w:r>
      <w:r w:rsidR="003E22F9">
        <w:instrText xml:space="preserve">omposite” </w:instrText>
      </w:r>
      <w:r w:rsidR="003E22F9">
        <w:fldChar w:fldCharType="end"/>
      </w:r>
      <w:r>
        <w:t xml:space="preserve"> </w:t>
      </w:r>
      <w:r>
        <w:tab/>
      </w:r>
      <w:r>
        <w:tab/>
      </w:r>
      <w:r w:rsidR="009F0B47" w:rsidRPr="00B70A51">
        <w:rPr>
          <w:rFonts w:hint="eastAsia"/>
          <w:b/>
          <w:color w:val="00B050"/>
        </w:rPr>
        <w:t>【コンポジット</w:t>
      </w:r>
      <w:r w:rsidR="003E22F9">
        <w:fldChar w:fldCharType="begin"/>
      </w:r>
      <w:r w:rsidR="003E22F9">
        <w:instrText xml:space="preserve"> XE "</w:instrText>
      </w:r>
      <w:r w:rsidR="003E22F9">
        <w:rPr>
          <w:rFonts w:hint="eastAsia"/>
        </w:rPr>
        <w:instrText>コンポジット</w:instrText>
      </w:r>
      <w:r w:rsidR="003E22F9">
        <w:instrText>" \y “</w:instrText>
      </w:r>
      <w:r w:rsidR="003E22F9">
        <w:rPr>
          <w:rFonts w:hint="eastAsia"/>
        </w:rPr>
        <w:instrText>こんぽじっと</w:instrText>
      </w:r>
      <w:r w:rsidR="003E22F9">
        <w:instrText xml:space="preserve">” </w:instrText>
      </w:r>
      <w:r w:rsidR="003E22F9">
        <w:fldChar w:fldCharType="end"/>
      </w:r>
      <w:r w:rsidR="009F0B47" w:rsidRPr="00B70A51">
        <w:rPr>
          <w:rFonts w:hint="eastAsia"/>
          <w:b/>
          <w:color w:val="00B050"/>
        </w:rPr>
        <w:t>】（</w:t>
      </w:r>
      <w:r w:rsidR="00B70A51">
        <w:rPr>
          <w:rFonts w:hint="eastAsia"/>
          <w:b/>
          <w:color w:val="00B050"/>
        </w:rPr>
        <w:t>合成）※</w:t>
      </w:r>
      <w:r w:rsidR="009F0B47" w:rsidRPr="00B70A51">
        <w:rPr>
          <w:rFonts w:hint="eastAsia"/>
          <w:b/>
          <w:color w:val="00B050"/>
        </w:rPr>
        <w:t>階層</w:t>
      </w:r>
    </w:p>
    <w:p w14:paraId="7D5D5C4A" w14:textId="3295B899" w:rsidR="008664E5" w:rsidRDefault="00A52F18" w:rsidP="009F0B47">
      <w:pPr>
        <w:pStyle w:val="affff4"/>
        <w:numPr>
          <w:ilvl w:val="0"/>
          <w:numId w:val="0"/>
        </w:numPr>
        <w:ind w:left="3557"/>
      </w:pPr>
      <w:r>
        <w:t>再帰的な構造を表現する。</w:t>
      </w:r>
    </w:p>
    <w:p w14:paraId="5C5D08AA" w14:textId="5678BE97" w:rsidR="009F0B47" w:rsidRPr="001E6D3F" w:rsidRDefault="008664E5" w:rsidP="009F0B47">
      <w:pPr>
        <w:pStyle w:val="affff4"/>
        <w:keepNext/>
        <w:keepLines/>
        <w:widowControl/>
        <w:ind w:left="3557" w:hanging="2990"/>
        <w:rPr>
          <w:b/>
          <w:color w:val="FF0000"/>
        </w:rPr>
      </w:pPr>
      <w:r w:rsidRPr="001E6D3F">
        <w:rPr>
          <w:b/>
          <w:color w:val="FF0000"/>
        </w:rPr>
        <w:t>Decorator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D</w:instrText>
      </w:r>
      <w:r w:rsidR="003E22F9" w:rsidRPr="001E6D3F">
        <w:rPr>
          <w:color w:val="FF0000"/>
        </w:rPr>
        <w:instrText xml:space="preserve">ecorator" \y “Decorator”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【デコレーター</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デコレーター</w:instrText>
      </w:r>
      <w:r w:rsidR="003E22F9" w:rsidRPr="001E6D3F">
        <w:rPr>
          <w:color w:val="FF0000"/>
        </w:rPr>
        <w:instrText>" \y “</w:instrText>
      </w:r>
      <w:r w:rsidR="003E22F9" w:rsidRPr="001E6D3F">
        <w:rPr>
          <w:rFonts w:hint="eastAsia"/>
          <w:color w:val="FF0000"/>
        </w:rPr>
        <w:instrText>でこれーたー</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】（装飾者）</w:t>
      </w:r>
    </w:p>
    <w:p w14:paraId="42EE27C8" w14:textId="1661E304" w:rsidR="009F0B47" w:rsidRDefault="00A52F18" w:rsidP="009F0B47">
      <w:pPr>
        <w:pStyle w:val="affff4"/>
        <w:numPr>
          <w:ilvl w:val="0"/>
          <w:numId w:val="0"/>
        </w:numPr>
        <w:ind w:left="3557"/>
      </w:pPr>
      <w:r>
        <w:t>あるインスタンスに対して、動的に付加機能を追加する。</w:t>
      </w:r>
      <w:r w:rsidR="001E6D3F">
        <w:rPr>
          <w:rFonts w:hint="eastAsia"/>
        </w:rPr>
        <w:t>「</w:t>
      </w:r>
      <w:r>
        <w:rPr>
          <w:rFonts w:hint="eastAsia"/>
        </w:rPr>
        <w:t>Filter</w:t>
      </w:r>
      <w:r w:rsidR="001E6D3F">
        <w:rPr>
          <w:rFonts w:hint="eastAsia"/>
        </w:rPr>
        <w:t>」（フィルター）</w:t>
      </w:r>
      <w:r w:rsidR="003E22F9">
        <w:fldChar w:fldCharType="begin"/>
      </w:r>
      <w:r w:rsidR="003E22F9">
        <w:instrText xml:space="preserve"> XE "</w:instrText>
      </w:r>
      <w:r w:rsidR="003E22F9">
        <w:rPr>
          <w:rFonts w:hint="eastAsia"/>
        </w:rPr>
        <w:instrText>F</w:instrText>
      </w:r>
      <w:r w:rsidR="003E22F9">
        <w:instrText>ilter" \y “</w:instrText>
      </w:r>
      <w:r w:rsidR="003E22F9">
        <w:rPr>
          <w:rFonts w:hint="eastAsia"/>
        </w:rPr>
        <w:instrText>F</w:instrText>
      </w:r>
      <w:r w:rsidR="003E22F9">
        <w:instrText xml:space="preserve">ilter” </w:instrText>
      </w:r>
      <w:r w:rsidR="003E22F9">
        <w:fldChar w:fldCharType="end"/>
      </w:r>
      <w:r>
        <w:rPr>
          <w:rFonts w:hint="eastAsia"/>
        </w:rPr>
        <w:t>とも呼ばれる。</w:t>
      </w:r>
    </w:p>
    <w:p w14:paraId="545C95CE" w14:textId="3517C9D4" w:rsidR="009F0B47" w:rsidRPr="00B70A51" w:rsidRDefault="008664E5" w:rsidP="009F0B47">
      <w:pPr>
        <w:pStyle w:val="affff4"/>
        <w:keepNext/>
        <w:keepLines/>
        <w:widowControl/>
        <w:ind w:left="3557" w:hanging="2990"/>
        <w:rPr>
          <w:b/>
          <w:color w:val="00B050"/>
        </w:rPr>
      </w:pPr>
      <w:r w:rsidRPr="00A52F18">
        <w:rPr>
          <w:b/>
          <w:color w:val="00B050"/>
        </w:rPr>
        <w:t>Facade</w:t>
      </w:r>
      <w:r w:rsidR="003E22F9">
        <w:fldChar w:fldCharType="begin"/>
      </w:r>
      <w:r w:rsidR="003E22F9">
        <w:instrText xml:space="preserve"> XE "</w:instrText>
      </w:r>
      <w:r w:rsidR="003E22F9">
        <w:rPr>
          <w:rFonts w:hint="eastAsia"/>
        </w:rPr>
        <w:instrText>F</w:instrText>
      </w:r>
      <w:r w:rsidR="003E22F9">
        <w:instrText>acade" \y “</w:instrText>
      </w:r>
      <w:r w:rsidR="003E22F9">
        <w:rPr>
          <w:rFonts w:hint="eastAsia"/>
        </w:rPr>
        <w:instrText>F</w:instrText>
      </w:r>
      <w:r w:rsidR="003E22F9">
        <w:instrText xml:space="preserve">acade” </w:instrText>
      </w:r>
      <w:r w:rsidR="003E22F9">
        <w:fldChar w:fldCharType="end"/>
      </w:r>
      <w:r w:rsidRPr="00A52F18">
        <w:t xml:space="preserve"> </w:t>
      </w:r>
      <w:r w:rsidRPr="00A52F18">
        <w:tab/>
      </w:r>
      <w:r w:rsidRPr="00A52F18">
        <w:tab/>
      </w:r>
      <w:r w:rsidR="009F0B47" w:rsidRPr="00B70A51">
        <w:rPr>
          <w:rFonts w:hint="eastAsia"/>
          <w:b/>
          <w:color w:val="00B050"/>
        </w:rPr>
        <w:t>【ファサード</w:t>
      </w:r>
      <w:r w:rsidR="003E22F9">
        <w:fldChar w:fldCharType="begin"/>
      </w:r>
      <w:r w:rsidR="003E22F9">
        <w:instrText xml:space="preserve"> XE "</w:instrText>
      </w:r>
      <w:r w:rsidR="003E22F9">
        <w:rPr>
          <w:rFonts w:hint="eastAsia"/>
        </w:rPr>
        <w:instrText>ファサード</w:instrText>
      </w:r>
      <w:r w:rsidR="003E22F9">
        <w:instrText>" \y “</w:instrText>
      </w:r>
      <w:r w:rsidR="003E22F9">
        <w:rPr>
          <w:rFonts w:hint="eastAsia"/>
        </w:rPr>
        <w:instrText>ふぁさーど</w:instrText>
      </w:r>
      <w:r w:rsidR="003E22F9">
        <w:instrText xml:space="preserve">” </w:instrText>
      </w:r>
      <w:r w:rsidR="003E22F9">
        <w:fldChar w:fldCharType="end"/>
      </w:r>
      <w:r w:rsidR="009F0B47" w:rsidRPr="00B70A51">
        <w:rPr>
          <w:rFonts w:hint="eastAsia"/>
          <w:b/>
          <w:color w:val="00B050"/>
        </w:rPr>
        <w:t>】（外見）</w:t>
      </w:r>
    </w:p>
    <w:p w14:paraId="3CD20733" w14:textId="7EEBD061" w:rsidR="008664E5" w:rsidRPr="00A52F18" w:rsidRDefault="00A52F18" w:rsidP="009F0B47">
      <w:pPr>
        <w:pStyle w:val="affff4"/>
        <w:numPr>
          <w:ilvl w:val="0"/>
          <w:numId w:val="0"/>
        </w:numPr>
        <w:ind w:left="3557"/>
      </w:pPr>
      <w:r>
        <w:t>複数のサブシステムの窓口となる共通のインターフェースを提供する。</w:t>
      </w:r>
    </w:p>
    <w:p w14:paraId="1F706023" w14:textId="52CB5FAB" w:rsidR="009F0B47" w:rsidRPr="00B70A51" w:rsidRDefault="008664E5" w:rsidP="009F0B47">
      <w:pPr>
        <w:pStyle w:val="affff4"/>
        <w:keepNext/>
        <w:keepLines/>
        <w:widowControl/>
        <w:ind w:left="3557" w:hanging="2990"/>
        <w:rPr>
          <w:b/>
          <w:color w:val="00B050"/>
        </w:rPr>
      </w:pPr>
      <w:r w:rsidRPr="00A52F18">
        <w:rPr>
          <w:rFonts w:hint="eastAsia"/>
          <w:b/>
          <w:color w:val="00B050"/>
        </w:rPr>
        <w:t>Flyweight</w:t>
      </w:r>
      <w:r w:rsidR="003E22F9">
        <w:fldChar w:fldCharType="begin"/>
      </w:r>
      <w:r w:rsidR="003E22F9">
        <w:instrText xml:space="preserve"> XE "</w:instrText>
      </w:r>
      <w:r w:rsidR="003E22F9">
        <w:rPr>
          <w:rFonts w:hint="eastAsia"/>
        </w:rPr>
        <w:instrText>F</w:instrText>
      </w:r>
      <w:r w:rsidR="003E22F9">
        <w:instrText>lyweight" \y “</w:instrText>
      </w:r>
      <w:r w:rsidR="003E22F9">
        <w:rPr>
          <w:rFonts w:hint="eastAsia"/>
        </w:rPr>
        <w:instrText>F</w:instrText>
      </w:r>
      <w:r w:rsidR="003E22F9">
        <w:instrText xml:space="preserve">lyweight” </w:instrText>
      </w:r>
      <w:r w:rsidR="003E22F9">
        <w:fldChar w:fldCharType="end"/>
      </w:r>
      <w:r w:rsidRPr="00A52F18">
        <w:rPr>
          <w:rFonts w:hint="eastAsia"/>
        </w:rPr>
        <w:t xml:space="preserve"> </w:t>
      </w:r>
      <w:r w:rsidRPr="00A52F18">
        <w:rPr>
          <w:rFonts w:hint="eastAsia"/>
        </w:rPr>
        <w:tab/>
      </w:r>
      <w:r w:rsidRPr="00A52F18">
        <w:tab/>
      </w:r>
      <w:r w:rsidR="009F0B47" w:rsidRPr="00B70A51">
        <w:rPr>
          <w:rFonts w:hint="eastAsia"/>
          <w:b/>
          <w:color w:val="00B050"/>
        </w:rPr>
        <w:t>【フライウェイト</w:t>
      </w:r>
      <w:r w:rsidR="003E22F9">
        <w:fldChar w:fldCharType="begin"/>
      </w:r>
      <w:r w:rsidR="003E22F9">
        <w:instrText xml:space="preserve"> XE "</w:instrText>
      </w:r>
      <w:r w:rsidR="003E22F9">
        <w:rPr>
          <w:rFonts w:hint="eastAsia"/>
        </w:rPr>
        <w:instrText>フライウェイト</w:instrText>
      </w:r>
      <w:r w:rsidR="003E22F9">
        <w:instrText>" \y “</w:instrText>
      </w:r>
      <w:r w:rsidR="003E22F9">
        <w:rPr>
          <w:rFonts w:hint="eastAsia"/>
        </w:rPr>
        <w:instrText>ふらいうぇいと</w:instrText>
      </w:r>
      <w:r w:rsidR="003E22F9">
        <w:instrText xml:space="preserve">” </w:instrText>
      </w:r>
      <w:r w:rsidR="003E22F9">
        <w:fldChar w:fldCharType="end"/>
      </w:r>
      <w:r w:rsidR="009F0B47" w:rsidRPr="00B70A51">
        <w:rPr>
          <w:rFonts w:hint="eastAsia"/>
          <w:b/>
          <w:color w:val="00B050"/>
        </w:rPr>
        <w:t>】（軽量級）</w:t>
      </w:r>
    </w:p>
    <w:p w14:paraId="1A360917" w14:textId="3524D9C2" w:rsidR="008664E5" w:rsidRPr="00A52F18" w:rsidRDefault="00A52F18" w:rsidP="009F0B47">
      <w:pPr>
        <w:pStyle w:val="affff4"/>
        <w:numPr>
          <w:ilvl w:val="0"/>
          <w:numId w:val="0"/>
        </w:numPr>
        <w:ind w:left="3557"/>
      </w:pPr>
      <w:r w:rsidRPr="00A52F18">
        <w:t>多数の</w:t>
      </w:r>
      <w:r>
        <w:t>インスタンスを共有し、インスタンスの構築のための負荷を減らす。</w:t>
      </w:r>
    </w:p>
    <w:p w14:paraId="2D96A0A0" w14:textId="0A0CA9AD" w:rsidR="009F0B47" w:rsidRPr="00B3434B" w:rsidRDefault="008664E5" w:rsidP="009F0B47">
      <w:pPr>
        <w:pStyle w:val="affff4"/>
        <w:keepNext/>
        <w:keepLines/>
        <w:widowControl/>
        <w:ind w:left="3557" w:hanging="2990"/>
        <w:rPr>
          <w:b/>
          <w:color w:val="FF0000"/>
        </w:rPr>
      </w:pPr>
      <w:r w:rsidRPr="00882688">
        <w:rPr>
          <w:b/>
          <w:color w:val="FF0000"/>
        </w:rPr>
        <w:lastRenderedPageBreak/>
        <w:t>Proxy</w:t>
      </w:r>
      <w:r w:rsidR="003E22F9">
        <w:fldChar w:fldCharType="begin"/>
      </w:r>
      <w:r w:rsidR="003E22F9">
        <w:instrText xml:space="preserve"> XE "</w:instrText>
      </w:r>
      <w:r w:rsidR="003E22F9">
        <w:rPr>
          <w:rFonts w:hint="eastAsia"/>
        </w:rPr>
        <w:instrText>P</w:instrText>
      </w:r>
      <w:r w:rsidR="003E22F9">
        <w:instrText>roxy" \y “</w:instrText>
      </w:r>
      <w:r w:rsidR="003E22F9">
        <w:rPr>
          <w:rFonts w:hint="eastAsia"/>
        </w:rPr>
        <w:instrText>P</w:instrText>
      </w:r>
      <w:r w:rsidR="003E22F9">
        <w:instrText xml:space="preserve">roxy” </w:instrText>
      </w:r>
      <w:r w:rsidR="003E22F9">
        <w:fldChar w:fldCharType="end"/>
      </w:r>
      <w:r w:rsidRPr="00A52F18">
        <w:t xml:space="preserve"> </w:t>
      </w:r>
      <w:r w:rsidRPr="00A52F18">
        <w:tab/>
      </w:r>
      <w:r w:rsidRPr="00A52F18">
        <w:tab/>
      </w:r>
      <w:r w:rsidR="009F0B47" w:rsidRPr="00B3434B">
        <w:rPr>
          <w:rFonts w:hint="eastAsia"/>
          <w:b/>
          <w:color w:val="FF0000"/>
        </w:rPr>
        <w:t>【プロキシー</w:t>
      </w:r>
      <w:r w:rsidR="003E22F9" w:rsidRPr="00B3434B">
        <w:rPr>
          <w:color w:val="FF0000"/>
        </w:rPr>
        <w:fldChar w:fldCharType="begin"/>
      </w:r>
      <w:r w:rsidR="003E22F9" w:rsidRPr="00B3434B">
        <w:rPr>
          <w:color w:val="FF0000"/>
        </w:rPr>
        <w:instrText xml:space="preserve"> XE "</w:instrText>
      </w:r>
      <w:r w:rsidR="003E22F9" w:rsidRPr="00B3434B">
        <w:rPr>
          <w:rFonts w:hint="eastAsia"/>
          <w:color w:val="FF0000"/>
        </w:rPr>
        <w:instrText>プロキシー</w:instrText>
      </w:r>
      <w:r w:rsidR="003E22F9" w:rsidRPr="00B3434B">
        <w:rPr>
          <w:color w:val="FF0000"/>
        </w:rPr>
        <w:instrText>" \y “</w:instrText>
      </w:r>
      <w:r w:rsidR="003E22F9" w:rsidRPr="00B3434B">
        <w:rPr>
          <w:rFonts w:hint="eastAsia"/>
          <w:color w:val="FF0000"/>
        </w:rPr>
        <w:instrText>ぷろきしー</w:instrText>
      </w:r>
      <w:r w:rsidR="003E22F9" w:rsidRPr="00B3434B">
        <w:rPr>
          <w:color w:val="FF0000"/>
        </w:rPr>
        <w:instrText xml:space="preserve">” </w:instrText>
      </w:r>
      <w:r w:rsidR="003E22F9" w:rsidRPr="00B3434B">
        <w:rPr>
          <w:color w:val="FF0000"/>
        </w:rPr>
        <w:fldChar w:fldCharType="end"/>
      </w:r>
      <w:r w:rsidR="009F0B47" w:rsidRPr="00B3434B">
        <w:rPr>
          <w:rFonts w:hint="eastAsia"/>
          <w:b/>
          <w:color w:val="FF0000"/>
        </w:rPr>
        <w:t>】（代理人）</w:t>
      </w:r>
    </w:p>
    <w:p w14:paraId="6FB2288C" w14:textId="07B7CFD7" w:rsidR="008664E5" w:rsidRPr="00A52F18" w:rsidRDefault="00F41EF0" w:rsidP="009F0B47">
      <w:pPr>
        <w:pStyle w:val="affff4"/>
        <w:numPr>
          <w:ilvl w:val="0"/>
          <w:numId w:val="0"/>
        </w:numPr>
        <w:ind w:left="3557"/>
        <w:rPr>
          <w:b/>
        </w:rPr>
      </w:pPr>
      <w:r>
        <w:t>共通のインターフェースをもつインスタンスを内包し、利用者からのアクセスを代理する。</w:t>
      </w:r>
      <w:r w:rsidR="001E6D3F">
        <w:rPr>
          <w:rFonts w:hint="eastAsia"/>
        </w:rPr>
        <w:t>「</w:t>
      </w:r>
      <w:r>
        <w:rPr>
          <w:rFonts w:hint="eastAsia"/>
        </w:rPr>
        <w:t>Wrapper</w:t>
      </w:r>
      <w:r w:rsidR="001E6D3F">
        <w:rPr>
          <w:rFonts w:hint="eastAsia"/>
        </w:rPr>
        <w:t>」（ラッパー）</w:t>
      </w:r>
      <w:r w:rsidR="003E22F9">
        <w:fldChar w:fldCharType="begin"/>
      </w:r>
      <w:r w:rsidR="003E22F9">
        <w:instrText xml:space="preserve"> XE "Wrapper" \y “</w:instrText>
      </w:r>
      <w:r w:rsidR="003E22F9">
        <w:rPr>
          <w:rFonts w:hint="eastAsia"/>
        </w:rPr>
        <w:instrText>W</w:instrText>
      </w:r>
      <w:r w:rsidR="003E22F9">
        <w:instrText xml:space="preserve">rapper” </w:instrText>
      </w:r>
      <w:r w:rsidR="003E22F9">
        <w:fldChar w:fldCharType="end"/>
      </w:r>
      <w:r>
        <w:rPr>
          <w:rFonts w:hint="eastAsia"/>
        </w:rPr>
        <w:t>とも呼ばれる。</w:t>
      </w:r>
    </w:p>
    <w:p w14:paraId="7E81ABF1" w14:textId="6347495D" w:rsidR="008664E5" w:rsidRPr="006F7C64" w:rsidRDefault="008664E5" w:rsidP="0095091E">
      <w:pPr>
        <w:pStyle w:val="3"/>
      </w:pPr>
      <w:bookmarkStart w:id="7" w:name="_Toc378965413"/>
      <w:r>
        <w:rPr>
          <w:rFonts w:hint="eastAsia"/>
        </w:rPr>
        <w:t>振る舞い</w:t>
      </w:r>
      <w:r w:rsidRPr="006F7C64">
        <w:rPr>
          <w:rFonts w:hint="eastAsia"/>
        </w:rPr>
        <w:t>に関するパターン</w:t>
      </w:r>
      <w:bookmarkEnd w:id="7"/>
    </w:p>
    <w:p w14:paraId="5C3D4DCD" w14:textId="018EE0FE" w:rsidR="009F0B47" w:rsidRPr="00B70A51" w:rsidRDefault="008664E5" w:rsidP="009F0B47">
      <w:pPr>
        <w:pStyle w:val="affff4"/>
        <w:keepNext/>
        <w:keepLines/>
        <w:widowControl/>
        <w:ind w:left="3557" w:hanging="2990"/>
        <w:rPr>
          <w:b/>
          <w:color w:val="00B050"/>
        </w:rPr>
      </w:pPr>
      <w:r w:rsidRPr="00F41EF0">
        <w:rPr>
          <w:b/>
          <w:color w:val="00B050"/>
        </w:rPr>
        <w:t>Chain of Responsibility</w:t>
      </w:r>
      <w:r w:rsidR="003E22F9">
        <w:fldChar w:fldCharType="begin"/>
      </w:r>
      <w:r w:rsidR="003E22F9">
        <w:instrText xml:space="preserve"> XE "</w:instrText>
      </w:r>
      <w:r w:rsidR="003E22F9">
        <w:rPr>
          <w:rFonts w:hint="eastAsia"/>
        </w:rPr>
        <w:instrText>Chain of Responsibility</w:instrText>
      </w:r>
      <w:r w:rsidR="003E22F9">
        <w:instrText>" \y “</w:instrText>
      </w:r>
      <w:r w:rsidR="003E22F9">
        <w:rPr>
          <w:rFonts w:hint="eastAsia"/>
        </w:rPr>
        <w:instrText>C</w:instrText>
      </w:r>
      <w:r w:rsidR="003E22F9">
        <w:instrText xml:space="preserve">hain of Responsibility” </w:instrText>
      </w:r>
      <w:r w:rsidR="003E22F9">
        <w:fldChar w:fldCharType="end"/>
      </w:r>
      <w:r>
        <w:t xml:space="preserve"> </w:t>
      </w:r>
      <w:r>
        <w:tab/>
      </w:r>
      <w:r>
        <w:tab/>
      </w:r>
      <w:r w:rsidR="009F0B47" w:rsidRPr="00B70A51">
        <w:rPr>
          <w:rFonts w:hint="eastAsia"/>
          <w:b/>
          <w:color w:val="00B050"/>
        </w:rPr>
        <w:t>【チェインオブレスポシビリティ</w:t>
      </w:r>
      <w:r w:rsidR="003E22F9">
        <w:fldChar w:fldCharType="begin"/>
      </w:r>
      <w:r w:rsidR="003E22F9">
        <w:instrText xml:space="preserve"> XE "</w:instrText>
      </w:r>
      <w:r w:rsidR="003E22F9">
        <w:rPr>
          <w:rFonts w:hint="eastAsia"/>
        </w:rPr>
        <w:instrText>チェインオブレスポンシビリティ</w:instrText>
      </w:r>
      <w:r w:rsidR="003E22F9">
        <w:instrText>" \y “</w:instrText>
      </w:r>
      <w:r w:rsidR="003E22F9">
        <w:rPr>
          <w:rFonts w:hint="eastAsia"/>
        </w:rPr>
        <w:instrText>ちぇいんおぶれすぽんしびりてぃ</w:instrText>
      </w:r>
      <w:r w:rsidR="003E22F9">
        <w:instrText xml:space="preserve">” </w:instrText>
      </w:r>
      <w:r w:rsidR="003E22F9">
        <w:fldChar w:fldCharType="end"/>
      </w:r>
      <w:r w:rsidR="009F0B47" w:rsidRPr="00B70A51">
        <w:rPr>
          <w:rFonts w:hint="eastAsia"/>
          <w:b/>
          <w:color w:val="00B050"/>
        </w:rPr>
        <w:t>】（責任の連鎖）</w:t>
      </w:r>
    </w:p>
    <w:p w14:paraId="46C47D04" w14:textId="36DE9C9F" w:rsidR="008664E5" w:rsidRDefault="00F41EF0" w:rsidP="009F0B47">
      <w:pPr>
        <w:pStyle w:val="affff4"/>
        <w:numPr>
          <w:ilvl w:val="0"/>
          <w:numId w:val="0"/>
        </w:numPr>
        <w:ind w:left="3557"/>
      </w:pPr>
      <w:r>
        <w:t>イベントの送受信を行う複数のオブジェクトを鎖状につなぎ、それらの間をイベントが渡されてゆくようにする。</w:t>
      </w:r>
    </w:p>
    <w:p w14:paraId="22CFA3E5" w14:textId="591F52DD" w:rsidR="009F0B47" w:rsidRPr="00B70A51" w:rsidRDefault="008664E5" w:rsidP="009F0B47">
      <w:pPr>
        <w:pStyle w:val="affff4"/>
        <w:keepNext/>
        <w:keepLines/>
        <w:widowControl/>
        <w:ind w:left="3557" w:hanging="2990"/>
        <w:rPr>
          <w:b/>
          <w:color w:val="00B050"/>
        </w:rPr>
      </w:pPr>
      <w:r w:rsidRPr="00EC6000">
        <w:rPr>
          <w:b/>
          <w:color w:val="00B050"/>
        </w:rPr>
        <w:t>Command</w:t>
      </w:r>
      <w:r w:rsidR="003E22F9">
        <w:fldChar w:fldCharType="begin"/>
      </w:r>
      <w:r w:rsidR="003E22F9">
        <w:instrText xml:space="preserve"> XE "</w:instrText>
      </w:r>
      <w:r w:rsidR="003E22F9">
        <w:rPr>
          <w:rFonts w:hint="eastAsia"/>
        </w:rPr>
        <w:instrText>C</w:instrText>
      </w:r>
      <w:r w:rsidR="003E22F9">
        <w:instrText>ommadn" \y “</w:instrText>
      </w:r>
      <w:r w:rsidR="003E22F9">
        <w:rPr>
          <w:rFonts w:hint="eastAsia"/>
        </w:rPr>
        <w:instrText>C</w:instrText>
      </w:r>
      <w:r w:rsidR="003E22F9">
        <w:instrText xml:space="preserve">ommand” </w:instrText>
      </w:r>
      <w:r w:rsidR="003E22F9">
        <w:fldChar w:fldCharType="end"/>
      </w:r>
      <w:r>
        <w:t xml:space="preserve"> </w:t>
      </w:r>
      <w:r>
        <w:tab/>
      </w:r>
      <w:r>
        <w:tab/>
      </w:r>
      <w:r w:rsidR="009F0B47" w:rsidRPr="00B70A51">
        <w:rPr>
          <w:rFonts w:hint="eastAsia"/>
          <w:b/>
          <w:color w:val="00B050"/>
        </w:rPr>
        <w:t>【コマンド</w:t>
      </w:r>
      <w:r w:rsidR="003E22F9">
        <w:fldChar w:fldCharType="begin"/>
      </w:r>
      <w:r w:rsidR="003E22F9">
        <w:instrText xml:space="preserve"> XE "</w:instrText>
      </w:r>
      <w:r w:rsidR="003E22F9">
        <w:rPr>
          <w:rFonts w:hint="eastAsia"/>
        </w:rPr>
        <w:instrText>コマンド</w:instrText>
      </w:r>
      <w:r w:rsidR="003E22F9">
        <w:instrText>" \y “</w:instrText>
      </w:r>
      <w:r w:rsidR="003E22F9">
        <w:rPr>
          <w:rFonts w:hint="eastAsia"/>
        </w:rPr>
        <w:instrText>こまんど</w:instrText>
      </w:r>
      <w:r w:rsidR="003E22F9">
        <w:instrText xml:space="preserve">” </w:instrText>
      </w:r>
      <w:r w:rsidR="003E22F9">
        <w:fldChar w:fldCharType="end"/>
      </w:r>
      <w:r w:rsidR="009F0B47" w:rsidRPr="00B70A51">
        <w:rPr>
          <w:rFonts w:hint="eastAsia"/>
          <w:b/>
          <w:color w:val="00B050"/>
        </w:rPr>
        <w:t>】（命令）</w:t>
      </w:r>
    </w:p>
    <w:p w14:paraId="2710F516" w14:textId="12CF4D5A" w:rsidR="008664E5" w:rsidRDefault="00EC6000" w:rsidP="009F0B47">
      <w:pPr>
        <w:pStyle w:val="affff4"/>
        <w:numPr>
          <w:ilvl w:val="0"/>
          <w:numId w:val="0"/>
        </w:numPr>
        <w:ind w:left="3557"/>
      </w:pPr>
      <w:r>
        <w:t>複数の異なる操作について、それぞれに対応するオブジェクトを用意し、オブジェクトを切り替えることで操作の切り替えを実現する。</w:t>
      </w:r>
    </w:p>
    <w:p w14:paraId="400831BC" w14:textId="149D7755" w:rsidR="009F0B47" w:rsidRPr="00B70A51" w:rsidRDefault="008664E5" w:rsidP="009F0B47">
      <w:pPr>
        <w:pStyle w:val="affff4"/>
        <w:keepNext/>
        <w:keepLines/>
        <w:widowControl/>
        <w:ind w:left="3557" w:hanging="2990"/>
        <w:rPr>
          <w:b/>
        </w:rPr>
      </w:pPr>
      <w:r w:rsidRPr="00B70A51">
        <w:rPr>
          <w:b/>
        </w:rPr>
        <w:t>Interpreter</w:t>
      </w:r>
      <w:r w:rsidR="003E22F9">
        <w:fldChar w:fldCharType="begin"/>
      </w:r>
      <w:r w:rsidR="003E22F9">
        <w:instrText xml:space="preserve"> XE "</w:instrText>
      </w:r>
      <w:r w:rsidR="003E22F9">
        <w:rPr>
          <w:rFonts w:hint="eastAsia"/>
        </w:rPr>
        <w:instrText>I</w:instrText>
      </w:r>
      <w:r w:rsidR="003E22F9">
        <w:instrText>nterpreter" \y “</w:instrText>
      </w:r>
      <w:r w:rsidR="003E22F9">
        <w:rPr>
          <w:rFonts w:hint="eastAsia"/>
        </w:rPr>
        <w:instrText>I</w:instrText>
      </w:r>
      <w:r w:rsidR="003E22F9">
        <w:instrText xml:space="preserve">nterpreter” </w:instrText>
      </w:r>
      <w:r w:rsidR="003E22F9">
        <w:fldChar w:fldCharType="end"/>
      </w:r>
      <w:r>
        <w:t xml:space="preserve"> </w:t>
      </w:r>
      <w:r>
        <w:tab/>
      </w:r>
      <w:r>
        <w:tab/>
      </w:r>
      <w:r w:rsidR="009F0B47" w:rsidRPr="00B70A51">
        <w:rPr>
          <w:rFonts w:hint="eastAsia"/>
          <w:b/>
        </w:rPr>
        <w:t>【インタープリタ</w:t>
      </w:r>
      <w:r w:rsidR="003E22F9">
        <w:fldChar w:fldCharType="begin"/>
      </w:r>
      <w:r w:rsidR="003E22F9">
        <w:instrText xml:space="preserve"> XE "</w:instrText>
      </w:r>
      <w:r w:rsidR="003E22F9">
        <w:rPr>
          <w:rFonts w:hint="eastAsia"/>
        </w:rPr>
        <w:instrText>インタープリタ</w:instrText>
      </w:r>
      <w:r w:rsidR="003E22F9">
        <w:instrText>" \y “</w:instrText>
      </w:r>
      <w:r w:rsidR="003E22F9">
        <w:rPr>
          <w:rFonts w:hint="eastAsia"/>
        </w:rPr>
        <w:instrText>いんたーぷりた</w:instrText>
      </w:r>
      <w:r w:rsidR="003E22F9">
        <w:instrText xml:space="preserve">” </w:instrText>
      </w:r>
      <w:r w:rsidR="003E22F9">
        <w:fldChar w:fldCharType="end"/>
      </w:r>
      <w:r w:rsidR="009F0B47" w:rsidRPr="00B70A51">
        <w:rPr>
          <w:rFonts w:hint="eastAsia"/>
          <w:b/>
        </w:rPr>
        <w:t>】（通訳）</w:t>
      </w:r>
    </w:p>
    <w:p w14:paraId="509705CA" w14:textId="1568DBFB" w:rsidR="008664E5" w:rsidRDefault="008D1B65" w:rsidP="009F0B47">
      <w:pPr>
        <w:pStyle w:val="affff4"/>
        <w:numPr>
          <w:ilvl w:val="0"/>
          <w:numId w:val="0"/>
        </w:numPr>
        <w:ind w:left="3545"/>
      </w:pPr>
      <w:r>
        <w:t>構文解析のために、文法規則を反映するクラス構造を作る。</w:t>
      </w:r>
    </w:p>
    <w:p w14:paraId="73158423" w14:textId="69944237" w:rsidR="009F0B47" w:rsidRPr="001E6D3F" w:rsidRDefault="008664E5" w:rsidP="009F0B47">
      <w:pPr>
        <w:pStyle w:val="affff4"/>
        <w:keepNext/>
        <w:keepLines/>
        <w:widowControl/>
        <w:ind w:left="3557" w:hanging="2990"/>
        <w:rPr>
          <w:b/>
          <w:color w:val="FF0000"/>
        </w:rPr>
      </w:pPr>
      <w:r w:rsidRPr="001E6D3F">
        <w:rPr>
          <w:b/>
          <w:color w:val="FF0000"/>
        </w:rPr>
        <w:t>Iterator</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I</w:instrText>
      </w:r>
      <w:r w:rsidR="003E22F9" w:rsidRPr="001E6D3F">
        <w:rPr>
          <w:color w:val="FF0000"/>
        </w:rPr>
        <w:instrText>terator" \y “</w:instrText>
      </w:r>
      <w:r w:rsidR="003E22F9" w:rsidRPr="001E6D3F">
        <w:rPr>
          <w:rFonts w:hint="eastAsia"/>
          <w:color w:val="FF0000"/>
        </w:rPr>
        <w:instrText>I</w:instrText>
      </w:r>
      <w:r w:rsidR="003E22F9" w:rsidRPr="001E6D3F">
        <w:rPr>
          <w:color w:val="FF0000"/>
        </w:rPr>
        <w:instrText xml:space="preserve">terator” </w:instrText>
      </w:r>
      <w:r w:rsidR="003E22F9" w:rsidRPr="001E6D3F">
        <w:rPr>
          <w:color w:val="FF0000"/>
        </w:rPr>
        <w:fldChar w:fldCharType="end"/>
      </w:r>
      <w:r w:rsidRPr="001E6D3F">
        <w:rPr>
          <w:color w:val="FF0000"/>
        </w:rPr>
        <w:t xml:space="preserve"> </w:t>
      </w:r>
      <w:r w:rsidRPr="001E6D3F">
        <w:rPr>
          <w:color w:val="FF0000"/>
        </w:rPr>
        <w:tab/>
      </w:r>
      <w:r w:rsidRPr="001E6D3F">
        <w:rPr>
          <w:color w:val="FF0000"/>
        </w:rPr>
        <w:tab/>
      </w:r>
      <w:r w:rsidR="009F0B47" w:rsidRPr="001E6D3F">
        <w:rPr>
          <w:rFonts w:hint="eastAsia"/>
          <w:b/>
          <w:color w:val="FF0000"/>
        </w:rPr>
        <w:t>【イテレータ</w:t>
      </w:r>
      <w:r w:rsidR="003E22F9" w:rsidRPr="001E6D3F">
        <w:rPr>
          <w:color w:val="FF0000"/>
        </w:rPr>
        <w:fldChar w:fldCharType="begin"/>
      </w:r>
      <w:r w:rsidR="003E22F9" w:rsidRPr="001E6D3F">
        <w:rPr>
          <w:color w:val="FF0000"/>
        </w:rPr>
        <w:instrText xml:space="preserve"> XE "</w:instrText>
      </w:r>
      <w:r w:rsidR="003E22F9" w:rsidRPr="001E6D3F">
        <w:rPr>
          <w:rFonts w:hint="eastAsia"/>
          <w:color w:val="FF0000"/>
        </w:rPr>
        <w:instrText>イテレータ</w:instrText>
      </w:r>
      <w:r w:rsidR="003E22F9" w:rsidRPr="001E6D3F">
        <w:rPr>
          <w:color w:val="FF0000"/>
        </w:rPr>
        <w:instrText>" \y “</w:instrText>
      </w:r>
      <w:r w:rsidR="003E22F9" w:rsidRPr="001E6D3F">
        <w:rPr>
          <w:rFonts w:hint="eastAsia"/>
          <w:color w:val="FF0000"/>
        </w:rPr>
        <w:instrText>いてれーた</w:instrText>
      </w:r>
      <w:r w:rsidR="003E22F9" w:rsidRPr="001E6D3F">
        <w:rPr>
          <w:color w:val="FF0000"/>
        </w:rPr>
        <w:instrText xml:space="preserve">” </w:instrText>
      </w:r>
      <w:r w:rsidR="003E22F9" w:rsidRPr="001E6D3F">
        <w:rPr>
          <w:color w:val="FF0000"/>
        </w:rPr>
        <w:fldChar w:fldCharType="end"/>
      </w:r>
      <w:r w:rsidR="009F0B47" w:rsidRPr="001E6D3F">
        <w:rPr>
          <w:rFonts w:hint="eastAsia"/>
          <w:b/>
          <w:color w:val="FF0000"/>
        </w:rPr>
        <w:t>】（繰り返し）</w:t>
      </w:r>
    </w:p>
    <w:p w14:paraId="5ECBE154" w14:textId="1B7B2283" w:rsidR="008664E5" w:rsidRDefault="00C173F6" w:rsidP="009F0B47">
      <w:pPr>
        <w:pStyle w:val="affff4"/>
        <w:numPr>
          <w:ilvl w:val="0"/>
          <w:numId w:val="0"/>
        </w:numPr>
        <w:ind w:left="3557"/>
      </w:pPr>
      <w:r>
        <w:t>複数の要素を内包するオブジェクトのすべての要素に順にアクセスする方法を提供する。反復子。</w:t>
      </w:r>
    </w:p>
    <w:p w14:paraId="44140822" w14:textId="64D2F464" w:rsidR="001E6D3F" w:rsidRDefault="001E6D3F" w:rsidP="009F0B47">
      <w:pPr>
        <w:pStyle w:val="affff4"/>
        <w:numPr>
          <w:ilvl w:val="0"/>
          <w:numId w:val="0"/>
        </w:numPr>
        <w:ind w:left="3557"/>
      </w:pPr>
      <w:r>
        <w:rPr>
          <w:rFonts w:hint="eastAsia"/>
        </w:rPr>
        <w:t>イテレータは非常に広範囲に用いられている。</w:t>
      </w:r>
    </w:p>
    <w:p w14:paraId="285F25F4" w14:textId="06A52DC3" w:rsidR="009F0B47" w:rsidRPr="00B70A51" w:rsidRDefault="008664E5" w:rsidP="009F0B47">
      <w:pPr>
        <w:pStyle w:val="affff4"/>
        <w:keepNext/>
        <w:keepLines/>
        <w:widowControl/>
        <w:ind w:left="3557" w:hanging="2990"/>
        <w:rPr>
          <w:b/>
        </w:rPr>
      </w:pPr>
      <w:r w:rsidRPr="00B70A51">
        <w:rPr>
          <w:b/>
        </w:rPr>
        <w:t>Mediator</w:t>
      </w:r>
      <w:r w:rsidR="003E22F9">
        <w:fldChar w:fldCharType="begin"/>
      </w:r>
      <w:r w:rsidR="003E22F9">
        <w:instrText xml:space="preserve"> XE "</w:instrText>
      </w:r>
      <w:r w:rsidR="003E22F9">
        <w:rPr>
          <w:rFonts w:hint="eastAsia"/>
        </w:rPr>
        <w:instrText>M</w:instrText>
      </w:r>
      <w:r w:rsidR="003E22F9">
        <w:instrText>ediator" \y “</w:instrText>
      </w:r>
      <w:r w:rsidR="003E22F9">
        <w:rPr>
          <w:rFonts w:hint="eastAsia"/>
        </w:rPr>
        <w:instrText>M</w:instrText>
      </w:r>
      <w:r w:rsidR="003E22F9">
        <w:instrText xml:space="preserve">ediator” </w:instrText>
      </w:r>
      <w:r w:rsidR="003E22F9">
        <w:fldChar w:fldCharType="end"/>
      </w:r>
      <w:r>
        <w:t xml:space="preserve"> </w:t>
      </w:r>
      <w:r>
        <w:tab/>
      </w:r>
      <w:r>
        <w:tab/>
      </w:r>
      <w:r w:rsidR="009F0B47" w:rsidRPr="00B70A51">
        <w:rPr>
          <w:rFonts w:hint="eastAsia"/>
          <w:b/>
        </w:rPr>
        <w:t>【メディエイター</w:t>
      </w:r>
      <w:r w:rsidR="003E22F9">
        <w:fldChar w:fldCharType="begin"/>
      </w:r>
      <w:r w:rsidR="003E22F9">
        <w:instrText xml:space="preserve"> XE "</w:instrText>
      </w:r>
      <w:r w:rsidR="003E22F9">
        <w:rPr>
          <w:rFonts w:hint="eastAsia"/>
        </w:rPr>
        <w:instrText>メディエイター</w:instrText>
      </w:r>
      <w:r w:rsidR="003E22F9">
        <w:instrText>" \y “</w:instrText>
      </w:r>
      <w:r w:rsidR="003E22F9">
        <w:rPr>
          <w:rFonts w:hint="eastAsia"/>
        </w:rPr>
        <w:instrText>めでぃえいたー</w:instrText>
      </w:r>
      <w:r w:rsidR="003E22F9">
        <w:instrText xml:space="preserve">” </w:instrText>
      </w:r>
      <w:r w:rsidR="003E22F9">
        <w:fldChar w:fldCharType="end"/>
      </w:r>
      <w:r w:rsidR="009F0B47" w:rsidRPr="00B70A51">
        <w:rPr>
          <w:rFonts w:hint="eastAsia"/>
          <w:b/>
        </w:rPr>
        <w:t>】（調停者）</w:t>
      </w:r>
    </w:p>
    <w:p w14:paraId="0E67B3DE" w14:textId="653FD7F5" w:rsidR="008664E5" w:rsidRDefault="00C173F6" w:rsidP="009F0B47">
      <w:pPr>
        <w:pStyle w:val="affff4"/>
        <w:numPr>
          <w:ilvl w:val="0"/>
          <w:numId w:val="0"/>
        </w:numPr>
        <w:ind w:left="3545"/>
      </w:pPr>
      <w:r>
        <w:t>オブジェクト間の相互作用を仲介するオブジェクトを定義し、オブジェクト間の結合度を低くする。</w:t>
      </w:r>
    </w:p>
    <w:p w14:paraId="7C4A0461" w14:textId="5F5691C3" w:rsidR="003A7EB3" w:rsidRPr="00B70A51" w:rsidRDefault="003A7EB3" w:rsidP="003A7EB3">
      <w:pPr>
        <w:pStyle w:val="affff4"/>
        <w:keepNext/>
        <w:keepLines/>
        <w:widowControl/>
        <w:ind w:left="3557" w:hanging="2990"/>
        <w:rPr>
          <w:b/>
        </w:rPr>
      </w:pPr>
      <w:r w:rsidRPr="00B70A51">
        <w:rPr>
          <w:b/>
        </w:rPr>
        <w:t>Memento</w:t>
      </w:r>
      <w:r w:rsidR="003E22F9">
        <w:fldChar w:fldCharType="begin"/>
      </w:r>
      <w:r w:rsidR="003E22F9">
        <w:instrText xml:space="preserve"> XE "</w:instrText>
      </w:r>
      <w:r w:rsidR="003E22F9">
        <w:rPr>
          <w:rFonts w:hint="eastAsia"/>
        </w:rPr>
        <w:instrText>M</w:instrText>
      </w:r>
      <w:r w:rsidR="003E22F9">
        <w:instrText>emento" \y “</w:instrText>
      </w:r>
      <w:r w:rsidR="003E22F9">
        <w:rPr>
          <w:rFonts w:hint="eastAsia"/>
        </w:rPr>
        <w:instrText>M</w:instrText>
      </w:r>
      <w:r w:rsidR="003E22F9">
        <w:instrText xml:space="preserve">emento” </w:instrText>
      </w:r>
      <w:r w:rsidR="003E22F9">
        <w:fldChar w:fldCharType="end"/>
      </w:r>
      <w:r>
        <w:t xml:space="preserve"> </w:t>
      </w:r>
      <w:r>
        <w:tab/>
      </w:r>
      <w:r>
        <w:tab/>
      </w:r>
      <w:r w:rsidRPr="00B70A51">
        <w:rPr>
          <w:rFonts w:hint="eastAsia"/>
          <w:b/>
        </w:rPr>
        <w:t>【メメント</w:t>
      </w:r>
      <w:r w:rsidR="003E22F9">
        <w:fldChar w:fldCharType="begin"/>
      </w:r>
      <w:r w:rsidR="003E22F9">
        <w:instrText xml:space="preserve"> XE "</w:instrText>
      </w:r>
      <w:r w:rsidR="003E22F9">
        <w:rPr>
          <w:rFonts w:hint="eastAsia"/>
        </w:rPr>
        <w:instrText>メメント</w:instrText>
      </w:r>
      <w:r w:rsidR="003E22F9">
        <w:instrText>" \y “</w:instrText>
      </w:r>
      <w:r w:rsidR="003E22F9">
        <w:rPr>
          <w:rFonts w:hint="eastAsia"/>
        </w:rPr>
        <w:instrText>めめんと</w:instrText>
      </w:r>
      <w:r w:rsidR="003E22F9">
        <w:instrText xml:space="preserve">” </w:instrText>
      </w:r>
      <w:r w:rsidR="003E22F9">
        <w:fldChar w:fldCharType="end"/>
      </w:r>
      <w:r w:rsidRPr="00B70A51">
        <w:rPr>
          <w:rFonts w:hint="eastAsia"/>
          <w:b/>
        </w:rPr>
        <w:t>】（形見）</w:t>
      </w:r>
    </w:p>
    <w:p w14:paraId="3E97047C" w14:textId="5BC51D70" w:rsidR="003A7EB3" w:rsidRDefault="00FF05E8" w:rsidP="003A7EB3">
      <w:pPr>
        <w:pStyle w:val="affff4"/>
        <w:numPr>
          <w:ilvl w:val="0"/>
          <w:numId w:val="0"/>
        </w:numPr>
        <w:ind w:left="3545"/>
      </w:pPr>
      <w:r>
        <w:rPr>
          <w:rFonts w:hint="eastAsia"/>
        </w:rPr>
        <w:t>データ構造に対する一連の操作のそれぞれを記録しておき、以前の状態の復帰または操作の再現が行えるようにする。</w:t>
      </w:r>
    </w:p>
    <w:p w14:paraId="45AE0138" w14:textId="3EB66FD2" w:rsidR="009F0B47" w:rsidRPr="00B70A51" w:rsidRDefault="008664E5" w:rsidP="009F0B47">
      <w:pPr>
        <w:pStyle w:val="affff4"/>
        <w:keepNext/>
        <w:keepLines/>
        <w:widowControl/>
        <w:ind w:left="3557" w:hanging="2990"/>
        <w:rPr>
          <w:b/>
          <w:color w:val="FF0000"/>
        </w:rPr>
      </w:pPr>
      <w:r w:rsidRPr="00882688">
        <w:rPr>
          <w:rFonts w:hint="eastAsia"/>
          <w:b/>
          <w:color w:val="FF0000"/>
        </w:rPr>
        <w:t>Observer</w:t>
      </w:r>
      <w:r w:rsidR="003E22F9">
        <w:fldChar w:fldCharType="begin"/>
      </w:r>
      <w:r w:rsidR="003E22F9">
        <w:instrText xml:space="preserve"> XE "</w:instrText>
      </w:r>
      <w:r w:rsidR="003E22F9">
        <w:rPr>
          <w:rFonts w:hint="eastAsia"/>
        </w:rPr>
        <w:instrText>O</w:instrText>
      </w:r>
      <w:r w:rsidR="003E22F9">
        <w:instrText>bserver" \y “</w:instrText>
      </w:r>
      <w:r w:rsidR="003E22F9">
        <w:rPr>
          <w:rFonts w:hint="eastAsia"/>
        </w:rPr>
        <w:instrText>O</w:instrText>
      </w:r>
      <w:r w:rsidR="003E22F9">
        <w:instrText xml:space="preserve">bserver” </w:instrText>
      </w:r>
      <w:r w:rsidR="003E22F9">
        <w:fldChar w:fldCharType="end"/>
      </w:r>
      <w:r w:rsidRPr="00C173F6">
        <w:rPr>
          <w:rFonts w:hint="eastAsia"/>
          <w:b/>
        </w:rPr>
        <w:t xml:space="preserve"> </w:t>
      </w:r>
      <w:r w:rsidRPr="00C173F6">
        <w:rPr>
          <w:rFonts w:hint="eastAsia"/>
        </w:rPr>
        <w:tab/>
      </w:r>
      <w:r w:rsidRPr="00C173F6">
        <w:rPr>
          <w:rFonts w:hint="eastAsia"/>
        </w:rPr>
        <w:tab/>
      </w:r>
      <w:r w:rsidR="009F0B47" w:rsidRPr="00B70A51">
        <w:rPr>
          <w:rFonts w:hint="eastAsia"/>
          <w:b/>
          <w:color w:val="FF0000"/>
        </w:rPr>
        <w:t>【オブザーバー</w:t>
      </w:r>
      <w:r w:rsidR="003E22F9">
        <w:fldChar w:fldCharType="begin"/>
      </w:r>
      <w:r w:rsidR="003E22F9">
        <w:instrText xml:space="preserve"> XE "</w:instrText>
      </w:r>
      <w:r w:rsidR="003E22F9">
        <w:rPr>
          <w:rFonts w:hint="eastAsia"/>
        </w:rPr>
        <w:instrText>オブザーバー</w:instrText>
      </w:r>
      <w:r w:rsidR="003E22F9">
        <w:instrText>" \y “</w:instrText>
      </w:r>
      <w:r w:rsidR="003E22F9">
        <w:instrText>おぶざーばー</w:instrText>
      </w:r>
      <w:r w:rsidR="003E22F9">
        <w:instrText xml:space="preserve">” </w:instrText>
      </w:r>
      <w:r w:rsidR="003E22F9">
        <w:fldChar w:fldCharType="end"/>
      </w:r>
      <w:r w:rsidR="009F0B47" w:rsidRPr="00B70A51">
        <w:rPr>
          <w:rFonts w:hint="eastAsia"/>
          <w:b/>
          <w:color w:val="FF0000"/>
        </w:rPr>
        <w:t>】（観察者）</w:t>
      </w:r>
    </w:p>
    <w:p w14:paraId="3C0CDEEE" w14:textId="51EB557E" w:rsidR="008664E5" w:rsidRPr="00C173F6" w:rsidRDefault="00C173F6" w:rsidP="009F0B47">
      <w:pPr>
        <w:pStyle w:val="affff4"/>
        <w:numPr>
          <w:ilvl w:val="0"/>
          <w:numId w:val="0"/>
        </w:numPr>
        <w:ind w:left="3557"/>
      </w:pPr>
      <w:r>
        <w:rPr>
          <w:rFonts w:hint="eastAsia"/>
        </w:rPr>
        <w:t>インスタンスの変化を他のインスタンスから監視できるようにする。</w:t>
      </w:r>
      <w:r w:rsidR="001E6D3F">
        <w:rPr>
          <w:rFonts w:hint="eastAsia"/>
        </w:rPr>
        <w:t>「</w:t>
      </w:r>
      <w:proofErr w:type="spellStart"/>
      <w:r>
        <w:rPr>
          <w:rFonts w:hint="eastAsia"/>
        </w:rPr>
        <w:t>List</w:t>
      </w:r>
      <w:r>
        <w:t>ner</w:t>
      </w:r>
      <w:proofErr w:type="spellEnd"/>
      <w:r w:rsidR="001E6D3F">
        <w:rPr>
          <w:rFonts w:hint="eastAsia"/>
        </w:rPr>
        <w:t>」（リスナー）</w:t>
      </w:r>
      <w:r w:rsidR="00EB4A76">
        <w:fldChar w:fldCharType="begin"/>
      </w:r>
      <w:r w:rsidR="00EB4A76">
        <w:instrText xml:space="preserve"> XE "</w:instrText>
      </w:r>
      <w:r w:rsidR="00EB4A76">
        <w:rPr>
          <w:rFonts w:hint="eastAsia"/>
        </w:rPr>
        <w:instrText>L</w:instrText>
      </w:r>
      <w:r w:rsidR="00EB4A76">
        <w:instrText xml:space="preserve">istner" \y “Listner” </w:instrText>
      </w:r>
      <w:r w:rsidR="00EB4A76">
        <w:fldChar w:fldCharType="end"/>
      </w:r>
      <w:r>
        <w:t>とも呼ばれる。</w:t>
      </w:r>
    </w:p>
    <w:p w14:paraId="0FF4B9CE" w14:textId="04F870B3" w:rsidR="009F0B47" w:rsidRPr="00B70A51" w:rsidRDefault="008664E5" w:rsidP="009F0B47">
      <w:pPr>
        <w:pStyle w:val="affff4"/>
        <w:keepNext/>
        <w:keepLines/>
        <w:widowControl/>
        <w:ind w:left="3557" w:hanging="2990"/>
        <w:rPr>
          <w:rFonts w:ascii="ＭＳ ゴシック" w:hAnsi="ＭＳ ゴシック"/>
          <w:b/>
          <w:color w:val="00B050"/>
        </w:rPr>
      </w:pPr>
      <w:r w:rsidRPr="00346A03">
        <w:rPr>
          <w:b/>
          <w:color w:val="00B050"/>
        </w:rPr>
        <w:t>State</w:t>
      </w:r>
      <w:r w:rsidR="00EB4A76">
        <w:fldChar w:fldCharType="begin"/>
      </w:r>
      <w:r w:rsidR="00EB4A76">
        <w:instrText xml:space="preserve"> XE "</w:instrText>
      </w:r>
      <w:r w:rsidR="00EB4A76">
        <w:rPr>
          <w:rFonts w:hint="eastAsia"/>
        </w:rPr>
        <w:instrText>S</w:instrText>
      </w:r>
      <w:r w:rsidR="00EB4A76">
        <w:instrText>tate" \y “</w:instrText>
      </w:r>
      <w:r w:rsidR="00EB4A76">
        <w:rPr>
          <w:rFonts w:hint="eastAsia"/>
        </w:rPr>
        <w:instrText>S</w:instrText>
      </w:r>
      <w:r w:rsidR="00EB4A76">
        <w:instrText xml:space="preserve">tate” </w:instrText>
      </w:r>
      <w:r w:rsidR="00EB4A76">
        <w:fldChar w:fldCharType="end"/>
      </w:r>
      <w:r w:rsidRPr="00C173F6">
        <w:t xml:space="preserve"> </w:t>
      </w:r>
      <w:r w:rsidRPr="00C173F6">
        <w:tab/>
      </w:r>
      <w:r w:rsidRPr="00C173F6">
        <w:tab/>
      </w:r>
      <w:r w:rsidR="009F0B47" w:rsidRPr="00B70A51">
        <w:rPr>
          <w:rFonts w:hint="eastAsia"/>
          <w:b/>
          <w:color w:val="00B050"/>
        </w:rPr>
        <w:t>【ステート</w:t>
      </w:r>
      <w:r w:rsidR="00EB4A76">
        <w:fldChar w:fldCharType="begin"/>
      </w:r>
      <w:r w:rsidR="00EB4A76">
        <w:instrText xml:space="preserve"> XE "</w:instrText>
      </w:r>
      <w:r w:rsidR="00EB4A76">
        <w:instrText>ステート</w:instrText>
      </w:r>
      <w:r w:rsidR="00EB4A76">
        <w:instrText>" \y “</w:instrText>
      </w:r>
      <w:r w:rsidR="00EB4A76">
        <w:instrText>すてーと</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（状態）</w:t>
      </w:r>
    </w:p>
    <w:p w14:paraId="2C86D768" w14:textId="77777777" w:rsidR="009F0B47" w:rsidRDefault="00C173F6" w:rsidP="009F0B47">
      <w:pPr>
        <w:pStyle w:val="affff4"/>
        <w:numPr>
          <w:ilvl w:val="0"/>
          <w:numId w:val="0"/>
        </w:numPr>
        <w:ind w:left="3557"/>
        <w:rPr>
          <w:rFonts w:ascii="ＭＳ ゴシック" w:hAnsi="ＭＳ ゴシック"/>
        </w:rPr>
      </w:pPr>
      <w:r>
        <w:t>オブジェク</w:t>
      </w:r>
      <w:r w:rsidRPr="00456B6A">
        <w:rPr>
          <w:rFonts w:ascii="ＭＳ ゴシック" w:hAnsi="ＭＳ ゴシック"/>
        </w:rPr>
        <w:t>トの状態を変化させることで、</w:t>
      </w:r>
      <w:r w:rsidR="00456B6A" w:rsidRPr="00456B6A">
        <w:rPr>
          <w:rFonts w:ascii="ＭＳ ゴシック" w:hAnsi="ＭＳ ゴシック"/>
        </w:rPr>
        <w:t>処理内容を変えられるようにする。</w:t>
      </w:r>
    </w:p>
    <w:p w14:paraId="78E30B89" w14:textId="1D6EE2B1" w:rsidR="008664E5" w:rsidRPr="00456B6A" w:rsidRDefault="00456B6A" w:rsidP="009F0B47">
      <w:pPr>
        <w:pStyle w:val="affff4"/>
        <w:numPr>
          <w:ilvl w:val="0"/>
          <w:numId w:val="0"/>
        </w:numPr>
        <w:ind w:leftChars="1694" w:left="3827" w:hangingChars="135" w:hanging="270"/>
        <w:rPr>
          <w:rFonts w:ascii="ＭＳ ゴシック" w:hAnsi="ＭＳ ゴシック"/>
        </w:rPr>
      </w:pPr>
      <w:r w:rsidRPr="00456B6A">
        <w:rPr>
          <w:rFonts w:ascii="ＭＳ ゴシック" w:hAnsi="ＭＳ ゴシック" w:cs="ＭＳ 明朝"/>
        </w:rPr>
        <w:t>※「ステートマシン</w:t>
      </w:r>
      <w:r w:rsidR="00EB4A76">
        <w:fldChar w:fldCharType="begin"/>
      </w:r>
      <w:r w:rsidR="00EB4A76">
        <w:instrText xml:space="preserve"> XE "</w:instrText>
      </w:r>
      <w:r w:rsidR="00EB4A76">
        <w:instrText>ステートマシン</w:instrText>
      </w:r>
      <w:r w:rsidR="00EB4A76">
        <w:instrText>" \y “</w:instrText>
      </w:r>
      <w:r w:rsidR="00EB4A76">
        <w:rPr>
          <w:rFonts w:hint="eastAsia"/>
        </w:rPr>
        <w:instrText>すてーとましん</w:instrText>
      </w:r>
      <w:r w:rsidR="00EB4A76">
        <w:instrText xml:space="preserve">” </w:instrText>
      </w:r>
      <w:r w:rsidR="00EB4A76">
        <w:fldChar w:fldCharType="end"/>
      </w:r>
      <w:r w:rsidRPr="00456B6A">
        <w:rPr>
          <w:rFonts w:ascii="ＭＳ ゴシック" w:hAnsi="ＭＳ ゴシック" w:cs="ＭＳ 明朝"/>
        </w:rPr>
        <w:t>」として</w:t>
      </w:r>
      <w:r>
        <w:rPr>
          <w:rFonts w:ascii="ＭＳ ゴシック" w:hAnsi="ＭＳ ゴシック" w:cs="ＭＳ 明朝"/>
        </w:rPr>
        <w:t>有名。有限オートマトン</w:t>
      </w:r>
      <w:r w:rsidR="00EB4A76">
        <w:fldChar w:fldCharType="begin"/>
      </w:r>
      <w:r w:rsidR="00EB4A76">
        <w:instrText xml:space="preserve"> XE "</w:instrText>
      </w:r>
      <w:r w:rsidR="00EB4A76">
        <w:instrText>有限オートマトン</w:instrText>
      </w:r>
      <w:r w:rsidR="00EB4A76">
        <w:instrText>" \y “</w:instrText>
      </w:r>
      <w:r w:rsidR="00EB4A76">
        <w:instrText>ゆうげんおーとまとん</w:instrText>
      </w:r>
      <w:r w:rsidR="00EB4A76">
        <w:instrText xml:space="preserve">” </w:instrText>
      </w:r>
      <w:r w:rsidR="00EB4A76">
        <w:fldChar w:fldCharType="end"/>
      </w:r>
      <w:r>
        <w:rPr>
          <w:rFonts w:ascii="ＭＳ ゴシック" w:hAnsi="ＭＳ ゴシック" w:cs="ＭＳ 明朝"/>
        </w:rPr>
        <w:t>の実装に使われる。</w:t>
      </w:r>
    </w:p>
    <w:p w14:paraId="3B552F6F" w14:textId="5980AAE3" w:rsidR="009F0B47" w:rsidRPr="00B3434B" w:rsidRDefault="008664E5" w:rsidP="009F0B47">
      <w:pPr>
        <w:pStyle w:val="affff4"/>
        <w:keepNext/>
        <w:keepLines/>
        <w:widowControl/>
        <w:ind w:left="3557" w:hanging="2990"/>
        <w:rPr>
          <w:b/>
          <w:color w:val="FF0000"/>
        </w:rPr>
      </w:pPr>
      <w:r w:rsidRPr="00B3434B">
        <w:rPr>
          <w:b/>
          <w:color w:val="FF0000"/>
        </w:rPr>
        <w:lastRenderedPageBreak/>
        <w:t>Strategy</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S</w:instrText>
      </w:r>
      <w:r w:rsidR="00EB4A76" w:rsidRPr="00B3434B">
        <w:rPr>
          <w:color w:val="FF0000"/>
        </w:rPr>
        <w:instrText>trategy" \y “</w:instrText>
      </w:r>
      <w:r w:rsidR="00EB4A76" w:rsidRPr="00B3434B">
        <w:rPr>
          <w:rFonts w:hint="eastAsia"/>
          <w:color w:val="FF0000"/>
        </w:rPr>
        <w:instrText>S</w:instrText>
      </w:r>
      <w:r w:rsidR="00EB4A76" w:rsidRPr="00B3434B">
        <w:rPr>
          <w:color w:val="FF0000"/>
        </w:rPr>
        <w:instrText xml:space="preserve">trategy”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【ストラテジー</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ストラテジー</w:instrText>
      </w:r>
      <w:r w:rsidR="00EB4A76" w:rsidRPr="00B3434B">
        <w:rPr>
          <w:color w:val="FF0000"/>
        </w:rPr>
        <w:instrText>" \y “</w:instrText>
      </w:r>
      <w:r w:rsidR="00EB4A76" w:rsidRPr="00B3434B">
        <w:rPr>
          <w:rFonts w:hint="eastAsia"/>
          <w:color w:val="FF0000"/>
        </w:rPr>
        <w:instrText>すとらてじー</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（戦略）</w:t>
      </w:r>
    </w:p>
    <w:p w14:paraId="2E821391" w14:textId="3C986B25" w:rsidR="008664E5" w:rsidRPr="00456B6A" w:rsidRDefault="00456B6A" w:rsidP="009F0B47">
      <w:pPr>
        <w:pStyle w:val="affff4"/>
        <w:numPr>
          <w:ilvl w:val="0"/>
          <w:numId w:val="0"/>
        </w:numPr>
        <w:ind w:left="3557"/>
      </w:pPr>
      <w:r>
        <w:t>データ構造</w:t>
      </w:r>
      <w:r w:rsidR="0095091E">
        <w:t>に対して適用する一種のアルゴリズムをカプセル化し、アルゴリズムの切り替えを容易にする。</w:t>
      </w:r>
      <w:r w:rsidR="001E6D3F">
        <w:rPr>
          <w:rFonts w:hint="eastAsia"/>
        </w:rPr>
        <w:t>「</w:t>
      </w:r>
      <w:r w:rsidR="001E6D3F">
        <w:rPr>
          <w:rFonts w:hint="eastAsia"/>
        </w:rPr>
        <w:t>Policy</w:t>
      </w:r>
      <w:r w:rsidR="001E6D3F">
        <w:rPr>
          <w:rFonts w:hint="eastAsia"/>
        </w:rPr>
        <w:t>」（ポリシー）と同等。</w:t>
      </w:r>
    </w:p>
    <w:p w14:paraId="5EA0DCA2" w14:textId="2E329D93" w:rsidR="009F0B47" w:rsidRPr="00B3434B" w:rsidRDefault="008664E5" w:rsidP="009F0B47">
      <w:pPr>
        <w:pStyle w:val="affff4"/>
        <w:keepNext/>
        <w:keepLines/>
        <w:widowControl/>
        <w:ind w:left="3557" w:hanging="2990"/>
        <w:rPr>
          <w:b/>
          <w:color w:val="FF0000"/>
        </w:rPr>
      </w:pPr>
      <w:r w:rsidRPr="00B3434B">
        <w:rPr>
          <w:b/>
          <w:color w:val="FF0000"/>
        </w:rPr>
        <w:t>Template Method</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T</w:instrText>
      </w:r>
      <w:r w:rsidR="00EB4A76" w:rsidRPr="00B3434B">
        <w:rPr>
          <w:color w:val="FF0000"/>
        </w:rPr>
        <w:instrText>emplate Method" \y “</w:instrText>
      </w:r>
      <w:r w:rsidR="00EB4A76" w:rsidRPr="00B3434B">
        <w:rPr>
          <w:rFonts w:hint="eastAsia"/>
          <w:color w:val="FF0000"/>
        </w:rPr>
        <w:instrText>T</w:instrText>
      </w:r>
      <w:r w:rsidR="00EB4A76" w:rsidRPr="00B3434B">
        <w:rPr>
          <w:color w:val="FF0000"/>
        </w:rPr>
        <w:instrText xml:space="preserve">emplate Method” </w:instrText>
      </w:r>
      <w:r w:rsidR="00EB4A76" w:rsidRPr="00B3434B">
        <w:rPr>
          <w:color w:val="FF0000"/>
        </w:rPr>
        <w:fldChar w:fldCharType="end"/>
      </w:r>
      <w:r w:rsidRPr="00B3434B">
        <w:rPr>
          <w:color w:val="FF0000"/>
        </w:rPr>
        <w:t xml:space="preserve"> </w:t>
      </w:r>
      <w:r w:rsidRPr="00B3434B">
        <w:rPr>
          <w:color w:val="FF0000"/>
        </w:rPr>
        <w:tab/>
      </w:r>
      <w:r w:rsidRPr="00B3434B">
        <w:rPr>
          <w:color w:val="FF0000"/>
        </w:rPr>
        <w:tab/>
      </w:r>
      <w:r w:rsidR="009F0B47" w:rsidRPr="00B3434B">
        <w:rPr>
          <w:rFonts w:hint="eastAsia"/>
          <w:b/>
          <w:color w:val="FF0000"/>
        </w:rPr>
        <w:t>【テンプレートメソッド</w:t>
      </w:r>
      <w:r w:rsidR="00EB4A76" w:rsidRPr="00B3434B">
        <w:rPr>
          <w:color w:val="FF0000"/>
        </w:rPr>
        <w:fldChar w:fldCharType="begin"/>
      </w:r>
      <w:r w:rsidR="00EB4A76" w:rsidRPr="00B3434B">
        <w:rPr>
          <w:color w:val="FF0000"/>
        </w:rPr>
        <w:instrText xml:space="preserve"> XE "</w:instrText>
      </w:r>
      <w:r w:rsidR="00EB4A76" w:rsidRPr="00B3434B">
        <w:rPr>
          <w:rFonts w:hint="eastAsia"/>
          <w:color w:val="FF0000"/>
        </w:rPr>
        <w:instrText>テンプレートメソッド</w:instrText>
      </w:r>
      <w:r w:rsidR="00EB4A76" w:rsidRPr="00B3434B">
        <w:rPr>
          <w:color w:val="FF0000"/>
        </w:rPr>
        <w:instrText>" \y “</w:instrText>
      </w:r>
      <w:r w:rsidR="00EB4A76" w:rsidRPr="00B3434B">
        <w:rPr>
          <w:rFonts w:hint="eastAsia"/>
          <w:color w:val="FF0000"/>
        </w:rPr>
        <w:instrText>てんぷれーとめそっど</w:instrText>
      </w:r>
      <w:r w:rsidR="00EB4A76" w:rsidRPr="00B3434B">
        <w:rPr>
          <w:color w:val="FF0000"/>
        </w:rPr>
        <w:instrText xml:space="preserve">” </w:instrText>
      </w:r>
      <w:r w:rsidR="00EB4A76" w:rsidRPr="00B3434B">
        <w:rPr>
          <w:color w:val="FF0000"/>
        </w:rPr>
        <w:fldChar w:fldCharType="end"/>
      </w:r>
      <w:r w:rsidR="009F0B47" w:rsidRPr="00B3434B">
        <w:rPr>
          <w:rFonts w:hint="eastAsia"/>
          <w:b/>
          <w:color w:val="FF0000"/>
        </w:rPr>
        <w:t>】</w:t>
      </w:r>
      <w:r w:rsidR="00DD30F2" w:rsidRPr="00B3434B">
        <w:rPr>
          <w:rFonts w:hint="eastAsia"/>
          <w:b/>
          <w:color w:val="FF0000"/>
        </w:rPr>
        <w:t>（ひな形メソッド）</w:t>
      </w:r>
    </w:p>
    <w:p w14:paraId="5199AB15" w14:textId="5C3D1A7A" w:rsidR="008664E5" w:rsidRDefault="00452622" w:rsidP="009F0B47">
      <w:pPr>
        <w:pStyle w:val="affff4"/>
        <w:numPr>
          <w:ilvl w:val="0"/>
          <w:numId w:val="0"/>
        </w:numPr>
        <w:ind w:left="3557"/>
      </w:pPr>
      <w:r>
        <w:t>あるアルゴリズムの途中経過で必要な処理を抽象メソッドに委ね、その実装を変えることで処理が変えられるようにする。</w:t>
      </w:r>
    </w:p>
    <w:p w14:paraId="26F20EFF" w14:textId="4FF8DC18" w:rsidR="009F0B47" w:rsidRPr="00B70A51" w:rsidRDefault="008664E5" w:rsidP="009F0B47">
      <w:pPr>
        <w:pStyle w:val="affff4"/>
        <w:keepNext/>
        <w:keepLines/>
        <w:widowControl/>
        <w:ind w:left="3557" w:hanging="2990"/>
        <w:rPr>
          <w:b/>
          <w:color w:val="00B050"/>
        </w:rPr>
      </w:pPr>
      <w:r w:rsidRPr="0095091E">
        <w:rPr>
          <w:b/>
          <w:color w:val="00B050"/>
        </w:rPr>
        <w:t>Visitor</w:t>
      </w:r>
      <w:r w:rsidR="00EB4A76">
        <w:fldChar w:fldCharType="begin"/>
      </w:r>
      <w:r w:rsidR="00EB4A76">
        <w:instrText xml:space="preserve"> XE "</w:instrText>
      </w:r>
      <w:r w:rsidR="00EB4A76">
        <w:rPr>
          <w:rFonts w:hint="eastAsia"/>
        </w:rPr>
        <w:instrText>V</w:instrText>
      </w:r>
      <w:r w:rsidR="00EB4A76">
        <w:instrText>isitor" \y “</w:instrText>
      </w:r>
      <w:r w:rsidR="00EB4A76">
        <w:rPr>
          <w:rFonts w:hint="eastAsia"/>
        </w:rPr>
        <w:instrText>V</w:instrText>
      </w:r>
      <w:r w:rsidR="00EB4A76">
        <w:instrText xml:space="preserve">isitor” </w:instrText>
      </w:r>
      <w:r w:rsidR="00EB4A76">
        <w:fldChar w:fldCharType="end"/>
      </w:r>
      <w:r w:rsidRPr="0095091E">
        <w:rPr>
          <w:b/>
        </w:rPr>
        <w:t xml:space="preserve"> </w:t>
      </w:r>
      <w:r w:rsidRPr="0095091E">
        <w:tab/>
      </w:r>
      <w:r w:rsidRPr="0095091E">
        <w:tab/>
      </w:r>
      <w:r w:rsidR="009F0B47" w:rsidRPr="00B70A51">
        <w:rPr>
          <w:rFonts w:hint="eastAsia"/>
          <w:b/>
          <w:color w:val="00B050"/>
        </w:rPr>
        <w:t>【ビジター</w:t>
      </w:r>
      <w:r w:rsidR="00EB4A76">
        <w:fldChar w:fldCharType="begin"/>
      </w:r>
      <w:r w:rsidR="00EB4A76">
        <w:instrText xml:space="preserve"> XE "</w:instrText>
      </w:r>
      <w:r w:rsidR="00EB4A76">
        <w:rPr>
          <w:rFonts w:hint="eastAsia"/>
        </w:rPr>
        <w:instrText>ビジター</w:instrText>
      </w:r>
      <w:r w:rsidR="00EB4A76">
        <w:instrText>" \y “</w:instrText>
      </w:r>
      <w:r w:rsidR="00EB4A76">
        <w:rPr>
          <w:rFonts w:hint="eastAsia"/>
        </w:rPr>
        <w:instrText>びじたー</w:instrText>
      </w:r>
      <w:r w:rsidR="00EB4A76">
        <w:instrText xml:space="preserve">” </w:instrText>
      </w:r>
      <w:r w:rsidR="00EB4A76">
        <w:fldChar w:fldCharType="end"/>
      </w:r>
      <w:r w:rsidR="009F0B47" w:rsidRPr="00B70A51">
        <w:rPr>
          <w:rFonts w:hint="eastAsia"/>
          <w:b/>
          <w:color w:val="00B050"/>
        </w:rPr>
        <w:t>】</w:t>
      </w:r>
      <w:r w:rsidR="00DD30F2" w:rsidRPr="00B70A51">
        <w:rPr>
          <w:rFonts w:hint="eastAsia"/>
          <w:b/>
          <w:color w:val="00B050"/>
        </w:rPr>
        <w:t>（訪問者）</w:t>
      </w:r>
    </w:p>
    <w:p w14:paraId="69D9D153" w14:textId="2F3601FD" w:rsidR="008664E5" w:rsidRPr="0095091E" w:rsidRDefault="0095091E" w:rsidP="009F0B47">
      <w:pPr>
        <w:pStyle w:val="affff4"/>
        <w:numPr>
          <w:ilvl w:val="0"/>
          <w:numId w:val="0"/>
        </w:numPr>
        <w:ind w:left="3557"/>
      </w:pPr>
      <w:r>
        <w:t>データ構造を保持するクラスと、それに対して処理を行うクラスを分離する。</w:t>
      </w:r>
    </w:p>
    <w:p w14:paraId="686B8162" w14:textId="0D7D3699" w:rsidR="003657E3" w:rsidRDefault="006474D1" w:rsidP="00FC4BC9">
      <w:pPr>
        <w:pStyle w:val="1"/>
      </w:pPr>
      <w:bookmarkStart w:id="8" w:name="_Toc378965414"/>
      <w:r>
        <w:rPr>
          <w:rFonts w:hint="eastAsia"/>
        </w:rPr>
        <w:t>ゲーム</w:t>
      </w:r>
      <w:r w:rsidR="00FB68BC">
        <w:rPr>
          <w:rFonts w:hint="eastAsia"/>
        </w:rPr>
        <w:t>プログラミングにおける</w:t>
      </w:r>
      <w:r>
        <w:rPr>
          <w:rFonts w:hint="eastAsia"/>
        </w:rPr>
        <w:t>デザインパターンの活用</w:t>
      </w:r>
      <w:bookmarkEnd w:id="8"/>
    </w:p>
    <w:p w14:paraId="5DE4CB0B" w14:textId="5CDA65D3" w:rsidR="000D4B5A" w:rsidRPr="000D4B5A" w:rsidRDefault="00EB7DC7" w:rsidP="000D4B5A">
      <w:pPr>
        <w:pStyle w:val="a8"/>
        <w:ind w:firstLine="283"/>
      </w:pPr>
      <w:r>
        <w:rPr>
          <w:rFonts w:hint="eastAsia"/>
        </w:rPr>
        <w:t>幾つかのデザインパターンを、実際にゲームプログラミングに適用することを想定した</w:t>
      </w:r>
      <w:r w:rsidR="000D4B5A">
        <w:rPr>
          <w:rFonts w:hint="eastAsia"/>
        </w:rPr>
        <w:t>サンプルを示す。</w:t>
      </w:r>
    </w:p>
    <w:p w14:paraId="5F85E67E" w14:textId="4F43E567" w:rsidR="006474D1" w:rsidRDefault="00FB68BC" w:rsidP="00FB68BC">
      <w:pPr>
        <w:pStyle w:val="2"/>
      </w:pPr>
      <w:bookmarkStart w:id="9" w:name="_Toc378965415"/>
      <w:r>
        <w:t>Observer</w:t>
      </w:r>
      <w:r w:rsidR="00EB4A76">
        <w:fldChar w:fldCharType="begin"/>
      </w:r>
      <w:r w:rsidR="00EB4A76">
        <w:instrText xml:space="preserve"> XE "</w:instrText>
      </w:r>
      <w:r w:rsidR="00EB4A76">
        <w:rPr>
          <w:rFonts w:hint="eastAsia"/>
        </w:rPr>
        <w:instrText>O</w:instrText>
      </w:r>
      <w:r w:rsidR="00EB4A76">
        <w:instrText>bserver" \y “</w:instrText>
      </w:r>
      <w:r w:rsidR="00EB4A76">
        <w:rPr>
          <w:rFonts w:hint="eastAsia"/>
        </w:rPr>
        <w:instrText>O</w:instrText>
      </w:r>
      <w:r w:rsidR="00EB4A76">
        <w:instrText xml:space="preserve">bserver” </w:instrText>
      </w:r>
      <w:r w:rsidR="00EB4A76">
        <w:fldChar w:fldCharType="end"/>
      </w:r>
      <w:r w:rsidR="00EB4A76">
        <w:fldChar w:fldCharType="begin"/>
      </w:r>
      <w:r w:rsidR="00EB4A76">
        <w:instrText xml:space="preserve"> XE "</w:instrText>
      </w:r>
      <w:r w:rsidR="00EB4A76">
        <w:rPr>
          <w:rFonts w:hint="eastAsia"/>
        </w:rPr>
        <w:instrText>オブザーバー</w:instrText>
      </w:r>
      <w:r w:rsidR="00EB4A76">
        <w:instrText>" \y “</w:instrText>
      </w:r>
      <w:r w:rsidR="00EB4A76">
        <w:rPr>
          <w:rFonts w:hint="eastAsia"/>
        </w:rPr>
        <w:instrText>おぶざーばー</w:instrText>
      </w:r>
      <w:r w:rsidR="00EB4A76">
        <w:instrText xml:space="preserve">” </w:instrText>
      </w:r>
      <w:r w:rsidR="00EB4A76">
        <w:fldChar w:fldCharType="end"/>
      </w:r>
      <w:r>
        <w:rPr>
          <w:rFonts w:hint="eastAsia"/>
        </w:rPr>
        <w:t>パターン（</w:t>
      </w:r>
      <w:proofErr w:type="spellStart"/>
      <w:r>
        <w:rPr>
          <w:rFonts w:hint="eastAsia"/>
        </w:rPr>
        <w:t>List</w:t>
      </w:r>
      <w:r>
        <w:t>ner</w:t>
      </w:r>
      <w:proofErr w:type="spellEnd"/>
      <w:r w:rsidR="00EB4A76">
        <w:fldChar w:fldCharType="begin"/>
      </w:r>
      <w:r w:rsidR="00EB4A76">
        <w:instrText xml:space="preserve"> XE "</w:instrText>
      </w:r>
      <w:r w:rsidR="00EB4A76">
        <w:rPr>
          <w:rFonts w:hint="eastAsia"/>
        </w:rPr>
        <w:instrText>L</w:instrText>
      </w:r>
      <w:r w:rsidR="00EB4A76">
        <w:instrText>istner" \y “</w:instrText>
      </w:r>
      <w:r w:rsidR="00EB4A76">
        <w:rPr>
          <w:rFonts w:hint="eastAsia"/>
        </w:rPr>
        <w:instrText>L</w:instrText>
      </w:r>
      <w:r w:rsidR="00EB4A76">
        <w:instrText xml:space="preserve">istner” </w:instrText>
      </w:r>
      <w:r w:rsidR="00EB4A76">
        <w:fldChar w:fldCharType="end"/>
      </w:r>
      <w:r>
        <w:rPr>
          <w:rFonts w:hint="eastAsia"/>
        </w:rPr>
        <w:t>）</w:t>
      </w:r>
      <w:bookmarkEnd w:id="9"/>
    </w:p>
    <w:p w14:paraId="07094B05" w14:textId="27E2E42D" w:rsidR="00E75FB2" w:rsidRDefault="00E75FB2" w:rsidP="00DC04E9">
      <w:pPr>
        <w:pStyle w:val="a4"/>
        <w:keepNext/>
        <w:keepLines/>
        <w:widowControl/>
        <w:tabs>
          <w:tab w:val="left" w:pos="426"/>
        </w:tabs>
        <w:ind w:left="1275" w:hangingChars="536" w:hanging="1126"/>
      </w:pPr>
      <w:r>
        <w:t>用途</w:t>
      </w:r>
      <w:r w:rsidR="0041485B">
        <w:rPr>
          <w:rFonts w:hint="eastAsia"/>
        </w:rPr>
        <w:t>①</w:t>
      </w:r>
      <w:r>
        <w:rPr>
          <w:rFonts w:hint="eastAsia"/>
        </w:rPr>
        <w:t>：</w:t>
      </w:r>
      <w:r>
        <w:tab/>
      </w:r>
      <w:r>
        <w:t>何らかの状態を</w:t>
      </w:r>
      <w:r w:rsidRPr="0041485B">
        <w:rPr>
          <w:b/>
        </w:rPr>
        <w:t>観察</w:t>
      </w:r>
      <w:r>
        <w:t>して、変化があったときに、関係するオブジェクトに通知したい場合。</w:t>
      </w:r>
      <w:r w:rsidR="005B4956">
        <w:t>いわゆる</w:t>
      </w:r>
      <w:r>
        <w:t>イベントコールバック</w:t>
      </w:r>
      <w:r w:rsidR="00EB4A76">
        <w:fldChar w:fldCharType="begin"/>
      </w:r>
      <w:r w:rsidR="00EB4A76">
        <w:instrText xml:space="preserve"> XE "</w:instrText>
      </w:r>
      <w:r w:rsidR="00EB4A76">
        <w:rPr>
          <w:rFonts w:hint="eastAsia"/>
        </w:rPr>
        <w:instrText>イベントコールバック</w:instrText>
      </w:r>
      <w:r w:rsidR="00EB4A76">
        <w:instrText>" \y “</w:instrText>
      </w:r>
      <w:r w:rsidR="00EB4A76">
        <w:rPr>
          <w:rFonts w:hint="eastAsia"/>
        </w:rPr>
        <w:instrText>いべんとこーるばっく</w:instrText>
      </w:r>
      <w:r w:rsidR="00EB4A76">
        <w:instrText xml:space="preserve">” </w:instrText>
      </w:r>
      <w:r w:rsidR="00EB4A76">
        <w:fldChar w:fldCharType="end"/>
      </w:r>
      <w:r w:rsidR="00EB4A76">
        <w:rPr>
          <w:rFonts w:hint="eastAsia"/>
        </w:rPr>
        <w:t>。もしくは、</w:t>
      </w:r>
      <w:r w:rsidR="00EB4A76">
        <w:rPr>
          <w:rFonts w:hint="eastAsia"/>
        </w:rPr>
        <w:t>Delegate</w:t>
      </w:r>
      <w:r w:rsidR="00EB4A76">
        <w:fldChar w:fldCharType="begin"/>
      </w:r>
      <w:r w:rsidR="00EB4A76">
        <w:instrText xml:space="preserve"> XE "</w:instrText>
      </w:r>
      <w:r w:rsidR="00EB4A76">
        <w:rPr>
          <w:rFonts w:hint="eastAsia"/>
        </w:rPr>
        <w:instrText>D</w:instrText>
      </w:r>
      <w:r w:rsidR="00EB4A76">
        <w:instrText>elegate" \y “</w:instrText>
      </w:r>
      <w:r w:rsidR="00EB4A76">
        <w:rPr>
          <w:rFonts w:hint="eastAsia"/>
        </w:rPr>
        <w:instrText>D</w:instrText>
      </w:r>
      <w:r w:rsidR="00EB4A76">
        <w:instrText xml:space="preserve">elegate” </w:instrText>
      </w:r>
      <w:r w:rsidR="00EB4A76">
        <w:fldChar w:fldCharType="end"/>
      </w:r>
      <w:r w:rsidR="00EB4A76">
        <w:rPr>
          <w:rFonts w:hint="eastAsia"/>
        </w:rPr>
        <w:t>（デリゲート</w:t>
      </w:r>
      <w:r w:rsidR="00EB4A76">
        <w:fldChar w:fldCharType="begin"/>
      </w:r>
      <w:r w:rsidR="00EB4A76">
        <w:instrText xml:space="preserve"> XE "</w:instrText>
      </w:r>
      <w:r w:rsidR="00EB4A76">
        <w:rPr>
          <w:rFonts w:hint="eastAsia"/>
        </w:rPr>
        <w:instrText>デリゲート</w:instrText>
      </w:r>
      <w:r w:rsidR="00EB4A76">
        <w:instrText>" \y “</w:instrText>
      </w:r>
      <w:r w:rsidR="00EB4A76">
        <w:rPr>
          <w:rFonts w:hint="eastAsia"/>
        </w:rPr>
        <w:instrText>でりげーと</w:instrText>
      </w:r>
      <w:r w:rsidR="00EB4A76">
        <w:instrText xml:space="preserve">” </w:instrText>
      </w:r>
      <w:r w:rsidR="00EB4A76">
        <w:fldChar w:fldCharType="end"/>
      </w:r>
      <w:r w:rsidR="00EB4A76">
        <w:rPr>
          <w:rFonts w:hint="eastAsia"/>
        </w:rPr>
        <w:t>＝委譲）。</w:t>
      </w:r>
    </w:p>
    <w:p w14:paraId="123E03BE" w14:textId="511B220C" w:rsidR="0041485B" w:rsidRDefault="0041485B" w:rsidP="00DC04E9">
      <w:pPr>
        <w:pStyle w:val="a4"/>
        <w:keepNext/>
        <w:keepLines/>
        <w:widowControl/>
        <w:tabs>
          <w:tab w:val="left" w:pos="426"/>
        </w:tabs>
        <w:ind w:left="1275" w:hangingChars="536" w:hanging="1126"/>
      </w:pPr>
      <w:r>
        <w:rPr>
          <w:rFonts w:hint="eastAsia"/>
        </w:rPr>
        <w:t>用途②：</w:t>
      </w:r>
      <w:r>
        <w:tab/>
      </w:r>
      <w:r>
        <w:rPr>
          <w:rFonts w:hint="eastAsia"/>
        </w:rPr>
        <w:t>共通処理に対して、タイトル固有の挙動を</w:t>
      </w:r>
      <w:r w:rsidR="00C97E2D">
        <w:rPr>
          <w:rFonts w:hint="eastAsia"/>
        </w:rPr>
        <w:t>与え</w:t>
      </w:r>
      <w:r>
        <w:rPr>
          <w:rFonts w:hint="eastAsia"/>
        </w:rPr>
        <w:t>たい場合。</w:t>
      </w:r>
    </w:p>
    <w:p w14:paraId="2D15D23C" w14:textId="6E509154" w:rsidR="001A7660" w:rsidRDefault="00DC04E9" w:rsidP="00DC04E9">
      <w:pPr>
        <w:pStyle w:val="a9"/>
        <w:ind w:firstLineChars="0" w:firstLine="0"/>
      </w:pPr>
      <w:r>
        <w:object w:dxaOrig="16186" w:dyaOrig="7171" w14:anchorId="42608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pt;height:186.6pt" o:ole="">
            <v:imagedata r:id="rId19" o:title=""/>
          </v:shape>
          <o:OLEObject Type="Embed" ProgID="Visio.Drawing.15" ShapeID="_x0000_i1025" DrawAspect="Content" ObjectID="_1452707265" r:id="rId20"/>
        </w:object>
      </w:r>
    </w:p>
    <w:p w14:paraId="23E447EA" w14:textId="031E59FB" w:rsidR="00DC04E9" w:rsidRPr="00A23B80" w:rsidRDefault="00A23B80"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23B80" w14:paraId="5945CF50" w14:textId="77777777" w:rsidTr="00A23B80">
        <w:tc>
          <w:tcPr>
            <w:tcW w:w="8494" w:type="dxa"/>
          </w:tcPr>
          <w:p w14:paraId="2556F0E8" w14:textId="2C4F528D" w:rsidR="00AB7FD5" w:rsidRPr="002D4103" w:rsidRDefault="00AB7FD5" w:rsidP="00AB7FD5">
            <w:pPr>
              <w:pStyle w:val="2-"/>
              <w:rPr>
                <w:color w:val="00B050"/>
              </w:rPr>
            </w:pPr>
            <w:r w:rsidRPr="002D4103">
              <w:rPr>
                <w:color w:val="00B050"/>
              </w:rPr>
              <w:t>//================================================================================</w:t>
            </w:r>
          </w:p>
          <w:p w14:paraId="1364C9C7" w14:textId="77777777" w:rsidR="00AB7FD5" w:rsidRPr="002D4103" w:rsidRDefault="00AB7FD5" w:rsidP="00AB7FD5">
            <w:pPr>
              <w:pStyle w:val="2-"/>
              <w:rPr>
                <w:color w:val="00B050"/>
              </w:rPr>
            </w:pPr>
            <w:r w:rsidRPr="002D4103">
              <w:rPr>
                <w:rFonts w:hint="eastAsia"/>
                <w:color w:val="00B050"/>
              </w:rPr>
              <w:t>//Observerパターン</w:t>
            </w:r>
          </w:p>
          <w:p w14:paraId="1C9D9470" w14:textId="77777777" w:rsidR="00AB7FD5" w:rsidRPr="002D4103" w:rsidRDefault="00AB7FD5" w:rsidP="00AB7FD5">
            <w:pPr>
              <w:pStyle w:val="2-"/>
              <w:rPr>
                <w:color w:val="00B050"/>
              </w:rPr>
            </w:pPr>
          </w:p>
          <w:p w14:paraId="6454488E" w14:textId="77777777" w:rsidR="00AB7FD5" w:rsidRPr="002D4103" w:rsidRDefault="00AB7FD5" w:rsidP="00AB7FD5">
            <w:pPr>
              <w:pStyle w:val="2-"/>
              <w:rPr>
                <w:color w:val="00B050"/>
              </w:rPr>
            </w:pPr>
            <w:r w:rsidRPr="002D4103">
              <w:rPr>
                <w:color w:val="00B050"/>
              </w:rPr>
              <w:t>//----------------------------------------</w:t>
            </w:r>
          </w:p>
          <w:p w14:paraId="10704E73" w14:textId="77777777" w:rsidR="00AB7FD5" w:rsidRPr="002D4103" w:rsidRDefault="00AB7FD5" w:rsidP="00AB7FD5">
            <w:pPr>
              <w:pStyle w:val="2-"/>
              <w:rPr>
                <w:color w:val="00B050"/>
              </w:rPr>
            </w:pPr>
            <w:r w:rsidRPr="002D4103">
              <w:rPr>
                <w:rFonts w:hint="eastAsia"/>
                <w:color w:val="00B050"/>
              </w:rPr>
              <w:t>//【準備】C++11非対応のコンパイラなら、override, final キーワードを何もしないマクロで代用</w:t>
            </w:r>
          </w:p>
          <w:p w14:paraId="3F7E439B" w14:textId="77777777" w:rsidR="00AB7FD5" w:rsidRPr="002D4103" w:rsidRDefault="00AB7FD5" w:rsidP="00AB7FD5">
            <w:pPr>
              <w:pStyle w:val="2-"/>
              <w:rPr>
                <w:color w:val="00B050"/>
              </w:rPr>
            </w:pPr>
            <w:r w:rsidRPr="002D4103">
              <w:rPr>
                <w:color w:val="00B050"/>
              </w:rPr>
              <w:t>//#define override</w:t>
            </w:r>
          </w:p>
          <w:p w14:paraId="69F46321" w14:textId="77777777" w:rsidR="00AB7FD5" w:rsidRPr="002D4103" w:rsidRDefault="00AB7FD5" w:rsidP="00AB7FD5">
            <w:pPr>
              <w:pStyle w:val="2-"/>
              <w:rPr>
                <w:color w:val="00B050"/>
              </w:rPr>
            </w:pPr>
            <w:r w:rsidRPr="002D4103">
              <w:rPr>
                <w:color w:val="00B050"/>
              </w:rPr>
              <w:t>//#define final</w:t>
            </w:r>
          </w:p>
          <w:p w14:paraId="5F8BD050" w14:textId="77777777" w:rsidR="00AB7FD5" w:rsidRPr="002D4103" w:rsidRDefault="00AB7FD5" w:rsidP="00AB7FD5">
            <w:pPr>
              <w:pStyle w:val="2-"/>
              <w:rPr>
                <w:color w:val="00B050"/>
              </w:rPr>
            </w:pPr>
          </w:p>
          <w:p w14:paraId="11C37969" w14:textId="77777777" w:rsidR="00AB7FD5" w:rsidRPr="002D4103" w:rsidRDefault="00AB7FD5" w:rsidP="00AB7FD5">
            <w:pPr>
              <w:pStyle w:val="2-"/>
              <w:rPr>
                <w:color w:val="00B050"/>
              </w:rPr>
            </w:pPr>
            <w:r w:rsidRPr="002D4103">
              <w:rPr>
                <w:color w:val="00B050"/>
              </w:rPr>
              <w:t>//----------------------------------------</w:t>
            </w:r>
          </w:p>
          <w:p w14:paraId="13157DA6" w14:textId="77777777" w:rsidR="00AB7FD5" w:rsidRPr="002D4103" w:rsidRDefault="00AB7FD5" w:rsidP="00AB7FD5">
            <w:pPr>
              <w:pStyle w:val="2-"/>
              <w:rPr>
                <w:color w:val="00B050"/>
              </w:rPr>
            </w:pPr>
          </w:p>
          <w:p w14:paraId="3A820E3D" w14:textId="77777777" w:rsidR="00AB7FD5" w:rsidRPr="002D4103" w:rsidRDefault="00AB7FD5" w:rsidP="00AB7FD5">
            <w:pPr>
              <w:pStyle w:val="2-"/>
              <w:rPr>
                <w:color w:val="00B050"/>
              </w:rPr>
            </w:pPr>
            <w:r w:rsidRPr="002D4103">
              <w:rPr>
                <w:color w:val="00B050"/>
              </w:rPr>
              <w:t>//--------------------</w:t>
            </w:r>
          </w:p>
          <w:p w14:paraId="2A691832" w14:textId="77777777" w:rsidR="00AB7FD5" w:rsidRDefault="00AB7FD5" w:rsidP="00AB7FD5">
            <w:pPr>
              <w:pStyle w:val="2-"/>
            </w:pPr>
            <w:r w:rsidRPr="00F65F3F">
              <w:rPr>
                <w:rFonts w:hint="eastAsia"/>
                <w:color w:val="FF0000"/>
              </w:rPr>
              <w:t>//【ライブラリ側】委譲インターフェース</w:t>
            </w:r>
          </w:p>
          <w:p w14:paraId="1CD20E6F" w14:textId="77777777" w:rsidR="00AB7FD5" w:rsidRDefault="00AB7FD5" w:rsidP="00AB7FD5">
            <w:pPr>
              <w:pStyle w:val="2-"/>
            </w:pPr>
            <w:r>
              <w:t>template&lt;class T&gt;</w:t>
            </w:r>
          </w:p>
          <w:p w14:paraId="41806AC0" w14:textId="77777777" w:rsidR="00AB7FD5" w:rsidRDefault="00AB7FD5" w:rsidP="00AB7FD5">
            <w:pPr>
              <w:pStyle w:val="2-"/>
            </w:pPr>
            <w:r>
              <w:t>class IDelegate</w:t>
            </w:r>
          </w:p>
          <w:p w14:paraId="768C2AF4" w14:textId="77777777" w:rsidR="00AB7FD5" w:rsidRDefault="00AB7FD5" w:rsidP="00AB7FD5">
            <w:pPr>
              <w:pStyle w:val="2-"/>
            </w:pPr>
            <w:r>
              <w:t>{</w:t>
            </w:r>
          </w:p>
          <w:p w14:paraId="7A58BF5C" w14:textId="77777777" w:rsidR="00AB7FD5" w:rsidRDefault="00AB7FD5" w:rsidP="00AB7FD5">
            <w:pPr>
              <w:pStyle w:val="2-"/>
            </w:pPr>
            <w:r>
              <w:t>public:</w:t>
            </w:r>
          </w:p>
          <w:p w14:paraId="39B21BD7" w14:textId="77777777" w:rsidR="00AB7FD5" w:rsidRDefault="00AB7FD5" w:rsidP="00AB7FD5">
            <w:pPr>
              <w:pStyle w:val="2-"/>
            </w:pPr>
            <w:r>
              <w:rPr>
                <w:rFonts w:hint="eastAsia"/>
              </w:rPr>
              <w:tab/>
            </w:r>
            <w:r w:rsidRPr="00F65F3F">
              <w:rPr>
                <w:rFonts w:hint="eastAsia"/>
                <w:color w:val="00B050"/>
              </w:rPr>
              <w:t>//更新処理</w:t>
            </w:r>
          </w:p>
          <w:p w14:paraId="00E2E4D8" w14:textId="77777777" w:rsidR="00AB7FD5" w:rsidRDefault="00AB7FD5" w:rsidP="00AB7FD5">
            <w:pPr>
              <w:pStyle w:val="2-"/>
            </w:pPr>
            <w:r>
              <w:tab/>
              <w:t>virtual void update(T&amp; target) = 0;</w:t>
            </w:r>
          </w:p>
          <w:p w14:paraId="1B71EEDD" w14:textId="77777777" w:rsidR="00AB7FD5" w:rsidRDefault="00AB7FD5" w:rsidP="00AB7FD5">
            <w:pPr>
              <w:pStyle w:val="2-"/>
            </w:pPr>
            <w:r>
              <w:t>};</w:t>
            </w:r>
          </w:p>
          <w:p w14:paraId="7CE55732" w14:textId="77777777" w:rsidR="00AB7FD5" w:rsidRDefault="00AB7FD5" w:rsidP="00AB7FD5">
            <w:pPr>
              <w:pStyle w:val="2-"/>
            </w:pPr>
          </w:p>
          <w:p w14:paraId="054F0660" w14:textId="77777777" w:rsidR="00AB7FD5" w:rsidRPr="002D4103" w:rsidRDefault="00AB7FD5" w:rsidP="00AB7FD5">
            <w:pPr>
              <w:pStyle w:val="2-"/>
              <w:rPr>
                <w:color w:val="00B050"/>
              </w:rPr>
            </w:pPr>
            <w:r w:rsidRPr="002D4103">
              <w:rPr>
                <w:color w:val="00B050"/>
              </w:rPr>
              <w:t>//--------------------</w:t>
            </w:r>
          </w:p>
          <w:p w14:paraId="43B44DA4" w14:textId="77777777" w:rsidR="00AB7FD5" w:rsidRPr="00F65F3F" w:rsidRDefault="00AB7FD5" w:rsidP="00AB7FD5">
            <w:pPr>
              <w:pStyle w:val="2-"/>
              <w:rPr>
                <w:color w:val="FF0000"/>
              </w:rPr>
            </w:pPr>
            <w:r w:rsidRPr="00F65F3F">
              <w:rPr>
                <w:rFonts w:hint="eastAsia"/>
                <w:color w:val="FF0000"/>
              </w:rPr>
              <w:t>//【ライブラリ側】委譲オブジェクト登録クラス</w:t>
            </w:r>
          </w:p>
          <w:p w14:paraId="77137254" w14:textId="77777777" w:rsidR="00AB7FD5" w:rsidRDefault="00AB7FD5" w:rsidP="00AB7FD5">
            <w:pPr>
              <w:pStyle w:val="2-"/>
            </w:pPr>
            <w:r>
              <w:t>template&lt;class T&gt;</w:t>
            </w:r>
          </w:p>
          <w:p w14:paraId="4015F3FB" w14:textId="77777777" w:rsidR="00AB7FD5" w:rsidRDefault="00AB7FD5" w:rsidP="00AB7FD5">
            <w:pPr>
              <w:pStyle w:val="2-"/>
            </w:pPr>
            <w:r>
              <w:t>class CDelegateRegister</w:t>
            </w:r>
          </w:p>
          <w:p w14:paraId="253DBA94" w14:textId="77777777" w:rsidR="00AB7FD5" w:rsidRDefault="00AB7FD5" w:rsidP="00AB7FD5">
            <w:pPr>
              <w:pStyle w:val="2-"/>
            </w:pPr>
            <w:r>
              <w:t>{</w:t>
            </w:r>
          </w:p>
          <w:p w14:paraId="4C2B83CD" w14:textId="77777777" w:rsidR="00AB7FD5" w:rsidRDefault="00AB7FD5" w:rsidP="00AB7FD5">
            <w:pPr>
              <w:pStyle w:val="2-"/>
            </w:pPr>
            <w:r>
              <w:t>public:</w:t>
            </w:r>
          </w:p>
          <w:p w14:paraId="3C6C269D" w14:textId="77777777" w:rsidR="00AB7FD5" w:rsidRDefault="00AB7FD5" w:rsidP="00AB7FD5">
            <w:pPr>
              <w:pStyle w:val="2-"/>
            </w:pPr>
            <w:r>
              <w:rPr>
                <w:rFonts w:hint="eastAsia"/>
              </w:rPr>
              <w:tab/>
            </w:r>
            <w:r w:rsidRPr="002D4103">
              <w:rPr>
                <w:rFonts w:hint="eastAsia"/>
                <w:color w:val="00B050"/>
              </w:rPr>
              <w:t>//委譲オブジェクト登録</w:t>
            </w:r>
          </w:p>
          <w:p w14:paraId="1C123865" w14:textId="77777777" w:rsidR="00AB7FD5" w:rsidRDefault="00AB7FD5" w:rsidP="00AB7FD5">
            <w:pPr>
              <w:pStyle w:val="2-"/>
            </w:pPr>
            <w:r>
              <w:tab/>
              <w:t>void registDelegate(IDelegate&lt;T&gt;* delegate){ m_delegate = delegate; }</w:t>
            </w:r>
          </w:p>
          <w:p w14:paraId="020A28A0" w14:textId="77777777" w:rsidR="00AB7FD5" w:rsidRPr="002D4103" w:rsidRDefault="00AB7FD5" w:rsidP="00AB7FD5">
            <w:pPr>
              <w:pStyle w:val="2-"/>
              <w:rPr>
                <w:color w:val="00B050"/>
              </w:rPr>
            </w:pPr>
            <w:r>
              <w:rPr>
                <w:rFonts w:hint="eastAsia"/>
              </w:rPr>
              <w:tab/>
            </w:r>
            <w:r w:rsidRPr="00F65F3F">
              <w:rPr>
                <w:rFonts w:hint="eastAsia"/>
                <w:color w:val="00B050"/>
              </w:rPr>
              <w:t>//更新処理</w:t>
            </w:r>
          </w:p>
          <w:p w14:paraId="5AC542DD" w14:textId="77777777" w:rsidR="00AB7FD5" w:rsidRDefault="00AB7FD5" w:rsidP="00AB7FD5">
            <w:pPr>
              <w:pStyle w:val="2-"/>
            </w:pPr>
            <w:r>
              <w:tab/>
              <w:t>void update()</w:t>
            </w:r>
          </w:p>
          <w:p w14:paraId="5CA2EFBA" w14:textId="77777777" w:rsidR="00AB7FD5" w:rsidRDefault="00AB7FD5" w:rsidP="00AB7FD5">
            <w:pPr>
              <w:pStyle w:val="2-"/>
            </w:pPr>
            <w:r>
              <w:tab/>
              <w:t>{</w:t>
            </w:r>
          </w:p>
          <w:p w14:paraId="71D3A26F" w14:textId="77777777" w:rsidR="00AB7FD5" w:rsidRDefault="00AB7FD5" w:rsidP="00AB7FD5">
            <w:pPr>
              <w:pStyle w:val="2-"/>
            </w:pPr>
            <w:r>
              <w:tab/>
            </w:r>
            <w:r>
              <w:tab/>
              <w:t>printf("CDelegateRegister&lt;T&gt;::update() : m_delete-&gt;update()\n");</w:t>
            </w:r>
          </w:p>
          <w:p w14:paraId="5F0B83CB" w14:textId="77777777" w:rsidR="00AB7FD5" w:rsidRDefault="00AB7FD5" w:rsidP="00AB7FD5">
            <w:pPr>
              <w:pStyle w:val="2-"/>
            </w:pPr>
            <w:r>
              <w:tab/>
            </w:r>
            <w:r>
              <w:tab/>
              <w:t>if (m_delegate)</w:t>
            </w:r>
          </w:p>
          <w:p w14:paraId="57CBEC2B" w14:textId="77777777" w:rsidR="00AB7FD5" w:rsidRDefault="00AB7FD5" w:rsidP="00AB7FD5">
            <w:pPr>
              <w:pStyle w:val="2-"/>
            </w:pPr>
            <w:r>
              <w:tab/>
            </w:r>
            <w:r>
              <w:tab/>
              <w:t>{</w:t>
            </w:r>
          </w:p>
          <w:p w14:paraId="45301D44" w14:textId="77777777" w:rsidR="00AB7FD5" w:rsidRDefault="00AB7FD5" w:rsidP="00AB7FD5">
            <w:pPr>
              <w:pStyle w:val="2-"/>
            </w:pPr>
            <w:r>
              <w:tab/>
            </w:r>
            <w:r>
              <w:tab/>
            </w:r>
            <w:r>
              <w:tab/>
              <w:t>m_delegate-&gt;update(m_target);</w:t>
            </w:r>
          </w:p>
          <w:p w14:paraId="61DF85E7" w14:textId="77777777" w:rsidR="00AB7FD5" w:rsidRDefault="00AB7FD5" w:rsidP="00AB7FD5">
            <w:pPr>
              <w:pStyle w:val="2-"/>
            </w:pPr>
            <w:r>
              <w:tab/>
            </w:r>
            <w:r>
              <w:tab/>
              <w:t>}</w:t>
            </w:r>
          </w:p>
          <w:p w14:paraId="5720E4B4" w14:textId="77777777" w:rsidR="00AB7FD5" w:rsidRDefault="00AB7FD5" w:rsidP="00AB7FD5">
            <w:pPr>
              <w:pStyle w:val="2-"/>
            </w:pPr>
            <w:r>
              <w:tab/>
              <w:t>}</w:t>
            </w:r>
          </w:p>
          <w:p w14:paraId="23F2BBE9" w14:textId="77777777" w:rsidR="00AB7FD5" w:rsidRDefault="00AB7FD5" w:rsidP="00AB7FD5">
            <w:pPr>
              <w:pStyle w:val="2-"/>
            </w:pPr>
            <w:r>
              <w:t>public:</w:t>
            </w:r>
          </w:p>
          <w:p w14:paraId="321FB06A" w14:textId="77777777" w:rsidR="00AB7FD5" w:rsidRPr="002D4103" w:rsidRDefault="00AB7FD5" w:rsidP="00AB7FD5">
            <w:pPr>
              <w:pStyle w:val="2-"/>
              <w:rPr>
                <w:color w:val="00B050"/>
              </w:rPr>
            </w:pPr>
            <w:r>
              <w:rPr>
                <w:rFonts w:hint="eastAsia"/>
              </w:rPr>
              <w:tab/>
            </w:r>
            <w:r w:rsidRPr="002D4103">
              <w:rPr>
                <w:rFonts w:hint="eastAsia"/>
                <w:color w:val="00B050"/>
              </w:rPr>
              <w:t>//コンストラクタ</w:t>
            </w:r>
          </w:p>
          <w:p w14:paraId="04BF9306" w14:textId="77777777" w:rsidR="00AB7FD5" w:rsidRDefault="00AB7FD5" w:rsidP="00AB7FD5">
            <w:pPr>
              <w:pStyle w:val="2-"/>
            </w:pPr>
            <w:r>
              <w:tab/>
              <w:t>CDelegateRegister(T&amp; target) : m_target(target), m_delegate(nullptr) {}</w:t>
            </w:r>
          </w:p>
          <w:p w14:paraId="44780FB7" w14:textId="77777777" w:rsidR="00AB7FD5" w:rsidRDefault="00AB7FD5" w:rsidP="00AB7FD5">
            <w:pPr>
              <w:pStyle w:val="2-"/>
            </w:pPr>
            <w:r>
              <w:t>private:</w:t>
            </w:r>
          </w:p>
          <w:p w14:paraId="4CFFC4B5" w14:textId="77777777" w:rsidR="00AB7FD5" w:rsidRDefault="00AB7FD5" w:rsidP="00AB7FD5">
            <w:pPr>
              <w:pStyle w:val="2-"/>
            </w:pPr>
            <w:r>
              <w:rPr>
                <w:rFonts w:hint="eastAsia"/>
              </w:rPr>
              <w:tab/>
            </w:r>
            <w:r w:rsidRPr="002D4103">
              <w:rPr>
                <w:rFonts w:hint="eastAsia"/>
                <w:color w:val="00B050"/>
              </w:rPr>
              <w:t>//フィールド</w:t>
            </w:r>
          </w:p>
          <w:p w14:paraId="0B2A3CCF" w14:textId="77777777" w:rsidR="00AB7FD5" w:rsidRDefault="00AB7FD5" w:rsidP="00AB7FD5">
            <w:pPr>
              <w:pStyle w:val="2-"/>
            </w:pPr>
            <w:r>
              <w:rPr>
                <w:rFonts w:hint="eastAsia"/>
              </w:rPr>
              <w:tab/>
              <w:t>T&amp; m_target;</w:t>
            </w:r>
            <w:r w:rsidRPr="002D4103">
              <w:rPr>
                <w:rFonts w:hint="eastAsia"/>
                <w:color w:val="00B050"/>
              </w:rPr>
              <w:t>//対象オブジェクト</w:t>
            </w:r>
          </w:p>
          <w:p w14:paraId="6E6B77A3" w14:textId="77777777" w:rsidR="00AB7FD5" w:rsidRDefault="00AB7FD5" w:rsidP="00AB7FD5">
            <w:pPr>
              <w:pStyle w:val="2-"/>
            </w:pPr>
            <w:r>
              <w:rPr>
                <w:rFonts w:hint="eastAsia"/>
              </w:rPr>
              <w:tab/>
              <w:t>IDelegate&lt;T&gt;* m_delegate;</w:t>
            </w:r>
            <w:r w:rsidRPr="002D4103">
              <w:rPr>
                <w:rFonts w:hint="eastAsia"/>
                <w:color w:val="00B050"/>
              </w:rPr>
              <w:t>//委譲オブジェクト</w:t>
            </w:r>
          </w:p>
          <w:p w14:paraId="2BD98906" w14:textId="77777777" w:rsidR="00AB7FD5" w:rsidRDefault="00AB7FD5" w:rsidP="00AB7FD5">
            <w:pPr>
              <w:pStyle w:val="2-"/>
            </w:pPr>
            <w:r>
              <w:t>};</w:t>
            </w:r>
          </w:p>
          <w:p w14:paraId="536A78BB" w14:textId="77777777" w:rsidR="00AB7FD5" w:rsidRDefault="00AB7FD5" w:rsidP="00AB7FD5">
            <w:pPr>
              <w:pStyle w:val="2-"/>
            </w:pPr>
          </w:p>
          <w:p w14:paraId="36A677B3" w14:textId="77777777" w:rsidR="00AB7FD5" w:rsidRPr="002D4103" w:rsidRDefault="00AB7FD5" w:rsidP="00AB7FD5">
            <w:pPr>
              <w:pStyle w:val="2-"/>
              <w:rPr>
                <w:color w:val="00B050"/>
              </w:rPr>
            </w:pPr>
            <w:r w:rsidRPr="002D4103">
              <w:rPr>
                <w:color w:val="00B050"/>
              </w:rPr>
              <w:t>//--------------------</w:t>
            </w:r>
          </w:p>
          <w:p w14:paraId="2B4AD8BC" w14:textId="77777777" w:rsidR="00AB7FD5" w:rsidRPr="002D4103" w:rsidRDefault="00AB7FD5" w:rsidP="00AB7FD5">
            <w:pPr>
              <w:pStyle w:val="2-"/>
              <w:rPr>
                <w:color w:val="00B050"/>
              </w:rPr>
            </w:pPr>
            <w:r w:rsidRPr="002D4103">
              <w:rPr>
                <w:rFonts w:hint="eastAsia"/>
                <w:color w:val="00B050"/>
              </w:rPr>
              <w:t>//【ライブラリ側】共通システム１クラス</w:t>
            </w:r>
          </w:p>
          <w:p w14:paraId="71695B71" w14:textId="77777777" w:rsidR="00AB7FD5" w:rsidRDefault="00AB7FD5" w:rsidP="00AB7FD5">
            <w:pPr>
              <w:pStyle w:val="2-"/>
            </w:pPr>
            <w:r>
              <w:t>class CCommonSystem1</w:t>
            </w:r>
          </w:p>
          <w:p w14:paraId="71E5F243" w14:textId="77777777" w:rsidR="00AB7FD5" w:rsidRDefault="00AB7FD5" w:rsidP="00AB7FD5">
            <w:pPr>
              <w:pStyle w:val="2-"/>
            </w:pPr>
            <w:r>
              <w:t>{</w:t>
            </w:r>
          </w:p>
          <w:p w14:paraId="1D8BEA0E" w14:textId="77777777" w:rsidR="00AB7FD5" w:rsidRDefault="00AB7FD5" w:rsidP="00AB7FD5">
            <w:pPr>
              <w:pStyle w:val="2-"/>
            </w:pPr>
            <w:r>
              <w:t>public:</w:t>
            </w:r>
          </w:p>
          <w:p w14:paraId="1B9EDC5A"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38782430" w14:textId="77777777" w:rsidR="00AB7FD5" w:rsidRDefault="00AB7FD5" w:rsidP="00AB7FD5">
            <w:pPr>
              <w:pStyle w:val="2-"/>
            </w:pPr>
            <w:r>
              <w:tab/>
              <w:t>void registDelegate(IDelegate&lt;CCommonSystem1&gt;* delegate){ m_delegateRegister.registDelegate(delegate); }</w:t>
            </w:r>
          </w:p>
          <w:p w14:paraId="741127D1" w14:textId="77777777" w:rsidR="00AB7FD5" w:rsidRPr="002D4103" w:rsidRDefault="00AB7FD5" w:rsidP="00AB7FD5">
            <w:pPr>
              <w:pStyle w:val="2-"/>
              <w:rPr>
                <w:color w:val="00B050"/>
              </w:rPr>
            </w:pPr>
            <w:r>
              <w:rPr>
                <w:rFonts w:hint="eastAsia"/>
              </w:rPr>
              <w:tab/>
            </w:r>
            <w:r w:rsidRPr="002D4103">
              <w:rPr>
                <w:rFonts w:hint="eastAsia"/>
                <w:color w:val="00B050"/>
              </w:rPr>
              <w:t>//更新処理</w:t>
            </w:r>
          </w:p>
          <w:p w14:paraId="513169B9" w14:textId="77777777" w:rsidR="00AB7FD5" w:rsidRDefault="00AB7FD5" w:rsidP="00AB7FD5">
            <w:pPr>
              <w:pStyle w:val="2-"/>
            </w:pPr>
            <w:r>
              <w:tab/>
              <w:t>void update()</w:t>
            </w:r>
          </w:p>
          <w:p w14:paraId="6FB1AE27" w14:textId="77777777" w:rsidR="00AB7FD5" w:rsidRDefault="00AB7FD5" w:rsidP="00AB7FD5">
            <w:pPr>
              <w:pStyle w:val="2-"/>
            </w:pPr>
            <w:r>
              <w:tab/>
              <w:t>{</w:t>
            </w:r>
          </w:p>
          <w:p w14:paraId="0E73071B" w14:textId="77777777" w:rsidR="00AB7FD5" w:rsidRDefault="00AB7FD5" w:rsidP="00AB7FD5">
            <w:pPr>
              <w:pStyle w:val="2-"/>
            </w:pPr>
            <w:r>
              <w:tab/>
            </w:r>
            <w:r>
              <w:tab/>
              <w:t>printf("CCommonSystem1::update()\n");</w:t>
            </w:r>
          </w:p>
          <w:p w14:paraId="6DE450E0" w14:textId="77777777" w:rsidR="00AB7FD5" w:rsidRDefault="00AB7FD5" w:rsidP="00AB7FD5">
            <w:pPr>
              <w:pStyle w:val="2-"/>
            </w:pPr>
          </w:p>
          <w:p w14:paraId="6AFF98CF" w14:textId="77777777" w:rsidR="00AB7FD5" w:rsidRPr="00631B7F" w:rsidRDefault="00AB7FD5" w:rsidP="00AB7FD5">
            <w:pPr>
              <w:pStyle w:val="2-"/>
              <w:rPr>
                <w:color w:val="00B050"/>
              </w:rPr>
            </w:pPr>
            <w:r>
              <w:rPr>
                <w:rFonts w:hint="eastAsia"/>
              </w:rPr>
              <w:tab/>
            </w:r>
            <w:r>
              <w:rPr>
                <w:rFonts w:hint="eastAsia"/>
              </w:rPr>
              <w:tab/>
            </w:r>
            <w:r w:rsidRPr="00631B7F">
              <w:rPr>
                <w:rFonts w:hint="eastAsia"/>
                <w:color w:val="FF0000"/>
              </w:rPr>
              <w:t>//更新処理の委譲</w:t>
            </w:r>
          </w:p>
          <w:p w14:paraId="6A962BB7" w14:textId="77777777" w:rsidR="00AB7FD5" w:rsidRDefault="00AB7FD5" w:rsidP="00AB7FD5">
            <w:pPr>
              <w:pStyle w:val="2-"/>
            </w:pPr>
            <w:r>
              <w:tab/>
            </w:r>
            <w:r>
              <w:tab/>
              <w:t>m_delegateRegister.update();</w:t>
            </w:r>
          </w:p>
          <w:p w14:paraId="1E1808B0" w14:textId="77777777" w:rsidR="00AB7FD5" w:rsidRDefault="00AB7FD5" w:rsidP="00AB7FD5">
            <w:pPr>
              <w:pStyle w:val="2-"/>
            </w:pPr>
            <w:r>
              <w:tab/>
              <w:t>}</w:t>
            </w:r>
          </w:p>
          <w:p w14:paraId="1B120F6C" w14:textId="77777777" w:rsidR="00AB7FD5" w:rsidRDefault="00AB7FD5" w:rsidP="00AB7FD5">
            <w:pPr>
              <w:pStyle w:val="2-"/>
            </w:pPr>
            <w:r>
              <w:rPr>
                <w:rFonts w:hint="eastAsia"/>
              </w:rPr>
              <w:tab/>
            </w:r>
            <w:r w:rsidRPr="00631B7F">
              <w:rPr>
                <w:rFonts w:hint="eastAsia"/>
                <w:color w:val="00B050"/>
              </w:rPr>
              <w:t>//メッセージ取得</w:t>
            </w:r>
          </w:p>
          <w:p w14:paraId="1EE660A7" w14:textId="77777777" w:rsidR="00AB7FD5" w:rsidRDefault="00AB7FD5" w:rsidP="00AB7FD5">
            <w:pPr>
              <w:pStyle w:val="2-"/>
            </w:pPr>
            <w:r>
              <w:tab/>
              <w:t>const char* getMessage() const{ return "CCommonSystem1's message";  }</w:t>
            </w:r>
          </w:p>
          <w:p w14:paraId="0716A5E9" w14:textId="77777777" w:rsidR="00AB7FD5" w:rsidRDefault="00AB7FD5" w:rsidP="00AB7FD5">
            <w:pPr>
              <w:pStyle w:val="2-"/>
            </w:pPr>
            <w:r>
              <w:lastRenderedPageBreak/>
              <w:t>public:</w:t>
            </w:r>
          </w:p>
          <w:p w14:paraId="0AE79AD0"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722AD5C2" w14:textId="77777777" w:rsidR="00AB7FD5" w:rsidRDefault="00AB7FD5" w:rsidP="00AB7FD5">
            <w:pPr>
              <w:pStyle w:val="2-"/>
            </w:pPr>
            <w:r>
              <w:tab/>
              <w:t>CCommonSystem1() : m_delegateRegister(*this) {}</w:t>
            </w:r>
          </w:p>
          <w:p w14:paraId="70575628" w14:textId="77777777" w:rsidR="00AB7FD5" w:rsidRDefault="00AB7FD5" w:rsidP="00AB7FD5">
            <w:pPr>
              <w:pStyle w:val="2-"/>
            </w:pPr>
            <w:r>
              <w:t>private:</w:t>
            </w:r>
          </w:p>
          <w:p w14:paraId="61911EE9" w14:textId="77777777" w:rsidR="00AB7FD5" w:rsidRDefault="00AB7FD5" w:rsidP="00AB7FD5">
            <w:pPr>
              <w:pStyle w:val="2-"/>
            </w:pPr>
            <w:r>
              <w:rPr>
                <w:rFonts w:hint="eastAsia"/>
              </w:rPr>
              <w:tab/>
            </w:r>
            <w:r w:rsidRPr="00631B7F">
              <w:rPr>
                <w:rFonts w:hint="eastAsia"/>
                <w:color w:val="00B050"/>
              </w:rPr>
              <w:t>//フィールド</w:t>
            </w:r>
          </w:p>
          <w:p w14:paraId="175BBD85" w14:textId="77777777" w:rsidR="00AB7FD5" w:rsidRDefault="00AB7FD5" w:rsidP="00AB7FD5">
            <w:pPr>
              <w:pStyle w:val="2-"/>
            </w:pPr>
            <w:r>
              <w:rPr>
                <w:rFonts w:hint="eastAsia"/>
              </w:rPr>
              <w:tab/>
              <w:t>CDelegateRegister&lt;CCommonSystem1&gt; m_delegateRegister;</w:t>
            </w:r>
            <w:r w:rsidRPr="00F65F3F">
              <w:rPr>
                <w:rFonts w:hint="eastAsia"/>
                <w:color w:val="FF0000"/>
              </w:rPr>
              <w:t>//委譲オブジェクト</w:t>
            </w:r>
          </w:p>
          <w:p w14:paraId="358247DF" w14:textId="77777777" w:rsidR="00AB7FD5" w:rsidRDefault="00AB7FD5" w:rsidP="00AB7FD5">
            <w:pPr>
              <w:pStyle w:val="2-"/>
            </w:pPr>
            <w:r>
              <w:t>};</w:t>
            </w:r>
          </w:p>
          <w:p w14:paraId="620C0476" w14:textId="77777777" w:rsidR="00AB7FD5" w:rsidRDefault="00AB7FD5" w:rsidP="00AB7FD5">
            <w:pPr>
              <w:pStyle w:val="2-"/>
            </w:pPr>
          </w:p>
          <w:p w14:paraId="02140387" w14:textId="77777777" w:rsidR="00AB7FD5" w:rsidRPr="00631B7F" w:rsidRDefault="00AB7FD5" w:rsidP="00AB7FD5">
            <w:pPr>
              <w:pStyle w:val="2-"/>
              <w:rPr>
                <w:color w:val="00B050"/>
              </w:rPr>
            </w:pPr>
            <w:r w:rsidRPr="00631B7F">
              <w:rPr>
                <w:color w:val="00B050"/>
              </w:rPr>
              <w:t>//--------------------</w:t>
            </w:r>
          </w:p>
          <w:p w14:paraId="54D811A8" w14:textId="77777777" w:rsidR="00AB7FD5" w:rsidRPr="00631B7F" w:rsidRDefault="00AB7FD5" w:rsidP="00AB7FD5">
            <w:pPr>
              <w:pStyle w:val="2-"/>
              <w:rPr>
                <w:color w:val="00B050"/>
              </w:rPr>
            </w:pPr>
            <w:r w:rsidRPr="00631B7F">
              <w:rPr>
                <w:rFonts w:hint="eastAsia"/>
                <w:color w:val="00B050"/>
              </w:rPr>
              <w:t>//【ライブラリ側】共通システム２クラス</w:t>
            </w:r>
          </w:p>
          <w:p w14:paraId="002A3C0B" w14:textId="77777777" w:rsidR="00AB7FD5" w:rsidRDefault="00AB7FD5" w:rsidP="00AB7FD5">
            <w:pPr>
              <w:pStyle w:val="2-"/>
            </w:pPr>
            <w:r>
              <w:t>class CCommonSystem2</w:t>
            </w:r>
          </w:p>
          <w:p w14:paraId="6F4E2C96" w14:textId="77777777" w:rsidR="00AB7FD5" w:rsidRDefault="00AB7FD5" w:rsidP="00AB7FD5">
            <w:pPr>
              <w:pStyle w:val="2-"/>
            </w:pPr>
            <w:r>
              <w:t>{</w:t>
            </w:r>
          </w:p>
          <w:p w14:paraId="25117859" w14:textId="77777777" w:rsidR="00AB7FD5" w:rsidRDefault="00AB7FD5" w:rsidP="00AB7FD5">
            <w:pPr>
              <w:pStyle w:val="2-"/>
            </w:pPr>
            <w:r>
              <w:t>public:</w:t>
            </w:r>
          </w:p>
          <w:p w14:paraId="2A42A7F4" w14:textId="77777777" w:rsidR="00AB7FD5" w:rsidRPr="00631B7F" w:rsidRDefault="00AB7FD5" w:rsidP="00AB7FD5">
            <w:pPr>
              <w:pStyle w:val="2-"/>
              <w:rPr>
                <w:color w:val="00B050"/>
              </w:rPr>
            </w:pPr>
            <w:r>
              <w:rPr>
                <w:rFonts w:hint="eastAsia"/>
              </w:rPr>
              <w:tab/>
            </w:r>
            <w:r w:rsidRPr="00F65F3F">
              <w:rPr>
                <w:rFonts w:hint="eastAsia"/>
                <w:color w:val="FF0000"/>
              </w:rPr>
              <w:t>//委譲オブジェクト登録</w:t>
            </w:r>
          </w:p>
          <w:p w14:paraId="5A320944" w14:textId="77777777" w:rsidR="00AB7FD5" w:rsidRDefault="00AB7FD5" w:rsidP="00AB7FD5">
            <w:pPr>
              <w:pStyle w:val="2-"/>
            </w:pPr>
            <w:r>
              <w:tab/>
              <w:t>void registDelegate(IDelegate&lt;CCommonSystem2&gt;* delegate){ m_delegateRegister.registDelegate(delegate); }</w:t>
            </w:r>
          </w:p>
          <w:p w14:paraId="4C9A566F" w14:textId="77777777" w:rsidR="00AB7FD5" w:rsidRDefault="00AB7FD5" w:rsidP="00AB7FD5">
            <w:pPr>
              <w:pStyle w:val="2-"/>
            </w:pPr>
            <w:r>
              <w:rPr>
                <w:rFonts w:hint="eastAsia"/>
              </w:rPr>
              <w:tab/>
            </w:r>
            <w:r w:rsidRPr="00631B7F">
              <w:rPr>
                <w:rFonts w:hint="eastAsia"/>
                <w:color w:val="00B050"/>
              </w:rPr>
              <w:t>//更新処理</w:t>
            </w:r>
          </w:p>
          <w:p w14:paraId="57F2CD45" w14:textId="77777777" w:rsidR="00AB7FD5" w:rsidRDefault="00AB7FD5" w:rsidP="00AB7FD5">
            <w:pPr>
              <w:pStyle w:val="2-"/>
            </w:pPr>
            <w:r>
              <w:tab/>
              <w:t>void update()</w:t>
            </w:r>
          </w:p>
          <w:p w14:paraId="18B9ADF4" w14:textId="77777777" w:rsidR="00AB7FD5" w:rsidRDefault="00AB7FD5" w:rsidP="00AB7FD5">
            <w:pPr>
              <w:pStyle w:val="2-"/>
            </w:pPr>
            <w:r>
              <w:tab/>
              <w:t>{</w:t>
            </w:r>
          </w:p>
          <w:p w14:paraId="265333F9" w14:textId="77777777" w:rsidR="00AB7FD5" w:rsidRDefault="00AB7FD5" w:rsidP="00AB7FD5">
            <w:pPr>
              <w:pStyle w:val="2-"/>
            </w:pPr>
            <w:r>
              <w:tab/>
            </w:r>
            <w:r>
              <w:tab/>
              <w:t>printf("CCommonSystem2::update()\n");</w:t>
            </w:r>
          </w:p>
          <w:p w14:paraId="60FD9220" w14:textId="77777777" w:rsidR="00AB7FD5" w:rsidRDefault="00AB7FD5" w:rsidP="00AB7FD5">
            <w:pPr>
              <w:pStyle w:val="2-"/>
            </w:pPr>
          </w:p>
          <w:p w14:paraId="7ADBB814" w14:textId="77777777" w:rsidR="00AB7FD5" w:rsidRDefault="00AB7FD5" w:rsidP="00AB7FD5">
            <w:pPr>
              <w:pStyle w:val="2-"/>
            </w:pPr>
            <w:r>
              <w:rPr>
                <w:rFonts w:hint="eastAsia"/>
              </w:rPr>
              <w:tab/>
            </w:r>
            <w:r>
              <w:rPr>
                <w:rFonts w:hint="eastAsia"/>
              </w:rPr>
              <w:tab/>
            </w:r>
            <w:r w:rsidRPr="00631B7F">
              <w:rPr>
                <w:rFonts w:hint="eastAsia"/>
                <w:color w:val="FF0000"/>
              </w:rPr>
              <w:t>//更新処理の委譲</w:t>
            </w:r>
          </w:p>
          <w:p w14:paraId="5A31CB07" w14:textId="77777777" w:rsidR="00AB7FD5" w:rsidRDefault="00AB7FD5" w:rsidP="00AB7FD5">
            <w:pPr>
              <w:pStyle w:val="2-"/>
            </w:pPr>
            <w:r>
              <w:tab/>
            </w:r>
            <w:r>
              <w:tab/>
              <w:t>m_delegateRegister.update();</w:t>
            </w:r>
          </w:p>
          <w:p w14:paraId="4346BDCF" w14:textId="77777777" w:rsidR="00AB7FD5" w:rsidRDefault="00AB7FD5" w:rsidP="00AB7FD5">
            <w:pPr>
              <w:pStyle w:val="2-"/>
            </w:pPr>
            <w:r>
              <w:tab/>
              <w:t>}</w:t>
            </w:r>
          </w:p>
          <w:p w14:paraId="0BEC881E" w14:textId="77777777" w:rsidR="00AB7FD5" w:rsidRPr="00631B7F" w:rsidRDefault="00AB7FD5" w:rsidP="00AB7FD5">
            <w:pPr>
              <w:pStyle w:val="2-"/>
              <w:rPr>
                <w:color w:val="00B050"/>
              </w:rPr>
            </w:pPr>
            <w:r>
              <w:rPr>
                <w:rFonts w:hint="eastAsia"/>
              </w:rPr>
              <w:tab/>
            </w:r>
            <w:r w:rsidRPr="00631B7F">
              <w:rPr>
                <w:rFonts w:hint="eastAsia"/>
                <w:color w:val="00B050"/>
              </w:rPr>
              <w:t>//システム名取得</w:t>
            </w:r>
          </w:p>
          <w:p w14:paraId="0C2E992E" w14:textId="77777777" w:rsidR="00AB7FD5" w:rsidRDefault="00AB7FD5" w:rsidP="00AB7FD5">
            <w:pPr>
              <w:pStyle w:val="2-"/>
            </w:pPr>
            <w:r>
              <w:tab/>
              <w:t>const char* getSystemName() const{ return "Common System 2"; }</w:t>
            </w:r>
          </w:p>
          <w:p w14:paraId="72B7289D" w14:textId="77777777" w:rsidR="00AB7FD5" w:rsidRDefault="00AB7FD5" w:rsidP="00AB7FD5">
            <w:pPr>
              <w:pStyle w:val="2-"/>
            </w:pPr>
            <w:r>
              <w:t>public:</w:t>
            </w:r>
          </w:p>
          <w:p w14:paraId="779E03FF" w14:textId="77777777" w:rsidR="00AB7FD5" w:rsidRDefault="00AB7FD5" w:rsidP="00AB7FD5">
            <w:pPr>
              <w:pStyle w:val="2-"/>
            </w:pPr>
            <w:r>
              <w:rPr>
                <w:rFonts w:hint="eastAsia"/>
              </w:rPr>
              <w:tab/>
            </w:r>
            <w:r w:rsidRPr="00631B7F">
              <w:rPr>
                <w:rFonts w:hint="eastAsia"/>
                <w:color w:val="00B050"/>
              </w:rPr>
              <w:t>//コンストラクタ</w:t>
            </w:r>
          </w:p>
          <w:p w14:paraId="040C3C4F" w14:textId="77777777" w:rsidR="00AB7FD5" w:rsidRDefault="00AB7FD5" w:rsidP="00AB7FD5">
            <w:pPr>
              <w:pStyle w:val="2-"/>
            </w:pPr>
            <w:r>
              <w:tab/>
              <w:t>CCommonSystem2() : m_delegateRegister(*this) {}</w:t>
            </w:r>
          </w:p>
          <w:p w14:paraId="6472611D" w14:textId="77777777" w:rsidR="00AB7FD5" w:rsidRDefault="00AB7FD5" w:rsidP="00AB7FD5">
            <w:pPr>
              <w:pStyle w:val="2-"/>
            </w:pPr>
            <w:r>
              <w:t>private:</w:t>
            </w:r>
          </w:p>
          <w:p w14:paraId="13047B24" w14:textId="77777777" w:rsidR="00AB7FD5" w:rsidRDefault="00AB7FD5" w:rsidP="00AB7FD5">
            <w:pPr>
              <w:pStyle w:val="2-"/>
            </w:pPr>
            <w:r>
              <w:rPr>
                <w:rFonts w:hint="eastAsia"/>
              </w:rPr>
              <w:tab/>
            </w:r>
            <w:r w:rsidRPr="00631B7F">
              <w:rPr>
                <w:rFonts w:hint="eastAsia"/>
                <w:color w:val="00B050"/>
              </w:rPr>
              <w:t>//フィールド</w:t>
            </w:r>
          </w:p>
          <w:p w14:paraId="2DF4D33E" w14:textId="77777777" w:rsidR="00AB7FD5" w:rsidRDefault="00AB7FD5" w:rsidP="00AB7FD5">
            <w:pPr>
              <w:pStyle w:val="2-"/>
            </w:pPr>
            <w:r>
              <w:rPr>
                <w:rFonts w:hint="eastAsia"/>
              </w:rPr>
              <w:tab/>
              <w:t>CDelegateRegister&lt;CCommonSystem2&gt; m_delegateRegister;</w:t>
            </w:r>
            <w:r w:rsidRPr="00F65F3F">
              <w:rPr>
                <w:rFonts w:hint="eastAsia"/>
                <w:color w:val="FF0000"/>
              </w:rPr>
              <w:t>//委譲オブジェクト</w:t>
            </w:r>
          </w:p>
          <w:p w14:paraId="2458D016" w14:textId="77777777" w:rsidR="00AB7FD5" w:rsidRDefault="00AB7FD5" w:rsidP="00AB7FD5">
            <w:pPr>
              <w:pStyle w:val="2-"/>
            </w:pPr>
            <w:r>
              <w:t>};</w:t>
            </w:r>
          </w:p>
          <w:p w14:paraId="7E33984E" w14:textId="77777777" w:rsidR="00AB7FD5" w:rsidRDefault="00AB7FD5" w:rsidP="00AB7FD5">
            <w:pPr>
              <w:pStyle w:val="2-"/>
            </w:pPr>
          </w:p>
          <w:p w14:paraId="1C66F102" w14:textId="77777777" w:rsidR="00AB7FD5" w:rsidRPr="00631B7F" w:rsidRDefault="00AB7FD5" w:rsidP="00AB7FD5">
            <w:pPr>
              <w:pStyle w:val="2-"/>
              <w:rPr>
                <w:color w:val="00B050"/>
              </w:rPr>
            </w:pPr>
            <w:r w:rsidRPr="00631B7F">
              <w:rPr>
                <w:color w:val="00B050"/>
              </w:rPr>
              <w:t>//----------------------------------------</w:t>
            </w:r>
          </w:p>
          <w:p w14:paraId="34389931" w14:textId="77777777" w:rsidR="00AB7FD5" w:rsidRPr="00631B7F" w:rsidRDefault="00AB7FD5" w:rsidP="00AB7FD5">
            <w:pPr>
              <w:pStyle w:val="2-"/>
              <w:rPr>
                <w:color w:val="00B050"/>
              </w:rPr>
            </w:pPr>
          </w:p>
          <w:p w14:paraId="7A59C0DE" w14:textId="77777777" w:rsidR="00AB7FD5" w:rsidRPr="00631B7F" w:rsidRDefault="00AB7FD5" w:rsidP="00AB7FD5">
            <w:pPr>
              <w:pStyle w:val="2-"/>
              <w:rPr>
                <w:color w:val="00B050"/>
              </w:rPr>
            </w:pPr>
            <w:r w:rsidRPr="00631B7F">
              <w:rPr>
                <w:color w:val="00B050"/>
              </w:rPr>
              <w:t>//--------------------</w:t>
            </w:r>
          </w:p>
          <w:p w14:paraId="6048FD35" w14:textId="77777777" w:rsidR="00AB7FD5" w:rsidRPr="00631B7F" w:rsidRDefault="00AB7FD5" w:rsidP="00AB7FD5">
            <w:pPr>
              <w:pStyle w:val="2-"/>
              <w:rPr>
                <w:color w:val="00B050"/>
              </w:rPr>
            </w:pPr>
            <w:r w:rsidRPr="00631B7F">
              <w:rPr>
                <w:rFonts w:hint="eastAsia"/>
                <w:color w:val="00B050"/>
              </w:rPr>
              <w:t>//【タイトル側】独自システム</w:t>
            </w:r>
          </w:p>
          <w:p w14:paraId="6B26BE22" w14:textId="77777777" w:rsidR="00AB7FD5" w:rsidRDefault="00AB7FD5" w:rsidP="00AB7FD5">
            <w:pPr>
              <w:pStyle w:val="2-"/>
            </w:pPr>
            <w:r>
              <w:t>class CMySystem</w:t>
            </w:r>
          </w:p>
          <w:p w14:paraId="4858FD10" w14:textId="77777777" w:rsidR="00AB7FD5" w:rsidRDefault="00AB7FD5" w:rsidP="00AB7FD5">
            <w:pPr>
              <w:pStyle w:val="2-"/>
            </w:pPr>
            <w:r>
              <w:t>{</w:t>
            </w:r>
          </w:p>
          <w:p w14:paraId="18F11912" w14:textId="77777777" w:rsidR="00AB7FD5" w:rsidRDefault="00AB7FD5" w:rsidP="00AB7FD5">
            <w:pPr>
              <w:pStyle w:val="2-"/>
            </w:pPr>
            <w:r>
              <w:t>public:</w:t>
            </w:r>
          </w:p>
          <w:p w14:paraId="745B7B3D" w14:textId="77777777" w:rsidR="00AB7FD5" w:rsidRDefault="00AB7FD5" w:rsidP="00AB7FD5">
            <w:pPr>
              <w:pStyle w:val="2-"/>
            </w:pPr>
            <w:r>
              <w:rPr>
                <w:rFonts w:hint="eastAsia"/>
              </w:rPr>
              <w:tab/>
            </w:r>
            <w:r w:rsidRPr="00631B7F">
              <w:rPr>
                <w:rFonts w:hint="eastAsia"/>
                <w:color w:val="00B050"/>
              </w:rPr>
              <w:t>//共通処理１向けの拡張更新処理</w:t>
            </w:r>
          </w:p>
          <w:p w14:paraId="7493B9BC" w14:textId="77777777" w:rsidR="00AB7FD5" w:rsidRDefault="00AB7FD5" w:rsidP="00AB7FD5">
            <w:pPr>
              <w:pStyle w:val="2-"/>
            </w:pPr>
            <w:r>
              <w:tab/>
              <w:t>void updateSystem1(CCommonSystem1&amp; target)</w:t>
            </w:r>
          </w:p>
          <w:p w14:paraId="624954C2" w14:textId="77777777" w:rsidR="00AB7FD5" w:rsidRDefault="00AB7FD5" w:rsidP="00AB7FD5">
            <w:pPr>
              <w:pStyle w:val="2-"/>
            </w:pPr>
            <w:r>
              <w:tab/>
              <w:t>{</w:t>
            </w:r>
          </w:p>
          <w:p w14:paraId="3245933C" w14:textId="77777777" w:rsidR="00AB7FD5" w:rsidRDefault="00AB7FD5" w:rsidP="00AB7FD5">
            <w:pPr>
              <w:pStyle w:val="2-"/>
            </w:pPr>
            <w:r>
              <w:tab/>
            </w:r>
            <w:r>
              <w:tab/>
              <w:t>printf("CMySystem::updateSystem1() : target.getMessage()=\"%s\"\n", target.getMessage());</w:t>
            </w:r>
          </w:p>
          <w:p w14:paraId="322E28D5" w14:textId="77777777" w:rsidR="00AB7FD5" w:rsidRDefault="00AB7FD5" w:rsidP="00AB7FD5">
            <w:pPr>
              <w:pStyle w:val="2-"/>
            </w:pPr>
            <w:r>
              <w:tab/>
              <w:t>}</w:t>
            </w:r>
          </w:p>
          <w:p w14:paraId="2FE14A86" w14:textId="77777777" w:rsidR="00AB7FD5" w:rsidRPr="00631B7F" w:rsidRDefault="00AB7FD5" w:rsidP="00AB7FD5">
            <w:pPr>
              <w:pStyle w:val="2-"/>
              <w:rPr>
                <w:color w:val="00B050"/>
              </w:rPr>
            </w:pPr>
            <w:r>
              <w:rPr>
                <w:rFonts w:hint="eastAsia"/>
              </w:rPr>
              <w:tab/>
            </w:r>
            <w:r w:rsidRPr="00631B7F">
              <w:rPr>
                <w:rFonts w:hint="eastAsia"/>
                <w:color w:val="00B050"/>
              </w:rPr>
              <w:t>//共通処理２向けの拡張更新処理</w:t>
            </w:r>
          </w:p>
          <w:p w14:paraId="70F4B3AB" w14:textId="77777777" w:rsidR="00AB7FD5" w:rsidRDefault="00AB7FD5" w:rsidP="00AB7FD5">
            <w:pPr>
              <w:pStyle w:val="2-"/>
            </w:pPr>
            <w:r>
              <w:tab/>
              <w:t>void updateSystem2(CCommonSystem2&amp; target)</w:t>
            </w:r>
          </w:p>
          <w:p w14:paraId="769DA1C7" w14:textId="77777777" w:rsidR="00AB7FD5" w:rsidRDefault="00AB7FD5" w:rsidP="00AB7FD5">
            <w:pPr>
              <w:pStyle w:val="2-"/>
            </w:pPr>
            <w:r>
              <w:tab/>
              <w:t>{</w:t>
            </w:r>
          </w:p>
          <w:p w14:paraId="18543679" w14:textId="77777777" w:rsidR="00AB7FD5" w:rsidRDefault="00AB7FD5" w:rsidP="00AB7FD5">
            <w:pPr>
              <w:pStyle w:val="2-"/>
            </w:pPr>
            <w:r>
              <w:tab/>
            </w:r>
            <w:r>
              <w:tab/>
              <w:t>printf("CMySystem::updateSystem2() : target.getSystemName()=\"%s\"\n", target.getSystemName());</w:t>
            </w:r>
          </w:p>
          <w:p w14:paraId="71BA7813" w14:textId="77777777" w:rsidR="00AB7FD5" w:rsidRDefault="00AB7FD5" w:rsidP="00AB7FD5">
            <w:pPr>
              <w:pStyle w:val="2-"/>
            </w:pPr>
            <w:r>
              <w:tab/>
              <w:t>}</w:t>
            </w:r>
          </w:p>
          <w:p w14:paraId="199D72FB" w14:textId="77777777" w:rsidR="00AB7FD5" w:rsidRDefault="00AB7FD5" w:rsidP="00AB7FD5">
            <w:pPr>
              <w:pStyle w:val="2-"/>
            </w:pPr>
            <w:r>
              <w:t>private:</w:t>
            </w:r>
          </w:p>
          <w:p w14:paraId="4850C73F" w14:textId="1AF34E14" w:rsidR="00AB7FD5" w:rsidRPr="00631B7F" w:rsidRDefault="00AB7FD5" w:rsidP="00AB7FD5">
            <w:pPr>
              <w:pStyle w:val="2-"/>
              <w:rPr>
                <w:color w:val="FF0000"/>
              </w:rPr>
            </w:pPr>
            <w:r>
              <w:rPr>
                <w:rFonts w:hint="eastAsia"/>
              </w:rPr>
              <w:tab/>
            </w:r>
            <w:r w:rsidRPr="00631B7F">
              <w:rPr>
                <w:rFonts w:hint="eastAsia"/>
                <w:color w:val="FF0000"/>
              </w:rPr>
              <w:t>//共通処理システム１向けのオブザーバー</w:t>
            </w:r>
            <w:r w:rsidR="00631B7F">
              <w:rPr>
                <w:rFonts w:hint="eastAsia"/>
                <w:color w:val="FF0000"/>
              </w:rPr>
              <w:t>（委譲オブジェクト）</w:t>
            </w:r>
          </w:p>
          <w:p w14:paraId="5DF8A157" w14:textId="77777777" w:rsidR="00AB7FD5" w:rsidRPr="00970EB7" w:rsidRDefault="00AB7FD5" w:rsidP="00AB7FD5">
            <w:pPr>
              <w:pStyle w:val="2-"/>
              <w:rPr>
                <w:color w:val="FF0000"/>
              </w:rPr>
            </w:pPr>
            <w:r>
              <w:tab/>
              <w:t>class CObserver1</w:t>
            </w:r>
            <w:r w:rsidRPr="00970EB7">
              <w:rPr>
                <w:color w:val="FF0000"/>
              </w:rPr>
              <w:t xml:space="preserve"> : public IDelegate&lt;CCommonSystem1&gt;</w:t>
            </w:r>
          </w:p>
          <w:p w14:paraId="26525E33" w14:textId="77777777" w:rsidR="00AB7FD5" w:rsidRDefault="00AB7FD5" w:rsidP="00AB7FD5">
            <w:pPr>
              <w:pStyle w:val="2-"/>
            </w:pPr>
            <w:r>
              <w:tab/>
              <w:t>{</w:t>
            </w:r>
          </w:p>
          <w:p w14:paraId="40F48AF7" w14:textId="77777777" w:rsidR="00AB7FD5" w:rsidRDefault="00AB7FD5" w:rsidP="00AB7FD5">
            <w:pPr>
              <w:pStyle w:val="2-"/>
            </w:pPr>
            <w:r>
              <w:tab/>
              <w:t>public:</w:t>
            </w:r>
          </w:p>
          <w:p w14:paraId="008407AA"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6426C7BE" w14:textId="77777777" w:rsidR="00AB7FD5" w:rsidRDefault="00AB7FD5" w:rsidP="00AB7FD5">
            <w:pPr>
              <w:pStyle w:val="2-"/>
            </w:pPr>
            <w:r>
              <w:tab/>
            </w:r>
            <w:r>
              <w:tab/>
              <w:t>void update(CCommonSystem1&amp; target) override</w:t>
            </w:r>
          </w:p>
          <w:p w14:paraId="3EC9ACB3" w14:textId="77777777" w:rsidR="00AB7FD5" w:rsidRDefault="00AB7FD5" w:rsidP="00AB7FD5">
            <w:pPr>
              <w:pStyle w:val="2-"/>
            </w:pPr>
            <w:r>
              <w:tab/>
            </w:r>
            <w:r>
              <w:tab/>
              <w:t>{</w:t>
            </w:r>
          </w:p>
          <w:p w14:paraId="59F32AD0" w14:textId="77777777" w:rsidR="00AB7FD5" w:rsidRDefault="00AB7FD5" w:rsidP="00AB7FD5">
            <w:pPr>
              <w:pStyle w:val="2-"/>
            </w:pPr>
            <w:r>
              <w:tab/>
            </w:r>
            <w:r>
              <w:tab/>
            </w:r>
            <w:r>
              <w:tab/>
              <w:t>m_this.updateSystem1(target);</w:t>
            </w:r>
          </w:p>
          <w:p w14:paraId="60BE5AF5" w14:textId="77777777" w:rsidR="00AB7FD5" w:rsidRDefault="00AB7FD5" w:rsidP="00AB7FD5">
            <w:pPr>
              <w:pStyle w:val="2-"/>
            </w:pPr>
            <w:r>
              <w:tab/>
            </w:r>
            <w:r>
              <w:tab/>
              <w:t>}</w:t>
            </w:r>
          </w:p>
          <w:p w14:paraId="01B44A57" w14:textId="77777777" w:rsidR="00AB7FD5" w:rsidRDefault="00AB7FD5" w:rsidP="00AB7FD5">
            <w:pPr>
              <w:pStyle w:val="2-"/>
            </w:pPr>
            <w:r>
              <w:tab/>
              <w:t>public:</w:t>
            </w:r>
          </w:p>
          <w:p w14:paraId="7C949D34" w14:textId="77777777" w:rsidR="00AB7FD5" w:rsidRDefault="00AB7FD5" w:rsidP="00AB7FD5">
            <w:pPr>
              <w:pStyle w:val="2-"/>
            </w:pPr>
            <w:r>
              <w:tab/>
            </w:r>
            <w:r>
              <w:tab/>
              <w:t>CObserver1(CMySystem&amp; me) : m_this(me) {}</w:t>
            </w:r>
          </w:p>
          <w:p w14:paraId="6C5FDD89" w14:textId="77777777" w:rsidR="00AB7FD5" w:rsidRDefault="00AB7FD5" w:rsidP="00AB7FD5">
            <w:pPr>
              <w:pStyle w:val="2-"/>
            </w:pPr>
            <w:r>
              <w:tab/>
              <w:t>private:</w:t>
            </w:r>
          </w:p>
          <w:p w14:paraId="34C2B519" w14:textId="77777777" w:rsidR="00AB7FD5" w:rsidRDefault="00AB7FD5" w:rsidP="00AB7FD5">
            <w:pPr>
              <w:pStyle w:val="2-"/>
            </w:pPr>
            <w:r>
              <w:tab/>
            </w:r>
            <w:r>
              <w:tab/>
              <w:t>CMySystem&amp; m_this;</w:t>
            </w:r>
          </w:p>
          <w:p w14:paraId="2CAA6251" w14:textId="77777777" w:rsidR="00AB7FD5" w:rsidRDefault="00AB7FD5" w:rsidP="00AB7FD5">
            <w:pPr>
              <w:pStyle w:val="2-"/>
            </w:pPr>
            <w:r>
              <w:tab/>
              <w:t>};</w:t>
            </w:r>
          </w:p>
          <w:p w14:paraId="1F8A75ED" w14:textId="50B8B125" w:rsidR="00AB7FD5" w:rsidRDefault="00AB7FD5" w:rsidP="00AB7FD5">
            <w:pPr>
              <w:pStyle w:val="2-"/>
              <w:rPr>
                <w:color w:val="FF0000"/>
              </w:rPr>
            </w:pPr>
            <w:r>
              <w:rPr>
                <w:rFonts w:hint="eastAsia"/>
              </w:rPr>
              <w:lastRenderedPageBreak/>
              <w:tab/>
            </w:r>
            <w:r w:rsidRPr="00631B7F">
              <w:rPr>
                <w:rFonts w:hint="eastAsia"/>
                <w:color w:val="FF0000"/>
              </w:rPr>
              <w:t>//共通処理システム２向けのオブザーバー</w:t>
            </w:r>
            <w:r w:rsidR="00631B7F">
              <w:rPr>
                <w:rFonts w:hint="eastAsia"/>
                <w:color w:val="FF0000"/>
              </w:rPr>
              <w:t>（委譲オブジェクト</w:t>
            </w:r>
            <w:r w:rsidR="0058676A">
              <w:rPr>
                <w:color w:val="FF0000"/>
              </w:rPr>
              <w:t>）</w:t>
            </w:r>
          </w:p>
          <w:p w14:paraId="1DDAB6ED" w14:textId="77777777" w:rsidR="00AB7FD5" w:rsidRDefault="00AB7FD5" w:rsidP="00AB7FD5">
            <w:pPr>
              <w:pStyle w:val="2-"/>
            </w:pPr>
            <w:r>
              <w:tab/>
              <w:t>class CObserver2</w:t>
            </w:r>
            <w:r w:rsidRPr="00970EB7">
              <w:rPr>
                <w:color w:val="FF0000"/>
              </w:rPr>
              <w:t xml:space="preserve"> : public IDelegate&lt;CCommonSystem2&gt;</w:t>
            </w:r>
          </w:p>
          <w:p w14:paraId="6AA873EB" w14:textId="77777777" w:rsidR="00AB7FD5" w:rsidRDefault="00AB7FD5" w:rsidP="00AB7FD5">
            <w:pPr>
              <w:pStyle w:val="2-"/>
            </w:pPr>
            <w:r>
              <w:tab/>
              <w:t>{</w:t>
            </w:r>
          </w:p>
          <w:p w14:paraId="5B73E5B2" w14:textId="77777777" w:rsidR="00AB7FD5" w:rsidRDefault="00AB7FD5" w:rsidP="00AB7FD5">
            <w:pPr>
              <w:pStyle w:val="2-"/>
            </w:pPr>
            <w:r>
              <w:tab/>
              <w:t>public:</w:t>
            </w:r>
          </w:p>
          <w:p w14:paraId="083FCA04" w14:textId="77777777" w:rsidR="00AB7FD5" w:rsidRPr="00F65F3F" w:rsidRDefault="00AB7FD5" w:rsidP="00AB7FD5">
            <w:pPr>
              <w:pStyle w:val="2-"/>
              <w:rPr>
                <w:color w:val="00B050"/>
              </w:rPr>
            </w:pPr>
            <w:r>
              <w:rPr>
                <w:rFonts w:hint="eastAsia"/>
              </w:rPr>
              <w:tab/>
            </w:r>
            <w:r>
              <w:rPr>
                <w:rFonts w:hint="eastAsia"/>
              </w:rPr>
              <w:tab/>
            </w:r>
            <w:r w:rsidRPr="00F65F3F">
              <w:rPr>
                <w:rFonts w:hint="eastAsia"/>
                <w:color w:val="00B050"/>
              </w:rPr>
              <w:t>//更新処理</w:t>
            </w:r>
          </w:p>
          <w:p w14:paraId="1235A198" w14:textId="77777777" w:rsidR="00AB7FD5" w:rsidRDefault="00AB7FD5" w:rsidP="00AB7FD5">
            <w:pPr>
              <w:pStyle w:val="2-"/>
            </w:pPr>
            <w:r>
              <w:tab/>
            </w:r>
            <w:r>
              <w:tab/>
              <w:t>void update(CCommonSystem2&amp; target) override</w:t>
            </w:r>
          </w:p>
          <w:p w14:paraId="2E850927" w14:textId="77777777" w:rsidR="00AB7FD5" w:rsidRDefault="00AB7FD5" w:rsidP="00AB7FD5">
            <w:pPr>
              <w:pStyle w:val="2-"/>
            </w:pPr>
            <w:r>
              <w:tab/>
            </w:r>
            <w:r>
              <w:tab/>
              <w:t>{</w:t>
            </w:r>
          </w:p>
          <w:p w14:paraId="40BCFB34" w14:textId="77777777" w:rsidR="00AB7FD5" w:rsidRDefault="00AB7FD5" w:rsidP="00AB7FD5">
            <w:pPr>
              <w:pStyle w:val="2-"/>
            </w:pPr>
            <w:r>
              <w:tab/>
            </w:r>
            <w:r>
              <w:tab/>
            </w:r>
            <w:r>
              <w:tab/>
              <w:t>m_this.updateSystem2(target);</w:t>
            </w:r>
          </w:p>
          <w:p w14:paraId="2CFDD228" w14:textId="77777777" w:rsidR="00AB7FD5" w:rsidRDefault="00AB7FD5" w:rsidP="00AB7FD5">
            <w:pPr>
              <w:pStyle w:val="2-"/>
            </w:pPr>
            <w:r>
              <w:tab/>
            </w:r>
            <w:r>
              <w:tab/>
              <w:t>}</w:t>
            </w:r>
          </w:p>
          <w:p w14:paraId="20742153" w14:textId="77777777" w:rsidR="00AB7FD5" w:rsidRDefault="00AB7FD5" w:rsidP="00AB7FD5">
            <w:pPr>
              <w:pStyle w:val="2-"/>
            </w:pPr>
            <w:r>
              <w:tab/>
              <w:t>public:</w:t>
            </w:r>
          </w:p>
          <w:p w14:paraId="222F29FF" w14:textId="77777777" w:rsidR="00AB7FD5" w:rsidRDefault="00AB7FD5" w:rsidP="00AB7FD5">
            <w:pPr>
              <w:pStyle w:val="2-"/>
            </w:pPr>
            <w:r>
              <w:tab/>
            </w:r>
            <w:r>
              <w:tab/>
              <w:t>CObserver2(CMySystem&amp; me) : m_this(me) {}</w:t>
            </w:r>
          </w:p>
          <w:p w14:paraId="066AE200" w14:textId="77777777" w:rsidR="00AB7FD5" w:rsidRDefault="00AB7FD5" w:rsidP="00AB7FD5">
            <w:pPr>
              <w:pStyle w:val="2-"/>
            </w:pPr>
            <w:r>
              <w:tab/>
              <w:t>private:</w:t>
            </w:r>
          </w:p>
          <w:p w14:paraId="4D6CBC9E" w14:textId="77777777" w:rsidR="00AB7FD5" w:rsidRDefault="00AB7FD5" w:rsidP="00AB7FD5">
            <w:pPr>
              <w:pStyle w:val="2-"/>
            </w:pPr>
            <w:r>
              <w:tab/>
            </w:r>
            <w:r>
              <w:tab/>
              <w:t>CMySystem&amp; m_this;</w:t>
            </w:r>
          </w:p>
          <w:p w14:paraId="5F8CD017" w14:textId="77777777" w:rsidR="00AB7FD5" w:rsidRDefault="00AB7FD5" w:rsidP="00AB7FD5">
            <w:pPr>
              <w:pStyle w:val="2-"/>
            </w:pPr>
            <w:r>
              <w:tab/>
              <w:t>};</w:t>
            </w:r>
          </w:p>
          <w:p w14:paraId="3817E244" w14:textId="77777777" w:rsidR="00AB7FD5" w:rsidRDefault="00AB7FD5" w:rsidP="00AB7FD5">
            <w:pPr>
              <w:pStyle w:val="2-"/>
            </w:pPr>
            <w:r>
              <w:t>public:</w:t>
            </w:r>
          </w:p>
          <w:p w14:paraId="0750115D" w14:textId="77777777" w:rsidR="00AB7FD5" w:rsidRPr="00631B7F" w:rsidRDefault="00AB7FD5" w:rsidP="00AB7FD5">
            <w:pPr>
              <w:pStyle w:val="2-"/>
              <w:rPr>
                <w:color w:val="00B050"/>
              </w:rPr>
            </w:pPr>
            <w:r>
              <w:rPr>
                <w:rFonts w:hint="eastAsia"/>
              </w:rPr>
              <w:tab/>
            </w:r>
            <w:r w:rsidRPr="00631B7F">
              <w:rPr>
                <w:rFonts w:hint="eastAsia"/>
                <w:color w:val="00B050"/>
              </w:rPr>
              <w:t>//コンストラクタ</w:t>
            </w:r>
          </w:p>
          <w:p w14:paraId="25B6DB47" w14:textId="77777777" w:rsidR="00AB7FD5" w:rsidRDefault="00AB7FD5" w:rsidP="00AB7FD5">
            <w:pPr>
              <w:pStyle w:val="2-"/>
            </w:pPr>
            <w:r>
              <w:tab/>
              <w:t>CMySystem(CCommonSystem1&amp; sys1, CCommonSystem2&amp; sys2) :</w:t>
            </w:r>
          </w:p>
          <w:p w14:paraId="7306F8FF" w14:textId="77777777" w:rsidR="00AB7FD5" w:rsidRDefault="00AB7FD5" w:rsidP="00AB7FD5">
            <w:pPr>
              <w:pStyle w:val="2-"/>
            </w:pPr>
            <w:r>
              <w:tab/>
            </w:r>
            <w:r>
              <w:tab/>
              <w:t>m_observer1(*this),</w:t>
            </w:r>
          </w:p>
          <w:p w14:paraId="6D8B5668" w14:textId="77777777" w:rsidR="00AB7FD5" w:rsidRDefault="00AB7FD5" w:rsidP="00AB7FD5">
            <w:pPr>
              <w:pStyle w:val="2-"/>
            </w:pPr>
            <w:r>
              <w:tab/>
            </w:r>
            <w:r>
              <w:tab/>
              <w:t>m_observer2(*this)</w:t>
            </w:r>
          </w:p>
          <w:p w14:paraId="157EB2B8" w14:textId="77777777" w:rsidR="00AB7FD5" w:rsidRDefault="00AB7FD5" w:rsidP="00AB7FD5">
            <w:pPr>
              <w:pStyle w:val="2-"/>
            </w:pPr>
            <w:r>
              <w:tab/>
              <w:t>{</w:t>
            </w:r>
          </w:p>
          <w:p w14:paraId="389AF5B7" w14:textId="46FD3EB7" w:rsidR="00AB7FD5" w:rsidRPr="00631B7F" w:rsidRDefault="00AB7FD5" w:rsidP="00AB7FD5">
            <w:pPr>
              <w:pStyle w:val="2-"/>
              <w:rPr>
                <w:color w:val="FF0000"/>
              </w:rPr>
            </w:pPr>
            <w:r>
              <w:rPr>
                <w:rFonts w:hint="eastAsia"/>
              </w:rPr>
              <w:tab/>
            </w:r>
            <w:r>
              <w:rPr>
                <w:rFonts w:hint="eastAsia"/>
              </w:rPr>
              <w:tab/>
            </w:r>
            <w:r w:rsidRPr="00631B7F">
              <w:rPr>
                <w:rFonts w:hint="eastAsia"/>
                <w:color w:val="FF0000"/>
              </w:rPr>
              <w:t>//</w:t>
            </w:r>
            <w:r w:rsidR="00631B7F">
              <w:rPr>
                <w:rFonts w:hint="eastAsia"/>
                <w:color w:val="FF0000"/>
              </w:rPr>
              <w:t>オブザーバー</w:t>
            </w:r>
            <w:r w:rsidRPr="00631B7F">
              <w:rPr>
                <w:rFonts w:hint="eastAsia"/>
                <w:color w:val="FF0000"/>
              </w:rPr>
              <w:t>登録</w:t>
            </w:r>
          </w:p>
          <w:p w14:paraId="2BD14227" w14:textId="77777777" w:rsidR="00AB7FD5" w:rsidRDefault="00AB7FD5" w:rsidP="00AB7FD5">
            <w:pPr>
              <w:pStyle w:val="2-"/>
            </w:pPr>
            <w:r>
              <w:tab/>
            </w:r>
            <w:r>
              <w:tab/>
              <w:t>sys1.registDelegate(&amp;m_observer1);</w:t>
            </w:r>
          </w:p>
          <w:p w14:paraId="15E38F63" w14:textId="77777777" w:rsidR="00AB7FD5" w:rsidRDefault="00AB7FD5" w:rsidP="00AB7FD5">
            <w:pPr>
              <w:pStyle w:val="2-"/>
            </w:pPr>
            <w:r>
              <w:tab/>
            </w:r>
            <w:r>
              <w:tab/>
              <w:t>sys2.registDelegate(&amp;m_observer2);</w:t>
            </w:r>
          </w:p>
          <w:p w14:paraId="56008BCD" w14:textId="77777777" w:rsidR="00AB7FD5" w:rsidRDefault="00AB7FD5" w:rsidP="00AB7FD5">
            <w:pPr>
              <w:pStyle w:val="2-"/>
            </w:pPr>
            <w:r>
              <w:tab/>
              <w:t>}</w:t>
            </w:r>
          </w:p>
          <w:p w14:paraId="6E001235" w14:textId="77777777" w:rsidR="00AB7FD5" w:rsidRDefault="00AB7FD5" w:rsidP="00AB7FD5">
            <w:pPr>
              <w:pStyle w:val="2-"/>
            </w:pPr>
            <w:r>
              <w:t>private:</w:t>
            </w:r>
          </w:p>
          <w:p w14:paraId="13C77A2F" w14:textId="77777777" w:rsidR="00AB7FD5" w:rsidRDefault="00AB7FD5" w:rsidP="00AB7FD5">
            <w:pPr>
              <w:pStyle w:val="2-"/>
            </w:pPr>
            <w:r>
              <w:rPr>
                <w:rFonts w:hint="eastAsia"/>
              </w:rPr>
              <w:tab/>
            </w:r>
            <w:r w:rsidRPr="00631B7F">
              <w:rPr>
                <w:rFonts w:hint="eastAsia"/>
                <w:color w:val="00B050"/>
              </w:rPr>
              <w:t>//フィールド</w:t>
            </w:r>
          </w:p>
          <w:p w14:paraId="66A72B86" w14:textId="77777777" w:rsidR="00AB7FD5" w:rsidRDefault="00AB7FD5" w:rsidP="00AB7FD5">
            <w:pPr>
              <w:pStyle w:val="2-"/>
            </w:pPr>
            <w:r>
              <w:rPr>
                <w:rFonts w:hint="eastAsia"/>
              </w:rPr>
              <w:tab/>
              <w:t>CObserver1 m_observer1;</w:t>
            </w:r>
            <w:r w:rsidRPr="00F65F3F">
              <w:rPr>
                <w:rFonts w:hint="eastAsia"/>
                <w:color w:val="FF0000"/>
              </w:rPr>
              <w:t>//共通処理システム１向けのオブザーバー</w:t>
            </w:r>
          </w:p>
          <w:p w14:paraId="363D9457" w14:textId="77777777" w:rsidR="00AB7FD5" w:rsidRPr="00F65F3F" w:rsidRDefault="00AB7FD5" w:rsidP="00AB7FD5">
            <w:pPr>
              <w:pStyle w:val="2-"/>
              <w:rPr>
                <w:color w:val="FF0000"/>
              </w:rPr>
            </w:pPr>
            <w:r>
              <w:rPr>
                <w:rFonts w:hint="eastAsia"/>
              </w:rPr>
              <w:tab/>
              <w:t>CObserver2 m_observer2;</w:t>
            </w:r>
            <w:r w:rsidRPr="00F65F3F">
              <w:rPr>
                <w:rFonts w:hint="eastAsia"/>
                <w:color w:val="FF0000"/>
              </w:rPr>
              <w:t>//共通処理システム２向けのオブザーバー</w:t>
            </w:r>
          </w:p>
          <w:p w14:paraId="73708D37" w14:textId="77777777" w:rsidR="00AB7FD5" w:rsidRDefault="00AB7FD5" w:rsidP="00AB7FD5">
            <w:pPr>
              <w:pStyle w:val="2-"/>
            </w:pPr>
            <w:r>
              <w:t>};</w:t>
            </w:r>
          </w:p>
          <w:p w14:paraId="3FE67F5A" w14:textId="77777777" w:rsidR="00AB7FD5" w:rsidRDefault="00AB7FD5" w:rsidP="00AB7FD5">
            <w:pPr>
              <w:pStyle w:val="2-"/>
            </w:pPr>
          </w:p>
          <w:p w14:paraId="08B069A7" w14:textId="77777777" w:rsidR="00AB7FD5" w:rsidRPr="00533EED" w:rsidRDefault="00AB7FD5" w:rsidP="00AB7FD5">
            <w:pPr>
              <w:pStyle w:val="2-"/>
              <w:rPr>
                <w:b/>
                <w:color w:val="00B050"/>
              </w:rPr>
            </w:pPr>
            <w:r w:rsidRPr="00533EED">
              <w:rPr>
                <w:b/>
                <w:color w:val="00B050"/>
              </w:rPr>
              <w:t>//----------------------------------------</w:t>
            </w:r>
          </w:p>
          <w:p w14:paraId="72D1E9DB" w14:textId="77777777" w:rsidR="00AB7FD5" w:rsidRPr="00533EED" w:rsidRDefault="00AB7FD5" w:rsidP="00AB7FD5">
            <w:pPr>
              <w:pStyle w:val="2-"/>
              <w:rPr>
                <w:b/>
                <w:color w:val="00B050"/>
              </w:rPr>
            </w:pPr>
            <w:r w:rsidRPr="00533EED">
              <w:rPr>
                <w:rFonts w:hint="eastAsia"/>
                <w:b/>
                <w:color w:val="00B050"/>
              </w:rPr>
              <w:t>//Observerパターンテストメイン関数</w:t>
            </w:r>
          </w:p>
          <w:p w14:paraId="7A056D9E" w14:textId="77777777" w:rsidR="00AB7FD5" w:rsidRPr="00533EED" w:rsidRDefault="00AB7FD5" w:rsidP="00AB7FD5">
            <w:pPr>
              <w:pStyle w:val="2-"/>
              <w:rPr>
                <w:b/>
              </w:rPr>
            </w:pPr>
            <w:r w:rsidRPr="00533EED">
              <w:rPr>
                <w:b/>
              </w:rPr>
              <w:t>void testObserver()</w:t>
            </w:r>
          </w:p>
          <w:p w14:paraId="3D4B385D" w14:textId="77777777" w:rsidR="00AB7FD5" w:rsidRDefault="00AB7FD5" w:rsidP="00AB7FD5">
            <w:pPr>
              <w:pStyle w:val="2-"/>
            </w:pPr>
            <w:r>
              <w:t>{</w:t>
            </w:r>
          </w:p>
          <w:p w14:paraId="09BE2C45" w14:textId="77777777" w:rsidR="00AB7FD5" w:rsidRDefault="00AB7FD5" w:rsidP="00AB7FD5">
            <w:pPr>
              <w:pStyle w:val="2-"/>
            </w:pPr>
            <w:r>
              <w:tab/>
              <w:t>printf("\n- testObserver() -\n\n");</w:t>
            </w:r>
          </w:p>
          <w:p w14:paraId="5FB4F66E" w14:textId="77777777" w:rsidR="00AB7FD5" w:rsidRDefault="00AB7FD5" w:rsidP="00AB7FD5">
            <w:pPr>
              <w:pStyle w:val="2-"/>
            </w:pPr>
          </w:p>
          <w:p w14:paraId="3C5ECFF9" w14:textId="77777777" w:rsidR="00AB7FD5" w:rsidRDefault="00AB7FD5" w:rsidP="00AB7FD5">
            <w:pPr>
              <w:pStyle w:val="2-"/>
            </w:pPr>
            <w:r>
              <w:rPr>
                <w:rFonts w:hint="eastAsia"/>
              </w:rPr>
              <w:tab/>
              <w:t xml:space="preserve">CCommonSystem1 sys1; </w:t>
            </w:r>
            <w:r w:rsidRPr="0058676A">
              <w:rPr>
                <w:rFonts w:hint="eastAsia"/>
                <w:color w:val="00B050"/>
              </w:rPr>
              <w:t>//共通システム１</w:t>
            </w:r>
          </w:p>
          <w:p w14:paraId="1C5D6085" w14:textId="77777777" w:rsidR="00AB7FD5" w:rsidRDefault="00AB7FD5" w:rsidP="00AB7FD5">
            <w:pPr>
              <w:pStyle w:val="2-"/>
            </w:pPr>
            <w:r>
              <w:rPr>
                <w:rFonts w:hint="eastAsia"/>
              </w:rPr>
              <w:tab/>
              <w:t xml:space="preserve">CCommonSystem2 sys2; </w:t>
            </w:r>
            <w:r w:rsidRPr="0058676A">
              <w:rPr>
                <w:rFonts w:hint="eastAsia"/>
                <w:color w:val="00B050"/>
              </w:rPr>
              <w:t>//共通システム２</w:t>
            </w:r>
          </w:p>
          <w:p w14:paraId="454C98B8" w14:textId="77777777" w:rsidR="00AB7FD5" w:rsidRDefault="00AB7FD5" w:rsidP="00AB7FD5">
            <w:pPr>
              <w:pStyle w:val="2-"/>
            </w:pPr>
            <w:r>
              <w:rPr>
                <w:rFonts w:hint="eastAsia"/>
              </w:rPr>
              <w:tab/>
              <w:t xml:space="preserve">CMySystem my_sys(sys1, sys2); </w:t>
            </w:r>
            <w:r w:rsidRPr="0058676A">
              <w:rPr>
                <w:rFonts w:hint="eastAsia"/>
                <w:color w:val="00B050"/>
              </w:rPr>
              <w:t>//独自システム</w:t>
            </w:r>
          </w:p>
          <w:p w14:paraId="268BB2D9" w14:textId="77777777" w:rsidR="00AB7FD5" w:rsidRDefault="00AB7FD5" w:rsidP="00AB7FD5">
            <w:pPr>
              <w:pStyle w:val="2-"/>
            </w:pPr>
          </w:p>
          <w:p w14:paraId="5858E6CD" w14:textId="77777777" w:rsidR="00AB7FD5" w:rsidRPr="0058676A" w:rsidRDefault="00AB7FD5" w:rsidP="00AB7FD5">
            <w:pPr>
              <w:pStyle w:val="2-"/>
              <w:rPr>
                <w:color w:val="00B050"/>
              </w:rPr>
            </w:pPr>
            <w:r>
              <w:rPr>
                <w:rFonts w:hint="eastAsia"/>
              </w:rPr>
              <w:tab/>
            </w:r>
            <w:r w:rsidRPr="0058676A">
              <w:rPr>
                <w:rFonts w:hint="eastAsia"/>
                <w:color w:val="00B050"/>
              </w:rPr>
              <w:t>//共通システムの更新処理</w:t>
            </w:r>
          </w:p>
          <w:p w14:paraId="659B3A9C" w14:textId="77777777" w:rsidR="00AB7FD5" w:rsidRDefault="00AB7FD5" w:rsidP="00AB7FD5">
            <w:pPr>
              <w:pStyle w:val="2-"/>
            </w:pPr>
            <w:r>
              <w:tab/>
              <w:t>sys1.update();</w:t>
            </w:r>
          </w:p>
          <w:p w14:paraId="0F246158" w14:textId="77777777" w:rsidR="00AB7FD5" w:rsidRDefault="00AB7FD5" w:rsidP="00AB7FD5">
            <w:pPr>
              <w:pStyle w:val="2-"/>
            </w:pPr>
            <w:r>
              <w:tab/>
              <w:t>sys2.update();</w:t>
            </w:r>
          </w:p>
          <w:p w14:paraId="01B72B50" w14:textId="65E0310E" w:rsidR="00AB7FD5" w:rsidRPr="00F65F3F" w:rsidRDefault="00AB7FD5" w:rsidP="00AB7FD5">
            <w:pPr>
              <w:pStyle w:val="2-"/>
              <w:rPr>
                <w:color w:val="FF0000"/>
              </w:rPr>
            </w:pPr>
            <w:r>
              <w:rPr>
                <w:rFonts w:hint="eastAsia"/>
              </w:rPr>
              <w:tab/>
            </w:r>
            <w:r w:rsidR="0058676A" w:rsidRPr="0058676A">
              <w:rPr>
                <w:rFonts w:hint="eastAsia"/>
                <w:color w:val="FF0000"/>
              </w:rPr>
              <w:t>//※共通システム側の処理実行時に、</w:t>
            </w:r>
            <w:r w:rsidR="00F65F3F">
              <w:rPr>
                <w:rFonts w:hint="eastAsia"/>
                <w:color w:val="FF0000"/>
              </w:rPr>
              <w:t>オブザーバーによって、</w:t>
            </w:r>
            <w:r w:rsidR="0058676A" w:rsidRPr="0058676A">
              <w:rPr>
                <w:rFonts w:hint="eastAsia"/>
                <w:color w:val="FF0000"/>
              </w:rPr>
              <w:t>独自システム</w:t>
            </w:r>
            <w:r w:rsidR="00F65F3F">
              <w:rPr>
                <w:rFonts w:hint="eastAsia"/>
                <w:color w:val="FF0000"/>
              </w:rPr>
              <w:t>側</w:t>
            </w:r>
            <w:r w:rsidR="0058676A" w:rsidRPr="0058676A">
              <w:rPr>
                <w:rFonts w:hint="eastAsia"/>
                <w:color w:val="FF0000"/>
              </w:rPr>
              <w:t>の処理が委譲される</w:t>
            </w:r>
          </w:p>
          <w:p w14:paraId="33C2F535" w14:textId="6B055455" w:rsidR="00AB7FD5" w:rsidRDefault="00AB7FD5" w:rsidP="00AB7FD5">
            <w:pPr>
              <w:pStyle w:val="2-"/>
            </w:pPr>
            <w:r>
              <w:t>}</w:t>
            </w:r>
          </w:p>
        </w:tc>
      </w:tr>
    </w:tbl>
    <w:p w14:paraId="286F3A1C" w14:textId="1598C9A3" w:rsidR="0029569D" w:rsidRPr="0029569D" w:rsidRDefault="0029569D" w:rsidP="0029569D">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9569D" w14:paraId="17C07235" w14:textId="77777777" w:rsidTr="0029569D">
        <w:tc>
          <w:tcPr>
            <w:tcW w:w="8494" w:type="dxa"/>
            <w:shd w:val="clear" w:color="auto" w:fill="auto"/>
          </w:tcPr>
          <w:p w14:paraId="2FB4474E" w14:textId="77777777" w:rsidR="00AB7FD5" w:rsidRPr="00AB7FD5" w:rsidRDefault="00AB7FD5" w:rsidP="00AB7FD5">
            <w:pPr>
              <w:pStyle w:val="2-"/>
              <w:rPr>
                <w:color w:val="auto"/>
              </w:rPr>
            </w:pPr>
            <w:r w:rsidRPr="00AB7FD5">
              <w:rPr>
                <w:color w:val="auto"/>
              </w:rPr>
              <w:t>- testObserver() -</w:t>
            </w:r>
          </w:p>
          <w:p w14:paraId="322053AD" w14:textId="77777777" w:rsidR="00AB7FD5" w:rsidRPr="00AB7FD5" w:rsidRDefault="00AB7FD5" w:rsidP="00AB7FD5">
            <w:pPr>
              <w:pStyle w:val="2-"/>
              <w:rPr>
                <w:color w:val="auto"/>
              </w:rPr>
            </w:pPr>
          </w:p>
          <w:p w14:paraId="1D36F39C" w14:textId="0FF482CD" w:rsidR="00AB7FD5" w:rsidRPr="00AB7FD5" w:rsidRDefault="00AB7FD5" w:rsidP="00AB7FD5">
            <w:pPr>
              <w:pStyle w:val="2-"/>
              <w:rPr>
                <w:color w:val="auto"/>
              </w:rPr>
            </w:pPr>
            <w:r w:rsidRPr="00AB7FD5">
              <w:rPr>
                <w:color w:val="auto"/>
              </w:rPr>
              <w:t>CCommonSystem1::update()</w:t>
            </w:r>
            <w:r>
              <w:rPr>
                <w:color w:val="auto"/>
              </w:rPr>
              <w:tab/>
            </w:r>
            <w:r w:rsidRPr="0029569D">
              <w:rPr>
                <w:color w:val="FF0000"/>
              </w:rPr>
              <w:t>←共通処理１</w:t>
            </w:r>
          </w:p>
          <w:p w14:paraId="602C6064" w14:textId="031727CC"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217AC96D" w14:textId="7D6856B2" w:rsidR="00AB7FD5" w:rsidRPr="00AB7FD5" w:rsidRDefault="00AB7FD5" w:rsidP="00AB7FD5">
            <w:pPr>
              <w:pStyle w:val="2-"/>
              <w:rPr>
                <w:color w:val="auto"/>
              </w:rPr>
            </w:pPr>
            <w:r w:rsidRPr="00AB7FD5">
              <w:rPr>
                <w:color w:val="auto"/>
              </w:rPr>
              <w:t>CMySystem::updateSystem1() : target.getMessage()="CCommonSystem1's message"</w:t>
            </w:r>
            <w:r>
              <w:rPr>
                <w:color w:val="auto"/>
              </w:rPr>
              <w:tab/>
            </w:r>
            <w:r w:rsidRPr="0029569D">
              <w:rPr>
                <w:color w:val="FF0000"/>
              </w:rPr>
              <w:t>←独自処理</w:t>
            </w:r>
          </w:p>
          <w:p w14:paraId="7E8E200D" w14:textId="6E20CAF8" w:rsidR="00AB7FD5" w:rsidRPr="00AB7FD5" w:rsidRDefault="00AB7FD5" w:rsidP="00AB7FD5">
            <w:pPr>
              <w:pStyle w:val="2-"/>
              <w:rPr>
                <w:color w:val="auto"/>
              </w:rPr>
            </w:pPr>
            <w:r w:rsidRPr="00AB7FD5">
              <w:rPr>
                <w:color w:val="auto"/>
              </w:rPr>
              <w:t>CCommonSystem2::update()</w:t>
            </w:r>
            <w:r>
              <w:rPr>
                <w:color w:val="auto"/>
              </w:rPr>
              <w:tab/>
            </w:r>
            <w:r w:rsidRPr="0029569D">
              <w:rPr>
                <w:color w:val="FF0000"/>
              </w:rPr>
              <w:t>←共通処理</w:t>
            </w:r>
            <w:r>
              <w:rPr>
                <w:color w:val="FF0000"/>
              </w:rPr>
              <w:t>２</w:t>
            </w:r>
          </w:p>
          <w:p w14:paraId="2D70A18A" w14:textId="787BE97A" w:rsidR="00AB7FD5" w:rsidRPr="00AB7FD5" w:rsidRDefault="00AB7FD5" w:rsidP="00AB7FD5">
            <w:pPr>
              <w:pStyle w:val="2-"/>
              <w:rPr>
                <w:color w:val="auto"/>
              </w:rPr>
            </w:pPr>
            <w:r w:rsidRPr="00AB7FD5">
              <w:rPr>
                <w:color w:val="auto"/>
              </w:rPr>
              <w:t>CDelegateRegister&lt;T&gt;::update() : m_delete-&gt;update()</w:t>
            </w:r>
            <w:r>
              <w:rPr>
                <w:color w:val="auto"/>
              </w:rPr>
              <w:tab/>
            </w:r>
            <w:r w:rsidRPr="0029569D">
              <w:rPr>
                <w:color w:val="FF0000"/>
              </w:rPr>
              <w:t>←</w:t>
            </w:r>
            <w:r w:rsidR="00F66088">
              <w:rPr>
                <w:color w:val="FF0000"/>
              </w:rPr>
              <w:t>オブザーバーに委譲</w:t>
            </w:r>
          </w:p>
          <w:p w14:paraId="4E150728" w14:textId="6A1687E5" w:rsidR="00AB7FD5" w:rsidRDefault="00AB7FD5" w:rsidP="00AB7FD5">
            <w:pPr>
              <w:pStyle w:val="2-"/>
            </w:pPr>
            <w:r w:rsidRPr="00AB7FD5">
              <w:rPr>
                <w:color w:val="auto"/>
              </w:rPr>
              <w:t>CMySystem::updateSystem2() : target.getSystemName()="Common System 2"</w:t>
            </w:r>
            <w:r>
              <w:rPr>
                <w:color w:val="auto"/>
              </w:rPr>
              <w:tab/>
            </w:r>
            <w:r w:rsidRPr="0029569D">
              <w:rPr>
                <w:color w:val="FF0000"/>
              </w:rPr>
              <w:t>←独自処理</w:t>
            </w:r>
          </w:p>
        </w:tc>
      </w:tr>
    </w:tbl>
    <w:p w14:paraId="47A97FF4" w14:textId="74CA26DB" w:rsidR="005D4885" w:rsidRDefault="0029569D" w:rsidP="005D4885">
      <w:pPr>
        <w:pStyle w:val="2"/>
      </w:pPr>
      <w:bookmarkStart w:id="10" w:name="_Toc378965416"/>
      <w:r>
        <w:lastRenderedPageBreak/>
        <w:t>Adapter</w:t>
      </w:r>
      <w:r w:rsidR="00EB4A76">
        <w:fldChar w:fldCharType="begin"/>
      </w:r>
      <w:r w:rsidR="00EB4A76">
        <w:instrText xml:space="preserve"> XE "</w:instrText>
      </w:r>
      <w:r w:rsidR="00EB4A76">
        <w:rPr>
          <w:rFonts w:hint="eastAsia"/>
        </w:rPr>
        <w:instrText>A</w:instrText>
      </w:r>
      <w:r w:rsidR="00EB4A76">
        <w:instrText>dapter" \y “</w:instrText>
      </w:r>
      <w:r w:rsidR="00EB4A76">
        <w:rPr>
          <w:rFonts w:hint="eastAsia"/>
        </w:rPr>
        <w:instrText>A</w:instrText>
      </w:r>
      <w:r w:rsidR="00EB4A76">
        <w:instrText xml:space="preserve">dapter” </w:instrText>
      </w:r>
      <w:r w:rsidR="00EB4A76">
        <w:fldChar w:fldCharType="end"/>
      </w:r>
      <w:r w:rsidR="00EB4A76">
        <w:fldChar w:fldCharType="begin"/>
      </w:r>
      <w:r w:rsidR="00EB4A76">
        <w:instrText xml:space="preserve"> XE "</w:instrText>
      </w:r>
      <w:r w:rsidR="00EB4A76">
        <w:rPr>
          <w:rFonts w:hint="eastAsia"/>
        </w:rPr>
        <w:instrText>アダプター</w:instrText>
      </w:r>
      <w:r w:rsidR="00EB4A76">
        <w:instrText>" \y “</w:instrText>
      </w:r>
      <w:r w:rsidR="00EB4A76">
        <w:rPr>
          <w:rFonts w:hint="eastAsia"/>
        </w:rPr>
        <w:instrText>あだぷたー</w:instrText>
      </w:r>
      <w:r w:rsidR="00EB4A76">
        <w:instrText xml:space="preserve">” </w:instrText>
      </w:r>
      <w:r w:rsidR="00EB4A76">
        <w:fldChar w:fldCharType="end"/>
      </w:r>
      <w:r>
        <w:rPr>
          <w:rFonts w:hint="eastAsia"/>
        </w:rPr>
        <w:t>パターン</w:t>
      </w:r>
      <w:bookmarkEnd w:id="10"/>
    </w:p>
    <w:p w14:paraId="63CCC750" w14:textId="77777777" w:rsidR="005B22BA" w:rsidRDefault="005D4885" w:rsidP="00E85757">
      <w:pPr>
        <w:pStyle w:val="a4"/>
        <w:keepNext/>
        <w:keepLines/>
        <w:widowControl/>
        <w:tabs>
          <w:tab w:val="left" w:pos="426"/>
        </w:tabs>
        <w:ind w:left="1275" w:hangingChars="536" w:hanging="1126"/>
      </w:pPr>
      <w:r>
        <w:rPr>
          <w:rFonts w:hint="eastAsia"/>
        </w:rPr>
        <w:t>用途：</w:t>
      </w:r>
      <w:r>
        <w:tab/>
      </w:r>
      <w:r>
        <w:t>直接関連性のないオブジェクトを</w:t>
      </w:r>
      <w:r w:rsidRPr="0041485B">
        <w:t>連携</w:t>
      </w:r>
      <w:r w:rsidR="0041485B" w:rsidRPr="0041485B">
        <w:t>（</w:t>
      </w:r>
      <w:r w:rsidR="0041485B" w:rsidRPr="0041485B">
        <w:rPr>
          <w:b/>
        </w:rPr>
        <w:t>接続</w:t>
      </w:r>
      <w:r w:rsidR="0041485B" w:rsidRPr="0041485B">
        <w:t>）</w:t>
      </w:r>
      <w:r>
        <w:t>させたい場合。</w:t>
      </w:r>
    </w:p>
    <w:p w14:paraId="4C9E7DD2" w14:textId="42072247" w:rsidR="005D4885" w:rsidRPr="005B22BA" w:rsidRDefault="005D4885" w:rsidP="00A774FE">
      <w:pPr>
        <w:pStyle w:val="a4"/>
        <w:keepNext/>
        <w:numPr>
          <w:ilvl w:val="0"/>
          <w:numId w:val="0"/>
        </w:numPr>
        <w:tabs>
          <w:tab w:val="left" w:pos="426"/>
        </w:tabs>
        <w:ind w:left="1276"/>
        <w:rPr>
          <w:sz w:val="20"/>
          <w:szCs w:val="20"/>
        </w:rPr>
      </w:pPr>
      <w:r w:rsidRPr="005B22BA">
        <w:rPr>
          <w:sz w:val="20"/>
          <w:szCs w:val="20"/>
        </w:rPr>
        <w:t>例えば、画面上の敵、</w:t>
      </w:r>
      <w:r w:rsidRPr="005B22BA">
        <w:rPr>
          <w:sz w:val="20"/>
          <w:szCs w:val="20"/>
        </w:rPr>
        <w:t>NPC</w:t>
      </w:r>
      <w:r w:rsidRPr="005B22BA">
        <w:rPr>
          <w:sz w:val="20"/>
          <w:szCs w:val="20"/>
        </w:rPr>
        <w:t>、宝箱、スイッチなどといった</w:t>
      </w:r>
      <w:r w:rsidRPr="005B22BA">
        <w:rPr>
          <w:rFonts w:hint="eastAsia"/>
          <w:sz w:val="20"/>
          <w:szCs w:val="20"/>
        </w:rPr>
        <w:t>様々なオブジェクトに対して、共通のターゲッティング処理を行いたい場合。この時、個々のオブジェクト</w:t>
      </w:r>
      <w:r w:rsidR="00105F9E" w:rsidRPr="005B22BA">
        <w:rPr>
          <w:rFonts w:hint="eastAsia"/>
          <w:sz w:val="20"/>
          <w:szCs w:val="20"/>
        </w:rPr>
        <w:t>に直接ターゲッティングに関する処理は実装したくない</w:t>
      </w:r>
      <w:r w:rsidRPr="005B22BA">
        <w:rPr>
          <w:rFonts w:hint="eastAsia"/>
          <w:sz w:val="20"/>
          <w:szCs w:val="20"/>
        </w:rPr>
        <w:t>。</w:t>
      </w:r>
    </w:p>
    <w:p w14:paraId="176CE568" w14:textId="2CBADD76" w:rsidR="005D4885" w:rsidRDefault="005850C5" w:rsidP="00A774FE">
      <w:pPr>
        <w:pStyle w:val="a9"/>
        <w:spacing w:beforeLines="50" w:before="180"/>
        <w:ind w:firstLineChars="0" w:firstLine="0"/>
      </w:pPr>
      <w:r>
        <w:object w:dxaOrig="14176" w:dyaOrig="5431" w14:anchorId="5719A30A">
          <v:shape id="_x0000_i1026" type="#_x0000_t75" style="width:422.2pt;height:161.85pt" o:ole="">
            <v:imagedata r:id="rId21" o:title=""/>
          </v:shape>
          <o:OLEObject Type="Embed" ProgID="Visio.Drawing.15" ShapeID="_x0000_i1026" DrawAspect="Content" ObjectID="_1452707266" r:id="rId22"/>
        </w:object>
      </w:r>
    </w:p>
    <w:p w14:paraId="4911FC72" w14:textId="6280E8C8" w:rsidR="00A774FE" w:rsidRDefault="005850C5" w:rsidP="00A774FE">
      <w:pPr>
        <w:pStyle w:val="a9"/>
        <w:spacing w:beforeLines="50" w:before="180"/>
        <w:ind w:firstLineChars="0" w:firstLine="0"/>
      </w:pPr>
      <w:r>
        <w:object w:dxaOrig="14296" w:dyaOrig="5476" w14:anchorId="520E8F55">
          <v:shape id="_x0000_i1027" type="#_x0000_t75" style="width:422.2pt;height:161.3pt" o:ole="">
            <v:imagedata r:id="rId23" o:title=""/>
          </v:shape>
          <o:OLEObject Type="Embed" ProgID="Visio.Drawing.15" ShapeID="_x0000_i1027" DrawAspect="Content" ObjectID="_1452707267" r:id="rId24"/>
        </w:object>
      </w:r>
    </w:p>
    <w:p w14:paraId="2A4EB2CB" w14:textId="53B16D2E"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t>実装例：</w:t>
      </w:r>
      <w:r w:rsidR="00F46DD6">
        <w:rPr>
          <w:rFonts w:hint="eastAsia"/>
          <w:sz w:val="20"/>
          <w:szCs w:val="20"/>
        </w:rPr>
        <w:t>（</w:t>
      </w:r>
      <w:r w:rsidR="00303AB6">
        <w:rPr>
          <w:rFonts w:hint="eastAsia"/>
          <w:sz w:val="20"/>
          <w:szCs w:val="20"/>
        </w:rPr>
        <w:t>あらかじめ用意</w:t>
      </w:r>
      <w:r w:rsidR="00EF1F75">
        <w:rPr>
          <w:rFonts w:hint="eastAsia"/>
          <w:sz w:val="20"/>
          <w:szCs w:val="20"/>
        </w:rPr>
        <w:t>され</w:t>
      </w:r>
      <w:r w:rsidR="00303AB6">
        <w:rPr>
          <w:rFonts w:hint="eastAsia"/>
          <w:sz w:val="20"/>
          <w:szCs w:val="20"/>
        </w:rPr>
        <w:t>ているバッファにクラスのインスタンスを作</w:t>
      </w:r>
      <w:r w:rsidR="00EF1F75">
        <w:rPr>
          <w:rFonts w:hint="eastAsia"/>
          <w:sz w:val="20"/>
          <w:szCs w:val="20"/>
        </w:rPr>
        <w:t>ることで</w:t>
      </w:r>
      <w:r w:rsidR="00303AB6">
        <w:rPr>
          <w:rFonts w:hint="eastAsia"/>
          <w:sz w:val="20"/>
          <w:szCs w:val="20"/>
        </w:rPr>
        <w:t>メモリを効率的に利用する</w:t>
      </w:r>
      <w:r w:rsidR="00EF1F75">
        <w:rPr>
          <w:rFonts w:hint="eastAsia"/>
          <w:sz w:val="20"/>
          <w:szCs w:val="20"/>
        </w:rPr>
        <w:t>、配置</w:t>
      </w:r>
      <w:r w:rsidR="00EF1F75">
        <w:rPr>
          <w:rFonts w:hint="eastAsia"/>
          <w:sz w:val="20"/>
          <w:szCs w:val="20"/>
        </w:rPr>
        <w:t>new</w:t>
      </w:r>
      <w:r w:rsidR="00EF1F75">
        <w:rPr>
          <w:rFonts w:hint="eastAsia"/>
          <w:sz w:val="20"/>
          <w:szCs w:val="20"/>
        </w:rPr>
        <w:t>の</w:t>
      </w:r>
      <w:r w:rsidR="00315072">
        <w:rPr>
          <w:rFonts w:hint="eastAsia"/>
          <w:sz w:val="20"/>
          <w:szCs w:val="20"/>
        </w:rPr>
        <w:t>活用</w:t>
      </w:r>
      <w:r w:rsidR="00303AB6">
        <w:rPr>
          <w:rFonts w:hint="eastAsia"/>
          <w:sz w:val="20"/>
          <w:szCs w:val="20"/>
        </w:rPr>
        <w:t>テクニックも示す</w:t>
      </w:r>
      <w:r w:rsidR="00F46DD6">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00CF52E6" w14:textId="77777777" w:rsidTr="00970EB7">
        <w:tc>
          <w:tcPr>
            <w:tcW w:w="8494" w:type="dxa"/>
          </w:tcPr>
          <w:p w14:paraId="49AB7803" w14:textId="61B72348" w:rsidR="00AB7FD5" w:rsidRPr="0058676A" w:rsidRDefault="00AB7FD5" w:rsidP="00AB7FD5">
            <w:pPr>
              <w:pStyle w:val="2-"/>
              <w:rPr>
                <w:color w:val="00B050"/>
              </w:rPr>
            </w:pPr>
            <w:r w:rsidRPr="0058676A">
              <w:rPr>
                <w:color w:val="00B050"/>
              </w:rPr>
              <w:t>//================================================================================</w:t>
            </w:r>
          </w:p>
          <w:p w14:paraId="5227F364" w14:textId="77777777" w:rsidR="00AB7FD5" w:rsidRPr="0058676A" w:rsidRDefault="00AB7FD5" w:rsidP="00AB7FD5">
            <w:pPr>
              <w:pStyle w:val="2-"/>
              <w:rPr>
                <w:color w:val="00B050"/>
              </w:rPr>
            </w:pPr>
            <w:r w:rsidRPr="0058676A">
              <w:rPr>
                <w:rFonts w:hint="eastAsia"/>
                <w:color w:val="00B050"/>
              </w:rPr>
              <w:t>//Adapterパターン</w:t>
            </w:r>
          </w:p>
          <w:p w14:paraId="61B1172C" w14:textId="77777777" w:rsidR="00AB7FD5" w:rsidRPr="0058676A" w:rsidRDefault="00AB7FD5" w:rsidP="00AB7FD5">
            <w:pPr>
              <w:pStyle w:val="2-"/>
              <w:rPr>
                <w:color w:val="00B050"/>
              </w:rPr>
            </w:pPr>
          </w:p>
          <w:p w14:paraId="61D2D6A3" w14:textId="77777777" w:rsidR="00AB7FD5" w:rsidRPr="0058676A" w:rsidRDefault="00AB7FD5" w:rsidP="00AB7FD5">
            <w:pPr>
              <w:pStyle w:val="2-"/>
              <w:rPr>
                <w:color w:val="00B050"/>
              </w:rPr>
            </w:pPr>
            <w:r w:rsidRPr="0058676A">
              <w:rPr>
                <w:color w:val="00B050"/>
              </w:rPr>
              <w:t>//----------------------------------------</w:t>
            </w:r>
          </w:p>
          <w:p w14:paraId="70811B61" w14:textId="77777777" w:rsidR="00AB7FD5" w:rsidRPr="0058676A" w:rsidRDefault="00AB7FD5" w:rsidP="00AB7FD5">
            <w:pPr>
              <w:pStyle w:val="2-"/>
              <w:rPr>
                <w:color w:val="00B050"/>
              </w:rPr>
            </w:pPr>
            <w:r w:rsidRPr="0058676A">
              <w:rPr>
                <w:rFonts w:hint="eastAsia"/>
                <w:color w:val="00B050"/>
              </w:rPr>
              <w:t>//【準備】C++11非対応のコンパイラなら、override, final キーワードを何もしないマクロで代用</w:t>
            </w:r>
          </w:p>
          <w:p w14:paraId="24045538" w14:textId="77777777" w:rsidR="00AB7FD5" w:rsidRPr="0058676A" w:rsidRDefault="00AB7FD5" w:rsidP="00AB7FD5">
            <w:pPr>
              <w:pStyle w:val="2-"/>
              <w:rPr>
                <w:color w:val="00B050"/>
              </w:rPr>
            </w:pPr>
            <w:r w:rsidRPr="0058676A">
              <w:rPr>
                <w:color w:val="00B050"/>
              </w:rPr>
              <w:t>//#define override</w:t>
            </w:r>
          </w:p>
          <w:p w14:paraId="55461E48" w14:textId="77777777" w:rsidR="00AB7FD5" w:rsidRPr="0058676A" w:rsidRDefault="00AB7FD5" w:rsidP="00AB7FD5">
            <w:pPr>
              <w:pStyle w:val="2-"/>
              <w:rPr>
                <w:color w:val="00B050"/>
              </w:rPr>
            </w:pPr>
            <w:r w:rsidRPr="0058676A">
              <w:rPr>
                <w:color w:val="00B050"/>
              </w:rPr>
              <w:t>//#define final</w:t>
            </w:r>
          </w:p>
          <w:p w14:paraId="7E04A14B" w14:textId="77777777" w:rsidR="00AB7FD5" w:rsidRPr="0058676A" w:rsidRDefault="00AB7FD5" w:rsidP="00AB7FD5">
            <w:pPr>
              <w:pStyle w:val="2-"/>
              <w:rPr>
                <w:color w:val="00B050"/>
              </w:rPr>
            </w:pPr>
          </w:p>
          <w:p w14:paraId="12ACC517" w14:textId="77777777" w:rsidR="00AB7FD5" w:rsidRPr="0058676A" w:rsidRDefault="00AB7FD5" w:rsidP="00AB7FD5">
            <w:pPr>
              <w:pStyle w:val="2-"/>
              <w:rPr>
                <w:color w:val="00B050"/>
              </w:rPr>
            </w:pPr>
            <w:r w:rsidRPr="0058676A">
              <w:rPr>
                <w:color w:val="00B050"/>
              </w:rPr>
              <w:t>//----------------------------------------</w:t>
            </w:r>
          </w:p>
          <w:p w14:paraId="0911CD2A" w14:textId="77777777" w:rsidR="00AB7FD5" w:rsidRPr="0058676A" w:rsidRDefault="00AB7FD5" w:rsidP="00AB7FD5">
            <w:pPr>
              <w:pStyle w:val="2-"/>
              <w:rPr>
                <w:color w:val="00B050"/>
              </w:rPr>
            </w:pPr>
            <w:r w:rsidRPr="0058676A">
              <w:rPr>
                <w:rFonts w:hint="eastAsia"/>
                <w:color w:val="00B050"/>
              </w:rPr>
              <w:t>//【準備】ベクトル演算型定義</w:t>
            </w:r>
          </w:p>
          <w:p w14:paraId="0AF87484" w14:textId="77777777" w:rsidR="00AB7FD5" w:rsidRPr="0058676A" w:rsidRDefault="00AB7FD5" w:rsidP="00AB7FD5">
            <w:pPr>
              <w:pStyle w:val="2-"/>
              <w:rPr>
                <w:color w:val="00B050"/>
              </w:rPr>
            </w:pPr>
            <w:r>
              <w:rPr>
                <w:rFonts w:hint="eastAsia"/>
              </w:rPr>
              <w:t>typedef glm::vec3 vec3;</w:t>
            </w:r>
            <w:r w:rsidRPr="0058676A">
              <w:rPr>
                <w:rFonts w:hint="eastAsia"/>
                <w:color w:val="00B050"/>
              </w:rPr>
              <w:t>//GLM利用</w:t>
            </w:r>
          </w:p>
          <w:p w14:paraId="789A9E87" w14:textId="77777777" w:rsidR="00AB7FD5" w:rsidRDefault="00AB7FD5" w:rsidP="00AB7FD5">
            <w:pPr>
              <w:pStyle w:val="2-"/>
            </w:pPr>
          </w:p>
          <w:p w14:paraId="5EC0922F" w14:textId="77777777" w:rsidR="00AB7FD5" w:rsidRPr="0058676A" w:rsidRDefault="00AB7FD5" w:rsidP="00AB7FD5">
            <w:pPr>
              <w:pStyle w:val="2-"/>
              <w:rPr>
                <w:color w:val="00B050"/>
              </w:rPr>
            </w:pPr>
            <w:r w:rsidRPr="0058676A">
              <w:rPr>
                <w:color w:val="00B050"/>
              </w:rPr>
              <w:t>//----------------------------------------</w:t>
            </w:r>
          </w:p>
          <w:p w14:paraId="1CB4F9B5" w14:textId="77777777" w:rsidR="00AB7FD5" w:rsidRPr="0058676A" w:rsidRDefault="00AB7FD5" w:rsidP="00AB7FD5">
            <w:pPr>
              <w:pStyle w:val="2-"/>
              <w:rPr>
                <w:color w:val="00B050"/>
              </w:rPr>
            </w:pPr>
            <w:r w:rsidRPr="0058676A">
              <w:rPr>
                <w:rFonts w:hint="eastAsia"/>
                <w:color w:val="00B050"/>
              </w:rPr>
              <w:t>//【準備】共通関数</w:t>
            </w:r>
          </w:p>
          <w:p w14:paraId="35AB00A5" w14:textId="77777777" w:rsidR="0058676A" w:rsidRDefault="0058676A" w:rsidP="0058676A">
            <w:pPr>
              <w:pStyle w:val="2-"/>
            </w:pPr>
            <w:r w:rsidRPr="0058676A">
              <w:rPr>
                <w:rFonts w:hint="eastAsia"/>
                <w:color w:val="00B050"/>
              </w:rPr>
              <w:t>//配列の要素数を返す（型安全版）</w:t>
            </w:r>
          </w:p>
          <w:p w14:paraId="1E51587C" w14:textId="4D688143" w:rsidR="0058676A" w:rsidRDefault="00AB7FD5" w:rsidP="00AB7FD5">
            <w:pPr>
              <w:pStyle w:val="2-"/>
            </w:pPr>
            <w:r>
              <w:rPr>
                <w:rFonts w:hint="eastAsia"/>
              </w:rPr>
              <w:t xml:space="preserve">template&lt;typename T, std::size_t N1&gt; </w:t>
            </w:r>
            <w:r w:rsidR="009E4EDB">
              <w:t xml:space="preserve">inline </w:t>
            </w:r>
            <w:r>
              <w:rPr>
                <w:rFonts w:hint="eastAsia"/>
              </w:rPr>
              <w:t>std::size_t lengthOfArray(c</w:t>
            </w:r>
            <w:r w:rsidR="0058676A">
              <w:rPr>
                <w:rFonts w:hint="eastAsia"/>
              </w:rPr>
              <w:t>onst T(&amp;var)[N1]){ return N1; }</w:t>
            </w:r>
          </w:p>
          <w:p w14:paraId="344F2674" w14:textId="77777777" w:rsidR="0058676A" w:rsidRPr="0058676A" w:rsidRDefault="0058676A" w:rsidP="0058676A">
            <w:pPr>
              <w:pStyle w:val="2-"/>
              <w:rPr>
                <w:color w:val="00B050"/>
              </w:rPr>
            </w:pPr>
            <w:r w:rsidRPr="0058676A">
              <w:rPr>
                <w:rFonts w:hint="eastAsia"/>
                <w:color w:val="00B050"/>
              </w:rPr>
              <w:lastRenderedPageBreak/>
              <w:t>//大きい方の値を返す（型安全版）</w:t>
            </w:r>
          </w:p>
          <w:p w14:paraId="7C44780E" w14:textId="6CE2A1DD" w:rsidR="0058676A" w:rsidRPr="0058676A" w:rsidRDefault="00AB7FD5" w:rsidP="00AB7FD5">
            <w:pPr>
              <w:pStyle w:val="2-"/>
              <w:rPr>
                <w:color w:val="00B050"/>
              </w:rPr>
            </w:pPr>
            <w:r w:rsidRPr="0058676A">
              <w:rPr>
                <w:rFonts w:hint="eastAsia"/>
                <w:color w:val="00B050"/>
              </w:rPr>
              <w:t xml:space="preserve">//template&lt;typename T&gt; </w:t>
            </w:r>
            <w:r w:rsidR="009E4EDB">
              <w:rPr>
                <w:color w:val="00B050"/>
              </w:rPr>
              <w:t xml:space="preserve">inline </w:t>
            </w:r>
            <w:r w:rsidRPr="0058676A">
              <w:rPr>
                <w:rFonts w:hint="eastAsia"/>
                <w:color w:val="00B050"/>
              </w:rPr>
              <w:t>T max(T var1, Tvar2){ return var1 &gt; var2 ? var1 : var2; }</w:t>
            </w:r>
          </w:p>
          <w:p w14:paraId="7743B56D" w14:textId="77777777" w:rsidR="0058676A" w:rsidRPr="0058676A" w:rsidRDefault="0058676A" w:rsidP="0058676A">
            <w:pPr>
              <w:pStyle w:val="2-"/>
              <w:rPr>
                <w:color w:val="00B050"/>
              </w:rPr>
            </w:pPr>
            <w:r w:rsidRPr="0058676A">
              <w:rPr>
                <w:rFonts w:hint="eastAsia"/>
                <w:color w:val="00B050"/>
              </w:rPr>
              <w:t>//配列の要素数を返す</w:t>
            </w:r>
          </w:p>
          <w:p w14:paraId="5B82F1C7" w14:textId="77777777" w:rsidR="0058676A" w:rsidRPr="0058676A" w:rsidRDefault="00AB7FD5" w:rsidP="00AB7FD5">
            <w:pPr>
              <w:pStyle w:val="2-"/>
              <w:rPr>
                <w:color w:val="00B050"/>
              </w:rPr>
            </w:pPr>
            <w:r w:rsidRPr="0058676A">
              <w:rPr>
                <w:rFonts w:hint="eastAsia"/>
                <w:color w:val="00B050"/>
              </w:rPr>
              <w:t xml:space="preserve">//#define lengthOfArray(var) (sizeof(var1) / sizeof(var1[0]) </w:t>
            </w:r>
          </w:p>
          <w:p w14:paraId="2B52D8A4" w14:textId="77777777" w:rsidR="0058676A" w:rsidRDefault="0058676A" w:rsidP="0058676A">
            <w:pPr>
              <w:pStyle w:val="2-"/>
            </w:pPr>
            <w:r>
              <w:rPr>
                <w:rFonts w:hint="eastAsia"/>
              </w:rPr>
              <w:t>//大きい方の値を返す</w:t>
            </w:r>
          </w:p>
          <w:p w14:paraId="7B941B98" w14:textId="77777777" w:rsidR="0058676A" w:rsidRDefault="00AB7FD5" w:rsidP="00AB7FD5">
            <w:pPr>
              <w:pStyle w:val="2-"/>
            </w:pPr>
            <w:r>
              <w:rPr>
                <w:rFonts w:hint="eastAsia"/>
              </w:rPr>
              <w:t>#define max(var1, var2) (var1 &gt; var2 ? var1 : var2)</w:t>
            </w:r>
          </w:p>
          <w:p w14:paraId="56E29E3D" w14:textId="77777777" w:rsidR="00AB7FD5" w:rsidRDefault="00AB7FD5" w:rsidP="00AB7FD5">
            <w:pPr>
              <w:pStyle w:val="2-"/>
            </w:pPr>
          </w:p>
          <w:p w14:paraId="4EDD7336" w14:textId="77777777" w:rsidR="00AB7FD5" w:rsidRPr="005F4100" w:rsidRDefault="00AB7FD5" w:rsidP="00AB7FD5">
            <w:pPr>
              <w:pStyle w:val="2-"/>
              <w:rPr>
                <w:color w:val="00B050"/>
              </w:rPr>
            </w:pPr>
            <w:r w:rsidRPr="005F4100">
              <w:rPr>
                <w:color w:val="00B050"/>
              </w:rPr>
              <w:t>//----------------------------------------</w:t>
            </w:r>
          </w:p>
          <w:p w14:paraId="2099AB6C" w14:textId="77777777" w:rsidR="00AB7FD5" w:rsidRPr="005F4100" w:rsidRDefault="00AB7FD5" w:rsidP="00AB7FD5">
            <w:pPr>
              <w:pStyle w:val="2-"/>
              <w:rPr>
                <w:color w:val="00B050"/>
              </w:rPr>
            </w:pPr>
          </w:p>
          <w:p w14:paraId="425208AE" w14:textId="77777777" w:rsidR="00AB7FD5" w:rsidRPr="005F4100" w:rsidRDefault="00AB7FD5" w:rsidP="00AB7FD5">
            <w:pPr>
              <w:pStyle w:val="2-"/>
              <w:rPr>
                <w:color w:val="00B050"/>
              </w:rPr>
            </w:pPr>
            <w:r w:rsidRPr="005F4100">
              <w:rPr>
                <w:color w:val="00B050"/>
              </w:rPr>
              <w:t>//--------------------</w:t>
            </w:r>
          </w:p>
          <w:p w14:paraId="6023C8C3" w14:textId="77777777" w:rsidR="00AB7FD5" w:rsidRPr="005F4100" w:rsidRDefault="00AB7FD5" w:rsidP="00AB7FD5">
            <w:pPr>
              <w:pStyle w:val="2-"/>
              <w:rPr>
                <w:color w:val="00B050"/>
              </w:rPr>
            </w:pPr>
            <w:r w:rsidRPr="005F4100">
              <w:rPr>
                <w:color w:val="00B050"/>
              </w:rPr>
              <w:t>//NPC</w:t>
            </w:r>
          </w:p>
          <w:p w14:paraId="57D9BA9A" w14:textId="77777777" w:rsidR="00AB7FD5" w:rsidRPr="005F4100" w:rsidRDefault="00AB7FD5" w:rsidP="00AB7FD5">
            <w:pPr>
              <w:pStyle w:val="2-"/>
              <w:rPr>
                <w:color w:val="FF0000"/>
              </w:rPr>
            </w:pPr>
            <w:r>
              <w:rPr>
                <w:rFonts w:hint="eastAsia"/>
              </w:rPr>
              <w:t xml:space="preserve">class CNPC </w:t>
            </w:r>
            <w:r w:rsidRPr="005F4100">
              <w:rPr>
                <w:rFonts w:hint="eastAsia"/>
                <w:color w:val="FF0000"/>
              </w:rPr>
              <w:t>//※何の共通インターフェースも実装していない</w:t>
            </w:r>
          </w:p>
          <w:p w14:paraId="56D89703" w14:textId="77777777" w:rsidR="00AB7FD5" w:rsidRDefault="00AB7FD5" w:rsidP="00AB7FD5">
            <w:pPr>
              <w:pStyle w:val="2-"/>
            </w:pPr>
            <w:r>
              <w:t>{</w:t>
            </w:r>
          </w:p>
          <w:p w14:paraId="4E262B9A" w14:textId="77777777" w:rsidR="00AB7FD5" w:rsidRDefault="00AB7FD5" w:rsidP="00AB7FD5">
            <w:pPr>
              <w:pStyle w:val="2-"/>
            </w:pPr>
            <w:r>
              <w:t>public:</w:t>
            </w:r>
          </w:p>
          <w:p w14:paraId="090378F1" w14:textId="38A32E0B"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296380CC" w14:textId="77777777" w:rsidR="00AB7FD5" w:rsidRPr="005F4100" w:rsidRDefault="00AB7FD5" w:rsidP="00AB7FD5">
            <w:pPr>
              <w:pStyle w:val="2-"/>
              <w:rPr>
                <w:color w:val="00B050"/>
              </w:rPr>
            </w:pPr>
            <w:r>
              <w:rPr>
                <w:rFonts w:hint="eastAsia"/>
              </w:rPr>
              <w:tab/>
              <w:t xml:space="preserve">const char* getName() const { return m_name; }       </w:t>
            </w:r>
            <w:r w:rsidRPr="005F4100">
              <w:rPr>
                <w:rFonts w:hint="eastAsia"/>
                <w:color w:val="00B050"/>
              </w:rPr>
              <w:t>//名前を取得</w:t>
            </w:r>
          </w:p>
          <w:p w14:paraId="6950E162" w14:textId="77777777" w:rsidR="00AB7FD5" w:rsidRDefault="00AB7FD5" w:rsidP="00AB7FD5">
            <w:pPr>
              <w:pStyle w:val="2-"/>
            </w:pPr>
            <w:r>
              <w:rPr>
                <w:rFonts w:hint="eastAsia"/>
              </w:rPr>
              <w:tab/>
              <w:t xml:space="preserve">const vec3&amp; getPos() const { return m_pos; }         </w:t>
            </w:r>
            <w:r w:rsidRPr="005F4100">
              <w:rPr>
                <w:rFonts w:hint="eastAsia"/>
                <w:color w:val="00B050"/>
              </w:rPr>
              <w:t>//位置を取得</w:t>
            </w:r>
          </w:p>
          <w:p w14:paraId="5EE34D2F" w14:textId="77777777" w:rsidR="00AB7FD5" w:rsidRDefault="00AB7FD5" w:rsidP="00AB7FD5">
            <w:pPr>
              <w:pStyle w:val="2-"/>
            </w:pPr>
            <w:r>
              <w:rPr>
                <w:rFonts w:hint="eastAsia"/>
              </w:rPr>
              <w:tab/>
              <w:t xml:space="preserve">void setPos(const vec3 pos) { m_pos = pos; }         </w:t>
            </w:r>
            <w:r w:rsidRPr="005F4100">
              <w:rPr>
                <w:rFonts w:hint="eastAsia"/>
                <w:color w:val="00B050"/>
              </w:rPr>
              <w:t>//位置を更新</w:t>
            </w:r>
          </w:p>
          <w:p w14:paraId="5114E315" w14:textId="77777777" w:rsidR="00AB7FD5" w:rsidRDefault="00AB7FD5" w:rsidP="00AB7FD5">
            <w:pPr>
              <w:pStyle w:val="2-"/>
            </w:pPr>
            <w:r>
              <w:rPr>
                <w:rFonts w:hint="eastAsia"/>
              </w:rPr>
              <w:tab/>
              <w:t xml:space="preserve">float getRotY() const { return m_rot_y; }            </w:t>
            </w:r>
            <w:r w:rsidRPr="005F4100">
              <w:rPr>
                <w:rFonts w:hint="eastAsia"/>
                <w:color w:val="00B050"/>
              </w:rPr>
              <w:t>//Y軸の向きを取得</w:t>
            </w:r>
          </w:p>
          <w:p w14:paraId="295882C2" w14:textId="77777777" w:rsidR="00AB7FD5" w:rsidRDefault="00AB7FD5" w:rsidP="00AB7FD5">
            <w:pPr>
              <w:pStyle w:val="2-"/>
            </w:pPr>
            <w:r>
              <w:rPr>
                <w:rFonts w:hint="eastAsia"/>
              </w:rPr>
              <w:tab/>
              <w:t xml:space="preserve">void setRotY(const float rot_y) { m_rot_y = rot_y; } </w:t>
            </w:r>
            <w:r w:rsidRPr="005F4100">
              <w:rPr>
                <w:rFonts w:hint="eastAsia"/>
                <w:color w:val="00B050"/>
              </w:rPr>
              <w:t>//Y軸の向きを更新</w:t>
            </w:r>
          </w:p>
          <w:p w14:paraId="439D160E" w14:textId="77777777" w:rsidR="00AB7FD5" w:rsidRDefault="00AB7FD5" w:rsidP="00AB7FD5">
            <w:pPr>
              <w:pStyle w:val="2-"/>
            </w:pPr>
            <w:r>
              <w:t>public:</w:t>
            </w:r>
          </w:p>
          <w:p w14:paraId="7C63FF28" w14:textId="77777777" w:rsidR="00AB7FD5" w:rsidRPr="005F4100" w:rsidRDefault="00AB7FD5" w:rsidP="00AB7FD5">
            <w:pPr>
              <w:pStyle w:val="2-"/>
              <w:rPr>
                <w:color w:val="00B050"/>
              </w:rPr>
            </w:pPr>
            <w:r>
              <w:rPr>
                <w:rFonts w:hint="eastAsia"/>
              </w:rPr>
              <w:tab/>
            </w:r>
            <w:r w:rsidRPr="005F4100">
              <w:rPr>
                <w:rFonts w:hint="eastAsia"/>
                <w:color w:val="00B050"/>
              </w:rPr>
              <w:t>//コンストラクタ</w:t>
            </w:r>
          </w:p>
          <w:p w14:paraId="2340AD33" w14:textId="77777777" w:rsidR="00AB7FD5" w:rsidRDefault="00AB7FD5" w:rsidP="00AB7FD5">
            <w:pPr>
              <w:pStyle w:val="2-"/>
            </w:pPr>
            <w:r>
              <w:tab/>
              <w:t>CNPC(const char* name, const vec3 pos, const float rot_y) :</w:t>
            </w:r>
          </w:p>
          <w:p w14:paraId="03414730" w14:textId="77777777" w:rsidR="00AB7FD5" w:rsidRDefault="00AB7FD5" w:rsidP="00AB7FD5">
            <w:pPr>
              <w:pStyle w:val="2-"/>
            </w:pPr>
            <w:r>
              <w:tab/>
            </w:r>
            <w:r>
              <w:tab/>
              <w:t>m_name(name),</w:t>
            </w:r>
          </w:p>
          <w:p w14:paraId="7A549EC0" w14:textId="77777777" w:rsidR="00AB7FD5" w:rsidRDefault="00AB7FD5" w:rsidP="00AB7FD5">
            <w:pPr>
              <w:pStyle w:val="2-"/>
            </w:pPr>
            <w:r>
              <w:tab/>
            </w:r>
            <w:r>
              <w:tab/>
              <w:t>m_pos(pos),</w:t>
            </w:r>
          </w:p>
          <w:p w14:paraId="1B5B334D" w14:textId="77777777" w:rsidR="00AB7FD5" w:rsidRDefault="00AB7FD5" w:rsidP="00AB7FD5">
            <w:pPr>
              <w:pStyle w:val="2-"/>
            </w:pPr>
            <w:r>
              <w:tab/>
            </w:r>
            <w:r>
              <w:tab/>
              <w:t>m_rot_y(rot_y)</w:t>
            </w:r>
          </w:p>
          <w:p w14:paraId="14CBCBA5" w14:textId="77777777" w:rsidR="00AB7FD5" w:rsidRDefault="00AB7FD5" w:rsidP="00AB7FD5">
            <w:pPr>
              <w:pStyle w:val="2-"/>
            </w:pPr>
            <w:r>
              <w:tab/>
              <w:t>{}</w:t>
            </w:r>
          </w:p>
          <w:p w14:paraId="69503508" w14:textId="77777777" w:rsidR="00AB7FD5" w:rsidRDefault="00AB7FD5" w:rsidP="00AB7FD5">
            <w:pPr>
              <w:pStyle w:val="2-"/>
            </w:pPr>
            <w:r>
              <w:t>private:</w:t>
            </w:r>
          </w:p>
          <w:p w14:paraId="450F67AC" w14:textId="77777777" w:rsidR="00AB7FD5" w:rsidRDefault="00AB7FD5" w:rsidP="00AB7FD5">
            <w:pPr>
              <w:pStyle w:val="2-"/>
            </w:pPr>
            <w:r>
              <w:rPr>
                <w:rFonts w:hint="eastAsia"/>
              </w:rPr>
              <w:tab/>
            </w:r>
            <w:r w:rsidRPr="005F4100">
              <w:rPr>
                <w:rFonts w:hint="eastAsia"/>
                <w:color w:val="00B050"/>
              </w:rPr>
              <w:t>//フィールド</w:t>
            </w:r>
          </w:p>
          <w:p w14:paraId="7B08FD4F" w14:textId="77777777" w:rsidR="00AB7FD5" w:rsidRDefault="00AB7FD5" w:rsidP="00AB7FD5">
            <w:pPr>
              <w:pStyle w:val="2-"/>
            </w:pPr>
            <w:r>
              <w:rPr>
                <w:rFonts w:hint="eastAsia"/>
              </w:rPr>
              <w:tab/>
              <w:t>const char* m_name;</w:t>
            </w:r>
            <w:r w:rsidRPr="005F4100">
              <w:rPr>
                <w:rFonts w:hint="eastAsia"/>
                <w:color w:val="00B050"/>
              </w:rPr>
              <w:t>//名前</w:t>
            </w:r>
          </w:p>
          <w:p w14:paraId="22EAB903" w14:textId="77777777" w:rsidR="00AB7FD5" w:rsidRDefault="00AB7FD5" w:rsidP="00AB7FD5">
            <w:pPr>
              <w:pStyle w:val="2-"/>
            </w:pPr>
            <w:r>
              <w:rPr>
                <w:rFonts w:hint="eastAsia"/>
              </w:rPr>
              <w:tab/>
              <w:t xml:space="preserve">vec3 m_pos;        </w:t>
            </w:r>
            <w:r w:rsidRPr="005F4100">
              <w:rPr>
                <w:rFonts w:hint="eastAsia"/>
                <w:color w:val="00B050"/>
              </w:rPr>
              <w:t>//位置</w:t>
            </w:r>
          </w:p>
          <w:p w14:paraId="21C85E91" w14:textId="77777777" w:rsidR="00AB7FD5" w:rsidRDefault="00AB7FD5" w:rsidP="00AB7FD5">
            <w:pPr>
              <w:pStyle w:val="2-"/>
            </w:pPr>
            <w:r>
              <w:rPr>
                <w:rFonts w:hint="eastAsia"/>
              </w:rPr>
              <w:tab/>
              <w:t xml:space="preserve">float m_rot_y;     </w:t>
            </w:r>
            <w:r w:rsidRPr="005F4100">
              <w:rPr>
                <w:rFonts w:hint="eastAsia"/>
                <w:color w:val="00B050"/>
              </w:rPr>
              <w:t>//Y軸の向き</w:t>
            </w:r>
          </w:p>
          <w:p w14:paraId="1EE0962D" w14:textId="77777777" w:rsidR="00AB7FD5" w:rsidRDefault="00AB7FD5" w:rsidP="00AB7FD5">
            <w:pPr>
              <w:pStyle w:val="2-"/>
            </w:pPr>
            <w:r>
              <w:t>};</w:t>
            </w:r>
          </w:p>
          <w:p w14:paraId="28EE0A5A" w14:textId="77777777" w:rsidR="00AB7FD5" w:rsidRDefault="00AB7FD5" w:rsidP="00AB7FD5">
            <w:pPr>
              <w:pStyle w:val="2-"/>
            </w:pPr>
          </w:p>
          <w:p w14:paraId="4F0FD58B" w14:textId="77777777" w:rsidR="00AB7FD5" w:rsidRPr="005F4100" w:rsidRDefault="00AB7FD5" w:rsidP="00AB7FD5">
            <w:pPr>
              <w:pStyle w:val="2-"/>
              <w:rPr>
                <w:color w:val="00B050"/>
              </w:rPr>
            </w:pPr>
            <w:r w:rsidRPr="005F4100">
              <w:rPr>
                <w:color w:val="00B050"/>
              </w:rPr>
              <w:t>//--------------------</w:t>
            </w:r>
          </w:p>
          <w:p w14:paraId="2D800DD7" w14:textId="77777777" w:rsidR="00AB7FD5" w:rsidRPr="005F4100" w:rsidRDefault="00AB7FD5" w:rsidP="00AB7FD5">
            <w:pPr>
              <w:pStyle w:val="2-"/>
              <w:rPr>
                <w:color w:val="00B050"/>
              </w:rPr>
            </w:pPr>
            <w:r w:rsidRPr="005F4100">
              <w:rPr>
                <w:rFonts w:hint="eastAsia"/>
                <w:color w:val="00B050"/>
              </w:rPr>
              <w:t>//宝箱</w:t>
            </w:r>
          </w:p>
          <w:p w14:paraId="249FAA81" w14:textId="77777777" w:rsidR="00AB7FD5" w:rsidRDefault="00AB7FD5" w:rsidP="00AB7FD5">
            <w:pPr>
              <w:pStyle w:val="2-"/>
            </w:pPr>
            <w:r>
              <w:rPr>
                <w:rFonts w:hint="eastAsia"/>
              </w:rPr>
              <w:t xml:space="preserve">class CTBox </w:t>
            </w:r>
            <w:r w:rsidRPr="005F4100">
              <w:rPr>
                <w:rFonts w:hint="eastAsia"/>
                <w:color w:val="FF0000"/>
              </w:rPr>
              <w:t>//※何の共通インターフェースも実装していない</w:t>
            </w:r>
          </w:p>
          <w:p w14:paraId="1C5CCF96" w14:textId="77777777" w:rsidR="00AB7FD5" w:rsidRDefault="00AB7FD5" w:rsidP="00AB7FD5">
            <w:pPr>
              <w:pStyle w:val="2-"/>
            </w:pPr>
            <w:r>
              <w:t>{</w:t>
            </w:r>
          </w:p>
          <w:p w14:paraId="2F94743A" w14:textId="77777777" w:rsidR="00AB7FD5" w:rsidRDefault="00AB7FD5" w:rsidP="00AB7FD5">
            <w:pPr>
              <w:pStyle w:val="2-"/>
            </w:pPr>
            <w:r>
              <w:t>public:</w:t>
            </w:r>
          </w:p>
          <w:p w14:paraId="56E7C0DD" w14:textId="77777777" w:rsidR="00F65F3F" w:rsidRPr="005F4100" w:rsidRDefault="00F65F3F" w:rsidP="00F65F3F">
            <w:pPr>
              <w:pStyle w:val="2-"/>
              <w:rPr>
                <w:color w:val="00B050"/>
              </w:rPr>
            </w:pPr>
            <w:r>
              <w:rPr>
                <w:rFonts w:hint="eastAsia"/>
              </w:rPr>
              <w:tab/>
            </w:r>
            <w:r w:rsidRPr="005F4100">
              <w:rPr>
                <w:rFonts w:hint="eastAsia"/>
                <w:color w:val="00B050"/>
              </w:rPr>
              <w:t>//</w:t>
            </w:r>
            <w:r>
              <w:rPr>
                <w:rFonts w:hint="eastAsia"/>
                <w:color w:val="00B050"/>
              </w:rPr>
              <w:t>アクセッサ</w:t>
            </w:r>
          </w:p>
          <w:p w14:paraId="6D3B9A87" w14:textId="77777777" w:rsidR="00AB7FD5" w:rsidRDefault="00AB7FD5" w:rsidP="00AB7FD5">
            <w:pPr>
              <w:pStyle w:val="2-"/>
            </w:pPr>
            <w:r>
              <w:rPr>
                <w:rFonts w:hint="eastAsia"/>
              </w:rPr>
              <w:tab/>
              <w:t xml:space="preserve">int getID() const { return m_id; }           </w:t>
            </w:r>
            <w:r w:rsidRPr="005F4100">
              <w:rPr>
                <w:rFonts w:hint="eastAsia"/>
                <w:color w:val="00B050"/>
              </w:rPr>
              <w:t>//IDを取得</w:t>
            </w:r>
          </w:p>
          <w:p w14:paraId="22A4157F" w14:textId="77777777" w:rsidR="00AB7FD5" w:rsidRPr="005F4100" w:rsidRDefault="00AB7FD5" w:rsidP="00AB7FD5">
            <w:pPr>
              <w:pStyle w:val="2-"/>
              <w:rPr>
                <w:color w:val="00B050"/>
              </w:rPr>
            </w:pPr>
            <w:r>
              <w:rPr>
                <w:rFonts w:hint="eastAsia"/>
              </w:rPr>
              <w:tab/>
              <w:t xml:space="preserve">const vec3&amp; getPos() const { return m_pos; } </w:t>
            </w:r>
            <w:r w:rsidRPr="005F4100">
              <w:rPr>
                <w:rFonts w:hint="eastAsia"/>
                <w:color w:val="00B050"/>
              </w:rPr>
              <w:t>//位置を取得</w:t>
            </w:r>
          </w:p>
          <w:p w14:paraId="0BD964B5" w14:textId="77777777" w:rsidR="00AB7FD5" w:rsidRPr="005F4100" w:rsidRDefault="00AB7FD5" w:rsidP="00AB7FD5">
            <w:pPr>
              <w:pStyle w:val="2-"/>
              <w:rPr>
                <w:color w:val="00B050"/>
              </w:rPr>
            </w:pPr>
            <w:r>
              <w:rPr>
                <w:rFonts w:hint="eastAsia"/>
              </w:rPr>
              <w:tab/>
              <w:t xml:space="preserve">float getRotY() const { return m_rot_y; }    </w:t>
            </w:r>
            <w:r w:rsidRPr="005F4100">
              <w:rPr>
                <w:rFonts w:hint="eastAsia"/>
                <w:color w:val="00B050"/>
              </w:rPr>
              <w:t>//Y軸の向きを取得</w:t>
            </w:r>
          </w:p>
          <w:p w14:paraId="2DF936BE" w14:textId="77777777" w:rsidR="00AB7FD5" w:rsidRDefault="00AB7FD5" w:rsidP="00AB7FD5">
            <w:pPr>
              <w:pStyle w:val="2-"/>
            </w:pPr>
            <w:r>
              <w:t>public:</w:t>
            </w:r>
          </w:p>
          <w:p w14:paraId="4CB5D956" w14:textId="77777777" w:rsidR="00AB7FD5" w:rsidRPr="00F65F3F" w:rsidRDefault="00AB7FD5" w:rsidP="00AB7FD5">
            <w:pPr>
              <w:pStyle w:val="2-"/>
              <w:rPr>
                <w:color w:val="00B050"/>
              </w:rPr>
            </w:pPr>
            <w:r>
              <w:rPr>
                <w:rFonts w:hint="eastAsia"/>
              </w:rPr>
              <w:tab/>
            </w:r>
            <w:r w:rsidRPr="00F65F3F">
              <w:rPr>
                <w:rFonts w:hint="eastAsia"/>
                <w:color w:val="00B050"/>
              </w:rPr>
              <w:t>//コンストラクタ</w:t>
            </w:r>
          </w:p>
          <w:p w14:paraId="775F8890" w14:textId="77777777" w:rsidR="00AB7FD5" w:rsidRDefault="00AB7FD5" w:rsidP="00AB7FD5">
            <w:pPr>
              <w:pStyle w:val="2-"/>
            </w:pPr>
            <w:r>
              <w:tab/>
              <w:t>CTBox(const int id, const vec3 pos, const float rot_y) :</w:t>
            </w:r>
          </w:p>
          <w:p w14:paraId="2706F1BA" w14:textId="77777777" w:rsidR="00AB7FD5" w:rsidRDefault="00AB7FD5" w:rsidP="00AB7FD5">
            <w:pPr>
              <w:pStyle w:val="2-"/>
            </w:pPr>
            <w:r>
              <w:tab/>
            </w:r>
            <w:r>
              <w:tab/>
              <w:t>m_id(id),</w:t>
            </w:r>
          </w:p>
          <w:p w14:paraId="50743852" w14:textId="77777777" w:rsidR="00AB7FD5" w:rsidRDefault="00AB7FD5" w:rsidP="00AB7FD5">
            <w:pPr>
              <w:pStyle w:val="2-"/>
            </w:pPr>
            <w:r>
              <w:tab/>
            </w:r>
            <w:r>
              <w:tab/>
              <w:t>m_pos(pos),</w:t>
            </w:r>
          </w:p>
          <w:p w14:paraId="15A19422" w14:textId="77777777" w:rsidR="00AB7FD5" w:rsidRDefault="00AB7FD5" w:rsidP="00AB7FD5">
            <w:pPr>
              <w:pStyle w:val="2-"/>
            </w:pPr>
            <w:r>
              <w:tab/>
            </w:r>
            <w:r>
              <w:tab/>
              <w:t>m_rot_y(rot_y)</w:t>
            </w:r>
          </w:p>
          <w:p w14:paraId="72BC96DE" w14:textId="77777777" w:rsidR="00AB7FD5" w:rsidRDefault="00AB7FD5" w:rsidP="00AB7FD5">
            <w:pPr>
              <w:pStyle w:val="2-"/>
            </w:pPr>
            <w:r>
              <w:tab/>
              <w:t>{}</w:t>
            </w:r>
          </w:p>
          <w:p w14:paraId="47F4BD88" w14:textId="77777777" w:rsidR="00AB7FD5" w:rsidRDefault="00AB7FD5" w:rsidP="00AB7FD5">
            <w:pPr>
              <w:pStyle w:val="2-"/>
            </w:pPr>
            <w:r>
              <w:t>private:</w:t>
            </w:r>
          </w:p>
          <w:p w14:paraId="1317E00D" w14:textId="77777777" w:rsidR="00AB7FD5" w:rsidRPr="00F65F3F" w:rsidRDefault="00AB7FD5" w:rsidP="00AB7FD5">
            <w:pPr>
              <w:pStyle w:val="2-"/>
              <w:rPr>
                <w:color w:val="00B050"/>
              </w:rPr>
            </w:pPr>
            <w:r>
              <w:rPr>
                <w:rFonts w:hint="eastAsia"/>
              </w:rPr>
              <w:tab/>
            </w:r>
            <w:r w:rsidRPr="00F65F3F">
              <w:rPr>
                <w:rFonts w:hint="eastAsia"/>
                <w:color w:val="00B050"/>
              </w:rPr>
              <w:t>//フィールド</w:t>
            </w:r>
          </w:p>
          <w:p w14:paraId="15FB1DCE" w14:textId="77777777" w:rsidR="00AB7FD5" w:rsidRPr="00F65F3F" w:rsidRDefault="00AB7FD5" w:rsidP="00AB7FD5">
            <w:pPr>
              <w:pStyle w:val="2-"/>
              <w:rPr>
                <w:color w:val="00B050"/>
              </w:rPr>
            </w:pPr>
            <w:r>
              <w:tab/>
              <w:t xml:space="preserve">const int m_id;     </w:t>
            </w:r>
            <w:r w:rsidRPr="00F65F3F">
              <w:rPr>
                <w:color w:val="00B050"/>
              </w:rPr>
              <w:t>//ID</w:t>
            </w:r>
          </w:p>
          <w:p w14:paraId="5DB31B76" w14:textId="77777777" w:rsidR="00AB7FD5" w:rsidRDefault="00AB7FD5" w:rsidP="00AB7FD5">
            <w:pPr>
              <w:pStyle w:val="2-"/>
            </w:pPr>
            <w:r>
              <w:rPr>
                <w:rFonts w:hint="eastAsia"/>
              </w:rPr>
              <w:tab/>
              <w:t xml:space="preserve">const vec3 m_pos;   </w:t>
            </w:r>
            <w:r w:rsidRPr="00F65F3F">
              <w:rPr>
                <w:rFonts w:hint="eastAsia"/>
                <w:color w:val="00B050"/>
              </w:rPr>
              <w:t>//位置</w:t>
            </w:r>
          </w:p>
          <w:p w14:paraId="3B315D7A" w14:textId="77777777" w:rsidR="00AB7FD5" w:rsidRDefault="00AB7FD5" w:rsidP="00AB7FD5">
            <w:pPr>
              <w:pStyle w:val="2-"/>
            </w:pPr>
            <w:r>
              <w:rPr>
                <w:rFonts w:hint="eastAsia"/>
              </w:rPr>
              <w:tab/>
              <w:t>const float m_rot_y;</w:t>
            </w:r>
            <w:r w:rsidRPr="00F65F3F">
              <w:rPr>
                <w:rFonts w:hint="eastAsia"/>
                <w:color w:val="00B050"/>
              </w:rPr>
              <w:t>//Y軸の向き</w:t>
            </w:r>
          </w:p>
          <w:p w14:paraId="6FDBE277" w14:textId="77777777" w:rsidR="00AB7FD5" w:rsidRDefault="00AB7FD5" w:rsidP="00AB7FD5">
            <w:pPr>
              <w:pStyle w:val="2-"/>
            </w:pPr>
            <w:r>
              <w:t>};</w:t>
            </w:r>
          </w:p>
          <w:p w14:paraId="618BE491" w14:textId="77777777" w:rsidR="00AB7FD5" w:rsidRDefault="00AB7FD5" w:rsidP="00AB7FD5">
            <w:pPr>
              <w:pStyle w:val="2-"/>
            </w:pPr>
          </w:p>
          <w:p w14:paraId="4ECC79E6" w14:textId="77777777" w:rsidR="00AB7FD5" w:rsidRPr="00F65F3F" w:rsidRDefault="00AB7FD5" w:rsidP="00AB7FD5">
            <w:pPr>
              <w:pStyle w:val="2-"/>
              <w:rPr>
                <w:color w:val="00B050"/>
              </w:rPr>
            </w:pPr>
            <w:r w:rsidRPr="00F65F3F">
              <w:rPr>
                <w:color w:val="00B050"/>
              </w:rPr>
              <w:t>//----------------------------------------</w:t>
            </w:r>
          </w:p>
          <w:p w14:paraId="156D43A0" w14:textId="77777777" w:rsidR="00AB7FD5" w:rsidRPr="00F65F3F" w:rsidRDefault="00AB7FD5" w:rsidP="00AB7FD5">
            <w:pPr>
              <w:pStyle w:val="2-"/>
              <w:rPr>
                <w:color w:val="00B050"/>
              </w:rPr>
            </w:pPr>
          </w:p>
          <w:p w14:paraId="1BC80727" w14:textId="77777777" w:rsidR="00AB7FD5" w:rsidRPr="00F65F3F" w:rsidRDefault="00AB7FD5" w:rsidP="00AB7FD5">
            <w:pPr>
              <w:pStyle w:val="2-"/>
              <w:rPr>
                <w:color w:val="00B050"/>
              </w:rPr>
            </w:pPr>
            <w:r w:rsidRPr="00F65F3F">
              <w:rPr>
                <w:color w:val="00B050"/>
              </w:rPr>
              <w:t>//--------------------</w:t>
            </w:r>
          </w:p>
          <w:p w14:paraId="63C71538" w14:textId="77777777" w:rsidR="00AB7FD5" w:rsidRPr="00F65F3F" w:rsidRDefault="00AB7FD5" w:rsidP="00AB7FD5">
            <w:pPr>
              <w:pStyle w:val="2-"/>
              <w:rPr>
                <w:color w:val="00B050"/>
              </w:rPr>
            </w:pPr>
            <w:r w:rsidRPr="00F65F3F">
              <w:rPr>
                <w:rFonts w:hint="eastAsia"/>
                <w:color w:val="00B050"/>
              </w:rPr>
              <w:t>//外部システム１</w:t>
            </w:r>
          </w:p>
          <w:p w14:paraId="6785EC11" w14:textId="77777777" w:rsidR="00AB7FD5" w:rsidRDefault="00AB7FD5" w:rsidP="00AB7FD5">
            <w:pPr>
              <w:pStyle w:val="2-"/>
            </w:pPr>
            <w:r>
              <w:t>namespace other_system1</w:t>
            </w:r>
          </w:p>
          <w:p w14:paraId="17BE4981" w14:textId="77777777" w:rsidR="00AB7FD5" w:rsidRDefault="00AB7FD5" w:rsidP="00AB7FD5">
            <w:pPr>
              <w:pStyle w:val="2-"/>
            </w:pPr>
            <w:r>
              <w:t>{</w:t>
            </w:r>
          </w:p>
          <w:p w14:paraId="7A16A0F8" w14:textId="77777777" w:rsidR="00AB7FD5" w:rsidRDefault="00AB7FD5" w:rsidP="00AB7FD5">
            <w:pPr>
              <w:pStyle w:val="2-"/>
            </w:pPr>
            <w:r>
              <w:rPr>
                <w:rFonts w:hint="eastAsia"/>
              </w:rPr>
              <w:tab/>
            </w:r>
            <w:r w:rsidRPr="00F65F3F">
              <w:rPr>
                <w:rFonts w:hint="eastAsia"/>
                <w:color w:val="00B050"/>
              </w:rPr>
              <w:t>//変数</w:t>
            </w:r>
          </w:p>
          <w:p w14:paraId="512A3265" w14:textId="77777777" w:rsidR="00AB7FD5" w:rsidRDefault="00AB7FD5" w:rsidP="00AB7FD5">
            <w:pPr>
              <w:pStyle w:val="2-"/>
            </w:pPr>
            <w:r>
              <w:tab/>
              <w:t>static int s_npc_num = 0;</w:t>
            </w:r>
          </w:p>
          <w:p w14:paraId="5ADC2089" w14:textId="77777777" w:rsidR="00AB7FD5" w:rsidRDefault="00AB7FD5" w:rsidP="00AB7FD5">
            <w:pPr>
              <w:pStyle w:val="2-"/>
            </w:pPr>
            <w:r>
              <w:lastRenderedPageBreak/>
              <w:tab/>
              <w:t>static CNPC* s_npc[10];</w:t>
            </w:r>
          </w:p>
          <w:p w14:paraId="49D90B6D" w14:textId="77777777" w:rsidR="00AB7FD5" w:rsidRDefault="00AB7FD5" w:rsidP="00AB7FD5">
            <w:pPr>
              <w:pStyle w:val="2-"/>
            </w:pPr>
            <w:r>
              <w:tab/>
            </w:r>
          </w:p>
          <w:p w14:paraId="26981E67" w14:textId="77777777" w:rsidR="00AB7FD5" w:rsidRPr="00F65F3F" w:rsidRDefault="00AB7FD5" w:rsidP="00AB7FD5">
            <w:pPr>
              <w:pStyle w:val="2-"/>
              <w:rPr>
                <w:color w:val="00B050"/>
              </w:rPr>
            </w:pPr>
            <w:r>
              <w:rPr>
                <w:rFonts w:hint="eastAsia"/>
              </w:rPr>
              <w:tab/>
            </w:r>
            <w:r w:rsidRPr="00F65F3F">
              <w:rPr>
                <w:rFonts w:hint="eastAsia"/>
                <w:color w:val="00B050"/>
              </w:rPr>
              <w:t>//初期化</w:t>
            </w:r>
          </w:p>
          <w:p w14:paraId="34D32C09" w14:textId="77777777" w:rsidR="00AB7FD5" w:rsidRDefault="00AB7FD5" w:rsidP="00AB7FD5">
            <w:pPr>
              <w:pStyle w:val="2-"/>
            </w:pPr>
            <w:r>
              <w:tab/>
              <w:t>void init()</w:t>
            </w:r>
          </w:p>
          <w:p w14:paraId="244D2E36" w14:textId="77777777" w:rsidR="00AB7FD5" w:rsidRDefault="00AB7FD5" w:rsidP="00AB7FD5">
            <w:pPr>
              <w:pStyle w:val="2-"/>
            </w:pPr>
            <w:r>
              <w:tab/>
              <w:t>{</w:t>
            </w:r>
          </w:p>
          <w:p w14:paraId="3FF29865" w14:textId="77777777" w:rsidR="00AB7FD5" w:rsidRDefault="00AB7FD5" w:rsidP="00AB7FD5">
            <w:pPr>
              <w:pStyle w:val="2-"/>
            </w:pPr>
            <w:r>
              <w:rPr>
                <w:rFonts w:hint="eastAsia"/>
              </w:rPr>
              <w:tab/>
            </w:r>
            <w:r>
              <w:rPr>
                <w:rFonts w:hint="eastAsia"/>
              </w:rPr>
              <w:tab/>
              <w:t>s_npc[s_npc_num++] = new CNPC("太郎", vec3(10.f, 11.f, 12.f), 0.1f);</w:t>
            </w:r>
          </w:p>
          <w:p w14:paraId="58CD3F2B" w14:textId="77777777" w:rsidR="00AB7FD5" w:rsidRDefault="00AB7FD5" w:rsidP="00AB7FD5">
            <w:pPr>
              <w:pStyle w:val="2-"/>
            </w:pPr>
            <w:r>
              <w:rPr>
                <w:rFonts w:hint="eastAsia"/>
              </w:rPr>
              <w:tab/>
            </w:r>
            <w:r>
              <w:rPr>
                <w:rFonts w:hint="eastAsia"/>
              </w:rPr>
              <w:tab/>
              <w:t>s_npc[s_npc_num++] = new CNPC("次郎", vec3(20.f, 21.f, 22.f), 0.2f);</w:t>
            </w:r>
          </w:p>
          <w:p w14:paraId="54FD44B6" w14:textId="77777777" w:rsidR="00AB7FD5" w:rsidRDefault="00AB7FD5" w:rsidP="00AB7FD5">
            <w:pPr>
              <w:pStyle w:val="2-"/>
            </w:pPr>
            <w:r>
              <w:rPr>
                <w:rFonts w:hint="eastAsia"/>
              </w:rPr>
              <w:tab/>
            </w:r>
            <w:r>
              <w:rPr>
                <w:rFonts w:hint="eastAsia"/>
              </w:rPr>
              <w:tab/>
              <w:t>s_npc[s_npc_num++] = new CNPC("三郎", vec3(30.f, 31.f, 32.f), 0.3f);</w:t>
            </w:r>
          </w:p>
          <w:p w14:paraId="1341F022" w14:textId="77777777" w:rsidR="00AB7FD5" w:rsidRDefault="00AB7FD5" w:rsidP="00AB7FD5">
            <w:pPr>
              <w:pStyle w:val="2-"/>
            </w:pPr>
            <w:r>
              <w:rPr>
                <w:rFonts w:hint="eastAsia"/>
              </w:rPr>
              <w:tab/>
            </w:r>
            <w:r>
              <w:rPr>
                <w:rFonts w:hint="eastAsia"/>
              </w:rPr>
              <w:tab/>
              <w:t>s_npc[s_npc_num++] = new CNPC("四朗", vec3(40.f, 41.f, 42.f), 0.4f);</w:t>
            </w:r>
          </w:p>
          <w:p w14:paraId="63A5FF0C" w14:textId="77777777" w:rsidR="00AB7FD5" w:rsidRDefault="00AB7FD5" w:rsidP="00AB7FD5">
            <w:pPr>
              <w:pStyle w:val="2-"/>
            </w:pPr>
            <w:r>
              <w:rPr>
                <w:rFonts w:hint="eastAsia"/>
              </w:rPr>
              <w:tab/>
            </w:r>
            <w:r>
              <w:rPr>
                <w:rFonts w:hint="eastAsia"/>
              </w:rPr>
              <w:tab/>
              <w:t>s_npc[s_npc_num++] = new CNPC("五朗", vec3(50.f, 51.f, 52.f), 0.5f);</w:t>
            </w:r>
          </w:p>
          <w:p w14:paraId="72366020" w14:textId="77777777" w:rsidR="00AB7FD5" w:rsidRDefault="00AB7FD5" w:rsidP="00AB7FD5">
            <w:pPr>
              <w:pStyle w:val="2-"/>
            </w:pPr>
            <w:r>
              <w:tab/>
              <w:t>}</w:t>
            </w:r>
          </w:p>
          <w:p w14:paraId="2B1293A1" w14:textId="77777777" w:rsidR="00AB7FD5" w:rsidRDefault="00AB7FD5" w:rsidP="00AB7FD5">
            <w:pPr>
              <w:pStyle w:val="2-"/>
            </w:pPr>
            <w:r>
              <w:tab/>
            </w:r>
          </w:p>
          <w:p w14:paraId="02B63F77" w14:textId="77777777" w:rsidR="00AB7FD5" w:rsidRDefault="00AB7FD5" w:rsidP="00AB7FD5">
            <w:pPr>
              <w:pStyle w:val="2-"/>
            </w:pPr>
            <w:r>
              <w:rPr>
                <w:rFonts w:hint="eastAsia"/>
              </w:rPr>
              <w:tab/>
            </w:r>
            <w:r w:rsidRPr="00F65F3F">
              <w:rPr>
                <w:rFonts w:hint="eastAsia"/>
                <w:color w:val="00B050"/>
              </w:rPr>
              <w:t>//周辺のNPC情報を収集</w:t>
            </w:r>
          </w:p>
          <w:p w14:paraId="24AD5FA5" w14:textId="77777777" w:rsidR="00AB7FD5" w:rsidRDefault="00AB7FD5" w:rsidP="00AB7FD5">
            <w:pPr>
              <w:pStyle w:val="2-"/>
            </w:pPr>
            <w:r>
              <w:tab/>
              <w:t>int findAroundNPC(CNPC* ref_npc[], const int ref_max)</w:t>
            </w:r>
          </w:p>
          <w:p w14:paraId="2A3B0540" w14:textId="77777777" w:rsidR="00AB7FD5" w:rsidRDefault="00AB7FD5" w:rsidP="00AB7FD5">
            <w:pPr>
              <w:pStyle w:val="2-"/>
            </w:pPr>
            <w:r>
              <w:tab/>
              <w:t>{</w:t>
            </w:r>
          </w:p>
          <w:p w14:paraId="35453D98" w14:textId="77777777" w:rsidR="00AB7FD5" w:rsidRDefault="00AB7FD5" w:rsidP="00AB7FD5">
            <w:pPr>
              <w:pStyle w:val="2-"/>
            </w:pPr>
            <w:r>
              <w:tab/>
            </w:r>
            <w:r>
              <w:tab/>
              <w:t>int ref_num = 0;</w:t>
            </w:r>
          </w:p>
          <w:p w14:paraId="3C58C5CA" w14:textId="77777777" w:rsidR="00AB7FD5" w:rsidRDefault="00AB7FD5" w:rsidP="00AB7FD5">
            <w:pPr>
              <w:pStyle w:val="2-"/>
            </w:pPr>
            <w:r>
              <w:tab/>
            </w:r>
            <w:r>
              <w:tab/>
              <w:t>for (int index = 0; index &lt; s_npc_num &amp;&amp; index &lt; ref_max; ++index)</w:t>
            </w:r>
          </w:p>
          <w:p w14:paraId="34A89A7E" w14:textId="77777777" w:rsidR="00AB7FD5" w:rsidRDefault="00AB7FD5" w:rsidP="00AB7FD5">
            <w:pPr>
              <w:pStyle w:val="2-"/>
            </w:pPr>
            <w:r>
              <w:tab/>
            </w:r>
            <w:r>
              <w:tab/>
              <w:t>{</w:t>
            </w:r>
          </w:p>
          <w:p w14:paraId="433BB1E2" w14:textId="77777777" w:rsidR="00AB7FD5" w:rsidRDefault="00AB7FD5" w:rsidP="00AB7FD5">
            <w:pPr>
              <w:pStyle w:val="2-"/>
            </w:pPr>
            <w:r>
              <w:tab/>
            </w:r>
            <w:r>
              <w:tab/>
            </w:r>
            <w:r>
              <w:tab/>
              <w:t>ref_npc[ref_num++] = s_npc[index];</w:t>
            </w:r>
          </w:p>
          <w:p w14:paraId="64240A55" w14:textId="77777777" w:rsidR="00AB7FD5" w:rsidRDefault="00AB7FD5" w:rsidP="00AB7FD5">
            <w:pPr>
              <w:pStyle w:val="2-"/>
            </w:pPr>
            <w:r>
              <w:tab/>
            </w:r>
            <w:r>
              <w:tab/>
              <w:t>}</w:t>
            </w:r>
          </w:p>
          <w:p w14:paraId="55AD59E9" w14:textId="77777777" w:rsidR="00AB7FD5" w:rsidRDefault="00AB7FD5" w:rsidP="00AB7FD5">
            <w:pPr>
              <w:pStyle w:val="2-"/>
            </w:pPr>
            <w:r>
              <w:tab/>
            </w:r>
            <w:r>
              <w:tab/>
              <w:t>return ref_num;</w:t>
            </w:r>
          </w:p>
          <w:p w14:paraId="765F2339" w14:textId="77777777" w:rsidR="00AB7FD5" w:rsidRDefault="00AB7FD5" w:rsidP="00AB7FD5">
            <w:pPr>
              <w:pStyle w:val="2-"/>
            </w:pPr>
            <w:r>
              <w:tab/>
              <w:t>}</w:t>
            </w:r>
          </w:p>
          <w:p w14:paraId="3AD72AE8" w14:textId="77777777" w:rsidR="00AB7FD5" w:rsidRDefault="00AB7FD5" w:rsidP="00AB7FD5">
            <w:pPr>
              <w:pStyle w:val="2-"/>
            </w:pPr>
            <w:r>
              <w:t>}</w:t>
            </w:r>
          </w:p>
          <w:p w14:paraId="6B95E104" w14:textId="77777777" w:rsidR="00AB7FD5" w:rsidRDefault="00AB7FD5" w:rsidP="00AB7FD5">
            <w:pPr>
              <w:pStyle w:val="2-"/>
            </w:pPr>
          </w:p>
          <w:p w14:paraId="6FE65561" w14:textId="77777777" w:rsidR="00AB7FD5" w:rsidRPr="00F65F3F" w:rsidRDefault="00AB7FD5" w:rsidP="00AB7FD5">
            <w:pPr>
              <w:pStyle w:val="2-"/>
              <w:rPr>
                <w:color w:val="00B050"/>
              </w:rPr>
            </w:pPr>
            <w:r w:rsidRPr="00F65F3F">
              <w:rPr>
                <w:color w:val="00B050"/>
              </w:rPr>
              <w:t>//--------------------</w:t>
            </w:r>
          </w:p>
          <w:p w14:paraId="72665F0C" w14:textId="77777777" w:rsidR="00AB7FD5" w:rsidRPr="00F65F3F" w:rsidRDefault="00AB7FD5" w:rsidP="00AB7FD5">
            <w:pPr>
              <w:pStyle w:val="2-"/>
              <w:rPr>
                <w:color w:val="00B050"/>
              </w:rPr>
            </w:pPr>
            <w:r w:rsidRPr="00F65F3F">
              <w:rPr>
                <w:rFonts w:hint="eastAsia"/>
                <w:color w:val="00B050"/>
              </w:rPr>
              <w:t>//外部システム２</w:t>
            </w:r>
          </w:p>
          <w:p w14:paraId="5C595674" w14:textId="77777777" w:rsidR="00AB7FD5" w:rsidRDefault="00AB7FD5" w:rsidP="00AB7FD5">
            <w:pPr>
              <w:pStyle w:val="2-"/>
            </w:pPr>
            <w:r>
              <w:t>namespace other_system2</w:t>
            </w:r>
          </w:p>
          <w:p w14:paraId="6A568D29" w14:textId="77777777" w:rsidR="00AB7FD5" w:rsidRDefault="00AB7FD5" w:rsidP="00AB7FD5">
            <w:pPr>
              <w:pStyle w:val="2-"/>
            </w:pPr>
            <w:r>
              <w:t>{</w:t>
            </w:r>
          </w:p>
          <w:p w14:paraId="157242C0" w14:textId="77777777" w:rsidR="00AB7FD5" w:rsidRDefault="00AB7FD5" w:rsidP="00AB7FD5">
            <w:pPr>
              <w:pStyle w:val="2-"/>
            </w:pPr>
            <w:r>
              <w:rPr>
                <w:rFonts w:hint="eastAsia"/>
              </w:rPr>
              <w:tab/>
            </w:r>
            <w:r w:rsidRPr="00F65F3F">
              <w:rPr>
                <w:rFonts w:hint="eastAsia"/>
                <w:color w:val="00B050"/>
              </w:rPr>
              <w:t>//変数</w:t>
            </w:r>
          </w:p>
          <w:p w14:paraId="5B7785F5" w14:textId="77777777" w:rsidR="00AB7FD5" w:rsidRDefault="00AB7FD5" w:rsidP="00AB7FD5">
            <w:pPr>
              <w:pStyle w:val="2-"/>
            </w:pPr>
            <w:r>
              <w:tab/>
              <w:t>static int s_tbox_num = 0;</w:t>
            </w:r>
          </w:p>
          <w:p w14:paraId="135AE96A" w14:textId="77777777" w:rsidR="00AB7FD5" w:rsidRDefault="00AB7FD5" w:rsidP="00AB7FD5">
            <w:pPr>
              <w:pStyle w:val="2-"/>
            </w:pPr>
            <w:r>
              <w:tab/>
              <w:t>static CTBox* s_tbox[10];</w:t>
            </w:r>
          </w:p>
          <w:p w14:paraId="21B94015" w14:textId="77777777" w:rsidR="00AB7FD5" w:rsidRDefault="00AB7FD5" w:rsidP="00AB7FD5">
            <w:pPr>
              <w:pStyle w:val="2-"/>
            </w:pPr>
          </w:p>
          <w:p w14:paraId="5ADC1E6C" w14:textId="77777777" w:rsidR="00AB7FD5" w:rsidRDefault="00AB7FD5" w:rsidP="00AB7FD5">
            <w:pPr>
              <w:pStyle w:val="2-"/>
            </w:pPr>
            <w:r>
              <w:rPr>
                <w:rFonts w:hint="eastAsia"/>
              </w:rPr>
              <w:tab/>
            </w:r>
            <w:r w:rsidRPr="00F65F3F">
              <w:rPr>
                <w:rFonts w:hint="eastAsia"/>
                <w:color w:val="00B050"/>
              </w:rPr>
              <w:t>//初期化</w:t>
            </w:r>
          </w:p>
          <w:p w14:paraId="4988094C" w14:textId="77777777" w:rsidR="00AB7FD5" w:rsidRDefault="00AB7FD5" w:rsidP="00AB7FD5">
            <w:pPr>
              <w:pStyle w:val="2-"/>
            </w:pPr>
            <w:r>
              <w:tab/>
              <w:t>void init()</w:t>
            </w:r>
          </w:p>
          <w:p w14:paraId="02D99050" w14:textId="77777777" w:rsidR="00AB7FD5" w:rsidRDefault="00AB7FD5" w:rsidP="00AB7FD5">
            <w:pPr>
              <w:pStyle w:val="2-"/>
            </w:pPr>
            <w:r>
              <w:tab/>
              <w:t>{</w:t>
            </w:r>
          </w:p>
          <w:p w14:paraId="6F820F85" w14:textId="77777777" w:rsidR="00AB7FD5" w:rsidRDefault="00AB7FD5" w:rsidP="00AB7FD5">
            <w:pPr>
              <w:pStyle w:val="2-"/>
            </w:pPr>
            <w:r>
              <w:tab/>
            </w:r>
            <w:r>
              <w:tab/>
              <w:t>s_tbox[s_tbox_num++] = new CTBox(101, vec3(15.f, 15.f, 15.f), 1.1f);</w:t>
            </w:r>
          </w:p>
          <w:p w14:paraId="6B9A65F1" w14:textId="77777777" w:rsidR="00AB7FD5" w:rsidRDefault="00AB7FD5" w:rsidP="00AB7FD5">
            <w:pPr>
              <w:pStyle w:val="2-"/>
            </w:pPr>
            <w:r>
              <w:tab/>
            </w:r>
            <w:r>
              <w:tab/>
              <w:t>s_tbox[s_tbox_num++] = new CTBox(102, vec3(25.f, 25.f, 25.f), 1.2f);</w:t>
            </w:r>
          </w:p>
          <w:p w14:paraId="1D45AC70" w14:textId="77777777" w:rsidR="00AB7FD5" w:rsidRDefault="00AB7FD5" w:rsidP="00AB7FD5">
            <w:pPr>
              <w:pStyle w:val="2-"/>
            </w:pPr>
            <w:r>
              <w:tab/>
            </w:r>
            <w:r>
              <w:tab/>
              <w:t>s_tbox[s_tbox_num++] = new CTBox(103, vec3(35.f, 35.f, 35.f), 1.3f);</w:t>
            </w:r>
          </w:p>
          <w:p w14:paraId="14F50F18" w14:textId="77777777" w:rsidR="00AB7FD5" w:rsidRDefault="00AB7FD5" w:rsidP="00AB7FD5">
            <w:pPr>
              <w:pStyle w:val="2-"/>
            </w:pPr>
            <w:r>
              <w:tab/>
            </w:r>
            <w:r>
              <w:tab/>
              <w:t>s_tbox[s_tbox_num++] = new CTBox(104, vec3(45.f, 45.f, 45.f), 1.4f);</w:t>
            </w:r>
          </w:p>
          <w:p w14:paraId="1850CD5C" w14:textId="77777777" w:rsidR="00AB7FD5" w:rsidRDefault="00AB7FD5" w:rsidP="00AB7FD5">
            <w:pPr>
              <w:pStyle w:val="2-"/>
            </w:pPr>
            <w:r>
              <w:tab/>
            </w:r>
            <w:r>
              <w:tab/>
              <w:t>s_tbox[s_tbox_num++] = new CTBox(105, vec3(55.f, 55.f, 55.f), 1.5f);</w:t>
            </w:r>
          </w:p>
          <w:p w14:paraId="6EE2FA64" w14:textId="77777777" w:rsidR="00AB7FD5" w:rsidRDefault="00AB7FD5" w:rsidP="00AB7FD5">
            <w:pPr>
              <w:pStyle w:val="2-"/>
            </w:pPr>
            <w:r>
              <w:tab/>
              <w:t>}</w:t>
            </w:r>
          </w:p>
          <w:p w14:paraId="14ACC278" w14:textId="77777777" w:rsidR="00AB7FD5" w:rsidRDefault="00AB7FD5" w:rsidP="00AB7FD5">
            <w:pPr>
              <w:pStyle w:val="2-"/>
            </w:pPr>
          </w:p>
          <w:p w14:paraId="42AD3E0D" w14:textId="77777777" w:rsidR="00AB7FD5" w:rsidRDefault="00AB7FD5" w:rsidP="00AB7FD5">
            <w:pPr>
              <w:pStyle w:val="2-"/>
            </w:pPr>
            <w:r>
              <w:rPr>
                <w:rFonts w:hint="eastAsia"/>
              </w:rPr>
              <w:tab/>
            </w:r>
            <w:r w:rsidRPr="00F65F3F">
              <w:rPr>
                <w:rFonts w:hint="eastAsia"/>
                <w:color w:val="00B050"/>
              </w:rPr>
              <w:t>//周辺の宝箱情報を収集</w:t>
            </w:r>
          </w:p>
          <w:p w14:paraId="0B324501" w14:textId="77777777" w:rsidR="00AB7FD5" w:rsidRDefault="00AB7FD5" w:rsidP="00AB7FD5">
            <w:pPr>
              <w:pStyle w:val="2-"/>
            </w:pPr>
            <w:r>
              <w:tab/>
              <w:t>int findAroundTBox(CTBox* ref_tbox[], const int ref_max)</w:t>
            </w:r>
          </w:p>
          <w:p w14:paraId="228DE765" w14:textId="77777777" w:rsidR="00AB7FD5" w:rsidRDefault="00AB7FD5" w:rsidP="00AB7FD5">
            <w:pPr>
              <w:pStyle w:val="2-"/>
            </w:pPr>
            <w:r>
              <w:tab/>
              <w:t>{</w:t>
            </w:r>
          </w:p>
          <w:p w14:paraId="38F2D1BA" w14:textId="77777777" w:rsidR="00AB7FD5" w:rsidRDefault="00AB7FD5" w:rsidP="00AB7FD5">
            <w:pPr>
              <w:pStyle w:val="2-"/>
            </w:pPr>
            <w:r>
              <w:tab/>
            </w:r>
            <w:r>
              <w:tab/>
              <w:t>int ref_num = 0;</w:t>
            </w:r>
          </w:p>
          <w:p w14:paraId="5664A3B6" w14:textId="77777777" w:rsidR="00AB7FD5" w:rsidRDefault="00AB7FD5" w:rsidP="00AB7FD5">
            <w:pPr>
              <w:pStyle w:val="2-"/>
            </w:pPr>
            <w:r>
              <w:tab/>
            </w:r>
            <w:r>
              <w:tab/>
              <w:t>for (int index = 0; index &lt; s_tbox_num &amp;&amp; index &lt; ref_max; ++index)</w:t>
            </w:r>
          </w:p>
          <w:p w14:paraId="6DE96078" w14:textId="77777777" w:rsidR="00AB7FD5" w:rsidRDefault="00AB7FD5" w:rsidP="00AB7FD5">
            <w:pPr>
              <w:pStyle w:val="2-"/>
            </w:pPr>
            <w:r>
              <w:tab/>
            </w:r>
            <w:r>
              <w:tab/>
              <w:t>{</w:t>
            </w:r>
          </w:p>
          <w:p w14:paraId="2D26D641" w14:textId="77777777" w:rsidR="00AB7FD5" w:rsidRDefault="00AB7FD5" w:rsidP="00AB7FD5">
            <w:pPr>
              <w:pStyle w:val="2-"/>
            </w:pPr>
            <w:r>
              <w:tab/>
            </w:r>
            <w:r>
              <w:tab/>
            </w:r>
            <w:r>
              <w:tab/>
              <w:t>ref_tbox[ref_num++] = s_tbox[index];</w:t>
            </w:r>
          </w:p>
          <w:p w14:paraId="45F63C6D" w14:textId="77777777" w:rsidR="00AB7FD5" w:rsidRDefault="00AB7FD5" w:rsidP="00AB7FD5">
            <w:pPr>
              <w:pStyle w:val="2-"/>
            </w:pPr>
            <w:r>
              <w:tab/>
            </w:r>
            <w:r>
              <w:tab/>
              <w:t>}</w:t>
            </w:r>
          </w:p>
          <w:p w14:paraId="12790003" w14:textId="77777777" w:rsidR="00AB7FD5" w:rsidRDefault="00AB7FD5" w:rsidP="00AB7FD5">
            <w:pPr>
              <w:pStyle w:val="2-"/>
            </w:pPr>
            <w:r>
              <w:tab/>
            </w:r>
            <w:r>
              <w:tab/>
              <w:t>return ref_num;</w:t>
            </w:r>
          </w:p>
          <w:p w14:paraId="47022178" w14:textId="77777777" w:rsidR="00AB7FD5" w:rsidRDefault="00AB7FD5" w:rsidP="00AB7FD5">
            <w:pPr>
              <w:pStyle w:val="2-"/>
            </w:pPr>
            <w:r>
              <w:tab/>
              <w:t>}</w:t>
            </w:r>
          </w:p>
          <w:p w14:paraId="37CAE325" w14:textId="77777777" w:rsidR="00AB7FD5" w:rsidRDefault="00AB7FD5" w:rsidP="00AB7FD5">
            <w:pPr>
              <w:pStyle w:val="2-"/>
            </w:pPr>
            <w:r>
              <w:t>}</w:t>
            </w:r>
          </w:p>
          <w:p w14:paraId="7D78C127" w14:textId="77777777" w:rsidR="00AB7FD5" w:rsidRDefault="00AB7FD5" w:rsidP="00AB7FD5">
            <w:pPr>
              <w:pStyle w:val="2-"/>
            </w:pPr>
          </w:p>
          <w:p w14:paraId="1C96F6A6" w14:textId="77777777" w:rsidR="00AB7FD5" w:rsidRPr="00F65F3F" w:rsidRDefault="00AB7FD5" w:rsidP="00AB7FD5">
            <w:pPr>
              <w:pStyle w:val="2-"/>
              <w:rPr>
                <w:color w:val="00B050"/>
              </w:rPr>
            </w:pPr>
            <w:r w:rsidRPr="00F65F3F">
              <w:rPr>
                <w:color w:val="00B050"/>
              </w:rPr>
              <w:t>//----------------------------------------</w:t>
            </w:r>
          </w:p>
          <w:p w14:paraId="6680ECFC" w14:textId="77777777" w:rsidR="00AB7FD5" w:rsidRPr="00F65F3F" w:rsidRDefault="00AB7FD5" w:rsidP="00AB7FD5">
            <w:pPr>
              <w:pStyle w:val="2-"/>
              <w:rPr>
                <w:color w:val="00B050"/>
              </w:rPr>
            </w:pPr>
          </w:p>
          <w:p w14:paraId="7B105F9A" w14:textId="77777777" w:rsidR="00AB7FD5" w:rsidRPr="00F65F3F" w:rsidRDefault="00AB7FD5" w:rsidP="00AB7FD5">
            <w:pPr>
              <w:pStyle w:val="2-"/>
              <w:rPr>
                <w:color w:val="00B050"/>
              </w:rPr>
            </w:pPr>
            <w:r w:rsidRPr="00F65F3F">
              <w:rPr>
                <w:color w:val="00B050"/>
              </w:rPr>
              <w:t>//--------------------</w:t>
            </w:r>
          </w:p>
          <w:p w14:paraId="3E3091E7" w14:textId="77777777" w:rsidR="00AB7FD5" w:rsidRPr="00F65F3F" w:rsidRDefault="00AB7FD5" w:rsidP="00AB7FD5">
            <w:pPr>
              <w:pStyle w:val="2-"/>
              <w:rPr>
                <w:color w:val="00B050"/>
              </w:rPr>
            </w:pPr>
            <w:r w:rsidRPr="00F46DD6">
              <w:rPr>
                <w:rFonts w:hint="eastAsia"/>
                <w:color w:val="FF0000"/>
              </w:rPr>
              <w:t>//ターゲット用アダプターインターフェース</w:t>
            </w:r>
          </w:p>
          <w:p w14:paraId="685A279A" w14:textId="77777777" w:rsidR="00AB7FD5" w:rsidRDefault="00AB7FD5" w:rsidP="00AB7FD5">
            <w:pPr>
              <w:pStyle w:val="2-"/>
            </w:pPr>
            <w:r>
              <w:t>class ITargetAdapter</w:t>
            </w:r>
          </w:p>
          <w:p w14:paraId="65AE333B" w14:textId="77777777" w:rsidR="00AB7FD5" w:rsidRDefault="00AB7FD5" w:rsidP="00AB7FD5">
            <w:pPr>
              <w:pStyle w:val="2-"/>
            </w:pPr>
            <w:r>
              <w:t>{</w:t>
            </w:r>
          </w:p>
          <w:p w14:paraId="66F05B0A" w14:textId="77777777" w:rsidR="00AB7FD5" w:rsidRDefault="00AB7FD5" w:rsidP="00AB7FD5">
            <w:pPr>
              <w:pStyle w:val="2-"/>
            </w:pPr>
            <w:r>
              <w:t>public:</w:t>
            </w:r>
          </w:p>
          <w:p w14:paraId="65DC8C2B" w14:textId="148B74B5" w:rsidR="00F65F3F" w:rsidRDefault="00F65F3F" w:rsidP="00AB7FD5">
            <w:pPr>
              <w:pStyle w:val="2-"/>
            </w:pPr>
            <w:r>
              <w:tab/>
            </w:r>
            <w:r w:rsidRPr="005F4100">
              <w:rPr>
                <w:rFonts w:hint="eastAsia"/>
                <w:color w:val="00B050"/>
              </w:rPr>
              <w:t>//</w:t>
            </w:r>
            <w:r>
              <w:rPr>
                <w:rFonts w:hint="eastAsia"/>
                <w:color w:val="00B050"/>
              </w:rPr>
              <w:t>アクセッサ</w:t>
            </w:r>
          </w:p>
          <w:p w14:paraId="2DE16B19" w14:textId="77777777" w:rsidR="00AB7FD5" w:rsidRDefault="00AB7FD5" w:rsidP="00AB7FD5">
            <w:pPr>
              <w:pStyle w:val="2-"/>
            </w:pPr>
            <w:r>
              <w:rPr>
                <w:rFonts w:hint="eastAsia"/>
              </w:rPr>
              <w:tab/>
              <w:t>virtual void getIdentifier(char* buff, const size_t buff_size) const = 0;</w:t>
            </w:r>
            <w:r w:rsidRPr="00F65F3F">
              <w:rPr>
                <w:rFonts w:hint="eastAsia"/>
                <w:color w:val="00B050"/>
              </w:rPr>
              <w:t>//識別情報を取得</w:t>
            </w:r>
          </w:p>
          <w:p w14:paraId="3BD6571A" w14:textId="77777777" w:rsidR="00AB7FD5" w:rsidRDefault="00AB7FD5" w:rsidP="00AB7FD5">
            <w:pPr>
              <w:pStyle w:val="2-"/>
            </w:pPr>
            <w:r>
              <w:rPr>
                <w:rFonts w:hint="eastAsia"/>
              </w:rPr>
              <w:tab/>
              <w:t xml:space="preserve">virtual const vec3&amp; getPos() const = 0;                                  </w:t>
            </w:r>
            <w:r w:rsidRPr="00F65F3F">
              <w:rPr>
                <w:rFonts w:hint="eastAsia"/>
                <w:color w:val="00B050"/>
              </w:rPr>
              <w:t>//位置を取得</w:t>
            </w:r>
          </w:p>
          <w:p w14:paraId="28D8630D" w14:textId="77777777" w:rsidR="00AB7FD5" w:rsidRPr="00F65F3F" w:rsidRDefault="00AB7FD5" w:rsidP="00AB7FD5">
            <w:pPr>
              <w:pStyle w:val="2-"/>
              <w:rPr>
                <w:color w:val="00B050"/>
              </w:rPr>
            </w:pPr>
            <w:r>
              <w:rPr>
                <w:rFonts w:hint="eastAsia"/>
              </w:rPr>
              <w:tab/>
              <w:t xml:space="preserve">virtual float getRotY() const = 0;                                      </w:t>
            </w:r>
            <w:r w:rsidRPr="00F65F3F">
              <w:rPr>
                <w:rFonts w:hint="eastAsia"/>
                <w:color w:val="00B050"/>
              </w:rPr>
              <w:t xml:space="preserve"> //Y軸の向きを取得</w:t>
            </w:r>
          </w:p>
          <w:p w14:paraId="105CC510" w14:textId="77777777" w:rsidR="00AB7FD5" w:rsidRDefault="00AB7FD5" w:rsidP="00AB7FD5">
            <w:pPr>
              <w:pStyle w:val="2-"/>
            </w:pPr>
            <w:r>
              <w:lastRenderedPageBreak/>
              <w:t>};</w:t>
            </w:r>
          </w:p>
          <w:p w14:paraId="5200BA66" w14:textId="77777777" w:rsidR="00AB7FD5" w:rsidRDefault="00AB7FD5" w:rsidP="00AB7FD5">
            <w:pPr>
              <w:pStyle w:val="2-"/>
            </w:pPr>
          </w:p>
          <w:p w14:paraId="00FBAEC1" w14:textId="77777777" w:rsidR="00AB7FD5" w:rsidRPr="00F65F3F" w:rsidRDefault="00AB7FD5" w:rsidP="00AB7FD5">
            <w:pPr>
              <w:pStyle w:val="2-"/>
              <w:rPr>
                <w:color w:val="00B050"/>
              </w:rPr>
            </w:pPr>
            <w:r w:rsidRPr="00F65F3F">
              <w:rPr>
                <w:color w:val="00B050"/>
              </w:rPr>
              <w:t>//--------------------</w:t>
            </w:r>
          </w:p>
          <w:p w14:paraId="526BD178" w14:textId="77777777" w:rsidR="00AB7FD5" w:rsidRPr="00F65F3F" w:rsidRDefault="00AB7FD5" w:rsidP="00AB7FD5">
            <w:pPr>
              <w:pStyle w:val="2-"/>
              <w:rPr>
                <w:color w:val="00B050"/>
              </w:rPr>
            </w:pPr>
            <w:r w:rsidRPr="00F46DD6">
              <w:rPr>
                <w:rFonts w:hint="eastAsia"/>
                <w:color w:val="FF0000"/>
              </w:rPr>
              <w:t>//NPC向けターゲット用アダプター</w:t>
            </w:r>
          </w:p>
          <w:p w14:paraId="0D4FBAA5" w14:textId="77777777" w:rsidR="00AB7FD5" w:rsidRDefault="00AB7FD5" w:rsidP="00AB7FD5">
            <w:pPr>
              <w:pStyle w:val="2-"/>
            </w:pPr>
            <w:r>
              <w:t>class CTargetAdapterNPC</w:t>
            </w:r>
            <w:r w:rsidRPr="00970EB7">
              <w:rPr>
                <w:color w:val="FF0000"/>
              </w:rPr>
              <w:t xml:space="preserve"> : public ITargetAdapter</w:t>
            </w:r>
          </w:p>
          <w:p w14:paraId="46B806E9" w14:textId="77777777" w:rsidR="00AB7FD5" w:rsidRDefault="00AB7FD5" w:rsidP="00AB7FD5">
            <w:pPr>
              <w:pStyle w:val="2-"/>
            </w:pPr>
            <w:r>
              <w:t>{</w:t>
            </w:r>
          </w:p>
          <w:p w14:paraId="1CEDF09D" w14:textId="77777777" w:rsidR="00AB7FD5" w:rsidRDefault="00AB7FD5" w:rsidP="00AB7FD5">
            <w:pPr>
              <w:pStyle w:val="2-"/>
            </w:pPr>
            <w:r>
              <w:t>public:</w:t>
            </w:r>
          </w:p>
          <w:p w14:paraId="6F3473F3" w14:textId="77777777" w:rsidR="00AB7FD5" w:rsidRDefault="00AB7FD5" w:rsidP="00AB7FD5">
            <w:pPr>
              <w:pStyle w:val="2-"/>
            </w:pPr>
            <w:r>
              <w:rPr>
                <w:rFonts w:hint="eastAsia"/>
              </w:rPr>
              <w:tab/>
            </w:r>
            <w:r w:rsidRPr="00F65F3F">
              <w:rPr>
                <w:rFonts w:hint="eastAsia"/>
                <w:color w:val="00B050"/>
              </w:rPr>
              <w:t>//識別情報を取得</w:t>
            </w:r>
          </w:p>
          <w:p w14:paraId="4A5124F7" w14:textId="77777777" w:rsidR="00AB7FD5" w:rsidRDefault="00AB7FD5" w:rsidP="00AB7FD5">
            <w:pPr>
              <w:pStyle w:val="2-"/>
            </w:pPr>
            <w:r>
              <w:tab/>
              <w:t>void getIdentifier(char* buff, const size_t buff_size) const override</w:t>
            </w:r>
          </w:p>
          <w:p w14:paraId="260402F4" w14:textId="77777777" w:rsidR="00AB7FD5" w:rsidRDefault="00AB7FD5" w:rsidP="00AB7FD5">
            <w:pPr>
              <w:pStyle w:val="2-"/>
            </w:pPr>
            <w:r>
              <w:tab/>
              <w:t>{</w:t>
            </w:r>
          </w:p>
          <w:p w14:paraId="02F221B6" w14:textId="77777777" w:rsidR="00AB7FD5" w:rsidRDefault="00AB7FD5" w:rsidP="00AB7FD5">
            <w:pPr>
              <w:pStyle w:val="2-"/>
            </w:pPr>
            <w:r>
              <w:tab/>
            </w:r>
            <w:r>
              <w:tab/>
              <w:t>sprintf_s(buff, buff_size, "NPC\"%s\"", m_npc.getName());</w:t>
            </w:r>
          </w:p>
          <w:p w14:paraId="1E03F925" w14:textId="77777777" w:rsidR="00AB7FD5" w:rsidRDefault="00AB7FD5" w:rsidP="00AB7FD5">
            <w:pPr>
              <w:pStyle w:val="2-"/>
            </w:pPr>
            <w:r>
              <w:tab/>
              <w:t>}</w:t>
            </w:r>
          </w:p>
          <w:p w14:paraId="1979B280" w14:textId="77777777" w:rsidR="00AB7FD5" w:rsidRDefault="00AB7FD5" w:rsidP="00AB7FD5">
            <w:pPr>
              <w:pStyle w:val="2-"/>
            </w:pPr>
            <w:r>
              <w:rPr>
                <w:rFonts w:hint="eastAsia"/>
              </w:rPr>
              <w:tab/>
            </w:r>
            <w:r w:rsidRPr="00F65F3F">
              <w:rPr>
                <w:rFonts w:hint="eastAsia"/>
                <w:color w:val="00B050"/>
              </w:rPr>
              <w:t>//位置を取得</w:t>
            </w:r>
          </w:p>
          <w:p w14:paraId="6CC18980" w14:textId="77777777" w:rsidR="00AB7FD5" w:rsidRDefault="00AB7FD5" w:rsidP="00AB7FD5">
            <w:pPr>
              <w:pStyle w:val="2-"/>
            </w:pPr>
            <w:r>
              <w:tab/>
              <w:t>const vec3&amp; getPos() const override</w:t>
            </w:r>
          </w:p>
          <w:p w14:paraId="57C4EBC2" w14:textId="77777777" w:rsidR="00AB7FD5" w:rsidRDefault="00AB7FD5" w:rsidP="00AB7FD5">
            <w:pPr>
              <w:pStyle w:val="2-"/>
            </w:pPr>
            <w:r>
              <w:tab/>
              <w:t xml:space="preserve">{ </w:t>
            </w:r>
          </w:p>
          <w:p w14:paraId="38955FD9" w14:textId="77777777" w:rsidR="00AB7FD5" w:rsidRDefault="00AB7FD5" w:rsidP="00AB7FD5">
            <w:pPr>
              <w:pStyle w:val="2-"/>
            </w:pPr>
            <w:r>
              <w:tab/>
            </w:r>
            <w:r>
              <w:tab/>
              <w:t>return m_npc.getPos();</w:t>
            </w:r>
          </w:p>
          <w:p w14:paraId="558AD0A9" w14:textId="77777777" w:rsidR="00AB7FD5" w:rsidRDefault="00AB7FD5" w:rsidP="00AB7FD5">
            <w:pPr>
              <w:pStyle w:val="2-"/>
            </w:pPr>
            <w:r>
              <w:tab/>
              <w:t>}</w:t>
            </w:r>
          </w:p>
          <w:p w14:paraId="4973D283" w14:textId="77777777" w:rsidR="00AB7FD5" w:rsidRDefault="00AB7FD5" w:rsidP="00AB7FD5">
            <w:pPr>
              <w:pStyle w:val="2-"/>
            </w:pPr>
            <w:r>
              <w:rPr>
                <w:rFonts w:hint="eastAsia"/>
              </w:rPr>
              <w:tab/>
            </w:r>
            <w:r w:rsidRPr="00F65F3F">
              <w:rPr>
                <w:rFonts w:hint="eastAsia"/>
                <w:color w:val="00B050"/>
              </w:rPr>
              <w:t>//Y軸の向きを取得</w:t>
            </w:r>
          </w:p>
          <w:p w14:paraId="7B5FD3BD" w14:textId="77777777" w:rsidR="00AB7FD5" w:rsidRDefault="00AB7FD5" w:rsidP="00AB7FD5">
            <w:pPr>
              <w:pStyle w:val="2-"/>
            </w:pPr>
            <w:r>
              <w:tab/>
              <w:t>float getRotY() const override</w:t>
            </w:r>
          </w:p>
          <w:p w14:paraId="264AE5EF" w14:textId="77777777" w:rsidR="00AB7FD5" w:rsidRDefault="00AB7FD5" w:rsidP="00AB7FD5">
            <w:pPr>
              <w:pStyle w:val="2-"/>
            </w:pPr>
            <w:r>
              <w:tab/>
              <w:t>{</w:t>
            </w:r>
          </w:p>
          <w:p w14:paraId="2263C76F" w14:textId="77777777" w:rsidR="00AB7FD5" w:rsidRDefault="00AB7FD5" w:rsidP="00AB7FD5">
            <w:pPr>
              <w:pStyle w:val="2-"/>
            </w:pPr>
            <w:r>
              <w:tab/>
            </w:r>
            <w:r>
              <w:tab/>
              <w:t>return m_npc.getRotY();</w:t>
            </w:r>
          </w:p>
          <w:p w14:paraId="68E6BD58" w14:textId="77777777" w:rsidR="00AB7FD5" w:rsidRDefault="00AB7FD5" w:rsidP="00AB7FD5">
            <w:pPr>
              <w:pStyle w:val="2-"/>
            </w:pPr>
            <w:r>
              <w:tab/>
              <w:t>}</w:t>
            </w:r>
          </w:p>
          <w:p w14:paraId="76FAD8DE" w14:textId="77777777" w:rsidR="00AB7FD5" w:rsidRDefault="00AB7FD5" w:rsidP="00AB7FD5">
            <w:pPr>
              <w:pStyle w:val="2-"/>
            </w:pPr>
            <w:r>
              <w:t>public:</w:t>
            </w:r>
          </w:p>
          <w:p w14:paraId="105EBF2D" w14:textId="77777777" w:rsidR="00AB7FD5" w:rsidRDefault="00AB7FD5" w:rsidP="00AB7FD5">
            <w:pPr>
              <w:pStyle w:val="2-"/>
            </w:pPr>
            <w:r>
              <w:rPr>
                <w:rFonts w:hint="eastAsia"/>
              </w:rPr>
              <w:tab/>
            </w:r>
            <w:r w:rsidRPr="00F46DD6">
              <w:rPr>
                <w:rFonts w:hint="eastAsia"/>
                <w:color w:val="00B050"/>
              </w:rPr>
              <w:t>//コンストラクタ</w:t>
            </w:r>
          </w:p>
          <w:p w14:paraId="1DD8E503" w14:textId="77777777" w:rsidR="00AB7FD5" w:rsidRDefault="00AB7FD5" w:rsidP="00AB7FD5">
            <w:pPr>
              <w:pStyle w:val="2-"/>
            </w:pPr>
            <w:r>
              <w:tab/>
              <w:t>CTargetAdapterNPC(CNPC&amp; npc) :</w:t>
            </w:r>
          </w:p>
          <w:p w14:paraId="24D65864" w14:textId="77777777" w:rsidR="00AB7FD5" w:rsidRDefault="00AB7FD5" w:rsidP="00AB7FD5">
            <w:pPr>
              <w:pStyle w:val="2-"/>
            </w:pPr>
            <w:r>
              <w:tab/>
            </w:r>
            <w:r>
              <w:tab/>
              <w:t>m_npc(npc)</w:t>
            </w:r>
          </w:p>
          <w:p w14:paraId="4E09C5ED" w14:textId="77777777" w:rsidR="00AB7FD5" w:rsidRDefault="00AB7FD5" w:rsidP="00AB7FD5">
            <w:pPr>
              <w:pStyle w:val="2-"/>
            </w:pPr>
            <w:r>
              <w:tab/>
              <w:t>{}</w:t>
            </w:r>
          </w:p>
          <w:p w14:paraId="67FAE784" w14:textId="77777777" w:rsidR="00AB7FD5" w:rsidRDefault="00AB7FD5" w:rsidP="00AB7FD5">
            <w:pPr>
              <w:pStyle w:val="2-"/>
            </w:pPr>
            <w:r>
              <w:t>private:</w:t>
            </w:r>
          </w:p>
          <w:p w14:paraId="1F90ABAA" w14:textId="77777777" w:rsidR="00AB7FD5" w:rsidRPr="00F46DD6" w:rsidRDefault="00AB7FD5" w:rsidP="00AB7FD5">
            <w:pPr>
              <w:pStyle w:val="2-"/>
              <w:rPr>
                <w:color w:val="00B050"/>
              </w:rPr>
            </w:pPr>
            <w:r>
              <w:rPr>
                <w:rFonts w:hint="eastAsia"/>
              </w:rPr>
              <w:tab/>
            </w:r>
            <w:r w:rsidRPr="00F46DD6">
              <w:rPr>
                <w:rFonts w:hint="eastAsia"/>
                <w:color w:val="00B050"/>
              </w:rPr>
              <w:t>//フィールド</w:t>
            </w:r>
          </w:p>
          <w:p w14:paraId="0C166424" w14:textId="77777777" w:rsidR="00AB7FD5" w:rsidRPr="00F46DD6" w:rsidRDefault="00AB7FD5" w:rsidP="00AB7FD5">
            <w:pPr>
              <w:pStyle w:val="2-"/>
              <w:rPr>
                <w:color w:val="00B050"/>
              </w:rPr>
            </w:pPr>
            <w:r>
              <w:tab/>
              <w:t>CNPC&amp; m_npc;</w:t>
            </w:r>
            <w:r w:rsidRPr="00F46DD6">
              <w:rPr>
                <w:color w:val="00B050"/>
              </w:rPr>
              <w:t>//NPC</w:t>
            </w:r>
          </w:p>
          <w:p w14:paraId="520C6237" w14:textId="77777777" w:rsidR="00AB7FD5" w:rsidRDefault="00AB7FD5" w:rsidP="00AB7FD5">
            <w:pPr>
              <w:pStyle w:val="2-"/>
            </w:pPr>
            <w:r>
              <w:t>};</w:t>
            </w:r>
          </w:p>
          <w:p w14:paraId="4020A71B" w14:textId="77777777" w:rsidR="00AB7FD5" w:rsidRDefault="00AB7FD5" w:rsidP="00AB7FD5">
            <w:pPr>
              <w:pStyle w:val="2-"/>
            </w:pPr>
          </w:p>
          <w:p w14:paraId="3FB78974" w14:textId="77777777" w:rsidR="00AB7FD5" w:rsidRPr="00F46DD6" w:rsidRDefault="00AB7FD5" w:rsidP="00AB7FD5">
            <w:pPr>
              <w:pStyle w:val="2-"/>
              <w:rPr>
                <w:color w:val="00B050"/>
              </w:rPr>
            </w:pPr>
            <w:r w:rsidRPr="00F46DD6">
              <w:rPr>
                <w:color w:val="00B050"/>
              </w:rPr>
              <w:t>//--------------------</w:t>
            </w:r>
          </w:p>
          <w:p w14:paraId="7F210E63" w14:textId="77777777" w:rsidR="00AB7FD5" w:rsidRPr="00F46DD6" w:rsidRDefault="00AB7FD5" w:rsidP="00AB7FD5">
            <w:pPr>
              <w:pStyle w:val="2-"/>
              <w:rPr>
                <w:color w:val="FF0000"/>
              </w:rPr>
            </w:pPr>
            <w:r w:rsidRPr="00F46DD6">
              <w:rPr>
                <w:rFonts w:hint="eastAsia"/>
                <w:color w:val="FF0000"/>
              </w:rPr>
              <w:t>//宝箱向けターゲット用アダプター</w:t>
            </w:r>
          </w:p>
          <w:p w14:paraId="3231F7B5" w14:textId="77777777" w:rsidR="00AB7FD5" w:rsidRPr="00970EB7" w:rsidRDefault="00AB7FD5" w:rsidP="00AB7FD5">
            <w:pPr>
              <w:pStyle w:val="2-"/>
              <w:rPr>
                <w:color w:val="FF0000"/>
              </w:rPr>
            </w:pPr>
            <w:r>
              <w:t>class CTargetAdapterTBox</w:t>
            </w:r>
            <w:r w:rsidRPr="00970EB7">
              <w:rPr>
                <w:color w:val="FF0000"/>
              </w:rPr>
              <w:t xml:space="preserve"> : public ITargetAdapter</w:t>
            </w:r>
          </w:p>
          <w:p w14:paraId="41F8AB74" w14:textId="77777777" w:rsidR="00AB7FD5" w:rsidRDefault="00AB7FD5" w:rsidP="00AB7FD5">
            <w:pPr>
              <w:pStyle w:val="2-"/>
            </w:pPr>
            <w:r>
              <w:t>{</w:t>
            </w:r>
          </w:p>
          <w:p w14:paraId="7BD64CAA" w14:textId="77777777" w:rsidR="00AB7FD5" w:rsidRDefault="00AB7FD5" w:rsidP="00AB7FD5">
            <w:pPr>
              <w:pStyle w:val="2-"/>
            </w:pPr>
            <w:r>
              <w:t>public:</w:t>
            </w:r>
          </w:p>
          <w:p w14:paraId="6748198E" w14:textId="77777777" w:rsidR="00AB7FD5" w:rsidRPr="00F46DD6" w:rsidRDefault="00AB7FD5" w:rsidP="00AB7FD5">
            <w:pPr>
              <w:pStyle w:val="2-"/>
              <w:rPr>
                <w:color w:val="00B050"/>
              </w:rPr>
            </w:pPr>
            <w:r>
              <w:rPr>
                <w:rFonts w:hint="eastAsia"/>
              </w:rPr>
              <w:tab/>
            </w:r>
            <w:r w:rsidRPr="00F46DD6">
              <w:rPr>
                <w:rFonts w:hint="eastAsia"/>
                <w:color w:val="00B050"/>
              </w:rPr>
              <w:t>//識別情報を取得</w:t>
            </w:r>
          </w:p>
          <w:p w14:paraId="540949E8" w14:textId="77777777" w:rsidR="00AB7FD5" w:rsidRDefault="00AB7FD5" w:rsidP="00AB7FD5">
            <w:pPr>
              <w:pStyle w:val="2-"/>
            </w:pPr>
            <w:r>
              <w:tab/>
              <w:t>void getIdentifier(char* buff, const size_t buff_size) const override</w:t>
            </w:r>
          </w:p>
          <w:p w14:paraId="036523A6" w14:textId="77777777" w:rsidR="00AB7FD5" w:rsidRDefault="00AB7FD5" w:rsidP="00AB7FD5">
            <w:pPr>
              <w:pStyle w:val="2-"/>
            </w:pPr>
            <w:r>
              <w:tab/>
              <w:t>{</w:t>
            </w:r>
          </w:p>
          <w:p w14:paraId="5A154D07" w14:textId="77777777" w:rsidR="00AB7FD5" w:rsidRDefault="00AB7FD5" w:rsidP="00AB7FD5">
            <w:pPr>
              <w:pStyle w:val="2-"/>
            </w:pPr>
            <w:r>
              <w:rPr>
                <w:rFonts w:hint="eastAsia"/>
              </w:rPr>
              <w:tab/>
            </w:r>
            <w:r>
              <w:rPr>
                <w:rFonts w:hint="eastAsia"/>
              </w:rPr>
              <w:tab/>
              <w:t>sprintf_s(buff, buff_size, "宝箱(%d)", m_tbox.getID());</w:t>
            </w:r>
          </w:p>
          <w:p w14:paraId="7E38E872" w14:textId="77777777" w:rsidR="00AB7FD5" w:rsidRDefault="00AB7FD5" w:rsidP="00AB7FD5">
            <w:pPr>
              <w:pStyle w:val="2-"/>
            </w:pPr>
            <w:r>
              <w:tab/>
              <w:t>}</w:t>
            </w:r>
          </w:p>
          <w:p w14:paraId="683A549F" w14:textId="77777777" w:rsidR="00AB7FD5" w:rsidRDefault="00AB7FD5" w:rsidP="00AB7FD5">
            <w:pPr>
              <w:pStyle w:val="2-"/>
            </w:pPr>
            <w:r>
              <w:rPr>
                <w:rFonts w:hint="eastAsia"/>
              </w:rPr>
              <w:tab/>
            </w:r>
            <w:r w:rsidRPr="00F46DD6">
              <w:rPr>
                <w:rFonts w:hint="eastAsia"/>
                <w:color w:val="00B050"/>
              </w:rPr>
              <w:t>//位置を取得</w:t>
            </w:r>
          </w:p>
          <w:p w14:paraId="20CD57AB" w14:textId="77777777" w:rsidR="00AB7FD5" w:rsidRDefault="00AB7FD5" w:rsidP="00AB7FD5">
            <w:pPr>
              <w:pStyle w:val="2-"/>
            </w:pPr>
            <w:r>
              <w:tab/>
              <w:t>const vec3&amp; getPos() const override</w:t>
            </w:r>
          </w:p>
          <w:p w14:paraId="00A8F0EC" w14:textId="77777777" w:rsidR="00AB7FD5" w:rsidRDefault="00AB7FD5" w:rsidP="00AB7FD5">
            <w:pPr>
              <w:pStyle w:val="2-"/>
            </w:pPr>
            <w:r>
              <w:tab/>
              <w:t>{</w:t>
            </w:r>
          </w:p>
          <w:p w14:paraId="6C2F513E" w14:textId="77777777" w:rsidR="00AB7FD5" w:rsidRDefault="00AB7FD5" w:rsidP="00AB7FD5">
            <w:pPr>
              <w:pStyle w:val="2-"/>
            </w:pPr>
            <w:r>
              <w:tab/>
            </w:r>
            <w:r>
              <w:tab/>
              <w:t>return m_tbox.getPos();</w:t>
            </w:r>
          </w:p>
          <w:p w14:paraId="6E4CAA9D" w14:textId="77777777" w:rsidR="00AB7FD5" w:rsidRDefault="00AB7FD5" w:rsidP="00AB7FD5">
            <w:pPr>
              <w:pStyle w:val="2-"/>
            </w:pPr>
            <w:r>
              <w:tab/>
              <w:t>}</w:t>
            </w:r>
          </w:p>
          <w:p w14:paraId="0E3A2E6B" w14:textId="77777777" w:rsidR="00AB7FD5" w:rsidRDefault="00AB7FD5" w:rsidP="00AB7FD5">
            <w:pPr>
              <w:pStyle w:val="2-"/>
            </w:pPr>
            <w:r>
              <w:rPr>
                <w:rFonts w:hint="eastAsia"/>
              </w:rPr>
              <w:tab/>
            </w:r>
            <w:r w:rsidRPr="00F46DD6">
              <w:rPr>
                <w:rFonts w:hint="eastAsia"/>
                <w:color w:val="00B050"/>
              </w:rPr>
              <w:t>//Y軸の向きを取得</w:t>
            </w:r>
          </w:p>
          <w:p w14:paraId="69136934" w14:textId="77777777" w:rsidR="00AB7FD5" w:rsidRDefault="00AB7FD5" w:rsidP="00AB7FD5">
            <w:pPr>
              <w:pStyle w:val="2-"/>
            </w:pPr>
            <w:r>
              <w:tab/>
              <w:t>float getRotY() const override</w:t>
            </w:r>
          </w:p>
          <w:p w14:paraId="28B7E1C9" w14:textId="77777777" w:rsidR="00AB7FD5" w:rsidRDefault="00AB7FD5" w:rsidP="00AB7FD5">
            <w:pPr>
              <w:pStyle w:val="2-"/>
            </w:pPr>
            <w:r>
              <w:tab/>
              <w:t>{</w:t>
            </w:r>
          </w:p>
          <w:p w14:paraId="315D9318" w14:textId="77777777" w:rsidR="00AB7FD5" w:rsidRDefault="00AB7FD5" w:rsidP="00AB7FD5">
            <w:pPr>
              <w:pStyle w:val="2-"/>
            </w:pPr>
            <w:r>
              <w:tab/>
            </w:r>
            <w:r>
              <w:tab/>
              <w:t>return m_tbox.getRotY();</w:t>
            </w:r>
          </w:p>
          <w:p w14:paraId="6DE0C699" w14:textId="77777777" w:rsidR="00AB7FD5" w:rsidRDefault="00AB7FD5" w:rsidP="00AB7FD5">
            <w:pPr>
              <w:pStyle w:val="2-"/>
            </w:pPr>
            <w:r>
              <w:tab/>
              <w:t>}</w:t>
            </w:r>
          </w:p>
          <w:p w14:paraId="632FD557" w14:textId="77777777" w:rsidR="00AB7FD5" w:rsidRDefault="00AB7FD5" w:rsidP="00AB7FD5">
            <w:pPr>
              <w:pStyle w:val="2-"/>
            </w:pPr>
            <w:r>
              <w:t>public:</w:t>
            </w:r>
          </w:p>
          <w:p w14:paraId="3D184AE4" w14:textId="77777777" w:rsidR="00AB7FD5" w:rsidRDefault="00AB7FD5" w:rsidP="00AB7FD5">
            <w:pPr>
              <w:pStyle w:val="2-"/>
            </w:pPr>
            <w:r>
              <w:rPr>
                <w:rFonts w:hint="eastAsia"/>
              </w:rPr>
              <w:tab/>
            </w:r>
            <w:r w:rsidRPr="00F46DD6">
              <w:rPr>
                <w:rFonts w:hint="eastAsia"/>
                <w:color w:val="00B050"/>
              </w:rPr>
              <w:t>//コンストラクタ</w:t>
            </w:r>
          </w:p>
          <w:p w14:paraId="67FDCFF6" w14:textId="77777777" w:rsidR="00AB7FD5" w:rsidRDefault="00AB7FD5" w:rsidP="00AB7FD5">
            <w:pPr>
              <w:pStyle w:val="2-"/>
            </w:pPr>
            <w:r>
              <w:tab/>
              <w:t>CTargetAdapterTBox(CTBox&amp; tbox) :</w:t>
            </w:r>
          </w:p>
          <w:p w14:paraId="0F2006FB" w14:textId="77777777" w:rsidR="00AB7FD5" w:rsidRDefault="00AB7FD5" w:rsidP="00AB7FD5">
            <w:pPr>
              <w:pStyle w:val="2-"/>
            </w:pPr>
            <w:r>
              <w:tab/>
            </w:r>
            <w:r>
              <w:tab/>
              <w:t>m_tbox(tbox)</w:t>
            </w:r>
          </w:p>
          <w:p w14:paraId="5AB89343" w14:textId="77777777" w:rsidR="00AB7FD5" w:rsidRDefault="00AB7FD5" w:rsidP="00AB7FD5">
            <w:pPr>
              <w:pStyle w:val="2-"/>
            </w:pPr>
            <w:r>
              <w:tab/>
              <w:t>{}</w:t>
            </w:r>
          </w:p>
          <w:p w14:paraId="75F66780" w14:textId="77777777" w:rsidR="00AB7FD5" w:rsidRDefault="00AB7FD5" w:rsidP="00AB7FD5">
            <w:pPr>
              <w:pStyle w:val="2-"/>
            </w:pPr>
            <w:r>
              <w:t>private:</w:t>
            </w:r>
          </w:p>
          <w:p w14:paraId="08ED8480" w14:textId="77777777" w:rsidR="00AB7FD5" w:rsidRDefault="00AB7FD5" w:rsidP="00AB7FD5">
            <w:pPr>
              <w:pStyle w:val="2-"/>
            </w:pPr>
            <w:r>
              <w:rPr>
                <w:rFonts w:hint="eastAsia"/>
              </w:rPr>
              <w:tab/>
            </w:r>
            <w:r w:rsidRPr="00F46DD6">
              <w:rPr>
                <w:rFonts w:hint="eastAsia"/>
                <w:color w:val="00B050"/>
              </w:rPr>
              <w:t>//フィールド</w:t>
            </w:r>
          </w:p>
          <w:p w14:paraId="1B00E4AA" w14:textId="77777777" w:rsidR="00AB7FD5" w:rsidRDefault="00AB7FD5" w:rsidP="00AB7FD5">
            <w:pPr>
              <w:pStyle w:val="2-"/>
            </w:pPr>
            <w:r>
              <w:rPr>
                <w:rFonts w:hint="eastAsia"/>
              </w:rPr>
              <w:tab/>
              <w:t>CTBox&amp; m_tbox;</w:t>
            </w:r>
            <w:r w:rsidRPr="00F46DD6">
              <w:rPr>
                <w:rFonts w:hint="eastAsia"/>
                <w:color w:val="00B050"/>
              </w:rPr>
              <w:t>//宝箱</w:t>
            </w:r>
          </w:p>
          <w:p w14:paraId="0C511026" w14:textId="77777777" w:rsidR="00AB7FD5" w:rsidRDefault="00AB7FD5" w:rsidP="00AB7FD5">
            <w:pPr>
              <w:pStyle w:val="2-"/>
            </w:pPr>
            <w:r>
              <w:t>};</w:t>
            </w:r>
          </w:p>
          <w:p w14:paraId="1CE532BC" w14:textId="77777777" w:rsidR="00AB7FD5" w:rsidRDefault="00AB7FD5" w:rsidP="00AB7FD5">
            <w:pPr>
              <w:pStyle w:val="2-"/>
            </w:pPr>
          </w:p>
          <w:p w14:paraId="1FD8213A" w14:textId="77777777" w:rsidR="00AB7FD5" w:rsidRPr="00F46DD6" w:rsidRDefault="00AB7FD5" w:rsidP="00AB7FD5">
            <w:pPr>
              <w:pStyle w:val="2-"/>
              <w:rPr>
                <w:color w:val="00B050"/>
              </w:rPr>
            </w:pPr>
            <w:r w:rsidRPr="00F46DD6">
              <w:rPr>
                <w:color w:val="00B050"/>
              </w:rPr>
              <w:t>//----------------------------------------</w:t>
            </w:r>
          </w:p>
          <w:p w14:paraId="417F7A1F" w14:textId="77777777" w:rsidR="00AB7FD5" w:rsidRPr="00F46DD6" w:rsidRDefault="00AB7FD5" w:rsidP="00AB7FD5">
            <w:pPr>
              <w:pStyle w:val="2-"/>
              <w:rPr>
                <w:color w:val="00B050"/>
              </w:rPr>
            </w:pPr>
          </w:p>
          <w:p w14:paraId="527CDF1D" w14:textId="77777777" w:rsidR="00AB7FD5" w:rsidRPr="00F46DD6" w:rsidRDefault="00AB7FD5" w:rsidP="00AB7FD5">
            <w:pPr>
              <w:pStyle w:val="2-"/>
              <w:rPr>
                <w:color w:val="00B050"/>
              </w:rPr>
            </w:pPr>
            <w:r w:rsidRPr="00F46DD6">
              <w:rPr>
                <w:color w:val="00B050"/>
              </w:rPr>
              <w:t>//--------------------</w:t>
            </w:r>
          </w:p>
          <w:p w14:paraId="1B882BF0" w14:textId="77777777" w:rsidR="00AB7FD5" w:rsidRPr="00F46DD6" w:rsidRDefault="00AB7FD5" w:rsidP="00AB7FD5">
            <w:pPr>
              <w:pStyle w:val="2-"/>
              <w:rPr>
                <w:color w:val="00B050"/>
              </w:rPr>
            </w:pPr>
            <w:r w:rsidRPr="00F46DD6">
              <w:rPr>
                <w:rFonts w:hint="eastAsia"/>
                <w:color w:val="00B050"/>
              </w:rPr>
              <w:lastRenderedPageBreak/>
              <w:t>//ターゲット処理用配置new</w:t>
            </w:r>
          </w:p>
          <w:p w14:paraId="520A45D7" w14:textId="77777777" w:rsidR="00AB7FD5" w:rsidRDefault="00AB7FD5" w:rsidP="00AB7FD5">
            <w:pPr>
              <w:pStyle w:val="2-"/>
            </w:pPr>
            <w:r>
              <w:t>class CTargetCollector;</w:t>
            </w:r>
          </w:p>
          <w:p w14:paraId="25EF204E" w14:textId="107867DD" w:rsidR="00F46DD6" w:rsidRDefault="00F46DD6" w:rsidP="00F46DD6">
            <w:pPr>
              <w:pStyle w:val="2-"/>
            </w:pPr>
            <w:r w:rsidRPr="00F46DD6">
              <w:rPr>
                <w:rFonts w:hint="eastAsia"/>
                <w:color w:val="00B050"/>
              </w:rPr>
              <w:t>//コンストラクタ実行用に与えられたポインターをそのまま返すだけのnew</w:t>
            </w:r>
          </w:p>
          <w:p w14:paraId="4084B4CC" w14:textId="77777777" w:rsidR="00F46DD6" w:rsidRDefault="00AB7FD5" w:rsidP="00AB7FD5">
            <w:pPr>
              <w:pStyle w:val="2-"/>
            </w:pPr>
            <w:r>
              <w:rPr>
                <w:rFonts w:hint="eastAsia"/>
              </w:rPr>
              <w:t>void* operator new(std::size_t size, const CTargetCollector*, void* buff){ return buff; }</w:t>
            </w:r>
          </w:p>
          <w:p w14:paraId="779839D2" w14:textId="064FE9B9" w:rsidR="00F46DD6" w:rsidRDefault="00F46DD6" w:rsidP="00F46DD6">
            <w:pPr>
              <w:pStyle w:val="2-"/>
            </w:pPr>
            <w:r w:rsidRPr="00F46DD6">
              <w:rPr>
                <w:rFonts w:hint="eastAsia"/>
                <w:color w:val="00B050"/>
              </w:rPr>
              <w:t>//なにしないdelete（配置newとdeleteは一対で登録しないとダメ）</w:t>
            </w:r>
          </w:p>
          <w:p w14:paraId="7DED8F8D" w14:textId="77777777" w:rsidR="00F46DD6" w:rsidRDefault="00AB7FD5" w:rsidP="00AB7FD5">
            <w:pPr>
              <w:pStyle w:val="2-"/>
            </w:pPr>
            <w:r>
              <w:rPr>
                <w:rFonts w:hint="eastAsia"/>
              </w:rPr>
              <w:t>void operator delete(void* mem, const CTargetCollector*, void* buff){}</w:t>
            </w:r>
          </w:p>
          <w:p w14:paraId="00D781BC" w14:textId="77777777" w:rsidR="00AB7FD5" w:rsidRDefault="00AB7FD5" w:rsidP="00AB7FD5">
            <w:pPr>
              <w:pStyle w:val="2-"/>
            </w:pPr>
          </w:p>
          <w:p w14:paraId="6698B068" w14:textId="77777777" w:rsidR="00AB7FD5" w:rsidRPr="00F46DD6" w:rsidRDefault="00AB7FD5" w:rsidP="00AB7FD5">
            <w:pPr>
              <w:pStyle w:val="2-"/>
              <w:rPr>
                <w:color w:val="00B050"/>
              </w:rPr>
            </w:pPr>
            <w:r w:rsidRPr="00F46DD6">
              <w:rPr>
                <w:color w:val="00B050"/>
              </w:rPr>
              <w:t>//--------------------</w:t>
            </w:r>
          </w:p>
          <w:p w14:paraId="0AB47EF2" w14:textId="77777777" w:rsidR="00AB7FD5" w:rsidRPr="00F46DD6" w:rsidRDefault="00AB7FD5" w:rsidP="00AB7FD5">
            <w:pPr>
              <w:pStyle w:val="2-"/>
              <w:rPr>
                <w:color w:val="00B050"/>
              </w:rPr>
            </w:pPr>
            <w:r w:rsidRPr="00F46DD6">
              <w:rPr>
                <w:rFonts w:hint="eastAsia"/>
                <w:color w:val="00B050"/>
              </w:rPr>
              <w:t>//ターゲット収集処理クラス</w:t>
            </w:r>
          </w:p>
          <w:p w14:paraId="4976BDD7" w14:textId="77777777" w:rsidR="00AB7FD5" w:rsidRDefault="00AB7FD5" w:rsidP="00AB7FD5">
            <w:pPr>
              <w:pStyle w:val="2-"/>
            </w:pPr>
            <w:r>
              <w:t>class CTargetCollector</w:t>
            </w:r>
          </w:p>
          <w:p w14:paraId="6B5DB639" w14:textId="77777777" w:rsidR="00AB7FD5" w:rsidRDefault="00AB7FD5" w:rsidP="00AB7FD5">
            <w:pPr>
              <w:pStyle w:val="2-"/>
            </w:pPr>
            <w:r>
              <w:t>{</w:t>
            </w:r>
          </w:p>
          <w:p w14:paraId="05248FBD" w14:textId="77777777" w:rsidR="00AB7FD5" w:rsidRDefault="00AB7FD5" w:rsidP="00AB7FD5">
            <w:pPr>
              <w:pStyle w:val="2-"/>
            </w:pPr>
            <w:r>
              <w:t>public:</w:t>
            </w:r>
          </w:p>
          <w:p w14:paraId="66AAEFD8" w14:textId="77777777" w:rsidR="00AB7FD5" w:rsidRPr="00F46DD6" w:rsidRDefault="00AB7FD5" w:rsidP="00AB7FD5">
            <w:pPr>
              <w:pStyle w:val="2-"/>
              <w:rPr>
                <w:color w:val="00B050"/>
              </w:rPr>
            </w:pPr>
            <w:r>
              <w:rPr>
                <w:rFonts w:hint="eastAsia"/>
              </w:rPr>
              <w:tab/>
            </w:r>
            <w:r w:rsidRPr="00F46DD6">
              <w:rPr>
                <w:rFonts w:hint="eastAsia"/>
                <w:color w:val="00B050"/>
              </w:rPr>
              <w:t>//周辺のターゲット情報を収集</w:t>
            </w:r>
          </w:p>
          <w:p w14:paraId="46C0156C" w14:textId="77777777" w:rsidR="00AB7FD5" w:rsidRDefault="00AB7FD5" w:rsidP="00AB7FD5">
            <w:pPr>
              <w:pStyle w:val="2-"/>
            </w:pPr>
            <w:r>
              <w:tab/>
              <w:t>void findAroundTarget()</w:t>
            </w:r>
          </w:p>
          <w:p w14:paraId="5202B5E9" w14:textId="77777777" w:rsidR="00AB7FD5" w:rsidRDefault="00AB7FD5" w:rsidP="00AB7FD5">
            <w:pPr>
              <w:pStyle w:val="2-"/>
            </w:pPr>
            <w:r>
              <w:tab/>
              <w:t>{</w:t>
            </w:r>
          </w:p>
          <w:p w14:paraId="4D099824"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//周辺のNPC情報を収集</w:t>
            </w:r>
          </w:p>
          <w:p w14:paraId="041E7785" w14:textId="77777777" w:rsidR="00AB7FD5" w:rsidRDefault="00AB7FD5" w:rsidP="00AB7FD5">
            <w:pPr>
              <w:pStyle w:val="2-"/>
            </w:pPr>
            <w:r>
              <w:tab/>
            </w:r>
            <w:r>
              <w:tab/>
              <w:t>CNPC* ref_npc[4];</w:t>
            </w:r>
          </w:p>
          <w:p w14:paraId="1FDBE603" w14:textId="77777777" w:rsidR="00AB7FD5" w:rsidRDefault="00AB7FD5" w:rsidP="00AB7FD5">
            <w:pPr>
              <w:pStyle w:val="2-"/>
            </w:pPr>
            <w:r>
              <w:tab/>
            </w:r>
            <w:r>
              <w:tab/>
              <w:t>const int ref_npc_num = other_system1::findAroundNPC(ref_npc, lengthOfArray(ref_npc));</w:t>
            </w:r>
          </w:p>
          <w:p w14:paraId="5213B983" w14:textId="77777777" w:rsidR="00AB7FD5" w:rsidRDefault="00AB7FD5" w:rsidP="00AB7FD5">
            <w:pPr>
              <w:pStyle w:val="2-"/>
            </w:pPr>
          </w:p>
          <w:p w14:paraId="59C0A7D0"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//周辺の宝箱情報を収集</w:t>
            </w:r>
          </w:p>
          <w:p w14:paraId="4EF2AC81" w14:textId="77777777" w:rsidR="00AB7FD5" w:rsidRDefault="00AB7FD5" w:rsidP="00AB7FD5">
            <w:pPr>
              <w:pStyle w:val="2-"/>
            </w:pPr>
            <w:r>
              <w:tab/>
            </w:r>
            <w:r>
              <w:tab/>
              <w:t>CTBox* ref_tbox[3];</w:t>
            </w:r>
          </w:p>
          <w:p w14:paraId="4ED0B7D0" w14:textId="77777777" w:rsidR="00AB7FD5" w:rsidRDefault="00AB7FD5" w:rsidP="00AB7FD5">
            <w:pPr>
              <w:pStyle w:val="2-"/>
            </w:pPr>
            <w:r>
              <w:tab/>
            </w:r>
            <w:r>
              <w:tab/>
              <w:t>const int ref_tbox_num = other_system2::findAroundTBox(ref_tbox, lengthOfArray(ref_tbox));</w:t>
            </w:r>
          </w:p>
          <w:p w14:paraId="3828966E" w14:textId="77777777" w:rsidR="00AB7FD5" w:rsidRDefault="00AB7FD5" w:rsidP="00AB7FD5">
            <w:pPr>
              <w:pStyle w:val="2-"/>
            </w:pPr>
          </w:p>
          <w:p w14:paraId="081FDB12" w14:textId="77777777" w:rsidR="00AB7FD5" w:rsidRPr="00F46DD6" w:rsidRDefault="00AB7FD5" w:rsidP="00AB7FD5">
            <w:pPr>
              <w:pStyle w:val="2-"/>
              <w:rPr>
                <w:color w:val="00B050"/>
              </w:rPr>
            </w:pPr>
            <w:r>
              <w:rPr>
                <w:rFonts w:hint="eastAsia"/>
              </w:rPr>
              <w:tab/>
            </w:r>
            <w:r>
              <w:rPr>
                <w:rFonts w:hint="eastAsia"/>
              </w:rPr>
              <w:tab/>
            </w:r>
            <w:r w:rsidRPr="00F46DD6">
              <w:rPr>
                <w:rFonts w:hint="eastAsia"/>
                <w:color w:val="00B050"/>
              </w:rPr>
              <w:t>//ターゲット情報に置き換え</w:t>
            </w:r>
          </w:p>
          <w:p w14:paraId="4924049A" w14:textId="77777777" w:rsidR="00AB7FD5" w:rsidRDefault="00AB7FD5" w:rsidP="00AB7FD5">
            <w:pPr>
              <w:pStyle w:val="2-"/>
            </w:pPr>
            <w:r>
              <w:tab/>
            </w:r>
            <w:r>
              <w:tab/>
              <w:t>m_numTargets = 0;</w:t>
            </w:r>
          </w:p>
          <w:p w14:paraId="05D1513B" w14:textId="77777777" w:rsidR="00AB7FD5" w:rsidRDefault="00AB7FD5" w:rsidP="00AB7FD5">
            <w:pPr>
              <w:pStyle w:val="2-"/>
            </w:pPr>
            <w:r>
              <w:tab/>
            </w:r>
            <w:r>
              <w:tab/>
              <w:t>{</w:t>
            </w:r>
          </w:p>
          <w:p w14:paraId="4A25EA46"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//NPC情報をターゲット情報に置き換え</w:t>
            </w:r>
          </w:p>
          <w:p w14:paraId="2B994EDB" w14:textId="77777777" w:rsidR="00AB7FD5" w:rsidRDefault="00AB7FD5" w:rsidP="00AB7FD5">
            <w:pPr>
              <w:pStyle w:val="2-"/>
            </w:pPr>
            <w:r>
              <w:tab/>
            </w:r>
            <w:r>
              <w:tab/>
            </w:r>
            <w:r>
              <w:tab/>
              <w:t>for (int index = 0; index &lt; ref_npc_num; ++index)</w:t>
            </w:r>
          </w:p>
          <w:p w14:paraId="3372EFB7" w14:textId="77777777" w:rsidR="00AB7FD5" w:rsidRDefault="00AB7FD5" w:rsidP="00AB7FD5">
            <w:pPr>
              <w:pStyle w:val="2-"/>
            </w:pPr>
            <w:r>
              <w:tab/>
            </w:r>
            <w:r>
              <w:tab/>
            </w:r>
            <w:r>
              <w:tab/>
              <w:t>{</w:t>
            </w:r>
          </w:p>
          <w:p w14:paraId="5B63163F" w14:textId="77777777" w:rsidR="00AB7FD5" w:rsidRDefault="00AB7FD5" w:rsidP="00AB7FD5">
            <w:pPr>
              <w:pStyle w:val="2-"/>
            </w:pPr>
            <w:r>
              <w:tab/>
            </w:r>
            <w:r>
              <w:tab/>
            </w:r>
            <w:r>
              <w:tab/>
            </w:r>
            <w:r>
              <w:tab/>
              <w:t>if (m_numTargets &lt; MAX_TARGETS)</w:t>
            </w:r>
          </w:p>
          <w:p w14:paraId="035955C4" w14:textId="77777777" w:rsidR="00AB7FD5" w:rsidRDefault="00AB7FD5" w:rsidP="00AB7FD5">
            <w:pPr>
              <w:pStyle w:val="2-"/>
            </w:pPr>
            <w:r>
              <w:tab/>
            </w:r>
            <w:r>
              <w:tab/>
            </w:r>
            <w:r>
              <w:tab/>
            </w:r>
            <w:r>
              <w:tab/>
              <w:t>{</w:t>
            </w:r>
          </w:p>
          <w:p w14:paraId="153C02BE" w14:textId="77777777" w:rsidR="00AB7FD5" w:rsidRDefault="00AB7FD5" w:rsidP="00AB7FD5">
            <w:pPr>
              <w:pStyle w:val="2-"/>
            </w:pPr>
            <w:r>
              <w:tab/>
            </w:r>
            <w:r>
              <w:tab/>
            </w:r>
            <w:r>
              <w:tab/>
            </w:r>
            <w:r>
              <w:tab/>
            </w:r>
            <w:r>
              <w:tab/>
              <w:t>try</w:t>
            </w:r>
          </w:p>
          <w:p w14:paraId="3A41F1E4" w14:textId="77777777" w:rsidR="00AB7FD5" w:rsidRDefault="00AB7FD5" w:rsidP="00AB7FD5">
            <w:pPr>
              <w:pStyle w:val="2-"/>
            </w:pPr>
            <w:r>
              <w:tab/>
            </w:r>
            <w:r>
              <w:tab/>
            </w:r>
            <w:r>
              <w:tab/>
            </w:r>
            <w:r>
              <w:tab/>
            </w:r>
            <w:r>
              <w:tab/>
              <w:t>{</w:t>
            </w:r>
          </w:p>
          <w:p w14:paraId="42C60399"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EE97A85" w14:textId="57D3FC7B" w:rsidR="00AB7FD5" w:rsidRPr="00F46DD6" w:rsidRDefault="00F46DD6" w:rsidP="00AB7FD5">
            <w:pPr>
              <w:pStyle w:val="2-"/>
              <w:rPr>
                <w:color w:val="FF0000"/>
              </w:rPr>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w:t>
            </w:r>
            <w:r>
              <w:rPr>
                <w:color w:val="FF0000"/>
              </w:rPr>
              <w:t xml:space="preserve"> </w:t>
            </w:r>
            <w:r w:rsidR="00AB7FD5" w:rsidRPr="00F46DD6">
              <w:rPr>
                <w:color w:val="FF0000"/>
              </w:rPr>
              <w:t>= new(this, m_targetBuff[m_numTargets]) CTargetAdapterNPC(*ref_npc[index]);</w:t>
            </w:r>
          </w:p>
          <w:p w14:paraId="2E0DE6C2" w14:textId="77777777" w:rsidR="00AB7FD5" w:rsidRDefault="00AB7FD5" w:rsidP="00AB7FD5">
            <w:pPr>
              <w:pStyle w:val="2-"/>
            </w:pPr>
            <w:r>
              <w:tab/>
            </w:r>
            <w:r>
              <w:tab/>
            </w:r>
            <w:r>
              <w:tab/>
            </w:r>
            <w:r>
              <w:tab/>
            </w:r>
            <w:r>
              <w:tab/>
            </w:r>
            <w:r>
              <w:tab/>
              <w:t>++m_numTargets;</w:t>
            </w:r>
          </w:p>
          <w:p w14:paraId="665A5AEB" w14:textId="77777777" w:rsidR="00AB7FD5" w:rsidRDefault="00AB7FD5" w:rsidP="00AB7FD5">
            <w:pPr>
              <w:pStyle w:val="2-"/>
            </w:pPr>
            <w:r>
              <w:tab/>
            </w:r>
            <w:r>
              <w:tab/>
            </w:r>
            <w:r>
              <w:tab/>
            </w:r>
            <w:r>
              <w:tab/>
            </w:r>
            <w:r>
              <w:tab/>
              <w:t>}</w:t>
            </w:r>
          </w:p>
          <w:p w14:paraId="335EDD49" w14:textId="77777777" w:rsidR="00AB7FD5" w:rsidRDefault="00AB7FD5" w:rsidP="00AB7FD5">
            <w:pPr>
              <w:pStyle w:val="2-"/>
            </w:pPr>
            <w:r>
              <w:tab/>
            </w:r>
            <w:r>
              <w:tab/>
            </w:r>
            <w:r>
              <w:tab/>
            </w:r>
            <w:r>
              <w:tab/>
            </w:r>
            <w:r>
              <w:tab/>
              <w:t>catch (...)</w:t>
            </w:r>
          </w:p>
          <w:p w14:paraId="595C1348" w14:textId="77777777" w:rsidR="00AB7FD5" w:rsidRDefault="00AB7FD5" w:rsidP="00AB7FD5">
            <w:pPr>
              <w:pStyle w:val="2-"/>
            </w:pPr>
            <w:r>
              <w:tab/>
            </w:r>
            <w:r>
              <w:tab/>
            </w:r>
            <w:r>
              <w:tab/>
            </w:r>
            <w:r>
              <w:tab/>
            </w:r>
            <w:r>
              <w:tab/>
              <w:t>{</w:t>
            </w:r>
          </w:p>
          <w:p w14:paraId="3C5CA239" w14:textId="77777777" w:rsidR="00AB7FD5" w:rsidRDefault="00AB7FD5" w:rsidP="00AB7FD5">
            <w:pPr>
              <w:pStyle w:val="2-"/>
            </w:pPr>
            <w:r>
              <w:tab/>
            </w:r>
            <w:r>
              <w:tab/>
            </w:r>
            <w:r>
              <w:tab/>
            </w:r>
            <w:r>
              <w:tab/>
            </w:r>
            <w:r>
              <w:tab/>
            </w:r>
            <w:r>
              <w:tab/>
              <w:t>fprintf(stderr, "CTargetAdapterNPC allocation failure.\n");</w:t>
            </w:r>
          </w:p>
          <w:p w14:paraId="48C84238" w14:textId="77777777" w:rsidR="00AB7FD5" w:rsidRDefault="00AB7FD5" w:rsidP="00AB7FD5">
            <w:pPr>
              <w:pStyle w:val="2-"/>
            </w:pPr>
            <w:r>
              <w:tab/>
            </w:r>
            <w:r>
              <w:tab/>
            </w:r>
            <w:r>
              <w:tab/>
            </w:r>
            <w:r>
              <w:tab/>
            </w:r>
            <w:r>
              <w:tab/>
              <w:t>}</w:t>
            </w:r>
          </w:p>
          <w:p w14:paraId="45A12C32" w14:textId="77777777" w:rsidR="00AB7FD5" w:rsidRDefault="00AB7FD5" w:rsidP="00AB7FD5">
            <w:pPr>
              <w:pStyle w:val="2-"/>
            </w:pPr>
            <w:r>
              <w:tab/>
            </w:r>
            <w:r>
              <w:tab/>
            </w:r>
            <w:r>
              <w:tab/>
            </w:r>
            <w:r>
              <w:tab/>
              <w:t>}</w:t>
            </w:r>
          </w:p>
          <w:p w14:paraId="53294970" w14:textId="77777777" w:rsidR="00AB7FD5" w:rsidRDefault="00AB7FD5" w:rsidP="00AB7FD5">
            <w:pPr>
              <w:pStyle w:val="2-"/>
            </w:pPr>
            <w:r>
              <w:tab/>
            </w:r>
            <w:r>
              <w:tab/>
            </w:r>
            <w:r>
              <w:tab/>
              <w:t>}</w:t>
            </w:r>
          </w:p>
          <w:p w14:paraId="71F32E44"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//宝箱情報をターゲット情報に置き換え</w:t>
            </w:r>
          </w:p>
          <w:p w14:paraId="1942EC14" w14:textId="77777777" w:rsidR="00AB7FD5" w:rsidRDefault="00AB7FD5" w:rsidP="00AB7FD5">
            <w:pPr>
              <w:pStyle w:val="2-"/>
            </w:pPr>
            <w:r>
              <w:tab/>
            </w:r>
            <w:r>
              <w:tab/>
            </w:r>
            <w:r>
              <w:tab/>
              <w:t>for (int index = 0; index &lt; ref_tbox_num; ++index)</w:t>
            </w:r>
          </w:p>
          <w:p w14:paraId="37677B08" w14:textId="77777777" w:rsidR="00AB7FD5" w:rsidRDefault="00AB7FD5" w:rsidP="00AB7FD5">
            <w:pPr>
              <w:pStyle w:val="2-"/>
            </w:pPr>
            <w:r>
              <w:tab/>
            </w:r>
            <w:r>
              <w:tab/>
            </w:r>
            <w:r>
              <w:tab/>
              <w:t>{</w:t>
            </w:r>
          </w:p>
          <w:p w14:paraId="17E7AB7D" w14:textId="77777777" w:rsidR="00AB7FD5" w:rsidRDefault="00AB7FD5" w:rsidP="00AB7FD5">
            <w:pPr>
              <w:pStyle w:val="2-"/>
            </w:pPr>
            <w:r>
              <w:tab/>
            </w:r>
            <w:r>
              <w:tab/>
            </w:r>
            <w:r>
              <w:tab/>
            </w:r>
            <w:r>
              <w:tab/>
              <w:t>if (m_numTargets &lt; MAX_TARGETS)</w:t>
            </w:r>
          </w:p>
          <w:p w14:paraId="2DAA9C20" w14:textId="77777777" w:rsidR="00AB7FD5" w:rsidRDefault="00AB7FD5" w:rsidP="00AB7FD5">
            <w:pPr>
              <w:pStyle w:val="2-"/>
            </w:pPr>
            <w:r>
              <w:tab/>
            </w:r>
            <w:r>
              <w:tab/>
            </w:r>
            <w:r>
              <w:tab/>
            </w:r>
            <w:r>
              <w:tab/>
              <w:t>{</w:t>
            </w:r>
          </w:p>
          <w:p w14:paraId="05343692" w14:textId="77777777" w:rsidR="00AB7FD5" w:rsidRDefault="00AB7FD5" w:rsidP="00AB7FD5">
            <w:pPr>
              <w:pStyle w:val="2-"/>
            </w:pPr>
            <w:r>
              <w:tab/>
            </w:r>
            <w:r>
              <w:tab/>
            </w:r>
            <w:r>
              <w:tab/>
            </w:r>
            <w:r>
              <w:tab/>
            </w:r>
            <w:r>
              <w:tab/>
              <w:t>try</w:t>
            </w:r>
          </w:p>
          <w:p w14:paraId="3F1E2255" w14:textId="77777777" w:rsidR="00AB7FD5" w:rsidRDefault="00AB7FD5" w:rsidP="00AB7FD5">
            <w:pPr>
              <w:pStyle w:val="2-"/>
            </w:pPr>
            <w:r>
              <w:tab/>
            </w:r>
            <w:r>
              <w:tab/>
            </w:r>
            <w:r>
              <w:tab/>
            </w:r>
            <w:r>
              <w:tab/>
            </w:r>
            <w:r>
              <w:tab/>
              <w:t>{</w:t>
            </w:r>
          </w:p>
          <w:p w14:paraId="7A89D75E" w14:textId="77777777" w:rsidR="00F46DD6" w:rsidRPr="00F46DD6" w:rsidRDefault="00AB7FD5" w:rsidP="00AB7FD5">
            <w:pPr>
              <w:pStyle w:val="2-"/>
              <w:rPr>
                <w:color w:val="FF0000"/>
              </w:rPr>
            </w:pPr>
            <w:r>
              <w:tab/>
            </w:r>
            <w:r>
              <w:tab/>
            </w:r>
            <w:r>
              <w:tab/>
            </w:r>
            <w:r>
              <w:tab/>
            </w:r>
            <w:r>
              <w:tab/>
            </w:r>
            <w:r>
              <w:tab/>
            </w:r>
            <w:r w:rsidRPr="00F46DD6">
              <w:rPr>
                <w:color w:val="FF0000"/>
              </w:rPr>
              <w:t>m_target[m_numTargets]</w:t>
            </w:r>
          </w:p>
          <w:p w14:paraId="0217DF90" w14:textId="4D27A17A" w:rsidR="00AB7FD5" w:rsidRDefault="00F46DD6" w:rsidP="00F46DD6">
            <w:pPr>
              <w:pStyle w:val="2-"/>
              <w:tabs>
                <w:tab w:val="clear" w:pos="2525"/>
                <w:tab w:val="left" w:pos="2590"/>
              </w:tabs>
            </w:pP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Pr="00F46DD6">
              <w:rPr>
                <w:color w:val="FF0000"/>
              </w:rPr>
              <w:tab/>
            </w:r>
            <w:r w:rsidR="00AB7FD5" w:rsidRPr="00F46DD6">
              <w:rPr>
                <w:color w:val="FF0000"/>
              </w:rPr>
              <w:t xml:space="preserve"> = new(this, m_targetBuff[m_numTargets]) CTargetAdapterTBox(*ref_tbox[index]);</w:t>
            </w:r>
          </w:p>
          <w:p w14:paraId="68E85221" w14:textId="77777777" w:rsidR="00AB7FD5" w:rsidRDefault="00AB7FD5" w:rsidP="00AB7FD5">
            <w:pPr>
              <w:pStyle w:val="2-"/>
            </w:pPr>
            <w:r>
              <w:tab/>
            </w:r>
            <w:r>
              <w:tab/>
            </w:r>
            <w:r>
              <w:tab/>
            </w:r>
            <w:r>
              <w:tab/>
            </w:r>
            <w:r>
              <w:tab/>
            </w:r>
            <w:r>
              <w:tab/>
              <w:t>++m_numTargets;</w:t>
            </w:r>
          </w:p>
          <w:p w14:paraId="33A3AC62" w14:textId="77777777" w:rsidR="00AB7FD5" w:rsidRDefault="00AB7FD5" w:rsidP="00AB7FD5">
            <w:pPr>
              <w:pStyle w:val="2-"/>
            </w:pPr>
            <w:r>
              <w:tab/>
            </w:r>
            <w:r>
              <w:tab/>
            </w:r>
            <w:r>
              <w:tab/>
            </w:r>
            <w:r>
              <w:tab/>
            </w:r>
            <w:r>
              <w:tab/>
              <w:t>}</w:t>
            </w:r>
          </w:p>
          <w:p w14:paraId="291907C4" w14:textId="77777777" w:rsidR="00AB7FD5" w:rsidRDefault="00AB7FD5" w:rsidP="00AB7FD5">
            <w:pPr>
              <w:pStyle w:val="2-"/>
            </w:pPr>
            <w:r>
              <w:tab/>
            </w:r>
            <w:r>
              <w:tab/>
            </w:r>
            <w:r>
              <w:tab/>
            </w:r>
            <w:r>
              <w:tab/>
            </w:r>
            <w:r>
              <w:tab/>
              <w:t>catch (...)</w:t>
            </w:r>
          </w:p>
          <w:p w14:paraId="404BADB7" w14:textId="77777777" w:rsidR="00AB7FD5" w:rsidRDefault="00AB7FD5" w:rsidP="00AB7FD5">
            <w:pPr>
              <w:pStyle w:val="2-"/>
            </w:pPr>
            <w:r>
              <w:tab/>
            </w:r>
            <w:r>
              <w:tab/>
            </w:r>
            <w:r>
              <w:tab/>
            </w:r>
            <w:r>
              <w:tab/>
            </w:r>
            <w:r>
              <w:tab/>
              <w:t>{</w:t>
            </w:r>
          </w:p>
          <w:p w14:paraId="32541235" w14:textId="77777777" w:rsidR="00AB7FD5" w:rsidRDefault="00AB7FD5" w:rsidP="00AB7FD5">
            <w:pPr>
              <w:pStyle w:val="2-"/>
            </w:pPr>
            <w:r>
              <w:tab/>
            </w:r>
            <w:r>
              <w:tab/>
            </w:r>
            <w:r>
              <w:tab/>
            </w:r>
            <w:r>
              <w:tab/>
            </w:r>
            <w:r>
              <w:tab/>
            </w:r>
            <w:r>
              <w:tab/>
              <w:t>fprintf(stderr, "CTargetAdapterTBox allocation failure.\n");</w:t>
            </w:r>
          </w:p>
          <w:p w14:paraId="5E4B5517" w14:textId="77777777" w:rsidR="00AB7FD5" w:rsidRDefault="00AB7FD5" w:rsidP="00AB7FD5">
            <w:pPr>
              <w:pStyle w:val="2-"/>
            </w:pPr>
            <w:r>
              <w:tab/>
            </w:r>
            <w:r>
              <w:tab/>
            </w:r>
            <w:r>
              <w:tab/>
            </w:r>
            <w:r>
              <w:tab/>
            </w:r>
            <w:r>
              <w:tab/>
              <w:t>}</w:t>
            </w:r>
          </w:p>
          <w:p w14:paraId="0B0C4B65" w14:textId="77777777" w:rsidR="00AB7FD5" w:rsidRDefault="00AB7FD5" w:rsidP="00AB7FD5">
            <w:pPr>
              <w:pStyle w:val="2-"/>
            </w:pPr>
            <w:r>
              <w:tab/>
            </w:r>
            <w:r>
              <w:tab/>
            </w:r>
            <w:r>
              <w:tab/>
            </w:r>
            <w:r>
              <w:tab/>
              <w:t>}</w:t>
            </w:r>
          </w:p>
          <w:p w14:paraId="71B514B7" w14:textId="77777777" w:rsidR="00AB7FD5" w:rsidRDefault="00AB7FD5" w:rsidP="00AB7FD5">
            <w:pPr>
              <w:pStyle w:val="2-"/>
            </w:pPr>
            <w:r>
              <w:tab/>
            </w:r>
            <w:r>
              <w:tab/>
            </w:r>
            <w:r>
              <w:tab/>
              <w:t>}</w:t>
            </w:r>
          </w:p>
          <w:p w14:paraId="4AE8A512" w14:textId="77777777" w:rsidR="00AB7FD5" w:rsidRPr="00F46DD6" w:rsidRDefault="00AB7FD5" w:rsidP="00AB7FD5">
            <w:pPr>
              <w:pStyle w:val="2-"/>
              <w:rPr>
                <w:color w:val="00B050"/>
              </w:rPr>
            </w:pPr>
            <w:r>
              <w:rPr>
                <w:rFonts w:hint="eastAsia"/>
              </w:rPr>
              <w:tab/>
            </w:r>
            <w:r>
              <w:rPr>
                <w:rFonts w:hint="eastAsia"/>
              </w:rPr>
              <w:tab/>
            </w:r>
            <w:r>
              <w:rPr>
                <w:rFonts w:hint="eastAsia"/>
              </w:rPr>
              <w:tab/>
            </w:r>
            <w:r w:rsidRPr="00F46DD6">
              <w:rPr>
                <w:rFonts w:hint="eastAsia"/>
                <w:color w:val="00B050"/>
              </w:rPr>
              <w:t>//ターゲット情報のソート（スクリーン座標で横並びに）</w:t>
            </w:r>
          </w:p>
          <w:p w14:paraId="5A116F4A" w14:textId="77777777" w:rsidR="00AB7FD5" w:rsidRPr="00F46DD6" w:rsidRDefault="00AB7FD5" w:rsidP="00AB7FD5">
            <w:pPr>
              <w:pStyle w:val="2-"/>
              <w:rPr>
                <w:color w:val="00B050"/>
              </w:rPr>
            </w:pPr>
            <w:r w:rsidRPr="00F46DD6">
              <w:rPr>
                <w:rFonts w:hint="eastAsia"/>
                <w:color w:val="00B050"/>
              </w:rPr>
              <w:tab/>
            </w:r>
            <w:r w:rsidRPr="00F46DD6">
              <w:rPr>
                <w:rFonts w:hint="eastAsia"/>
                <w:color w:val="00B050"/>
              </w:rPr>
              <w:tab/>
            </w:r>
            <w:r w:rsidRPr="00F46DD6">
              <w:rPr>
                <w:rFonts w:hint="eastAsia"/>
                <w:color w:val="00B050"/>
              </w:rPr>
              <w:tab/>
              <w:t>//...の代わりにシャッフル</w:t>
            </w:r>
          </w:p>
          <w:p w14:paraId="69E75C39" w14:textId="77777777" w:rsidR="00AB7FD5" w:rsidRDefault="00AB7FD5" w:rsidP="00AB7FD5">
            <w:pPr>
              <w:pStyle w:val="2-"/>
            </w:pPr>
            <w:r>
              <w:tab/>
            </w:r>
            <w:r>
              <w:tab/>
            </w:r>
            <w:r>
              <w:tab/>
              <w:t>time_t timer;</w:t>
            </w:r>
          </w:p>
          <w:p w14:paraId="6BC9D796" w14:textId="77777777" w:rsidR="00AB7FD5" w:rsidRDefault="00AB7FD5" w:rsidP="00AB7FD5">
            <w:pPr>
              <w:pStyle w:val="2-"/>
            </w:pPr>
            <w:r>
              <w:tab/>
            </w:r>
            <w:r>
              <w:tab/>
            </w:r>
            <w:r>
              <w:tab/>
              <w:t>time(&amp;timer);</w:t>
            </w:r>
          </w:p>
          <w:p w14:paraId="39609060" w14:textId="77777777" w:rsidR="00AB7FD5" w:rsidRDefault="00AB7FD5" w:rsidP="00AB7FD5">
            <w:pPr>
              <w:pStyle w:val="2-"/>
            </w:pPr>
            <w:r>
              <w:tab/>
            </w:r>
            <w:r>
              <w:tab/>
            </w:r>
            <w:r>
              <w:tab/>
              <w:t>srand(static_cast&lt;unsigned int&gt;(timer));</w:t>
            </w:r>
          </w:p>
          <w:p w14:paraId="488F8885" w14:textId="77777777" w:rsidR="00AB7FD5" w:rsidRDefault="00AB7FD5" w:rsidP="00AB7FD5">
            <w:pPr>
              <w:pStyle w:val="2-"/>
            </w:pPr>
            <w:r>
              <w:lastRenderedPageBreak/>
              <w:tab/>
            </w:r>
            <w:r>
              <w:tab/>
            </w:r>
            <w:r>
              <w:tab/>
              <w:t>const int shuffle_num = rand() % 20;</w:t>
            </w:r>
          </w:p>
          <w:p w14:paraId="45752165" w14:textId="77777777" w:rsidR="00AB7FD5" w:rsidRDefault="00AB7FD5" w:rsidP="00AB7FD5">
            <w:pPr>
              <w:pStyle w:val="2-"/>
            </w:pPr>
            <w:r>
              <w:tab/>
            </w:r>
            <w:r>
              <w:tab/>
            </w:r>
            <w:r>
              <w:tab/>
              <w:t>for (int num = 0; num &lt; shuffle_num; ++num)</w:t>
            </w:r>
          </w:p>
          <w:p w14:paraId="398EF9AE" w14:textId="77777777" w:rsidR="00AB7FD5" w:rsidRDefault="00AB7FD5" w:rsidP="00AB7FD5">
            <w:pPr>
              <w:pStyle w:val="2-"/>
            </w:pPr>
            <w:r>
              <w:tab/>
            </w:r>
            <w:r>
              <w:tab/>
            </w:r>
            <w:r>
              <w:tab/>
              <w:t>{</w:t>
            </w:r>
          </w:p>
          <w:p w14:paraId="3D0D67D2" w14:textId="77777777" w:rsidR="00AB7FD5" w:rsidRDefault="00AB7FD5" w:rsidP="00AB7FD5">
            <w:pPr>
              <w:pStyle w:val="2-"/>
            </w:pPr>
            <w:r>
              <w:tab/>
            </w:r>
            <w:r>
              <w:tab/>
            </w:r>
            <w:r>
              <w:tab/>
            </w:r>
            <w:r>
              <w:tab/>
              <w:t>const int index1 = rand() % m_numTargets;</w:t>
            </w:r>
          </w:p>
          <w:p w14:paraId="4654B470" w14:textId="77777777" w:rsidR="00AB7FD5" w:rsidRDefault="00AB7FD5" w:rsidP="00AB7FD5">
            <w:pPr>
              <w:pStyle w:val="2-"/>
            </w:pPr>
            <w:r>
              <w:tab/>
            </w:r>
            <w:r>
              <w:tab/>
            </w:r>
            <w:r>
              <w:tab/>
            </w:r>
            <w:r>
              <w:tab/>
              <w:t>const int index2 = rand() % m_numTargets;</w:t>
            </w:r>
          </w:p>
          <w:p w14:paraId="3A9AFBAA" w14:textId="77777777" w:rsidR="00AB7FD5" w:rsidRDefault="00AB7FD5" w:rsidP="00AB7FD5">
            <w:pPr>
              <w:pStyle w:val="2-"/>
            </w:pPr>
            <w:r>
              <w:tab/>
            </w:r>
            <w:r>
              <w:tab/>
            </w:r>
            <w:r>
              <w:tab/>
            </w:r>
            <w:r>
              <w:tab/>
              <w:t>ITargetAdapter* target_temp = m_target[index1];</w:t>
            </w:r>
          </w:p>
          <w:p w14:paraId="66B56D77" w14:textId="77777777" w:rsidR="00AB7FD5" w:rsidRDefault="00AB7FD5" w:rsidP="00AB7FD5">
            <w:pPr>
              <w:pStyle w:val="2-"/>
            </w:pPr>
            <w:r>
              <w:tab/>
            </w:r>
            <w:r>
              <w:tab/>
            </w:r>
            <w:r>
              <w:tab/>
            </w:r>
            <w:r>
              <w:tab/>
              <w:t>m_target[index1] = m_target[index2];</w:t>
            </w:r>
          </w:p>
          <w:p w14:paraId="59355DB9" w14:textId="77777777" w:rsidR="00AB7FD5" w:rsidRDefault="00AB7FD5" w:rsidP="00AB7FD5">
            <w:pPr>
              <w:pStyle w:val="2-"/>
            </w:pPr>
            <w:r>
              <w:tab/>
            </w:r>
            <w:r>
              <w:tab/>
            </w:r>
            <w:r>
              <w:tab/>
            </w:r>
            <w:r>
              <w:tab/>
              <w:t>m_target[index2] = target_temp;</w:t>
            </w:r>
          </w:p>
          <w:p w14:paraId="6F5966D5" w14:textId="77777777" w:rsidR="00AB7FD5" w:rsidRDefault="00AB7FD5" w:rsidP="00AB7FD5">
            <w:pPr>
              <w:pStyle w:val="2-"/>
            </w:pPr>
            <w:r>
              <w:tab/>
            </w:r>
            <w:r>
              <w:tab/>
            </w:r>
            <w:r>
              <w:tab/>
              <w:t>}</w:t>
            </w:r>
          </w:p>
          <w:p w14:paraId="53CAF768" w14:textId="77777777" w:rsidR="00AB7FD5" w:rsidRDefault="00AB7FD5" w:rsidP="00AB7FD5">
            <w:pPr>
              <w:pStyle w:val="2-"/>
            </w:pPr>
            <w:r>
              <w:tab/>
            </w:r>
            <w:r>
              <w:tab/>
              <w:t>}</w:t>
            </w:r>
          </w:p>
          <w:p w14:paraId="2C823EB4" w14:textId="77777777" w:rsidR="00AB7FD5" w:rsidRDefault="00AB7FD5" w:rsidP="00AB7FD5">
            <w:pPr>
              <w:pStyle w:val="2-"/>
            </w:pPr>
            <w:r>
              <w:tab/>
              <w:t>}</w:t>
            </w:r>
          </w:p>
          <w:p w14:paraId="1BAC44C7" w14:textId="77777777" w:rsidR="00AB7FD5" w:rsidRPr="00F46DD6" w:rsidRDefault="00AB7FD5" w:rsidP="00AB7FD5">
            <w:pPr>
              <w:pStyle w:val="2-"/>
              <w:rPr>
                <w:color w:val="FF0000"/>
              </w:rPr>
            </w:pPr>
            <w:r>
              <w:rPr>
                <w:rFonts w:hint="eastAsia"/>
              </w:rPr>
              <w:tab/>
            </w:r>
            <w:r w:rsidRPr="00F46DD6">
              <w:rPr>
                <w:rFonts w:hint="eastAsia"/>
                <w:color w:val="FF0000"/>
              </w:rPr>
              <w:t>//ターゲット情報を取得</w:t>
            </w:r>
          </w:p>
          <w:p w14:paraId="3AD74169" w14:textId="77777777" w:rsidR="00AB7FD5" w:rsidRDefault="00AB7FD5" w:rsidP="00AB7FD5">
            <w:pPr>
              <w:pStyle w:val="2-"/>
            </w:pPr>
            <w:r>
              <w:tab/>
              <w:t>ITargetAdapter* getTarget(const int index)</w:t>
            </w:r>
          </w:p>
          <w:p w14:paraId="6EF53F0B" w14:textId="77777777" w:rsidR="00AB7FD5" w:rsidRDefault="00AB7FD5" w:rsidP="00AB7FD5">
            <w:pPr>
              <w:pStyle w:val="2-"/>
            </w:pPr>
            <w:r>
              <w:tab/>
              <w:t>{</w:t>
            </w:r>
          </w:p>
          <w:p w14:paraId="51808A66" w14:textId="77777777" w:rsidR="00AB7FD5" w:rsidRDefault="00AB7FD5" w:rsidP="00AB7FD5">
            <w:pPr>
              <w:pStyle w:val="2-"/>
            </w:pPr>
            <w:r>
              <w:tab/>
            </w:r>
            <w:r>
              <w:tab/>
              <w:t>if (index &lt; 0 || index &gt;= m_numTargets)</w:t>
            </w:r>
          </w:p>
          <w:p w14:paraId="4B4A3934" w14:textId="77777777" w:rsidR="00AB7FD5" w:rsidRDefault="00AB7FD5" w:rsidP="00AB7FD5">
            <w:pPr>
              <w:pStyle w:val="2-"/>
            </w:pPr>
            <w:r>
              <w:tab/>
            </w:r>
            <w:r>
              <w:tab/>
            </w:r>
            <w:r>
              <w:tab/>
              <w:t>return nullptr;</w:t>
            </w:r>
          </w:p>
          <w:p w14:paraId="79816B09" w14:textId="77777777" w:rsidR="00AB7FD5" w:rsidRDefault="00AB7FD5" w:rsidP="00AB7FD5">
            <w:pPr>
              <w:pStyle w:val="2-"/>
            </w:pPr>
            <w:r>
              <w:tab/>
            </w:r>
            <w:r>
              <w:tab/>
              <w:t>return m_target[index];</w:t>
            </w:r>
          </w:p>
          <w:p w14:paraId="74F42EBA" w14:textId="77777777" w:rsidR="00AB7FD5" w:rsidRDefault="00AB7FD5" w:rsidP="00AB7FD5">
            <w:pPr>
              <w:pStyle w:val="2-"/>
            </w:pPr>
            <w:r>
              <w:tab/>
              <w:t>}</w:t>
            </w:r>
          </w:p>
          <w:p w14:paraId="56B19C84" w14:textId="77777777" w:rsidR="00AB7FD5" w:rsidRDefault="00AB7FD5" w:rsidP="00AB7FD5">
            <w:pPr>
              <w:pStyle w:val="2-"/>
            </w:pPr>
            <w:r>
              <w:rPr>
                <w:rFonts w:hint="eastAsia"/>
              </w:rPr>
              <w:tab/>
            </w:r>
            <w:r w:rsidRPr="00F46DD6">
              <w:rPr>
                <w:rFonts w:hint="eastAsia"/>
                <w:color w:val="00B050"/>
              </w:rPr>
              <w:t>//ターゲット情報数を取得</w:t>
            </w:r>
          </w:p>
          <w:p w14:paraId="76CE5309" w14:textId="77777777" w:rsidR="00AB7FD5" w:rsidRDefault="00AB7FD5" w:rsidP="00AB7FD5">
            <w:pPr>
              <w:pStyle w:val="2-"/>
            </w:pPr>
            <w:r>
              <w:tab/>
              <w:t>int getTargetNum() const{ return m_numTargets; }</w:t>
            </w:r>
          </w:p>
          <w:p w14:paraId="64546D5D" w14:textId="77777777" w:rsidR="00AB7FD5" w:rsidRDefault="00AB7FD5" w:rsidP="00AB7FD5">
            <w:pPr>
              <w:pStyle w:val="2-"/>
            </w:pPr>
            <w:r>
              <w:t>public:</w:t>
            </w:r>
          </w:p>
          <w:p w14:paraId="15F4749C" w14:textId="77777777" w:rsidR="00AB7FD5" w:rsidRPr="00F46DD6" w:rsidRDefault="00AB7FD5" w:rsidP="00AB7FD5">
            <w:pPr>
              <w:pStyle w:val="2-"/>
              <w:rPr>
                <w:color w:val="00B050"/>
              </w:rPr>
            </w:pPr>
            <w:r>
              <w:rPr>
                <w:rFonts w:hint="eastAsia"/>
              </w:rPr>
              <w:tab/>
            </w:r>
            <w:r w:rsidRPr="00F46DD6">
              <w:rPr>
                <w:rFonts w:hint="eastAsia"/>
                <w:color w:val="00B050"/>
              </w:rPr>
              <w:t>//コンストラクタ</w:t>
            </w:r>
          </w:p>
          <w:p w14:paraId="5E2A46C2" w14:textId="77777777" w:rsidR="00AB7FD5" w:rsidRDefault="00AB7FD5" w:rsidP="00AB7FD5">
            <w:pPr>
              <w:pStyle w:val="2-"/>
            </w:pPr>
            <w:r>
              <w:tab/>
              <w:t>CTargetCollector() :</w:t>
            </w:r>
          </w:p>
          <w:p w14:paraId="16E96243" w14:textId="77777777" w:rsidR="00AB7FD5" w:rsidRDefault="00AB7FD5" w:rsidP="00AB7FD5">
            <w:pPr>
              <w:pStyle w:val="2-"/>
            </w:pPr>
            <w:r>
              <w:tab/>
            </w:r>
            <w:r>
              <w:tab/>
              <w:t>m_numTargets(0)</w:t>
            </w:r>
          </w:p>
          <w:p w14:paraId="126B5964" w14:textId="77777777" w:rsidR="00AB7FD5" w:rsidRDefault="00AB7FD5" w:rsidP="00AB7FD5">
            <w:pPr>
              <w:pStyle w:val="2-"/>
            </w:pPr>
            <w:r>
              <w:tab/>
              <w:t>{}</w:t>
            </w:r>
          </w:p>
          <w:p w14:paraId="3B511BE2" w14:textId="77777777" w:rsidR="00AB7FD5" w:rsidRDefault="00AB7FD5" w:rsidP="00AB7FD5">
            <w:pPr>
              <w:pStyle w:val="2-"/>
            </w:pPr>
            <w:r>
              <w:t>private:</w:t>
            </w:r>
          </w:p>
          <w:p w14:paraId="31A77CAD" w14:textId="77777777" w:rsidR="00AB7FD5" w:rsidRDefault="00AB7FD5" w:rsidP="00AB7FD5">
            <w:pPr>
              <w:pStyle w:val="2-"/>
            </w:pPr>
            <w:r>
              <w:rPr>
                <w:rFonts w:hint="eastAsia"/>
              </w:rPr>
              <w:tab/>
            </w:r>
            <w:r w:rsidRPr="00F46DD6">
              <w:rPr>
                <w:rFonts w:hint="eastAsia"/>
                <w:color w:val="00B050"/>
              </w:rPr>
              <w:t>//フィールド</w:t>
            </w:r>
          </w:p>
          <w:p w14:paraId="0166CEF2" w14:textId="42DE6536" w:rsidR="00AB7FD5" w:rsidRPr="00F46DD6" w:rsidRDefault="00AB7FD5" w:rsidP="00AB7FD5">
            <w:pPr>
              <w:pStyle w:val="2-"/>
              <w:rPr>
                <w:color w:val="00B050"/>
              </w:rPr>
            </w:pPr>
            <w:r>
              <w:rPr>
                <w:rFonts w:hint="eastAsia"/>
              </w:rPr>
              <w:tab/>
              <w:t>static const std::size_t MAX_TARGETS = 10;</w:t>
            </w:r>
            <w:r w:rsidR="00F46DD6">
              <w:t xml:space="preserve">                     </w:t>
            </w:r>
            <w:r w:rsidRPr="00F46DD6">
              <w:rPr>
                <w:rFonts w:hint="eastAsia"/>
                <w:color w:val="00B050"/>
              </w:rPr>
              <w:t>//ターゲット情報の最大数</w:t>
            </w:r>
          </w:p>
          <w:p w14:paraId="0E996E9D" w14:textId="77777777" w:rsidR="00F46DD6" w:rsidRDefault="00AB7FD5" w:rsidP="00AB7FD5">
            <w:pPr>
              <w:pStyle w:val="2-"/>
            </w:pPr>
            <w:r>
              <w:rPr>
                <w:rFonts w:hint="eastAsia"/>
              </w:rPr>
              <w:tab/>
              <w:t>static const std::size_t MAX_SIZE_OF_TARGET_ADAPTER</w:t>
            </w:r>
          </w:p>
          <w:p w14:paraId="601DC213" w14:textId="261D0891" w:rsidR="00AB7FD5" w:rsidRDefault="00F46DD6" w:rsidP="00F46DD6">
            <w:pPr>
              <w:pStyle w:val="2-"/>
              <w:tabs>
                <w:tab w:val="clear" w:pos="371"/>
                <w:tab w:val="left" w:pos="445"/>
              </w:tabs>
            </w:pPr>
            <w:r>
              <w:tab/>
            </w:r>
            <w:r w:rsidR="00AB7FD5">
              <w:rPr>
                <w:rFonts w:hint="eastAsia"/>
              </w:rPr>
              <w:t xml:space="preserve"> = max(sizeof(CTargetAdapterNPC), sizeof(CTargetAdapterTBox));</w:t>
            </w:r>
            <w:r w:rsidR="00AB7FD5" w:rsidRPr="00F46DD6">
              <w:rPr>
                <w:rFonts w:hint="eastAsia"/>
                <w:color w:val="00B050"/>
              </w:rPr>
              <w:t>//ターゲット情報用バッファのサイズ</w:t>
            </w:r>
          </w:p>
          <w:p w14:paraId="70AB3A87" w14:textId="68DDADD8" w:rsidR="00AB7FD5" w:rsidRDefault="00AB7FD5" w:rsidP="00AB7FD5">
            <w:pPr>
              <w:pStyle w:val="2-"/>
            </w:pPr>
            <w:r>
              <w:rPr>
                <w:rFonts w:hint="eastAsia"/>
              </w:rPr>
              <w:tab/>
              <w:t>char m_targetBuff[MAX_TARGETS][MAX_SIZE_OF_TARGET_ADAPTER];</w:t>
            </w:r>
            <w:r w:rsidR="00F46DD6">
              <w:t xml:space="preserve">    </w:t>
            </w:r>
            <w:r w:rsidRPr="00F46DD6">
              <w:rPr>
                <w:rFonts w:hint="eastAsia"/>
                <w:color w:val="00B050"/>
              </w:rPr>
              <w:t>//ターゲット情報用のバッファ</w:t>
            </w:r>
          </w:p>
          <w:p w14:paraId="73F13A5C" w14:textId="612B6EB4" w:rsidR="00AB7FD5" w:rsidRDefault="00AB7FD5" w:rsidP="00AB7FD5">
            <w:pPr>
              <w:pStyle w:val="2-"/>
            </w:pPr>
            <w:r>
              <w:rPr>
                <w:rFonts w:hint="eastAsia"/>
              </w:rPr>
              <w:tab/>
              <w:t xml:space="preserve">ITargetAdapter* m_target[MAX_TARGETS];                     </w:t>
            </w:r>
            <w:r w:rsidR="00F46DD6">
              <w:t xml:space="preserve">    </w:t>
            </w:r>
            <w:r w:rsidRPr="00F46DD6">
              <w:rPr>
                <w:rFonts w:hint="eastAsia"/>
                <w:color w:val="00B050"/>
              </w:rPr>
              <w:t>//ターゲット情報</w:t>
            </w:r>
          </w:p>
          <w:p w14:paraId="0858DC3A" w14:textId="44E35B1E" w:rsidR="00AB7FD5" w:rsidRDefault="00AB7FD5" w:rsidP="00AB7FD5">
            <w:pPr>
              <w:pStyle w:val="2-"/>
            </w:pPr>
            <w:r>
              <w:rPr>
                <w:rFonts w:hint="eastAsia"/>
              </w:rPr>
              <w:tab/>
              <w:t xml:space="preserve">int m_numTargets;                                          </w:t>
            </w:r>
            <w:r w:rsidR="00F46DD6">
              <w:t xml:space="preserve">    </w:t>
            </w:r>
            <w:r w:rsidRPr="00F46DD6">
              <w:rPr>
                <w:rFonts w:hint="eastAsia"/>
                <w:color w:val="00B050"/>
              </w:rPr>
              <w:t>//ターゲット数</w:t>
            </w:r>
          </w:p>
          <w:p w14:paraId="540559D6" w14:textId="77777777" w:rsidR="00AB7FD5" w:rsidRDefault="00AB7FD5" w:rsidP="00AB7FD5">
            <w:pPr>
              <w:pStyle w:val="2-"/>
            </w:pPr>
            <w:r>
              <w:t>};</w:t>
            </w:r>
          </w:p>
          <w:p w14:paraId="6C544C7E" w14:textId="77777777" w:rsidR="00AB7FD5" w:rsidRPr="00533EED" w:rsidRDefault="00AB7FD5" w:rsidP="00AB7FD5">
            <w:pPr>
              <w:pStyle w:val="2-"/>
              <w:rPr>
                <w:b/>
              </w:rPr>
            </w:pPr>
          </w:p>
          <w:p w14:paraId="7907713C" w14:textId="77777777" w:rsidR="00AB7FD5" w:rsidRPr="00533EED" w:rsidRDefault="00AB7FD5" w:rsidP="00AB7FD5">
            <w:pPr>
              <w:pStyle w:val="2-"/>
              <w:rPr>
                <w:b/>
                <w:color w:val="00B050"/>
              </w:rPr>
            </w:pPr>
            <w:r w:rsidRPr="00533EED">
              <w:rPr>
                <w:b/>
                <w:color w:val="00B050"/>
              </w:rPr>
              <w:t>//----------------------------------------</w:t>
            </w:r>
          </w:p>
          <w:p w14:paraId="2D90078E" w14:textId="77777777" w:rsidR="00AB7FD5" w:rsidRPr="00533EED" w:rsidRDefault="00AB7FD5" w:rsidP="00AB7FD5">
            <w:pPr>
              <w:pStyle w:val="2-"/>
              <w:rPr>
                <w:b/>
                <w:color w:val="00B050"/>
              </w:rPr>
            </w:pPr>
            <w:r w:rsidRPr="00533EED">
              <w:rPr>
                <w:rFonts w:hint="eastAsia"/>
                <w:b/>
                <w:color w:val="00B050"/>
              </w:rPr>
              <w:t>//Adapterパターンテストメイン関数</w:t>
            </w:r>
          </w:p>
          <w:p w14:paraId="097E96B3" w14:textId="77777777" w:rsidR="00AB7FD5" w:rsidRPr="00533EED" w:rsidRDefault="00AB7FD5" w:rsidP="00AB7FD5">
            <w:pPr>
              <w:pStyle w:val="2-"/>
              <w:rPr>
                <w:b/>
              </w:rPr>
            </w:pPr>
            <w:r w:rsidRPr="00533EED">
              <w:rPr>
                <w:b/>
              </w:rPr>
              <w:t>void testAdapter()</w:t>
            </w:r>
          </w:p>
          <w:p w14:paraId="586808C6" w14:textId="77777777" w:rsidR="00AB7FD5" w:rsidRDefault="00AB7FD5" w:rsidP="00AB7FD5">
            <w:pPr>
              <w:pStyle w:val="2-"/>
            </w:pPr>
            <w:r>
              <w:t>{</w:t>
            </w:r>
          </w:p>
          <w:p w14:paraId="2A25732A" w14:textId="77777777" w:rsidR="00AB7FD5" w:rsidRDefault="00AB7FD5" w:rsidP="00AB7FD5">
            <w:pPr>
              <w:pStyle w:val="2-"/>
            </w:pPr>
            <w:r>
              <w:tab/>
              <w:t>printf("\n- testAdapter() -\n\n");</w:t>
            </w:r>
          </w:p>
          <w:p w14:paraId="79BFE6EC" w14:textId="77777777" w:rsidR="00AB7FD5" w:rsidRDefault="00AB7FD5" w:rsidP="00AB7FD5">
            <w:pPr>
              <w:pStyle w:val="2-"/>
            </w:pPr>
            <w:r>
              <w:tab/>
            </w:r>
          </w:p>
          <w:p w14:paraId="520AF5AD" w14:textId="77777777" w:rsidR="00AB7FD5" w:rsidRPr="00315072" w:rsidRDefault="00AB7FD5" w:rsidP="00AB7FD5">
            <w:pPr>
              <w:pStyle w:val="2-"/>
              <w:rPr>
                <w:color w:val="00B050"/>
              </w:rPr>
            </w:pPr>
            <w:r>
              <w:rPr>
                <w:rFonts w:hint="eastAsia"/>
              </w:rPr>
              <w:tab/>
            </w:r>
            <w:r w:rsidRPr="00315072">
              <w:rPr>
                <w:rFonts w:hint="eastAsia"/>
                <w:color w:val="00B050"/>
              </w:rPr>
              <w:t>//外部システム１初期化</w:t>
            </w:r>
          </w:p>
          <w:p w14:paraId="097FD720" w14:textId="77777777" w:rsidR="00AB7FD5" w:rsidRDefault="00AB7FD5" w:rsidP="00AB7FD5">
            <w:pPr>
              <w:pStyle w:val="2-"/>
            </w:pPr>
            <w:r>
              <w:tab/>
              <w:t>other_system1::init();</w:t>
            </w:r>
          </w:p>
          <w:p w14:paraId="086CA1F9" w14:textId="77777777" w:rsidR="00AB7FD5" w:rsidRDefault="00AB7FD5" w:rsidP="00AB7FD5">
            <w:pPr>
              <w:pStyle w:val="2-"/>
            </w:pPr>
          </w:p>
          <w:p w14:paraId="4A8E7B8A" w14:textId="77777777" w:rsidR="00AB7FD5" w:rsidRDefault="00AB7FD5" w:rsidP="00AB7FD5">
            <w:pPr>
              <w:pStyle w:val="2-"/>
            </w:pPr>
            <w:r>
              <w:rPr>
                <w:rFonts w:hint="eastAsia"/>
              </w:rPr>
              <w:tab/>
            </w:r>
            <w:r w:rsidRPr="00315072">
              <w:rPr>
                <w:rFonts w:hint="eastAsia"/>
                <w:color w:val="00B050"/>
              </w:rPr>
              <w:t>//外部システム２初期化</w:t>
            </w:r>
          </w:p>
          <w:p w14:paraId="57262BCE" w14:textId="77777777" w:rsidR="00AB7FD5" w:rsidRDefault="00AB7FD5" w:rsidP="00AB7FD5">
            <w:pPr>
              <w:pStyle w:val="2-"/>
            </w:pPr>
            <w:r>
              <w:tab/>
              <w:t>other_system2::init();</w:t>
            </w:r>
          </w:p>
          <w:p w14:paraId="6E6B7365" w14:textId="77777777" w:rsidR="00AB7FD5" w:rsidRDefault="00AB7FD5" w:rsidP="00AB7FD5">
            <w:pPr>
              <w:pStyle w:val="2-"/>
            </w:pPr>
          </w:p>
          <w:p w14:paraId="2B36E9AC" w14:textId="77777777" w:rsidR="00AB7FD5" w:rsidRPr="00315072" w:rsidRDefault="00AB7FD5" w:rsidP="00AB7FD5">
            <w:pPr>
              <w:pStyle w:val="2-"/>
              <w:rPr>
                <w:color w:val="00B050"/>
              </w:rPr>
            </w:pPr>
            <w:r>
              <w:rPr>
                <w:rFonts w:hint="eastAsia"/>
              </w:rPr>
              <w:tab/>
            </w:r>
            <w:r w:rsidRPr="00315072">
              <w:rPr>
                <w:rFonts w:hint="eastAsia"/>
                <w:color w:val="00B050"/>
              </w:rPr>
              <w:t>//周辺のターゲット情報を収集</w:t>
            </w:r>
          </w:p>
          <w:p w14:paraId="74AF2840" w14:textId="77777777" w:rsidR="00AB7FD5" w:rsidRDefault="00AB7FD5" w:rsidP="00AB7FD5">
            <w:pPr>
              <w:pStyle w:val="2-"/>
            </w:pPr>
            <w:r>
              <w:tab/>
              <w:t>CTargetCollector target_coll;</w:t>
            </w:r>
          </w:p>
          <w:p w14:paraId="7EA80500" w14:textId="77777777" w:rsidR="00AB7FD5" w:rsidRDefault="00AB7FD5" w:rsidP="00AB7FD5">
            <w:pPr>
              <w:pStyle w:val="2-"/>
            </w:pPr>
            <w:r>
              <w:tab/>
              <w:t>target_coll.findAroundTarget();</w:t>
            </w:r>
          </w:p>
          <w:p w14:paraId="0ED4C49E" w14:textId="77777777" w:rsidR="00AB7FD5" w:rsidRDefault="00AB7FD5" w:rsidP="00AB7FD5">
            <w:pPr>
              <w:pStyle w:val="2-"/>
            </w:pPr>
          </w:p>
          <w:p w14:paraId="13879F5E" w14:textId="77777777" w:rsidR="00AB7FD5" w:rsidRPr="00315072" w:rsidRDefault="00AB7FD5" w:rsidP="00AB7FD5">
            <w:pPr>
              <w:pStyle w:val="2-"/>
              <w:rPr>
                <w:color w:val="00B050"/>
              </w:rPr>
            </w:pPr>
            <w:r>
              <w:rPr>
                <w:rFonts w:hint="eastAsia"/>
              </w:rPr>
              <w:tab/>
            </w:r>
            <w:r w:rsidRPr="00315072">
              <w:rPr>
                <w:rFonts w:hint="eastAsia"/>
                <w:color w:val="00B050"/>
              </w:rPr>
              <w:t>//ターゲット情報を表示</w:t>
            </w:r>
          </w:p>
          <w:p w14:paraId="54F994F1" w14:textId="77777777" w:rsidR="00AB7FD5" w:rsidRPr="00315072" w:rsidRDefault="00AB7FD5" w:rsidP="00AB7FD5">
            <w:pPr>
              <w:pStyle w:val="2-"/>
              <w:rPr>
                <w:color w:val="00B050"/>
              </w:rPr>
            </w:pPr>
            <w:r w:rsidRPr="00315072">
              <w:rPr>
                <w:rFonts w:hint="eastAsia"/>
                <w:color w:val="00B050"/>
              </w:rPr>
              <w:tab/>
              <w:t>//※ターゲットがNPCか宝箱か気にせず一律の処理を行っている</w:t>
            </w:r>
          </w:p>
          <w:p w14:paraId="05D3B972" w14:textId="77777777" w:rsidR="00AB7FD5" w:rsidRDefault="00AB7FD5" w:rsidP="00AB7FD5">
            <w:pPr>
              <w:pStyle w:val="2-"/>
            </w:pPr>
            <w:r>
              <w:tab/>
              <w:t>for (int index = 0; index &lt; target_coll.getTargetNum(); ++index)</w:t>
            </w:r>
          </w:p>
          <w:p w14:paraId="267E005D" w14:textId="77777777" w:rsidR="00AB7FD5" w:rsidRDefault="00AB7FD5" w:rsidP="00AB7FD5">
            <w:pPr>
              <w:pStyle w:val="2-"/>
            </w:pPr>
            <w:r>
              <w:tab/>
              <w:t>{</w:t>
            </w:r>
          </w:p>
          <w:p w14:paraId="4AE0C13B" w14:textId="77777777" w:rsidR="00AB7FD5" w:rsidRDefault="00AB7FD5" w:rsidP="00AB7FD5">
            <w:pPr>
              <w:pStyle w:val="2-"/>
            </w:pPr>
            <w:r>
              <w:tab/>
            </w:r>
            <w:r>
              <w:tab/>
              <w:t>ITargetAdapter* target = target_coll.getTarget(index);</w:t>
            </w:r>
          </w:p>
          <w:p w14:paraId="2B61DF48" w14:textId="77777777" w:rsidR="00AB7FD5" w:rsidRDefault="00AB7FD5" w:rsidP="00AB7FD5">
            <w:pPr>
              <w:pStyle w:val="2-"/>
            </w:pPr>
            <w:r>
              <w:tab/>
            </w:r>
            <w:r>
              <w:tab/>
              <w:t>if (target)</w:t>
            </w:r>
          </w:p>
          <w:p w14:paraId="64BFA7BE" w14:textId="77777777" w:rsidR="00AB7FD5" w:rsidRDefault="00AB7FD5" w:rsidP="00AB7FD5">
            <w:pPr>
              <w:pStyle w:val="2-"/>
            </w:pPr>
            <w:r>
              <w:tab/>
            </w:r>
            <w:r>
              <w:tab/>
              <w:t>{</w:t>
            </w:r>
          </w:p>
          <w:p w14:paraId="59802ACE" w14:textId="77777777" w:rsidR="00315072" w:rsidRDefault="00AB7FD5" w:rsidP="00AB7FD5">
            <w:pPr>
              <w:pStyle w:val="2-"/>
              <w:rPr>
                <w:color w:val="00B050"/>
              </w:rPr>
            </w:pPr>
            <w:r>
              <w:rPr>
                <w:rFonts w:hint="eastAsia"/>
              </w:rPr>
              <w:tab/>
            </w:r>
            <w:r>
              <w:rPr>
                <w:rFonts w:hint="eastAsia"/>
              </w:rPr>
              <w:tab/>
            </w:r>
            <w:r>
              <w:rPr>
                <w:rFonts w:hint="eastAsia"/>
              </w:rPr>
              <w:tab/>
            </w:r>
            <w:r w:rsidRPr="00315072">
              <w:rPr>
                <w:rFonts w:hint="eastAsia"/>
                <w:color w:val="00B050"/>
              </w:rPr>
              <w:t>//</w:t>
            </w:r>
            <w:r w:rsidR="00315072">
              <w:rPr>
                <w:color w:val="00B050"/>
              </w:rPr>
              <w:t>共通処理を呼んでいるが、</w:t>
            </w:r>
            <w:r w:rsidRPr="00315072">
              <w:rPr>
                <w:rFonts w:hint="eastAsia"/>
                <w:color w:val="00B050"/>
              </w:rPr>
              <w:t>アダプターの作用により、</w:t>
            </w:r>
          </w:p>
          <w:p w14:paraId="27931504" w14:textId="576FB234" w:rsidR="00AB7FD5" w:rsidRPr="00315072" w:rsidRDefault="00315072" w:rsidP="00AB7FD5">
            <w:pPr>
              <w:pStyle w:val="2-"/>
              <w:rPr>
                <w:color w:val="00B050"/>
              </w:rPr>
            </w:pPr>
            <w:r>
              <w:rPr>
                <w:color w:val="00B050"/>
              </w:rPr>
              <w:tab/>
            </w:r>
            <w:r>
              <w:rPr>
                <w:color w:val="00B050"/>
              </w:rPr>
              <w:tab/>
            </w:r>
            <w:r>
              <w:rPr>
                <w:color w:val="00B050"/>
              </w:rPr>
              <w:tab/>
              <w:t>//</w:t>
            </w:r>
            <w:r w:rsidR="00AB7FD5" w:rsidRPr="00315072">
              <w:rPr>
                <w:rFonts w:hint="eastAsia"/>
                <w:color w:val="00B050"/>
              </w:rPr>
              <w:t>実際にはNPCと宝箱のそれぞれ固有の処理が実行されている</w:t>
            </w:r>
          </w:p>
          <w:p w14:paraId="509A10FF" w14:textId="77777777" w:rsidR="00AB7FD5" w:rsidRDefault="00AB7FD5" w:rsidP="00AB7FD5">
            <w:pPr>
              <w:pStyle w:val="2-"/>
            </w:pPr>
            <w:r>
              <w:tab/>
            </w:r>
            <w:r>
              <w:tab/>
            </w:r>
            <w:r>
              <w:tab/>
              <w:t>char identifier[128];</w:t>
            </w:r>
          </w:p>
          <w:p w14:paraId="418AD89C" w14:textId="77777777" w:rsidR="00AB7FD5" w:rsidRDefault="00AB7FD5" w:rsidP="00AB7FD5">
            <w:pPr>
              <w:pStyle w:val="2-"/>
            </w:pPr>
            <w:r>
              <w:tab/>
            </w:r>
            <w:r>
              <w:tab/>
            </w:r>
            <w:r>
              <w:tab/>
              <w:t>target-&gt;getIdentifier(identifier, sizeof(identifier));</w:t>
            </w:r>
          </w:p>
          <w:p w14:paraId="06A4A793" w14:textId="77777777" w:rsidR="00AB7FD5" w:rsidRDefault="00AB7FD5" w:rsidP="00AB7FD5">
            <w:pPr>
              <w:pStyle w:val="2-"/>
            </w:pPr>
            <w:r>
              <w:tab/>
            </w:r>
            <w:r>
              <w:tab/>
            </w:r>
            <w:r>
              <w:tab/>
              <w:t>const vec3&amp; pos = target-&gt;getPos();</w:t>
            </w:r>
          </w:p>
          <w:p w14:paraId="75BD7024" w14:textId="77777777" w:rsidR="00AB7FD5" w:rsidRDefault="00AB7FD5" w:rsidP="00AB7FD5">
            <w:pPr>
              <w:pStyle w:val="2-"/>
            </w:pPr>
            <w:r>
              <w:tab/>
            </w:r>
            <w:r>
              <w:tab/>
            </w:r>
            <w:r>
              <w:tab/>
              <w:t>const float rot_y = target-&gt;getRotY();</w:t>
            </w:r>
          </w:p>
          <w:p w14:paraId="58B666C2" w14:textId="77777777" w:rsidR="00315072" w:rsidRDefault="00AB7FD5" w:rsidP="00AB7FD5">
            <w:pPr>
              <w:pStyle w:val="2-"/>
            </w:pPr>
            <w:r>
              <w:tab/>
            </w:r>
            <w:r>
              <w:tab/>
            </w:r>
            <w:r>
              <w:tab/>
              <w:t>printf("[%d] \"%s\" pos=(%.1f, %.1f, %.1f) rot=(%.1f)\n",</w:t>
            </w:r>
          </w:p>
          <w:p w14:paraId="7F8408B0" w14:textId="1E639C8D" w:rsidR="00AB7FD5" w:rsidRDefault="00315072" w:rsidP="00AB7FD5">
            <w:pPr>
              <w:pStyle w:val="2-"/>
            </w:pPr>
            <w:r>
              <w:lastRenderedPageBreak/>
              <w:tab/>
            </w:r>
            <w:r>
              <w:tab/>
            </w:r>
            <w:r>
              <w:tab/>
            </w:r>
            <w:r w:rsidR="00AB7FD5">
              <w:t xml:space="preserve"> </w:t>
            </w:r>
            <w:r>
              <w:t xml:space="preserve">　</w:t>
            </w:r>
            <w:r w:rsidR="00AB7FD5">
              <w:t>index, identifier, pos[0], pos[1], pos[2], rot_y);</w:t>
            </w:r>
          </w:p>
          <w:p w14:paraId="074E52A2" w14:textId="77777777" w:rsidR="00AB7FD5" w:rsidRDefault="00AB7FD5" w:rsidP="00AB7FD5">
            <w:pPr>
              <w:pStyle w:val="2-"/>
            </w:pPr>
            <w:r>
              <w:tab/>
            </w:r>
            <w:r>
              <w:tab/>
              <w:t>}</w:t>
            </w:r>
          </w:p>
          <w:p w14:paraId="62C4CCB8" w14:textId="77777777" w:rsidR="00AB7FD5" w:rsidRDefault="00AB7FD5" w:rsidP="00AB7FD5">
            <w:pPr>
              <w:pStyle w:val="2-"/>
            </w:pPr>
            <w:r>
              <w:tab/>
              <w:t>}</w:t>
            </w:r>
          </w:p>
          <w:p w14:paraId="282DD19E" w14:textId="04BF0A96" w:rsidR="00AB7FD5" w:rsidRDefault="00AB7FD5" w:rsidP="00AB7FD5">
            <w:pPr>
              <w:pStyle w:val="2-"/>
            </w:pPr>
            <w:r>
              <w:t>}</w:t>
            </w:r>
          </w:p>
        </w:tc>
      </w:tr>
    </w:tbl>
    <w:p w14:paraId="3BC582D3" w14:textId="77777777" w:rsidR="00AB7FD5" w:rsidRPr="0029569D" w:rsidRDefault="00AB7FD5" w:rsidP="00AB7FD5">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7FD5" w14:paraId="76746736" w14:textId="77777777" w:rsidTr="00970EB7">
        <w:tc>
          <w:tcPr>
            <w:tcW w:w="8494" w:type="dxa"/>
            <w:shd w:val="clear" w:color="auto" w:fill="auto"/>
          </w:tcPr>
          <w:p w14:paraId="566553E2" w14:textId="77777777" w:rsidR="00AB7FD5" w:rsidRPr="00AB7FD5" w:rsidRDefault="00AB7FD5" w:rsidP="00AB7FD5">
            <w:pPr>
              <w:pStyle w:val="2-"/>
              <w:rPr>
                <w:color w:val="auto"/>
              </w:rPr>
            </w:pPr>
            <w:r w:rsidRPr="00AB7FD5">
              <w:rPr>
                <w:color w:val="auto"/>
              </w:rPr>
              <w:t>- testAdapter() -</w:t>
            </w:r>
          </w:p>
          <w:p w14:paraId="084FD953" w14:textId="77777777" w:rsidR="00AB7FD5" w:rsidRPr="00AB7FD5" w:rsidRDefault="00AB7FD5" w:rsidP="00AB7FD5">
            <w:pPr>
              <w:pStyle w:val="2-"/>
              <w:rPr>
                <w:color w:val="auto"/>
              </w:rPr>
            </w:pPr>
          </w:p>
          <w:p w14:paraId="7A50FEEB" w14:textId="3CE633DC" w:rsidR="00AB7FD5" w:rsidRPr="00AB7FD5" w:rsidRDefault="00AB7FD5" w:rsidP="00AB7FD5">
            <w:pPr>
              <w:pStyle w:val="2-"/>
              <w:rPr>
                <w:color w:val="auto"/>
              </w:rPr>
            </w:pPr>
            <w:r w:rsidRPr="00AB7FD5">
              <w:rPr>
                <w:rFonts w:hint="eastAsia"/>
                <w:color w:val="auto"/>
              </w:rPr>
              <w:t>[0] "NPC"太郎"" pos=(10.0, 11.0, 12.0) rot=(0.1)</w:t>
            </w:r>
            <w:r w:rsidR="000218AF">
              <w:rPr>
                <w:color w:val="auto"/>
              </w:rPr>
              <w:tab/>
            </w:r>
            <w:r w:rsidR="000218AF">
              <w:rPr>
                <w:color w:val="auto"/>
              </w:rPr>
              <w:tab/>
            </w:r>
            <w:r w:rsidR="000218AF" w:rsidRPr="000218AF">
              <w:rPr>
                <w:color w:val="FF0000"/>
              </w:rPr>
              <w:t>←一回のループ処理で、2種類のオブジェクトの処理が</w:t>
            </w:r>
          </w:p>
          <w:p w14:paraId="10507F4D" w14:textId="0D2D545B" w:rsidR="00AB7FD5" w:rsidRPr="00AB7FD5" w:rsidRDefault="00AB7FD5" w:rsidP="000218AF">
            <w:pPr>
              <w:pStyle w:val="2-"/>
              <w:tabs>
                <w:tab w:val="clear" w:pos="3746"/>
                <w:tab w:val="left" w:pos="3890"/>
              </w:tabs>
              <w:rPr>
                <w:color w:val="auto"/>
              </w:rPr>
            </w:pPr>
            <w:r w:rsidRPr="00AB7FD5">
              <w:rPr>
                <w:rFonts w:hint="eastAsia"/>
                <w:color w:val="auto"/>
              </w:rPr>
              <w:t>[1] "宝箱(103)" pos=(35.0, 35.0, 35.0) rot=(1.3)</w:t>
            </w:r>
            <w:r w:rsidR="000218AF">
              <w:rPr>
                <w:color w:val="auto"/>
              </w:rPr>
              <w:tab/>
            </w:r>
            <w:r w:rsidR="000218AF">
              <w:rPr>
                <w:color w:val="auto"/>
              </w:rPr>
              <w:tab/>
            </w:r>
            <w:r w:rsidR="000218AF" w:rsidRPr="000218AF">
              <w:rPr>
                <w:color w:val="FF0000"/>
              </w:rPr>
              <w:t>入り乱れて呼びだれていることがわかる</w:t>
            </w:r>
          </w:p>
          <w:p w14:paraId="7B305F3F" w14:textId="77777777" w:rsidR="00AB7FD5" w:rsidRPr="00AB7FD5" w:rsidRDefault="00AB7FD5" w:rsidP="00AB7FD5">
            <w:pPr>
              <w:pStyle w:val="2-"/>
              <w:rPr>
                <w:color w:val="auto"/>
              </w:rPr>
            </w:pPr>
            <w:r w:rsidRPr="00AB7FD5">
              <w:rPr>
                <w:rFonts w:hint="eastAsia"/>
                <w:color w:val="auto"/>
              </w:rPr>
              <w:t>[2] "宝箱(102)" pos=(25.0, 25.0, 25.0) rot=(1.2)</w:t>
            </w:r>
          </w:p>
          <w:p w14:paraId="09C2EF86" w14:textId="77777777" w:rsidR="00AB7FD5" w:rsidRPr="00AB7FD5" w:rsidRDefault="00AB7FD5" w:rsidP="00AB7FD5">
            <w:pPr>
              <w:pStyle w:val="2-"/>
              <w:rPr>
                <w:color w:val="auto"/>
              </w:rPr>
            </w:pPr>
            <w:r w:rsidRPr="00AB7FD5">
              <w:rPr>
                <w:rFonts w:hint="eastAsia"/>
                <w:color w:val="auto"/>
              </w:rPr>
              <w:t>[3] "NPC"四朗"" pos=(40.0, 41.0, 42.0) rot=(0.4)</w:t>
            </w:r>
          </w:p>
          <w:p w14:paraId="166B9012" w14:textId="77777777" w:rsidR="00AB7FD5" w:rsidRPr="00AB7FD5" w:rsidRDefault="00AB7FD5" w:rsidP="00AB7FD5">
            <w:pPr>
              <w:pStyle w:val="2-"/>
              <w:rPr>
                <w:color w:val="auto"/>
              </w:rPr>
            </w:pPr>
            <w:r w:rsidRPr="00AB7FD5">
              <w:rPr>
                <w:rFonts w:hint="eastAsia"/>
                <w:color w:val="auto"/>
              </w:rPr>
              <w:t>[4] "宝箱(101)" pos=(15.0, 15.0, 15.0) rot=(1.1)</w:t>
            </w:r>
          </w:p>
          <w:p w14:paraId="3782B258" w14:textId="77777777" w:rsidR="00AB7FD5" w:rsidRPr="00AB7FD5" w:rsidRDefault="00AB7FD5" w:rsidP="00AB7FD5">
            <w:pPr>
              <w:pStyle w:val="2-"/>
              <w:rPr>
                <w:color w:val="auto"/>
              </w:rPr>
            </w:pPr>
            <w:r w:rsidRPr="00AB7FD5">
              <w:rPr>
                <w:rFonts w:hint="eastAsia"/>
                <w:color w:val="auto"/>
              </w:rPr>
              <w:t>[5] "NPC"三郎"" pos=(30.0, 31.0, 32.0) rot=(0.3)</w:t>
            </w:r>
          </w:p>
          <w:p w14:paraId="3DE788B5" w14:textId="31582560" w:rsidR="00AB7FD5" w:rsidRDefault="00AB7FD5" w:rsidP="00AB7FD5">
            <w:pPr>
              <w:pStyle w:val="2-"/>
            </w:pPr>
            <w:r w:rsidRPr="00AB7FD5">
              <w:rPr>
                <w:rFonts w:hint="eastAsia"/>
                <w:color w:val="auto"/>
              </w:rPr>
              <w:t>[6] "NPC"次郎"" pos=(20.0, 21.0, 22.0) rot=(0.2)</w:t>
            </w:r>
          </w:p>
        </w:tc>
      </w:tr>
    </w:tbl>
    <w:p w14:paraId="46FCBABB" w14:textId="6D11C42C" w:rsidR="00FB68BC" w:rsidRDefault="00FB68BC" w:rsidP="00FB68BC">
      <w:pPr>
        <w:pStyle w:val="2"/>
      </w:pPr>
      <w:bookmarkStart w:id="11" w:name="_Toc378965417"/>
      <w:r>
        <w:t>Proxy</w:t>
      </w:r>
      <w:r w:rsidR="00EB4A76">
        <w:fldChar w:fldCharType="begin"/>
      </w:r>
      <w:r w:rsidR="00EB4A76">
        <w:instrText xml:space="preserve"> XE "</w:instrText>
      </w:r>
      <w:r w:rsidR="00EB4A76">
        <w:rPr>
          <w:rFonts w:hint="eastAsia"/>
        </w:rPr>
        <w:instrText>P</w:instrText>
      </w:r>
      <w:r w:rsidR="00EB4A76">
        <w:instrText>roxy" \y “</w:instrText>
      </w:r>
      <w:r w:rsidR="00EB4A76">
        <w:rPr>
          <w:rFonts w:hint="eastAsia"/>
        </w:rPr>
        <w:instrText>Proxy</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プロキシー</w:instrText>
      </w:r>
      <w:r w:rsidR="00EB4A76">
        <w:instrText>" \y “</w:instrText>
      </w:r>
      <w:r w:rsidR="00EB4A76">
        <w:rPr>
          <w:rFonts w:hint="eastAsia"/>
        </w:rPr>
        <w:instrText>ぷろきしー</w:instrText>
      </w:r>
      <w:r w:rsidR="00EB4A76">
        <w:instrText xml:space="preserve">” </w:instrText>
      </w:r>
      <w:r w:rsidR="00EB4A76">
        <w:fldChar w:fldCharType="end"/>
      </w:r>
      <w:r>
        <w:rPr>
          <w:rFonts w:hint="eastAsia"/>
        </w:rPr>
        <w:t>パターン（</w:t>
      </w:r>
      <w:r>
        <w:t>Wrapper</w:t>
      </w:r>
      <w:r w:rsidR="00EB4A76">
        <w:fldChar w:fldCharType="begin"/>
      </w:r>
      <w:r w:rsidR="00EB4A76">
        <w:instrText xml:space="preserve"> XE "</w:instrText>
      </w:r>
      <w:r w:rsidR="00EB4A76">
        <w:rPr>
          <w:rFonts w:hint="eastAsia"/>
        </w:rPr>
        <w:instrText>W</w:instrText>
      </w:r>
      <w:r w:rsidR="00EB4A76">
        <w:instrText>rapper" \y “</w:instrText>
      </w:r>
      <w:r w:rsidR="00EB4A76">
        <w:rPr>
          <w:rFonts w:hint="eastAsia"/>
        </w:rPr>
        <w:instrText>W</w:instrText>
      </w:r>
      <w:r w:rsidR="00EB4A76">
        <w:instrText xml:space="preserve">rapper” </w:instrText>
      </w:r>
      <w:r w:rsidR="00EB4A76">
        <w:fldChar w:fldCharType="end"/>
      </w:r>
      <w:r>
        <w:rPr>
          <w:rFonts w:hint="eastAsia"/>
        </w:rPr>
        <w:t>）</w:t>
      </w:r>
      <w:bookmarkEnd w:id="11"/>
    </w:p>
    <w:p w14:paraId="73460D3E" w14:textId="14DE1D24" w:rsidR="005B22BA" w:rsidRDefault="00FB68BC" w:rsidP="00E85757">
      <w:pPr>
        <w:pStyle w:val="a4"/>
        <w:keepNext/>
        <w:keepLines/>
        <w:widowControl/>
        <w:tabs>
          <w:tab w:val="left" w:pos="426"/>
        </w:tabs>
        <w:ind w:left="1275" w:hangingChars="536" w:hanging="1126"/>
      </w:pPr>
      <w:r>
        <w:rPr>
          <w:rFonts w:hint="eastAsia"/>
        </w:rPr>
        <w:t>用途</w:t>
      </w:r>
      <w:r w:rsidR="007373ED">
        <w:rPr>
          <w:rFonts w:hint="eastAsia"/>
        </w:rPr>
        <w:t>①</w:t>
      </w:r>
      <w:r>
        <w:rPr>
          <w:rFonts w:hint="eastAsia"/>
        </w:rPr>
        <w:t>：</w:t>
      </w:r>
      <w:r w:rsidR="00FD004C">
        <w:tab/>
      </w:r>
      <w:r w:rsidR="00105F9E">
        <w:t>一時的にあるオブジェクトのふるまいを偽装（</w:t>
      </w:r>
      <w:r w:rsidR="00105F9E" w:rsidRPr="0041485B">
        <w:rPr>
          <w:b/>
        </w:rPr>
        <w:t>代理</w:t>
      </w:r>
      <w:r w:rsidR="00105F9E">
        <w:t>）したい場合</w:t>
      </w:r>
      <w:r w:rsidR="0092317D">
        <w:rPr>
          <w:rFonts w:hint="eastAsia"/>
        </w:rPr>
        <w:t>。</w:t>
      </w:r>
    </w:p>
    <w:p w14:paraId="689477FD" w14:textId="6177036D" w:rsidR="00FB68BC" w:rsidRDefault="00105F9E" w:rsidP="00A774FE">
      <w:pPr>
        <w:pStyle w:val="a4"/>
        <w:keepNext/>
        <w:numPr>
          <w:ilvl w:val="0"/>
          <w:numId w:val="0"/>
        </w:numPr>
        <w:tabs>
          <w:tab w:val="left" w:pos="426"/>
        </w:tabs>
        <w:ind w:left="1276"/>
        <w:rPr>
          <w:sz w:val="20"/>
          <w:szCs w:val="20"/>
        </w:rPr>
      </w:pPr>
      <w:r w:rsidRPr="005B22BA">
        <w:rPr>
          <w:rFonts w:hint="eastAsia"/>
          <w:sz w:val="20"/>
          <w:szCs w:val="20"/>
        </w:rPr>
        <w:t>例えば、キャラクターを扱うオブジェクトがあるが、特定の場面に限りローディングに時間がかかるため、ローディングマークを表示しながらも、クリックしたりなどの本来</w:t>
      </w:r>
      <w:r w:rsidR="00E761B2" w:rsidRPr="005B22BA">
        <w:rPr>
          <w:rFonts w:hint="eastAsia"/>
          <w:sz w:val="20"/>
          <w:szCs w:val="20"/>
        </w:rPr>
        <w:t>の</w:t>
      </w:r>
      <w:r w:rsidRPr="005B22BA">
        <w:rPr>
          <w:rFonts w:hint="eastAsia"/>
          <w:sz w:val="20"/>
          <w:szCs w:val="20"/>
        </w:rPr>
        <w:t>反応は受け付けたい。</w:t>
      </w:r>
      <w:r w:rsidR="00E761B2" w:rsidRPr="005B22BA">
        <w:rPr>
          <w:rFonts w:hint="eastAsia"/>
          <w:sz w:val="20"/>
          <w:szCs w:val="20"/>
        </w:rPr>
        <w:t>ローディングマークの処理をキャラクターの基本処理に組み込むようなことをせず、この場面だけの特殊な処理として扱いたい。</w:t>
      </w:r>
    </w:p>
    <w:p w14:paraId="6A8DD62C" w14:textId="43D438D9" w:rsidR="007373ED" w:rsidRDefault="007373ED" w:rsidP="007373ED">
      <w:pPr>
        <w:pStyle w:val="a4"/>
        <w:keepNext/>
        <w:keepLines/>
        <w:widowControl/>
        <w:tabs>
          <w:tab w:val="left" w:pos="426"/>
        </w:tabs>
        <w:ind w:left="1275" w:hangingChars="536" w:hanging="1126"/>
      </w:pPr>
      <w:r>
        <w:t>用途</w:t>
      </w:r>
      <w:r>
        <w:rPr>
          <w:rFonts w:hint="eastAsia"/>
        </w:rPr>
        <w:t>②：</w:t>
      </w:r>
      <w:r>
        <w:tab/>
      </w:r>
      <w:r>
        <w:t>スマートポインター</w:t>
      </w:r>
      <w:r w:rsidR="00EB4A76">
        <w:fldChar w:fldCharType="begin"/>
      </w:r>
      <w:r w:rsidR="00EB4A76">
        <w:instrText xml:space="preserve"> XE "</w:instrText>
      </w:r>
      <w:r w:rsidR="00EB4A76">
        <w:rPr>
          <w:rFonts w:hint="eastAsia"/>
        </w:rPr>
        <w:instrText>スマートポインター</w:instrText>
      </w:r>
      <w:r w:rsidR="00EB4A76">
        <w:instrText>" \y “</w:instrText>
      </w:r>
      <w:r w:rsidR="00EB4A76">
        <w:rPr>
          <w:rFonts w:hint="eastAsia"/>
        </w:rPr>
        <w:instrText>すまーとぽいんたー</w:instrText>
      </w:r>
      <w:r w:rsidR="00EB4A76">
        <w:instrText xml:space="preserve">” </w:instrText>
      </w:r>
      <w:r w:rsidR="00EB4A76">
        <w:fldChar w:fldCharType="end"/>
      </w:r>
      <w:r>
        <w:t>。</w:t>
      </w:r>
    </w:p>
    <w:p w14:paraId="5E5E3B5C" w14:textId="77777777" w:rsidR="007373ED" w:rsidRPr="001828D5" w:rsidRDefault="007373ED" w:rsidP="007373ED">
      <w:pPr>
        <w:pStyle w:val="a4"/>
        <w:keepNext/>
        <w:numPr>
          <w:ilvl w:val="0"/>
          <w:numId w:val="0"/>
        </w:numPr>
        <w:tabs>
          <w:tab w:val="left" w:pos="426"/>
        </w:tabs>
        <w:ind w:left="1276"/>
        <w:rPr>
          <w:sz w:val="20"/>
          <w:szCs w:val="20"/>
        </w:rPr>
      </w:pPr>
      <w:r w:rsidRPr="001828D5">
        <w:rPr>
          <w:sz w:val="20"/>
          <w:szCs w:val="20"/>
        </w:rPr>
        <w:t>一見して普通のオブジェクト（クラス）のポインタ</w:t>
      </w:r>
      <w:r>
        <w:rPr>
          <w:sz w:val="20"/>
          <w:szCs w:val="20"/>
        </w:rPr>
        <w:t>ー</w:t>
      </w:r>
      <w:r w:rsidRPr="001828D5">
        <w:rPr>
          <w:sz w:val="20"/>
          <w:szCs w:val="20"/>
        </w:rPr>
        <w:t>に見せつつ、内部で参照カウンタをカウントして、参照がなくなったら自己消滅する。</w:t>
      </w:r>
    </w:p>
    <w:p w14:paraId="5EE90888" w14:textId="3D25CACF" w:rsidR="001A7660" w:rsidRDefault="005850C5" w:rsidP="00561795">
      <w:pPr>
        <w:pStyle w:val="a9"/>
        <w:spacing w:beforeLines="50" w:before="180"/>
        <w:ind w:firstLineChars="0" w:firstLine="0"/>
      </w:pPr>
      <w:r>
        <w:object w:dxaOrig="11941" w:dyaOrig="6346" w14:anchorId="7B59E291">
          <v:shape id="_x0000_i1028" type="#_x0000_t75" style="width:422.2pt;height:224.05pt" o:ole="">
            <v:imagedata r:id="rId25" o:title=""/>
          </v:shape>
          <o:OLEObject Type="Embed" ProgID="Visio.Drawing.15" ShapeID="_x0000_i1028" DrawAspect="Content" ObjectID="_1452707268" r:id="rId26"/>
        </w:object>
      </w:r>
    </w:p>
    <w:p w14:paraId="7839532C" w14:textId="4BB2E745" w:rsidR="00561795" w:rsidRPr="00A23B80" w:rsidRDefault="00561795" w:rsidP="00561795">
      <w:pPr>
        <w:pStyle w:val="a9"/>
        <w:keepNext/>
        <w:keepLines/>
        <w:widowControl/>
        <w:spacing w:beforeLines="50" w:before="180"/>
        <w:ind w:firstLineChars="0" w:firstLine="0"/>
        <w:rPr>
          <w:sz w:val="20"/>
          <w:szCs w:val="20"/>
        </w:rPr>
      </w:pPr>
      <w:r w:rsidRPr="00A23B80">
        <w:rPr>
          <w:rFonts w:hint="eastAsia"/>
          <w:sz w:val="20"/>
          <w:szCs w:val="20"/>
        </w:rPr>
        <w:lastRenderedPageBreak/>
        <w:t>実装例</w:t>
      </w:r>
      <w:r w:rsidR="00A778AF">
        <w:rPr>
          <w:rFonts w:hint="eastAsia"/>
          <w:sz w:val="20"/>
          <w:szCs w:val="20"/>
        </w:rPr>
        <w:t>①</w:t>
      </w:r>
      <w:r w:rsidRPr="00A23B80">
        <w:rPr>
          <w:rFonts w:hint="eastAsia"/>
          <w:sz w:val="20"/>
          <w:szCs w:val="20"/>
        </w:rPr>
        <w:t>：</w:t>
      </w:r>
      <w:r w:rsidR="00FF7F18">
        <w:rPr>
          <w:rFonts w:hint="eastAsia"/>
          <w:sz w:val="20"/>
          <w:szCs w:val="20"/>
        </w:rPr>
        <w:t>（</w:t>
      </w:r>
      <w:r w:rsidR="0061106A">
        <w:rPr>
          <w:rFonts w:hint="eastAsia"/>
          <w:sz w:val="20"/>
          <w:szCs w:val="20"/>
        </w:rPr>
        <w:t>イテレーター</w:t>
      </w:r>
      <w:r w:rsidR="00C74EDA">
        <w:rPr>
          <w:rFonts w:hint="eastAsia"/>
          <w:sz w:val="20"/>
          <w:szCs w:val="20"/>
        </w:rPr>
        <w:t>を使って処理の記述を簡潔にする方法も示す</w:t>
      </w:r>
      <w:r w:rsidR="00FF7F18">
        <w:rPr>
          <w:rFonts w:hint="eastAsia"/>
          <w:sz w:val="20"/>
          <w:szCs w:val="20"/>
        </w:rPr>
        <w:t>）</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1795" w14:paraId="7ED49D21" w14:textId="77777777" w:rsidTr="00970EB7">
        <w:tc>
          <w:tcPr>
            <w:tcW w:w="8494" w:type="dxa"/>
          </w:tcPr>
          <w:p w14:paraId="0AE27288" w14:textId="77777777" w:rsidR="008D47B1" w:rsidRPr="00C74EDA" w:rsidRDefault="008D47B1" w:rsidP="008D47B1">
            <w:pPr>
              <w:pStyle w:val="2-"/>
              <w:rPr>
                <w:color w:val="00B050"/>
              </w:rPr>
            </w:pPr>
            <w:r w:rsidRPr="00C74EDA">
              <w:rPr>
                <w:color w:val="00B050"/>
              </w:rPr>
              <w:t>//================================================================================</w:t>
            </w:r>
          </w:p>
          <w:p w14:paraId="2C50743E" w14:textId="77777777" w:rsidR="008D47B1" w:rsidRPr="00C74EDA" w:rsidRDefault="008D47B1" w:rsidP="008D47B1">
            <w:pPr>
              <w:pStyle w:val="2-"/>
              <w:rPr>
                <w:color w:val="00B050"/>
              </w:rPr>
            </w:pPr>
            <w:r w:rsidRPr="00C74EDA">
              <w:rPr>
                <w:rFonts w:hint="eastAsia"/>
                <w:color w:val="00B050"/>
              </w:rPr>
              <w:t>//Proxyパターン(1)</w:t>
            </w:r>
          </w:p>
          <w:p w14:paraId="25884824" w14:textId="77777777" w:rsidR="008D47B1" w:rsidRPr="00C74EDA" w:rsidRDefault="008D47B1" w:rsidP="008D47B1">
            <w:pPr>
              <w:pStyle w:val="2-"/>
              <w:rPr>
                <w:color w:val="00B050"/>
              </w:rPr>
            </w:pPr>
          </w:p>
          <w:p w14:paraId="784449D8" w14:textId="77777777" w:rsidR="008D47B1" w:rsidRPr="00C74EDA" w:rsidRDefault="008D47B1" w:rsidP="008D47B1">
            <w:pPr>
              <w:pStyle w:val="2-"/>
              <w:rPr>
                <w:color w:val="00B050"/>
              </w:rPr>
            </w:pPr>
            <w:r w:rsidRPr="00C74EDA">
              <w:rPr>
                <w:color w:val="00B050"/>
              </w:rPr>
              <w:t>//----------------------------------------</w:t>
            </w:r>
          </w:p>
          <w:p w14:paraId="6ED1C938" w14:textId="77777777" w:rsidR="008D47B1" w:rsidRPr="00C74EDA" w:rsidRDefault="008D47B1" w:rsidP="008D47B1">
            <w:pPr>
              <w:pStyle w:val="2-"/>
              <w:rPr>
                <w:color w:val="00B050"/>
              </w:rPr>
            </w:pPr>
            <w:r w:rsidRPr="00C74EDA">
              <w:rPr>
                <w:rFonts w:hint="eastAsia"/>
                <w:color w:val="00B050"/>
              </w:rPr>
              <w:t>//【準備】C++11非対応のコンパイラなら、override, final キーワードを何もしないマクロで代用</w:t>
            </w:r>
          </w:p>
          <w:p w14:paraId="01215CF6" w14:textId="77777777" w:rsidR="008D47B1" w:rsidRPr="00C74EDA" w:rsidRDefault="008D47B1" w:rsidP="008D47B1">
            <w:pPr>
              <w:pStyle w:val="2-"/>
              <w:rPr>
                <w:color w:val="00B050"/>
              </w:rPr>
            </w:pPr>
            <w:r w:rsidRPr="00C74EDA">
              <w:rPr>
                <w:color w:val="00B050"/>
              </w:rPr>
              <w:t>//#define override</w:t>
            </w:r>
          </w:p>
          <w:p w14:paraId="77F80754" w14:textId="77777777" w:rsidR="008D47B1" w:rsidRPr="00C74EDA" w:rsidRDefault="008D47B1" w:rsidP="008D47B1">
            <w:pPr>
              <w:pStyle w:val="2-"/>
              <w:rPr>
                <w:color w:val="00B050"/>
              </w:rPr>
            </w:pPr>
            <w:r w:rsidRPr="00C74EDA">
              <w:rPr>
                <w:color w:val="00B050"/>
              </w:rPr>
              <w:t>//#define final</w:t>
            </w:r>
          </w:p>
          <w:p w14:paraId="013E2A0A" w14:textId="77777777" w:rsidR="008D47B1" w:rsidRPr="00C74EDA" w:rsidRDefault="008D47B1" w:rsidP="008D47B1">
            <w:pPr>
              <w:pStyle w:val="2-"/>
              <w:rPr>
                <w:color w:val="00B050"/>
              </w:rPr>
            </w:pPr>
          </w:p>
          <w:p w14:paraId="48DF7EB3" w14:textId="77777777" w:rsidR="008D47B1" w:rsidRPr="00C74EDA" w:rsidRDefault="008D47B1" w:rsidP="008D47B1">
            <w:pPr>
              <w:pStyle w:val="2-"/>
              <w:rPr>
                <w:color w:val="00B050"/>
              </w:rPr>
            </w:pPr>
            <w:r w:rsidRPr="00C74EDA">
              <w:rPr>
                <w:color w:val="00B050"/>
              </w:rPr>
              <w:t>//----------------------------------------</w:t>
            </w:r>
          </w:p>
          <w:p w14:paraId="410C744B" w14:textId="77777777" w:rsidR="008D47B1" w:rsidRPr="00C74EDA" w:rsidRDefault="008D47B1" w:rsidP="008D47B1">
            <w:pPr>
              <w:pStyle w:val="2-"/>
              <w:rPr>
                <w:color w:val="00B050"/>
              </w:rPr>
            </w:pPr>
          </w:p>
          <w:p w14:paraId="15D62954" w14:textId="77777777" w:rsidR="008D47B1" w:rsidRPr="00C74EDA" w:rsidRDefault="008D47B1" w:rsidP="008D47B1">
            <w:pPr>
              <w:pStyle w:val="2-"/>
              <w:rPr>
                <w:color w:val="00B050"/>
              </w:rPr>
            </w:pPr>
            <w:r w:rsidRPr="00C74EDA">
              <w:rPr>
                <w:color w:val="00B050"/>
              </w:rPr>
              <w:t>//--------------------</w:t>
            </w:r>
          </w:p>
          <w:p w14:paraId="53FC4B50" w14:textId="77777777" w:rsidR="008D47B1" w:rsidRDefault="008D47B1" w:rsidP="008D47B1">
            <w:pPr>
              <w:pStyle w:val="2-"/>
              <w:rPr>
                <w:color w:val="FF0000"/>
              </w:rPr>
            </w:pPr>
            <w:r w:rsidRPr="00DA179C">
              <w:rPr>
                <w:rFonts w:hint="eastAsia"/>
                <w:color w:val="FF0000"/>
              </w:rPr>
              <w:t>//キャラクターインターフェースクラス</w:t>
            </w:r>
          </w:p>
          <w:p w14:paraId="24783717" w14:textId="77777777" w:rsidR="00DA179C" w:rsidRDefault="00DA179C" w:rsidP="008D47B1">
            <w:pPr>
              <w:pStyle w:val="2-"/>
              <w:rPr>
                <w:color w:val="FF0000"/>
              </w:rPr>
            </w:pPr>
            <w:r>
              <w:rPr>
                <w:color w:val="FF0000"/>
              </w:rPr>
              <w:t>//※このインターフェースを、本来のキャラクタークラスとプロキシークラスが共有することで、</w:t>
            </w:r>
          </w:p>
          <w:p w14:paraId="7AB1E332" w14:textId="59D2C95D" w:rsidR="00DA179C" w:rsidRPr="00DA179C" w:rsidRDefault="00DA179C" w:rsidP="008D47B1">
            <w:pPr>
              <w:pStyle w:val="2-"/>
              <w:rPr>
                <w:color w:val="FF0000"/>
              </w:rPr>
            </w:pPr>
            <w:r>
              <w:rPr>
                <w:color w:val="FF0000"/>
              </w:rPr>
              <w:t>//　プロキシーが代理として振る舞うことができるようにする</w:t>
            </w:r>
          </w:p>
          <w:p w14:paraId="10E22710" w14:textId="77777777" w:rsidR="008D47B1" w:rsidRDefault="008D47B1" w:rsidP="008D47B1">
            <w:pPr>
              <w:pStyle w:val="2-"/>
            </w:pPr>
            <w:r>
              <w:t>class CCharacter;</w:t>
            </w:r>
          </w:p>
          <w:p w14:paraId="4F0152F9" w14:textId="77777777" w:rsidR="008D47B1" w:rsidRDefault="008D47B1" w:rsidP="008D47B1">
            <w:pPr>
              <w:pStyle w:val="2-"/>
            </w:pPr>
            <w:r>
              <w:t>class ICharacter</w:t>
            </w:r>
          </w:p>
          <w:p w14:paraId="00D90336" w14:textId="77777777" w:rsidR="008D47B1" w:rsidRDefault="008D47B1" w:rsidP="008D47B1">
            <w:pPr>
              <w:pStyle w:val="2-"/>
            </w:pPr>
            <w:r>
              <w:t>{</w:t>
            </w:r>
          </w:p>
          <w:p w14:paraId="205CDF8C" w14:textId="77777777" w:rsidR="008D47B1" w:rsidRDefault="008D47B1" w:rsidP="008D47B1">
            <w:pPr>
              <w:pStyle w:val="2-"/>
            </w:pPr>
            <w:r>
              <w:t>public:</w:t>
            </w:r>
          </w:p>
          <w:p w14:paraId="25F8C8CA" w14:textId="77777777" w:rsidR="008D47B1" w:rsidRDefault="008D47B1" w:rsidP="008D47B1">
            <w:pPr>
              <w:pStyle w:val="2-"/>
            </w:pPr>
            <w:r>
              <w:rPr>
                <w:rFonts w:hint="eastAsia"/>
              </w:rPr>
              <w:tab/>
            </w:r>
            <w:r w:rsidRPr="00DA179C">
              <w:rPr>
                <w:rFonts w:hint="eastAsia"/>
                <w:color w:val="00B050"/>
              </w:rPr>
              <w:t>//処理更新</w:t>
            </w:r>
          </w:p>
          <w:p w14:paraId="543BC4F0" w14:textId="77777777" w:rsidR="008D47B1" w:rsidRDefault="008D47B1" w:rsidP="008D47B1">
            <w:pPr>
              <w:pStyle w:val="2-"/>
            </w:pPr>
            <w:r>
              <w:tab/>
              <w:t>virtual void update() = 0;</w:t>
            </w:r>
          </w:p>
          <w:p w14:paraId="13FEFB54" w14:textId="77777777" w:rsidR="008D47B1" w:rsidRDefault="008D47B1" w:rsidP="008D47B1">
            <w:pPr>
              <w:pStyle w:val="2-"/>
            </w:pPr>
            <w:r>
              <w:rPr>
                <w:rFonts w:hint="eastAsia"/>
              </w:rPr>
              <w:tab/>
            </w:r>
            <w:r w:rsidRPr="00DA179C">
              <w:rPr>
                <w:rFonts w:hint="eastAsia"/>
                <w:color w:val="00B050"/>
              </w:rPr>
              <w:t>//描画処理</w:t>
            </w:r>
          </w:p>
          <w:p w14:paraId="37FC6FED" w14:textId="77777777" w:rsidR="008D47B1" w:rsidRDefault="008D47B1" w:rsidP="008D47B1">
            <w:pPr>
              <w:pStyle w:val="2-"/>
            </w:pPr>
            <w:r>
              <w:tab/>
              <w:t>virtual void draw() = 0;</w:t>
            </w:r>
          </w:p>
          <w:p w14:paraId="6A5EA997" w14:textId="77777777" w:rsidR="008D47B1" w:rsidRDefault="008D47B1" w:rsidP="008D47B1">
            <w:pPr>
              <w:pStyle w:val="2-"/>
            </w:pPr>
            <w:r>
              <w:rPr>
                <w:rFonts w:hint="eastAsia"/>
              </w:rPr>
              <w:tab/>
            </w:r>
            <w:r w:rsidRPr="00DA179C">
              <w:rPr>
                <w:rFonts w:hint="eastAsia"/>
                <w:color w:val="00B050"/>
              </w:rPr>
              <w:t>//構築済みフラグ取得</w:t>
            </w:r>
          </w:p>
          <w:p w14:paraId="4C9D0588" w14:textId="77777777" w:rsidR="008D47B1" w:rsidRDefault="008D47B1" w:rsidP="008D47B1">
            <w:pPr>
              <w:pStyle w:val="2-"/>
            </w:pPr>
            <w:r>
              <w:tab/>
              <w:t>virtual bool isBuilt() const = 0;</w:t>
            </w:r>
          </w:p>
          <w:p w14:paraId="3EEA2007" w14:textId="77777777" w:rsidR="008D47B1" w:rsidRPr="00DA179C" w:rsidRDefault="008D47B1" w:rsidP="008D47B1">
            <w:pPr>
              <w:pStyle w:val="2-"/>
              <w:rPr>
                <w:color w:val="00B050"/>
              </w:rPr>
            </w:pPr>
            <w:r>
              <w:rPr>
                <w:rFonts w:hint="eastAsia"/>
              </w:rPr>
              <w:tab/>
            </w:r>
            <w:r w:rsidRPr="00DA179C">
              <w:rPr>
                <w:rFonts w:hint="eastAsia"/>
                <w:color w:val="00B050"/>
              </w:rPr>
              <w:t>//本体取得</w:t>
            </w:r>
          </w:p>
          <w:p w14:paraId="36DB7C6B" w14:textId="77777777" w:rsidR="008D47B1" w:rsidRDefault="008D47B1" w:rsidP="008D47B1">
            <w:pPr>
              <w:pStyle w:val="2-"/>
            </w:pPr>
            <w:r>
              <w:tab/>
              <w:t>virtual const CCharacter* getReal() const = 0;</w:t>
            </w:r>
          </w:p>
          <w:p w14:paraId="1D40E07A" w14:textId="77777777" w:rsidR="008D47B1" w:rsidRDefault="008D47B1" w:rsidP="008D47B1">
            <w:pPr>
              <w:pStyle w:val="2-"/>
            </w:pPr>
            <w:r>
              <w:t>};</w:t>
            </w:r>
          </w:p>
          <w:p w14:paraId="5CF0665C" w14:textId="77777777" w:rsidR="008D47B1" w:rsidRDefault="008D47B1" w:rsidP="008D47B1">
            <w:pPr>
              <w:pStyle w:val="2-"/>
            </w:pPr>
          </w:p>
          <w:p w14:paraId="0D93C08D" w14:textId="77777777" w:rsidR="008D47B1" w:rsidRPr="00DA179C" w:rsidRDefault="008D47B1" w:rsidP="008D47B1">
            <w:pPr>
              <w:pStyle w:val="2-"/>
              <w:rPr>
                <w:color w:val="00B050"/>
              </w:rPr>
            </w:pPr>
            <w:r w:rsidRPr="00DA179C">
              <w:rPr>
                <w:color w:val="00B050"/>
              </w:rPr>
              <w:t>//--------------------</w:t>
            </w:r>
          </w:p>
          <w:p w14:paraId="784E8EA0" w14:textId="77777777" w:rsidR="008D47B1" w:rsidRPr="00DA179C" w:rsidRDefault="008D47B1" w:rsidP="008D47B1">
            <w:pPr>
              <w:pStyle w:val="2-"/>
              <w:rPr>
                <w:color w:val="00B050"/>
              </w:rPr>
            </w:pPr>
            <w:r w:rsidRPr="00DA179C">
              <w:rPr>
                <w:rFonts w:hint="eastAsia"/>
                <w:color w:val="00B050"/>
              </w:rPr>
              <w:t>//キャラクタークラス</w:t>
            </w:r>
          </w:p>
          <w:p w14:paraId="78C2932C" w14:textId="77777777" w:rsidR="008D47B1" w:rsidRDefault="008D47B1" w:rsidP="008D47B1">
            <w:pPr>
              <w:pStyle w:val="2-"/>
            </w:pPr>
            <w:r>
              <w:t>class CCharacter</w:t>
            </w:r>
            <w:r w:rsidRPr="00970EB7">
              <w:rPr>
                <w:color w:val="FF0000"/>
              </w:rPr>
              <w:t xml:space="preserve"> : public ICharacter</w:t>
            </w:r>
          </w:p>
          <w:p w14:paraId="5B94F359" w14:textId="77777777" w:rsidR="008D47B1" w:rsidRDefault="008D47B1" w:rsidP="008D47B1">
            <w:pPr>
              <w:pStyle w:val="2-"/>
            </w:pPr>
            <w:r>
              <w:t>{</w:t>
            </w:r>
          </w:p>
          <w:p w14:paraId="7C487A9D" w14:textId="77777777" w:rsidR="008D47B1" w:rsidRDefault="008D47B1" w:rsidP="008D47B1">
            <w:pPr>
              <w:pStyle w:val="2-"/>
            </w:pPr>
            <w:r>
              <w:t>public:</w:t>
            </w:r>
          </w:p>
          <w:p w14:paraId="0394DEB6" w14:textId="77777777" w:rsidR="008D47B1" w:rsidRPr="00DA179C" w:rsidRDefault="008D47B1" w:rsidP="008D47B1">
            <w:pPr>
              <w:pStyle w:val="2-"/>
              <w:rPr>
                <w:color w:val="00B050"/>
              </w:rPr>
            </w:pPr>
            <w:r>
              <w:rPr>
                <w:rFonts w:hint="eastAsia"/>
              </w:rPr>
              <w:tab/>
            </w:r>
            <w:r w:rsidRPr="00DA179C">
              <w:rPr>
                <w:rFonts w:hint="eastAsia"/>
                <w:color w:val="00B050"/>
              </w:rPr>
              <w:t>//処理更新</w:t>
            </w:r>
          </w:p>
          <w:p w14:paraId="0130A165" w14:textId="77777777" w:rsidR="008D47B1" w:rsidRDefault="008D47B1" w:rsidP="008D47B1">
            <w:pPr>
              <w:pStyle w:val="2-"/>
            </w:pPr>
            <w:r>
              <w:tab/>
              <w:t>void update() override</w:t>
            </w:r>
          </w:p>
          <w:p w14:paraId="41AC58C9" w14:textId="77777777" w:rsidR="008D47B1" w:rsidRDefault="008D47B1" w:rsidP="008D47B1">
            <w:pPr>
              <w:pStyle w:val="2-"/>
            </w:pPr>
            <w:r>
              <w:tab/>
              <w:t>{</w:t>
            </w:r>
          </w:p>
          <w:p w14:paraId="0BD70099"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//処理経過</w:t>
            </w:r>
          </w:p>
          <w:p w14:paraId="523EA9E6" w14:textId="77777777" w:rsidR="008D47B1" w:rsidRDefault="008D47B1" w:rsidP="008D47B1">
            <w:pPr>
              <w:pStyle w:val="2-"/>
            </w:pPr>
            <w:r>
              <w:tab/>
            </w:r>
            <w:r>
              <w:tab/>
              <w:t>++m_step;</w:t>
            </w:r>
          </w:p>
          <w:p w14:paraId="4908BEDC" w14:textId="77777777" w:rsidR="008D47B1" w:rsidRDefault="008D47B1" w:rsidP="008D47B1">
            <w:pPr>
              <w:pStyle w:val="2-"/>
            </w:pPr>
            <w:r>
              <w:tab/>
            </w:r>
            <w:r>
              <w:tab/>
            </w:r>
          </w:p>
          <w:p w14:paraId="6F8EE3BF" w14:textId="77777777" w:rsidR="008D47B1" w:rsidRPr="00DA179C" w:rsidRDefault="008D47B1" w:rsidP="008D47B1">
            <w:pPr>
              <w:pStyle w:val="2-"/>
              <w:rPr>
                <w:color w:val="00B050"/>
              </w:rPr>
            </w:pPr>
            <w:r>
              <w:rPr>
                <w:rFonts w:hint="eastAsia"/>
              </w:rPr>
              <w:tab/>
            </w:r>
            <w:r>
              <w:rPr>
                <w:rFonts w:hint="eastAsia"/>
              </w:rPr>
              <w:tab/>
            </w:r>
            <w:r w:rsidRPr="00DA179C">
              <w:rPr>
                <w:rFonts w:hint="eastAsia"/>
                <w:color w:val="00B050"/>
              </w:rPr>
              <w:t>//2ステップ以上経過したら、1/4の確率で構築完了ということにする</w:t>
            </w:r>
          </w:p>
          <w:p w14:paraId="57C410D2" w14:textId="77777777" w:rsidR="008D47B1" w:rsidRDefault="008D47B1" w:rsidP="008D47B1">
            <w:pPr>
              <w:pStyle w:val="2-"/>
            </w:pPr>
            <w:r>
              <w:tab/>
            </w:r>
            <w:r>
              <w:tab/>
              <w:t>if (m_step &gt; 2 &amp;&amp; rand() % 4 == 0)</w:t>
            </w:r>
          </w:p>
          <w:p w14:paraId="17C61AA3" w14:textId="77777777" w:rsidR="008D47B1" w:rsidRDefault="008D47B1" w:rsidP="008D47B1">
            <w:pPr>
              <w:pStyle w:val="2-"/>
            </w:pPr>
            <w:r>
              <w:tab/>
            </w:r>
            <w:r>
              <w:tab/>
              <w:t>{</w:t>
            </w:r>
          </w:p>
          <w:p w14:paraId="25F8AA98" w14:textId="77777777" w:rsidR="008D47B1" w:rsidRDefault="008D47B1" w:rsidP="008D47B1">
            <w:pPr>
              <w:pStyle w:val="2-"/>
            </w:pPr>
            <w:r>
              <w:tab/>
            </w:r>
            <w:r>
              <w:tab/>
            </w:r>
            <w:r>
              <w:tab/>
              <w:t>m_isBuilt = true;</w:t>
            </w:r>
          </w:p>
          <w:p w14:paraId="4FB558B8" w14:textId="77777777" w:rsidR="008D47B1" w:rsidRDefault="008D47B1" w:rsidP="008D47B1">
            <w:pPr>
              <w:pStyle w:val="2-"/>
            </w:pPr>
            <w:r>
              <w:tab/>
            </w:r>
            <w:r>
              <w:tab/>
              <w:t>}</w:t>
            </w:r>
          </w:p>
          <w:p w14:paraId="7B1959F7" w14:textId="77777777" w:rsidR="008D47B1" w:rsidRDefault="008D47B1" w:rsidP="008D47B1">
            <w:pPr>
              <w:pStyle w:val="2-"/>
            </w:pPr>
            <w:r>
              <w:tab/>
              <w:t>}</w:t>
            </w:r>
          </w:p>
          <w:p w14:paraId="169D51BE" w14:textId="77777777" w:rsidR="008D47B1" w:rsidRDefault="008D47B1" w:rsidP="008D47B1">
            <w:pPr>
              <w:pStyle w:val="2-"/>
            </w:pPr>
            <w:r>
              <w:rPr>
                <w:rFonts w:hint="eastAsia"/>
              </w:rPr>
              <w:tab/>
            </w:r>
            <w:r w:rsidRPr="00970EB7">
              <w:rPr>
                <w:rFonts w:hint="eastAsia"/>
                <w:color w:val="00B050"/>
              </w:rPr>
              <w:t>//描画処理</w:t>
            </w:r>
          </w:p>
          <w:p w14:paraId="2C55A6FD" w14:textId="77777777" w:rsidR="008D47B1" w:rsidRDefault="008D47B1" w:rsidP="008D47B1">
            <w:pPr>
              <w:pStyle w:val="2-"/>
            </w:pPr>
            <w:r>
              <w:tab/>
              <w:t>void draw() override</w:t>
            </w:r>
          </w:p>
          <w:p w14:paraId="6CF3FDE4" w14:textId="77777777" w:rsidR="008D47B1" w:rsidRDefault="008D47B1" w:rsidP="008D47B1">
            <w:pPr>
              <w:pStyle w:val="2-"/>
            </w:pPr>
            <w:r>
              <w:tab/>
              <w:t>{</w:t>
            </w:r>
          </w:p>
          <w:p w14:paraId="676006B1" w14:textId="77777777" w:rsidR="008D47B1" w:rsidRDefault="008D47B1" w:rsidP="008D47B1">
            <w:pPr>
              <w:pStyle w:val="2-"/>
            </w:pPr>
            <w:r>
              <w:tab/>
            </w:r>
            <w:r>
              <w:tab/>
              <w:t>printf("This is real \"%s\"!\n", m_name);</w:t>
            </w:r>
          </w:p>
          <w:p w14:paraId="69ED9FAC" w14:textId="77777777" w:rsidR="008D47B1" w:rsidRDefault="008D47B1" w:rsidP="008D47B1">
            <w:pPr>
              <w:pStyle w:val="2-"/>
            </w:pPr>
            <w:r>
              <w:tab/>
              <w:t>}</w:t>
            </w:r>
          </w:p>
          <w:p w14:paraId="5C136E7C" w14:textId="77777777" w:rsidR="008D47B1" w:rsidRPr="00970EB7" w:rsidRDefault="008D47B1" w:rsidP="008D47B1">
            <w:pPr>
              <w:pStyle w:val="2-"/>
              <w:rPr>
                <w:color w:val="00B050"/>
              </w:rPr>
            </w:pPr>
            <w:r>
              <w:rPr>
                <w:rFonts w:hint="eastAsia"/>
              </w:rPr>
              <w:tab/>
            </w:r>
            <w:r w:rsidRPr="00970EB7">
              <w:rPr>
                <w:rFonts w:hint="eastAsia"/>
                <w:color w:val="00B050"/>
              </w:rPr>
              <w:t>//構築済みフラグ取得</w:t>
            </w:r>
          </w:p>
          <w:p w14:paraId="7082858D" w14:textId="77777777" w:rsidR="008D47B1" w:rsidRDefault="008D47B1" w:rsidP="008D47B1">
            <w:pPr>
              <w:pStyle w:val="2-"/>
            </w:pPr>
            <w:r>
              <w:tab/>
              <w:t>bool isBuilt() const override</w:t>
            </w:r>
          </w:p>
          <w:p w14:paraId="5A4A71C0" w14:textId="77777777" w:rsidR="008D47B1" w:rsidRDefault="008D47B1" w:rsidP="008D47B1">
            <w:pPr>
              <w:pStyle w:val="2-"/>
            </w:pPr>
            <w:r>
              <w:tab/>
              <w:t>{</w:t>
            </w:r>
          </w:p>
          <w:p w14:paraId="74FAB295" w14:textId="77777777" w:rsidR="008D47B1" w:rsidRDefault="008D47B1" w:rsidP="008D47B1">
            <w:pPr>
              <w:pStyle w:val="2-"/>
            </w:pPr>
            <w:r>
              <w:tab/>
            </w:r>
            <w:r>
              <w:tab/>
              <w:t>return m_isBuilt;</w:t>
            </w:r>
          </w:p>
          <w:p w14:paraId="50A1E42E" w14:textId="77777777" w:rsidR="008D47B1" w:rsidRDefault="008D47B1" w:rsidP="008D47B1">
            <w:pPr>
              <w:pStyle w:val="2-"/>
            </w:pPr>
            <w:r>
              <w:tab/>
              <w:t>}</w:t>
            </w:r>
          </w:p>
          <w:p w14:paraId="6DBBA1D5" w14:textId="77777777" w:rsidR="008D47B1" w:rsidRDefault="008D47B1" w:rsidP="008D47B1">
            <w:pPr>
              <w:pStyle w:val="2-"/>
            </w:pPr>
            <w:r>
              <w:rPr>
                <w:rFonts w:hint="eastAsia"/>
              </w:rPr>
              <w:tab/>
            </w:r>
            <w:r w:rsidRPr="00970EB7">
              <w:rPr>
                <w:rFonts w:hint="eastAsia"/>
                <w:color w:val="00B050"/>
              </w:rPr>
              <w:t>//本体取得</w:t>
            </w:r>
          </w:p>
          <w:p w14:paraId="523C6283" w14:textId="77777777" w:rsidR="008D47B1" w:rsidRDefault="008D47B1" w:rsidP="008D47B1">
            <w:pPr>
              <w:pStyle w:val="2-"/>
            </w:pPr>
            <w:r>
              <w:tab/>
              <w:t>const CCharacter* getReal() const override</w:t>
            </w:r>
          </w:p>
          <w:p w14:paraId="719C186C" w14:textId="77777777" w:rsidR="008D47B1" w:rsidRDefault="008D47B1" w:rsidP="008D47B1">
            <w:pPr>
              <w:pStyle w:val="2-"/>
            </w:pPr>
            <w:r>
              <w:tab/>
              <w:t>{</w:t>
            </w:r>
          </w:p>
          <w:p w14:paraId="0C61E977" w14:textId="77777777" w:rsidR="008D47B1" w:rsidRDefault="008D47B1" w:rsidP="008D47B1">
            <w:pPr>
              <w:pStyle w:val="2-"/>
            </w:pPr>
            <w:r>
              <w:tab/>
            </w:r>
            <w:r>
              <w:tab/>
              <w:t>return this;</w:t>
            </w:r>
          </w:p>
          <w:p w14:paraId="23462205" w14:textId="77777777" w:rsidR="008D47B1" w:rsidRDefault="008D47B1" w:rsidP="008D47B1">
            <w:pPr>
              <w:pStyle w:val="2-"/>
            </w:pPr>
            <w:r>
              <w:tab/>
              <w:t>}</w:t>
            </w:r>
          </w:p>
          <w:p w14:paraId="5493DE9A" w14:textId="77777777" w:rsidR="008D47B1" w:rsidRDefault="008D47B1" w:rsidP="008D47B1">
            <w:pPr>
              <w:pStyle w:val="2-"/>
            </w:pPr>
            <w:r>
              <w:t>public:</w:t>
            </w:r>
          </w:p>
          <w:p w14:paraId="47CF8A0B" w14:textId="77777777" w:rsidR="008D47B1" w:rsidRPr="00970EB7" w:rsidRDefault="008D47B1" w:rsidP="008D47B1">
            <w:pPr>
              <w:pStyle w:val="2-"/>
              <w:rPr>
                <w:color w:val="00B050"/>
              </w:rPr>
            </w:pPr>
            <w:r>
              <w:rPr>
                <w:rFonts w:hint="eastAsia"/>
              </w:rPr>
              <w:tab/>
            </w:r>
            <w:r w:rsidRPr="00970EB7">
              <w:rPr>
                <w:rFonts w:hint="eastAsia"/>
                <w:color w:val="00B050"/>
              </w:rPr>
              <w:t>//アクセッサ</w:t>
            </w:r>
          </w:p>
          <w:p w14:paraId="7FEFA880" w14:textId="77777777" w:rsidR="008D47B1" w:rsidRPr="00970EB7" w:rsidRDefault="008D47B1" w:rsidP="008D47B1">
            <w:pPr>
              <w:pStyle w:val="2-"/>
              <w:rPr>
                <w:color w:val="00B050"/>
              </w:rPr>
            </w:pPr>
            <w:r>
              <w:rPr>
                <w:rFonts w:hint="eastAsia"/>
              </w:rPr>
              <w:tab/>
              <w:t>const char* getName() const { return m_name; }</w:t>
            </w:r>
            <w:r w:rsidRPr="00970EB7">
              <w:rPr>
                <w:rFonts w:hint="eastAsia"/>
                <w:color w:val="00B050"/>
              </w:rPr>
              <w:t>//名前取得</w:t>
            </w:r>
          </w:p>
          <w:p w14:paraId="282034E8" w14:textId="77777777" w:rsidR="008D47B1" w:rsidRPr="00970EB7" w:rsidRDefault="008D47B1" w:rsidP="008D47B1">
            <w:pPr>
              <w:pStyle w:val="2-"/>
              <w:rPr>
                <w:color w:val="00B050"/>
              </w:rPr>
            </w:pPr>
            <w:r>
              <w:rPr>
                <w:rFonts w:hint="eastAsia"/>
              </w:rPr>
              <w:lastRenderedPageBreak/>
              <w:tab/>
              <w:t xml:space="preserve">int getStep() const { return m_step; }       </w:t>
            </w:r>
            <w:r w:rsidRPr="00970EB7">
              <w:rPr>
                <w:rFonts w:hint="eastAsia"/>
                <w:color w:val="00B050"/>
              </w:rPr>
              <w:t xml:space="preserve"> //処理ステップ取得</w:t>
            </w:r>
          </w:p>
          <w:p w14:paraId="769A6C3D" w14:textId="77777777" w:rsidR="008D47B1" w:rsidRDefault="008D47B1" w:rsidP="008D47B1">
            <w:pPr>
              <w:pStyle w:val="2-"/>
            </w:pPr>
            <w:r>
              <w:t>public:</w:t>
            </w:r>
          </w:p>
          <w:p w14:paraId="1D3756B3"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6F05D24A" w14:textId="77777777" w:rsidR="008D47B1" w:rsidRDefault="008D47B1" w:rsidP="008D47B1">
            <w:pPr>
              <w:pStyle w:val="2-"/>
            </w:pPr>
            <w:r>
              <w:tab/>
              <w:t>CCharacter(const char* name) :</w:t>
            </w:r>
          </w:p>
          <w:p w14:paraId="4D6142BD" w14:textId="77777777" w:rsidR="008D47B1" w:rsidRDefault="008D47B1" w:rsidP="008D47B1">
            <w:pPr>
              <w:pStyle w:val="2-"/>
            </w:pPr>
            <w:r>
              <w:tab/>
            </w:r>
            <w:r>
              <w:tab/>
              <w:t>m_name(name),</w:t>
            </w:r>
          </w:p>
          <w:p w14:paraId="274A2F31" w14:textId="77777777" w:rsidR="008D47B1" w:rsidRDefault="008D47B1" w:rsidP="008D47B1">
            <w:pPr>
              <w:pStyle w:val="2-"/>
            </w:pPr>
            <w:r>
              <w:tab/>
            </w:r>
            <w:r>
              <w:tab/>
              <w:t>m_step(0),</w:t>
            </w:r>
          </w:p>
          <w:p w14:paraId="64013F2B" w14:textId="77777777" w:rsidR="008D47B1" w:rsidRDefault="008D47B1" w:rsidP="008D47B1">
            <w:pPr>
              <w:pStyle w:val="2-"/>
            </w:pPr>
            <w:r>
              <w:tab/>
            </w:r>
            <w:r>
              <w:tab/>
              <w:t>m_isBuilt(false)</w:t>
            </w:r>
          </w:p>
          <w:p w14:paraId="1EE142B1" w14:textId="77777777" w:rsidR="008D47B1" w:rsidRDefault="008D47B1" w:rsidP="008D47B1">
            <w:pPr>
              <w:pStyle w:val="2-"/>
            </w:pPr>
            <w:r>
              <w:tab/>
              <w:t>{}</w:t>
            </w:r>
          </w:p>
          <w:p w14:paraId="42C8539F" w14:textId="77777777" w:rsidR="008D47B1" w:rsidRDefault="008D47B1" w:rsidP="008D47B1">
            <w:pPr>
              <w:pStyle w:val="2-"/>
            </w:pPr>
            <w:r>
              <w:t>private:</w:t>
            </w:r>
          </w:p>
          <w:p w14:paraId="1A3CD401" w14:textId="77777777" w:rsidR="008D47B1" w:rsidRDefault="008D47B1" w:rsidP="008D47B1">
            <w:pPr>
              <w:pStyle w:val="2-"/>
            </w:pPr>
            <w:r>
              <w:rPr>
                <w:rFonts w:hint="eastAsia"/>
              </w:rPr>
              <w:tab/>
            </w:r>
            <w:r w:rsidRPr="00970EB7">
              <w:rPr>
                <w:rFonts w:hint="eastAsia"/>
                <w:color w:val="00B050"/>
              </w:rPr>
              <w:t>//フィールド</w:t>
            </w:r>
          </w:p>
          <w:p w14:paraId="2A9DEAA7" w14:textId="77777777" w:rsidR="008D47B1" w:rsidRDefault="008D47B1" w:rsidP="008D47B1">
            <w:pPr>
              <w:pStyle w:val="2-"/>
            </w:pPr>
            <w:r>
              <w:rPr>
                <w:rFonts w:hint="eastAsia"/>
              </w:rPr>
              <w:tab/>
              <w:t>const char* m_name;</w:t>
            </w:r>
            <w:r w:rsidRPr="00970EB7">
              <w:rPr>
                <w:rFonts w:hint="eastAsia"/>
                <w:color w:val="00B050"/>
              </w:rPr>
              <w:t>//名前</w:t>
            </w:r>
          </w:p>
          <w:p w14:paraId="073FDCAB" w14:textId="64937957" w:rsidR="008D47B1" w:rsidRPr="00970EB7" w:rsidRDefault="008D47B1" w:rsidP="008D47B1">
            <w:pPr>
              <w:pStyle w:val="2-"/>
              <w:rPr>
                <w:color w:val="00B050"/>
              </w:rPr>
            </w:pPr>
            <w:r>
              <w:rPr>
                <w:rFonts w:hint="eastAsia"/>
              </w:rPr>
              <w:tab/>
              <w:t>int m_step;</w:t>
            </w:r>
            <w:r w:rsidR="00970EB7">
              <w:t xml:space="preserve">        </w:t>
            </w:r>
            <w:r w:rsidRPr="00970EB7">
              <w:rPr>
                <w:rFonts w:hint="eastAsia"/>
                <w:color w:val="00B050"/>
              </w:rPr>
              <w:t>//処理ステップ</w:t>
            </w:r>
          </w:p>
          <w:p w14:paraId="380130FD" w14:textId="08A2F5F8" w:rsidR="008D47B1" w:rsidRPr="00970EB7" w:rsidRDefault="008D47B1" w:rsidP="008D47B1">
            <w:pPr>
              <w:pStyle w:val="2-"/>
              <w:rPr>
                <w:color w:val="00B050"/>
              </w:rPr>
            </w:pPr>
            <w:r>
              <w:rPr>
                <w:rFonts w:hint="eastAsia"/>
              </w:rPr>
              <w:tab/>
              <w:t>bool m_isBuilt;</w:t>
            </w:r>
            <w:r w:rsidR="00970EB7">
              <w:t xml:space="preserve">    </w:t>
            </w:r>
            <w:r w:rsidRPr="00970EB7">
              <w:rPr>
                <w:rFonts w:hint="eastAsia"/>
                <w:color w:val="00B050"/>
              </w:rPr>
              <w:t>//構築済みフラグ</w:t>
            </w:r>
          </w:p>
          <w:p w14:paraId="20C11B7A" w14:textId="77777777" w:rsidR="008D47B1" w:rsidRDefault="008D47B1" w:rsidP="008D47B1">
            <w:pPr>
              <w:pStyle w:val="2-"/>
            </w:pPr>
            <w:r>
              <w:t>};</w:t>
            </w:r>
          </w:p>
          <w:p w14:paraId="2B47C853" w14:textId="77777777" w:rsidR="008D47B1" w:rsidRPr="00970EB7" w:rsidRDefault="008D47B1" w:rsidP="008D47B1">
            <w:pPr>
              <w:pStyle w:val="2-"/>
              <w:rPr>
                <w:color w:val="00B050"/>
              </w:rPr>
            </w:pPr>
          </w:p>
          <w:p w14:paraId="7BDCEA0C" w14:textId="77777777" w:rsidR="008D47B1" w:rsidRPr="00970EB7" w:rsidRDefault="008D47B1" w:rsidP="008D47B1">
            <w:pPr>
              <w:pStyle w:val="2-"/>
              <w:rPr>
                <w:color w:val="00B050"/>
              </w:rPr>
            </w:pPr>
            <w:r w:rsidRPr="00970EB7">
              <w:rPr>
                <w:color w:val="00B050"/>
              </w:rPr>
              <w:t>//----------------------------------------</w:t>
            </w:r>
          </w:p>
          <w:p w14:paraId="650BBCA7" w14:textId="77777777" w:rsidR="008D47B1" w:rsidRPr="00970EB7" w:rsidRDefault="008D47B1" w:rsidP="008D47B1">
            <w:pPr>
              <w:pStyle w:val="2-"/>
              <w:rPr>
                <w:color w:val="00B050"/>
              </w:rPr>
            </w:pPr>
          </w:p>
          <w:p w14:paraId="0E513AE6" w14:textId="77777777" w:rsidR="008D47B1" w:rsidRPr="00970EB7" w:rsidRDefault="008D47B1" w:rsidP="008D47B1">
            <w:pPr>
              <w:pStyle w:val="2-"/>
              <w:rPr>
                <w:color w:val="00B050"/>
              </w:rPr>
            </w:pPr>
            <w:r w:rsidRPr="00970EB7">
              <w:rPr>
                <w:color w:val="00B050"/>
              </w:rPr>
              <w:t>//--------------------</w:t>
            </w:r>
          </w:p>
          <w:p w14:paraId="5D4D3011" w14:textId="77777777" w:rsidR="008D47B1" w:rsidRPr="00970EB7" w:rsidRDefault="008D47B1" w:rsidP="008D47B1">
            <w:pPr>
              <w:pStyle w:val="2-"/>
              <w:rPr>
                <w:color w:val="00B050"/>
              </w:rPr>
            </w:pPr>
            <w:r w:rsidRPr="00970EB7">
              <w:rPr>
                <w:rFonts w:hint="eastAsia"/>
                <w:color w:val="FF0000"/>
              </w:rPr>
              <w:t>//ローディング中のキャラクター代理クラス</w:t>
            </w:r>
          </w:p>
          <w:p w14:paraId="7539E3F3" w14:textId="77777777" w:rsidR="008D47B1" w:rsidRPr="00970EB7" w:rsidRDefault="008D47B1" w:rsidP="008D47B1">
            <w:pPr>
              <w:pStyle w:val="2-"/>
              <w:rPr>
                <w:color w:val="FF0000"/>
              </w:rPr>
            </w:pPr>
            <w:r>
              <w:t>class CCharacterProxy</w:t>
            </w:r>
            <w:r w:rsidRPr="00970EB7">
              <w:rPr>
                <w:color w:val="FF0000"/>
              </w:rPr>
              <w:t xml:space="preserve"> : public ICharacter</w:t>
            </w:r>
          </w:p>
          <w:p w14:paraId="48EAD112" w14:textId="77777777" w:rsidR="008D47B1" w:rsidRDefault="008D47B1" w:rsidP="008D47B1">
            <w:pPr>
              <w:pStyle w:val="2-"/>
            </w:pPr>
            <w:r>
              <w:t>{</w:t>
            </w:r>
          </w:p>
          <w:p w14:paraId="736379AD" w14:textId="77777777" w:rsidR="008D47B1" w:rsidRDefault="008D47B1" w:rsidP="008D47B1">
            <w:pPr>
              <w:pStyle w:val="2-"/>
            </w:pPr>
            <w:r>
              <w:t>public:</w:t>
            </w:r>
          </w:p>
          <w:p w14:paraId="4A3FCF64" w14:textId="77777777" w:rsidR="008D47B1" w:rsidRDefault="008D47B1" w:rsidP="008D47B1">
            <w:pPr>
              <w:pStyle w:val="2-"/>
            </w:pPr>
            <w:r>
              <w:rPr>
                <w:rFonts w:hint="eastAsia"/>
              </w:rPr>
              <w:tab/>
            </w:r>
            <w:r w:rsidRPr="00970EB7">
              <w:rPr>
                <w:rFonts w:hint="eastAsia"/>
                <w:color w:val="00B050"/>
              </w:rPr>
              <w:t>//処理更新</w:t>
            </w:r>
          </w:p>
          <w:p w14:paraId="0D041EC0" w14:textId="77777777" w:rsidR="008D47B1" w:rsidRDefault="008D47B1" w:rsidP="008D47B1">
            <w:pPr>
              <w:pStyle w:val="2-"/>
            </w:pPr>
            <w:r>
              <w:tab/>
              <w:t>virtual void update() override</w:t>
            </w:r>
          </w:p>
          <w:p w14:paraId="721C630B" w14:textId="77777777" w:rsidR="008D47B1" w:rsidRDefault="008D47B1" w:rsidP="008D47B1">
            <w:pPr>
              <w:pStyle w:val="2-"/>
            </w:pPr>
            <w:r>
              <w:tab/>
              <w:t>{</w:t>
            </w:r>
          </w:p>
          <w:p w14:paraId="46109F26" w14:textId="77777777" w:rsidR="008D47B1" w:rsidRDefault="008D47B1" w:rsidP="008D47B1">
            <w:pPr>
              <w:pStyle w:val="2-"/>
            </w:pPr>
            <w:r>
              <w:rPr>
                <w:rFonts w:hint="eastAsia"/>
              </w:rPr>
              <w:tab/>
            </w:r>
            <w:r>
              <w:rPr>
                <w:rFonts w:hint="eastAsia"/>
              </w:rPr>
              <w:tab/>
              <w:t>m_realObj-&gt;update();</w:t>
            </w:r>
            <w:r w:rsidRPr="00970EB7">
              <w:rPr>
                <w:rFonts w:hint="eastAsia"/>
                <w:color w:val="00B050"/>
              </w:rPr>
              <w:t>//委譲</w:t>
            </w:r>
          </w:p>
          <w:p w14:paraId="06B63BEA" w14:textId="77777777" w:rsidR="008D47B1" w:rsidRDefault="008D47B1" w:rsidP="008D47B1">
            <w:pPr>
              <w:pStyle w:val="2-"/>
            </w:pPr>
            <w:r>
              <w:tab/>
              <w:t>}</w:t>
            </w:r>
          </w:p>
          <w:p w14:paraId="182541F3" w14:textId="77777777" w:rsidR="008D47B1" w:rsidRPr="00970EB7" w:rsidRDefault="008D47B1" w:rsidP="008D47B1">
            <w:pPr>
              <w:pStyle w:val="2-"/>
              <w:rPr>
                <w:color w:val="00B050"/>
              </w:rPr>
            </w:pPr>
            <w:r>
              <w:rPr>
                <w:rFonts w:hint="eastAsia"/>
              </w:rPr>
              <w:tab/>
            </w:r>
            <w:r w:rsidRPr="00970EB7">
              <w:rPr>
                <w:rFonts w:hint="eastAsia"/>
                <w:color w:val="00B050"/>
              </w:rPr>
              <w:t>//描画処理</w:t>
            </w:r>
          </w:p>
          <w:p w14:paraId="685FB4C2" w14:textId="77777777" w:rsidR="008D47B1" w:rsidRDefault="008D47B1" w:rsidP="008D47B1">
            <w:pPr>
              <w:pStyle w:val="2-"/>
            </w:pPr>
            <w:r>
              <w:tab/>
              <w:t>virtual void draw()</w:t>
            </w:r>
          </w:p>
          <w:p w14:paraId="3AA65A22" w14:textId="77777777" w:rsidR="008D47B1" w:rsidRDefault="008D47B1" w:rsidP="008D47B1">
            <w:pPr>
              <w:pStyle w:val="2-"/>
            </w:pPr>
            <w:r>
              <w:tab/>
              <w:t>{</w:t>
            </w:r>
          </w:p>
          <w:p w14:paraId="1ADC9429" w14:textId="77777777" w:rsidR="008D47B1" w:rsidRDefault="008D47B1" w:rsidP="008D47B1">
            <w:pPr>
              <w:pStyle w:val="2-"/>
            </w:pPr>
            <w:r>
              <w:tab/>
            </w:r>
            <w:r>
              <w:tab/>
              <w:t>printf("Now is loading \"%s\"... (step=%d)\n", m_realObj-&gt;getName(), m_realObj-&gt;getStep());</w:t>
            </w:r>
          </w:p>
          <w:p w14:paraId="1B2C9927" w14:textId="77777777" w:rsidR="008D47B1" w:rsidRDefault="008D47B1" w:rsidP="008D47B1">
            <w:pPr>
              <w:pStyle w:val="2-"/>
            </w:pPr>
            <w:r>
              <w:tab/>
              <w:t>}</w:t>
            </w:r>
          </w:p>
          <w:p w14:paraId="18FC1FBF" w14:textId="77777777" w:rsidR="008D47B1" w:rsidRDefault="008D47B1" w:rsidP="008D47B1">
            <w:pPr>
              <w:pStyle w:val="2-"/>
            </w:pPr>
            <w:r>
              <w:rPr>
                <w:rFonts w:hint="eastAsia"/>
              </w:rPr>
              <w:tab/>
            </w:r>
            <w:r w:rsidRPr="00970EB7">
              <w:rPr>
                <w:rFonts w:hint="eastAsia"/>
                <w:color w:val="00B050"/>
              </w:rPr>
              <w:t>//構築済みフラグ取得</w:t>
            </w:r>
          </w:p>
          <w:p w14:paraId="1B5AAD2B" w14:textId="77777777" w:rsidR="008D47B1" w:rsidRDefault="008D47B1" w:rsidP="008D47B1">
            <w:pPr>
              <w:pStyle w:val="2-"/>
            </w:pPr>
            <w:r>
              <w:tab/>
              <w:t>bool isBuilt() const override</w:t>
            </w:r>
          </w:p>
          <w:p w14:paraId="00B208BE" w14:textId="77777777" w:rsidR="008D47B1" w:rsidRDefault="008D47B1" w:rsidP="008D47B1">
            <w:pPr>
              <w:pStyle w:val="2-"/>
            </w:pPr>
            <w:r>
              <w:tab/>
              <w:t>{</w:t>
            </w:r>
          </w:p>
          <w:p w14:paraId="49060464" w14:textId="77777777" w:rsidR="008D47B1" w:rsidRDefault="008D47B1" w:rsidP="008D47B1">
            <w:pPr>
              <w:pStyle w:val="2-"/>
            </w:pPr>
            <w:r>
              <w:tab/>
            </w:r>
            <w:r>
              <w:tab/>
              <w:t>return false;</w:t>
            </w:r>
          </w:p>
          <w:p w14:paraId="06E33FFB" w14:textId="77777777" w:rsidR="008D47B1" w:rsidRDefault="008D47B1" w:rsidP="008D47B1">
            <w:pPr>
              <w:pStyle w:val="2-"/>
            </w:pPr>
            <w:r>
              <w:tab/>
              <w:t>}</w:t>
            </w:r>
          </w:p>
          <w:p w14:paraId="571A4258" w14:textId="77777777" w:rsidR="008D47B1" w:rsidRDefault="008D47B1" w:rsidP="008D47B1">
            <w:pPr>
              <w:pStyle w:val="2-"/>
            </w:pPr>
            <w:r>
              <w:rPr>
                <w:rFonts w:hint="eastAsia"/>
              </w:rPr>
              <w:tab/>
            </w:r>
            <w:r w:rsidRPr="00970EB7">
              <w:rPr>
                <w:rFonts w:hint="eastAsia"/>
                <w:color w:val="00B050"/>
              </w:rPr>
              <w:t>//本体取得</w:t>
            </w:r>
          </w:p>
          <w:p w14:paraId="257012B8" w14:textId="77777777" w:rsidR="008D47B1" w:rsidRDefault="008D47B1" w:rsidP="008D47B1">
            <w:pPr>
              <w:pStyle w:val="2-"/>
            </w:pPr>
            <w:r>
              <w:tab/>
              <w:t>const CCharacter* getReal() const override</w:t>
            </w:r>
          </w:p>
          <w:p w14:paraId="578AF422" w14:textId="77777777" w:rsidR="008D47B1" w:rsidRDefault="008D47B1" w:rsidP="008D47B1">
            <w:pPr>
              <w:pStyle w:val="2-"/>
            </w:pPr>
            <w:r>
              <w:tab/>
              <w:t>{</w:t>
            </w:r>
          </w:p>
          <w:p w14:paraId="08C4ADA6" w14:textId="77777777" w:rsidR="008D47B1" w:rsidRDefault="008D47B1" w:rsidP="008D47B1">
            <w:pPr>
              <w:pStyle w:val="2-"/>
            </w:pPr>
            <w:r>
              <w:tab/>
            </w:r>
            <w:r>
              <w:tab/>
              <w:t>return m_realObj;</w:t>
            </w:r>
          </w:p>
          <w:p w14:paraId="7C465EFE" w14:textId="77777777" w:rsidR="008D47B1" w:rsidRDefault="008D47B1" w:rsidP="008D47B1">
            <w:pPr>
              <w:pStyle w:val="2-"/>
            </w:pPr>
            <w:r>
              <w:tab/>
              <w:t>}</w:t>
            </w:r>
          </w:p>
          <w:p w14:paraId="32B71E20" w14:textId="77777777" w:rsidR="008D47B1" w:rsidRDefault="008D47B1" w:rsidP="008D47B1">
            <w:pPr>
              <w:pStyle w:val="2-"/>
            </w:pPr>
            <w:r>
              <w:t>public:</w:t>
            </w:r>
          </w:p>
          <w:p w14:paraId="360B822D" w14:textId="77777777" w:rsidR="008D47B1" w:rsidRDefault="008D47B1" w:rsidP="008D47B1">
            <w:pPr>
              <w:pStyle w:val="2-"/>
            </w:pPr>
            <w:r>
              <w:rPr>
                <w:rFonts w:hint="eastAsia"/>
              </w:rPr>
              <w:tab/>
            </w:r>
            <w:r w:rsidRPr="00970EB7">
              <w:rPr>
                <w:rFonts w:hint="eastAsia"/>
                <w:color w:val="00B050"/>
              </w:rPr>
              <w:t>//本来の実体をセット</w:t>
            </w:r>
          </w:p>
          <w:p w14:paraId="728DB5F0" w14:textId="77777777" w:rsidR="008D47B1" w:rsidRDefault="008D47B1" w:rsidP="008D47B1">
            <w:pPr>
              <w:pStyle w:val="2-"/>
            </w:pPr>
            <w:r>
              <w:tab/>
              <w:t>void setRealObj(CCharacter* real_obj)</w:t>
            </w:r>
          </w:p>
          <w:p w14:paraId="41899DDE" w14:textId="77777777" w:rsidR="008D47B1" w:rsidRDefault="008D47B1" w:rsidP="008D47B1">
            <w:pPr>
              <w:pStyle w:val="2-"/>
            </w:pPr>
            <w:r>
              <w:tab/>
              <w:t>{</w:t>
            </w:r>
          </w:p>
          <w:p w14:paraId="577A13DB" w14:textId="77777777" w:rsidR="008D47B1" w:rsidRDefault="008D47B1" w:rsidP="008D47B1">
            <w:pPr>
              <w:pStyle w:val="2-"/>
            </w:pPr>
            <w:r>
              <w:tab/>
            </w:r>
            <w:r>
              <w:tab/>
              <w:t>m_realObj = real_obj;</w:t>
            </w:r>
          </w:p>
          <w:p w14:paraId="015899F8" w14:textId="77777777" w:rsidR="008D47B1" w:rsidRDefault="008D47B1" w:rsidP="008D47B1">
            <w:pPr>
              <w:pStyle w:val="2-"/>
            </w:pPr>
            <w:r>
              <w:tab/>
              <w:t>}</w:t>
            </w:r>
          </w:p>
          <w:p w14:paraId="3F1777AA" w14:textId="77777777" w:rsidR="008D47B1" w:rsidRDefault="008D47B1" w:rsidP="008D47B1">
            <w:pPr>
              <w:pStyle w:val="2-"/>
            </w:pPr>
            <w:r>
              <w:t>public:</w:t>
            </w:r>
          </w:p>
          <w:p w14:paraId="025693EC" w14:textId="77777777" w:rsidR="008D47B1" w:rsidRPr="00970EB7" w:rsidRDefault="008D47B1" w:rsidP="008D47B1">
            <w:pPr>
              <w:pStyle w:val="2-"/>
              <w:rPr>
                <w:color w:val="00B050"/>
              </w:rPr>
            </w:pPr>
            <w:r>
              <w:rPr>
                <w:rFonts w:hint="eastAsia"/>
              </w:rPr>
              <w:tab/>
            </w:r>
            <w:r w:rsidRPr="00970EB7">
              <w:rPr>
                <w:rFonts w:hint="eastAsia"/>
                <w:color w:val="00B050"/>
              </w:rPr>
              <w:t>//コンストラクタ</w:t>
            </w:r>
          </w:p>
          <w:p w14:paraId="4E757789" w14:textId="77777777" w:rsidR="008D47B1" w:rsidRDefault="008D47B1" w:rsidP="008D47B1">
            <w:pPr>
              <w:pStyle w:val="2-"/>
            </w:pPr>
            <w:r>
              <w:tab/>
              <w:t>CCharacterProxy() :</w:t>
            </w:r>
          </w:p>
          <w:p w14:paraId="0B77A275" w14:textId="77777777" w:rsidR="008D47B1" w:rsidRDefault="008D47B1" w:rsidP="008D47B1">
            <w:pPr>
              <w:pStyle w:val="2-"/>
            </w:pPr>
            <w:r>
              <w:tab/>
            </w:r>
            <w:r>
              <w:tab/>
              <w:t>m_realObj(nullptr)</w:t>
            </w:r>
          </w:p>
          <w:p w14:paraId="07A02B43" w14:textId="77777777" w:rsidR="008D47B1" w:rsidRDefault="008D47B1" w:rsidP="008D47B1">
            <w:pPr>
              <w:pStyle w:val="2-"/>
            </w:pPr>
            <w:r>
              <w:tab/>
              <w:t>{}</w:t>
            </w:r>
          </w:p>
          <w:p w14:paraId="26A86B21" w14:textId="77777777" w:rsidR="008D47B1" w:rsidRDefault="008D47B1" w:rsidP="008D47B1">
            <w:pPr>
              <w:pStyle w:val="2-"/>
            </w:pPr>
            <w:r>
              <w:t>private:</w:t>
            </w:r>
          </w:p>
          <w:p w14:paraId="262296E6" w14:textId="77777777" w:rsidR="008D47B1" w:rsidRDefault="008D47B1" w:rsidP="008D47B1">
            <w:pPr>
              <w:pStyle w:val="2-"/>
            </w:pPr>
            <w:r>
              <w:rPr>
                <w:rFonts w:hint="eastAsia"/>
              </w:rPr>
              <w:tab/>
              <w:t>//フィールド</w:t>
            </w:r>
          </w:p>
          <w:p w14:paraId="1803BB17" w14:textId="77777777" w:rsidR="008D47B1" w:rsidRPr="00970EB7" w:rsidRDefault="008D47B1" w:rsidP="008D47B1">
            <w:pPr>
              <w:pStyle w:val="2-"/>
              <w:rPr>
                <w:color w:val="00B050"/>
              </w:rPr>
            </w:pPr>
            <w:r>
              <w:rPr>
                <w:rFonts w:hint="eastAsia"/>
              </w:rPr>
              <w:tab/>
              <w:t>CCharacter* m_realObj;</w:t>
            </w:r>
            <w:r w:rsidRPr="00970EB7">
              <w:rPr>
                <w:rFonts w:hint="eastAsia"/>
                <w:color w:val="00B050"/>
              </w:rPr>
              <w:t>//本来の実体</w:t>
            </w:r>
          </w:p>
          <w:p w14:paraId="622D2A69" w14:textId="77777777" w:rsidR="008D47B1" w:rsidRDefault="008D47B1" w:rsidP="008D47B1">
            <w:pPr>
              <w:pStyle w:val="2-"/>
            </w:pPr>
            <w:r>
              <w:t>};</w:t>
            </w:r>
          </w:p>
          <w:p w14:paraId="79C0DBCD" w14:textId="77777777" w:rsidR="008D47B1" w:rsidRDefault="008D47B1" w:rsidP="008D47B1">
            <w:pPr>
              <w:pStyle w:val="2-"/>
            </w:pPr>
          </w:p>
          <w:p w14:paraId="76BD499F" w14:textId="77777777" w:rsidR="008D47B1" w:rsidRPr="00970EB7" w:rsidRDefault="008D47B1" w:rsidP="008D47B1">
            <w:pPr>
              <w:pStyle w:val="2-"/>
              <w:rPr>
                <w:color w:val="00B050"/>
              </w:rPr>
            </w:pPr>
            <w:r w:rsidRPr="00970EB7">
              <w:rPr>
                <w:color w:val="00B050"/>
              </w:rPr>
              <w:t>//--------------------</w:t>
            </w:r>
          </w:p>
          <w:p w14:paraId="56BE463B" w14:textId="77777777" w:rsidR="008D47B1" w:rsidRPr="00970EB7" w:rsidRDefault="008D47B1" w:rsidP="008D47B1">
            <w:pPr>
              <w:pStyle w:val="2-"/>
              <w:rPr>
                <w:color w:val="00B050"/>
              </w:rPr>
            </w:pPr>
            <w:r w:rsidRPr="00970EB7">
              <w:rPr>
                <w:rFonts w:hint="eastAsia"/>
                <w:color w:val="00B050"/>
              </w:rPr>
              <w:t>//キャラクターコレクション</w:t>
            </w:r>
          </w:p>
          <w:p w14:paraId="5C992DCF" w14:textId="77777777" w:rsidR="008D47B1" w:rsidRDefault="008D47B1" w:rsidP="008D47B1">
            <w:pPr>
              <w:pStyle w:val="2-"/>
            </w:pPr>
            <w:r>
              <w:t>class CCharacterCollection</w:t>
            </w:r>
          </w:p>
          <w:p w14:paraId="7B7F3902" w14:textId="77777777" w:rsidR="008D47B1" w:rsidRDefault="008D47B1" w:rsidP="008D47B1">
            <w:pPr>
              <w:pStyle w:val="2-"/>
            </w:pPr>
            <w:r>
              <w:t>{</w:t>
            </w:r>
          </w:p>
          <w:p w14:paraId="5ABB079F" w14:textId="77777777" w:rsidR="008D47B1" w:rsidRDefault="008D47B1" w:rsidP="008D47B1">
            <w:pPr>
              <w:pStyle w:val="2-"/>
            </w:pPr>
            <w:r>
              <w:t>public:</w:t>
            </w:r>
          </w:p>
          <w:p w14:paraId="54204F61" w14:textId="77777777" w:rsidR="008D47B1" w:rsidRPr="00970EB7" w:rsidRDefault="008D47B1" w:rsidP="008D47B1">
            <w:pPr>
              <w:pStyle w:val="2-"/>
              <w:rPr>
                <w:color w:val="00B050"/>
              </w:rPr>
            </w:pPr>
            <w:r>
              <w:tab/>
            </w:r>
            <w:r w:rsidRPr="00970EB7">
              <w:rPr>
                <w:color w:val="00B050"/>
              </w:rPr>
              <w:t>//--------------------</w:t>
            </w:r>
          </w:p>
          <w:p w14:paraId="7692164D" w14:textId="77777777" w:rsidR="008D47B1" w:rsidRPr="00970EB7" w:rsidRDefault="008D47B1" w:rsidP="008D47B1">
            <w:pPr>
              <w:pStyle w:val="2-"/>
              <w:rPr>
                <w:color w:val="FF0000"/>
              </w:rPr>
            </w:pPr>
            <w:r w:rsidRPr="00970EB7">
              <w:rPr>
                <w:rFonts w:hint="eastAsia"/>
                <w:color w:val="00B050"/>
              </w:rPr>
              <w:tab/>
            </w:r>
            <w:r w:rsidRPr="00970EB7">
              <w:rPr>
                <w:rFonts w:hint="eastAsia"/>
                <w:color w:val="FF0000"/>
              </w:rPr>
              <w:t>//イテレータークラス</w:t>
            </w:r>
          </w:p>
          <w:p w14:paraId="5D6E6E8C" w14:textId="77777777" w:rsidR="008D47B1" w:rsidRDefault="008D47B1" w:rsidP="008D47B1">
            <w:pPr>
              <w:pStyle w:val="2-"/>
            </w:pPr>
            <w:r>
              <w:lastRenderedPageBreak/>
              <w:tab/>
              <w:t>class CIterator</w:t>
            </w:r>
          </w:p>
          <w:p w14:paraId="7093E452" w14:textId="77777777" w:rsidR="008D47B1" w:rsidRDefault="008D47B1" w:rsidP="008D47B1">
            <w:pPr>
              <w:pStyle w:val="2-"/>
            </w:pPr>
            <w:r>
              <w:tab/>
              <w:t>{</w:t>
            </w:r>
          </w:p>
          <w:p w14:paraId="74AB1A78" w14:textId="77777777" w:rsidR="008D47B1" w:rsidRDefault="008D47B1" w:rsidP="008D47B1">
            <w:pPr>
              <w:pStyle w:val="2-"/>
            </w:pPr>
            <w:r>
              <w:tab/>
              <w:t>public:</w:t>
            </w:r>
          </w:p>
          <w:p w14:paraId="63235106" w14:textId="77777777" w:rsidR="008D47B1" w:rsidRDefault="008D47B1" w:rsidP="008D47B1">
            <w:pPr>
              <w:pStyle w:val="2-"/>
            </w:pPr>
            <w:r>
              <w:rPr>
                <w:rFonts w:hint="eastAsia"/>
              </w:rPr>
              <w:tab/>
            </w:r>
            <w:r>
              <w:rPr>
                <w:rFonts w:hint="eastAsia"/>
              </w:rPr>
              <w:tab/>
            </w:r>
            <w:r w:rsidRPr="00970EB7">
              <w:rPr>
                <w:rFonts w:hint="eastAsia"/>
                <w:color w:val="00B050"/>
              </w:rPr>
              <w:t>//イテレーター用型宣言</w:t>
            </w:r>
          </w:p>
          <w:p w14:paraId="5CE82E84" w14:textId="77777777" w:rsidR="008D47B1" w:rsidRDefault="008D47B1" w:rsidP="008D47B1">
            <w:pPr>
              <w:pStyle w:val="2-"/>
            </w:pPr>
            <w:r>
              <w:tab/>
            </w:r>
            <w:r>
              <w:tab/>
              <w:t>typedef CIterator type;</w:t>
            </w:r>
          </w:p>
          <w:p w14:paraId="524D67E7" w14:textId="77777777" w:rsidR="008D47B1" w:rsidRDefault="008D47B1" w:rsidP="008D47B1">
            <w:pPr>
              <w:pStyle w:val="2-"/>
            </w:pPr>
            <w:r>
              <w:tab/>
            </w:r>
            <w:r>
              <w:tab/>
              <w:t>typedef ICharacter* value_type;</w:t>
            </w:r>
          </w:p>
          <w:p w14:paraId="7E97DC9C" w14:textId="77777777" w:rsidR="008D47B1" w:rsidRDefault="008D47B1" w:rsidP="008D47B1">
            <w:pPr>
              <w:pStyle w:val="2-"/>
            </w:pPr>
            <w:r>
              <w:tab/>
              <w:t>public:</w:t>
            </w:r>
          </w:p>
          <w:p w14:paraId="22F748C1" w14:textId="77777777" w:rsidR="008D47B1" w:rsidRDefault="008D47B1" w:rsidP="008D47B1">
            <w:pPr>
              <w:pStyle w:val="2-"/>
            </w:pPr>
            <w:r>
              <w:rPr>
                <w:rFonts w:hint="eastAsia"/>
              </w:rPr>
              <w:tab/>
            </w:r>
            <w:r>
              <w:rPr>
                <w:rFonts w:hint="eastAsia"/>
              </w:rPr>
              <w:tab/>
            </w:r>
            <w:r w:rsidRPr="00970EB7">
              <w:rPr>
                <w:rFonts w:hint="eastAsia"/>
                <w:color w:val="00B050"/>
              </w:rPr>
              <w:t>//イテレーター用オペレーター</w:t>
            </w:r>
          </w:p>
          <w:p w14:paraId="03AEE62A" w14:textId="77777777" w:rsidR="008D47B1" w:rsidRDefault="008D47B1" w:rsidP="008D47B1">
            <w:pPr>
              <w:pStyle w:val="2-"/>
            </w:pPr>
            <w:r>
              <w:rPr>
                <w:rFonts w:hint="eastAsia"/>
              </w:rPr>
              <w:tab/>
            </w:r>
            <w:r>
              <w:rPr>
                <w:rFonts w:hint="eastAsia"/>
              </w:rPr>
              <w:tab/>
              <w:t xml:space="preserve">operator value_type() { return m_chara; }            </w:t>
            </w:r>
            <w:r w:rsidRPr="00970EB7">
              <w:rPr>
                <w:rFonts w:hint="eastAsia"/>
                <w:color w:val="00B050"/>
              </w:rPr>
              <w:t>//キャスト</w:t>
            </w:r>
          </w:p>
          <w:p w14:paraId="67C088C3" w14:textId="36F6390C" w:rsidR="008D47B1" w:rsidRDefault="008D47B1" w:rsidP="008D47B1">
            <w:pPr>
              <w:pStyle w:val="2-"/>
            </w:pPr>
            <w:r>
              <w:rPr>
                <w:rFonts w:hint="eastAsia"/>
              </w:rPr>
              <w:tab/>
            </w:r>
            <w:r>
              <w:rPr>
                <w:rFonts w:hint="eastAsia"/>
              </w:rPr>
              <w:tab/>
              <w:t>operator const value_type() const { return m_chara; }</w:t>
            </w:r>
            <w:r w:rsidRPr="00970EB7">
              <w:rPr>
                <w:rFonts w:hint="eastAsia"/>
                <w:color w:val="00B050"/>
              </w:rPr>
              <w:t>//</w:t>
            </w:r>
            <w:r w:rsidR="00B21325">
              <w:rPr>
                <w:rFonts w:hint="eastAsia"/>
                <w:color w:val="00B050"/>
              </w:rPr>
              <w:t>const</w:t>
            </w:r>
            <w:r w:rsidRPr="00970EB7">
              <w:rPr>
                <w:rFonts w:hint="eastAsia"/>
                <w:color w:val="00B050"/>
              </w:rPr>
              <w:t>キャスト</w:t>
            </w:r>
          </w:p>
          <w:p w14:paraId="604B80D2" w14:textId="77777777" w:rsidR="008D47B1" w:rsidRPr="00970EB7" w:rsidRDefault="008D47B1" w:rsidP="008D47B1">
            <w:pPr>
              <w:pStyle w:val="2-"/>
              <w:rPr>
                <w:color w:val="00B050"/>
              </w:rPr>
            </w:pPr>
            <w:r>
              <w:rPr>
                <w:rFonts w:hint="eastAsia"/>
              </w:rPr>
              <w:tab/>
            </w:r>
            <w:r>
              <w:rPr>
                <w:rFonts w:hint="eastAsia"/>
              </w:rPr>
              <w:tab/>
              <w:t xml:space="preserve">value_type operator-&gt;() { return m_chara; }             </w:t>
            </w:r>
            <w:r w:rsidRPr="00970EB7">
              <w:rPr>
                <w:rFonts w:hint="eastAsia"/>
                <w:color w:val="00B050"/>
              </w:rPr>
              <w:t>//参照</w:t>
            </w:r>
          </w:p>
          <w:p w14:paraId="4B99EC47" w14:textId="77777777" w:rsidR="008D47B1" w:rsidRPr="00970EB7" w:rsidRDefault="008D47B1" w:rsidP="008D47B1">
            <w:pPr>
              <w:pStyle w:val="2-"/>
              <w:rPr>
                <w:color w:val="00B050"/>
              </w:rPr>
            </w:pPr>
            <w:r>
              <w:rPr>
                <w:rFonts w:hint="eastAsia"/>
              </w:rPr>
              <w:tab/>
            </w:r>
            <w:r>
              <w:rPr>
                <w:rFonts w:hint="eastAsia"/>
              </w:rPr>
              <w:tab/>
              <w:t>const value_type operator-&gt;() const { return m_chara; }</w:t>
            </w:r>
            <w:r w:rsidRPr="00970EB7">
              <w:rPr>
                <w:rFonts w:hint="eastAsia"/>
                <w:color w:val="00B050"/>
              </w:rPr>
              <w:t xml:space="preserve"> //const参照</w:t>
            </w:r>
          </w:p>
          <w:p w14:paraId="6B0A4086" w14:textId="77777777" w:rsidR="008D47B1" w:rsidRDefault="008D47B1" w:rsidP="008D47B1">
            <w:pPr>
              <w:pStyle w:val="2-"/>
            </w:pPr>
            <w:r>
              <w:rPr>
                <w:rFonts w:hint="eastAsia"/>
              </w:rPr>
              <w:tab/>
            </w:r>
            <w:r>
              <w:rPr>
                <w:rFonts w:hint="eastAsia"/>
              </w:rPr>
              <w:tab/>
              <w:t xml:space="preserve">ICharacter&amp; operator*() { return *m_chara; }            </w:t>
            </w:r>
            <w:r w:rsidRPr="00B21325">
              <w:rPr>
                <w:rFonts w:hint="eastAsia"/>
                <w:color w:val="00B050"/>
              </w:rPr>
              <w:t>//実体化</w:t>
            </w:r>
          </w:p>
          <w:p w14:paraId="035A41A1" w14:textId="77777777" w:rsidR="008D47B1" w:rsidRPr="00B21325" w:rsidRDefault="008D47B1" w:rsidP="008D47B1">
            <w:pPr>
              <w:pStyle w:val="2-"/>
              <w:rPr>
                <w:color w:val="00B050"/>
              </w:rPr>
            </w:pPr>
            <w:r>
              <w:rPr>
                <w:rFonts w:hint="eastAsia"/>
              </w:rPr>
              <w:tab/>
            </w:r>
            <w:r>
              <w:rPr>
                <w:rFonts w:hint="eastAsia"/>
              </w:rPr>
              <w:tab/>
              <w:t>const ICharacter&amp; operator*() const { return *m_chara; }</w:t>
            </w:r>
            <w:r w:rsidRPr="00B21325">
              <w:rPr>
                <w:rFonts w:hint="eastAsia"/>
                <w:color w:val="00B050"/>
              </w:rPr>
              <w:t>//const実体化</w:t>
            </w:r>
          </w:p>
          <w:p w14:paraId="38947529"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//前置インクリメント</w:t>
            </w:r>
          </w:p>
          <w:p w14:paraId="325F7E29" w14:textId="77777777" w:rsidR="008D47B1" w:rsidRDefault="008D47B1" w:rsidP="008D47B1">
            <w:pPr>
              <w:pStyle w:val="2-"/>
            </w:pPr>
            <w:r>
              <w:rPr>
                <w:rFonts w:hint="eastAsia"/>
              </w:rPr>
              <w:tab/>
            </w:r>
            <w:r>
              <w:rPr>
                <w:rFonts w:hint="eastAsia"/>
              </w:rPr>
              <w:tab/>
              <w:t xml:space="preserve">type operator++(int) { type prev = *this; ++(*this); return prev; }       </w:t>
            </w:r>
            <w:r w:rsidRPr="00B21325">
              <w:rPr>
                <w:rFonts w:hint="eastAsia"/>
                <w:color w:val="00B050"/>
              </w:rPr>
              <w:t>//後置インクリメント</w:t>
            </w:r>
          </w:p>
          <w:p w14:paraId="1477C3B0" w14:textId="77777777" w:rsidR="008D47B1" w:rsidRPr="00B21325" w:rsidRDefault="008D47B1" w:rsidP="008D47B1">
            <w:pPr>
              <w:pStyle w:val="2-"/>
              <w:rPr>
                <w:color w:val="00B050"/>
              </w:rPr>
            </w:pPr>
            <w:r>
              <w:rPr>
                <w:rFonts w:hint="eastAsia"/>
              </w:rPr>
              <w:tab/>
            </w:r>
            <w:r>
              <w:rPr>
                <w:rFonts w:hint="eastAsia"/>
              </w:rPr>
              <w:tab/>
              <w:t>type&amp; operator--() { --m_index; m_chara = m_coll[m_index]; return *this; }</w:t>
            </w:r>
            <w:r w:rsidRPr="00B21325">
              <w:rPr>
                <w:rFonts w:hint="eastAsia"/>
                <w:color w:val="00B050"/>
              </w:rPr>
              <w:t>//前置デクリメント</w:t>
            </w:r>
          </w:p>
          <w:p w14:paraId="519AF3C7" w14:textId="77777777" w:rsidR="008D47B1" w:rsidRPr="00B21325" w:rsidRDefault="008D47B1" w:rsidP="008D47B1">
            <w:pPr>
              <w:pStyle w:val="2-"/>
              <w:rPr>
                <w:color w:val="00B050"/>
              </w:rPr>
            </w:pPr>
            <w:r>
              <w:rPr>
                <w:rFonts w:hint="eastAsia"/>
              </w:rPr>
              <w:tab/>
            </w:r>
            <w:r>
              <w:rPr>
                <w:rFonts w:hint="eastAsia"/>
              </w:rPr>
              <w:tab/>
              <w:t xml:space="preserve">type operator--(int) { type prev = *this; --(*this); return prev; }       </w:t>
            </w:r>
            <w:r w:rsidRPr="00B21325">
              <w:rPr>
                <w:rFonts w:hint="eastAsia"/>
                <w:color w:val="00B050"/>
              </w:rPr>
              <w:t>//後置デクリメント</w:t>
            </w:r>
          </w:p>
          <w:p w14:paraId="40870604" w14:textId="77777777" w:rsidR="008D47B1" w:rsidRDefault="008D47B1" w:rsidP="008D47B1">
            <w:pPr>
              <w:pStyle w:val="2-"/>
            </w:pPr>
            <w:r>
              <w:rPr>
                <w:rFonts w:hint="eastAsia"/>
              </w:rPr>
              <w:tab/>
            </w:r>
            <w:r>
              <w:rPr>
                <w:rFonts w:hint="eastAsia"/>
              </w:rPr>
              <w:tab/>
              <w:t>bool operator==(const type&amp; ite) const</w:t>
            </w:r>
            <w:r w:rsidRPr="00B21325">
              <w:rPr>
                <w:rFonts w:hint="eastAsia"/>
                <w:color w:val="00B050"/>
              </w:rPr>
              <w:t>//比較</w:t>
            </w:r>
          </w:p>
          <w:p w14:paraId="16FE9070" w14:textId="77777777" w:rsidR="008D47B1" w:rsidRDefault="008D47B1" w:rsidP="008D47B1">
            <w:pPr>
              <w:pStyle w:val="2-"/>
            </w:pPr>
            <w:r>
              <w:tab/>
            </w:r>
            <w:r>
              <w:tab/>
              <w:t>{</w:t>
            </w:r>
          </w:p>
          <w:p w14:paraId="3EF7C904" w14:textId="77777777" w:rsidR="008D47B1" w:rsidRDefault="008D47B1" w:rsidP="008D47B1">
            <w:pPr>
              <w:pStyle w:val="2-"/>
            </w:pPr>
            <w:r>
              <w:tab/>
            </w:r>
            <w:r>
              <w:tab/>
            </w:r>
            <w:r>
              <w:tab/>
              <w:t>if (m_chara == nullptr &amp;&amp; ite.m_chara == nullptr)</w:t>
            </w:r>
          </w:p>
          <w:p w14:paraId="42E77E5D" w14:textId="77777777" w:rsidR="008D47B1" w:rsidRDefault="008D47B1" w:rsidP="008D47B1">
            <w:pPr>
              <w:pStyle w:val="2-"/>
            </w:pPr>
            <w:r>
              <w:tab/>
            </w:r>
            <w:r>
              <w:tab/>
            </w:r>
            <w:r>
              <w:tab/>
            </w:r>
            <w:r>
              <w:tab/>
              <w:t>return true;</w:t>
            </w:r>
          </w:p>
          <w:p w14:paraId="45E77C71" w14:textId="77777777" w:rsidR="008D47B1" w:rsidRDefault="008D47B1" w:rsidP="008D47B1">
            <w:pPr>
              <w:pStyle w:val="2-"/>
            </w:pPr>
            <w:r>
              <w:tab/>
            </w:r>
            <w:r>
              <w:tab/>
            </w:r>
            <w:r>
              <w:tab/>
              <w:t>if (m_chara == nullptr || ite.m_chara == nullptr)</w:t>
            </w:r>
          </w:p>
          <w:p w14:paraId="5C9DDFE7" w14:textId="77777777" w:rsidR="008D47B1" w:rsidRDefault="008D47B1" w:rsidP="008D47B1">
            <w:pPr>
              <w:pStyle w:val="2-"/>
            </w:pPr>
            <w:r>
              <w:tab/>
            </w:r>
            <w:r>
              <w:tab/>
            </w:r>
            <w:r>
              <w:tab/>
            </w:r>
            <w:r>
              <w:tab/>
              <w:t>return false;</w:t>
            </w:r>
          </w:p>
          <w:p w14:paraId="2FA38D7E" w14:textId="77777777" w:rsidR="008D47B1" w:rsidRDefault="008D47B1" w:rsidP="008D47B1">
            <w:pPr>
              <w:pStyle w:val="2-"/>
            </w:pPr>
            <w:r>
              <w:tab/>
            </w:r>
            <w:r>
              <w:tab/>
            </w:r>
            <w:r>
              <w:tab/>
              <w:t>return m_chara-&gt;getReal() == ite-&gt;getReal();</w:t>
            </w:r>
          </w:p>
          <w:p w14:paraId="3077D5D1" w14:textId="77777777" w:rsidR="008D47B1" w:rsidRDefault="008D47B1" w:rsidP="008D47B1">
            <w:pPr>
              <w:pStyle w:val="2-"/>
            </w:pPr>
            <w:r>
              <w:tab/>
            </w:r>
            <w:r>
              <w:tab/>
              <w:t>}</w:t>
            </w:r>
          </w:p>
          <w:p w14:paraId="38078564" w14:textId="1FA2A19C" w:rsidR="00F22145" w:rsidRDefault="00F22145" w:rsidP="00F22145">
            <w:pPr>
              <w:pStyle w:val="2-"/>
            </w:pPr>
            <w:r>
              <w:rPr>
                <w:rFonts w:hint="eastAsia"/>
              </w:rPr>
              <w:tab/>
            </w:r>
            <w:r>
              <w:rPr>
                <w:rFonts w:hint="eastAsia"/>
              </w:rPr>
              <w:tab/>
              <w:t>bool operator</w:t>
            </w:r>
            <w:r>
              <w:t>!</w:t>
            </w:r>
            <w:r>
              <w:rPr>
                <w:rFonts w:hint="eastAsia"/>
              </w:rPr>
              <w:t>=(const type&amp; ite) const</w:t>
            </w:r>
            <w:r w:rsidRPr="00B21325">
              <w:rPr>
                <w:rFonts w:hint="eastAsia"/>
                <w:color w:val="00B050"/>
              </w:rPr>
              <w:t>//比較</w:t>
            </w:r>
          </w:p>
          <w:p w14:paraId="13951F87" w14:textId="77777777" w:rsidR="00F22145" w:rsidRDefault="00F22145" w:rsidP="00F22145">
            <w:pPr>
              <w:pStyle w:val="2-"/>
            </w:pPr>
            <w:r>
              <w:tab/>
            </w:r>
            <w:r>
              <w:tab/>
              <w:t>{</w:t>
            </w:r>
          </w:p>
          <w:p w14:paraId="3AB9A2C2" w14:textId="5C7BE4E4" w:rsidR="00F22145" w:rsidRDefault="00F22145" w:rsidP="00F22145">
            <w:pPr>
              <w:pStyle w:val="2-"/>
            </w:pPr>
            <w:r>
              <w:tab/>
            </w:r>
            <w:r>
              <w:tab/>
            </w:r>
            <w:r>
              <w:tab/>
            </w:r>
            <w:r w:rsidRPr="00F22145">
              <w:t>return !(*this == ite);</w:t>
            </w:r>
          </w:p>
          <w:p w14:paraId="73E1DBC9" w14:textId="77777777" w:rsidR="00F22145" w:rsidRDefault="00F22145" w:rsidP="00F22145">
            <w:pPr>
              <w:pStyle w:val="2-"/>
            </w:pPr>
            <w:r>
              <w:tab/>
            </w:r>
            <w:r>
              <w:tab/>
              <w:t>}</w:t>
            </w:r>
          </w:p>
          <w:p w14:paraId="005291DD" w14:textId="77777777" w:rsidR="008D47B1" w:rsidRDefault="008D47B1" w:rsidP="008D47B1">
            <w:pPr>
              <w:pStyle w:val="2-"/>
            </w:pPr>
            <w:r>
              <w:tab/>
              <w:t>public:</w:t>
            </w:r>
          </w:p>
          <w:p w14:paraId="7AB28414" w14:textId="77777777" w:rsidR="008D47B1" w:rsidRPr="00B21325" w:rsidRDefault="008D47B1" w:rsidP="008D47B1">
            <w:pPr>
              <w:pStyle w:val="2-"/>
              <w:rPr>
                <w:color w:val="00B050"/>
              </w:rPr>
            </w:pPr>
            <w:r>
              <w:rPr>
                <w:rFonts w:hint="eastAsia"/>
              </w:rPr>
              <w:tab/>
            </w:r>
            <w:r>
              <w:rPr>
                <w:rFonts w:hint="eastAsia"/>
              </w:rPr>
              <w:tab/>
            </w:r>
            <w:r w:rsidRPr="00B21325">
              <w:rPr>
                <w:rFonts w:hint="eastAsia"/>
                <w:color w:val="00B050"/>
              </w:rPr>
              <w:t>//コンストラクタ</w:t>
            </w:r>
          </w:p>
          <w:p w14:paraId="2D81E755" w14:textId="77777777" w:rsidR="008D47B1" w:rsidRDefault="008D47B1" w:rsidP="008D47B1">
            <w:pPr>
              <w:pStyle w:val="2-"/>
            </w:pPr>
            <w:r>
              <w:tab/>
            </w:r>
            <w:r>
              <w:tab/>
              <w:t>CIterator(CCharacterCollection&amp; coll, const int index) :</w:t>
            </w:r>
          </w:p>
          <w:p w14:paraId="6B9477AD" w14:textId="77777777" w:rsidR="008D47B1" w:rsidRDefault="008D47B1" w:rsidP="008D47B1">
            <w:pPr>
              <w:pStyle w:val="2-"/>
            </w:pPr>
            <w:r>
              <w:tab/>
            </w:r>
            <w:r>
              <w:tab/>
            </w:r>
            <w:r>
              <w:tab/>
              <w:t>m_coll(coll),</w:t>
            </w:r>
          </w:p>
          <w:p w14:paraId="39C012D9" w14:textId="77777777" w:rsidR="008D47B1" w:rsidRDefault="008D47B1" w:rsidP="008D47B1">
            <w:pPr>
              <w:pStyle w:val="2-"/>
            </w:pPr>
            <w:r>
              <w:tab/>
            </w:r>
            <w:r>
              <w:tab/>
            </w:r>
            <w:r>
              <w:tab/>
              <w:t>m_index(index)</w:t>
            </w:r>
          </w:p>
          <w:p w14:paraId="189FD0FF" w14:textId="77777777" w:rsidR="008D47B1" w:rsidRDefault="008D47B1" w:rsidP="008D47B1">
            <w:pPr>
              <w:pStyle w:val="2-"/>
            </w:pPr>
            <w:r>
              <w:tab/>
            </w:r>
            <w:r>
              <w:tab/>
              <w:t>{</w:t>
            </w:r>
          </w:p>
          <w:p w14:paraId="46218906" w14:textId="77777777" w:rsidR="008D47B1" w:rsidRDefault="008D47B1" w:rsidP="008D47B1">
            <w:pPr>
              <w:pStyle w:val="2-"/>
            </w:pPr>
            <w:r>
              <w:tab/>
            </w:r>
            <w:r>
              <w:tab/>
            </w:r>
            <w:r>
              <w:tab/>
              <w:t>m_chara = m_coll[index];</w:t>
            </w:r>
          </w:p>
          <w:p w14:paraId="0F928279" w14:textId="77777777" w:rsidR="008D47B1" w:rsidRDefault="008D47B1" w:rsidP="008D47B1">
            <w:pPr>
              <w:pStyle w:val="2-"/>
            </w:pPr>
            <w:r>
              <w:tab/>
            </w:r>
            <w:r>
              <w:tab/>
              <w:t>}</w:t>
            </w:r>
          </w:p>
          <w:p w14:paraId="02A426E4" w14:textId="77777777" w:rsidR="008D47B1" w:rsidRDefault="008D47B1" w:rsidP="008D47B1">
            <w:pPr>
              <w:pStyle w:val="2-"/>
            </w:pPr>
            <w:r>
              <w:tab/>
              <w:t>private:</w:t>
            </w:r>
          </w:p>
          <w:p w14:paraId="6E749E84" w14:textId="77777777" w:rsidR="008D47B1" w:rsidRDefault="008D47B1" w:rsidP="008D47B1">
            <w:pPr>
              <w:pStyle w:val="2-"/>
            </w:pPr>
            <w:r>
              <w:rPr>
                <w:rFonts w:hint="eastAsia"/>
              </w:rPr>
              <w:tab/>
            </w:r>
            <w:r>
              <w:rPr>
                <w:rFonts w:hint="eastAsia"/>
              </w:rPr>
              <w:tab/>
            </w:r>
            <w:r w:rsidRPr="00B21325">
              <w:rPr>
                <w:rFonts w:hint="eastAsia"/>
                <w:color w:val="00B050"/>
              </w:rPr>
              <w:t>//フィールド</w:t>
            </w:r>
          </w:p>
          <w:p w14:paraId="0AF215CF" w14:textId="77777777" w:rsidR="008D47B1" w:rsidRPr="00B21325" w:rsidRDefault="008D47B1" w:rsidP="008D47B1">
            <w:pPr>
              <w:pStyle w:val="2-"/>
              <w:rPr>
                <w:color w:val="00B050"/>
              </w:rPr>
            </w:pPr>
            <w:r>
              <w:rPr>
                <w:rFonts w:hint="eastAsia"/>
              </w:rPr>
              <w:tab/>
            </w:r>
            <w:r>
              <w:rPr>
                <w:rFonts w:hint="eastAsia"/>
              </w:rPr>
              <w:tab/>
              <w:t>CCharacterCollection&amp; m_coll;</w:t>
            </w:r>
            <w:r w:rsidRPr="00B21325">
              <w:rPr>
                <w:rFonts w:hint="eastAsia"/>
                <w:color w:val="00B050"/>
              </w:rPr>
              <w:t>//キャラクターコレクション</w:t>
            </w:r>
          </w:p>
          <w:p w14:paraId="043B6751" w14:textId="77777777" w:rsidR="008D47B1" w:rsidRPr="00B21325" w:rsidRDefault="008D47B1" w:rsidP="008D47B1">
            <w:pPr>
              <w:pStyle w:val="2-"/>
              <w:rPr>
                <w:color w:val="00B050"/>
              </w:rPr>
            </w:pPr>
            <w:r>
              <w:rPr>
                <w:rFonts w:hint="eastAsia"/>
              </w:rPr>
              <w:tab/>
            </w:r>
            <w:r>
              <w:rPr>
                <w:rFonts w:hint="eastAsia"/>
              </w:rPr>
              <w:tab/>
              <w:t xml:space="preserve">int m_index;                 </w:t>
            </w:r>
            <w:r w:rsidRPr="00B21325">
              <w:rPr>
                <w:rFonts w:hint="eastAsia"/>
                <w:color w:val="00B050"/>
              </w:rPr>
              <w:t>//コレクションのカレントインデックス</w:t>
            </w:r>
          </w:p>
          <w:p w14:paraId="75F73BFB" w14:textId="77777777" w:rsidR="008D47B1" w:rsidRPr="00B21325" w:rsidRDefault="008D47B1" w:rsidP="008D47B1">
            <w:pPr>
              <w:pStyle w:val="2-"/>
              <w:rPr>
                <w:color w:val="00B050"/>
              </w:rPr>
            </w:pPr>
            <w:r>
              <w:rPr>
                <w:rFonts w:hint="eastAsia"/>
              </w:rPr>
              <w:tab/>
            </w:r>
            <w:r>
              <w:rPr>
                <w:rFonts w:hint="eastAsia"/>
              </w:rPr>
              <w:tab/>
              <w:t xml:space="preserve">ICharacter* m_chara;         </w:t>
            </w:r>
            <w:r w:rsidRPr="00B21325">
              <w:rPr>
                <w:rFonts w:hint="eastAsia"/>
                <w:color w:val="00B050"/>
              </w:rPr>
              <w:t>//キャラクターオブジェクト</w:t>
            </w:r>
          </w:p>
          <w:p w14:paraId="28C4F6CF" w14:textId="77777777" w:rsidR="008D47B1" w:rsidRDefault="008D47B1" w:rsidP="008D47B1">
            <w:pPr>
              <w:pStyle w:val="2-"/>
            </w:pPr>
            <w:r>
              <w:tab/>
              <w:t>};</w:t>
            </w:r>
          </w:p>
          <w:p w14:paraId="273D28F6" w14:textId="77777777" w:rsidR="008D47B1" w:rsidRDefault="008D47B1" w:rsidP="008D47B1">
            <w:pPr>
              <w:pStyle w:val="2-"/>
            </w:pPr>
          </w:p>
          <w:p w14:paraId="70591CF6" w14:textId="77777777" w:rsidR="008D47B1" w:rsidRDefault="008D47B1" w:rsidP="008D47B1">
            <w:pPr>
              <w:pStyle w:val="2-"/>
            </w:pPr>
            <w:r>
              <w:t>public:</w:t>
            </w:r>
          </w:p>
          <w:p w14:paraId="25B90108" w14:textId="77777777" w:rsidR="008D47B1" w:rsidRPr="00B21325" w:rsidRDefault="008D47B1" w:rsidP="008D47B1">
            <w:pPr>
              <w:pStyle w:val="2-"/>
              <w:rPr>
                <w:color w:val="00B050"/>
              </w:rPr>
            </w:pPr>
            <w:r>
              <w:rPr>
                <w:rFonts w:hint="eastAsia"/>
              </w:rPr>
              <w:tab/>
            </w:r>
            <w:r w:rsidRPr="00B21325">
              <w:rPr>
                <w:rFonts w:hint="eastAsia"/>
                <w:color w:val="00B050"/>
              </w:rPr>
              <w:t>//イテレータ―用メソッド</w:t>
            </w:r>
          </w:p>
          <w:p w14:paraId="45694687" w14:textId="77777777" w:rsidR="008D47B1" w:rsidRDefault="008D47B1" w:rsidP="008D47B1">
            <w:pPr>
              <w:pStyle w:val="2-"/>
            </w:pPr>
            <w:r>
              <w:rPr>
                <w:rFonts w:hint="eastAsia"/>
              </w:rPr>
              <w:tab/>
              <w:t xml:space="preserve">CIterator begin() { CIterator ite(*this, 0); return ite; }      </w:t>
            </w:r>
            <w:r w:rsidRPr="00B21325">
              <w:rPr>
                <w:rFonts w:hint="eastAsia"/>
                <w:color w:val="00B050"/>
              </w:rPr>
              <w:t xml:space="preserve"> //先頭イテレーターを返す</w:t>
            </w:r>
          </w:p>
          <w:p w14:paraId="72C392D7" w14:textId="77777777" w:rsidR="008D47B1" w:rsidRDefault="008D47B1" w:rsidP="008D47B1">
            <w:pPr>
              <w:pStyle w:val="2-"/>
            </w:pPr>
            <w:r>
              <w:rPr>
                <w:rFonts w:hint="eastAsia"/>
              </w:rPr>
              <w:tab/>
              <w:t>CIterator end() { CIterator ite(*this, m_charaNum); return ite; }</w:t>
            </w:r>
            <w:r w:rsidRPr="00B21325">
              <w:rPr>
                <w:rFonts w:hint="eastAsia"/>
                <w:color w:val="00B050"/>
              </w:rPr>
              <w:t>//終端イテレーターを返す</w:t>
            </w:r>
          </w:p>
          <w:p w14:paraId="53E52E3A" w14:textId="77777777" w:rsidR="008D47B1" w:rsidRPr="00B21325" w:rsidRDefault="008D47B1" w:rsidP="008D47B1">
            <w:pPr>
              <w:pStyle w:val="2-"/>
              <w:rPr>
                <w:color w:val="00B050"/>
              </w:rPr>
            </w:pPr>
            <w:r>
              <w:rPr>
                <w:rFonts w:hint="eastAsia"/>
              </w:rPr>
              <w:tab/>
              <w:t xml:space="preserve">bool empty() const { return m_charaNum == 0; }                   </w:t>
            </w:r>
            <w:r w:rsidRPr="00B21325">
              <w:rPr>
                <w:rFonts w:hint="eastAsia"/>
                <w:color w:val="00B050"/>
              </w:rPr>
              <w:t>//要素が空か？</w:t>
            </w:r>
          </w:p>
          <w:p w14:paraId="1A2B451C" w14:textId="77777777" w:rsidR="008D47B1" w:rsidRPr="00B21325" w:rsidRDefault="008D47B1" w:rsidP="008D47B1">
            <w:pPr>
              <w:pStyle w:val="2-"/>
              <w:rPr>
                <w:color w:val="00B050"/>
              </w:rPr>
            </w:pPr>
            <w:r>
              <w:rPr>
                <w:rFonts w:hint="eastAsia"/>
              </w:rPr>
              <w:tab/>
              <w:t xml:space="preserve">int size() const { return m_charaNum; }                          </w:t>
            </w:r>
            <w:r w:rsidRPr="00B21325">
              <w:rPr>
                <w:rFonts w:hint="eastAsia"/>
                <w:color w:val="00B050"/>
              </w:rPr>
              <w:t>//要素数を返す</w:t>
            </w:r>
          </w:p>
          <w:p w14:paraId="0906F514" w14:textId="77777777" w:rsidR="008D47B1" w:rsidRPr="00B21325" w:rsidRDefault="008D47B1" w:rsidP="008D47B1">
            <w:pPr>
              <w:pStyle w:val="2-"/>
              <w:rPr>
                <w:color w:val="FF0000"/>
              </w:rPr>
            </w:pPr>
            <w:r>
              <w:rPr>
                <w:rFonts w:hint="eastAsia"/>
              </w:rPr>
              <w:tab/>
              <w:t xml:space="preserve">ICharacter* operator[](const int index)                          </w:t>
            </w:r>
            <w:r w:rsidRPr="00B21325">
              <w:rPr>
                <w:rFonts w:hint="eastAsia"/>
                <w:color w:val="00B050"/>
              </w:rPr>
              <w:t>//要素を返す</w:t>
            </w:r>
            <w:r>
              <w:rPr>
                <w:rFonts w:hint="eastAsia"/>
              </w:rPr>
              <w:t xml:space="preserve">　</w:t>
            </w:r>
            <w:r w:rsidRPr="00B21325">
              <w:rPr>
                <w:rFonts w:hint="eastAsia"/>
                <w:color w:val="FF0000"/>
              </w:rPr>
              <w:t>※ここでプロキシーに対応</w:t>
            </w:r>
          </w:p>
          <w:p w14:paraId="6AF4B2B1" w14:textId="77777777" w:rsidR="008D47B1" w:rsidRDefault="008D47B1" w:rsidP="008D47B1">
            <w:pPr>
              <w:pStyle w:val="2-"/>
            </w:pPr>
            <w:r>
              <w:tab/>
              <w:t>{</w:t>
            </w:r>
          </w:p>
          <w:p w14:paraId="48781381" w14:textId="77777777" w:rsidR="008D47B1" w:rsidRDefault="008D47B1" w:rsidP="008D47B1">
            <w:pPr>
              <w:pStyle w:val="2-"/>
            </w:pPr>
            <w:r>
              <w:tab/>
            </w:r>
            <w:r>
              <w:tab/>
              <w:t>if (index &lt; 0 || index &gt;= m_charaNum)</w:t>
            </w:r>
          </w:p>
          <w:p w14:paraId="41912896" w14:textId="77777777" w:rsidR="008D47B1" w:rsidRDefault="008D47B1" w:rsidP="008D47B1">
            <w:pPr>
              <w:pStyle w:val="2-"/>
            </w:pPr>
            <w:r>
              <w:tab/>
            </w:r>
            <w:r>
              <w:tab/>
            </w:r>
            <w:r>
              <w:tab/>
              <w:t>return nullptr;</w:t>
            </w:r>
          </w:p>
          <w:p w14:paraId="78CECB78" w14:textId="77777777" w:rsidR="008D47B1" w:rsidRDefault="008D47B1" w:rsidP="008D47B1">
            <w:pPr>
              <w:pStyle w:val="2-"/>
            </w:pPr>
            <w:r>
              <w:tab/>
            </w:r>
            <w:r>
              <w:tab/>
              <w:t>CCharacter* realChara = m_chara[index];</w:t>
            </w:r>
          </w:p>
          <w:p w14:paraId="3060B7A6" w14:textId="77777777" w:rsidR="008D47B1" w:rsidRDefault="008D47B1" w:rsidP="008D47B1">
            <w:pPr>
              <w:pStyle w:val="2-"/>
            </w:pPr>
            <w:r>
              <w:tab/>
            </w:r>
            <w:r>
              <w:tab/>
              <w:t>ICharacter* chara = realChara;</w:t>
            </w:r>
          </w:p>
          <w:p w14:paraId="09723B4B" w14:textId="77777777" w:rsidR="008D47B1" w:rsidRDefault="008D47B1" w:rsidP="008D47B1">
            <w:pPr>
              <w:pStyle w:val="2-"/>
            </w:pPr>
            <w:r>
              <w:tab/>
            </w:r>
            <w:r>
              <w:tab/>
              <w:t>if (!realChara-&gt;isBuilt())</w:t>
            </w:r>
          </w:p>
          <w:p w14:paraId="7E595381" w14:textId="77777777" w:rsidR="008D47B1" w:rsidRDefault="008D47B1" w:rsidP="008D47B1">
            <w:pPr>
              <w:pStyle w:val="2-"/>
            </w:pPr>
            <w:r>
              <w:tab/>
            </w:r>
            <w:r>
              <w:tab/>
              <w:t>{</w:t>
            </w:r>
          </w:p>
          <w:p w14:paraId="43E582F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//構築が済んでいない場合、プロキシ―を返す</w:t>
            </w:r>
          </w:p>
          <w:p w14:paraId="56DDDE06" w14:textId="77777777" w:rsidR="008D47B1" w:rsidRDefault="008D47B1" w:rsidP="008D47B1">
            <w:pPr>
              <w:pStyle w:val="2-"/>
            </w:pPr>
            <w:r>
              <w:rPr>
                <w:rFonts w:hint="eastAsia"/>
              </w:rPr>
              <w:tab/>
            </w:r>
            <w:r>
              <w:rPr>
                <w:rFonts w:hint="eastAsia"/>
              </w:rPr>
              <w:tab/>
            </w:r>
            <w:r>
              <w:rPr>
                <w:rFonts w:hint="eastAsia"/>
              </w:rPr>
              <w:tab/>
            </w:r>
            <w:r w:rsidRPr="00B21325">
              <w:rPr>
                <w:rFonts w:hint="eastAsia"/>
                <w:color w:val="FF0000"/>
              </w:rPr>
              <w:t xml:space="preserve">static </w:t>
            </w:r>
            <w:r>
              <w:rPr>
                <w:rFonts w:hint="eastAsia"/>
              </w:rPr>
              <w:t>CCharacterProxy proxy;</w:t>
            </w:r>
            <w:r w:rsidRPr="00B21325">
              <w:rPr>
                <w:rFonts w:hint="eastAsia"/>
                <w:color w:val="FF0000"/>
              </w:rPr>
              <w:t>//プロキシーのインスタンス（再利用する：一種のFlyweightパターン）</w:t>
            </w:r>
          </w:p>
          <w:p w14:paraId="189B7109" w14:textId="77777777" w:rsidR="008D47B1" w:rsidRDefault="008D47B1" w:rsidP="008D47B1">
            <w:pPr>
              <w:pStyle w:val="2-"/>
            </w:pPr>
            <w:r>
              <w:tab/>
            </w:r>
            <w:r>
              <w:tab/>
            </w:r>
            <w:r>
              <w:tab/>
              <w:t>proxy.setRealObj(realChara);</w:t>
            </w:r>
          </w:p>
          <w:p w14:paraId="1E4C2C7B" w14:textId="77777777" w:rsidR="008D47B1" w:rsidRDefault="008D47B1" w:rsidP="008D47B1">
            <w:pPr>
              <w:pStyle w:val="2-"/>
            </w:pPr>
            <w:r>
              <w:tab/>
            </w:r>
            <w:r>
              <w:tab/>
            </w:r>
            <w:r>
              <w:tab/>
              <w:t>chara = &amp;proxy;</w:t>
            </w:r>
          </w:p>
          <w:p w14:paraId="6B5325BA" w14:textId="77777777" w:rsidR="008D47B1" w:rsidRDefault="008D47B1" w:rsidP="008D47B1">
            <w:pPr>
              <w:pStyle w:val="2-"/>
            </w:pPr>
            <w:r>
              <w:tab/>
            </w:r>
            <w:r>
              <w:tab/>
              <w:t>}</w:t>
            </w:r>
          </w:p>
          <w:p w14:paraId="6FDB2F80" w14:textId="77777777" w:rsidR="008D47B1" w:rsidRDefault="008D47B1" w:rsidP="008D47B1">
            <w:pPr>
              <w:pStyle w:val="2-"/>
            </w:pPr>
            <w:r>
              <w:tab/>
            </w:r>
            <w:r>
              <w:tab/>
              <w:t>return chara;</w:t>
            </w:r>
          </w:p>
          <w:p w14:paraId="46BA4719" w14:textId="77777777" w:rsidR="008D47B1" w:rsidRDefault="008D47B1" w:rsidP="008D47B1">
            <w:pPr>
              <w:pStyle w:val="2-"/>
            </w:pPr>
            <w:r>
              <w:lastRenderedPageBreak/>
              <w:tab/>
              <w:t>}</w:t>
            </w:r>
          </w:p>
          <w:p w14:paraId="73465ED3" w14:textId="77777777" w:rsidR="008D47B1" w:rsidRDefault="008D47B1" w:rsidP="008D47B1">
            <w:pPr>
              <w:pStyle w:val="2-"/>
            </w:pPr>
            <w:r>
              <w:t>public:</w:t>
            </w:r>
          </w:p>
          <w:p w14:paraId="6DB0AF33" w14:textId="77777777" w:rsidR="008D47B1" w:rsidRDefault="008D47B1" w:rsidP="008D47B1">
            <w:pPr>
              <w:pStyle w:val="2-"/>
            </w:pPr>
            <w:r>
              <w:rPr>
                <w:rFonts w:hint="eastAsia"/>
              </w:rPr>
              <w:tab/>
            </w:r>
            <w:r w:rsidRPr="00B21325">
              <w:rPr>
                <w:rFonts w:hint="eastAsia"/>
                <w:color w:val="00B050"/>
              </w:rPr>
              <w:t>//キャラ追加</w:t>
            </w:r>
          </w:p>
          <w:p w14:paraId="2E3E1CC2" w14:textId="77777777" w:rsidR="008D47B1" w:rsidRDefault="008D47B1" w:rsidP="008D47B1">
            <w:pPr>
              <w:pStyle w:val="2-"/>
            </w:pPr>
            <w:r>
              <w:tab/>
              <w:t>void addChara(const char* name)</w:t>
            </w:r>
          </w:p>
          <w:p w14:paraId="1FE2013D" w14:textId="77777777" w:rsidR="008D47B1" w:rsidRDefault="008D47B1" w:rsidP="008D47B1">
            <w:pPr>
              <w:pStyle w:val="2-"/>
            </w:pPr>
            <w:r>
              <w:tab/>
              <w:t>{</w:t>
            </w:r>
          </w:p>
          <w:p w14:paraId="3C5654EE" w14:textId="77777777" w:rsidR="008D47B1" w:rsidRDefault="008D47B1" w:rsidP="008D47B1">
            <w:pPr>
              <w:pStyle w:val="2-"/>
            </w:pPr>
            <w:r>
              <w:tab/>
            </w:r>
            <w:r>
              <w:tab/>
              <w:t>if (m_charaNum &gt;= CHARA_MAX)</w:t>
            </w:r>
          </w:p>
          <w:p w14:paraId="57050B25" w14:textId="77777777" w:rsidR="008D47B1" w:rsidRDefault="008D47B1" w:rsidP="008D47B1">
            <w:pPr>
              <w:pStyle w:val="2-"/>
            </w:pPr>
            <w:r>
              <w:tab/>
            </w:r>
            <w:r>
              <w:tab/>
            </w:r>
            <w:r>
              <w:tab/>
              <w:t>return;</w:t>
            </w:r>
          </w:p>
          <w:p w14:paraId="77897EBA" w14:textId="77777777" w:rsidR="008D47B1" w:rsidRDefault="008D47B1" w:rsidP="008D47B1">
            <w:pPr>
              <w:pStyle w:val="2-"/>
            </w:pPr>
            <w:r>
              <w:tab/>
            </w:r>
            <w:r>
              <w:tab/>
              <w:t>CCharacter* chara = new CCharacter(name);</w:t>
            </w:r>
          </w:p>
          <w:p w14:paraId="70CFA22C" w14:textId="77777777" w:rsidR="008D47B1" w:rsidRDefault="008D47B1" w:rsidP="008D47B1">
            <w:pPr>
              <w:pStyle w:val="2-"/>
            </w:pPr>
            <w:r>
              <w:tab/>
            </w:r>
            <w:r>
              <w:tab/>
              <w:t>if (chara)</w:t>
            </w:r>
          </w:p>
          <w:p w14:paraId="688D74E2" w14:textId="77777777" w:rsidR="008D47B1" w:rsidRDefault="008D47B1" w:rsidP="008D47B1">
            <w:pPr>
              <w:pStyle w:val="2-"/>
            </w:pPr>
            <w:r>
              <w:tab/>
            </w:r>
            <w:r>
              <w:tab/>
              <w:t>{</w:t>
            </w:r>
          </w:p>
          <w:p w14:paraId="15C9E888" w14:textId="77777777" w:rsidR="008D47B1" w:rsidRDefault="008D47B1" w:rsidP="008D47B1">
            <w:pPr>
              <w:pStyle w:val="2-"/>
            </w:pPr>
            <w:r>
              <w:tab/>
            </w:r>
            <w:r>
              <w:tab/>
            </w:r>
            <w:r>
              <w:tab/>
              <w:t>m_chara[m_charaNum++] = chara;</w:t>
            </w:r>
          </w:p>
          <w:p w14:paraId="7DEA687E" w14:textId="77777777" w:rsidR="008D47B1" w:rsidRDefault="008D47B1" w:rsidP="008D47B1">
            <w:pPr>
              <w:pStyle w:val="2-"/>
            </w:pPr>
            <w:r>
              <w:tab/>
            </w:r>
            <w:r>
              <w:tab/>
              <w:t>}</w:t>
            </w:r>
          </w:p>
          <w:p w14:paraId="24B7A7BB" w14:textId="77777777" w:rsidR="008D47B1" w:rsidRDefault="008D47B1" w:rsidP="008D47B1">
            <w:pPr>
              <w:pStyle w:val="2-"/>
            </w:pPr>
            <w:r>
              <w:tab/>
              <w:t>}</w:t>
            </w:r>
          </w:p>
          <w:p w14:paraId="34AA7173" w14:textId="77777777" w:rsidR="008D47B1" w:rsidRDefault="008D47B1" w:rsidP="008D47B1">
            <w:pPr>
              <w:pStyle w:val="2-"/>
            </w:pPr>
            <w:r>
              <w:t>public:</w:t>
            </w:r>
          </w:p>
          <w:p w14:paraId="09CF0B51" w14:textId="77777777" w:rsidR="008D47B1" w:rsidRPr="00B21325" w:rsidRDefault="008D47B1" w:rsidP="008D47B1">
            <w:pPr>
              <w:pStyle w:val="2-"/>
              <w:rPr>
                <w:color w:val="00B050"/>
              </w:rPr>
            </w:pPr>
            <w:r>
              <w:rPr>
                <w:rFonts w:hint="eastAsia"/>
              </w:rPr>
              <w:tab/>
            </w:r>
            <w:r w:rsidRPr="00B21325">
              <w:rPr>
                <w:rFonts w:hint="eastAsia"/>
                <w:color w:val="00B050"/>
              </w:rPr>
              <w:t>//コンストラクタ</w:t>
            </w:r>
          </w:p>
          <w:p w14:paraId="66F1E14A" w14:textId="77777777" w:rsidR="008D47B1" w:rsidRDefault="008D47B1" w:rsidP="008D47B1">
            <w:pPr>
              <w:pStyle w:val="2-"/>
            </w:pPr>
            <w:r>
              <w:tab/>
              <w:t>CCharacterCollection() :</w:t>
            </w:r>
          </w:p>
          <w:p w14:paraId="685CBCEE" w14:textId="77777777" w:rsidR="008D47B1" w:rsidRDefault="008D47B1" w:rsidP="008D47B1">
            <w:pPr>
              <w:pStyle w:val="2-"/>
            </w:pPr>
            <w:r>
              <w:tab/>
            </w:r>
            <w:r>
              <w:tab/>
              <w:t>m_charaNum(0)</w:t>
            </w:r>
          </w:p>
          <w:p w14:paraId="48C8E9A0" w14:textId="77777777" w:rsidR="008D47B1" w:rsidRDefault="008D47B1" w:rsidP="008D47B1">
            <w:pPr>
              <w:pStyle w:val="2-"/>
            </w:pPr>
            <w:r>
              <w:tab/>
              <w:t>{}</w:t>
            </w:r>
          </w:p>
          <w:p w14:paraId="5EB77FEE" w14:textId="77777777" w:rsidR="008D47B1" w:rsidRPr="00B21325" w:rsidRDefault="008D47B1" w:rsidP="008D47B1">
            <w:pPr>
              <w:pStyle w:val="2-"/>
              <w:rPr>
                <w:color w:val="00B050"/>
              </w:rPr>
            </w:pPr>
            <w:r>
              <w:rPr>
                <w:rFonts w:hint="eastAsia"/>
              </w:rPr>
              <w:tab/>
            </w:r>
            <w:r w:rsidRPr="00B21325">
              <w:rPr>
                <w:rFonts w:hint="eastAsia"/>
                <w:color w:val="00B050"/>
              </w:rPr>
              <w:t>//デストラクタ</w:t>
            </w:r>
          </w:p>
          <w:p w14:paraId="40B3C160" w14:textId="77777777" w:rsidR="008D47B1" w:rsidRDefault="008D47B1" w:rsidP="008D47B1">
            <w:pPr>
              <w:pStyle w:val="2-"/>
            </w:pPr>
            <w:r>
              <w:tab/>
              <w:t>~CCharacterCollection()</w:t>
            </w:r>
          </w:p>
          <w:p w14:paraId="4B0E59A4" w14:textId="77777777" w:rsidR="008D47B1" w:rsidRDefault="008D47B1" w:rsidP="008D47B1">
            <w:pPr>
              <w:pStyle w:val="2-"/>
            </w:pPr>
            <w:r>
              <w:tab/>
              <w:t>{</w:t>
            </w:r>
          </w:p>
          <w:p w14:paraId="0091B349" w14:textId="77777777" w:rsidR="008D47B1" w:rsidRDefault="008D47B1" w:rsidP="008D47B1">
            <w:pPr>
              <w:pStyle w:val="2-"/>
            </w:pPr>
            <w:r>
              <w:rPr>
                <w:rFonts w:hint="eastAsia"/>
              </w:rPr>
              <w:tab/>
            </w:r>
            <w:r>
              <w:rPr>
                <w:rFonts w:hint="eastAsia"/>
              </w:rPr>
              <w:tab/>
            </w:r>
            <w:r w:rsidRPr="00B21325">
              <w:rPr>
                <w:rFonts w:hint="eastAsia"/>
                <w:color w:val="00B050"/>
              </w:rPr>
              <w:t>//全て削除</w:t>
            </w:r>
          </w:p>
          <w:p w14:paraId="7097AEAA" w14:textId="77777777" w:rsidR="008D47B1" w:rsidRDefault="008D47B1" w:rsidP="008D47B1">
            <w:pPr>
              <w:pStyle w:val="2-"/>
            </w:pPr>
            <w:r>
              <w:tab/>
            </w:r>
            <w:r>
              <w:tab/>
              <w:t>for (int index = 0; index &lt; m_charaNum; ++index)</w:t>
            </w:r>
          </w:p>
          <w:p w14:paraId="0614A3FA" w14:textId="77777777" w:rsidR="008D47B1" w:rsidRDefault="008D47B1" w:rsidP="008D47B1">
            <w:pPr>
              <w:pStyle w:val="2-"/>
            </w:pPr>
            <w:r>
              <w:tab/>
            </w:r>
            <w:r>
              <w:tab/>
              <w:t>{</w:t>
            </w:r>
          </w:p>
          <w:p w14:paraId="60E36258" w14:textId="77777777" w:rsidR="008D47B1" w:rsidRDefault="008D47B1" w:rsidP="008D47B1">
            <w:pPr>
              <w:pStyle w:val="2-"/>
            </w:pPr>
            <w:r>
              <w:tab/>
            </w:r>
            <w:r>
              <w:tab/>
            </w:r>
            <w:r>
              <w:tab/>
              <w:t>if (m_chara[index])</w:t>
            </w:r>
          </w:p>
          <w:p w14:paraId="0E40B079" w14:textId="77777777" w:rsidR="008D47B1" w:rsidRDefault="008D47B1" w:rsidP="008D47B1">
            <w:pPr>
              <w:pStyle w:val="2-"/>
            </w:pPr>
            <w:r>
              <w:tab/>
            </w:r>
            <w:r>
              <w:tab/>
            </w:r>
            <w:r>
              <w:tab/>
              <w:t>{</w:t>
            </w:r>
          </w:p>
          <w:p w14:paraId="62BED803" w14:textId="77777777" w:rsidR="008D47B1" w:rsidRDefault="008D47B1" w:rsidP="008D47B1">
            <w:pPr>
              <w:pStyle w:val="2-"/>
            </w:pPr>
            <w:r>
              <w:tab/>
            </w:r>
            <w:r>
              <w:tab/>
            </w:r>
            <w:r>
              <w:tab/>
            </w:r>
            <w:r>
              <w:tab/>
              <w:t>delete m_chara[index];</w:t>
            </w:r>
          </w:p>
          <w:p w14:paraId="4E71E4EC" w14:textId="77777777" w:rsidR="008D47B1" w:rsidRDefault="008D47B1" w:rsidP="008D47B1">
            <w:pPr>
              <w:pStyle w:val="2-"/>
            </w:pPr>
            <w:r>
              <w:tab/>
            </w:r>
            <w:r>
              <w:tab/>
            </w:r>
            <w:r>
              <w:tab/>
            </w:r>
            <w:r>
              <w:tab/>
              <w:t>m_chara[index] = nullptr;</w:t>
            </w:r>
          </w:p>
          <w:p w14:paraId="026818EA" w14:textId="77777777" w:rsidR="008D47B1" w:rsidRDefault="008D47B1" w:rsidP="008D47B1">
            <w:pPr>
              <w:pStyle w:val="2-"/>
            </w:pPr>
            <w:r>
              <w:tab/>
            </w:r>
            <w:r>
              <w:tab/>
            </w:r>
            <w:r>
              <w:tab/>
              <w:t>}</w:t>
            </w:r>
          </w:p>
          <w:p w14:paraId="6E90810D" w14:textId="77777777" w:rsidR="008D47B1" w:rsidRDefault="008D47B1" w:rsidP="008D47B1">
            <w:pPr>
              <w:pStyle w:val="2-"/>
            </w:pPr>
            <w:r>
              <w:tab/>
            </w:r>
            <w:r>
              <w:tab/>
              <w:t>}</w:t>
            </w:r>
          </w:p>
          <w:p w14:paraId="38B3CAD5" w14:textId="77777777" w:rsidR="008D47B1" w:rsidRDefault="008D47B1" w:rsidP="008D47B1">
            <w:pPr>
              <w:pStyle w:val="2-"/>
            </w:pPr>
            <w:r>
              <w:tab/>
              <w:t>}</w:t>
            </w:r>
          </w:p>
          <w:p w14:paraId="64792891" w14:textId="77777777" w:rsidR="008D47B1" w:rsidRDefault="008D47B1" w:rsidP="008D47B1">
            <w:pPr>
              <w:pStyle w:val="2-"/>
            </w:pPr>
            <w:r>
              <w:t>private:</w:t>
            </w:r>
          </w:p>
          <w:p w14:paraId="17161EB1" w14:textId="77777777" w:rsidR="008D47B1" w:rsidRDefault="008D47B1" w:rsidP="008D47B1">
            <w:pPr>
              <w:pStyle w:val="2-"/>
            </w:pPr>
            <w:r>
              <w:rPr>
                <w:rFonts w:hint="eastAsia"/>
              </w:rPr>
              <w:tab/>
              <w:t>//フィールド</w:t>
            </w:r>
          </w:p>
          <w:p w14:paraId="46A421E0" w14:textId="77777777" w:rsidR="008D47B1" w:rsidRPr="00B21325" w:rsidRDefault="008D47B1" w:rsidP="008D47B1">
            <w:pPr>
              <w:pStyle w:val="2-"/>
              <w:rPr>
                <w:color w:val="00B050"/>
              </w:rPr>
            </w:pPr>
            <w:r>
              <w:rPr>
                <w:rFonts w:hint="eastAsia"/>
              </w:rPr>
              <w:tab/>
              <w:t>static const int CHARA_MAX = 32;</w:t>
            </w:r>
            <w:r w:rsidRPr="00B21325">
              <w:rPr>
                <w:rFonts w:hint="eastAsia"/>
                <w:color w:val="00B050"/>
              </w:rPr>
              <w:t>//キャラ情報の最大数</w:t>
            </w:r>
          </w:p>
          <w:p w14:paraId="21B46359" w14:textId="77777777" w:rsidR="008D47B1" w:rsidRDefault="008D47B1" w:rsidP="008D47B1">
            <w:pPr>
              <w:pStyle w:val="2-"/>
            </w:pPr>
            <w:r>
              <w:rPr>
                <w:rFonts w:hint="eastAsia"/>
              </w:rPr>
              <w:tab/>
              <w:t xml:space="preserve">CCharacter* m_chara[CHARA_MAX]; </w:t>
            </w:r>
            <w:r w:rsidRPr="00B21325">
              <w:rPr>
                <w:rFonts w:hint="eastAsia"/>
                <w:color w:val="00B050"/>
              </w:rPr>
              <w:t>//キャラ情報</w:t>
            </w:r>
          </w:p>
          <w:p w14:paraId="20540010" w14:textId="77777777" w:rsidR="008D47B1" w:rsidRPr="00B21325" w:rsidRDefault="008D47B1" w:rsidP="008D47B1">
            <w:pPr>
              <w:pStyle w:val="2-"/>
              <w:rPr>
                <w:color w:val="00B050"/>
              </w:rPr>
            </w:pPr>
            <w:r>
              <w:rPr>
                <w:rFonts w:hint="eastAsia"/>
              </w:rPr>
              <w:tab/>
              <w:t xml:space="preserve">int m_charaNum;                </w:t>
            </w:r>
            <w:r w:rsidRPr="00B21325">
              <w:rPr>
                <w:rFonts w:hint="eastAsia"/>
                <w:color w:val="00B050"/>
              </w:rPr>
              <w:t xml:space="preserve"> //キャラ情報数</w:t>
            </w:r>
          </w:p>
          <w:p w14:paraId="5193182A" w14:textId="77777777" w:rsidR="008D47B1" w:rsidRDefault="008D47B1" w:rsidP="008D47B1">
            <w:pPr>
              <w:pStyle w:val="2-"/>
            </w:pPr>
            <w:r>
              <w:t>};</w:t>
            </w:r>
          </w:p>
          <w:p w14:paraId="1312DF7F" w14:textId="77777777" w:rsidR="008D47B1" w:rsidRPr="00B21325" w:rsidRDefault="008D47B1" w:rsidP="008D47B1">
            <w:pPr>
              <w:pStyle w:val="2-"/>
              <w:rPr>
                <w:color w:val="FF0000"/>
              </w:rPr>
            </w:pPr>
            <w:r w:rsidRPr="00B21325">
              <w:rPr>
                <w:rFonts w:hint="eastAsia"/>
                <w:color w:val="FF0000"/>
              </w:rPr>
              <w:t>//自作for_each</w:t>
            </w:r>
          </w:p>
          <w:p w14:paraId="5614D59D" w14:textId="77777777" w:rsidR="008D47B1" w:rsidRDefault="008D47B1" w:rsidP="008D47B1">
            <w:pPr>
              <w:pStyle w:val="2-"/>
            </w:pPr>
            <w:r>
              <w:t>template&lt;class T, class F&gt;</w:t>
            </w:r>
          </w:p>
          <w:p w14:paraId="7853D700" w14:textId="3D33C96C" w:rsidR="008D47B1" w:rsidRDefault="009E4EDB" w:rsidP="008D47B1">
            <w:pPr>
              <w:pStyle w:val="2-"/>
            </w:pPr>
            <w:r>
              <w:t xml:space="preserve">inline </w:t>
            </w:r>
            <w:r w:rsidR="008D47B1">
              <w:t xml:space="preserve">void </w:t>
            </w:r>
            <w:r w:rsidR="00F22145">
              <w:t>my_</w:t>
            </w:r>
            <w:r w:rsidR="008D47B1">
              <w:t>for_each(T ite, T end, F functor)</w:t>
            </w:r>
          </w:p>
          <w:p w14:paraId="436C1B94" w14:textId="77777777" w:rsidR="008D47B1" w:rsidRDefault="008D47B1" w:rsidP="008D47B1">
            <w:pPr>
              <w:pStyle w:val="2-"/>
            </w:pPr>
            <w:r>
              <w:t>{</w:t>
            </w:r>
          </w:p>
          <w:p w14:paraId="256ACAEB" w14:textId="77777777" w:rsidR="008D47B1" w:rsidRDefault="008D47B1" w:rsidP="008D47B1">
            <w:pPr>
              <w:pStyle w:val="2-"/>
            </w:pPr>
            <w:r>
              <w:tab/>
              <w:t>for (; ite != end; ++ite)</w:t>
            </w:r>
          </w:p>
          <w:p w14:paraId="0CF75E29" w14:textId="77777777" w:rsidR="008D47B1" w:rsidRDefault="008D47B1" w:rsidP="008D47B1">
            <w:pPr>
              <w:pStyle w:val="2-"/>
            </w:pPr>
            <w:r>
              <w:tab/>
              <w:t>{</w:t>
            </w:r>
          </w:p>
          <w:p w14:paraId="08E3F4A2" w14:textId="77777777" w:rsidR="008D47B1" w:rsidRDefault="008D47B1" w:rsidP="008D47B1">
            <w:pPr>
              <w:pStyle w:val="2-"/>
            </w:pPr>
            <w:r>
              <w:tab/>
            </w:r>
            <w:r>
              <w:tab/>
              <w:t>functor(ite);</w:t>
            </w:r>
          </w:p>
          <w:p w14:paraId="2C2CA4FF" w14:textId="77777777" w:rsidR="008D47B1" w:rsidRDefault="008D47B1" w:rsidP="008D47B1">
            <w:pPr>
              <w:pStyle w:val="2-"/>
            </w:pPr>
            <w:r>
              <w:tab/>
              <w:t>}</w:t>
            </w:r>
          </w:p>
          <w:p w14:paraId="47C2A2AD" w14:textId="77777777" w:rsidR="008D47B1" w:rsidRDefault="008D47B1" w:rsidP="008D47B1">
            <w:pPr>
              <w:pStyle w:val="2-"/>
            </w:pPr>
            <w:r>
              <w:t>}</w:t>
            </w:r>
          </w:p>
          <w:p w14:paraId="16BC772A" w14:textId="03A9EA93" w:rsidR="00B21325" w:rsidRPr="00B21325" w:rsidRDefault="00B21325" w:rsidP="00B21325">
            <w:pPr>
              <w:pStyle w:val="2-"/>
              <w:rPr>
                <w:color w:val="FF0000"/>
              </w:rPr>
            </w:pPr>
            <w:r w:rsidRPr="00B21325">
              <w:rPr>
                <w:rFonts w:hint="eastAsia"/>
                <w:color w:val="FF0000"/>
              </w:rPr>
              <w:t>//自作for_each</w:t>
            </w:r>
            <w:r>
              <w:rPr>
                <w:rFonts w:hint="eastAsia"/>
                <w:color w:val="FF0000"/>
              </w:rPr>
              <w:t>（関数オブジェクトがパラメータを受け取るバージョン）</w:t>
            </w:r>
          </w:p>
          <w:p w14:paraId="10E7B119" w14:textId="77777777" w:rsidR="008D47B1" w:rsidRDefault="008D47B1" w:rsidP="008D47B1">
            <w:pPr>
              <w:pStyle w:val="2-"/>
            </w:pPr>
            <w:r>
              <w:t>template&lt;class T, class F, class P1&gt;</w:t>
            </w:r>
          </w:p>
          <w:p w14:paraId="2381D54A" w14:textId="06C30529" w:rsidR="008D47B1" w:rsidRDefault="009E4EDB" w:rsidP="008D47B1">
            <w:pPr>
              <w:pStyle w:val="2-"/>
            </w:pPr>
            <w:r>
              <w:t xml:space="preserve">inline </w:t>
            </w:r>
            <w:r w:rsidR="008D47B1">
              <w:t xml:space="preserve">void </w:t>
            </w:r>
            <w:r w:rsidR="00F22145">
              <w:t>my_</w:t>
            </w:r>
            <w:r w:rsidR="008D47B1">
              <w:t>for_each(T ite, T end, F functor, P1&amp; param1)</w:t>
            </w:r>
          </w:p>
          <w:p w14:paraId="46E03D1E" w14:textId="77777777" w:rsidR="008D47B1" w:rsidRDefault="008D47B1" w:rsidP="008D47B1">
            <w:pPr>
              <w:pStyle w:val="2-"/>
            </w:pPr>
            <w:r>
              <w:t>{</w:t>
            </w:r>
          </w:p>
          <w:p w14:paraId="23957B72" w14:textId="77777777" w:rsidR="008D47B1" w:rsidRDefault="008D47B1" w:rsidP="008D47B1">
            <w:pPr>
              <w:pStyle w:val="2-"/>
            </w:pPr>
            <w:r>
              <w:tab/>
              <w:t>for (; ite != end; ++ite)</w:t>
            </w:r>
          </w:p>
          <w:p w14:paraId="38AD8C32" w14:textId="77777777" w:rsidR="008D47B1" w:rsidRDefault="008D47B1" w:rsidP="008D47B1">
            <w:pPr>
              <w:pStyle w:val="2-"/>
            </w:pPr>
            <w:r>
              <w:tab/>
              <w:t>{</w:t>
            </w:r>
          </w:p>
          <w:p w14:paraId="74E83473" w14:textId="77777777" w:rsidR="008D47B1" w:rsidRDefault="008D47B1" w:rsidP="008D47B1">
            <w:pPr>
              <w:pStyle w:val="2-"/>
            </w:pPr>
            <w:r>
              <w:tab/>
            </w:r>
            <w:r>
              <w:tab/>
              <w:t>functor(ite, param1);</w:t>
            </w:r>
          </w:p>
          <w:p w14:paraId="0B311B43" w14:textId="77777777" w:rsidR="008D47B1" w:rsidRDefault="008D47B1" w:rsidP="008D47B1">
            <w:pPr>
              <w:pStyle w:val="2-"/>
            </w:pPr>
            <w:r>
              <w:tab/>
              <w:t>}</w:t>
            </w:r>
          </w:p>
          <w:p w14:paraId="75EF9A00" w14:textId="77777777" w:rsidR="008D47B1" w:rsidRDefault="008D47B1" w:rsidP="008D47B1">
            <w:pPr>
              <w:pStyle w:val="2-"/>
            </w:pPr>
            <w:r>
              <w:t>}</w:t>
            </w:r>
          </w:p>
          <w:p w14:paraId="03F3E8D7" w14:textId="77777777" w:rsidR="008D47B1" w:rsidRDefault="008D47B1" w:rsidP="008D47B1">
            <w:pPr>
              <w:pStyle w:val="2-"/>
            </w:pPr>
          </w:p>
          <w:p w14:paraId="3F3836E1" w14:textId="77777777" w:rsidR="008D47B1" w:rsidRPr="00533EED" w:rsidRDefault="008D47B1" w:rsidP="008D47B1">
            <w:pPr>
              <w:pStyle w:val="2-"/>
              <w:rPr>
                <w:color w:val="00B050"/>
              </w:rPr>
            </w:pPr>
            <w:r w:rsidRPr="00533EED">
              <w:rPr>
                <w:color w:val="00B050"/>
              </w:rPr>
              <w:t>//----------------------------------------</w:t>
            </w:r>
          </w:p>
          <w:p w14:paraId="6A9E271C" w14:textId="77777777" w:rsidR="008D47B1" w:rsidRPr="00533EED" w:rsidRDefault="008D47B1" w:rsidP="008D47B1">
            <w:pPr>
              <w:pStyle w:val="2-"/>
              <w:rPr>
                <w:color w:val="00B050"/>
              </w:rPr>
            </w:pPr>
          </w:p>
          <w:p w14:paraId="504F410D" w14:textId="77777777" w:rsidR="008D47B1" w:rsidRPr="00533EED" w:rsidRDefault="008D47B1" w:rsidP="008D47B1">
            <w:pPr>
              <w:pStyle w:val="2-"/>
              <w:rPr>
                <w:color w:val="00B050"/>
              </w:rPr>
            </w:pPr>
            <w:r w:rsidRPr="00533EED">
              <w:rPr>
                <w:color w:val="00B050"/>
              </w:rPr>
              <w:t>//--------------------</w:t>
            </w:r>
          </w:p>
          <w:p w14:paraId="0B7F6E70" w14:textId="77777777" w:rsidR="008D47B1" w:rsidRPr="00533EED" w:rsidRDefault="008D47B1" w:rsidP="008D47B1">
            <w:pPr>
              <w:pStyle w:val="2-"/>
              <w:rPr>
                <w:color w:val="00B050"/>
              </w:rPr>
            </w:pPr>
            <w:r w:rsidRPr="00533EED">
              <w:rPr>
                <w:rFonts w:hint="eastAsia"/>
                <w:color w:val="00B050"/>
              </w:rPr>
              <w:t>//共通処理システム</w:t>
            </w:r>
          </w:p>
          <w:p w14:paraId="32BC6294" w14:textId="77777777" w:rsidR="008D47B1" w:rsidRDefault="008D47B1" w:rsidP="008D47B1">
            <w:pPr>
              <w:pStyle w:val="2-"/>
            </w:pPr>
            <w:r>
              <w:t>namespace common_system</w:t>
            </w:r>
          </w:p>
          <w:p w14:paraId="001EA1D5" w14:textId="77777777" w:rsidR="008D47B1" w:rsidRDefault="008D47B1" w:rsidP="008D47B1">
            <w:pPr>
              <w:pStyle w:val="2-"/>
            </w:pPr>
            <w:r>
              <w:t>{</w:t>
            </w:r>
          </w:p>
          <w:p w14:paraId="32332898" w14:textId="77777777" w:rsidR="008D47B1" w:rsidRPr="00533EED" w:rsidRDefault="008D47B1" w:rsidP="008D47B1">
            <w:pPr>
              <w:pStyle w:val="2-"/>
              <w:rPr>
                <w:color w:val="00B050"/>
              </w:rPr>
            </w:pPr>
            <w:r>
              <w:rPr>
                <w:rFonts w:hint="eastAsia"/>
              </w:rPr>
              <w:tab/>
            </w:r>
            <w:r w:rsidRPr="00533EED">
              <w:rPr>
                <w:rFonts w:hint="eastAsia"/>
                <w:color w:val="00B050"/>
              </w:rPr>
              <w:t>//キャラクター更新処理（関数オブジェクト）</w:t>
            </w:r>
          </w:p>
          <w:p w14:paraId="6FA91C3E" w14:textId="77777777" w:rsidR="008D47B1" w:rsidRDefault="008D47B1" w:rsidP="008D47B1">
            <w:pPr>
              <w:pStyle w:val="2-"/>
            </w:pPr>
            <w:r>
              <w:tab/>
              <w:t>struct Update</w:t>
            </w:r>
          </w:p>
          <w:p w14:paraId="45AD7A9F" w14:textId="77777777" w:rsidR="008D47B1" w:rsidRDefault="008D47B1" w:rsidP="008D47B1">
            <w:pPr>
              <w:pStyle w:val="2-"/>
            </w:pPr>
            <w:r>
              <w:tab/>
              <w:t>{</w:t>
            </w:r>
          </w:p>
          <w:p w14:paraId="2B460898" w14:textId="1E41495B" w:rsidR="008D47B1" w:rsidRDefault="008D47B1" w:rsidP="008D47B1">
            <w:pPr>
              <w:pStyle w:val="2-"/>
            </w:pPr>
            <w:r>
              <w:lastRenderedPageBreak/>
              <w:tab/>
            </w:r>
            <w:r>
              <w:tab/>
            </w:r>
            <w:r w:rsidR="00AA25BE">
              <w:t xml:space="preserve">inline </w:t>
            </w:r>
            <w:r>
              <w:t>void operator()(ICharacter* chara)</w:t>
            </w:r>
          </w:p>
          <w:p w14:paraId="38C47919" w14:textId="77777777" w:rsidR="008D47B1" w:rsidRDefault="008D47B1" w:rsidP="008D47B1">
            <w:pPr>
              <w:pStyle w:val="2-"/>
            </w:pPr>
            <w:r>
              <w:tab/>
            </w:r>
            <w:r>
              <w:tab/>
              <w:t>{</w:t>
            </w:r>
          </w:p>
          <w:p w14:paraId="646691AA" w14:textId="77777777" w:rsidR="008D47B1" w:rsidRDefault="008D47B1" w:rsidP="008D47B1">
            <w:pPr>
              <w:pStyle w:val="2-"/>
            </w:pPr>
            <w:r>
              <w:tab/>
            </w:r>
            <w:r>
              <w:tab/>
            </w:r>
            <w:r>
              <w:tab/>
              <w:t>chara-&gt;update();</w:t>
            </w:r>
          </w:p>
          <w:p w14:paraId="4DEF21F0" w14:textId="77777777" w:rsidR="008D47B1" w:rsidRDefault="008D47B1" w:rsidP="008D47B1">
            <w:pPr>
              <w:pStyle w:val="2-"/>
            </w:pPr>
            <w:r>
              <w:tab/>
            </w:r>
            <w:r>
              <w:tab/>
              <w:t>}</w:t>
            </w:r>
          </w:p>
          <w:p w14:paraId="69F5E5B4" w14:textId="77777777" w:rsidR="008D47B1" w:rsidRDefault="008D47B1" w:rsidP="008D47B1">
            <w:pPr>
              <w:pStyle w:val="2-"/>
            </w:pPr>
            <w:r>
              <w:tab/>
              <w:t>};</w:t>
            </w:r>
          </w:p>
          <w:p w14:paraId="197A0B5A" w14:textId="77777777" w:rsidR="008D47B1" w:rsidRDefault="008D47B1" w:rsidP="008D47B1">
            <w:pPr>
              <w:pStyle w:val="2-"/>
            </w:pPr>
            <w:r>
              <w:tab/>
            </w:r>
          </w:p>
          <w:p w14:paraId="7A1230D1" w14:textId="77777777" w:rsidR="008D47B1" w:rsidRDefault="008D47B1" w:rsidP="008D47B1">
            <w:pPr>
              <w:pStyle w:val="2-"/>
            </w:pPr>
            <w:r>
              <w:rPr>
                <w:rFonts w:hint="eastAsia"/>
              </w:rPr>
              <w:tab/>
            </w:r>
            <w:r w:rsidRPr="00533EED">
              <w:rPr>
                <w:rFonts w:hint="eastAsia"/>
                <w:color w:val="00B050"/>
              </w:rPr>
              <w:t>//キャラクター描画処理（関数オブジェクト）</w:t>
            </w:r>
          </w:p>
          <w:p w14:paraId="26E7B9D0" w14:textId="77777777" w:rsidR="008D47B1" w:rsidRDefault="008D47B1" w:rsidP="008D47B1">
            <w:pPr>
              <w:pStyle w:val="2-"/>
            </w:pPr>
            <w:r>
              <w:tab/>
              <w:t>struct Draw</w:t>
            </w:r>
          </w:p>
          <w:p w14:paraId="22D02C04" w14:textId="77777777" w:rsidR="008D47B1" w:rsidRDefault="008D47B1" w:rsidP="008D47B1">
            <w:pPr>
              <w:pStyle w:val="2-"/>
            </w:pPr>
            <w:r>
              <w:tab/>
              <w:t>{</w:t>
            </w:r>
          </w:p>
          <w:p w14:paraId="27356BEC" w14:textId="4AC883F9" w:rsidR="008D47B1" w:rsidRDefault="008D47B1" w:rsidP="008D47B1">
            <w:pPr>
              <w:pStyle w:val="2-"/>
            </w:pPr>
            <w:r>
              <w:tab/>
            </w:r>
            <w:r>
              <w:tab/>
            </w:r>
            <w:r w:rsidR="00AA25BE">
              <w:t xml:space="preserve">inline </w:t>
            </w:r>
            <w:r>
              <w:t>void operator()(ICharacter* chara)</w:t>
            </w:r>
          </w:p>
          <w:p w14:paraId="477A07BD" w14:textId="77777777" w:rsidR="008D47B1" w:rsidRDefault="008D47B1" w:rsidP="008D47B1">
            <w:pPr>
              <w:pStyle w:val="2-"/>
            </w:pPr>
            <w:r>
              <w:tab/>
            </w:r>
            <w:r>
              <w:tab/>
              <w:t>{</w:t>
            </w:r>
          </w:p>
          <w:p w14:paraId="2F87B0AF" w14:textId="77777777" w:rsidR="008D47B1" w:rsidRDefault="008D47B1" w:rsidP="008D47B1">
            <w:pPr>
              <w:pStyle w:val="2-"/>
            </w:pPr>
            <w:r>
              <w:tab/>
            </w:r>
            <w:r>
              <w:tab/>
            </w:r>
            <w:r>
              <w:tab/>
              <w:t>chara-&gt;draw();</w:t>
            </w:r>
          </w:p>
          <w:p w14:paraId="0391E6F2" w14:textId="77777777" w:rsidR="008D47B1" w:rsidRDefault="008D47B1" w:rsidP="008D47B1">
            <w:pPr>
              <w:pStyle w:val="2-"/>
            </w:pPr>
            <w:r>
              <w:tab/>
            </w:r>
            <w:r>
              <w:tab/>
              <w:t>}</w:t>
            </w:r>
          </w:p>
          <w:p w14:paraId="0F557C54" w14:textId="77777777" w:rsidR="008D47B1" w:rsidRDefault="008D47B1" w:rsidP="008D47B1">
            <w:pPr>
              <w:pStyle w:val="2-"/>
            </w:pPr>
            <w:r>
              <w:tab/>
              <w:t>};</w:t>
            </w:r>
          </w:p>
          <w:p w14:paraId="5D8F4EA6" w14:textId="77777777" w:rsidR="008D47B1" w:rsidRDefault="008D47B1" w:rsidP="008D47B1">
            <w:pPr>
              <w:pStyle w:val="2-"/>
            </w:pPr>
          </w:p>
          <w:p w14:paraId="5DC90F9E" w14:textId="77777777" w:rsidR="008D47B1" w:rsidRPr="00533EED" w:rsidRDefault="008D47B1" w:rsidP="008D47B1">
            <w:pPr>
              <w:pStyle w:val="2-"/>
              <w:rPr>
                <w:color w:val="00B050"/>
              </w:rPr>
            </w:pPr>
            <w:r>
              <w:rPr>
                <w:rFonts w:hint="eastAsia"/>
              </w:rPr>
              <w:tab/>
            </w:r>
            <w:r w:rsidRPr="00533EED">
              <w:rPr>
                <w:rFonts w:hint="eastAsia"/>
                <w:color w:val="00B050"/>
              </w:rPr>
              <w:t>//キャラクター構築完了チェック</w:t>
            </w:r>
          </w:p>
          <w:p w14:paraId="05690E06" w14:textId="77777777" w:rsidR="008D47B1" w:rsidRDefault="008D47B1" w:rsidP="008D47B1">
            <w:pPr>
              <w:pStyle w:val="2-"/>
            </w:pPr>
            <w:r>
              <w:tab/>
              <w:t>struct isBuiltAll</w:t>
            </w:r>
          </w:p>
          <w:p w14:paraId="2A4BA5B1" w14:textId="77777777" w:rsidR="008D47B1" w:rsidRDefault="008D47B1" w:rsidP="008D47B1">
            <w:pPr>
              <w:pStyle w:val="2-"/>
            </w:pPr>
            <w:r>
              <w:tab/>
              <w:t>{</w:t>
            </w:r>
          </w:p>
          <w:p w14:paraId="332042E8" w14:textId="097BB59C" w:rsidR="008D47B1" w:rsidRDefault="008D47B1" w:rsidP="008D47B1">
            <w:pPr>
              <w:pStyle w:val="2-"/>
            </w:pPr>
            <w:r>
              <w:tab/>
            </w:r>
            <w:r>
              <w:tab/>
            </w:r>
            <w:r w:rsidR="00AA25BE">
              <w:t xml:space="preserve">inline </w:t>
            </w:r>
            <w:r>
              <w:t>void operator()(ICharacter* chara, bool&amp; is_built_all)</w:t>
            </w:r>
          </w:p>
          <w:p w14:paraId="77B37C52" w14:textId="77777777" w:rsidR="008D47B1" w:rsidRDefault="008D47B1" w:rsidP="008D47B1">
            <w:pPr>
              <w:pStyle w:val="2-"/>
            </w:pPr>
            <w:r>
              <w:tab/>
            </w:r>
            <w:r>
              <w:tab/>
              <w:t>{</w:t>
            </w:r>
          </w:p>
          <w:p w14:paraId="3BB53EEA" w14:textId="77777777" w:rsidR="008D47B1" w:rsidRDefault="008D47B1" w:rsidP="008D47B1">
            <w:pPr>
              <w:pStyle w:val="2-"/>
            </w:pPr>
            <w:r>
              <w:tab/>
            </w:r>
            <w:r>
              <w:tab/>
            </w:r>
            <w:r>
              <w:tab/>
              <w:t>if (!chara-&gt;isBuilt())</w:t>
            </w:r>
          </w:p>
          <w:p w14:paraId="333B6ADB" w14:textId="77777777" w:rsidR="008D47B1" w:rsidRDefault="008D47B1" w:rsidP="008D47B1">
            <w:pPr>
              <w:pStyle w:val="2-"/>
            </w:pPr>
            <w:r>
              <w:tab/>
            </w:r>
            <w:r>
              <w:tab/>
            </w:r>
            <w:r>
              <w:tab/>
              <w:t>{</w:t>
            </w:r>
          </w:p>
          <w:p w14:paraId="097F10DB" w14:textId="77777777" w:rsidR="008D47B1" w:rsidRDefault="008D47B1" w:rsidP="008D47B1">
            <w:pPr>
              <w:pStyle w:val="2-"/>
            </w:pPr>
            <w:r>
              <w:tab/>
            </w:r>
            <w:r>
              <w:tab/>
            </w:r>
            <w:r>
              <w:tab/>
            </w:r>
            <w:r>
              <w:tab/>
              <w:t>is_built_all = false;</w:t>
            </w:r>
          </w:p>
          <w:p w14:paraId="6AB644FF" w14:textId="77777777" w:rsidR="008D47B1" w:rsidRDefault="008D47B1" w:rsidP="008D47B1">
            <w:pPr>
              <w:pStyle w:val="2-"/>
            </w:pPr>
            <w:r>
              <w:tab/>
            </w:r>
            <w:r>
              <w:tab/>
            </w:r>
            <w:r>
              <w:tab/>
              <w:t>}</w:t>
            </w:r>
          </w:p>
          <w:p w14:paraId="6D81E79D" w14:textId="77777777" w:rsidR="008D47B1" w:rsidRDefault="008D47B1" w:rsidP="008D47B1">
            <w:pPr>
              <w:pStyle w:val="2-"/>
            </w:pPr>
            <w:r>
              <w:tab/>
            </w:r>
            <w:r>
              <w:tab/>
              <w:t>}</w:t>
            </w:r>
          </w:p>
          <w:p w14:paraId="2B9F7157" w14:textId="77777777" w:rsidR="008D47B1" w:rsidRDefault="008D47B1" w:rsidP="008D47B1">
            <w:pPr>
              <w:pStyle w:val="2-"/>
            </w:pPr>
            <w:r>
              <w:tab/>
              <w:t>};</w:t>
            </w:r>
          </w:p>
          <w:p w14:paraId="0AC25B53" w14:textId="77777777" w:rsidR="00561795" w:rsidRDefault="008D47B1" w:rsidP="008D47B1">
            <w:pPr>
              <w:pStyle w:val="2-"/>
            </w:pPr>
            <w:r>
              <w:t>};</w:t>
            </w:r>
          </w:p>
          <w:p w14:paraId="2E5F0007" w14:textId="77777777" w:rsidR="00533EED" w:rsidRPr="00533EED" w:rsidRDefault="00533EED" w:rsidP="00533EED">
            <w:pPr>
              <w:pStyle w:val="2-"/>
              <w:rPr>
                <w:color w:val="00B050"/>
              </w:rPr>
            </w:pPr>
          </w:p>
          <w:p w14:paraId="0D90DD52" w14:textId="77777777" w:rsidR="00533EED" w:rsidRPr="00533EED" w:rsidRDefault="00533EED" w:rsidP="00533EED">
            <w:pPr>
              <w:pStyle w:val="2-"/>
              <w:rPr>
                <w:b/>
                <w:color w:val="00B050"/>
              </w:rPr>
            </w:pPr>
            <w:r w:rsidRPr="00533EED">
              <w:rPr>
                <w:b/>
                <w:color w:val="00B050"/>
              </w:rPr>
              <w:t>//----------------------------------------</w:t>
            </w:r>
          </w:p>
          <w:p w14:paraId="09873EED" w14:textId="77777777" w:rsidR="00533EED" w:rsidRPr="00533EED" w:rsidRDefault="00533EED" w:rsidP="00533EED">
            <w:pPr>
              <w:pStyle w:val="2-"/>
              <w:rPr>
                <w:b/>
                <w:color w:val="00B050"/>
              </w:rPr>
            </w:pPr>
            <w:r w:rsidRPr="00533EED">
              <w:rPr>
                <w:rFonts w:hint="eastAsia"/>
                <w:b/>
                <w:color w:val="00B050"/>
              </w:rPr>
              <w:t>//Proxyパターン(2)テストメイン関数</w:t>
            </w:r>
          </w:p>
          <w:p w14:paraId="2485BD0D" w14:textId="77777777" w:rsidR="00533EED" w:rsidRPr="00533EED" w:rsidRDefault="00533EED" w:rsidP="00533EED">
            <w:pPr>
              <w:pStyle w:val="2-"/>
              <w:rPr>
                <w:b/>
              </w:rPr>
            </w:pPr>
            <w:r w:rsidRPr="00533EED">
              <w:rPr>
                <w:b/>
              </w:rPr>
              <w:t>void testProxy1()</w:t>
            </w:r>
          </w:p>
          <w:p w14:paraId="39B262FB" w14:textId="77777777" w:rsidR="00533EED" w:rsidRDefault="00533EED" w:rsidP="00533EED">
            <w:pPr>
              <w:pStyle w:val="2-"/>
            </w:pPr>
            <w:r>
              <w:t>{</w:t>
            </w:r>
          </w:p>
          <w:p w14:paraId="0B8C0710" w14:textId="77777777" w:rsidR="00533EED" w:rsidRDefault="00533EED" w:rsidP="00533EED">
            <w:pPr>
              <w:pStyle w:val="2-"/>
            </w:pPr>
            <w:r>
              <w:tab/>
              <w:t>printf("\n- testProxy1() -\n\n");</w:t>
            </w:r>
          </w:p>
          <w:p w14:paraId="15F7960E" w14:textId="77777777" w:rsidR="00533EED" w:rsidRDefault="00533EED" w:rsidP="00533EED">
            <w:pPr>
              <w:pStyle w:val="2-"/>
            </w:pPr>
          </w:p>
          <w:p w14:paraId="56445520" w14:textId="77777777" w:rsidR="00533EED" w:rsidRDefault="00533EED" w:rsidP="00533EED">
            <w:pPr>
              <w:pStyle w:val="2-"/>
            </w:pPr>
            <w:r>
              <w:rPr>
                <w:rFonts w:hint="eastAsia"/>
              </w:rPr>
              <w:tab/>
            </w:r>
            <w:r w:rsidRPr="00533EED">
              <w:rPr>
                <w:rFonts w:hint="eastAsia"/>
                <w:color w:val="00B050"/>
              </w:rPr>
              <w:t>//キャラクター生成</w:t>
            </w:r>
          </w:p>
          <w:p w14:paraId="168295C1" w14:textId="77777777" w:rsidR="00533EED" w:rsidRDefault="00533EED" w:rsidP="00533EED">
            <w:pPr>
              <w:pStyle w:val="2-"/>
            </w:pPr>
            <w:r>
              <w:tab/>
              <w:t>CCharacterCollection chara_coll;</w:t>
            </w:r>
          </w:p>
          <w:p w14:paraId="2AB7BA85" w14:textId="77777777" w:rsidR="00533EED" w:rsidRDefault="00533EED" w:rsidP="00533EED">
            <w:pPr>
              <w:pStyle w:val="2-"/>
            </w:pPr>
            <w:r>
              <w:rPr>
                <w:rFonts w:hint="eastAsia"/>
              </w:rPr>
              <w:tab/>
              <w:t>chara_coll.addChara("太郎");</w:t>
            </w:r>
          </w:p>
          <w:p w14:paraId="657B5D00" w14:textId="77777777" w:rsidR="00533EED" w:rsidRDefault="00533EED" w:rsidP="00533EED">
            <w:pPr>
              <w:pStyle w:val="2-"/>
            </w:pPr>
            <w:r>
              <w:rPr>
                <w:rFonts w:hint="eastAsia"/>
              </w:rPr>
              <w:tab/>
              <w:t>chara_coll.addChara("次郎");</w:t>
            </w:r>
          </w:p>
          <w:p w14:paraId="48ABBD4A" w14:textId="77777777" w:rsidR="00533EED" w:rsidRDefault="00533EED" w:rsidP="00533EED">
            <w:pPr>
              <w:pStyle w:val="2-"/>
            </w:pPr>
            <w:r>
              <w:rPr>
                <w:rFonts w:hint="eastAsia"/>
              </w:rPr>
              <w:tab/>
              <w:t>chara_coll.addChara("三郎");</w:t>
            </w:r>
          </w:p>
          <w:p w14:paraId="7F89961F" w14:textId="77777777" w:rsidR="00533EED" w:rsidRDefault="00533EED" w:rsidP="00533EED">
            <w:pPr>
              <w:pStyle w:val="2-"/>
            </w:pPr>
            <w:r>
              <w:rPr>
                <w:rFonts w:hint="eastAsia"/>
              </w:rPr>
              <w:tab/>
              <w:t>chara_coll.addChara("四郎");</w:t>
            </w:r>
          </w:p>
          <w:p w14:paraId="5C512616" w14:textId="77777777" w:rsidR="00533EED" w:rsidRDefault="00533EED" w:rsidP="00533EED">
            <w:pPr>
              <w:pStyle w:val="2-"/>
            </w:pPr>
            <w:r>
              <w:rPr>
                <w:rFonts w:hint="eastAsia"/>
              </w:rPr>
              <w:tab/>
              <w:t>chara_coll.addChara("五郎");</w:t>
            </w:r>
          </w:p>
          <w:p w14:paraId="302EF987" w14:textId="77777777" w:rsidR="00533EED" w:rsidRDefault="00533EED" w:rsidP="00533EED">
            <w:pPr>
              <w:pStyle w:val="2-"/>
            </w:pPr>
          </w:p>
          <w:p w14:paraId="15277A3A" w14:textId="77777777" w:rsidR="00533EED" w:rsidRPr="00533EED" w:rsidRDefault="00533EED" w:rsidP="00533EED">
            <w:pPr>
              <w:pStyle w:val="2-"/>
              <w:rPr>
                <w:color w:val="00B050"/>
              </w:rPr>
            </w:pPr>
            <w:r>
              <w:rPr>
                <w:rFonts w:hint="eastAsia"/>
              </w:rPr>
              <w:tab/>
            </w:r>
            <w:r w:rsidRPr="00533EED">
              <w:rPr>
                <w:rFonts w:hint="eastAsia"/>
                <w:color w:val="00B050"/>
              </w:rPr>
              <w:t>//全キャラクターの構築が完了するまで処理</w:t>
            </w:r>
          </w:p>
          <w:p w14:paraId="2688AFCE" w14:textId="77777777" w:rsidR="00533EED" w:rsidRDefault="00533EED" w:rsidP="00533EED">
            <w:pPr>
              <w:pStyle w:val="2-"/>
            </w:pPr>
            <w:r>
              <w:tab/>
              <w:t>for (int step = 0; ; ++step)</w:t>
            </w:r>
          </w:p>
          <w:p w14:paraId="64CD362B" w14:textId="77777777" w:rsidR="00533EED" w:rsidRDefault="00533EED" w:rsidP="00533EED">
            <w:pPr>
              <w:pStyle w:val="2-"/>
            </w:pPr>
            <w:r>
              <w:tab/>
              <w:t>{</w:t>
            </w:r>
          </w:p>
          <w:p w14:paraId="2FA402A3" w14:textId="77777777" w:rsidR="00533EED" w:rsidRDefault="00533EED" w:rsidP="00533EED">
            <w:pPr>
              <w:pStyle w:val="2-"/>
            </w:pPr>
            <w:r>
              <w:tab/>
            </w:r>
            <w:r>
              <w:tab/>
              <w:t>printf("- step: %d -\n", step);</w:t>
            </w:r>
          </w:p>
          <w:p w14:paraId="4205FA16" w14:textId="0855FE2B" w:rsidR="00533EED" w:rsidRPr="00533EED" w:rsidRDefault="00533EED" w:rsidP="00533EED">
            <w:pPr>
              <w:pStyle w:val="2-"/>
              <w:rPr>
                <w:color w:val="00B050"/>
              </w:rPr>
            </w:pPr>
            <w:r>
              <w:tab/>
            </w:r>
            <w:r>
              <w:tab/>
            </w:r>
            <w:r w:rsidR="00F22145">
              <w:t>my_</w:t>
            </w:r>
            <w:r>
              <w:t>for_each(chara_coll.begin(), chara_coll.end(), common_system::Update());</w:t>
            </w:r>
            <w:r w:rsidRPr="00533EED">
              <w:rPr>
                <w:color w:val="00B050"/>
              </w:rPr>
              <w:t>//処理更新</w:t>
            </w:r>
          </w:p>
          <w:p w14:paraId="7A57F3C8" w14:textId="660473B6" w:rsidR="00533EED" w:rsidRPr="00533EED" w:rsidRDefault="00533EED" w:rsidP="00533EED">
            <w:pPr>
              <w:pStyle w:val="2-"/>
              <w:rPr>
                <w:color w:val="00B050"/>
              </w:rPr>
            </w:pPr>
            <w:r>
              <w:tab/>
            </w:r>
            <w:r>
              <w:tab/>
            </w:r>
            <w:r w:rsidR="00F22145">
              <w:t>my_</w:t>
            </w:r>
            <w:r>
              <w:t xml:space="preserve">for_each(chara_coll.begin(), chara_coll.end(), common_system::Draw());  </w:t>
            </w:r>
            <w:r w:rsidRPr="00533EED">
              <w:rPr>
                <w:color w:val="00B050"/>
              </w:rPr>
              <w:t>//描画</w:t>
            </w:r>
          </w:p>
          <w:p w14:paraId="1B303F09" w14:textId="77777777" w:rsidR="00533EED" w:rsidRDefault="00533EED" w:rsidP="00533EED">
            <w:pPr>
              <w:pStyle w:val="2-"/>
            </w:pPr>
            <w:r>
              <w:tab/>
            </w:r>
            <w:r>
              <w:tab/>
              <w:t>bool is_built_all = true;</w:t>
            </w:r>
          </w:p>
          <w:p w14:paraId="24EF0E05" w14:textId="53D800E1" w:rsidR="00533EED" w:rsidRDefault="00533EED" w:rsidP="00533EED">
            <w:pPr>
              <w:pStyle w:val="2-"/>
            </w:pPr>
            <w:r>
              <w:tab/>
            </w:r>
            <w:r>
              <w:tab/>
            </w:r>
            <w:r w:rsidR="00F22145">
              <w:t>my_</w:t>
            </w:r>
            <w:r>
              <w:t>for_each(chara_coll.begin(), chara_coll.end(), common_system::isBuiltAll(), is_built_all);</w:t>
            </w:r>
          </w:p>
          <w:p w14:paraId="01F98FD1" w14:textId="77777777" w:rsidR="00533EED" w:rsidRDefault="00533EED" w:rsidP="00533EED">
            <w:pPr>
              <w:pStyle w:val="2-"/>
            </w:pPr>
            <w:r>
              <w:tab/>
            </w:r>
            <w:r>
              <w:tab/>
              <w:t>if (is_built_all)</w:t>
            </w:r>
          </w:p>
          <w:p w14:paraId="5E0EE8AA" w14:textId="77777777" w:rsidR="00533EED" w:rsidRDefault="00533EED" w:rsidP="00533EED">
            <w:pPr>
              <w:pStyle w:val="2-"/>
            </w:pPr>
            <w:r>
              <w:tab/>
            </w:r>
            <w:r>
              <w:tab/>
              <w:t>{</w:t>
            </w:r>
          </w:p>
          <w:p w14:paraId="7D00B43F" w14:textId="77777777" w:rsidR="00533EED" w:rsidRDefault="00533EED" w:rsidP="00533EED">
            <w:pPr>
              <w:pStyle w:val="2-"/>
            </w:pPr>
            <w:r>
              <w:tab/>
            </w:r>
            <w:r>
              <w:tab/>
            </w:r>
            <w:r>
              <w:tab/>
              <w:t>printf("- finish. -\n");</w:t>
            </w:r>
          </w:p>
          <w:p w14:paraId="1F0FDAB6" w14:textId="77777777" w:rsidR="00533EED" w:rsidRDefault="00533EED" w:rsidP="00533EED">
            <w:pPr>
              <w:pStyle w:val="2-"/>
            </w:pPr>
            <w:r>
              <w:tab/>
            </w:r>
            <w:r>
              <w:tab/>
            </w:r>
            <w:r>
              <w:tab/>
              <w:t>break;</w:t>
            </w:r>
          </w:p>
          <w:p w14:paraId="3E463B7A" w14:textId="77777777" w:rsidR="00533EED" w:rsidRDefault="00533EED" w:rsidP="00533EED">
            <w:pPr>
              <w:pStyle w:val="2-"/>
            </w:pPr>
            <w:r>
              <w:tab/>
            </w:r>
            <w:r>
              <w:tab/>
              <w:t>}</w:t>
            </w:r>
          </w:p>
          <w:p w14:paraId="27649C7A" w14:textId="77777777" w:rsidR="00533EED" w:rsidRDefault="00533EED" w:rsidP="00533EED">
            <w:pPr>
              <w:pStyle w:val="2-"/>
            </w:pPr>
            <w:r>
              <w:tab/>
              <w:t>}</w:t>
            </w:r>
          </w:p>
          <w:p w14:paraId="4A38C46E" w14:textId="59D3B009" w:rsidR="00533EED" w:rsidRDefault="00533EED" w:rsidP="00533EED">
            <w:pPr>
              <w:pStyle w:val="2-"/>
            </w:pPr>
            <w:r>
              <w:t>}</w:t>
            </w:r>
          </w:p>
        </w:tc>
      </w:tr>
    </w:tbl>
    <w:p w14:paraId="4400866F" w14:textId="77777777" w:rsidR="00E84E5E" w:rsidRPr="0029569D" w:rsidRDefault="00E84E5E" w:rsidP="00E84E5E">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84E5E" w14:paraId="03C0AC11" w14:textId="77777777" w:rsidTr="00970EB7">
        <w:tc>
          <w:tcPr>
            <w:tcW w:w="8494" w:type="dxa"/>
            <w:shd w:val="clear" w:color="auto" w:fill="auto"/>
          </w:tcPr>
          <w:p w14:paraId="52DDDEF9" w14:textId="77777777" w:rsidR="008D47B1" w:rsidRPr="008D47B1" w:rsidRDefault="008D47B1" w:rsidP="008D47B1">
            <w:pPr>
              <w:pStyle w:val="2-"/>
              <w:rPr>
                <w:color w:val="auto"/>
              </w:rPr>
            </w:pPr>
            <w:r w:rsidRPr="008D47B1">
              <w:rPr>
                <w:color w:val="auto"/>
              </w:rPr>
              <w:t>- testProxy1() -</w:t>
            </w:r>
          </w:p>
          <w:p w14:paraId="24BFDA43" w14:textId="77777777" w:rsidR="008D47B1" w:rsidRPr="008D47B1" w:rsidRDefault="008D47B1" w:rsidP="008D47B1">
            <w:pPr>
              <w:pStyle w:val="2-"/>
              <w:rPr>
                <w:color w:val="auto"/>
              </w:rPr>
            </w:pPr>
          </w:p>
          <w:p w14:paraId="6F251414" w14:textId="77777777" w:rsidR="008D47B1" w:rsidRPr="008D47B1" w:rsidRDefault="008D47B1" w:rsidP="008D47B1">
            <w:pPr>
              <w:pStyle w:val="2-"/>
              <w:rPr>
                <w:color w:val="auto"/>
              </w:rPr>
            </w:pPr>
            <w:r w:rsidRPr="008D47B1">
              <w:rPr>
                <w:color w:val="auto"/>
              </w:rPr>
              <w:t>- step: 0 -</w:t>
            </w:r>
          </w:p>
          <w:p w14:paraId="7C803800" w14:textId="1084266F" w:rsidR="008D47B1" w:rsidRPr="008D47B1" w:rsidRDefault="008D47B1" w:rsidP="008D47B1">
            <w:pPr>
              <w:pStyle w:val="2-"/>
              <w:rPr>
                <w:color w:val="auto"/>
              </w:rPr>
            </w:pPr>
            <w:r w:rsidRPr="008D47B1">
              <w:rPr>
                <w:rFonts w:hint="eastAsia"/>
                <w:color w:val="auto"/>
              </w:rPr>
              <w:t>Now is loading "太郎"... (step=1)</w:t>
            </w:r>
          </w:p>
          <w:p w14:paraId="5DF15833" w14:textId="77777777" w:rsidR="008D47B1" w:rsidRPr="008D47B1" w:rsidRDefault="008D47B1" w:rsidP="008D47B1">
            <w:pPr>
              <w:pStyle w:val="2-"/>
              <w:rPr>
                <w:color w:val="auto"/>
              </w:rPr>
            </w:pPr>
            <w:r w:rsidRPr="008D47B1">
              <w:rPr>
                <w:rFonts w:hint="eastAsia"/>
                <w:color w:val="auto"/>
              </w:rPr>
              <w:lastRenderedPageBreak/>
              <w:t>Now is loading "次郎"... (step=1)</w:t>
            </w:r>
          </w:p>
          <w:p w14:paraId="0ED194A4" w14:textId="77777777" w:rsidR="008D47B1" w:rsidRPr="008D47B1" w:rsidRDefault="008D47B1" w:rsidP="008D47B1">
            <w:pPr>
              <w:pStyle w:val="2-"/>
              <w:rPr>
                <w:color w:val="auto"/>
              </w:rPr>
            </w:pPr>
            <w:r w:rsidRPr="008D47B1">
              <w:rPr>
                <w:rFonts w:hint="eastAsia"/>
                <w:color w:val="auto"/>
              </w:rPr>
              <w:t>Now is loading "三郎"... (step=1)</w:t>
            </w:r>
          </w:p>
          <w:p w14:paraId="19401193" w14:textId="77777777" w:rsidR="008D47B1" w:rsidRPr="008D47B1" w:rsidRDefault="008D47B1" w:rsidP="008D47B1">
            <w:pPr>
              <w:pStyle w:val="2-"/>
              <w:rPr>
                <w:color w:val="auto"/>
              </w:rPr>
            </w:pPr>
            <w:r w:rsidRPr="008D47B1">
              <w:rPr>
                <w:rFonts w:hint="eastAsia"/>
                <w:color w:val="auto"/>
              </w:rPr>
              <w:t>Now is loading "四郎"... (step=1)</w:t>
            </w:r>
          </w:p>
          <w:p w14:paraId="49EEFE82" w14:textId="77777777" w:rsidR="008D47B1" w:rsidRPr="008D47B1" w:rsidRDefault="008D47B1" w:rsidP="008D47B1">
            <w:pPr>
              <w:pStyle w:val="2-"/>
              <w:rPr>
                <w:color w:val="auto"/>
              </w:rPr>
            </w:pPr>
            <w:r w:rsidRPr="008D47B1">
              <w:rPr>
                <w:rFonts w:hint="eastAsia"/>
                <w:color w:val="auto"/>
              </w:rPr>
              <w:t>Now is loading "五郎"... (step=1)</w:t>
            </w:r>
          </w:p>
          <w:p w14:paraId="70A68D5A" w14:textId="77777777" w:rsidR="008D47B1" w:rsidRPr="008D47B1" w:rsidRDefault="008D47B1" w:rsidP="008D47B1">
            <w:pPr>
              <w:pStyle w:val="2-"/>
              <w:rPr>
                <w:color w:val="auto"/>
              </w:rPr>
            </w:pPr>
            <w:r w:rsidRPr="008D47B1">
              <w:rPr>
                <w:color w:val="auto"/>
              </w:rPr>
              <w:t>- step: 1 -</w:t>
            </w:r>
          </w:p>
          <w:p w14:paraId="4089A484" w14:textId="77777777" w:rsidR="008D47B1" w:rsidRPr="008D47B1" w:rsidRDefault="008D47B1" w:rsidP="008D47B1">
            <w:pPr>
              <w:pStyle w:val="2-"/>
              <w:rPr>
                <w:color w:val="auto"/>
              </w:rPr>
            </w:pPr>
            <w:r w:rsidRPr="008D47B1">
              <w:rPr>
                <w:rFonts w:hint="eastAsia"/>
                <w:color w:val="auto"/>
              </w:rPr>
              <w:t>Now is loading "太郎"... (step=2)</w:t>
            </w:r>
          </w:p>
          <w:p w14:paraId="7B79284D" w14:textId="77777777" w:rsidR="008D47B1" w:rsidRPr="008D47B1" w:rsidRDefault="008D47B1" w:rsidP="008D47B1">
            <w:pPr>
              <w:pStyle w:val="2-"/>
              <w:rPr>
                <w:color w:val="auto"/>
              </w:rPr>
            </w:pPr>
            <w:r w:rsidRPr="008D47B1">
              <w:rPr>
                <w:rFonts w:hint="eastAsia"/>
                <w:color w:val="auto"/>
              </w:rPr>
              <w:t>Now is loading "次郎"... (step=2)</w:t>
            </w:r>
          </w:p>
          <w:p w14:paraId="720C15B2" w14:textId="77777777" w:rsidR="008D47B1" w:rsidRPr="008D47B1" w:rsidRDefault="008D47B1" w:rsidP="008D47B1">
            <w:pPr>
              <w:pStyle w:val="2-"/>
              <w:rPr>
                <w:color w:val="auto"/>
              </w:rPr>
            </w:pPr>
            <w:r w:rsidRPr="008D47B1">
              <w:rPr>
                <w:rFonts w:hint="eastAsia"/>
                <w:color w:val="auto"/>
              </w:rPr>
              <w:t>Now is loading "三郎"... (step=2)</w:t>
            </w:r>
          </w:p>
          <w:p w14:paraId="54A93417" w14:textId="77777777" w:rsidR="008D47B1" w:rsidRPr="008D47B1" w:rsidRDefault="008D47B1" w:rsidP="008D47B1">
            <w:pPr>
              <w:pStyle w:val="2-"/>
              <w:rPr>
                <w:color w:val="auto"/>
              </w:rPr>
            </w:pPr>
            <w:r w:rsidRPr="008D47B1">
              <w:rPr>
                <w:rFonts w:hint="eastAsia"/>
                <w:color w:val="auto"/>
              </w:rPr>
              <w:t>Now is loading "四郎"... (step=2)</w:t>
            </w:r>
          </w:p>
          <w:p w14:paraId="7A403BE1" w14:textId="77777777" w:rsidR="008D47B1" w:rsidRPr="008D47B1" w:rsidRDefault="008D47B1" w:rsidP="008D47B1">
            <w:pPr>
              <w:pStyle w:val="2-"/>
              <w:rPr>
                <w:color w:val="auto"/>
              </w:rPr>
            </w:pPr>
            <w:r w:rsidRPr="008D47B1">
              <w:rPr>
                <w:rFonts w:hint="eastAsia"/>
                <w:color w:val="auto"/>
              </w:rPr>
              <w:t>Now is loading "五郎"... (step=2)</w:t>
            </w:r>
          </w:p>
          <w:p w14:paraId="0D462BAA" w14:textId="77777777" w:rsidR="008D47B1" w:rsidRPr="008D47B1" w:rsidRDefault="008D47B1" w:rsidP="008D47B1">
            <w:pPr>
              <w:pStyle w:val="2-"/>
              <w:rPr>
                <w:color w:val="auto"/>
              </w:rPr>
            </w:pPr>
            <w:r w:rsidRPr="008D47B1">
              <w:rPr>
                <w:color w:val="auto"/>
              </w:rPr>
              <w:t>- step: 2 -</w:t>
            </w:r>
          </w:p>
          <w:p w14:paraId="5805D539" w14:textId="77777777" w:rsidR="008D47B1" w:rsidRPr="008D47B1" w:rsidRDefault="008D47B1" w:rsidP="008D47B1">
            <w:pPr>
              <w:pStyle w:val="2-"/>
              <w:rPr>
                <w:color w:val="auto"/>
              </w:rPr>
            </w:pPr>
            <w:r w:rsidRPr="008D47B1">
              <w:rPr>
                <w:rFonts w:hint="eastAsia"/>
                <w:color w:val="auto"/>
              </w:rPr>
              <w:t>Now is loading "太郎"... (step=3)</w:t>
            </w:r>
          </w:p>
          <w:p w14:paraId="72D1DBF2" w14:textId="77777777" w:rsidR="008D47B1" w:rsidRPr="008D47B1" w:rsidRDefault="008D47B1" w:rsidP="008D47B1">
            <w:pPr>
              <w:pStyle w:val="2-"/>
              <w:rPr>
                <w:color w:val="auto"/>
              </w:rPr>
            </w:pPr>
            <w:r w:rsidRPr="008D47B1">
              <w:rPr>
                <w:rFonts w:hint="eastAsia"/>
                <w:color w:val="auto"/>
              </w:rPr>
              <w:t>Now is loading "次郎"... (step=3)</w:t>
            </w:r>
          </w:p>
          <w:p w14:paraId="77EFD6DC" w14:textId="77777777" w:rsidR="008D47B1" w:rsidRPr="008D47B1" w:rsidRDefault="008D47B1" w:rsidP="008D47B1">
            <w:pPr>
              <w:pStyle w:val="2-"/>
              <w:rPr>
                <w:color w:val="auto"/>
              </w:rPr>
            </w:pPr>
            <w:r w:rsidRPr="008D47B1">
              <w:rPr>
                <w:rFonts w:hint="eastAsia"/>
                <w:color w:val="auto"/>
              </w:rPr>
              <w:t>Now is loading "三郎"... (step=3)</w:t>
            </w:r>
          </w:p>
          <w:p w14:paraId="4712B12E" w14:textId="77777777" w:rsidR="008D47B1" w:rsidRPr="008D47B1" w:rsidRDefault="008D47B1" w:rsidP="008D47B1">
            <w:pPr>
              <w:pStyle w:val="2-"/>
              <w:rPr>
                <w:color w:val="auto"/>
              </w:rPr>
            </w:pPr>
            <w:r w:rsidRPr="008D47B1">
              <w:rPr>
                <w:rFonts w:hint="eastAsia"/>
                <w:color w:val="auto"/>
              </w:rPr>
              <w:t>Now is loading "四郎"... (step=3)</w:t>
            </w:r>
          </w:p>
          <w:p w14:paraId="332403E9" w14:textId="77777777" w:rsidR="008D47B1" w:rsidRPr="008D47B1" w:rsidRDefault="008D47B1" w:rsidP="008D47B1">
            <w:pPr>
              <w:pStyle w:val="2-"/>
              <w:rPr>
                <w:color w:val="auto"/>
              </w:rPr>
            </w:pPr>
            <w:r w:rsidRPr="008D47B1">
              <w:rPr>
                <w:rFonts w:hint="eastAsia"/>
                <w:color w:val="auto"/>
              </w:rPr>
              <w:t>Now is loading "五郎"... (step=3)</w:t>
            </w:r>
          </w:p>
          <w:p w14:paraId="07B6BF17" w14:textId="77777777" w:rsidR="008D47B1" w:rsidRPr="008D47B1" w:rsidRDefault="008D47B1" w:rsidP="008D47B1">
            <w:pPr>
              <w:pStyle w:val="2-"/>
              <w:rPr>
                <w:color w:val="auto"/>
              </w:rPr>
            </w:pPr>
            <w:r w:rsidRPr="008D47B1">
              <w:rPr>
                <w:color w:val="auto"/>
              </w:rPr>
              <w:t>- step: 3 -</w:t>
            </w:r>
          </w:p>
          <w:p w14:paraId="08CD86BD" w14:textId="48848710" w:rsidR="008D47B1" w:rsidRPr="00533EED" w:rsidRDefault="008D47B1" w:rsidP="008D47B1">
            <w:pPr>
              <w:pStyle w:val="2-"/>
              <w:rPr>
                <w:color w:val="FF0000"/>
              </w:rPr>
            </w:pPr>
            <w:r w:rsidRPr="008D47B1">
              <w:rPr>
                <w:rFonts w:hint="eastAsia"/>
                <w:color w:val="auto"/>
              </w:rPr>
              <w:t>This is real "太郎"!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←ローディングが済むまでは、</w:t>
            </w:r>
          </w:p>
          <w:p w14:paraId="4FB6A8AC" w14:textId="66E6A760" w:rsidR="008D47B1" w:rsidRPr="008D47B1" w:rsidRDefault="008D47B1" w:rsidP="00533EED">
            <w:pPr>
              <w:pStyle w:val="2-"/>
              <w:tabs>
                <w:tab w:val="clear" w:pos="2940"/>
                <w:tab w:val="left" w:pos="3080"/>
              </w:tabs>
              <w:rPr>
                <w:color w:val="auto"/>
              </w:rPr>
            </w:pPr>
            <w:r w:rsidRPr="008D47B1">
              <w:rPr>
                <w:rFonts w:hint="eastAsia"/>
                <w:color w:val="auto"/>
              </w:rPr>
              <w:t>This is real "次郎"!</w:t>
            </w:r>
            <w:r w:rsidR="00533EED">
              <w:rPr>
                <w:color w:val="auto"/>
              </w:rPr>
              <w:tab/>
            </w:r>
            <w:r w:rsidR="00533EED">
              <w:rPr>
                <w:color w:val="auto"/>
              </w:rPr>
              <w:tab/>
            </w:r>
            <w:r w:rsidR="00533EED">
              <w:rPr>
                <w:color w:val="auto"/>
              </w:rPr>
              <w:tab/>
            </w:r>
            <w:r w:rsidR="00533EED">
              <w:rPr>
                <w:color w:val="auto"/>
              </w:rPr>
              <w:tab/>
            </w:r>
            <w:r w:rsidR="00533EED" w:rsidRPr="00533EED">
              <w:rPr>
                <w:color w:val="FF0000"/>
              </w:rPr>
              <w:t>プロキシー側の描画処理が実行されていることがわかる</w:t>
            </w:r>
          </w:p>
          <w:p w14:paraId="2D71A82D" w14:textId="77777777" w:rsidR="008D47B1" w:rsidRPr="008D47B1" w:rsidRDefault="008D47B1" w:rsidP="008D47B1">
            <w:pPr>
              <w:pStyle w:val="2-"/>
              <w:rPr>
                <w:color w:val="auto"/>
              </w:rPr>
            </w:pPr>
            <w:r w:rsidRPr="008D47B1">
              <w:rPr>
                <w:rFonts w:hint="eastAsia"/>
                <w:color w:val="auto"/>
              </w:rPr>
              <w:t>Now is loading "三郎"... (step=4)</w:t>
            </w:r>
          </w:p>
          <w:p w14:paraId="7C4D8A14" w14:textId="77777777" w:rsidR="008D47B1" w:rsidRPr="008D47B1" w:rsidRDefault="008D47B1" w:rsidP="008D47B1">
            <w:pPr>
              <w:pStyle w:val="2-"/>
              <w:rPr>
                <w:color w:val="auto"/>
              </w:rPr>
            </w:pPr>
            <w:r w:rsidRPr="008D47B1">
              <w:rPr>
                <w:rFonts w:hint="eastAsia"/>
                <w:color w:val="auto"/>
              </w:rPr>
              <w:t>Now is loading "四郎"... (step=4)</w:t>
            </w:r>
          </w:p>
          <w:p w14:paraId="45B72943" w14:textId="77777777" w:rsidR="008D47B1" w:rsidRPr="008D47B1" w:rsidRDefault="008D47B1" w:rsidP="008D47B1">
            <w:pPr>
              <w:pStyle w:val="2-"/>
              <w:rPr>
                <w:color w:val="auto"/>
              </w:rPr>
            </w:pPr>
            <w:r w:rsidRPr="008D47B1">
              <w:rPr>
                <w:rFonts w:hint="eastAsia"/>
                <w:color w:val="auto"/>
              </w:rPr>
              <w:t>This is real "五郎"!</w:t>
            </w:r>
          </w:p>
          <w:p w14:paraId="1EB6BCE5" w14:textId="77777777" w:rsidR="008D47B1" w:rsidRPr="008D47B1" w:rsidRDefault="008D47B1" w:rsidP="008D47B1">
            <w:pPr>
              <w:pStyle w:val="2-"/>
              <w:rPr>
                <w:color w:val="auto"/>
              </w:rPr>
            </w:pPr>
            <w:r w:rsidRPr="008D47B1">
              <w:rPr>
                <w:color w:val="auto"/>
              </w:rPr>
              <w:t>- step: 4 -</w:t>
            </w:r>
          </w:p>
          <w:p w14:paraId="63795097" w14:textId="77777777" w:rsidR="008D47B1" w:rsidRPr="008D47B1" w:rsidRDefault="008D47B1" w:rsidP="008D47B1">
            <w:pPr>
              <w:pStyle w:val="2-"/>
              <w:rPr>
                <w:color w:val="auto"/>
              </w:rPr>
            </w:pPr>
            <w:r w:rsidRPr="008D47B1">
              <w:rPr>
                <w:rFonts w:hint="eastAsia"/>
                <w:color w:val="auto"/>
              </w:rPr>
              <w:t>This is real "太郎"!</w:t>
            </w:r>
          </w:p>
          <w:p w14:paraId="4015A1EC" w14:textId="77777777" w:rsidR="008D47B1" w:rsidRPr="008D47B1" w:rsidRDefault="008D47B1" w:rsidP="008D47B1">
            <w:pPr>
              <w:pStyle w:val="2-"/>
              <w:rPr>
                <w:color w:val="auto"/>
              </w:rPr>
            </w:pPr>
            <w:r w:rsidRPr="008D47B1">
              <w:rPr>
                <w:rFonts w:hint="eastAsia"/>
                <w:color w:val="auto"/>
              </w:rPr>
              <w:t>This is real "次郎"!</w:t>
            </w:r>
          </w:p>
          <w:p w14:paraId="18F1B83F" w14:textId="77777777" w:rsidR="008D47B1" w:rsidRPr="008D47B1" w:rsidRDefault="008D47B1" w:rsidP="008D47B1">
            <w:pPr>
              <w:pStyle w:val="2-"/>
              <w:rPr>
                <w:color w:val="auto"/>
              </w:rPr>
            </w:pPr>
            <w:r w:rsidRPr="008D47B1">
              <w:rPr>
                <w:rFonts w:hint="eastAsia"/>
                <w:color w:val="auto"/>
              </w:rPr>
              <w:t>This is real "三郎"!</w:t>
            </w:r>
          </w:p>
          <w:p w14:paraId="0C3616BE" w14:textId="77777777" w:rsidR="008D47B1" w:rsidRPr="008D47B1" w:rsidRDefault="008D47B1" w:rsidP="008D47B1">
            <w:pPr>
              <w:pStyle w:val="2-"/>
              <w:rPr>
                <w:color w:val="auto"/>
              </w:rPr>
            </w:pPr>
            <w:r w:rsidRPr="008D47B1">
              <w:rPr>
                <w:rFonts w:hint="eastAsia"/>
                <w:color w:val="auto"/>
              </w:rPr>
              <w:t>Now is loading "四郎"... (step=5)</w:t>
            </w:r>
          </w:p>
          <w:p w14:paraId="12131FF0" w14:textId="77777777" w:rsidR="008D47B1" w:rsidRPr="008D47B1" w:rsidRDefault="008D47B1" w:rsidP="008D47B1">
            <w:pPr>
              <w:pStyle w:val="2-"/>
              <w:rPr>
                <w:color w:val="auto"/>
              </w:rPr>
            </w:pPr>
            <w:r w:rsidRPr="008D47B1">
              <w:rPr>
                <w:rFonts w:hint="eastAsia"/>
                <w:color w:val="auto"/>
              </w:rPr>
              <w:t>This is real "五郎"!</w:t>
            </w:r>
          </w:p>
          <w:p w14:paraId="02BCF469" w14:textId="77777777" w:rsidR="008D47B1" w:rsidRPr="008D47B1" w:rsidRDefault="008D47B1" w:rsidP="008D47B1">
            <w:pPr>
              <w:pStyle w:val="2-"/>
              <w:rPr>
                <w:color w:val="auto"/>
              </w:rPr>
            </w:pPr>
            <w:r w:rsidRPr="008D47B1">
              <w:rPr>
                <w:color w:val="auto"/>
              </w:rPr>
              <w:t>- step: 5 -</w:t>
            </w:r>
          </w:p>
          <w:p w14:paraId="25F918CB" w14:textId="77777777" w:rsidR="008D47B1" w:rsidRPr="008D47B1" w:rsidRDefault="008D47B1" w:rsidP="008D47B1">
            <w:pPr>
              <w:pStyle w:val="2-"/>
              <w:rPr>
                <w:color w:val="auto"/>
              </w:rPr>
            </w:pPr>
            <w:r w:rsidRPr="008D47B1">
              <w:rPr>
                <w:rFonts w:hint="eastAsia"/>
                <w:color w:val="auto"/>
              </w:rPr>
              <w:t>This is real "太郎"!</w:t>
            </w:r>
          </w:p>
          <w:p w14:paraId="6038E383" w14:textId="77777777" w:rsidR="008D47B1" w:rsidRPr="008D47B1" w:rsidRDefault="008D47B1" w:rsidP="008D47B1">
            <w:pPr>
              <w:pStyle w:val="2-"/>
              <w:rPr>
                <w:color w:val="auto"/>
              </w:rPr>
            </w:pPr>
            <w:r w:rsidRPr="008D47B1">
              <w:rPr>
                <w:rFonts w:hint="eastAsia"/>
                <w:color w:val="auto"/>
              </w:rPr>
              <w:t>This is real "次郎"!</w:t>
            </w:r>
          </w:p>
          <w:p w14:paraId="017CF92D" w14:textId="77777777" w:rsidR="008D47B1" w:rsidRPr="008D47B1" w:rsidRDefault="008D47B1" w:rsidP="008D47B1">
            <w:pPr>
              <w:pStyle w:val="2-"/>
              <w:rPr>
                <w:color w:val="auto"/>
              </w:rPr>
            </w:pPr>
            <w:r w:rsidRPr="008D47B1">
              <w:rPr>
                <w:rFonts w:hint="eastAsia"/>
                <w:color w:val="auto"/>
              </w:rPr>
              <w:t>This is real "三郎"!</w:t>
            </w:r>
          </w:p>
          <w:p w14:paraId="326FEBFF" w14:textId="77777777" w:rsidR="008D47B1" w:rsidRPr="008D47B1" w:rsidRDefault="008D47B1" w:rsidP="008D47B1">
            <w:pPr>
              <w:pStyle w:val="2-"/>
              <w:rPr>
                <w:color w:val="auto"/>
              </w:rPr>
            </w:pPr>
            <w:r w:rsidRPr="008D47B1">
              <w:rPr>
                <w:rFonts w:hint="eastAsia"/>
                <w:color w:val="auto"/>
              </w:rPr>
              <w:t>This is real "四郎"!</w:t>
            </w:r>
          </w:p>
          <w:p w14:paraId="0ABD5568" w14:textId="77777777" w:rsidR="008D47B1" w:rsidRPr="008D47B1" w:rsidRDefault="008D47B1" w:rsidP="008D47B1">
            <w:pPr>
              <w:pStyle w:val="2-"/>
              <w:rPr>
                <w:color w:val="auto"/>
              </w:rPr>
            </w:pPr>
            <w:r w:rsidRPr="008D47B1">
              <w:rPr>
                <w:rFonts w:hint="eastAsia"/>
                <w:color w:val="auto"/>
              </w:rPr>
              <w:t>This is real "五郎"!</w:t>
            </w:r>
          </w:p>
          <w:p w14:paraId="4D52FCFF" w14:textId="1C822580" w:rsidR="00E84E5E" w:rsidRDefault="008D47B1" w:rsidP="008D47B1">
            <w:pPr>
              <w:pStyle w:val="2-"/>
            </w:pPr>
            <w:r w:rsidRPr="008D47B1">
              <w:rPr>
                <w:color w:val="auto"/>
              </w:rPr>
              <w:t>- finish. -</w:t>
            </w:r>
          </w:p>
        </w:tc>
      </w:tr>
    </w:tbl>
    <w:p w14:paraId="1B97BAB0" w14:textId="0FB74CD3" w:rsidR="00A778AF" w:rsidRPr="00A23B80" w:rsidRDefault="00A778AF" w:rsidP="00D61B7E">
      <w:pPr>
        <w:pStyle w:val="a9"/>
        <w:keepNext/>
        <w:keepLines/>
        <w:widowControl/>
        <w:spacing w:beforeLines="100" w:before="360"/>
        <w:ind w:firstLineChars="0" w:firstLine="0"/>
        <w:rPr>
          <w:sz w:val="20"/>
          <w:szCs w:val="20"/>
        </w:rPr>
      </w:pPr>
      <w:r>
        <w:rPr>
          <w:rFonts w:hint="eastAsia"/>
          <w:sz w:val="20"/>
          <w:szCs w:val="20"/>
        </w:rPr>
        <w:lastRenderedPageBreak/>
        <w:t>実装②</w:t>
      </w:r>
      <w:r w:rsidRPr="00A23B80">
        <w:rPr>
          <w:rFonts w:hint="eastAsia"/>
          <w:sz w:val="20"/>
          <w:szCs w:val="20"/>
        </w:rPr>
        <w:t>：</w:t>
      </w:r>
      <w:r>
        <w:rPr>
          <w:rFonts w:hint="eastAsia"/>
          <w:sz w:val="20"/>
          <w:szCs w:val="20"/>
        </w:rPr>
        <w:t>スマートポインター</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78AF" w14:paraId="3B796F53" w14:textId="77777777" w:rsidTr="00970EB7">
        <w:tc>
          <w:tcPr>
            <w:tcW w:w="8494" w:type="dxa"/>
          </w:tcPr>
          <w:p w14:paraId="16D822CE" w14:textId="77777777" w:rsidR="00530D35" w:rsidRPr="00533EED" w:rsidRDefault="00530D35" w:rsidP="00530D35">
            <w:pPr>
              <w:pStyle w:val="2-"/>
              <w:rPr>
                <w:color w:val="00B050"/>
              </w:rPr>
            </w:pPr>
            <w:r w:rsidRPr="00533EED">
              <w:rPr>
                <w:color w:val="00B050"/>
              </w:rPr>
              <w:t>//================================================================================</w:t>
            </w:r>
          </w:p>
          <w:p w14:paraId="7CBC026A" w14:textId="77777777" w:rsidR="00530D35" w:rsidRPr="00533EED" w:rsidRDefault="00530D35" w:rsidP="00530D35">
            <w:pPr>
              <w:pStyle w:val="2-"/>
              <w:rPr>
                <w:color w:val="00B050"/>
              </w:rPr>
            </w:pPr>
            <w:r w:rsidRPr="00533EED">
              <w:rPr>
                <w:rFonts w:hint="eastAsia"/>
                <w:color w:val="00B050"/>
              </w:rPr>
              <w:t>//Proxyパターン(2)：簡易版スマートポインター</w:t>
            </w:r>
          </w:p>
          <w:p w14:paraId="53B58495" w14:textId="77777777" w:rsidR="00530D35" w:rsidRPr="00533EED" w:rsidRDefault="00530D35" w:rsidP="00530D35">
            <w:pPr>
              <w:pStyle w:val="2-"/>
              <w:rPr>
                <w:color w:val="00B050"/>
              </w:rPr>
            </w:pPr>
          </w:p>
          <w:p w14:paraId="75AC2D81" w14:textId="77777777" w:rsidR="00530D35" w:rsidRPr="00533EED" w:rsidRDefault="00530D35" w:rsidP="00530D35">
            <w:pPr>
              <w:pStyle w:val="2-"/>
              <w:rPr>
                <w:color w:val="00B050"/>
              </w:rPr>
            </w:pPr>
            <w:r w:rsidRPr="00533EED">
              <w:rPr>
                <w:color w:val="00B050"/>
              </w:rPr>
              <w:t>//----------------------------------------</w:t>
            </w:r>
          </w:p>
          <w:p w14:paraId="695AA4D9" w14:textId="77777777" w:rsidR="00530D35" w:rsidRPr="003E710E" w:rsidRDefault="00530D35" w:rsidP="00530D35">
            <w:pPr>
              <w:pStyle w:val="2-"/>
              <w:rPr>
                <w:color w:val="00B050"/>
              </w:rPr>
            </w:pPr>
            <w:r w:rsidRPr="003E710E">
              <w:rPr>
                <w:rFonts w:hint="eastAsia"/>
                <w:color w:val="00B050"/>
              </w:rPr>
              <w:t>//簡易版スマートポインターのテンプレートクラス</w:t>
            </w:r>
          </w:p>
          <w:p w14:paraId="70826AB4" w14:textId="2EFE21D2" w:rsidR="003E710E" w:rsidRPr="00533EED" w:rsidRDefault="003E710E" w:rsidP="00530D35">
            <w:pPr>
              <w:pStyle w:val="2-"/>
              <w:rPr>
                <w:color w:val="FF0000"/>
              </w:rPr>
            </w:pPr>
            <w:r w:rsidRPr="003E710E">
              <w:rPr>
                <w:rFonts w:hint="eastAsia"/>
                <w:color w:val="00B050"/>
              </w:rPr>
              <w:t>//Boost</w:t>
            </w:r>
            <w:r w:rsidRPr="003E710E">
              <w:rPr>
                <w:color w:val="00B050"/>
              </w:rPr>
              <w:t xml:space="preserve"> C++</w:t>
            </w:r>
            <w:r>
              <w:rPr>
                <w:color w:val="00B050"/>
              </w:rPr>
              <w:t xml:space="preserve"> の</w:t>
            </w:r>
            <w:r>
              <w:rPr>
                <w:rFonts w:hint="eastAsia"/>
                <w:color w:val="00B050"/>
              </w:rPr>
              <w:t xml:space="preserve"> smart_ptr のように、削除処理を指定するような機能はなし</w:t>
            </w:r>
          </w:p>
          <w:p w14:paraId="557303C1" w14:textId="77777777" w:rsidR="00530D35" w:rsidRDefault="00530D35" w:rsidP="00530D35">
            <w:pPr>
              <w:pStyle w:val="2-"/>
            </w:pPr>
            <w:r>
              <w:t>template&lt;class T&gt;</w:t>
            </w:r>
          </w:p>
          <w:p w14:paraId="3863E4AC" w14:textId="77777777" w:rsidR="00530D35" w:rsidRDefault="00530D35" w:rsidP="00530D35">
            <w:pPr>
              <w:pStyle w:val="2-"/>
            </w:pPr>
            <w:r>
              <w:t>class CSmartPtr</w:t>
            </w:r>
          </w:p>
          <w:p w14:paraId="6B4860FD" w14:textId="77777777" w:rsidR="00530D35" w:rsidRDefault="00530D35" w:rsidP="00530D35">
            <w:pPr>
              <w:pStyle w:val="2-"/>
            </w:pPr>
            <w:r>
              <w:t>{</w:t>
            </w:r>
          </w:p>
          <w:p w14:paraId="52BDC730" w14:textId="77777777" w:rsidR="00530D35" w:rsidRDefault="00530D35" w:rsidP="00530D35">
            <w:pPr>
              <w:pStyle w:val="2-"/>
            </w:pPr>
            <w:r>
              <w:t>private:</w:t>
            </w:r>
          </w:p>
          <w:p w14:paraId="558F7140" w14:textId="77777777" w:rsidR="00530D35" w:rsidRDefault="00530D35" w:rsidP="00530D35">
            <w:pPr>
              <w:pStyle w:val="2-"/>
            </w:pPr>
            <w:r>
              <w:rPr>
                <w:rFonts w:hint="eastAsia"/>
              </w:rPr>
              <w:tab/>
            </w:r>
            <w:r w:rsidRPr="00533EED">
              <w:rPr>
                <w:rFonts w:hint="eastAsia"/>
                <w:color w:val="00B050"/>
              </w:rPr>
              <w:t>//参照情報型</w:t>
            </w:r>
          </w:p>
          <w:p w14:paraId="7AF884E7" w14:textId="77777777" w:rsidR="00530D35" w:rsidRDefault="00530D35" w:rsidP="00530D35">
            <w:pPr>
              <w:pStyle w:val="2-"/>
            </w:pPr>
            <w:r>
              <w:tab/>
              <w:t>struct T_REF_INFO</w:t>
            </w:r>
          </w:p>
          <w:p w14:paraId="2B0F9E43" w14:textId="77777777" w:rsidR="00530D35" w:rsidRDefault="00530D35" w:rsidP="00530D35">
            <w:pPr>
              <w:pStyle w:val="2-"/>
            </w:pPr>
            <w:r>
              <w:tab/>
              <w:t>{</w:t>
            </w:r>
          </w:p>
          <w:p w14:paraId="22DF68C5" w14:textId="71AB4FF0" w:rsidR="00533EED" w:rsidRDefault="00533EED" w:rsidP="00530D35">
            <w:pPr>
              <w:pStyle w:val="2-"/>
            </w:pPr>
            <w:r>
              <w:tab/>
            </w:r>
            <w:r>
              <w:tab/>
            </w:r>
            <w:r w:rsidRPr="00533EED">
              <w:rPr>
                <w:color w:val="00B050"/>
              </w:rPr>
              <w:t>//フィールド</w:t>
            </w:r>
          </w:p>
          <w:p w14:paraId="11372C10" w14:textId="6721F594" w:rsidR="00530D35" w:rsidRDefault="00530D35" w:rsidP="00530D35">
            <w:pPr>
              <w:pStyle w:val="2-"/>
            </w:pPr>
            <w:r>
              <w:rPr>
                <w:rFonts w:hint="eastAsia"/>
              </w:rPr>
              <w:tab/>
            </w:r>
            <w:r>
              <w:rPr>
                <w:rFonts w:hint="eastAsia"/>
              </w:rPr>
              <w:tab/>
              <w:t>T* m_realObj;</w:t>
            </w:r>
            <w:r w:rsidR="00533EED">
              <w:t xml:space="preserve"> </w:t>
            </w:r>
            <w:r w:rsidR="00533EED" w:rsidRPr="00533EED">
              <w:rPr>
                <w:color w:val="00B050"/>
              </w:rPr>
              <w:t xml:space="preserve"> </w:t>
            </w:r>
            <w:r w:rsidRPr="00533EED">
              <w:rPr>
                <w:rFonts w:hint="eastAsia"/>
                <w:color w:val="00B050"/>
              </w:rPr>
              <w:t>//本当のオブジェクト</w:t>
            </w:r>
          </w:p>
          <w:p w14:paraId="0CA20C60" w14:textId="77777777" w:rsidR="00530D35" w:rsidRDefault="00530D35" w:rsidP="00530D35">
            <w:pPr>
              <w:pStyle w:val="2-"/>
            </w:pPr>
            <w:r>
              <w:rPr>
                <w:rFonts w:hint="eastAsia"/>
              </w:rPr>
              <w:tab/>
            </w:r>
            <w:r>
              <w:rPr>
                <w:rFonts w:hint="eastAsia"/>
              </w:rPr>
              <w:tab/>
              <w:t>int m_refCount;</w:t>
            </w:r>
            <w:r w:rsidRPr="00533EED">
              <w:rPr>
                <w:rFonts w:hint="eastAsia"/>
                <w:color w:val="00B050"/>
              </w:rPr>
              <w:t>//参照カウンタ</w:t>
            </w:r>
          </w:p>
          <w:p w14:paraId="3FC178F2" w14:textId="77777777" w:rsidR="00530D35" w:rsidRDefault="00530D35" w:rsidP="00530D35">
            <w:pPr>
              <w:pStyle w:val="2-"/>
            </w:pPr>
            <w:r>
              <w:rPr>
                <w:rFonts w:hint="eastAsia"/>
              </w:rPr>
              <w:tab/>
            </w:r>
            <w:r>
              <w:rPr>
                <w:rFonts w:hint="eastAsia"/>
              </w:rPr>
              <w:tab/>
            </w:r>
            <w:r w:rsidRPr="00533EED">
              <w:rPr>
                <w:rFonts w:hint="eastAsia"/>
                <w:color w:val="00B050"/>
              </w:rPr>
              <w:t>//コンストラクタ</w:t>
            </w:r>
          </w:p>
          <w:p w14:paraId="7C49ACFC" w14:textId="77777777" w:rsidR="00530D35" w:rsidRDefault="00530D35" w:rsidP="00530D35">
            <w:pPr>
              <w:pStyle w:val="2-"/>
            </w:pPr>
            <w:r>
              <w:tab/>
            </w:r>
            <w:r>
              <w:tab/>
              <w:t>T_REF_INFO(T* real_obj, const int ref_count) :</w:t>
            </w:r>
          </w:p>
          <w:p w14:paraId="317E2DEB" w14:textId="77777777" w:rsidR="00530D35" w:rsidRDefault="00530D35" w:rsidP="00530D35">
            <w:pPr>
              <w:pStyle w:val="2-"/>
            </w:pPr>
            <w:r>
              <w:tab/>
            </w:r>
            <w:r>
              <w:tab/>
            </w:r>
            <w:r>
              <w:tab/>
              <w:t>m_realObj(real_obj),</w:t>
            </w:r>
          </w:p>
          <w:p w14:paraId="50B45947" w14:textId="77777777" w:rsidR="00530D35" w:rsidRDefault="00530D35" w:rsidP="00530D35">
            <w:pPr>
              <w:pStyle w:val="2-"/>
            </w:pPr>
            <w:r>
              <w:tab/>
            </w:r>
            <w:r>
              <w:tab/>
            </w:r>
            <w:r>
              <w:tab/>
              <w:t>m_refCount(ref_count)</w:t>
            </w:r>
          </w:p>
          <w:p w14:paraId="31D1C885" w14:textId="77777777" w:rsidR="00530D35" w:rsidRDefault="00530D35" w:rsidP="00530D35">
            <w:pPr>
              <w:pStyle w:val="2-"/>
            </w:pPr>
            <w:r>
              <w:tab/>
            </w:r>
            <w:r>
              <w:tab/>
              <w:t>{}</w:t>
            </w:r>
          </w:p>
          <w:p w14:paraId="580653FB" w14:textId="77777777" w:rsidR="00530D35" w:rsidRDefault="00530D35" w:rsidP="00530D35">
            <w:pPr>
              <w:pStyle w:val="2-"/>
            </w:pPr>
            <w:r>
              <w:tab/>
            </w:r>
            <w:r>
              <w:tab/>
              <w:t>T_REF_INFO(T_REF_INFO&amp; info) :</w:t>
            </w:r>
          </w:p>
          <w:p w14:paraId="05D0B0D5" w14:textId="77777777" w:rsidR="00530D35" w:rsidRDefault="00530D35" w:rsidP="00530D35">
            <w:pPr>
              <w:pStyle w:val="2-"/>
            </w:pPr>
            <w:r>
              <w:tab/>
            </w:r>
            <w:r>
              <w:tab/>
            </w:r>
            <w:r>
              <w:tab/>
              <w:t>m_realObj(info.m_realObj),</w:t>
            </w:r>
          </w:p>
          <w:p w14:paraId="321C9D64" w14:textId="77777777" w:rsidR="00530D35" w:rsidRDefault="00530D35" w:rsidP="00530D35">
            <w:pPr>
              <w:pStyle w:val="2-"/>
            </w:pPr>
            <w:r>
              <w:tab/>
            </w:r>
            <w:r>
              <w:tab/>
            </w:r>
            <w:r>
              <w:tab/>
              <w:t>m_refCount(info.m_refCount)</w:t>
            </w:r>
          </w:p>
          <w:p w14:paraId="0ECEE025" w14:textId="77777777" w:rsidR="00530D35" w:rsidRDefault="00530D35" w:rsidP="00530D35">
            <w:pPr>
              <w:pStyle w:val="2-"/>
            </w:pPr>
            <w:r>
              <w:tab/>
            </w:r>
            <w:r>
              <w:tab/>
              <w:t>{}</w:t>
            </w:r>
          </w:p>
          <w:p w14:paraId="3179A49D" w14:textId="77777777" w:rsidR="00530D35" w:rsidRDefault="00530D35" w:rsidP="00530D35">
            <w:pPr>
              <w:pStyle w:val="2-"/>
            </w:pPr>
            <w:r>
              <w:tab/>
              <w:t>};</w:t>
            </w:r>
          </w:p>
          <w:p w14:paraId="22ACE537" w14:textId="77777777" w:rsidR="00530D35" w:rsidRDefault="00530D35" w:rsidP="00530D35">
            <w:pPr>
              <w:pStyle w:val="2-"/>
            </w:pPr>
            <w:r>
              <w:lastRenderedPageBreak/>
              <w:t>public:</w:t>
            </w:r>
          </w:p>
          <w:p w14:paraId="5DE24213" w14:textId="77777777" w:rsidR="00530D35" w:rsidRDefault="00530D35" w:rsidP="00530D35">
            <w:pPr>
              <w:pStyle w:val="2-"/>
            </w:pPr>
            <w:r>
              <w:rPr>
                <w:rFonts w:hint="eastAsia"/>
              </w:rPr>
              <w:tab/>
            </w:r>
            <w:r w:rsidRPr="00533EED">
              <w:rPr>
                <w:rFonts w:hint="eastAsia"/>
                <w:color w:val="FF0000"/>
              </w:rPr>
              <w:t>//オペレータを実装して本来のオブジェクトを偽装（代理）</w:t>
            </w:r>
          </w:p>
          <w:p w14:paraId="4C0DBD9A" w14:textId="77777777" w:rsidR="00530D35" w:rsidRDefault="00530D35" w:rsidP="00530D35">
            <w:pPr>
              <w:pStyle w:val="2-"/>
            </w:pPr>
            <w:r>
              <w:tab/>
              <w:t>T* operator-&gt;(){ return m_refInfo ? m_refInfo-&gt;m_realObj : nullptr; }</w:t>
            </w:r>
          </w:p>
          <w:p w14:paraId="462F8999" w14:textId="77777777" w:rsidR="00530D35" w:rsidRDefault="00530D35" w:rsidP="00530D35">
            <w:pPr>
              <w:pStyle w:val="2-"/>
            </w:pPr>
            <w:r>
              <w:tab/>
              <w:t>const T* operator-&gt;() const { return m_refInfo ? m_refInfo-&gt;m_realObj : nullptr; }</w:t>
            </w:r>
          </w:p>
          <w:p w14:paraId="28BE8574" w14:textId="77777777" w:rsidR="00530D35" w:rsidRDefault="00530D35" w:rsidP="00530D35">
            <w:pPr>
              <w:pStyle w:val="2-"/>
            </w:pPr>
            <w:r>
              <w:tab/>
              <w:t>T&amp; operator*(){ return *m_refInfo-&gt;m_realObj; }</w:t>
            </w:r>
          </w:p>
          <w:p w14:paraId="301288EF" w14:textId="77777777" w:rsidR="00530D35" w:rsidRDefault="00530D35" w:rsidP="00530D35">
            <w:pPr>
              <w:pStyle w:val="2-"/>
            </w:pPr>
            <w:r>
              <w:tab/>
              <w:t>const T&amp; operator*() const { return *m_refInfo-&gt;m_realObj; }</w:t>
            </w:r>
          </w:p>
          <w:p w14:paraId="521C11D7" w14:textId="77777777" w:rsidR="00530D35" w:rsidRDefault="00530D35" w:rsidP="00530D35">
            <w:pPr>
              <w:pStyle w:val="2-"/>
            </w:pPr>
            <w:r>
              <w:rPr>
                <w:rFonts w:hint="eastAsia"/>
              </w:rPr>
              <w:tab/>
            </w:r>
            <w:r w:rsidRPr="00533EED">
              <w:rPr>
                <w:rFonts w:hint="eastAsia"/>
                <w:color w:val="00B050"/>
              </w:rPr>
              <w:t>//代入演算子：スマートポインターを代入</w:t>
            </w:r>
          </w:p>
          <w:p w14:paraId="19E536DB" w14:textId="77777777" w:rsidR="00530D35" w:rsidRDefault="00530D35" w:rsidP="00530D35">
            <w:pPr>
              <w:pStyle w:val="2-"/>
            </w:pPr>
            <w:r>
              <w:tab/>
              <w:t>CSmartPtr&lt;T&gt;&amp; operator=(CSmartPtr&lt;T&gt;&amp; obj)</w:t>
            </w:r>
          </w:p>
          <w:p w14:paraId="0976298F" w14:textId="77777777" w:rsidR="00530D35" w:rsidRDefault="00530D35" w:rsidP="00530D35">
            <w:pPr>
              <w:pStyle w:val="2-"/>
            </w:pPr>
            <w:r>
              <w:tab/>
              <w:t>{</w:t>
            </w:r>
          </w:p>
          <w:p w14:paraId="1524F6B1"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4618B06E" w14:textId="77777777" w:rsidR="00530D35" w:rsidRDefault="00530D35" w:rsidP="00530D35">
            <w:pPr>
              <w:pStyle w:val="2-"/>
            </w:pPr>
            <w:r>
              <w:tab/>
            </w:r>
            <w:r>
              <w:tab/>
              <w:t>if (m_refInfo == obj.m_refInfo)</w:t>
            </w:r>
          </w:p>
          <w:p w14:paraId="3C35346B" w14:textId="77777777" w:rsidR="00530D35" w:rsidRDefault="00530D35" w:rsidP="00530D35">
            <w:pPr>
              <w:pStyle w:val="2-"/>
            </w:pPr>
            <w:r>
              <w:tab/>
            </w:r>
            <w:r>
              <w:tab/>
            </w:r>
            <w:r>
              <w:tab/>
              <w:t>return *this;</w:t>
            </w:r>
          </w:p>
          <w:p w14:paraId="6028B925" w14:textId="77777777" w:rsidR="00530D35" w:rsidRDefault="00530D35" w:rsidP="00530D35">
            <w:pPr>
              <w:pStyle w:val="2-"/>
            </w:pPr>
            <w:r>
              <w:tab/>
            </w:r>
            <w:r>
              <w:tab/>
            </w:r>
          </w:p>
          <w:p w14:paraId="1553BD33"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//参照カウンタをカウントダウン</w:t>
            </w:r>
          </w:p>
          <w:p w14:paraId="488E1190" w14:textId="77777777" w:rsidR="00530D35" w:rsidRDefault="00530D35" w:rsidP="00530D35">
            <w:pPr>
              <w:pStyle w:val="2-"/>
            </w:pPr>
            <w:r>
              <w:tab/>
            </w:r>
            <w:r>
              <w:tab/>
              <w:t>release();</w:t>
            </w:r>
          </w:p>
          <w:p w14:paraId="0D449875" w14:textId="77777777" w:rsidR="00530D35" w:rsidRDefault="00530D35" w:rsidP="00530D35">
            <w:pPr>
              <w:pStyle w:val="2-"/>
            </w:pPr>
            <w:r>
              <w:tab/>
            </w:r>
            <w:r>
              <w:tab/>
            </w:r>
            <w:r>
              <w:tab/>
            </w:r>
          </w:p>
          <w:p w14:paraId="1B997D80" w14:textId="77777777" w:rsidR="00530D35" w:rsidRDefault="00530D35" w:rsidP="00530D35">
            <w:pPr>
              <w:pStyle w:val="2-"/>
            </w:pPr>
            <w:r>
              <w:rPr>
                <w:rFonts w:hint="eastAsia"/>
              </w:rPr>
              <w:tab/>
            </w:r>
            <w:r>
              <w:rPr>
                <w:rFonts w:hint="eastAsia"/>
              </w:rPr>
              <w:tab/>
            </w:r>
            <w:r w:rsidRPr="00533EED">
              <w:rPr>
                <w:rFonts w:hint="eastAsia"/>
                <w:color w:val="00B050"/>
              </w:rPr>
              <w:t>//参照情報をコピー</w:t>
            </w:r>
          </w:p>
          <w:p w14:paraId="6A70456E" w14:textId="77777777" w:rsidR="00530D35" w:rsidRDefault="00530D35" w:rsidP="00530D35">
            <w:pPr>
              <w:pStyle w:val="2-"/>
            </w:pPr>
            <w:r>
              <w:tab/>
            </w:r>
            <w:r>
              <w:tab/>
              <w:t>m_refInfo = obj.m_refInfo;</w:t>
            </w:r>
          </w:p>
          <w:p w14:paraId="7024740F" w14:textId="77777777" w:rsidR="00530D35" w:rsidRDefault="00530D35" w:rsidP="00530D35">
            <w:pPr>
              <w:pStyle w:val="2-"/>
            </w:pPr>
            <w:r>
              <w:tab/>
            </w:r>
            <w:r>
              <w:tab/>
            </w:r>
            <w:r>
              <w:tab/>
            </w:r>
          </w:p>
          <w:p w14:paraId="41856141"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//参照カウンタをカウントアップ</w:t>
            </w:r>
          </w:p>
          <w:p w14:paraId="34F0D38E" w14:textId="77777777" w:rsidR="00530D35" w:rsidRDefault="00530D35" w:rsidP="00530D35">
            <w:pPr>
              <w:pStyle w:val="2-"/>
            </w:pPr>
            <w:r>
              <w:tab/>
            </w:r>
            <w:r>
              <w:tab/>
              <w:t>addRef();</w:t>
            </w:r>
          </w:p>
          <w:p w14:paraId="15F0B95E" w14:textId="77777777" w:rsidR="00530D35" w:rsidRDefault="00530D35" w:rsidP="00530D35">
            <w:pPr>
              <w:pStyle w:val="2-"/>
            </w:pPr>
            <w:r>
              <w:tab/>
            </w:r>
            <w:r>
              <w:tab/>
            </w:r>
          </w:p>
          <w:p w14:paraId="4F040943" w14:textId="77777777" w:rsidR="00530D35" w:rsidRDefault="00530D35" w:rsidP="00530D35">
            <w:pPr>
              <w:pStyle w:val="2-"/>
            </w:pPr>
            <w:r>
              <w:tab/>
            </w:r>
            <w:r>
              <w:tab/>
              <w:t>return *this;</w:t>
            </w:r>
          </w:p>
          <w:p w14:paraId="68E43F6E" w14:textId="77777777" w:rsidR="00530D35" w:rsidRDefault="00530D35" w:rsidP="00530D35">
            <w:pPr>
              <w:pStyle w:val="2-"/>
            </w:pPr>
            <w:r>
              <w:tab/>
              <w:t>}</w:t>
            </w:r>
          </w:p>
          <w:p w14:paraId="176254FA" w14:textId="77777777" w:rsidR="00530D35" w:rsidRDefault="00530D35" w:rsidP="00530D35">
            <w:pPr>
              <w:pStyle w:val="2-"/>
            </w:pPr>
            <w:r>
              <w:rPr>
                <w:rFonts w:hint="eastAsia"/>
              </w:rPr>
              <w:tab/>
            </w:r>
            <w:r w:rsidRPr="00533EED">
              <w:rPr>
                <w:rFonts w:hint="eastAsia"/>
                <w:color w:val="00B050"/>
              </w:rPr>
              <w:t>//代入演算子：ポインターを代入</w:t>
            </w:r>
          </w:p>
          <w:p w14:paraId="3262B185" w14:textId="77777777" w:rsidR="00530D35" w:rsidRDefault="00530D35" w:rsidP="00530D35">
            <w:pPr>
              <w:pStyle w:val="2-"/>
            </w:pPr>
            <w:r>
              <w:tab/>
              <w:t>CSmartPtr&lt;T&gt;&amp; operator=(T* real_obj)</w:t>
            </w:r>
          </w:p>
          <w:p w14:paraId="0F4105B9" w14:textId="77777777" w:rsidR="00530D35" w:rsidRDefault="00530D35" w:rsidP="00530D35">
            <w:pPr>
              <w:pStyle w:val="2-"/>
            </w:pPr>
            <w:r>
              <w:tab/>
              <w:t>{</w:t>
            </w:r>
          </w:p>
          <w:p w14:paraId="4C854BD8" w14:textId="77777777" w:rsidR="00530D35" w:rsidRPr="00533EED" w:rsidRDefault="00530D35" w:rsidP="00530D35">
            <w:pPr>
              <w:pStyle w:val="2-"/>
              <w:rPr>
                <w:color w:val="00B050"/>
              </w:rPr>
            </w:pPr>
            <w:r>
              <w:rPr>
                <w:rFonts w:hint="eastAsia"/>
              </w:rPr>
              <w:tab/>
            </w:r>
            <w:r>
              <w:rPr>
                <w:rFonts w:hint="eastAsia"/>
              </w:rPr>
              <w:tab/>
            </w:r>
            <w:r w:rsidRPr="00533EED">
              <w:rPr>
                <w:rFonts w:hint="eastAsia"/>
                <w:color w:val="00B050"/>
              </w:rPr>
              <w:t>//すでに参照しているならなにもしない</w:t>
            </w:r>
          </w:p>
          <w:p w14:paraId="30BB7BCE" w14:textId="77777777" w:rsidR="00530D35" w:rsidRDefault="00530D35" w:rsidP="00530D35">
            <w:pPr>
              <w:pStyle w:val="2-"/>
            </w:pPr>
            <w:r>
              <w:tab/>
            </w:r>
            <w:r>
              <w:tab/>
              <w:t>if (m_refInfo &amp;&amp; m_refInfo-&gt;m_realObj == real_obj)</w:t>
            </w:r>
          </w:p>
          <w:p w14:paraId="23895B9D" w14:textId="77777777" w:rsidR="00530D35" w:rsidRDefault="00530D35" w:rsidP="00530D35">
            <w:pPr>
              <w:pStyle w:val="2-"/>
            </w:pPr>
            <w:r>
              <w:tab/>
            </w:r>
            <w:r>
              <w:tab/>
            </w:r>
            <w:r>
              <w:tab/>
              <w:t>return *this;</w:t>
            </w:r>
          </w:p>
          <w:p w14:paraId="678C5E57" w14:textId="77777777" w:rsidR="00530D35" w:rsidRDefault="00530D35" w:rsidP="00530D35">
            <w:pPr>
              <w:pStyle w:val="2-"/>
            </w:pPr>
            <w:r>
              <w:tab/>
            </w:r>
            <w:r>
              <w:tab/>
            </w:r>
          </w:p>
          <w:p w14:paraId="0F0C1450" w14:textId="77777777" w:rsidR="00530D35" w:rsidRDefault="00530D35" w:rsidP="00530D35">
            <w:pPr>
              <w:pStyle w:val="2-"/>
            </w:pPr>
            <w:r>
              <w:rPr>
                <w:rFonts w:hint="eastAsia"/>
              </w:rPr>
              <w:tab/>
            </w:r>
            <w:r>
              <w:rPr>
                <w:rFonts w:hint="eastAsia"/>
              </w:rPr>
              <w:tab/>
            </w:r>
            <w:r w:rsidRPr="00533EED">
              <w:rPr>
                <w:rFonts w:hint="eastAsia"/>
                <w:color w:val="00B050"/>
              </w:rPr>
              <w:t>//参照カウンタをカウントダウン</w:t>
            </w:r>
          </w:p>
          <w:p w14:paraId="5D73F955" w14:textId="77777777" w:rsidR="00530D35" w:rsidRDefault="00530D35" w:rsidP="00530D35">
            <w:pPr>
              <w:pStyle w:val="2-"/>
            </w:pPr>
            <w:r>
              <w:tab/>
            </w:r>
            <w:r>
              <w:tab/>
              <w:t>release();</w:t>
            </w:r>
          </w:p>
          <w:p w14:paraId="45311B87" w14:textId="77777777" w:rsidR="00530D35" w:rsidRDefault="00530D35" w:rsidP="00530D35">
            <w:pPr>
              <w:pStyle w:val="2-"/>
            </w:pPr>
            <w:r>
              <w:tab/>
            </w:r>
            <w:r>
              <w:tab/>
            </w:r>
          </w:p>
          <w:p w14:paraId="07F9E83B" w14:textId="77777777" w:rsidR="00530D35" w:rsidRDefault="00530D35" w:rsidP="00530D35">
            <w:pPr>
              <w:pStyle w:val="2-"/>
            </w:pPr>
            <w:r>
              <w:rPr>
                <w:rFonts w:hint="eastAsia"/>
              </w:rPr>
              <w:tab/>
            </w:r>
            <w:r>
              <w:rPr>
                <w:rFonts w:hint="eastAsia"/>
              </w:rPr>
              <w:tab/>
              <w:t>if (real_obj)</w:t>
            </w:r>
            <w:r w:rsidRPr="00533EED">
              <w:rPr>
                <w:rFonts w:hint="eastAsia"/>
                <w:color w:val="00B050"/>
              </w:rPr>
              <w:t>//nullptr 代入時はなにもしない</w:t>
            </w:r>
          </w:p>
          <w:p w14:paraId="194EDF46" w14:textId="77777777" w:rsidR="00530D35" w:rsidRDefault="00530D35" w:rsidP="00530D35">
            <w:pPr>
              <w:pStyle w:val="2-"/>
            </w:pPr>
            <w:r>
              <w:tab/>
            </w:r>
            <w:r>
              <w:tab/>
              <w:t>{</w:t>
            </w:r>
          </w:p>
          <w:p w14:paraId="01D850FB" w14:textId="77777777" w:rsidR="00530D35" w:rsidRDefault="00530D35" w:rsidP="00530D35">
            <w:pPr>
              <w:pStyle w:val="2-"/>
            </w:pPr>
            <w:r>
              <w:rPr>
                <w:rFonts w:hint="eastAsia"/>
              </w:rPr>
              <w:tab/>
            </w:r>
            <w:r>
              <w:rPr>
                <w:rFonts w:hint="eastAsia"/>
              </w:rPr>
              <w:tab/>
            </w:r>
            <w:r>
              <w:rPr>
                <w:rFonts w:hint="eastAsia"/>
              </w:rPr>
              <w:tab/>
            </w:r>
            <w:r w:rsidRPr="00533EED">
              <w:rPr>
                <w:rFonts w:hint="eastAsia"/>
                <w:color w:val="00B050"/>
              </w:rPr>
              <w:t>//参照情報を生成</w:t>
            </w:r>
          </w:p>
          <w:p w14:paraId="62A76AC6" w14:textId="77777777" w:rsidR="00530D35" w:rsidRDefault="00530D35" w:rsidP="00530D35">
            <w:pPr>
              <w:pStyle w:val="2-"/>
            </w:pPr>
            <w:r>
              <w:tab/>
            </w:r>
            <w:r>
              <w:tab/>
            </w:r>
            <w:r>
              <w:tab/>
              <w:t>m_refInfo = new T_REF_INFO(real_obj, 1);</w:t>
            </w:r>
          </w:p>
          <w:p w14:paraId="4BB8139C" w14:textId="77777777" w:rsidR="00530D35" w:rsidRDefault="00530D35" w:rsidP="00530D35">
            <w:pPr>
              <w:pStyle w:val="2-"/>
            </w:pPr>
            <w:r>
              <w:tab/>
            </w:r>
            <w:r>
              <w:tab/>
              <w:t>}</w:t>
            </w:r>
          </w:p>
          <w:p w14:paraId="6FD524CE" w14:textId="77777777" w:rsidR="00530D35" w:rsidRDefault="00530D35" w:rsidP="00530D35">
            <w:pPr>
              <w:pStyle w:val="2-"/>
            </w:pPr>
            <w:r>
              <w:tab/>
            </w:r>
            <w:r>
              <w:tab/>
              <w:t>return *this;</w:t>
            </w:r>
          </w:p>
          <w:p w14:paraId="5EF1EA92" w14:textId="77777777" w:rsidR="00530D35" w:rsidRDefault="00530D35" w:rsidP="00530D35">
            <w:pPr>
              <w:pStyle w:val="2-"/>
            </w:pPr>
            <w:r>
              <w:tab/>
              <w:t>}</w:t>
            </w:r>
          </w:p>
          <w:p w14:paraId="01C0C713" w14:textId="77777777" w:rsidR="00530D35" w:rsidRDefault="00530D35" w:rsidP="00530D35">
            <w:pPr>
              <w:pStyle w:val="2-"/>
            </w:pPr>
            <w:r>
              <w:t>private:</w:t>
            </w:r>
          </w:p>
          <w:p w14:paraId="5BA1C3D2" w14:textId="63019DD0" w:rsidR="00530D35" w:rsidRDefault="00530D35" w:rsidP="00530D35">
            <w:pPr>
              <w:pStyle w:val="2-"/>
            </w:pPr>
            <w:r>
              <w:rPr>
                <w:rFonts w:hint="eastAsia"/>
              </w:rPr>
              <w:tab/>
            </w:r>
            <w:r w:rsidRPr="00533EED">
              <w:rPr>
                <w:rFonts w:hint="eastAsia"/>
                <w:color w:val="00B050"/>
              </w:rPr>
              <w:t>//</w:t>
            </w:r>
            <w:r w:rsidR="00533EED">
              <w:rPr>
                <w:rFonts w:hint="eastAsia"/>
                <w:color w:val="00B050"/>
              </w:rPr>
              <w:t>参照カウンタカウントアップ</w:t>
            </w:r>
          </w:p>
          <w:p w14:paraId="67E237AA" w14:textId="77777777" w:rsidR="00530D35" w:rsidRDefault="00530D35" w:rsidP="00530D35">
            <w:pPr>
              <w:pStyle w:val="2-"/>
            </w:pPr>
            <w:r>
              <w:tab/>
              <w:t>void addRef()</w:t>
            </w:r>
          </w:p>
          <w:p w14:paraId="6C7E6692" w14:textId="77777777" w:rsidR="00530D35" w:rsidRDefault="00530D35" w:rsidP="00530D35">
            <w:pPr>
              <w:pStyle w:val="2-"/>
            </w:pPr>
            <w:r>
              <w:tab/>
              <w:t>{</w:t>
            </w:r>
          </w:p>
          <w:p w14:paraId="4831EBDF" w14:textId="77777777" w:rsidR="00530D35" w:rsidRDefault="00530D35" w:rsidP="00530D35">
            <w:pPr>
              <w:pStyle w:val="2-"/>
            </w:pPr>
            <w:r>
              <w:tab/>
            </w:r>
            <w:r>
              <w:tab/>
              <w:t>if (!m_refInfo)</w:t>
            </w:r>
          </w:p>
          <w:p w14:paraId="3E32952A" w14:textId="77777777" w:rsidR="00530D35" w:rsidRDefault="00530D35" w:rsidP="00530D35">
            <w:pPr>
              <w:pStyle w:val="2-"/>
            </w:pPr>
            <w:r>
              <w:tab/>
            </w:r>
            <w:r>
              <w:tab/>
            </w:r>
            <w:r>
              <w:tab/>
              <w:t>return;</w:t>
            </w:r>
          </w:p>
          <w:p w14:paraId="5B6D571D" w14:textId="77777777" w:rsidR="00530D35" w:rsidRDefault="00530D35" w:rsidP="00530D35">
            <w:pPr>
              <w:pStyle w:val="2-"/>
            </w:pPr>
            <w:r>
              <w:tab/>
            </w:r>
            <w:r>
              <w:tab/>
              <w:t>++m_refInfo-&gt;m_refCount;</w:t>
            </w:r>
          </w:p>
          <w:p w14:paraId="0CB3E55B" w14:textId="77777777" w:rsidR="00530D35" w:rsidRDefault="00530D35" w:rsidP="00530D35">
            <w:pPr>
              <w:pStyle w:val="2-"/>
            </w:pPr>
            <w:r>
              <w:tab/>
              <w:t>}</w:t>
            </w:r>
          </w:p>
          <w:p w14:paraId="34BBF4A2" w14:textId="29A4BAE0" w:rsidR="00533EED" w:rsidRPr="00533EED" w:rsidRDefault="00533EED" w:rsidP="00533EED">
            <w:pPr>
              <w:pStyle w:val="2-"/>
              <w:rPr>
                <w:color w:val="00B050"/>
              </w:rPr>
            </w:pPr>
            <w:r>
              <w:rPr>
                <w:rFonts w:hint="eastAsia"/>
              </w:rPr>
              <w:tab/>
            </w:r>
            <w:r w:rsidRPr="00533EED">
              <w:rPr>
                <w:rFonts w:hint="eastAsia"/>
                <w:color w:val="00B050"/>
              </w:rPr>
              <w:t>//参照カウンタをカウントダウン</w:t>
            </w:r>
          </w:p>
          <w:p w14:paraId="6C728429" w14:textId="77777777" w:rsidR="00530D35" w:rsidRDefault="00530D35" w:rsidP="00530D35">
            <w:pPr>
              <w:pStyle w:val="2-"/>
            </w:pPr>
            <w:r>
              <w:tab/>
              <w:t>void release()</w:t>
            </w:r>
          </w:p>
          <w:p w14:paraId="00450A44" w14:textId="77777777" w:rsidR="00530D35" w:rsidRDefault="00530D35" w:rsidP="00530D35">
            <w:pPr>
              <w:pStyle w:val="2-"/>
            </w:pPr>
            <w:r>
              <w:tab/>
              <w:t>{</w:t>
            </w:r>
          </w:p>
          <w:p w14:paraId="73A77F6F" w14:textId="77777777" w:rsidR="00530D35" w:rsidRDefault="00530D35" w:rsidP="00530D35">
            <w:pPr>
              <w:pStyle w:val="2-"/>
            </w:pPr>
            <w:r>
              <w:tab/>
            </w:r>
            <w:r>
              <w:tab/>
              <w:t>if (!m_refInfo)</w:t>
            </w:r>
          </w:p>
          <w:p w14:paraId="7BD0B005" w14:textId="77777777" w:rsidR="00530D35" w:rsidRDefault="00530D35" w:rsidP="00530D35">
            <w:pPr>
              <w:pStyle w:val="2-"/>
            </w:pPr>
            <w:r>
              <w:tab/>
            </w:r>
            <w:r>
              <w:tab/>
            </w:r>
            <w:r>
              <w:tab/>
              <w:t>return;</w:t>
            </w:r>
          </w:p>
          <w:p w14:paraId="001BEFED" w14:textId="77777777" w:rsidR="00530D35" w:rsidRDefault="00530D35" w:rsidP="00530D35">
            <w:pPr>
              <w:pStyle w:val="2-"/>
            </w:pPr>
            <w:r>
              <w:tab/>
            </w:r>
            <w:r>
              <w:tab/>
              <w:t>if (m_refInfo-&gt;m_refCount &gt; 0)</w:t>
            </w:r>
          </w:p>
          <w:p w14:paraId="4AD000D5" w14:textId="77777777" w:rsidR="00530D35" w:rsidRDefault="00530D35" w:rsidP="00530D35">
            <w:pPr>
              <w:pStyle w:val="2-"/>
            </w:pPr>
            <w:r>
              <w:tab/>
            </w:r>
            <w:r>
              <w:tab/>
              <w:t>{</w:t>
            </w:r>
          </w:p>
          <w:p w14:paraId="28BCCBE4" w14:textId="77777777" w:rsidR="00530D35" w:rsidRDefault="00530D35" w:rsidP="00530D35">
            <w:pPr>
              <w:pStyle w:val="2-"/>
            </w:pPr>
            <w:r>
              <w:tab/>
            </w:r>
            <w:r>
              <w:tab/>
            </w:r>
            <w:r>
              <w:tab/>
              <w:t>--m_refInfo-&gt;m_refCount;</w:t>
            </w:r>
          </w:p>
          <w:p w14:paraId="6DE6A9E4" w14:textId="77777777" w:rsidR="00530D35" w:rsidRDefault="00530D35" w:rsidP="00530D35">
            <w:pPr>
              <w:pStyle w:val="2-"/>
            </w:pPr>
            <w:r>
              <w:tab/>
            </w:r>
            <w:r>
              <w:tab/>
            </w:r>
            <w:r>
              <w:tab/>
              <w:t>if (m_refInfo-&gt;m_refCount == 0)</w:t>
            </w:r>
          </w:p>
          <w:p w14:paraId="45107548" w14:textId="77777777" w:rsidR="00530D35" w:rsidRDefault="00530D35" w:rsidP="00530D35">
            <w:pPr>
              <w:pStyle w:val="2-"/>
            </w:pPr>
            <w:r>
              <w:tab/>
            </w:r>
            <w:r>
              <w:tab/>
            </w:r>
            <w:r>
              <w:tab/>
              <w:t>{</w:t>
            </w:r>
          </w:p>
          <w:p w14:paraId="237022E6" w14:textId="773ABFC0" w:rsidR="00530D35" w:rsidRPr="00533EED" w:rsidRDefault="00530D35" w:rsidP="00530D35">
            <w:pPr>
              <w:pStyle w:val="2-"/>
              <w:rPr>
                <w:color w:val="00B050"/>
              </w:rPr>
            </w:pPr>
            <w:r>
              <w:rPr>
                <w:rFonts w:hint="eastAsia"/>
              </w:rPr>
              <w:tab/>
            </w:r>
            <w:r>
              <w:rPr>
                <w:rFonts w:hint="eastAsia"/>
              </w:rPr>
              <w:tab/>
            </w:r>
            <w:r>
              <w:rPr>
                <w:rFonts w:hint="eastAsia"/>
              </w:rPr>
              <w:tab/>
            </w:r>
            <w:r>
              <w:rPr>
                <w:rFonts w:hint="eastAsia"/>
              </w:rPr>
              <w:tab/>
            </w:r>
            <w:r w:rsidRPr="00533EED">
              <w:rPr>
                <w:rFonts w:hint="eastAsia"/>
                <w:color w:val="00B050"/>
              </w:rPr>
              <w:t>//</w:t>
            </w:r>
            <w:r w:rsidR="00533EED">
              <w:rPr>
                <w:rFonts w:hint="eastAsia"/>
                <w:color w:val="00B050"/>
              </w:rPr>
              <w:t>参照カウンタが</w:t>
            </w:r>
            <w:r w:rsidRPr="00533EED">
              <w:rPr>
                <w:rFonts w:hint="eastAsia"/>
                <w:color w:val="00B050"/>
              </w:rPr>
              <w:t>0になったら</w:t>
            </w:r>
            <w:r w:rsidR="00533EED">
              <w:rPr>
                <w:rFonts w:hint="eastAsia"/>
                <w:color w:val="00B050"/>
              </w:rPr>
              <w:t>オブジェクトを</w:t>
            </w:r>
            <w:r w:rsidRPr="00533EED">
              <w:rPr>
                <w:rFonts w:hint="eastAsia"/>
                <w:color w:val="00B050"/>
              </w:rPr>
              <w:t>削除</w:t>
            </w:r>
          </w:p>
          <w:p w14:paraId="1FF79FEF" w14:textId="77777777" w:rsidR="00530D35" w:rsidRDefault="00530D35" w:rsidP="00530D35">
            <w:pPr>
              <w:pStyle w:val="2-"/>
            </w:pPr>
            <w:r>
              <w:tab/>
            </w:r>
            <w:r>
              <w:tab/>
            </w:r>
            <w:r>
              <w:tab/>
            </w:r>
            <w:r>
              <w:tab/>
              <w:t>if (m_refInfo-&gt;m_realObj)</w:t>
            </w:r>
          </w:p>
          <w:p w14:paraId="79BF4726" w14:textId="77777777" w:rsidR="00530D35" w:rsidRDefault="00530D35" w:rsidP="00530D35">
            <w:pPr>
              <w:pStyle w:val="2-"/>
            </w:pPr>
            <w:r>
              <w:tab/>
            </w:r>
            <w:r>
              <w:tab/>
            </w:r>
            <w:r>
              <w:tab/>
            </w:r>
            <w:r>
              <w:tab/>
              <w:t>{</w:t>
            </w:r>
          </w:p>
          <w:p w14:paraId="3A1966E7" w14:textId="51833B94" w:rsidR="00530D35" w:rsidRPr="00F46493" w:rsidRDefault="00530D35" w:rsidP="00530D35">
            <w:pPr>
              <w:pStyle w:val="2-"/>
              <w:rPr>
                <w:color w:val="00B050"/>
              </w:rPr>
            </w:pPr>
            <w:r>
              <w:rPr>
                <w:rFonts w:hint="eastAsia"/>
              </w:rPr>
              <w:tab/>
            </w:r>
            <w:r>
              <w:rPr>
                <w:rFonts w:hint="eastAsia"/>
              </w:rPr>
              <w:tab/>
            </w:r>
            <w:r>
              <w:rPr>
                <w:rFonts w:hint="eastAsia"/>
              </w:rPr>
              <w:tab/>
            </w:r>
            <w:r>
              <w:rPr>
                <w:rFonts w:hint="eastAsia"/>
              </w:rPr>
              <w:tab/>
            </w:r>
            <w:r>
              <w:rPr>
                <w:rFonts w:hint="eastAsia"/>
              </w:rPr>
              <w:tab/>
              <w:t>delete m_refInfo-&gt;m_realObj;</w:t>
            </w:r>
            <w:r w:rsidRPr="00F46493">
              <w:rPr>
                <w:rFonts w:hint="eastAsia"/>
                <w:color w:val="00B050"/>
              </w:rPr>
              <w:t>//</w:t>
            </w:r>
            <w:r w:rsidR="00F46493" w:rsidRPr="00F46493">
              <w:rPr>
                <w:rFonts w:hint="eastAsia"/>
                <w:color w:val="00B050"/>
              </w:rPr>
              <w:t>本当のオブジェクト</w:t>
            </w:r>
            <w:r w:rsidRPr="00F46493">
              <w:rPr>
                <w:rFonts w:hint="eastAsia"/>
                <w:color w:val="00B050"/>
              </w:rPr>
              <w:t>を削除</w:t>
            </w:r>
          </w:p>
          <w:p w14:paraId="7B8D8D8C" w14:textId="77777777" w:rsidR="00530D35" w:rsidRDefault="00530D35" w:rsidP="00530D35">
            <w:pPr>
              <w:pStyle w:val="2-"/>
            </w:pPr>
            <w:r>
              <w:tab/>
            </w:r>
            <w:r>
              <w:tab/>
            </w:r>
            <w:r>
              <w:tab/>
            </w:r>
            <w:r>
              <w:tab/>
            </w:r>
            <w:r>
              <w:tab/>
              <w:t>m_refInfo-&gt;m_realObj = nullptr;</w:t>
            </w:r>
          </w:p>
          <w:p w14:paraId="007C27B4" w14:textId="77777777" w:rsidR="00530D35" w:rsidRDefault="00530D35" w:rsidP="00530D35">
            <w:pPr>
              <w:pStyle w:val="2-"/>
            </w:pPr>
            <w:r>
              <w:tab/>
            </w:r>
            <w:r>
              <w:tab/>
            </w:r>
            <w:r>
              <w:tab/>
            </w:r>
            <w:r>
              <w:tab/>
              <w:t>}</w:t>
            </w:r>
          </w:p>
          <w:p w14:paraId="360BD0F9" w14:textId="77777777" w:rsidR="00530D35" w:rsidRDefault="00530D35" w:rsidP="00530D35">
            <w:pPr>
              <w:pStyle w:val="2-"/>
            </w:pPr>
            <w:r>
              <w:rPr>
                <w:rFonts w:hint="eastAsia"/>
              </w:rPr>
              <w:lastRenderedPageBreak/>
              <w:tab/>
            </w:r>
            <w:r>
              <w:rPr>
                <w:rFonts w:hint="eastAsia"/>
              </w:rPr>
              <w:tab/>
            </w:r>
            <w:r>
              <w:rPr>
                <w:rFonts w:hint="eastAsia"/>
              </w:rPr>
              <w:tab/>
            </w:r>
            <w:r>
              <w:rPr>
                <w:rFonts w:hint="eastAsia"/>
              </w:rPr>
              <w:tab/>
              <w:t>delete m_refInfo;</w:t>
            </w:r>
            <w:r w:rsidRPr="00F46493">
              <w:rPr>
                <w:rFonts w:hint="eastAsia"/>
                <w:color w:val="00B050"/>
              </w:rPr>
              <w:t>//参照情報も削除</w:t>
            </w:r>
          </w:p>
          <w:p w14:paraId="7E5CBD37" w14:textId="77777777" w:rsidR="00530D35" w:rsidRDefault="00530D35" w:rsidP="00530D35">
            <w:pPr>
              <w:pStyle w:val="2-"/>
            </w:pPr>
            <w:r>
              <w:tab/>
            </w:r>
            <w:r>
              <w:tab/>
            </w:r>
            <w:r>
              <w:tab/>
              <w:t>}</w:t>
            </w:r>
          </w:p>
          <w:p w14:paraId="46D3EDB4" w14:textId="77777777" w:rsidR="00530D35" w:rsidRDefault="00530D35" w:rsidP="00530D35">
            <w:pPr>
              <w:pStyle w:val="2-"/>
            </w:pPr>
            <w:r>
              <w:tab/>
            </w:r>
            <w:r>
              <w:tab/>
              <w:t>}</w:t>
            </w:r>
          </w:p>
          <w:p w14:paraId="4B52DCA5" w14:textId="77777777" w:rsidR="00530D35" w:rsidRDefault="00530D35" w:rsidP="00530D35">
            <w:pPr>
              <w:pStyle w:val="2-"/>
            </w:pPr>
            <w:r>
              <w:tab/>
            </w:r>
            <w:r>
              <w:tab/>
              <w:t>m_refInfo = nullptr;</w:t>
            </w:r>
          </w:p>
          <w:p w14:paraId="44E78001" w14:textId="77777777" w:rsidR="00530D35" w:rsidRDefault="00530D35" w:rsidP="00530D35">
            <w:pPr>
              <w:pStyle w:val="2-"/>
            </w:pPr>
            <w:r>
              <w:tab/>
              <w:t>}</w:t>
            </w:r>
          </w:p>
          <w:p w14:paraId="00268CF2" w14:textId="77777777" w:rsidR="00530D35" w:rsidRDefault="00530D35" w:rsidP="00530D35">
            <w:pPr>
              <w:pStyle w:val="2-"/>
            </w:pPr>
            <w:r>
              <w:t>public:</w:t>
            </w:r>
          </w:p>
          <w:p w14:paraId="61F9C693" w14:textId="77777777" w:rsidR="00530D35" w:rsidRDefault="00530D35" w:rsidP="00530D35">
            <w:pPr>
              <w:pStyle w:val="2-"/>
            </w:pPr>
            <w:r>
              <w:rPr>
                <w:rFonts w:hint="eastAsia"/>
              </w:rPr>
              <w:tab/>
            </w:r>
            <w:r w:rsidRPr="00F46493">
              <w:rPr>
                <w:rFonts w:hint="eastAsia"/>
                <w:color w:val="00B050"/>
              </w:rPr>
              <w:t>//コンストラクタ</w:t>
            </w:r>
          </w:p>
          <w:p w14:paraId="4643EB1E" w14:textId="77777777" w:rsidR="00530D35" w:rsidRDefault="00530D35" w:rsidP="00530D35">
            <w:pPr>
              <w:pStyle w:val="2-"/>
            </w:pPr>
            <w:r>
              <w:tab/>
              <w:t>CSmartPtr(T* real_obj)</w:t>
            </w:r>
          </w:p>
          <w:p w14:paraId="369FAD79" w14:textId="77777777" w:rsidR="00530D35" w:rsidRDefault="00530D35" w:rsidP="00530D35">
            <w:pPr>
              <w:pStyle w:val="2-"/>
            </w:pPr>
            <w:r>
              <w:tab/>
              <w:t>{</w:t>
            </w:r>
          </w:p>
          <w:p w14:paraId="26CED10D" w14:textId="77777777" w:rsidR="00530D35" w:rsidRDefault="00530D35" w:rsidP="00530D35">
            <w:pPr>
              <w:pStyle w:val="2-"/>
            </w:pPr>
            <w:r>
              <w:rPr>
                <w:rFonts w:hint="eastAsia"/>
              </w:rPr>
              <w:tab/>
            </w:r>
            <w:r>
              <w:rPr>
                <w:rFonts w:hint="eastAsia"/>
              </w:rPr>
              <w:tab/>
            </w:r>
            <w:r w:rsidRPr="00F46493">
              <w:rPr>
                <w:rFonts w:hint="eastAsia"/>
                <w:color w:val="00B050"/>
              </w:rPr>
              <w:t>//参照情報を生成</w:t>
            </w:r>
          </w:p>
          <w:p w14:paraId="6736AE3F" w14:textId="77777777" w:rsidR="00530D35" w:rsidRDefault="00530D35" w:rsidP="00530D35">
            <w:pPr>
              <w:pStyle w:val="2-"/>
            </w:pPr>
            <w:r>
              <w:tab/>
            </w:r>
            <w:r>
              <w:tab/>
              <w:t>m_refInfo = new T_REF_INFO(real_obj, 1);</w:t>
            </w:r>
          </w:p>
          <w:p w14:paraId="37C78E83" w14:textId="77777777" w:rsidR="00530D35" w:rsidRDefault="00530D35" w:rsidP="00530D35">
            <w:pPr>
              <w:pStyle w:val="2-"/>
            </w:pPr>
            <w:r>
              <w:tab/>
              <w:t>}</w:t>
            </w:r>
          </w:p>
          <w:p w14:paraId="7DB31971" w14:textId="77777777" w:rsidR="00530D35" w:rsidRDefault="00530D35" w:rsidP="00530D35">
            <w:pPr>
              <w:pStyle w:val="2-"/>
            </w:pPr>
            <w:r>
              <w:rPr>
                <w:rFonts w:hint="eastAsia"/>
              </w:rPr>
              <w:tab/>
            </w:r>
            <w:r w:rsidRPr="00F46493">
              <w:rPr>
                <w:rFonts w:hint="eastAsia"/>
                <w:color w:val="00B050"/>
              </w:rPr>
              <w:t>//コピーコンストラクタ</w:t>
            </w:r>
          </w:p>
          <w:p w14:paraId="5AE40CCB" w14:textId="77777777" w:rsidR="00530D35" w:rsidRDefault="00530D35" w:rsidP="00530D35">
            <w:pPr>
              <w:pStyle w:val="2-"/>
            </w:pPr>
            <w:r>
              <w:tab/>
              <w:t>CSmartPtr(CSmartPtr&lt;T&gt;&amp; smart_ptr)</w:t>
            </w:r>
          </w:p>
          <w:p w14:paraId="79CBB49D" w14:textId="77777777" w:rsidR="00530D35" w:rsidRDefault="00530D35" w:rsidP="00530D35">
            <w:pPr>
              <w:pStyle w:val="2-"/>
            </w:pPr>
            <w:r>
              <w:tab/>
              <w:t>{</w:t>
            </w:r>
          </w:p>
          <w:p w14:paraId="16DCE851" w14:textId="77777777" w:rsidR="00530D35" w:rsidRDefault="00530D35" w:rsidP="00530D35">
            <w:pPr>
              <w:pStyle w:val="2-"/>
            </w:pPr>
            <w:r>
              <w:rPr>
                <w:rFonts w:hint="eastAsia"/>
              </w:rPr>
              <w:tab/>
            </w:r>
            <w:r>
              <w:rPr>
                <w:rFonts w:hint="eastAsia"/>
              </w:rPr>
              <w:tab/>
            </w:r>
            <w:r w:rsidRPr="00F46493">
              <w:rPr>
                <w:rFonts w:hint="eastAsia"/>
                <w:color w:val="00B050"/>
              </w:rPr>
              <w:t>//参照情報をコピー</w:t>
            </w:r>
          </w:p>
          <w:p w14:paraId="33C939E0" w14:textId="77777777" w:rsidR="00530D35" w:rsidRDefault="00530D35" w:rsidP="00530D35">
            <w:pPr>
              <w:pStyle w:val="2-"/>
            </w:pPr>
            <w:r>
              <w:tab/>
            </w:r>
            <w:r>
              <w:tab/>
              <w:t>m_refInfo = smart_ptr.m_refInfo;</w:t>
            </w:r>
          </w:p>
          <w:p w14:paraId="49BE2708" w14:textId="77777777" w:rsidR="00530D35" w:rsidRDefault="00530D35" w:rsidP="00530D35">
            <w:pPr>
              <w:pStyle w:val="2-"/>
            </w:pPr>
            <w:r>
              <w:tab/>
            </w:r>
            <w:r>
              <w:tab/>
            </w:r>
          </w:p>
          <w:p w14:paraId="1EEC43E3"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//参照カウンタをカウントアップ</w:t>
            </w:r>
          </w:p>
          <w:p w14:paraId="68F5171B" w14:textId="77777777" w:rsidR="00530D35" w:rsidRDefault="00530D35" w:rsidP="00530D35">
            <w:pPr>
              <w:pStyle w:val="2-"/>
            </w:pPr>
            <w:r>
              <w:tab/>
            </w:r>
            <w:r>
              <w:tab/>
              <w:t>addRef();</w:t>
            </w:r>
          </w:p>
          <w:p w14:paraId="1D845721" w14:textId="77777777" w:rsidR="00530D35" w:rsidRDefault="00530D35" w:rsidP="00530D35">
            <w:pPr>
              <w:pStyle w:val="2-"/>
            </w:pPr>
            <w:r>
              <w:tab/>
              <w:t>}</w:t>
            </w:r>
          </w:p>
          <w:p w14:paraId="790F4B2D" w14:textId="77777777" w:rsidR="00530D35" w:rsidRDefault="00530D35" w:rsidP="00530D35">
            <w:pPr>
              <w:pStyle w:val="2-"/>
            </w:pPr>
            <w:r>
              <w:rPr>
                <w:rFonts w:hint="eastAsia"/>
              </w:rPr>
              <w:tab/>
            </w:r>
            <w:r w:rsidRPr="00F46493">
              <w:rPr>
                <w:rFonts w:hint="eastAsia"/>
                <w:color w:val="00B050"/>
              </w:rPr>
              <w:t>//デストラクタ</w:t>
            </w:r>
          </w:p>
          <w:p w14:paraId="5AC3F468" w14:textId="77777777" w:rsidR="00530D35" w:rsidRDefault="00530D35" w:rsidP="00530D35">
            <w:pPr>
              <w:pStyle w:val="2-"/>
            </w:pPr>
            <w:r>
              <w:tab/>
              <w:t>~CSmartPtr()</w:t>
            </w:r>
          </w:p>
          <w:p w14:paraId="2A842BC0" w14:textId="77777777" w:rsidR="00530D35" w:rsidRDefault="00530D35" w:rsidP="00530D35">
            <w:pPr>
              <w:pStyle w:val="2-"/>
            </w:pPr>
            <w:r>
              <w:tab/>
              <w:t>{</w:t>
            </w:r>
          </w:p>
          <w:p w14:paraId="2B8F22CB" w14:textId="77777777" w:rsidR="00530D35" w:rsidRDefault="00530D35" w:rsidP="00530D35">
            <w:pPr>
              <w:pStyle w:val="2-"/>
            </w:pPr>
            <w:r>
              <w:rPr>
                <w:rFonts w:hint="eastAsia"/>
              </w:rPr>
              <w:tab/>
            </w:r>
            <w:r>
              <w:rPr>
                <w:rFonts w:hint="eastAsia"/>
              </w:rPr>
              <w:tab/>
            </w:r>
            <w:r w:rsidRPr="00F46493">
              <w:rPr>
                <w:rFonts w:hint="eastAsia"/>
                <w:color w:val="00B050"/>
              </w:rPr>
              <w:t>//参照カウンタをカウントダウン</w:t>
            </w:r>
          </w:p>
          <w:p w14:paraId="2D368882" w14:textId="77777777" w:rsidR="00530D35" w:rsidRDefault="00530D35" w:rsidP="00530D35">
            <w:pPr>
              <w:pStyle w:val="2-"/>
            </w:pPr>
            <w:r>
              <w:tab/>
            </w:r>
            <w:r>
              <w:tab/>
              <w:t>release();</w:t>
            </w:r>
          </w:p>
          <w:p w14:paraId="201FB700" w14:textId="77777777" w:rsidR="00530D35" w:rsidRDefault="00530D35" w:rsidP="00530D35">
            <w:pPr>
              <w:pStyle w:val="2-"/>
            </w:pPr>
            <w:r>
              <w:tab/>
              <w:t>}</w:t>
            </w:r>
          </w:p>
          <w:p w14:paraId="7BBC3152" w14:textId="77777777" w:rsidR="00530D35" w:rsidRDefault="00530D35" w:rsidP="00530D35">
            <w:pPr>
              <w:pStyle w:val="2-"/>
            </w:pPr>
            <w:r>
              <w:t>private:</w:t>
            </w:r>
          </w:p>
          <w:p w14:paraId="7DBD0B13" w14:textId="77777777" w:rsidR="00530D35" w:rsidRPr="00F46493" w:rsidRDefault="00530D35" w:rsidP="00530D35">
            <w:pPr>
              <w:pStyle w:val="2-"/>
              <w:rPr>
                <w:color w:val="00B050"/>
              </w:rPr>
            </w:pPr>
            <w:r>
              <w:rPr>
                <w:rFonts w:hint="eastAsia"/>
              </w:rPr>
              <w:tab/>
            </w:r>
            <w:r w:rsidRPr="00F46493">
              <w:rPr>
                <w:rFonts w:hint="eastAsia"/>
                <w:color w:val="00B050"/>
              </w:rPr>
              <w:t>//フィールド</w:t>
            </w:r>
          </w:p>
          <w:p w14:paraId="585ED482" w14:textId="77777777" w:rsidR="00530D35" w:rsidRDefault="00530D35" w:rsidP="00530D35">
            <w:pPr>
              <w:pStyle w:val="2-"/>
            </w:pPr>
            <w:r>
              <w:rPr>
                <w:rFonts w:hint="eastAsia"/>
              </w:rPr>
              <w:tab/>
              <w:t>T_REF_INFO* m_refInfo;</w:t>
            </w:r>
            <w:r w:rsidRPr="00F46493">
              <w:rPr>
                <w:rFonts w:hint="eastAsia"/>
                <w:color w:val="00B050"/>
              </w:rPr>
              <w:t>//参照情報</w:t>
            </w:r>
          </w:p>
          <w:p w14:paraId="490B5BC3" w14:textId="77777777" w:rsidR="00530D35" w:rsidRDefault="00530D35" w:rsidP="00530D35">
            <w:pPr>
              <w:pStyle w:val="2-"/>
            </w:pPr>
            <w:r>
              <w:t>};</w:t>
            </w:r>
          </w:p>
          <w:p w14:paraId="53CC2E31" w14:textId="77777777" w:rsidR="00530D35" w:rsidRDefault="00530D35" w:rsidP="00530D35">
            <w:pPr>
              <w:pStyle w:val="2-"/>
            </w:pPr>
          </w:p>
          <w:p w14:paraId="5B14EC49" w14:textId="77777777" w:rsidR="00530D35" w:rsidRPr="00F46493" w:rsidRDefault="00530D35" w:rsidP="00530D35">
            <w:pPr>
              <w:pStyle w:val="2-"/>
              <w:rPr>
                <w:color w:val="00B050"/>
              </w:rPr>
            </w:pPr>
            <w:r w:rsidRPr="00F46493">
              <w:rPr>
                <w:color w:val="00B050"/>
              </w:rPr>
              <w:t>//----------------------------------------</w:t>
            </w:r>
          </w:p>
          <w:p w14:paraId="4CB9883B" w14:textId="77777777" w:rsidR="00530D35" w:rsidRPr="00F46493" w:rsidRDefault="00530D35" w:rsidP="00530D35">
            <w:pPr>
              <w:pStyle w:val="2-"/>
              <w:rPr>
                <w:color w:val="00B050"/>
              </w:rPr>
            </w:pPr>
            <w:r w:rsidRPr="00F46493">
              <w:rPr>
                <w:rFonts w:hint="eastAsia"/>
                <w:color w:val="00B050"/>
              </w:rPr>
              <w:t>//テスト用クラス</w:t>
            </w:r>
          </w:p>
          <w:p w14:paraId="04AC25DD" w14:textId="674DECC1" w:rsidR="00530D35" w:rsidRPr="009B1992" w:rsidRDefault="00530D35" w:rsidP="00530D35">
            <w:pPr>
              <w:pStyle w:val="2-"/>
              <w:rPr>
                <w:color w:val="FF0000"/>
              </w:rPr>
            </w:pPr>
            <w:r w:rsidRPr="009B1992">
              <w:rPr>
                <w:rFonts w:hint="eastAsia"/>
                <w:color w:val="FF0000"/>
              </w:rPr>
              <w:t>//※これ自体は</w:t>
            </w:r>
            <w:r w:rsidR="009B1992" w:rsidRPr="009B1992">
              <w:rPr>
                <w:rFonts w:hint="eastAsia"/>
                <w:color w:val="FF0000"/>
              </w:rPr>
              <w:t>何のインターフェースも持たない</w:t>
            </w:r>
            <w:r w:rsidRPr="009B1992">
              <w:rPr>
                <w:rFonts w:hint="eastAsia"/>
                <w:color w:val="FF0000"/>
              </w:rPr>
              <w:t>普通のクラス</w:t>
            </w:r>
          </w:p>
          <w:p w14:paraId="193E0F59" w14:textId="2CAC339E" w:rsidR="009B1992" w:rsidRPr="009B1992" w:rsidRDefault="009B1992" w:rsidP="00530D35">
            <w:pPr>
              <w:pStyle w:val="2-"/>
              <w:rPr>
                <w:color w:val="FF0000"/>
              </w:rPr>
            </w:pPr>
            <w:r w:rsidRPr="009B1992">
              <w:rPr>
                <w:rFonts w:hint="eastAsia"/>
                <w:color w:val="FF0000"/>
              </w:rPr>
              <w:t>//　このクラスをスマートポインターで扱う</w:t>
            </w:r>
          </w:p>
          <w:p w14:paraId="5B354E60" w14:textId="77777777" w:rsidR="00530D35" w:rsidRDefault="00530D35" w:rsidP="00530D35">
            <w:pPr>
              <w:pStyle w:val="2-"/>
            </w:pPr>
            <w:r>
              <w:t>class CTest</w:t>
            </w:r>
          </w:p>
          <w:p w14:paraId="270C9078" w14:textId="77777777" w:rsidR="00530D35" w:rsidRDefault="00530D35" w:rsidP="00530D35">
            <w:pPr>
              <w:pStyle w:val="2-"/>
            </w:pPr>
            <w:r>
              <w:t>{</w:t>
            </w:r>
          </w:p>
          <w:p w14:paraId="280F0C09" w14:textId="77777777" w:rsidR="00530D35" w:rsidRDefault="00530D35" w:rsidP="00530D35">
            <w:pPr>
              <w:pStyle w:val="2-"/>
            </w:pPr>
            <w:r>
              <w:t>public:</w:t>
            </w:r>
          </w:p>
          <w:p w14:paraId="644D70D6" w14:textId="77777777" w:rsidR="00530D35" w:rsidRDefault="00530D35" w:rsidP="00530D35">
            <w:pPr>
              <w:pStyle w:val="2-"/>
            </w:pPr>
            <w:r>
              <w:rPr>
                <w:rFonts w:hint="eastAsia"/>
              </w:rPr>
              <w:tab/>
            </w:r>
            <w:r w:rsidRPr="009B1992">
              <w:rPr>
                <w:rFonts w:hint="eastAsia"/>
                <w:color w:val="00B050"/>
              </w:rPr>
              <w:t>//アクセッサ</w:t>
            </w:r>
          </w:p>
          <w:p w14:paraId="09EEAB18" w14:textId="77777777" w:rsidR="00530D35" w:rsidRDefault="00530D35" w:rsidP="00530D35">
            <w:pPr>
              <w:pStyle w:val="2-"/>
            </w:pPr>
            <w:r>
              <w:tab/>
              <w:t>const char* getName() const { return m_name; }</w:t>
            </w:r>
          </w:p>
          <w:p w14:paraId="24267A08" w14:textId="77777777" w:rsidR="00530D35" w:rsidRDefault="00530D35" w:rsidP="00530D35">
            <w:pPr>
              <w:pStyle w:val="2-"/>
            </w:pPr>
            <w:r>
              <w:t>public:</w:t>
            </w:r>
          </w:p>
          <w:p w14:paraId="7324553A" w14:textId="10026D4C" w:rsidR="00530D35" w:rsidRDefault="00530D35" w:rsidP="00530D35">
            <w:pPr>
              <w:pStyle w:val="2-"/>
            </w:pPr>
            <w:r>
              <w:rPr>
                <w:rFonts w:hint="eastAsia"/>
              </w:rPr>
              <w:tab/>
            </w:r>
            <w:r w:rsidRPr="009B1992">
              <w:rPr>
                <w:rFonts w:hint="eastAsia"/>
                <w:color w:val="00B050"/>
              </w:rPr>
              <w:t>//</w:t>
            </w:r>
            <w:r w:rsidR="009B1992">
              <w:rPr>
                <w:rFonts w:hint="eastAsia"/>
                <w:color w:val="00B050"/>
              </w:rPr>
              <w:t>コンストラクタ</w:t>
            </w:r>
          </w:p>
          <w:p w14:paraId="53E6877B" w14:textId="77777777" w:rsidR="00530D35" w:rsidRDefault="00530D35" w:rsidP="00530D35">
            <w:pPr>
              <w:pStyle w:val="2-"/>
            </w:pPr>
            <w:r>
              <w:tab/>
              <w:t>CTest(const char* name)</w:t>
            </w:r>
          </w:p>
          <w:p w14:paraId="4DE86BCD" w14:textId="77777777" w:rsidR="00530D35" w:rsidRDefault="00530D35" w:rsidP="00530D35">
            <w:pPr>
              <w:pStyle w:val="2-"/>
            </w:pPr>
            <w:r>
              <w:tab/>
              <w:t>{</w:t>
            </w:r>
          </w:p>
          <w:p w14:paraId="687C6373" w14:textId="77777777" w:rsidR="00530D35" w:rsidRDefault="00530D35" w:rsidP="00530D35">
            <w:pPr>
              <w:pStyle w:val="2-"/>
            </w:pPr>
            <w:r>
              <w:tab/>
            </w:r>
            <w:r>
              <w:tab/>
              <w:t>printf("CTest::Ctest(\"%s\")\n", name);</w:t>
            </w:r>
          </w:p>
          <w:p w14:paraId="070013AA" w14:textId="77777777" w:rsidR="00530D35" w:rsidRDefault="00530D35" w:rsidP="00530D35">
            <w:pPr>
              <w:pStyle w:val="2-"/>
            </w:pPr>
            <w:r>
              <w:tab/>
            </w:r>
            <w:r>
              <w:tab/>
              <w:t>m_name = name;</w:t>
            </w:r>
          </w:p>
          <w:p w14:paraId="28FF0EEA" w14:textId="77777777" w:rsidR="00530D35" w:rsidRDefault="00530D35" w:rsidP="00530D35">
            <w:pPr>
              <w:pStyle w:val="2-"/>
            </w:pPr>
            <w:r>
              <w:tab/>
              <w:t>}</w:t>
            </w:r>
          </w:p>
          <w:p w14:paraId="5BEBFCA6" w14:textId="3866CD76" w:rsidR="00530D35" w:rsidRDefault="00530D35" w:rsidP="00530D35">
            <w:pPr>
              <w:pStyle w:val="2-"/>
            </w:pPr>
            <w:r>
              <w:rPr>
                <w:rFonts w:hint="eastAsia"/>
              </w:rPr>
              <w:tab/>
            </w:r>
            <w:r w:rsidRPr="009B1992">
              <w:rPr>
                <w:rFonts w:hint="eastAsia"/>
                <w:color w:val="00B050"/>
              </w:rPr>
              <w:t>//</w:t>
            </w:r>
            <w:r w:rsidR="009B1992" w:rsidRPr="009B1992">
              <w:rPr>
                <w:rFonts w:hint="eastAsia"/>
                <w:color w:val="00B050"/>
              </w:rPr>
              <w:t>デストラクタ</w:t>
            </w:r>
          </w:p>
          <w:p w14:paraId="07485DC0" w14:textId="77777777" w:rsidR="00530D35" w:rsidRDefault="00530D35" w:rsidP="00530D35">
            <w:pPr>
              <w:pStyle w:val="2-"/>
            </w:pPr>
            <w:r>
              <w:tab/>
              <w:t>~CTest()</w:t>
            </w:r>
          </w:p>
          <w:p w14:paraId="7E41425F" w14:textId="77777777" w:rsidR="00530D35" w:rsidRDefault="00530D35" w:rsidP="00530D35">
            <w:pPr>
              <w:pStyle w:val="2-"/>
            </w:pPr>
            <w:r>
              <w:tab/>
              <w:t>{</w:t>
            </w:r>
          </w:p>
          <w:p w14:paraId="289C3C7C" w14:textId="77777777" w:rsidR="00530D35" w:rsidRDefault="00530D35" w:rsidP="00530D35">
            <w:pPr>
              <w:pStyle w:val="2-"/>
            </w:pPr>
            <w:r>
              <w:tab/>
            </w:r>
            <w:r>
              <w:tab/>
              <w:t>printf("CTest::~Ctest() : m_name=\"%s\"\n", m_name);</w:t>
            </w:r>
          </w:p>
          <w:p w14:paraId="0CC93233" w14:textId="77777777" w:rsidR="00530D35" w:rsidRDefault="00530D35" w:rsidP="00530D35">
            <w:pPr>
              <w:pStyle w:val="2-"/>
            </w:pPr>
            <w:r>
              <w:tab/>
              <w:t>}</w:t>
            </w:r>
          </w:p>
          <w:p w14:paraId="1D977724" w14:textId="17C79B37" w:rsidR="00530D35" w:rsidRDefault="00530D35" w:rsidP="00530D35">
            <w:pPr>
              <w:pStyle w:val="2-"/>
            </w:pPr>
            <w:r>
              <w:t>private:</w:t>
            </w:r>
          </w:p>
          <w:p w14:paraId="56C264C9" w14:textId="77777777" w:rsidR="00530D35" w:rsidRDefault="00530D35" w:rsidP="00530D35">
            <w:pPr>
              <w:pStyle w:val="2-"/>
            </w:pPr>
            <w:r>
              <w:rPr>
                <w:rFonts w:hint="eastAsia"/>
              </w:rPr>
              <w:tab/>
            </w:r>
            <w:r w:rsidRPr="009B1992">
              <w:rPr>
                <w:rFonts w:hint="eastAsia"/>
                <w:color w:val="00B050"/>
              </w:rPr>
              <w:t>//フィールド</w:t>
            </w:r>
          </w:p>
          <w:p w14:paraId="7AA16282" w14:textId="4DB8FF15" w:rsidR="00530D35" w:rsidRPr="009B1992" w:rsidRDefault="00530D35" w:rsidP="00530D35">
            <w:pPr>
              <w:pStyle w:val="2-"/>
              <w:rPr>
                <w:color w:val="00B050"/>
              </w:rPr>
            </w:pPr>
            <w:r>
              <w:tab/>
              <w:t>const char* m_name;</w:t>
            </w:r>
            <w:r w:rsidR="009B1992" w:rsidRPr="009B1992">
              <w:rPr>
                <w:color w:val="00B050"/>
              </w:rPr>
              <w:t>//</w:t>
            </w:r>
            <w:r w:rsidR="009B1992" w:rsidRPr="009B1992">
              <w:rPr>
                <w:rFonts w:hint="eastAsia"/>
                <w:color w:val="00B050"/>
              </w:rPr>
              <w:t>名前</w:t>
            </w:r>
          </w:p>
          <w:p w14:paraId="1C4D2039" w14:textId="77777777" w:rsidR="00530D35" w:rsidRDefault="00530D35" w:rsidP="00530D35">
            <w:pPr>
              <w:pStyle w:val="2-"/>
            </w:pPr>
            <w:r>
              <w:t>};</w:t>
            </w:r>
          </w:p>
          <w:p w14:paraId="55D9DC15" w14:textId="77777777" w:rsidR="00530D35" w:rsidRDefault="00530D35" w:rsidP="00530D35">
            <w:pPr>
              <w:pStyle w:val="2-"/>
            </w:pPr>
          </w:p>
          <w:p w14:paraId="21DD065F" w14:textId="77777777" w:rsidR="00530D35" w:rsidRPr="009B1992" w:rsidRDefault="00530D35" w:rsidP="00530D35">
            <w:pPr>
              <w:pStyle w:val="2-"/>
              <w:rPr>
                <w:b/>
                <w:color w:val="00B050"/>
              </w:rPr>
            </w:pPr>
            <w:r w:rsidRPr="009B1992">
              <w:rPr>
                <w:b/>
                <w:color w:val="00B050"/>
              </w:rPr>
              <w:t>//----------------------------------------</w:t>
            </w:r>
          </w:p>
          <w:p w14:paraId="374A1DD7" w14:textId="77777777" w:rsidR="00530D35" w:rsidRPr="009B1992" w:rsidRDefault="00530D35" w:rsidP="00530D35">
            <w:pPr>
              <w:pStyle w:val="2-"/>
              <w:rPr>
                <w:b/>
                <w:color w:val="00B050"/>
              </w:rPr>
            </w:pPr>
            <w:r w:rsidRPr="009B1992">
              <w:rPr>
                <w:rFonts w:hint="eastAsia"/>
                <w:b/>
                <w:color w:val="00B050"/>
              </w:rPr>
              <w:t>//Proxyパターン(2)テストメイン関数</w:t>
            </w:r>
          </w:p>
          <w:p w14:paraId="316784D8" w14:textId="77777777" w:rsidR="00530D35" w:rsidRPr="009B1992" w:rsidRDefault="00530D35" w:rsidP="00530D35">
            <w:pPr>
              <w:pStyle w:val="2-"/>
              <w:rPr>
                <w:b/>
              </w:rPr>
            </w:pPr>
            <w:r w:rsidRPr="009B1992">
              <w:rPr>
                <w:b/>
              </w:rPr>
              <w:t>void testProxy2()</w:t>
            </w:r>
          </w:p>
          <w:p w14:paraId="6B600DBC" w14:textId="77777777" w:rsidR="00530D35" w:rsidRDefault="00530D35" w:rsidP="00530D35">
            <w:pPr>
              <w:pStyle w:val="2-"/>
            </w:pPr>
            <w:r>
              <w:t>{</w:t>
            </w:r>
          </w:p>
          <w:p w14:paraId="5EFBD922" w14:textId="77777777" w:rsidR="00530D35" w:rsidRDefault="00530D35" w:rsidP="00530D35">
            <w:pPr>
              <w:pStyle w:val="2-"/>
            </w:pPr>
            <w:r>
              <w:tab/>
              <w:t>printf("\n- testProxy2() -\n\n");</w:t>
            </w:r>
          </w:p>
          <w:p w14:paraId="7EC5E6A8" w14:textId="77777777" w:rsidR="00530D35" w:rsidRDefault="00530D35" w:rsidP="00530D35">
            <w:pPr>
              <w:pStyle w:val="2-"/>
            </w:pPr>
          </w:p>
          <w:p w14:paraId="092EBE29" w14:textId="77777777" w:rsidR="00530D35" w:rsidRPr="009B1992" w:rsidRDefault="00530D35" w:rsidP="00530D35">
            <w:pPr>
              <w:pStyle w:val="2-"/>
              <w:rPr>
                <w:color w:val="00B050"/>
              </w:rPr>
            </w:pPr>
            <w:r>
              <w:rPr>
                <w:rFonts w:hint="eastAsia"/>
              </w:rPr>
              <w:tab/>
            </w:r>
            <w:r w:rsidRPr="009B1992">
              <w:rPr>
                <w:rFonts w:hint="eastAsia"/>
                <w:color w:val="00B050"/>
              </w:rPr>
              <w:t>//スマートポインターで CTest のインスタンスを生成</w:t>
            </w:r>
          </w:p>
          <w:p w14:paraId="6141D993" w14:textId="77777777" w:rsidR="00530D35" w:rsidRPr="009B1992" w:rsidRDefault="00530D35" w:rsidP="00530D35">
            <w:pPr>
              <w:pStyle w:val="2-"/>
              <w:rPr>
                <w:color w:val="00B050"/>
              </w:rPr>
            </w:pPr>
            <w:r w:rsidRPr="009B1992">
              <w:rPr>
                <w:rFonts w:hint="eastAsia"/>
                <w:color w:val="00B050"/>
              </w:rPr>
              <w:lastRenderedPageBreak/>
              <w:tab/>
              <w:t>//自由にコピーしても、適切な開放を行ってくれる</w:t>
            </w:r>
          </w:p>
          <w:p w14:paraId="3644BC76" w14:textId="77777777" w:rsidR="00530D35" w:rsidRPr="009B1992" w:rsidRDefault="00530D35" w:rsidP="00530D35">
            <w:pPr>
              <w:pStyle w:val="2-"/>
              <w:rPr>
                <w:color w:val="FF0000"/>
              </w:rPr>
            </w:pPr>
            <w:r w:rsidRPr="009B1992">
              <w:rPr>
                <w:rFonts w:hint="eastAsia"/>
                <w:color w:val="00B050"/>
              </w:rPr>
              <w:tab/>
            </w:r>
            <w:r w:rsidRPr="009B1992">
              <w:rPr>
                <w:rFonts w:hint="eastAsia"/>
                <w:color w:val="FF0000"/>
              </w:rPr>
              <w:t>//【注意】</w:t>
            </w:r>
          </w:p>
          <w:p w14:paraId="05FECF77" w14:textId="77777777" w:rsidR="00530D35" w:rsidRPr="009B1992" w:rsidRDefault="00530D35" w:rsidP="00530D35">
            <w:pPr>
              <w:pStyle w:val="2-"/>
              <w:rPr>
                <w:color w:val="FF0000"/>
              </w:rPr>
            </w:pPr>
            <w:r w:rsidRPr="009B1992">
              <w:rPr>
                <w:rFonts w:hint="eastAsia"/>
                <w:color w:val="FF0000"/>
              </w:rPr>
              <w:tab/>
              <w:t>//関数にスマートポインターを渡す時は、値渡しにしないと</w:t>
            </w:r>
          </w:p>
          <w:p w14:paraId="1B69BE7B" w14:textId="77777777" w:rsidR="00530D35" w:rsidRPr="009B1992" w:rsidRDefault="00530D35" w:rsidP="00530D35">
            <w:pPr>
              <w:pStyle w:val="2-"/>
              <w:rPr>
                <w:color w:val="FF0000"/>
              </w:rPr>
            </w:pPr>
            <w:r w:rsidRPr="009B1992">
              <w:rPr>
                <w:rFonts w:hint="eastAsia"/>
                <w:color w:val="FF0000"/>
              </w:rPr>
              <w:tab/>
              <w:t>//関数内でdeleteが発生する事に注意。</w:t>
            </w:r>
          </w:p>
          <w:p w14:paraId="42BD3BA4" w14:textId="77777777" w:rsidR="00530D35" w:rsidRDefault="00530D35" w:rsidP="00530D35">
            <w:pPr>
              <w:pStyle w:val="2-"/>
            </w:pPr>
          </w:p>
          <w:p w14:paraId="70A5DCF0" w14:textId="77777777" w:rsidR="00530D35" w:rsidRDefault="00530D35" w:rsidP="00530D35">
            <w:pPr>
              <w:pStyle w:val="2-"/>
            </w:pPr>
            <w:r>
              <w:tab/>
              <w:t>printf("(begin function)\n");</w:t>
            </w:r>
          </w:p>
          <w:p w14:paraId="2619E5A4" w14:textId="77777777" w:rsidR="00530D35" w:rsidRDefault="00530D35" w:rsidP="00530D35">
            <w:pPr>
              <w:pStyle w:val="2-"/>
            </w:pPr>
            <w:r>
              <w:rPr>
                <w:rFonts w:hint="eastAsia"/>
              </w:rPr>
              <w:tab/>
              <w:t>CSmartPtr&lt;CTest&gt; obj1 = new CTest("太郎");</w:t>
            </w:r>
          </w:p>
          <w:p w14:paraId="4A8B8132" w14:textId="77777777" w:rsidR="00530D35" w:rsidRDefault="00530D35" w:rsidP="00530D35">
            <w:pPr>
              <w:pStyle w:val="2-"/>
            </w:pPr>
            <w:r>
              <w:tab/>
              <w:t>printf("[01] obj1-&gt;getName()=\"%s\"\n", obj1-&gt;getName());</w:t>
            </w:r>
          </w:p>
          <w:p w14:paraId="64E832FA" w14:textId="77777777" w:rsidR="00530D35" w:rsidRDefault="00530D35" w:rsidP="00530D35">
            <w:pPr>
              <w:pStyle w:val="2-"/>
            </w:pPr>
            <w:r>
              <w:tab/>
              <w:t>printf("     (*obj1).getName()=\"%s\"\n", (*obj1).getName());</w:t>
            </w:r>
          </w:p>
          <w:p w14:paraId="3AF89C87" w14:textId="77777777" w:rsidR="00530D35" w:rsidRDefault="00530D35" w:rsidP="00530D35">
            <w:pPr>
              <w:pStyle w:val="2-"/>
            </w:pPr>
            <w:r>
              <w:rPr>
                <w:rFonts w:hint="eastAsia"/>
              </w:rPr>
              <w:tab/>
              <w:t>CSmartPtr&lt;CTest&gt; obj2 = new CTest("次郎");</w:t>
            </w:r>
          </w:p>
          <w:p w14:paraId="6E99BC9C" w14:textId="77777777" w:rsidR="00530D35" w:rsidRDefault="00530D35" w:rsidP="00530D35">
            <w:pPr>
              <w:pStyle w:val="2-"/>
            </w:pPr>
            <w:r>
              <w:tab/>
              <w:t>printf("[02] obj2-&gt;getName()=\"%s\"\n", obj2-&gt;getName());</w:t>
            </w:r>
          </w:p>
          <w:p w14:paraId="1AE59726" w14:textId="77777777" w:rsidR="00530D35" w:rsidRDefault="00530D35" w:rsidP="00530D35">
            <w:pPr>
              <w:pStyle w:val="2-"/>
            </w:pPr>
            <w:r>
              <w:rPr>
                <w:rFonts w:hint="eastAsia"/>
              </w:rPr>
              <w:tab/>
              <w:t>CSmartPtr&lt;CTest&gt; obj3 = new CTest("三郎");</w:t>
            </w:r>
          </w:p>
          <w:p w14:paraId="74E444A0" w14:textId="77777777" w:rsidR="00530D35" w:rsidRDefault="00530D35" w:rsidP="00530D35">
            <w:pPr>
              <w:pStyle w:val="2-"/>
            </w:pPr>
            <w:r>
              <w:tab/>
              <w:t>printf("[03] obj3-&gt;getName()=\"%s\"\n", obj3-&gt;getName());</w:t>
            </w:r>
          </w:p>
          <w:p w14:paraId="74299453" w14:textId="77777777" w:rsidR="00530D35" w:rsidRDefault="00530D35" w:rsidP="00530D35">
            <w:pPr>
              <w:pStyle w:val="2-"/>
            </w:pPr>
            <w:r>
              <w:tab/>
              <w:t>{</w:t>
            </w:r>
          </w:p>
          <w:p w14:paraId="7A2C2B0F" w14:textId="77777777" w:rsidR="00530D35" w:rsidRDefault="00530D35" w:rsidP="00530D35">
            <w:pPr>
              <w:pStyle w:val="2-"/>
            </w:pPr>
            <w:r>
              <w:tab/>
            </w:r>
            <w:r>
              <w:tab/>
              <w:t>printf("(begin block)\n");</w:t>
            </w:r>
          </w:p>
          <w:p w14:paraId="0B7CE8D8" w14:textId="77777777" w:rsidR="00530D35" w:rsidRDefault="00530D35" w:rsidP="00530D35">
            <w:pPr>
              <w:pStyle w:val="2-"/>
            </w:pPr>
            <w:r>
              <w:rPr>
                <w:rFonts w:hint="eastAsia"/>
              </w:rPr>
              <w:tab/>
            </w:r>
            <w:r>
              <w:rPr>
                <w:rFonts w:hint="eastAsia"/>
              </w:rPr>
              <w:tab/>
              <w:t>CSmartPtr&lt;CTest&gt; obj4 = new CTest("四朗");</w:t>
            </w:r>
          </w:p>
          <w:p w14:paraId="51FD6CD3" w14:textId="77777777" w:rsidR="00530D35" w:rsidRDefault="00530D35" w:rsidP="00530D35">
            <w:pPr>
              <w:pStyle w:val="2-"/>
            </w:pPr>
            <w:r>
              <w:tab/>
            </w:r>
            <w:r>
              <w:tab/>
              <w:t>printf("[04] obj4-&gt;getName()=\"%s\"\n", obj4-&gt;getName());</w:t>
            </w:r>
          </w:p>
          <w:p w14:paraId="0244CA00" w14:textId="77777777" w:rsidR="00530D35" w:rsidRDefault="00530D35" w:rsidP="00530D35">
            <w:pPr>
              <w:pStyle w:val="2-"/>
            </w:pPr>
            <w:r>
              <w:rPr>
                <w:rFonts w:hint="eastAsia"/>
              </w:rPr>
              <w:tab/>
            </w:r>
            <w:r>
              <w:rPr>
                <w:rFonts w:hint="eastAsia"/>
              </w:rPr>
              <w:tab/>
              <w:t>CSmartPtr&lt;CTest&gt; obj5 = new CTest("五郎");</w:t>
            </w:r>
          </w:p>
          <w:p w14:paraId="24061255" w14:textId="77777777" w:rsidR="00530D35" w:rsidRDefault="00530D35" w:rsidP="00530D35">
            <w:pPr>
              <w:pStyle w:val="2-"/>
            </w:pPr>
            <w:r>
              <w:tab/>
            </w:r>
            <w:r>
              <w:tab/>
              <w:t>printf("[05] obj5-&gt;getName()=\"%s\"\n", obj5-&gt;getName());</w:t>
            </w:r>
          </w:p>
          <w:p w14:paraId="17FA006E" w14:textId="77777777" w:rsidR="00530D35" w:rsidRDefault="00530D35" w:rsidP="00530D35">
            <w:pPr>
              <w:pStyle w:val="2-"/>
            </w:pPr>
            <w:r>
              <w:tab/>
            </w:r>
            <w:r>
              <w:tab/>
              <w:t>printf("obj2 = obj4\n");</w:t>
            </w:r>
          </w:p>
          <w:p w14:paraId="6CEF3341" w14:textId="77777777" w:rsidR="00530D35" w:rsidRPr="009B1992" w:rsidRDefault="00530D35" w:rsidP="00530D35">
            <w:pPr>
              <w:pStyle w:val="2-"/>
              <w:rPr>
                <w:color w:val="FF0000"/>
              </w:rPr>
            </w:pPr>
            <w:r>
              <w:rPr>
                <w:rFonts w:hint="eastAsia"/>
              </w:rPr>
              <w:tab/>
            </w:r>
            <w:r>
              <w:rPr>
                <w:rFonts w:hint="eastAsia"/>
              </w:rPr>
              <w:tab/>
              <w:t>obj2 = obj4;</w:t>
            </w:r>
            <w:r w:rsidRPr="009B1992">
              <w:rPr>
                <w:rFonts w:hint="eastAsia"/>
                <w:color w:val="FF0000"/>
              </w:rPr>
              <w:t>//スマートポインターの代入：「次郎」の delete が行われる</w:t>
            </w:r>
          </w:p>
          <w:p w14:paraId="2F8E46C4" w14:textId="77777777" w:rsidR="00530D35" w:rsidRDefault="00530D35" w:rsidP="00530D35">
            <w:pPr>
              <w:pStyle w:val="2-"/>
            </w:pPr>
            <w:r>
              <w:tab/>
            </w:r>
            <w:r>
              <w:tab/>
              <w:t>printf("[06] obj1-&gt;getName()=\"%s\"\n", obj1-&gt;getName());</w:t>
            </w:r>
          </w:p>
          <w:p w14:paraId="003D9450" w14:textId="77777777" w:rsidR="00530D35" w:rsidRDefault="00530D35" w:rsidP="00530D35">
            <w:pPr>
              <w:pStyle w:val="2-"/>
            </w:pPr>
            <w:r>
              <w:tab/>
            </w:r>
            <w:r>
              <w:tab/>
              <w:t>printf("     obj2-&gt;getName()=\"%s\"\n", obj2-&gt;getName());</w:t>
            </w:r>
          </w:p>
          <w:p w14:paraId="556F8300" w14:textId="77777777" w:rsidR="00530D35" w:rsidRDefault="00530D35" w:rsidP="00530D35">
            <w:pPr>
              <w:pStyle w:val="2-"/>
            </w:pPr>
            <w:r>
              <w:tab/>
            </w:r>
            <w:r>
              <w:tab/>
              <w:t>printf("     obj3-&gt;getName()=\"%s\"\n", obj3-&gt;getName());</w:t>
            </w:r>
          </w:p>
          <w:p w14:paraId="32016AD9" w14:textId="77777777" w:rsidR="00530D35" w:rsidRDefault="00530D35" w:rsidP="00530D35">
            <w:pPr>
              <w:pStyle w:val="2-"/>
            </w:pPr>
            <w:r>
              <w:tab/>
            </w:r>
            <w:r>
              <w:tab/>
              <w:t>printf("     obj4-&gt;getName()=\"%s\"\n", obj4-&gt;getName());</w:t>
            </w:r>
          </w:p>
          <w:p w14:paraId="7B6CD282" w14:textId="77777777" w:rsidR="00530D35" w:rsidRDefault="00530D35" w:rsidP="00530D35">
            <w:pPr>
              <w:pStyle w:val="2-"/>
            </w:pPr>
            <w:r>
              <w:tab/>
            </w:r>
            <w:r>
              <w:tab/>
              <w:t>printf("     obj5-&gt;getName()=\"%s\"\n", obj5-&gt;getName());</w:t>
            </w:r>
          </w:p>
          <w:p w14:paraId="18D4B09A" w14:textId="77777777" w:rsidR="00530D35" w:rsidRDefault="00530D35" w:rsidP="00530D35">
            <w:pPr>
              <w:pStyle w:val="2-"/>
            </w:pPr>
            <w:r>
              <w:tab/>
            </w:r>
            <w:r>
              <w:tab/>
              <w:t>printf("obj1 = obj2\n");</w:t>
            </w:r>
          </w:p>
          <w:p w14:paraId="3287C2A9" w14:textId="77777777" w:rsidR="00530D35" w:rsidRDefault="00530D35" w:rsidP="00530D35">
            <w:pPr>
              <w:pStyle w:val="2-"/>
            </w:pPr>
            <w:r>
              <w:rPr>
                <w:rFonts w:hint="eastAsia"/>
              </w:rPr>
              <w:tab/>
            </w:r>
            <w:r>
              <w:rPr>
                <w:rFonts w:hint="eastAsia"/>
              </w:rPr>
              <w:tab/>
              <w:t>obj1 = obj2;</w:t>
            </w:r>
            <w:r w:rsidRPr="009B1992">
              <w:rPr>
                <w:rFonts w:hint="eastAsia"/>
                <w:color w:val="FF0000"/>
              </w:rPr>
              <w:t>//スマートポインターの代入：「太郎」の delete が行われる</w:t>
            </w:r>
          </w:p>
          <w:p w14:paraId="1D43A883" w14:textId="77777777" w:rsidR="00530D35" w:rsidRDefault="00530D35" w:rsidP="00530D35">
            <w:pPr>
              <w:pStyle w:val="2-"/>
            </w:pPr>
            <w:r>
              <w:tab/>
            </w:r>
            <w:r>
              <w:tab/>
              <w:t>printf("[07] obj1-&gt;getName()=\"%s\"\n", obj1-&gt;getName());</w:t>
            </w:r>
          </w:p>
          <w:p w14:paraId="47A45845" w14:textId="77777777" w:rsidR="00530D35" w:rsidRDefault="00530D35" w:rsidP="00530D35">
            <w:pPr>
              <w:pStyle w:val="2-"/>
            </w:pPr>
            <w:r>
              <w:tab/>
            </w:r>
            <w:r>
              <w:tab/>
              <w:t>printf("     obj2-&gt;getName()=\"%s\"\n", obj2-&gt;getName());</w:t>
            </w:r>
          </w:p>
          <w:p w14:paraId="06DB2F21" w14:textId="77777777" w:rsidR="00530D35" w:rsidRDefault="00530D35" w:rsidP="00530D35">
            <w:pPr>
              <w:pStyle w:val="2-"/>
            </w:pPr>
            <w:r>
              <w:tab/>
            </w:r>
            <w:r>
              <w:tab/>
              <w:t>printf("     obj3-&gt;getName()=\"%s\"\n", obj3-&gt;getName());</w:t>
            </w:r>
          </w:p>
          <w:p w14:paraId="21ABB339" w14:textId="77777777" w:rsidR="00530D35" w:rsidRDefault="00530D35" w:rsidP="00530D35">
            <w:pPr>
              <w:pStyle w:val="2-"/>
            </w:pPr>
            <w:r>
              <w:tab/>
            </w:r>
            <w:r>
              <w:tab/>
              <w:t>printf("     obj4-&gt;getName()=\"%s\"\n", obj4-&gt;getName());</w:t>
            </w:r>
          </w:p>
          <w:p w14:paraId="530747F4" w14:textId="77777777" w:rsidR="00530D35" w:rsidRDefault="00530D35" w:rsidP="00530D35">
            <w:pPr>
              <w:pStyle w:val="2-"/>
            </w:pPr>
            <w:r>
              <w:tab/>
            </w:r>
            <w:r>
              <w:tab/>
              <w:t>printf("     obj5-&gt;getName()=\"%s\"\n", obj5-&gt;getName());</w:t>
            </w:r>
          </w:p>
          <w:p w14:paraId="596048F6" w14:textId="77777777" w:rsidR="00530D35" w:rsidRDefault="00530D35" w:rsidP="00530D35">
            <w:pPr>
              <w:pStyle w:val="2-"/>
            </w:pPr>
            <w:r>
              <w:rPr>
                <w:rFonts w:hint="eastAsia"/>
              </w:rPr>
              <w:tab/>
            </w:r>
            <w:r>
              <w:rPr>
                <w:rFonts w:hint="eastAsia"/>
              </w:rPr>
              <w:tab/>
            </w:r>
            <w:r w:rsidRPr="009B1992">
              <w:rPr>
                <w:rFonts w:hint="eastAsia"/>
                <w:color w:val="FF0000"/>
              </w:rPr>
              <w:t>//ブロック終了：「五郎」のdelete が行われる</w:t>
            </w:r>
          </w:p>
          <w:p w14:paraId="5DDBDFBB" w14:textId="77777777" w:rsidR="00530D35" w:rsidRDefault="00530D35" w:rsidP="00530D35">
            <w:pPr>
              <w:pStyle w:val="2-"/>
            </w:pPr>
            <w:r>
              <w:tab/>
            </w:r>
            <w:r>
              <w:tab/>
              <w:t>printf("(end block)\n");</w:t>
            </w:r>
          </w:p>
          <w:p w14:paraId="5722E505" w14:textId="77777777" w:rsidR="00530D35" w:rsidRDefault="00530D35" w:rsidP="00530D35">
            <w:pPr>
              <w:pStyle w:val="2-"/>
            </w:pPr>
            <w:r>
              <w:tab/>
              <w:t>}</w:t>
            </w:r>
          </w:p>
          <w:p w14:paraId="70B8D3B8" w14:textId="77777777" w:rsidR="00530D35" w:rsidRDefault="00530D35" w:rsidP="00530D35">
            <w:pPr>
              <w:pStyle w:val="2-"/>
            </w:pPr>
            <w:r>
              <w:tab/>
              <w:t>printf("[08] obj1-&gt;getName()=\"%s\"\n", obj1-&gt;getName());</w:t>
            </w:r>
          </w:p>
          <w:p w14:paraId="7D9F310D" w14:textId="77777777" w:rsidR="00530D35" w:rsidRDefault="00530D35" w:rsidP="00530D35">
            <w:pPr>
              <w:pStyle w:val="2-"/>
            </w:pPr>
            <w:r>
              <w:tab/>
              <w:t>printf("     obj2-&gt;getName()=\"%s\"\n", obj2-&gt;getName());</w:t>
            </w:r>
          </w:p>
          <w:p w14:paraId="5F29BFA0" w14:textId="77777777" w:rsidR="00530D35" w:rsidRDefault="00530D35" w:rsidP="00530D35">
            <w:pPr>
              <w:pStyle w:val="2-"/>
            </w:pPr>
            <w:r>
              <w:tab/>
              <w:t>printf("     obj3-&gt;getName()=\"%s\"\n", obj3-&gt;getName());</w:t>
            </w:r>
          </w:p>
          <w:p w14:paraId="5FA9395C" w14:textId="77777777" w:rsidR="00530D35" w:rsidRDefault="00530D35" w:rsidP="00530D35">
            <w:pPr>
              <w:pStyle w:val="2-"/>
            </w:pPr>
            <w:r>
              <w:tab/>
              <w:t>printf("obj3 = nullptr\n");</w:t>
            </w:r>
          </w:p>
          <w:p w14:paraId="7A0A6F43" w14:textId="77777777" w:rsidR="00530D35" w:rsidRPr="009B1992" w:rsidRDefault="00530D35" w:rsidP="00530D35">
            <w:pPr>
              <w:pStyle w:val="2-"/>
              <w:rPr>
                <w:color w:val="FF0000"/>
              </w:rPr>
            </w:pPr>
            <w:r>
              <w:rPr>
                <w:rFonts w:hint="eastAsia"/>
              </w:rPr>
              <w:tab/>
              <w:t>obj3 = nullptr;</w:t>
            </w:r>
            <w:r w:rsidRPr="009B1992">
              <w:rPr>
                <w:rFonts w:hint="eastAsia"/>
                <w:color w:val="FF0000"/>
              </w:rPr>
              <w:t>//obj3を明示的に解放：「三郎」のdelete が行われる</w:t>
            </w:r>
          </w:p>
          <w:p w14:paraId="7D5B4C4E" w14:textId="77777777" w:rsidR="00530D35" w:rsidRDefault="00530D35" w:rsidP="00530D35">
            <w:pPr>
              <w:pStyle w:val="2-"/>
            </w:pPr>
            <w:r>
              <w:tab/>
              <w:t>printf("[09] obj1-&gt;getName()=\"%s\"\n", obj1-&gt;getName());</w:t>
            </w:r>
          </w:p>
          <w:p w14:paraId="328B4CFD" w14:textId="77777777" w:rsidR="00530D35" w:rsidRDefault="00530D35" w:rsidP="00530D35">
            <w:pPr>
              <w:pStyle w:val="2-"/>
            </w:pPr>
            <w:r>
              <w:tab/>
              <w:t>printf("     obj2-&gt;getName()=\"%s\"\n", obj2-&gt;getName());</w:t>
            </w:r>
          </w:p>
          <w:p w14:paraId="25155B1B"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3F54E271" w14:textId="77777777" w:rsidR="00530D35" w:rsidRDefault="00530D35" w:rsidP="00530D35">
            <w:pPr>
              <w:pStyle w:val="2-"/>
            </w:pPr>
            <w:r>
              <w:tab/>
              <w:t>printf("obj2 = nullptr\n");</w:t>
            </w:r>
          </w:p>
          <w:p w14:paraId="367FD567" w14:textId="77777777" w:rsidR="00530D35" w:rsidRDefault="00530D35" w:rsidP="00530D35">
            <w:pPr>
              <w:pStyle w:val="2-"/>
            </w:pPr>
            <w:r>
              <w:rPr>
                <w:rFonts w:hint="eastAsia"/>
              </w:rPr>
              <w:tab/>
              <w:t>obj2 = nullptr;</w:t>
            </w:r>
            <w:r w:rsidRPr="009B1992">
              <w:rPr>
                <w:rFonts w:hint="eastAsia"/>
                <w:color w:val="FF0000"/>
              </w:rPr>
              <w:t>//obj2を明示的に解放：「四朗」のdelete は行われない</w:t>
            </w:r>
          </w:p>
          <w:p w14:paraId="612AADC7" w14:textId="77777777" w:rsidR="00530D35" w:rsidRDefault="00530D35" w:rsidP="00530D35">
            <w:pPr>
              <w:pStyle w:val="2-"/>
            </w:pPr>
            <w:r>
              <w:tab/>
              <w:t>printf("[10] obj1-&gt;getName()=\"%s\"\n", obj1-&gt;getName());</w:t>
            </w:r>
          </w:p>
          <w:p w14:paraId="3D599192" w14:textId="77777777" w:rsidR="00530D35" w:rsidRPr="009B1992" w:rsidRDefault="00530D35" w:rsidP="00530D35">
            <w:pPr>
              <w:pStyle w:val="2-"/>
              <w:rPr>
                <w:color w:val="00B050"/>
              </w:rPr>
            </w:pPr>
            <w:r w:rsidRPr="009B1992">
              <w:rPr>
                <w:rFonts w:hint="eastAsia"/>
                <w:color w:val="00B050"/>
              </w:rPr>
              <w:t>//</w:t>
            </w:r>
            <w:r w:rsidRPr="009B1992">
              <w:rPr>
                <w:rFonts w:hint="eastAsia"/>
                <w:color w:val="00B050"/>
              </w:rPr>
              <w:tab/>
              <w:t>printf("     obj2-&gt;getName()=\"%s\"\n", obj2-&gt;getName());//エラー</w:t>
            </w:r>
          </w:p>
          <w:p w14:paraId="3032658E" w14:textId="77777777" w:rsidR="00530D35" w:rsidRDefault="00530D35" w:rsidP="00530D35">
            <w:pPr>
              <w:pStyle w:val="2-"/>
            </w:pPr>
            <w:r w:rsidRPr="009B1992">
              <w:rPr>
                <w:rFonts w:hint="eastAsia"/>
                <w:color w:val="00B050"/>
              </w:rPr>
              <w:t>//</w:t>
            </w:r>
            <w:r w:rsidRPr="009B1992">
              <w:rPr>
                <w:rFonts w:hint="eastAsia"/>
                <w:color w:val="00B050"/>
              </w:rPr>
              <w:tab/>
              <w:t>printf("     obj3-&gt;getName()=\"%s\"\n", obj3-&gt;getName());//エラー</w:t>
            </w:r>
          </w:p>
          <w:p w14:paraId="186ED86C" w14:textId="77777777" w:rsidR="00530D35" w:rsidRDefault="00530D35" w:rsidP="00530D35">
            <w:pPr>
              <w:pStyle w:val="2-"/>
            </w:pPr>
            <w:r>
              <w:rPr>
                <w:rFonts w:hint="eastAsia"/>
              </w:rPr>
              <w:tab/>
            </w:r>
            <w:r w:rsidRPr="009B1992">
              <w:rPr>
                <w:rFonts w:hint="eastAsia"/>
                <w:color w:val="00B050"/>
              </w:rPr>
              <w:t>//obj1は明示的な解放しない</w:t>
            </w:r>
          </w:p>
          <w:p w14:paraId="6F7166EC" w14:textId="77777777" w:rsidR="00530D35" w:rsidRDefault="00530D35" w:rsidP="00530D35">
            <w:pPr>
              <w:pStyle w:val="2-"/>
            </w:pPr>
            <w:r>
              <w:tab/>
              <w:t>printf("(end function)\n");</w:t>
            </w:r>
          </w:p>
          <w:p w14:paraId="6C8654B5" w14:textId="77777777" w:rsidR="00530D35" w:rsidRDefault="00530D35" w:rsidP="00530D35">
            <w:pPr>
              <w:pStyle w:val="2-"/>
            </w:pPr>
            <w:r>
              <w:rPr>
                <w:rFonts w:hint="eastAsia"/>
              </w:rPr>
              <w:tab/>
            </w:r>
            <w:r w:rsidRPr="009B1992">
              <w:rPr>
                <w:rFonts w:hint="eastAsia"/>
                <w:color w:val="FF0000"/>
              </w:rPr>
              <w:t>//関数終了：関数を抜ける時に「四朗」の delete が行われる</w:t>
            </w:r>
          </w:p>
          <w:p w14:paraId="26E1B214" w14:textId="786C9006" w:rsidR="00A778AF" w:rsidRPr="00E84E5E" w:rsidRDefault="00530D35" w:rsidP="00530D35">
            <w:pPr>
              <w:pStyle w:val="2-"/>
            </w:pPr>
            <w:r>
              <w:t>}</w:t>
            </w:r>
          </w:p>
        </w:tc>
      </w:tr>
    </w:tbl>
    <w:p w14:paraId="54561154" w14:textId="77777777" w:rsidR="00512102" w:rsidRPr="0029569D" w:rsidRDefault="00512102" w:rsidP="00512102">
      <w:pPr>
        <w:pStyle w:val="a9"/>
        <w:keepNext/>
        <w:keepLines/>
        <w:widowControl/>
        <w:spacing w:beforeLines="50" w:before="180" w:afterLines="50" w:after="180"/>
        <w:rPr>
          <w:color w:val="FF0000"/>
          <w:sz w:val="20"/>
          <w:szCs w:val="20"/>
        </w:rPr>
      </w:pPr>
      <w:r w:rsidRPr="0029569D">
        <w:rPr>
          <w:rFonts w:hint="eastAsia"/>
          <w:color w:val="FF0000"/>
          <w:sz w:val="20"/>
          <w:szCs w:val="20"/>
        </w:rPr>
        <w:lastRenderedPageBreak/>
        <w:t>↓</w:t>
      </w:r>
      <w:r>
        <w:rPr>
          <w:rFonts w:hint="eastAsia"/>
          <w:color w:val="FF0000"/>
          <w:sz w:val="20"/>
          <w:szCs w:val="20"/>
        </w:rPr>
        <w:t>（処理結果）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12102" w14:paraId="01408AF7" w14:textId="77777777" w:rsidTr="00970EB7">
        <w:tc>
          <w:tcPr>
            <w:tcW w:w="8494" w:type="dxa"/>
            <w:shd w:val="clear" w:color="auto" w:fill="auto"/>
          </w:tcPr>
          <w:p w14:paraId="1CF5EDB6" w14:textId="77777777" w:rsidR="00E84E5E" w:rsidRPr="00E84E5E" w:rsidRDefault="00E84E5E" w:rsidP="00E84E5E">
            <w:pPr>
              <w:pStyle w:val="2-"/>
              <w:rPr>
                <w:color w:val="auto"/>
              </w:rPr>
            </w:pPr>
            <w:r w:rsidRPr="00E84E5E">
              <w:rPr>
                <w:color w:val="auto"/>
              </w:rPr>
              <w:t>- testProxy2() -</w:t>
            </w:r>
          </w:p>
          <w:p w14:paraId="21AD11FF" w14:textId="77777777" w:rsidR="00E84E5E" w:rsidRPr="00E84E5E" w:rsidRDefault="00E84E5E" w:rsidP="00E84E5E">
            <w:pPr>
              <w:pStyle w:val="2-"/>
              <w:rPr>
                <w:color w:val="auto"/>
              </w:rPr>
            </w:pPr>
          </w:p>
          <w:p w14:paraId="079823EE" w14:textId="77777777" w:rsidR="00E84E5E" w:rsidRPr="00E84E5E" w:rsidRDefault="00E84E5E" w:rsidP="00E84E5E">
            <w:pPr>
              <w:pStyle w:val="2-"/>
              <w:rPr>
                <w:color w:val="auto"/>
              </w:rPr>
            </w:pPr>
            <w:r w:rsidRPr="00E84E5E">
              <w:rPr>
                <w:color w:val="auto"/>
              </w:rPr>
              <w:t>(begin function)</w:t>
            </w:r>
          </w:p>
          <w:p w14:paraId="72A70F17" w14:textId="77777777" w:rsidR="00E84E5E" w:rsidRPr="00E84E5E" w:rsidRDefault="00E84E5E" w:rsidP="00E84E5E">
            <w:pPr>
              <w:pStyle w:val="2-"/>
              <w:rPr>
                <w:color w:val="auto"/>
              </w:rPr>
            </w:pPr>
            <w:r w:rsidRPr="00E84E5E">
              <w:rPr>
                <w:rFonts w:hint="eastAsia"/>
                <w:color w:val="auto"/>
              </w:rPr>
              <w:t>CTest::Ctest("太郎")</w:t>
            </w:r>
          </w:p>
          <w:p w14:paraId="0DFAD6F3" w14:textId="77777777" w:rsidR="00E84E5E" w:rsidRPr="00E84E5E" w:rsidRDefault="00E84E5E" w:rsidP="00E84E5E">
            <w:pPr>
              <w:pStyle w:val="2-"/>
              <w:rPr>
                <w:color w:val="auto"/>
              </w:rPr>
            </w:pPr>
            <w:r w:rsidRPr="00E84E5E">
              <w:rPr>
                <w:rFonts w:hint="eastAsia"/>
                <w:color w:val="auto"/>
              </w:rPr>
              <w:t>[01] obj1-&gt;getName()="太郎"</w:t>
            </w:r>
          </w:p>
          <w:p w14:paraId="6B14E9D6" w14:textId="77777777" w:rsidR="00E84E5E" w:rsidRPr="00E84E5E" w:rsidRDefault="00E84E5E" w:rsidP="00E84E5E">
            <w:pPr>
              <w:pStyle w:val="2-"/>
              <w:rPr>
                <w:color w:val="auto"/>
              </w:rPr>
            </w:pPr>
            <w:r w:rsidRPr="00E84E5E">
              <w:rPr>
                <w:rFonts w:hint="eastAsia"/>
                <w:color w:val="auto"/>
              </w:rPr>
              <w:t xml:space="preserve">     (*obj1).getName()="太郎"</w:t>
            </w:r>
          </w:p>
          <w:p w14:paraId="1C5BB479" w14:textId="77777777" w:rsidR="00E84E5E" w:rsidRPr="00E84E5E" w:rsidRDefault="00E84E5E" w:rsidP="00E84E5E">
            <w:pPr>
              <w:pStyle w:val="2-"/>
              <w:rPr>
                <w:color w:val="auto"/>
              </w:rPr>
            </w:pPr>
            <w:r w:rsidRPr="00E84E5E">
              <w:rPr>
                <w:rFonts w:hint="eastAsia"/>
                <w:color w:val="auto"/>
              </w:rPr>
              <w:t>CTest::Ctest("次郎")</w:t>
            </w:r>
          </w:p>
          <w:p w14:paraId="05275802" w14:textId="77777777" w:rsidR="00E84E5E" w:rsidRPr="00E84E5E" w:rsidRDefault="00E84E5E" w:rsidP="00E84E5E">
            <w:pPr>
              <w:pStyle w:val="2-"/>
              <w:rPr>
                <w:color w:val="auto"/>
              </w:rPr>
            </w:pPr>
            <w:r w:rsidRPr="00E84E5E">
              <w:rPr>
                <w:rFonts w:hint="eastAsia"/>
                <w:color w:val="auto"/>
              </w:rPr>
              <w:t>[02] obj2-&gt;getName()="次郎"</w:t>
            </w:r>
          </w:p>
          <w:p w14:paraId="5167F43B" w14:textId="77777777" w:rsidR="00E84E5E" w:rsidRPr="00E84E5E" w:rsidRDefault="00E84E5E" w:rsidP="00E84E5E">
            <w:pPr>
              <w:pStyle w:val="2-"/>
              <w:rPr>
                <w:color w:val="auto"/>
              </w:rPr>
            </w:pPr>
            <w:r w:rsidRPr="00E84E5E">
              <w:rPr>
                <w:rFonts w:hint="eastAsia"/>
                <w:color w:val="auto"/>
              </w:rPr>
              <w:lastRenderedPageBreak/>
              <w:t>CTest::Ctest("三郎")</w:t>
            </w:r>
          </w:p>
          <w:p w14:paraId="1C115B6B" w14:textId="77777777" w:rsidR="00E84E5E" w:rsidRPr="00E84E5E" w:rsidRDefault="00E84E5E" w:rsidP="00E84E5E">
            <w:pPr>
              <w:pStyle w:val="2-"/>
              <w:rPr>
                <w:color w:val="auto"/>
              </w:rPr>
            </w:pPr>
            <w:r w:rsidRPr="00E84E5E">
              <w:rPr>
                <w:rFonts w:hint="eastAsia"/>
                <w:color w:val="auto"/>
              </w:rPr>
              <w:t>[03] obj3-&gt;getName()="三郎"</w:t>
            </w:r>
          </w:p>
          <w:p w14:paraId="60ECE57F" w14:textId="77777777" w:rsidR="00E84E5E" w:rsidRPr="00E84E5E" w:rsidRDefault="00E84E5E" w:rsidP="00E84E5E">
            <w:pPr>
              <w:pStyle w:val="2-"/>
              <w:rPr>
                <w:color w:val="auto"/>
              </w:rPr>
            </w:pPr>
            <w:r w:rsidRPr="00E84E5E">
              <w:rPr>
                <w:color w:val="auto"/>
              </w:rPr>
              <w:t>(begin block)</w:t>
            </w:r>
          </w:p>
          <w:p w14:paraId="7B2D19DE" w14:textId="77777777" w:rsidR="00E84E5E" w:rsidRPr="00E84E5E" w:rsidRDefault="00E84E5E" w:rsidP="00E84E5E">
            <w:pPr>
              <w:pStyle w:val="2-"/>
              <w:rPr>
                <w:color w:val="auto"/>
              </w:rPr>
            </w:pPr>
            <w:r w:rsidRPr="00E84E5E">
              <w:rPr>
                <w:rFonts w:hint="eastAsia"/>
                <w:color w:val="auto"/>
              </w:rPr>
              <w:t>CTest::Ctest("四朗")</w:t>
            </w:r>
          </w:p>
          <w:p w14:paraId="0C464699" w14:textId="77777777" w:rsidR="00E84E5E" w:rsidRPr="00E84E5E" w:rsidRDefault="00E84E5E" w:rsidP="00E84E5E">
            <w:pPr>
              <w:pStyle w:val="2-"/>
              <w:rPr>
                <w:color w:val="auto"/>
              </w:rPr>
            </w:pPr>
            <w:r w:rsidRPr="00E84E5E">
              <w:rPr>
                <w:rFonts w:hint="eastAsia"/>
                <w:color w:val="auto"/>
              </w:rPr>
              <w:t>[04] obj4-&gt;getName()="四朗"</w:t>
            </w:r>
          </w:p>
          <w:p w14:paraId="7F0F1340" w14:textId="77777777" w:rsidR="00E84E5E" w:rsidRPr="00E84E5E" w:rsidRDefault="00E84E5E" w:rsidP="00E84E5E">
            <w:pPr>
              <w:pStyle w:val="2-"/>
              <w:rPr>
                <w:color w:val="auto"/>
              </w:rPr>
            </w:pPr>
            <w:r w:rsidRPr="00E84E5E">
              <w:rPr>
                <w:rFonts w:hint="eastAsia"/>
                <w:color w:val="auto"/>
              </w:rPr>
              <w:t>CTest::Ctest("五郎")</w:t>
            </w:r>
          </w:p>
          <w:p w14:paraId="00627CE2" w14:textId="77777777" w:rsidR="00E84E5E" w:rsidRPr="00E84E5E" w:rsidRDefault="00E84E5E" w:rsidP="00E84E5E">
            <w:pPr>
              <w:pStyle w:val="2-"/>
              <w:rPr>
                <w:color w:val="auto"/>
              </w:rPr>
            </w:pPr>
            <w:r w:rsidRPr="00E84E5E">
              <w:rPr>
                <w:rFonts w:hint="eastAsia"/>
                <w:color w:val="auto"/>
              </w:rPr>
              <w:t>[05] obj5-&gt;getName()="五郎"</w:t>
            </w:r>
          </w:p>
          <w:p w14:paraId="5D5D9CAD" w14:textId="77777777" w:rsidR="00E84E5E" w:rsidRPr="00E84E5E" w:rsidRDefault="00E84E5E" w:rsidP="00E84E5E">
            <w:pPr>
              <w:pStyle w:val="2-"/>
              <w:rPr>
                <w:color w:val="auto"/>
              </w:rPr>
            </w:pPr>
            <w:r w:rsidRPr="00E84E5E">
              <w:rPr>
                <w:color w:val="auto"/>
              </w:rPr>
              <w:t>obj2 = obj4</w:t>
            </w:r>
          </w:p>
          <w:p w14:paraId="6B5089FD" w14:textId="3DF34278" w:rsidR="00E84E5E" w:rsidRPr="00E84E5E" w:rsidRDefault="00E84E5E" w:rsidP="00E84E5E">
            <w:pPr>
              <w:pStyle w:val="2-"/>
              <w:rPr>
                <w:color w:val="auto"/>
              </w:rPr>
            </w:pPr>
            <w:r w:rsidRPr="009B1992">
              <w:rPr>
                <w:rFonts w:hint="eastAsia"/>
                <w:color w:val="FF0000"/>
              </w:rPr>
              <w:t>CTest::~Ctest() : m_name="次郎"</w:t>
            </w:r>
            <w:r w:rsidR="009B1992">
              <w:rPr>
                <w:color w:val="auto"/>
              </w:rPr>
              <w:tab/>
            </w:r>
            <w:r w:rsidR="009B1992" w:rsidRPr="009B1992">
              <w:rPr>
                <w:rFonts w:hint="eastAsia"/>
                <w:color w:val="FF0000"/>
              </w:rPr>
              <w:t>←処理と見比べると、</w:t>
            </w:r>
            <w:r w:rsidR="009B1992">
              <w:rPr>
                <w:rFonts w:hint="eastAsia"/>
                <w:color w:val="FF0000"/>
              </w:rPr>
              <w:t>参照が失われたことが自動的に判断されて</w:t>
            </w:r>
          </w:p>
          <w:p w14:paraId="0BCAA1C7" w14:textId="3849CE89" w:rsidR="00E84E5E" w:rsidRPr="009B1992" w:rsidRDefault="00E84E5E" w:rsidP="009B1992">
            <w:pPr>
              <w:pStyle w:val="2-"/>
              <w:tabs>
                <w:tab w:val="clear" w:pos="2525"/>
                <w:tab w:val="left" w:pos="2660"/>
              </w:tabs>
              <w:rPr>
                <w:color w:val="FF0000"/>
              </w:rPr>
            </w:pPr>
            <w:r w:rsidRPr="00E84E5E">
              <w:rPr>
                <w:rFonts w:hint="eastAsia"/>
                <w:color w:val="auto"/>
              </w:rPr>
              <w:t>[06] obj1-&gt;getName()="太郎"</w:t>
            </w:r>
            <w:r w:rsidR="009B1992">
              <w:rPr>
                <w:color w:val="auto"/>
              </w:rPr>
              <w:tab/>
            </w:r>
            <w:r w:rsidR="009B1992">
              <w:rPr>
                <w:color w:val="auto"/>
              </w:rPr>
              <w:tab/>
            </w:r>
            <w:r w:rsidR="009B1992" w:rsidRPr="009B1992">
              <w:rPr>
                <w:rFonts w:hint="eastAsia"/>
                <w:color w:val="FF0000"/>
              </w:rPr>
              <w:t>delete が</w:t>
            </w:r>
            <w:r w:rsidR="009B1992">
              <w:rPr>
                <w:rFonts w:hint="eastAsia"/>
                <w:color w:val="FF0000"/>
              </w:rPr>
              <w:t>実行され</w:t>
            </w:r>
            <w:r w:rsidR="009B1992" w:rsidRPr="009B1992">
              <w:rPr>
                <w:rFonts w:hint="eastAsia"/>
                <w:color w:val="FF0000"/>
              </w:rPr>
              <w:t>ていることがわかる</w:t>
            </w:r>
          </w:p>
          <w:p w14:paraId="77AD144D" w14:textId="77777777" w:rsidR="00E84E5E" w:rsidRPr="00E84E5E" w:rsidRDefault="00E84E5E" w:rsidP="00E84E5E">
            <w:pPr>
              <w:pStyle w:val="2-"/>
              <w:rPr>
                <w:color w:val="auto"/>
              </w:rPr>
            </w:pPr>
            <w:r w:rsidRPr="00E84E5E">
              <w:rPr>
                <w:rFonts w:hint="eastAsia"/>
                <w:color w:val="auto"/>
              </w:rPr>
              <w:t xml:space="preserve">     obj2-&gt;getName()="四朗"</w:t>
            </w:r>
          </w:p>
          <w:p w14:paraId="45F0B2FA" w14:textId="77777777" w:rsidR="00E84E5E" w:rsidRPr="00E84E5E" w:rsidRDefault="00E84E5E" w:rsidP="00E84E5E">
            <w:pPr>
              <w:pStyle w:val="2-"/>
              <w:rPr>
                <w:color w:val="auto"/>
              </w:rPr>
            </w:pPr>
            <w:r w:rsidRPr="00E84E5E">
              <w:rPr>
                <w:rFonts w:hint="eastAsia"/>
                <w:color w:val="auto"/>
              </w:rPr>
              <w:t xml:space="preserve">     obj3-&gt;getName()="三郎"</w:t>
            </w:r>
          </w:p>
          <w:p w14:paraId="3E0EF4F7" w14:textId="77777777" w:rsidR="00E84E5E" w:rsidRPr="00E84E5E" w:rsidRDefault="00E84E5E" w:rsidP="00E84E5E">
            <w:pPr>
              <w:pStyle w:val="2-"/>
              <w:rPr>
                <w:color w:val="auto"/>
              </w:rPr>
            </w:pPr>
            <w:r w:rsidRPr="00E84E5E">
              <w:rPr>
                <w:rFonts w:hint="eastAsia"/>
                <w:color w:val="auto"/>
              </w:rPr>
              <w:t xml:space="preserve">     obj4-&gt;getName()="四朗"</w:t>
            </w:r>
          </w:p>
          <w:p w14:paraId="5ED880E5" w14:textId="77777777" w:rsidR="00E84E5E" w:rsidRPr="00E84E5E" w:rsidRDefault="00E84E5E" w:rsidP="00E84E5E">
            <w:pPr>
              <w:pStyle w:val="2-"/>
              <w:rPr>
                <w:color w:val="auto"/>
              </w:rPr>
            </w:pPr>
            <w:r w:rsidRPr="00E84E5E">
              <w:rPr>
                <w:rFonts w:hint="eastAsia"/>
                <w:color w:val="auto"/>
              </w:rPr>
              <w:t xml:space="preserve">     obj5-&gt;getName()="五郎"</w:t>
            </w:r>
          </w:p>
          <w:p w14:paraId="32D5B0E0" w14:textId="77777777" w:rsidR="00E84E5E" w:rsidRPr="00E84E5E" w:rsidRDefault="00E84E5E" w:rsidP="00E84E5E">
            <w:pPr>
              <w:pStyle w:val="2-"/>
              <w:rPr>
                <w:color w:val="auto"/>
              </w:rPr>
            </w:pPr>
            <w:r w:rsidRPr="00E84E5E">
              <w:rPr>
                <w:color w:val="auto"/>
              </w:rPr>
              <w:t>obj1 = obj2</w:t>
            </w:r>
          </w:p>
          <w:p w14:paraId="4AEF597E" w14:textId="77777777" w:rsidR="00E84E5E" w:rsidRPr="009B1992" w:rsidRDefault="00E84E5E" w:rsidP="00E84E5E">
            <w:pPr>
              <w:pStyle w:val="2-"/>
              <w:rPr>
                <w:color w:val="FF0000"/>
              </w:rPr>
            </w:pPr>
            <w:r w:rsidRPr="009B1992">
              <w:rPr>
                <w:rFonts w:hint="eastAsia"/>
                <w:color w:val="FF0000"/>
              </w:rPr>
              <w:t>CTest::~Ctest() : m_name="太郎"</w:t>
            </w:r>
          </w:p>
          <w:p w14:paraId="5B4901A0" w14:textId="77777777" w:rsidR="00E84E5E" w:rsidRPr="00E84E5E" w:rsidRDefault="00E84E5E" w:rsidP="00E84E5E">
            <w:pPr>
              <w:pStyle w:val="2-"/>
              <w:rPr>
                <w:color w:val="auto"/>
              </w:rPr>
            </w:pPr>
            <w:r w:rsidRPr="00E84E5E">
              <w:rPr>
                <w:rFonts w:hint="eastAsia"/>
                <w:color w:val="auto"/>
              </w:rPr>
              <w:t>[07] obj1-&gt;getName()="四朗"</w:t>
            </w:r>
          </w:p>
          <w:p w14:paraId="1AD04293" w14:textId="77777777" w:rsidR="00E84E5E" w:rsidRPr="00E84E5E" w:rsidRDefault="00E84E5E" w:rsidP="00E84E5E">
            <w:pPr>
              <w:pStyle w:val="2-"/>
              <w:rPr>
                <w:color w:val="auto"/>
              </w:rPr>
            </w:pPr>
            <w:r w:rsidRPr="00E84E5E">
              <w:rPr>
                <w:rFonts w:hint="eastAsia"/>
                <w:color w:val="auto"/>
              </w:rPr>
              <w:t xml:space="preserve">     obj2-&gt;getName()="四朗"</w:t>
            </w:r>
          </w:p>
          <w:p w14:paraId="4296C703" w14:textId="77777777" w:rsidR="00E84E5E" w:rsidRPr="00E84E5E" w:rsidRDefault="00E84E5E" w:rsidP="00E84E5E">
            <w:pPr>
              <w:pStyle w:val="2-"/>
              <w:rPr>
                <w:color w:val="auto"/>
              </w:rPr>
            </w:pPr>
            <w:r w:rsidRPr="00E84E5E">
              <w:rPr>
                <w:rFonts w:hint="eastAsia"/>
                <w:color w:val="auto"/>
              </w:rPr>
              <w:t xml:space="preserve">     obj3-&gt;getName()="三郎"</w:t>
            </w:r>
          </w:p>
          <w:p w14:paraId="2D5D8E1D" w14:textId="77777777" w:rsidR="00E84E5E" w:rsidRPr="00E84E5E" w:rsidRDefault="00E84E5E" w:rsidP="00E84E5E">
            <w:pPr>
              <w:pStyle w:val="2-"/>
              <w:rPr>
                <w:color w:val="auto"/>
              </w:rPr>
            </w:pPr>
            <w:r w:rsidRPr="00E84E5E">
              <w:rPr>
                <w:rFonts w:hint="eastAsia"/>
                <w:color w:val="auto"/>
              </w:rPr>
              <w:t xml:space="preserve">     obj4-&gt;getName()="四朗"</w:t>
            </w:r>
          </w:p>
          <w:p w14:paraId="7921C812" w14:textId="77777777" w:rsidR="00E84E5E" w:rsidRPr="00E84E5E" w:rsidRDefault="00E84E5E" w:rsidP="00E84E5E">
            <w:pPr>
              <w:pStyle w:val="2-"/>
              <w:rPr>
                <w:color w:val="auto"/>
              </w:rPr>
            </w:pPr>
            <w:r w:rsidRPr="00E84E5E">
              <w:rPr>
                <w:rFonts w:hint="eastAsia"/>
                <w:color w:val="auto"/>
              </w:rPr>
              <w:t xml:space="preserve">     obj5-&gt;getName()="五郎"</w:t>
            </w:r>
          </w:p>
          <w:p w14:paraId="20055D11" w14:textId="77777777" w:rsidR="00E84E5E" w:rsidRPr="00E84E5E" w:rsidRDefault="00E84E5E" w:rsidP="00E84E5E">
            <w:pPr>
              <w:pStyle w:val="2-"/>
              <w:rPr>
                <w:color w:val="auto"/>
              </w:rPr>
            </w:pPr>
            <w:r w:rsidRPr="00E84E5E">
              <w:rPr>
                <w:color w:val="auto"/>
              </w:rPr>
              <w:t>(end block)</w:t>
            </w:r>
          </w:p>
          <w:p w14:paraId="08D018D7" w14:textId="77777777" w:rsidR="00E84E5E" w:rsidRPr="009B1992" w:rsidRDefault="00E84E5E" w:rsidP="00E84E5E">
            <w:pPr>
              <w:pStyle w:val="2-"/>
              <w:rPr>
                <w:color w:val="FF0000"/>
              </w:rPr>
            </w:pPr>
            <w:r w:rsidRPr="009B1992">
              <w:rPr>
                <w:rFonts w:hint="eastAsia"/>
                <w:color w:val="FF0000"/>
              </w:rPr>
              <w:t>CTest::~Ctest() : m_name="五郎"</w:t>
            </w:r>
          </w:p>
          <w:p w14:paraId="3255A468" w14:textId="77777777" w:rsidR="00E84E5E" w:rsidRPr="00E84E5E" w:rsidRDefault="00E84E5E" w:rsidP="00E84E5E">
            <w:pPr>
              <w:pStyle w:val="2-"/>
              <w:rPr>
                <w:color w:val="auto"/>
              </w:rPr>
            </w:pPr>
            <w:r w:rsidRPr="00E84E5E">
              <w:rPr>
                <w:rFonts w:hint="eastAsia"/>
                <w:color w:val="auto"/>
              </w:rPr>
              <w:t>[08] obj1-&gt;getName()="四朗"</w:t>
            </w:r>
          </w:p>
          <w:p w14:paraId="1A90FB61" w14:textId="77777777" w:rsidR="00E84E5E" w:rsidRPr="00E84E5E" w:rsidRDefault="00E84E5E" w:rsidP="00E84E5E">
            <w:pPr>
              <w:pStyle w:val="2-"/>
              <w:rPr>
                <w:color w:val="auto"/>
              </w:rPr>
            </w:pPr>
            <w:r w:rsidRPr="00E84E5E">
              <w:rPr>
                <w:rFonts w:hint="eastAsia"/>
                <w:color w:val="auto"/>
              </w:rPr>
              <w:t xml:space="preserve">     obj2-&gt;getName()="四朗"</w:t>
            </w:r>
          </w:p>
          <w:p w14:paraId="47088AA9" w14:textId="77777777" w:rsidR="00E84E5E" w:rsidRPr="00E84E5E" w:rsidRDefault="00E84E5E" w:rsidP="00E84E5E">
            <w:pPr>
              <w:pStyle w:val="2-"/>
              <w:rPr>
                <w:color w:val="auto"/>
              </w:rPr>
            </w:pPr>
            <w:r w:rsidRPr="00E84E5E">
              <w:rPr>
                <w:rFonts w:hint="eastAsia"/>
                <w:color w:val="auto"/>
              </w:rPr>
              <w:t xml:space="preserve">     obj3-&gt;getName()="三郎"</w:t>
            </w:r>
          </w:p>
          <w:p w14:paraId="2DBC47BE" w14:textId="77777777" w:rsidR="00E84E5E" w:rsidRPr="00E84E5E" w:rsidRDefault="00E84E5E" w:rsidP="00E84E5E">
            <w:pPr>
              <w:pStyle w:val="2-"/>
              <w:rPr>
                <w:color w:val="auto"/>
              </w:rPr>
            </w:pPr>
            <w:r w:rsidRPr="00E84E5E">
              <w:rPr>
                <w:color w:val="auto"/>
              </w:rPr>
              <w:t>obj3 = nullptr</w:t>
            </w:r>
          </w:p>
          <w:p w14:paraId="2B190F67" w14:textId="77777777" w:rsidR="00E84E5E" w:rsidRPr="009B1992" w:rsidRDefault="00E84E5E" w:rsidP="00E84E5E">
            <w:pPr>
              <w:pStyle w:val="2-"/>
              <w:rPr>
                <w:color w:val="FF0000"/>
              </w:rPr>
            </w:pPr>
            <w:r w:rsidRPr="009B1992">
              <w:rPr>
                <w:rFonts w:hint="eastAsia"/>
                <w:color w:val="FF0000"/>
              </w:rPr>
              <w:t>CTest::~Ctest() : m_name="三郎"</w:t>
            </w:r>
          </w:p>
          <w:p w14:paraId="7B70B1EA" w14:textId="77777777" w:rsidR="00E84E5E" w:rsidRPr="00E84E5E" w:rsidRDefault="00E84E5E" w:rsidP="00E84E5E">
            <w:pPr>
              <w:pStyle w:val="2-"/>
              <w:rPr>
                <w:color w:val="auto"/>
              </w:rPr>
            </w:pPr>
            <w:r w:rsidRPr="00E84E5E">
              <w:rPr>
                <w:rFonts w:hint="eastAsia"/>
                <w:color w:val="auto"/>
              </w:rPr>
              <w:t>[09] obj1-&gt;getName()="四朗"</w:t>
            </w:r>
          </w:p>
          <w:p w14:paraId="2D66537F" w14:textId="77777777" w:rsidR="00E84E5E" w:rsidRPr="00E84E5E" w:rsidRDefault="00E84E5E" w:rsidP="00E84E5E">
            <w:pPr>
              <w:pStyle w:val="2-"/>
              <w:rPr>
                <w:color w:val="auto"/>
              </w:rPr>
            </w:pPr>
            <w:r w:rsidRPr="00E84E5E">
              <w:rPr>
                <w:rFonts w:hint="eastAsia"/>
                <w:color w:val="auto"/>
              </w:rPr>
              <w:t xml:space="preserve">     obj2-&gt;getName()="四朗"</w:t>
            </w:r>
          </w:p>
          <w:p w14:paraId="499E01C8" w14:textId="77777777" w:rsidR="00E84E5E" w:rsidRPr="00E84E5E" w:rsidRDefault="00E84E5E" w:rsidP="00E84E5E">
            <w:pPr>
              <w:pStyle w:val="2-"/>
              <w:rPr>
                <w:color w:val="auto"/>
              </w:rPr>
            </w:pPr>
            <w:r w:rsidRPr="00E84E5E">
              <w:rPr>
                <w:color w:val="auto"/>
              </w:rPr>
              <w:t>obj2 = nullptr</w:t>
            </w:r>
          </w:p>
          <w:p w14:paraId="4DB73CE8" w14:textId="77777777" w:rsidR="00E84E5E" w:rsidRPr="00E84E5E" w:rsidRDefault="00E84E5E" w:rsidP="00E84E5E">
            <w:pPr>
              <w:pStyle w:val="2-"/>
              <w:rPr>
                <w:color w:val="auto"/>
              </w:rPr>
            </w:pPr>
            <w:r w:rsidRPr="00E84E5E">
              <w:rPr>
                <w:rFonts w:hint="eastAsia"/>
                <w:color w:val="auto"/>
              </w:rPr>
              <w:t>[10] obj1-&gt;getName()="四朗"</w:t>
            </w:r>
          </w:p>
          <w:p w14:paraId="09A875AA" w14:textId="77777777" w:rsidR="00E84E5E" w:rsidRPr="00E84E5E" w:rsidRDefault="00E84E5E" w:rsidP="00E84E5E">
            <w:pPr>
              <w:pStyle w:val="2-"/>
              <w:rPr>
                <w:color w:val="auto"/>
              </w:rPr>
            </w:pPr>
            <w:r w:rsidRPr="00E84E5E">
              <w:rPr>
                <w:color w:val="auto"/>
              </w:rPr>
              <w:t>(end function)</w:t>
            </w:r>
          </w:p>
          <w:p w14:paraId="3D80621B" w14:textId="1EB6A505" w:rsidR="00512102" w:rsidRDefault="00E84E5E" w:rsidP="00E84E5E">
            <w:pPr>
              <w:pStyle w:val="2-"/>
            </w:pPr>
            <w:r w:rsidRPr="009B1992">
              <w:rPr>
                <w:rFonts w:hint="eastAsia"/>
                <w:color w:val="FF0000"/>
              </w:rPr>
              <w:t>CTest::~Ctest() : m_name="四朗"</w:t>
            </w:r>
          </w:p>
        </w:tc>
      </w:tr>
    </w:tbl>
    <w:p w14:paraId="366F9016" w14:textId="53EC6F70" w:rsidR="00B3434B" w:rsidRDefault="00B3434B" w:rsidP="00B3434B">
      <w:pPr>
        <w:pStyle w:val="2"/>
      </w:pPr>
      <w:bookmarkStart w:id="12" w:name="_Toc378965418"/>
      <w:r>
        <w:rPr>
          <w:rFonts w:hint="eastAsia"/>
        </w:rPr>
        <w:lastRenderedPageBreak/>
        <w:t>Decorator</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r>
        <w:t>Filter</w:t>
      </w:r>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r>
        <w:rPr>
          <w:rFonts w:hint="eastAsia"/>
        </w:rPr>
        <w:t>）</w:t>
      </w:r>
      <w:bookmarkEnd w:id="12"/>
    </w:p>
    <w:p w14:paraId="70F77B60" w14:textId="25901981" w:rsidR="00B3434B" w:rsidRDefault="00B3434B" w:rsidP="00B3434B">
      <w:pPr>
        <w:pStyle w:val="a9"/>
        <w:ind w:firstLine="283"/>
      </w:pPr>
      <w:r>
        <w:rPr>
          <w:rFonts w:hint="eastAsia"/>
        </w:rPr>
        <w:t>別紙の「カメラ処理の効率化手法」にて</w:t>
      </w:r>
      <w:r w:rsidR="001E6D3F">
        <w:rPr>
          <w:rFonts w:hint="eastAsia"/>
        </w:rPr>
        <w:t>、カメラ処理の拡張方法として</w:t>
      </w:r>
      <w:r>
        <w:rPr>
          <w:rFonts w:hint="eastAsia"/>
        </w:rPr>
        <w:t>解説。</w:t>
      </w:r>
    </w:p>
    <w:p w14:paraId="29695AC5" w14:textId="77777777" w:rsidR="00B3434B" w:rsidRDefault="00B3434B" w:rsidP="00B3434B">
      <w:pPr>
        <w:pStyle w:val="a9"/>
        <w:spacing w:beforeLines="50" w:before="180"/>
        <w:ind w:firstLine="283"/>
      </w:pPr>
      <w:r>
        <w:t>なお、</w:t>
      </w:r>
      <w:r>
        <w:rPr>
          <w:rFonts w:hint="eastAsia"/>
        </w:rPr>
        <w:t>Decorator</w:t>
      </w:r>
      <w:r>
        <w:t>パターンと</w:t>
      </w:r>
      <w:r>
        <w:rPr>
          <w:rFonts w:hint="eastAsia"/>
        </w:rPr>
        <w:t>Proxy</w:t>
      </w:r>
      <w:r>
        <w:rPr>
          <w:rFonts w:hint="eastAsia"/>
        </w:rPr>
        <w:t>パターンは構造的に同じである。両者は目的が異なるため、区別される。</w:t>
      </w:r>
    </w:p>
    <w:p w14:paraId="0489F908" w14:textId="0FE17B2B" w:rsidR="00B3434B" w:rsidRDefault="00B3434B" w:rsidP="00B3434B">
      <w:pPr>
        <w:pStyle w:val="a9"/>
        <w:ind w:firstLine="283"/>
      </w:pPr>
      <w:r>
        <w:rPr>
          <w:rFonts w:hint="eastAsia"/>
        </w:rPr>
        <w:t>Proxy</w:t>
      </w:r>
      <w:r>
        <w:t>パターンが「機能の置き換え（代理）」を目的としたクラスの「利用者」側の用いるパターンである</w:t>
      </w:r>
      <w:r>
        <w:rPr>
          <w:rFonts w:hint="eastAsia"/>
        </w:rPr>
        <w:t>のに対して、</w:t>
      </w:r>
      <w:r>
        <w:t>Decorator</w:t>
      </w:r>
      <w:r>
        <w:t>パターン</w:t>
      </w:r>
      <w:r>
        <w:rPr>
          <w:rFonts w:hint="eastAsia"/>
        </w:rPr>
        <w:t>は</w:t>
      </w:r>
      <w:r>
        <w:t>「機能の追加」を目的としたクラスの「提供者」側が用いるパターンである。</w:t>
      </w:r>
    </w:p>
    <w:p w14:paraId="2484B566" w14:textId="23FC57C1" w:rsidR="00A5181A" w:rsidRDefault="00A5181A" w:rsidP="00A5181A">
      <w:pPr>
        <w:pStyle w:val="2"/>
      </w:pPr>
      <w:bookmarkStart w:id="13" w:name="_Toc378965419"/>
      <w:r>
        <w:rPr>
          <w:rFonts w:hint="eastAsia"/>
        </w:rPr>
        <w:t>Strategy</w:t>
      </w:r>
      <w:r w:rsidR="00EB4A76">
        <w:fldChar w:fldCharType="begin"/>
      </w:r>
      <w:r w:rsidR="00EB4A76">
        <w:instrText xml:space="preserve"> XE "</w:instrText>
      </w:r>
      <w:r w:rsidR="00EB4A76">
        <w:rPr>
          <w:rFonts w:hint="eastAsia"/>
        </w:rPr>
        <w:instrText>S</w:instrText>
      </w:r>
      <w:r w:rsidR="00EB4A76">
        <w:instrText>trategy" \y “</w:instrText>
      </w:r>
      <w:r w:rsidR="00EB4A76">
        <w:rPr>
          <w:rFonts w:hint="eastAsia"/>
        </w:rPr>
        <w:instrText>S</w:instrText>
      </w:r>
      <w:r w:rsidR="00EB4A76">
        <w:instrText xml:space="preserve">trategy” </w:instrText>
      </w:r>
      <w:r w:rsidR="00EB4A76">
        <w:fldChar w:fldCharType="end"/>
      </w:r>
      <w:r w:rsidR="00EB4A76">
        <w:fldChar w:fldCharType="begin"/>
      </w:r>
      <w:r w:rsidR="00EB4A76">
        <w:instrText xml:space="preserve"> XE "</w:instrText>
      </w:r>
      <w:r w:rsidR="00EB4A76">
        <w:rPr>
          <w:rFonts w:hint="eastAsia"/>
        </w:rPr>
        <w:instrText>ストラテジー</w:instrText>
      </w:r>
      <w:r w:rsidR="00EB4A76">
        <w:instrText>" \y “</w:instrText>
      </w:r>
      <w:r w:rsidR="00EB4A76">
        <w:rPr>
          <w:rFonts w:hint="eastAsia"/>
        </w:rPr>
        <w:instrText>すとらてじー</w:instrText>
      </w:r>
      <w:r w:rsidR="00EB4A76">
        <w:instrText xml:space="preserve">” </w:instrText>
      </w:r>
      <w:r w:rsidR="00EB4A76">
        <w:fldChar w:fldCharType="end"/>
      </w:r>
      <w:r>
        <w:rPr>
          <w:rFonts w:hint="eastAsia"/>
        </w:rPr>
        <w:t>パターン</w:t>
      </w:r>
      <w:r w:rsidR="00EB4A76">
        <w:rPr>
          <w:rFonts w:hint="eastAsia"/>
        </w:rPr>
        <w:t>（</w:t>
      </w:r>
      <w:r w:rsidR="00EB4A76">
        <w:rPr>
          <w:rFonts w:hint="eastAsia"/>
        </w:rPr>
        <w:t>Policy</w:t>
      </w:r>
      <w:r w:rsidR="00EB4A76">
        <w:fldChar w:fldCharType="begin"/>
      </w:r>
      <w:r w:rsidR="00EB4A76">
        <w:instrText xml:space="preserve"> XE "</w:instrText>
      </w:r>
      <w:r w:rsidR="00EB4A76">
        <w:rPr>
          <w:rFonts w:hint="eastAsia"/>
        </w:rPr>
        <w:instrText>P</w:instrText>
      </w:r>
      <w:r w:rsidR="00EB4A76">
        <w:instrText>olicy" \y “</w:instrText>
      </w:r>
      <w:r w:rsidR="00EB4A76">
        <w:rPr>
          <w:rFonts w:hint="eastAsia"/>
        </w:rPr>
        <w:instrText>P</w:instrText>
      </w:r>
      <w:r w:rsidR="00EB4A76">
        <w:instrText xml:space="preserve">olicy” </w:instrText>
      </w:r>
      <w:r w:rsidR="00EB4A76">
        <w:fldChar w:fldCharType="end"/>
      </w:r>
      <w:r w:rsidR="00EB4A76">
        <w:rPr>
          <w:rFonts w:hint="eastAsia"/>
        </w:rPr>
        <w:t>）</w:t>
      </w:r>
      <w:bookmarkEnd w:id="13"/>
    </w:p>
    <w:p w14:paraId="25E03AB7" w14:textId="4C191564" w:rsidR="00A5181A" w:rsidRDefault="00A5181A" w:rsidP="00A5181A">
      <w:pPr>
        <w:pStyle w:val="a9"/>
        <w:ind w:firstLine="283"/>
      </w:pPr>
      <w:r>
        <w:rPr>
          <w:rFonts w:hint="eastAsia"/>
        </w:rPr>
        <w:t>別紙の「効果的なテンプレートテクニック」にて</w:t>
      </w:r>
      <w:r w:rsidR="001E6D3F">
        <w:rPr>
          <w:rFonts w:hint="eastAsia"/>
        </w:rPr>
        <w:t>、「ポリシー」の実装方法として</w:t>
      </w:r>
      <w:r>
        <w:rPr>
          <w:rFonts w:hint="eastAsia"/>
        </w:rPr>
        <w:t>解説。</w:t>
      </w:r>
    </w:p>
    <w:p w14:paraId="74E54B23" w14:textId="69101A46" w:rsidR="00A5181A" w:rsidRDefault="00A5181A" w:rsidP="00A5181A">
      <w:pPr>
        <w:pStyle w:val="2"/>
      </w:pPr>
      <w:bookmarkStart w:id="14" w:name="_Toc378965420"/>
      <w:r>
        <w:lastRenderedPageBreak/>
        <w:t>Template Method</w:t>
      </w:r>
      <w:r w:rsidR="00EB4A76">
        <w:fldChar w:fldCharType="begin"/>
      </w:r>
      <w:r w:rsidR="00EB4A76">
        <w:instrText xml:space="preserve"> XE "</w:instrText>
      </w:r>
      <w:r w:rsidR="00EB4A76">
        <w:rPr>
          <w:rFonts w:hint="eastAsia"/>
        </w:rPr>
        <w:instrText>Template Method</w:instrText>
      </w:r>
      <w:r w:rsidR="00EB4A76">
        <w:instrText>" \y “</w:instrText>
      </w:r>
      <w:r w:rsidR="00EB4A76">
        <w:rPr>
          <w:rFonts w:hint="eastAsia"/>
        </w:rPr>
        <w:instrText>Template Method</w:instrText>
      </w:r>
      <w:r w:rsidR="00EB4A76">
        <w:instrText xml:space="preserve">” </w:instrText>
      </w:r>
      <w:r w:rsidR="00EB4A76">
        <w:fldChar w:fldCharType="end"/>
      </w:r>
      <w:r w:rsidR="00EB4A76">
        <w:fldChar w:fldCharType="begin"/>
      </w:r>
      <w:r w:rsidR="00EB4A76">
        <w:instrText xml:space="preserve"> XE "</w:instrText>
      </w:r>
      <w:r w:rsidR="00EB4A76">
        <w:rPr>
          <w:rFonts w:hint="eastAsia"/>
        </w:rPr>
        <w:instrText>テンプレートメソッド</w:instrText>
      </w:r>
      <w:r w:rsidR="00EB4A76">
        <w:instrText>" \y “</w:instrText>
      </w:r>
      <w:r w:rsidR="00EB4A76">
        <w:rPr>
          <w:rFonts w:hint="eastAsia"/>
        </w:rPr>
        <w:instrText>てんぷれーとめそっど</w:instrText>
      </w:r>
      <w:r w:rsidR="00EB4A76">
        <w:instrText xml:space="preserve">” </w:instrText>
      </w:r>
      <w:r w:rsidR="00EB4A76">
        <w:fldChar w:fldCharType="end"/>
      </w:r>
      <w:r>
        <w:rPr>
          <w:rFonts w:hint="eastAsia"/>
        </w:rPr>
        <w:t>パターン</w:t>
      </w:r>
      <w:bookmarkEnd w:id="14"/>
    </w:p>
    <w:p w14:paraId="1B807B39" w14:textId="0CAFB756" w:rsidR="00A5181A" w:rsidRDefault="00A5181A" w:rsidP="00A5181A">
      <w:pPr>
        <w:pStyle w:val="a9"/>
        <w:ind w:firstLine="283"/>
      </w:pPr>
      <w:r>
        <w:rPr>
          <w:rFonts w:hint="eastAsia"/>
        </w:rPr>
        <w:t>別紙の「効果的なテンプレートテクニック」にて</w:t>
      </w:r>
      <w:r w:rsidR="001E6D3F">
        <w:rPr>
          <w:rFonts w:hint="eastAsia"/>
        </w:rPr>
        <w:t>、「</w:t>
      </w:r>
      <w:r w:rsidR="001E6D3F">
        <w:rPr>
          <w:rFonts w:hint="eastAsia"/>
        </w:rPr>
        <w:t>CRTP</w:t>
      </w:r>
      <w:r w:rsidR="001E6D3F">
        <w:rPr>
          <w:rFonts w:hint="eastAsia"/>
        </w:rPr>
        <w:t>」の活用方法として</w:t>
      </w:r>
      <w:r>
        <w:rPr>
          <w:rFonts w:hint="eastAsia"/>
        </w:rPr>
        <w:t>解説。</w:t>
      </w:r>
    </w:p>
    <w:p w14:paraId="06FBD3A1" w14:textId="77777777" w:rsidR="00276F40" w:rsidRDefault="00276F40" w:rsidP="00276F40">
      <w:pPr>
        <w:pStyle w:val="2"/>
      </w:pPr>
      <w:bookmarkStart w:id="15" w:name="_Toc378965421"/>
      <w:r>
        <w:t>Singleton</w:t>
      </w:r>
      <w:r>
        <w:fldChar w:fldCharType="begin"/>
      </w:r>
      <w:r>
        <w:instrText xml:space="preserve"> XE "</w:instrText>
      </w:r>
      <w:r>
        <w:rPr>
          <w:rFonts w:hint="eastAsia"/>
        </w:rPr>
        <w:instrText>S</w:instrText>
      </w:r>
      <w:r>
        <w:instrText>trategy" \y “</w:instrText>
      </w:r>
      <w:r>
        <w:rPr>
          <w:rFonts w:hint="eastAsia"/>
        </w:rPr>
        <w:instrText>S</w:instrText>
      </w:r>
      <w:r>
        <w:instrText xml:space="preserve">trategy” </w:instrText>
      </w:r>
      <w:r>
        <w:fldChar w:fldCharType="end"/>
      </w:r>
      <w:r>
        <w:fldChar w:fldCharType="begin"/>
      </w:r>
      <w:r>
        <w:instrText xml:space="preserve"> XE "</w:instrText>
      </w:r>
      <w:r>
        <w:rPr>
          <w:rFonts w:hint="eastAsia"/>
        </w:rPr>
        <w:instrText>ストラテジー</w:instrText>
      </w:r>
      <w:r>
        <w:instrText>" \y “</w:instrText>
      </w:r>
      <w:r>
        <w:rPr>
          <w:rFonts w:hint="eastAsia"/>
        </w:rPr>
        <w:instrText>すとらてじー</w:instrText>
      </w:r>
      <w:r>
        <w:instrText xml:space="preserve">” </w:instrText>
      </w:r>
      <w:r>
        <w:fldChar w:fldCharType="end"/>
      </w:r>
      <w:r>
        <w:rPr>
          <w:rFonts w:hint="eastAsia"/>
        </w:rPr>
        <w:t>パターン</w:t>
      </w:r>
      <w:bookmarkEnd w:id="15"/>
      <w:r>
        <w:fldChar w:fldCharType="begin"/>
      </w:r>
      <w:r>
        <w:instrText xml:space="preserve"> XE "</w:instrText>
      </w:r>
      <w:r>
        <w:rPr>
          <w:rFonts w:hint="eastAsia"/>
        </w:rPr>
        <w:instrText>P</w:instrText>
      </w:r>
      <w:r>
        <w:instrText>olicy" \y “</w:instrText>
      </w:r>
      <w:r>
        <w:rPr>
          <w:rFonts w:hint="eastAsia"/>
        </w:rPr>
        <w:instrText>P</w:instrText>
      </w:r>
      <w:r>
        <w:instrText xml:space="preserve">olicy” </w:instrText>
      </w:r>
      <w:r>
        <w:fldChar w:fldCharType="end"/>
      </w:r>
    </w:p>
    <w:p w14:paraId="05F2695C" w14:textId="77777777" w:rsidR="00276F40" w:rsidRDefault="00276F40" w:rsidP="00276F40">
      <w:pPr>
        <w:pStyle w:val="a9"/>
        <w:ind w:firstLine="283"/>
      </w:pPr>
      <w:r>
        <w:rPr>
          <w:rFonts w:hint="eastAsia"/>
        </w:rPr>
        <w:t>別紙の「</w:t>
      </w:r>
      <w:r w:rsidRPr="001E6D3F">
        <w:rPr>
          <w:rFonts w:hint="eastAsia"/>
        </w:rPr>
        <w:t>効率化と安全性のためのロック制御</w:t>
      </w:r>
      <w:r>
        <w:rPr>
          <w:rFonts w:hint="eastAsia"/>
        </w:rPr>
        <w:t>」にて、「スレッドセーフなシングルトンパターン」の実装方法として解説。</w:t>
      </w:r>
    </w:p>
    <w:p w14:paraId="4EB485D3" w14:textId="194BFF7B" w:rsidR="00276F40" w:rsidRDefault="00276F40" w:rsidP="00276F40">
      <w:pPr>
        <w:pStyle w:val="2"/>
      </w:pPr>
      <w:bookmarkStart w:id="16" w:name="_Toc378965422"/>
      <w:r>
        <w:t>Iterator</w:t>
      </w:r>
      <w:r>
        <w:fldChar w:fldCharType="begin"/>
      </w:r>
      <w:r>
        <w:instrText xml:space="preserve"> XE "</w:instrText>
      </w:r>
      <w:r>
        <w:rPr>
          <w:rFonts w:hint="eastAsia"/>
        </w:rPr>
        <w:instrText>Template Method</w:instrText>
      </w:r>
      <w:r>
        <w:instrText>" \y “</w:instrText>
      </w:r>
      <w:r>
        <w:rPr>
          <w:rFonts w:hint="eastAsia"/>
        </w:rPr>
        <w:instrText>Template Method</w:instrText>
      </w:r>
      <w:r>
        <w:instrText xml:space="preserve">” </w:instrText>
      </w:r>
      <w:r>
        <w:fldChar w:fldCharType="end"/>
      </w:r>
      <w:r>
        <w:fldChar w:fldCharType="begin"/>
      </w:r>
      <w:r>
        <w:instrText xml:space="preserve"> XE "</w:instrText>
      </w:r>
      <w:r>
        <w:rPr>
          <w:rFonts w:hint="eastAsia"/>
        </w:rPr>
        <w:instrText>テンプレートメソッド</w:instrText>
      </w:r>
      <w:r>
        <w:instrText>" \y “</w:instrText>
      </w:r>
      <w:r>
        <w:rPr>
          <w:rFonts w:hint="eastAsia"/>
        </w:rPr>
        <w:instrText>てんぷれーとめそっど</w:instrText>
      </w:r>
      <w:r>
        <w:instrText xml:space="preserve">” </w:instrText>
      </w:r>
      <w:r>
        <w:fldChar w:fldCharType="end"/>
      </w:r>
      <w:r>
        <w:rPr>
          <w:rFonts w:hint="eastAsia"/>
        </w:rPr>
        <w:t>パターン</w:t>
      </w:r>
      <w:bookmarkEnd w:id="16"/>
    </w:p>
    <w:p w14:paraId="7E7ECC7D" w14:textId="65982CB6" w:rsidR="00276F40" w:rsidRDefault="00276F40" w:rsidP="00276F40">
      <w:pPr>
        <w:pStyle w:val="a9"/>
        <w:ind w:firstLine="283"/>
      </w:pPr>
      <w:proofErr w:type="spellStart"/>
      <w:r>
        <w:rPr>
          <w:rFonts w:hint="eastAsia"/>
        </w:rPr>
        <w:t>Iterarot</w:t>
      </w:r>
      <w:proofErr w:type="spellEnd"/>
      <w:r>
        <w:rPr>
          <w:rFonts w:hint="eastAsia"/>
        </w:rPr>
        <w:t>パターンの説明を明記したドキュメントは特に用意していない。</w:t>
      </w:r>
    </w:p>
    <w:p w14:paraId="6B6BA722" w14:textId="31981EC0" w:rsidR="00276F40" w:rsidRDefault="00276F40" w:rsidP="00276F40">
      <w:pPr>
        <w:pStyle w:val="a9"/>
        <w:ind w:firstLine="283"/>
      </w:pPr>
      <w:r>
        <w:rPr>
          <w:rFonts w:hint="eastAsia"/>
        </w:rPr>
        <w:t>その代わり、</w:t>
      </w:r>
      <w:r>
        <w:rPr>
          <w:rFonts w:hint="eastAsia"/>
        </w:rPr>
        <w:t>STL</w:t>
      </w:r>
      <w:r>
        <w:rPr>
          <w:rFonts w:hint="eastAsia"/>
        </w:rPr>
        <w:t>互換、および、</w:t>
      </w:r>
      <w:r>
        <w:rPr>
          <w:rFonts w:hint="eastAsia"/>
        </w:rPr>
        <w:t>STL</w:t>
      </w:r>
      <w:r>
        <w:rPr>
          <w:rFonts w:hint="eastAsia"/>
        </w:rPr>
        <w:t>と同等のイテレータは随所で使用している。</w:t>
      </w:r>
    </w:p>
    <w:p w14:paraId="19F81D3C" w14:textId="1EB3D52A" w:rsidR="00276F40" w:rsidRDefault="00276F40" w:rsidP="00276F40">
      <w:pPr>
        <w:pStyle w:val="a9"/>
        <w:spacing w:beforeLines="50" w:before="180"/>
        <w:ind w:firstLine="283"/>
      </w:pPr>
      <w:r>
        <w:rPr>
          <w:rFonts w:hint="eastAsia"/>
        </w:rPr>
        <w:t>別紙の「</w:t>
      </w:r>
      <w:r w:rsidRPr="00276F40">
        <w:rPr>
          <w:rFonts w:hint="eastAsia"/>
        </w:rPr>
        <w:t>プログラミング禁則事項</w:t>
      </w:r>
      <w:r>
        <w:rPr>
          <w:rFonts w:hint="eastAsia"/>
        </w:rPr>
        <w:t>」には、</w:t>
      </w:r>
      <w:r>
        <w:rPr>
          <w:rFonts w:hint="eastAsia"/>
        </w:rPr>
        <w:t>STL</w:t>
      </w:r>
      <w:r>
        <w:rPr>
          <w:rFonts w:hint="eastAsia"/>
        </w:rPr>
        <w:t>を禁止する代わりに、</w:t>
      </w:r>
      <w:r>
        <w:rPr>
          <w:rFonts w:hint="eastAsia"/>
        </w:rPr>
        <w:t>STL</w:t>
      </w:r>
      <w:r>
        <w:rPr>
          <w:rFonts w:hint="eastAsia"/>
        </w:rPr>
        <w:t>のアルゴリズムを利用するためのコンテナクラスの自作方法の紹介としている。</w:t>
      </w:r>
    </w:p>
    <w:p w14:paraId="74056859" w14:textId="1B814CF4" w:rsidR="00276F40" w:rsidRPr="00276F40" w:rsidRDefault="00276F40" w:rsidP="00276F40">
      <w:pPr>
        <w:pStyle w:val="a9"/>
        <w:ind w:firstLine="283"/>
      </w:pPr>
      <w:r>
        <w:rPr>
          <w:rFonts w:hint="eastAsia"/>
        </w:rPr>
        <w:t>また、別紙の「効果的なテンプレートテクニック」には、コーディングを最適化するために「</w:t>
      </w:r>
      <w:proofErr w:type="spellStart"/>
      <w:r>
        <w:rPr>
          <w:rFonts w:hint="eastAsia"/>
        </w:rPr>
        <w:t>for_each</w:t>
      </w:r>
      <w:proofErr w:type="spellEnd"/>
      <w:r>
        <w:rPr>
          <w:rFonts w:hint="eastAsia"/>
        </w:rPr>
        <w:t>」を自作する方法を示している。</w:t>
      </w:r>
    </w:p>
    <w:p w14:paraId="0A26D554" w14:textId="29C08D01" w:rsidR="003B4CE7" w:rsidRPr="00276F40" w:rsidRDefault="001F1489" w:rsidP="00FC4BC9">
      <w:pPr>
        <w:pStyle w:val="af8"/>
        <w:spacing w:beforeLines="100" w:before="360"/>
        <w:sectPr w:rsidR="003B4CE7" w:rsidRPr="00276F40" w:rsidSect="006F450B">
          <w:headerReference w:type="even" r:id="rId27"/>
          <w:headerReference w:type="default" r:id="rId28"/>
          <w:footerReference w:type="default" r:id="rId29"/>
          <w:headerReference w:type="first" r:id="rId3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2F7CC6FC" w14:textId="77777777" w:rsidR="005318D8" w:rsidRDefault="00AF276B" w:rsidP="00403D53">
      <w:pPr>
        <w:rPr>
          <w:noProof/>
        </w:rPr>
        <w:sectPr w:rsidR="005318D8" w:rsidSect="005318D8">
          <w:headerReference w:type="even" r:id="rId31"/>
          <w:headerReference w:type="default" r:id="rId32"/>
          <w:footerReference w:type="default" r:id="rId33"/>
          <w:headerReference w:type="first" r:id="rId3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0EA8D1C" w14:textId="77777777" w:rsidR="005318D8" w:rsidRDefault="005318D8">
      <w:pPr>
        <w:pStyle w:val="affff3"/>
        <w:keepNext/>
        <w:tabs>
          <w:tab w:val="right" w:leader="dot" w:pos="3882"/>
        </w:tabs>
        <w:rPr>
          <w:rFonts w:eastAsiaTheme="minorEastAsia"/>
          <w:b w:val="0"/>
          <w:bCs w:val="0"/>
          <w:noProof/>
        </w:rPr>
      </w:pPr>
      <w:r>
        <w:rPr>
          <w:rFonts w:hint="eastAsia"/>
          <w:noProof/>
        </w:rPr>
        <w:lastRenderedPageBreak/>
        <w:t>２</w:t>
      </w:r>
    </w:p>
    <w:p w14:paraId="213443AA" w14:textId="77777777" w:rsidR="005318D8" w:rsidRDefault="005318D8">
      <w:pPr>
        <w:pStyle w:val="13"/>
        <w:tabs>
          <w:tab w:val="right" w:leader="dot" w:pos="3882"/>
        </w:tabs>
        <w:rPr>
          <w:noProof/>
        </w:rPr>
      </w:pPr>
      <w:r>
        <w:rPr>
          <w:noProof/>
        </w:rPr>
        <w:t>23</w:t>
      </w:r>
      <w:r>
        <w:rPr>
          <w:rFonts w:hint="eastAsia"/>
          <w:noProof/>
        </w:rPr>
        <w:t>のパターン</w:t>
      </w:r>
      <w:r>
        <w:rPr>
          <w:noProof/>
        </w:rPr>
        <w:tab/>
        <w:t>1</w:t>
      </w:r>
    </w:p>
    <w:p w14:paraId="6D149816" w14:textId="77777777" w:rsidR="005318D8" w:rsidRDefault="005318D8">
      <w:pPr>
        <w:pStyle w:val="affff3"/>
        <w:keepNext/>
        <w:tabs>
          <w:tab w:val="right" w:leader="dot" w:pos="3882"/>
        </w:tabs>
        <w:rPr>
          <w:rFonts w:eastAsiaTheme="minorEastAsia"/>
          <w:b w:val="0"/>
          <w:bCs w:val="0"/>
          <w:noProof/>
        </w:rPr>
      </w:pPr>
      <w:r>
        <w:rPr>
          <w:rFonts w:hint="eastAsia"/>
          <w:noProof/>
        </w:rPr>
        <w:t>Ａ</w:t>
      </w:r>
    </w:p>
    <w:p w14:paraId="4A1B8132" w14:textId="77777777" w:rsidR="005318D8" w:rsidRDefault="005318D8">
      <w:pPr>
        <w:pStyle w:val="13"/>
        <w:tabs>
          <w:tab w:val="right" w:leader="dot" w:pos="3882"/>
        </w:tabs>
        <w:rPr>
          <w:noProof/>
        </w:rPr>
      </w:pPr>
      <w:r>
        <w:rPr>
          <w:noProof/>
        </w:rPr>
        <w:t>Abstract Factory</w:t>
      </w:r>
      <w:r>
        <w:rPr>
          <w:noProof/>
        </w:rPr>
        <w:tab/>
        <w:t>2</w:t>
      </w:r>
    </w:p>
    <w:p w14:paraId="1C384916" w14:textId="77777777" w:rsidR="005318D8" w:rsidRDefault="005318D8">
      <w:pPr>
        <w:pStyle w:val="13"/>
        <w:tabs>
          <w:tab w:val="right" w:leader="dot" w:pos="3882"/>
        </w:tabs>
        <w:rPr>
          <w:noProof/>
        </w:rPr>
      </w:pPr>
      <w:r w:rsidRPr="004F1C62">
        <w:rPr>
          <w:noProof/>
          <w:color w:val="FF0000"/>
        </w:rPr>
        <w:t>Adapter</w:t>
      </w:r>
      <w:r>
        <w:rPr>
          <w:noProof/>
        </w:rPr>
        <w:tab/>
        <w:t>2, 8</w:t>
      </w:r>
    </w:p>
    <w:p w14:paraId="36589660" w14:textId="77777777" w:rsidR="005318D8" w:rsidRDefault="005318D8">
      <w:pPr>
        <w:pStyle w:val="affff3"/>
        <w:keepNext/>
        <w:tabs>
          <w:tab w:val="right" w:leader="dot" w:pos="3882"/>
        </w:tabs>
        <w:rPr>
          <w:rFonts w:eastAsiaTheme="minorEastAsia"/>
          <w:b w:val="0"/>
          <w:bCs w:val="0"/>
          <w:noProof/>
        </w:rPr>
      </w:pPr>
      <w:r>
        <w:rPr>
          <w:rFonts w:hint="eastAsia"/>
          <w:noProof/>
        </w:rPr>
        <w:t>Ｂ</w:t>
      </w:r>
    </w:p>
    <w:p w14:paraId="7F8DC25A" w14:textId="77777777" w:rsidR="005318D8" w:rsidRDefault="005318D8">
      <w:pPr>
        <w:pStyle w:val="13"/>
        <w:tabs>
          <w:tab w:val="right" w:leader="dot" w:pos="3882"/>
        </w:tabs>
        <w:rPr>
          <w:noProof/>
        </w:rPr>
      </w:pPr>
      <w:r>
        <w:rPr>
          <w:noProof/>
        </w:rPr>
        <w:t>Bridge</w:t>
      </w:r>
      <w:r>
        <w:rPr>
          <w:noProof/>
        </w:rPr>
        <w:tab/>
        <w:t>2</w:t>
      </w:r>
    </w:p>
    <w:p w14:paraId="7C6602F5" w14:textId="77777777" w:rsidR="005318D8" w:rsidRDefault="005318D8">
      <w:pPr>
        <w:pStyle w:val="13"/>
        <w:tabs>
          <w:tab w:val="right" w:leader="dot" w:pos="3882"/>
        </w:tabs>
        <w:rPr>
          <w:noProof/>
        </w:rPr>
      </w:pPr>
      <w:r>
        <w:rPr>
          <w:noProof/>
        </w:rPr>
        <w:t>Builder</w:t>
      </w:r>
      <w:r>
        <w:rPr>
          <w:noProof/>
        </w:rPr>
        <w:tab/>
        <w:t>2</w:t>
      </w:r>
    </w:p>
    <w:p w14:paraId="708C7267" w14:textId="77777777" w:rsidR="005318D8" w:rsidRDefault="005318D8">
      <w:pPr>
        <w:pStyle w:val="affff3"/>
        <w:keepNext/>
        <w:tabs>
          <w:tab w:val="right" w:leader="dot" w:pos="3882"/>
        </w:tabs>
        <w:rPr>
          <w:rFonts w:eastAsiaTheme="minorEastAsia"/>
          <w:b w:val="0"/>
          <w:bCs w:val="0"/>
          <w:noProof/>
        </w:rPr>
      </w:pPr>
      <w:r>
        <w:rPr>
          <w:rFonts w:hint="eastAsia"/>
          <w:noProof/>
        </w:rPr>
        <w:t>Ｃ</w:t>
      </w:r>
    </w:p>
    <w:p w14:paraId="570DCDEE" w14:textId="77777777" w:rsidR="005318D8" w:rsidRDefault="005318D8">
      <w:pPr>
        <w:pStyle w:val="13"/>
        <w:tabs>
          <w:tab w:val="right" w:leader="dot" w:pos="3882"/>
        </w:tabs>
        <w:rPr>
          <w:noProof/>
        </w:rPr>
      </w:pPr>
      <w:r>
        <w:rPr>
          <w:noProof/>
        </w:rPr>
        <w:t>Chain of Responsibility</w:t>
      </w:r>
      <w:r>
        <w:rPr>
          <w:noProof/>
        </w:rPr>
        <w:tab/>
        <w:t>3</w:t>
      </w:r>
    </w:p>
    <w:p w14:paraId="47A20EAF" w14:textId="77777777" w:rsidR="005318D8" w:rsidRDefault="005318D8">
      <w:pPr>
        <w:pStyle w:val="13"/>
        <w:tabs>
          <w:tab w:val="right" w:leader="dot" w:pos="3882"/>
        </w:tabs>
        <w:rPr>
          <w:noProof/>
        </w:rPr>
      </w:pPr>
      <w:r>
        <w:rPr>
          <w:noProof/>
        </w:rPr>
        <w:t>Commadn</w:t>
      </w:r>
      <w:r>
        <w:rPr>
          <w:noProof/>
        </w:rPr>
        <w:tab/>
        <w:t>3</w:t>
      </w:r>
    </w:p>
    <w:p w14:paraId="2F1A26A4" w14:textId="77777777" w:rsidR="005318D8" w:rsidRDefault="005318D8">
      <w:pPr>
        <w:pStyle w:val="13"/>
        <w:tabs>
          <w:tab w:val="right" w:leader="dot" w:pos="3882"/>
        </w:tabs>
        <w:rPr>
          <w:noProof/>
        </w:rPr>
      </w:pPr>
      <w:r>
        <w:rPr>
          <w:noProof/>
        </w:rPr>
        <w:t>Composite</w:t>
      </w:r>
      <w:r>
        <w:rPr>
          <w:noProof/>
        </w:rPr>
        <w:tab/>
        <w:t>2</w:t>
      </w:r>
    </w:p>
    <w:p w14:paraId="19493DF8" w14:textId="77777777" w:rsidR="005318D8" w:rsidRDefault="005318D8">
      <w:pPr>
        <w:pStyle w:val="affff3"/>
        <w:keepNext/>
        <w:tabs>
          <w:tab w:val="right" w:leader="dot" w:pos="3882"/>
        </w:tabs>
        <w:rPr>
          <w:rFonts w:eastAsiaTheme="minorEastAsia"/>
          <w:b w:val="0"/>
          <w:bCs w:val="0"/>
          <w:noProof/>
        </w:rPr>
      </w:pPr>
      <w:r>
        <w:rPr>
          <w:rFonts w:hint="eastAsia"/>
          <w:noProof/>
        </w:rPr>
        <w:t>Ｄ</w:t>
      </w:r>
    </w:p>
    <w:p w14:paraId="29DB0526" w14:textId="77777777" w:rsidR="005318D8" w:rsidRDefault="005318D8">
      <w:pPr>
        <w:pStyle w:val="13"/>
        <w:tabs>
          <w:tab w:val="right" w:leader="dot" w:pos="3882"/>
        </w:tabs>
        <w:rPr>
          <w:noProof/>
        </w:rPr>
      </w:pPr>
      <w:r w:rsidRPr="004F1C62">
        <w:rPr>
          <w:noProof/>
          <w:color w:val="FF0000"/>
        </w:rPr>
        <w:t>Decorator</w:t>
      </w:r>
      <w:r>
        <w:rPr>
          <w:noProof/>
        </w:rPr>
        <w:tab/>
        <w:t>2</w:t>
      </w:r>
    </w:p>
    <w:p w14:paraId="5261432B" w14:textId="77777777" w:rsidR="005318D8" w:rsidRDefault="005318D8">
      <w:pPr>
        <w:pStyle w:val="13"/>
        <w:tabs>
          <w:tab w:val="right" w:leader="dot" w:pos="3882"/>
        </w:tabs>
        <w:rPr>
          <w:noProof/>
        </w:rPr>
      </w:pPr>
      <w:r>
        <w:rPr>
          <w:noProof/>
        </w:rPr>
        <w:t>Delegate</w:t>
      </w:r>
      <w:r>
        <w:rPr>
          <w:noProof/>
        </w:rPr>
        <w:tab/>
        <w:t>4</w:t>
      </w:r>
    </w:p>
    <w:p w14:paraId="785AA395" w14:textId="77777777" w:rsidR="005318D8" w:rsidRDefault="005318D8">
      <w:pPr>
        <w:pStyle w:val="affff3"/>
        <w:keepNext/>
        <w:tabs>
          <w:tab w:val="right" w:leader="dot" w:pos="3882"/>
        </w:tabs>
        <w:rPr>
          <w:rFonts w:eastAsiaTheme="minorEastAsia"/>
          <w:b w:val="0"/>
          <w:bCs w:val="0"/>
          <w:noProof/>
        </w:rPr>
      </w:pPr>
      <w:r>
        <w:rPr>
          <w:rFonts w:hint="eastAsia"/>
          <w:noProof/>
        </w:rPr>
        <w:t>Ｆ</w:t>
      </w:r>
    </w:p>
    <w:p w14:paraId="48427899" w14:textId="77777777" w:rsidR="005318D8" w:rsidRDefault="005318D8">
      <w:pPr>
        <w:pStyle w:val="13"/>
        <w:tabs>
          <w:tab w:val="right" w:leader="dot" w:pos="3882"/>
        </w:tabs>
        <w:rPr>
          <w:noProof/>
        </w:rPr>
      </w:pPr>
      <w:r>
        <w:rPr>
          <w:noProof/>
        </w:rPr>
        <w:t>Facade</w:t>
      </w:r>
      <w:r>
        <w:rPr>
          <w:noProof/>
        </w:rPr>
        <w:tab/>
        <w:t>2</w:t>
      </w:r>
    </w:p>
    <w:p w14:paraId="39196DF5" w14:textId="77777777" w:rsidR="005318D8" w:rsidRDefault="005318D8">
      <w:pPr>
        <w:pStyle w:val="13"/>
        <w:tabs>
          <w:tab w:val="right" w:leader="dot" w:pos="3882"/>
        </w:tabs>
        <w:rPr>
          <w:noProof/>
        </w:rPr>
      </w:pPr>
      <w:r>
        <w:rPr>
          <w:noProof/>
        </w:rPr>
        <w:t>Factory Method</w:t>
      </w:r>
      <w:r>
        <w:rPr>
          <w:noProof/>
        </w:rPr>
        <w:tab/>
        <w:t>2</w:t>
      </w:r>
    </w:p>
    <w:p w14:paraId="1F9C2AD2" w14:textId="77777777" w:rsidR="005318D8" w:rsidRDefault="005318D8">
      <w:pPr>
        <w:pStyle w:val="13"/>
        <w:tabs>
          <w:tab w:val="right" w:leader="dot" w:pos="3882"/>
        </w:tabs>
        <w:rPr>
          <w:noProof/>
        </w:rPr>
      </w:pPr>
      <w:r>
        <w:rPr>
          <w:noProof/>
        </w:rPr>
        <w:t>Filter</w:t>
      </w:r>
      <w:r>
        <w:rPr>
          <w:noProof/>
        </w:rPr>
        <w:tab/>
        <w:t>2</w:t>
      </w:r>
    </w:p>
    <w:p w14:paraId="45237376" w14:textId="77777777" w:rsidR="005318D8" w:rsidRDefault="005318D8">
      <w:pPr>
        <w:pStyle w:val="13"/>
        <w:tabs>
          <w:tab w:val="right" w:leader="dot" w:pos="3882"/>
        </w:tabs>
        <w:rPr>
          <w:noProof/>
        </w:rPr>
      </w:pPr>
      <w:r>
        <w:rPr>
          <w:noProof/>
        </w:rPr>
        <w:t>Flyweight</w:t>
      </w:r>
      <w:r>
        <w:rPr>
          <w:noProof/>
        </w:rPr>
        <w:tab/>
        <w:t>2</w:t>
      </w:r>
    </w:p>
    <w:p w14:paraId="7C11400B" w14:textId="77777777" w:rsidR="005318D8" w:rsidRDefault="005318D8">
      <w:pPr>
        <w:pStyle w:val="affff3"/>
        <w:keepNext/>
        <w:tabs>
          <w:tab w:val="right" w:leader="dot" w:pos="3882"/>
        </w:tabs>
        <w:rPr>
          <w:rFonts w:eastAsiaTheme="minorEastAsia"/>
          <w:b w:val="0"/>
          <w:bCs w:val="0"/>
          <w:noProof/>
        </w:rPr>
      </w:pPr>
      <w:r>
        <w:rPr>
          <w:rFonts w:hint="eastAsia"/>
          <w:noProof/>
        </w:rPr>
        <w:lastRenderedPageBreak/>
        <w:t>Ｇ</w:t>
      </w:r>
    </w:p>
    <w:p w14:paraId="3CD2DF75" w14:textId="77777777" w:rsidR="005318D8" w:rsidRDefault="005318D8">
      <w:pPr>
        <w:pStyle w:val="13"/>
        <w:tabs>
          <w:tab w:val="right" w:leader="dot" w:pos="3882"/>
        </w:tabs>
        <w:rPr>
          <w:noProof/>
        </w:rPr>
      </w:pPr>
      <w:r>
        <w:rPr>
          <w:noProof/>
        </w:rPr>
        <w:t>GoF</w:t>
      </w:r>
      <w:r>
        <w:rPr>
          <w:noProof/>
        </w:rPr>
        <w:tab/>
        <w:t>1</w:t>
      </w:r>
    </w:p>
    <w:p w14:paraId="00D34FEB" w14:textId="77777777" w:rsidR="005318D8" w:rsidRDefault="005318D8">
      <w:pPr>
        <w:pStyle w:val="affff3"/>
        <w:keepNext/>
        <w:tabs>
          <w:tab w:val="right" w:leader="dot" w:pos="3882"/>
        </w:tabs>
        <w:rPr>
          <w:rFonts w:eastAsiaTheme="minorEastAsia"/>
          <w:b w:val="0"/>
          <w:bCs w:val="0"/>
          <w:noProof/>
        </w:rPr>
      </w:pPr>
      <w:r>
        <w:rPr>
          <w:rFonts w:hint="eastAsia"/>
          <w:noProof/>
        </w:rPr>
        <w:t>Ｉ</w:t>
      </w:r>
    </w:p>
    <w:p w14:paraId="45AD97A1" w14:textId="77777777" w:rsidR="005318D8" w:rsidRDefault="005318D8">
      <w:pPr>
        <w:pStyle w:val="13"/>
        <w:tabs>
          <w:tab w:val="right" w:leader="dot" w:pos="3882"/>
        </w:tabs>
        <w:rPr>
          <w:noProof/>
        </w:rPr>
      </w:pPr>
      <w:r>
        <w:rPr>
          <w:noProof/>
        </w:rPr>
        <w:t>Interpreter</w:t>
      </w:r>
      <w:r>
        <w:rPr>
          <w:noProof/>
        </w:rPr>
        <w:tab/>
        <w:t>3</w:t>
      </w:r>
    </w:p>
    <w:p w14:paraId="2F9ECA3E" w14:textId="77777777" w:rsidR="005318D8" w:rsidRDefault="005318D8">
      <w:pPr>
        <w:pStyle w:val="13"/>
        <w:tabs>
          <w:tab w:val="right" w:leader="dot" w:pos="3882"/>
        </w:tabs>
        <w:rPr>
          <w:noProof/>
        </w:rPr>
      </w:pPr>
      <w:r w:rsidRPr="004F1C62">
        <w:rPr>
          <w:noProof/>
          <w:color w:val="FF0000"/>
        </w:rPr>
        <w:t>Iterator</w:t>
      </w:r>
      <w:r>
        <w:rPr>
          <w:noProof/>
        </w:rPr>
        <w:tab/>
        <w:t>3</w:t>
      </w:r>
    </w:p>
    <w:p w14:paraId="79C167CA" w14:textId="77777777" w:rsidR="005318D8" w:rsidRDefault="005318D8">
      <w:pPr>
        <w:pStyle w:val="affff3"/>
        <w:keepNext/>
        <w:tabs>
          <w:tab w:val="right" w:leader="dot" w:pos="3882"/>
        </w:tabs>
        <w:rPr>
          <w:rFonts w:eastAsiaTheme="minorEastAsia"/>
          <w:b w:val="0"/>
          <w:bCs w:val="0"/>
          <w:noProof/>
        </w:rPr>
      </w:pPr>
      <w:r>
        <w:rPr>
          <w:rFonts w:hint="eastAsia"/>
          <w:noProof/>
        </w:rPr>
        <w:t>Ｌ</w:t>
      </w:r>
    </w:p>
    <w:p w14:paraId="0BB7A43A" w14:textId="77777777" w:rsidR="005318D8" w:rsidRDefault="005318D8">
      <w:pPr>
        <w:pStyle w:val="13"/>
        <w:tabs>
          <w:tab w:val="right" w:leader="dot" w:pos="3882"/>
        </w:tabs>
        <w:rPr>
          <w:noProof/>
        </w:rPr>
      </w:pPr>
      <w:r>
        <w:rPr>
          <w:noProof/>
        </w:rPr>
        <w:t>Listner</w:t>
      </w:r>
      <w:r>
        <w:rPr>
          <w:noProof/>
        </w:rPr>
        <w:tab/>
        <w:t>3, 4</w:t>
      </w:r>
    </w:p>
    <w:p w14:paraId="1F23F1A8" w14:textId="77777777" w:rsidR="005318D8" w:rsidRDefault="005318D8">
      <w:pPr>
        <w:pStyle w:val="affff3"/>
        <w:keepNext/>
        <w:tabs>
          <w:tab w:val="right" w:leader="dot" w:pos="3882"/>
        </w:tabs>
        <w:rPr>
          <w:rFonts w:eastAsiaTheme="minorEastAsia"/>
          <w:b w:val="0"/>
          <w:bCs w:val="0"/>
          <w:noProof/>
        </w:rPr>
      </w:pPr>
      <w:r>
        <w:rPr>
          <w:rFonts w:hint="eastAsia"/>
          <w:noProof/>
        </w:rPr>
        <w:t>Ｍ</w:t>
      </w:r>
    </w:p>
    <w:p w14:paraId="40FA706E" w14:textId="77777777" w:rsidR="005318D8" w:rsidRDefault="005318D8">
      <w:pPr>
        <w:pStyle w:val="13"/>
        <w:tabs>
          <w:tab w:val="right" w:leader="dot" w:pos="3882"/>
        </w:tabs>
        <w:rPr>
          <w:noProof/>
        </w:rPr>
      </w:pPr>
      <w:r>
        <w:rPr>
          <w:noProof/>
        </w:rPr>
        <w:t>Mediator</w:t>
      </w:r>
      <w:r>
        <w:rPr>
          <w:noProof/>
        </w:rPr>
        <w:tab/>
        <w:t>3</w:t>
      </w:r>
    </w:p>
    <w:p w14:paraId="62B800DA" w14:textId="77777777" w:rsidR="005318D8" w:rsidRDefault="005318D8">
      <w:pPr>
        <w:pStyle w:val="13"/>
        <w:tabs>
          <w:tab w:val="right" w:leader="dot" w:pos="3882"/>
        </w:tabs>
        <w:rPr>
          <w:noProof/>
        </w:rPr>
      </w:pPr>
      <w:r>
        <w:rPr>
          <w:noProof/>
        </w:rPr>
        <w:t>Memento</w:t>
      </w:r>
      <w:r>
        <w:rPr>
          <w:noProof/>
        </w:rPr>
        <w:tab/>
        <w:t>3</w:t>
      </w:r>
    </w:p>
    <w:p w14:paraId="4805A3AE" w14:textId="77777777" w:rsidR="005318D8" w:rsidRDefault="005318D8">
      <w:pPr>
        <w:pStyle w:val="affff3"/>
        <w:keepNext/>
        <w:tabs>
          <w:tab w:val="right" w:leader="dot" w:pos="3882"/>
        </w:tabs>
        <w:rPr>
          <w:rFonts w:eastAsiaTheme="minorEastAsia"/>
          <w:b w:val="0"/>
          <w:bCs w:val="0"/>
          <w:noProof/>
        </w:rPr>
      </w:pPr>
      <w:r>
        <w:rPr>
          <w:rFonts w:hint="eastAsia"/>
          <w:noProof/>
        </w:rPr>
        <w:t>Ｏ</w:t>
      </w:r>
    </w:p>
    <w:p w14:paraId="1B65270D" w14:textId="77777777" w:rsidR="005318D8" w:rsidRDefault="005318D8">
      <w:pPr>
        <w:pStyle w:val="13"/>
        <w:tabs>
          <w:tab w:val="right" w:leader="dot" w:pos="3882"/>
        </w:tabs>
        <w:rPr>
          <w:noProof/>
        </w:rPr>
      </w:pPr>
      <w:r>
        <w:rPr>
          <w:noProof/>
        </w:rPr>
        <w:t>Observer</w:t>
      </w:r>
      <w:r>
        <w:rPr>
          <w:noProof/>
        </w:rPr>
        <w:tab/>
        <w:t>3, 4</w:t>
      </w:r>
    </w:p>
    <w:p w14:paraId="1297D339" w14:textId="77777777" w:rsidR="005318D8" w:rsidRDefault="005318D8">
      <w:pPr>
        <w:pStyle w:val="affff3"/>
        <w:keepNext/>
        <w:tabs>
          <w:tab w:val="right" w:leader="dot" w:pos="3882"/>
        </w:tabs>
        <w:rPr>
          <w:rFonts w:eastAsiaTheme="minorEastAsia"/>
          <w:b w:val="0"/>
          <w:bCs w:val="0"/>
          <w:noProof/>
        </w:rPr>
      </w:pPr>
      <w:r>
        <w:rPr>
          <w:rFonts w:hint="eastAsia"/>
          <w:noProof/>
        </w:rPr>
        <w:t>Ｐ</w:t>
      </w:r>
    </w:p>
    <w:p w14:paraId="658EFFB5" w14:textId="77777777" w:rsidR="005318D8" w:rsidRDefault="005318D8">
      <w:pPr>
        <w:pStyle w:val="13"/>
        <w:tabs>
          <w:tab w:val="right" w:leader="dot" w:pos="3882"/>
        </w:tabs>
        <w:rPr>
          <w:noProof/>
        </w:rPr>
      </w:pPr>
      <w:r>
        <w:rPr>
          <w:noProof/>
        </w:rPr>
        <w:t>Policy</w:t>
      </w:r>
      <w:r>
        <w:rPr>
          <w:noProof/>
        </w:rPr>
        <w:tab/>
        <w:t>24, 25</w:t>
      </w:r>
    </w:p>
    <w:p w14:paraId="39F49FF7" w14:textId="77777777" w:rsidR="005318D8" w:rsidRDefault="005318D8">
      <w:pPr>
        <w:pStyle w:val="13"/>
        <w:tabs>
          <w:tab w:val="right" w:leader="dot" w:pos="3882"/>
        </w:tabs>
        <w:rPr>
          <w:noProof/>
        </w:rPr>
      </w:pPr>
      <w:r>
        <w:rPr>
          <w:noProof/>
        </w:rPr>
        <w:t>Prototype</w:t>
      </w:r>
      <w:r>
        <w:rPr>
          <w:noProof/>
        </w:rPr>
        <w:tab/>
        <w:t>2</w:t>
      </w:r>
    </w:p>
    <w:p w14:paraId="78A99F11" w14:textId="77777777" w:rsidR="005318D8" w:rsidRDefault="005318D8">
      <w:pPr>
        <w:pStyle w:val="13"/>
        <w:tabs>
          <w:tab w:val="right" w:leader="dot" w:pos="3882"/>
        </w:tabs>
        <w:rPr>
          <w:noProof/>
        </w:rPr>
      </w:pPr>
      <w:r>
        <w:rPr>
          <w:noProof/>
        </w:rPr>
        <w:t>Proxy</w:t>
      </w:r>
      <w:r>
        <w:rPr>
          <w:noProof/>
        </w:rPr>
        <w:tab/>
        <w:t>3, 14</w:t>
      </w:r>
    </w:p>
    <w:p w14:paraId="1E48554D" w14:textId="77777777" w:rsidR="005318D8" w:rsidRDefault="005318D8">
      <w:pPr>
        <w:pStyle w:val="affff3"/>
        <w:keepNext/>
        <w:tabs>
          <w:tab w:val="right" w:leader="dot" w:pos="3882"/>
        </w:tabs>
        <w:rPr>
          <w:rFonts w:eastAsiaTheme="minorEastAsia"/>
          <w:b w:val="0"/>
          <w:bCs w:val="0"/>
          <w:noProof/>
        </w:rPr>
      </w:pPr>
      <w:r>
        <w:rPr>
          <w:rFonts w:hint="eastAsia"/>
          <w:noProof/>
        </w:rPr>
        <w:t>Ｓ</w:t>
      </w:r>
    </w:p>
    <w:p w14:paraId="57FD23D8" w14:textId="77777777" w:rsidR="005318D8" w:rsidRDefault="005318D8">
      <w:pPr>
        <w:pStyle w:val="13"/>
        <w:tabs>
          <w:tab w:val="right" w:leader="dot" w:pos="3882"/>
        </w:tabs>
        <w:rPr>
          <w:noProof/>
        </w:rPr>
      </w:pPr>
      <w:r w:rsidRPr="004F1C62">
        <w:rPr>
          <w:noProof/>
          <w:color w:val="FF0000"/>
        </w:rPr>
        <w:t>Singleton</w:t>
      </w:r>
      <w:r>
        <w:rPr>
          <w:noProof/>
        </w:rPr>
        <w:tab/>
        <w:t>2</w:t>
      </w:r>
    </w:p>
    <w:p w14:paraId="2554EA24" w14:textId="77777777" w:rsidR="005318D8" w:rsidRDefault="005318D8">
      <w:pPr>
        <w:pStyle w:val="13"/>
        <w:tabs>
          <w:tab w:val="right" w:leader="dot" w:pos="3882"/>
        </w:tabs>
        <w:rPr>
          <w:noProof/>
        </w:rPr>
      </w:pPr>
      <w:r>
        <w:rPr>
          <w:noProof/>
        </w:rPr>
        <w:t>State</w:t>
      </w:r>
      <w:r>
        <w:rPr>
          <w:noProof/>
        </w:rPr>
        <w:tab/>
        <w:t>3</w:t>
      </w:r>
    </w:p>
    <w:p w14:paraId="45A7244B" w14:textId="77777777" w:rsidR="005318D8" w:rsidRDefault="005318D8">
      <w:pPr>
        <w:pStyle w:val="13"/>
        <w:tabs>
          <w:tab w:val="right" w:leader="dot" w:pos="3882"/>
        </w:tabs>
        <w:rPr>
          <w:noProof/>
        </w:rPr>
      </w:pPr>
      <w:r w:rsidRPr="004F1C62">
        <w:rPr>
          <w:noProof/>
          <w:color w:val="FF0000"/>
        </w:rPr>
        <w:t>Strategy</w:t>
      </w:r>
      <w:r>
        <w:rPr>
          <w:noProof/>
        </w:rPr>
        <w:tab/>
        <w:t>4, 24, 25</w:t>
      </w:r>
    </w:p>
    <w:p w14:paraId="38283A72" w14:textId="77777777" w:rsidR="005318D8" w:rsidRDefault="005318D8">
      <w:pPr>
        <w:pStyle w:val="affff3"/>
        <w:keepNext/>
        <w:tabs>
          <w:tab w:val="right" w:leader="dot" w:pos="3882"/>
        </w:tabs>
        <w:rPr>
          <w:rFonts w:eastAsiaTheme="minorEastAsia"/>
          <w:b w:val="0"/>
          <w:bCs w:val="0"/>
          <w:noProof/>
        </w:rPr>
      </w:pPr>
      <w:r>
        <w:rPr>
          <w:rFonts w:hint="eastAsia"/>
          <w:noProof/>
        </w:rPr>
        <w:lastRenderedPageBreak/>
        <w:t>Ｔ</w:t>
      </w:r>
    </w:p>
    <w:p w14:paraId="7A570226" w14:textId="77777777" w:rsidR="005318D8" w:rsidRDefault="005318D8">
      <w:pPr>
        <w:pStyle w:val="13"/>
        <w:tabs>
          <w:tab w:val="right" w:leader="dot" w:pos="3882"/>
        </w:tabs>
        <w:rPr>
          <w:noProof/>
        </w:rPr>
      </w:pPr>
      <w:r w:rsidRPr="004F1C62">
        <w:rPr>
          <w:noProof/>
          <w:color w:val="FF0000"/>
        </w:rPr>
        <w:t>Template Method</w:t>
      </w:r>
      <w:r>
        <w:rPr>
          <w:noProof/>
        </w:rPr>
        <w:tab/>
        <w:t>4, 25</w:t>
      </w:r>
    </w:p>
    <w:p w14:paraId="76FA6ABB" w14:textId="77777777" w:rsidR="005318D8" w:rsidRDefault="005318D8">
      <w:pPr>
        <w:pStyle w:val="affff3"/>
        <w:keepNext/>
        <w:tabs>
          <w:tab w:val="right" w:leader="dot" w:pos="3882"/>
        </w:tabs>
        <w:rPr>
          <w:rFonts w:eastAsiaTheme="minorEastAsia"/>
          <w:b w:val="0"/>
          <w:bCs w:val="0"/>
          <w:noProof/>
        </w:rPr>
      </w:pPr>
      <w:r>
        <w:rPr>
          <w:rFonts w:hint="eastAsia"/>
          <w:noProof/>
        </w:rPr>
        <w:t>Ｖ</w:t>
      </w:r>
    </w:p>
    <w:p w14:paraId="7FDD7CBE" w14:textId="77777777" w:rsidR="005318D8" w:rsidRDefault="005318D8">
      <w:pPr>
        <w:pStyle w:val="13"/>
        <w:tabs>
          <w:tab w:val="right" w:leader="dot" w:pos="3882"/>
        </w:tabs>
        <w:rPr>
          <w:noProof/>
        </w:rPr>
      </w:pPr>
      <w:r>
        <w:rPr>
          <w:noProof/>
        </w:rPr>
        <w:t>Visitor</w:t>
      </w:r>
      <w:r>
        <w:rPr>
          <w:noProof/>
        </w:rPr>
        <w:tab/>
        <w:t>4</w:t>
      </w:r>
    </w:p>
    <w:p w14:paraId="6F078C1E" w14:textId="77777777" w:rsidR="005318D8" w:rsidRDefault="005318D8">
      <w:pPr>
        <w:pStyle w:val="affff3"/>
        <w:keepNext/>
        <w:tabs>
          <w:tab w:val="right" w:leader="dot" w:pos="3882"/>
        </w:tabs>
        <w:rPr>
          <w:rFonts w:eastAsiaTheme="minorEastAsia"/>
          <w:b w:val="0"/>
          <w:bCs w:val="0"/>
          <w:noProof/>
        </w:rPr>
      </w:pPr>
      <w:r>
        <w:rPr>
          <w:rFonts w:hint="eastAsia"/>
          <w:noProof/>
        </w:rPr>
        <w:t>Ｗ</w:t>
      </w:r>
    </w:p>
    <w:p w14:paraId="0F9747EC" w14:textId="77777777" w:rsidR="005318D8" w:rsidRDefault="005318D8">
      <w:pPr>
        <w:pStyle w:val="13"/>
        <w:tabs>
          <w:tab w:val="right" w:leader="dot" w:pos="3882"/>
        </w:tabs>
        <w:rPr>
          <w:noProof/>
        </w:rPr>
      </w:pPr>
      <w:r>
        <w:rPr>
          <w:noProof/>
        </w:rPr>
        <w:t>Wrapper</w:t>
      </w:r>
      <w:r>
        <w:rPr>
          <w:noProof/>
        </w:rPr>
        <w:tab/>
        <w:t>3, 14</w:t>
      </w:r>
    </w:p>
    <w:p w14:paraId="39AEE74D" w14:textId="77777777" w:rsidR="005318D8" w:rsidRDefault="005318D8">
      <w:pPr>
        <w:pStyle w:val="affff3"/>
        <w:keepNext/>
        <w:tabs>
          <w:tab w:val="right" w:leader="dot" w:pos="3882"/>
        </w:tabs>
        <w:rPr>
          <w:rFonts w:eastAsiaTheme="minorEastAsia"/>
          <w:b w:val="0"/>
          <w:bCs w:val="0"/>
          <w:noProof/>
        </w:rPr>
      </w:pPr>
      <w:r>
        <w:rPr>
          <w:rFonts w:hint="eastAsia"/>
          <w:noProof/>
        </w:rPr>
        <w:t>あ</w:t>
      </w:r>
    </w:p>
    <w:p w14:paraId="05EC4227" w14:textId="77777777" w:rsidR="005318D8" w:rsidRDefault="005318D8">
      <w:pPr>
        <w:pStyle w:val="13"/>
        <w:tabs>
          <w:tab w:val="right" w:leader="dot" w:pos="3882"/>
        </w:tabs>
        <w:rPr>
          <w:noProof/>
        </w:rPr>
      </w:pPr>
      <w:r w:rsidRPr="004F1C62">
        <w:rPr>
          <w:rFonts w:hint="eastAsia"/>
          <w:noProof/>
          <w:color w:val="FF0000"/>
        </w:rPr>
        <w:t>アダプター</w:t>
      </w:r>
      <w:r>
        <w:rPr>
          <w:noProof/>
        </w:rPr>
        <w:tab/>
        <w:t>2, 8</w:t>
      </w:r>
    </w:p>
    <w:p w14:paraId="53B28917" w14:textId="77777777" w:rsidR="005318D8" w:rsidRDefault="005318D8">
      <w:pPr>
        <w:pStyle w:val="13"/>
        <w:tabs>
          <w:tab w:val="right" w:leader="dot" w:pos="3882"/>
        </w:tabs>
        <w:rPr>
          <w:noProof/>
        </w:rPr>
      </w:pPr>
      <w:r>
        <w:rPr>
          <w:rFonts w:hint="eastAsia"/>
          <w:noProof/>
        </w:rPr>
        <w:t>アブストラクトファクトリー</w:t>
      </w:r>
      <w:r>
        <w:rPr>
          <w:noProof/>
        </w:rPr>
        <w:tab/>
        <w:t>2</w:t>
      </w:r>
    </w:p>
    <w:p w14:paraId="034216AB" w14:textId="77777777" w:rsidR="005318D8" w:rsidRDefault="005318D8">
      <w:pPr>
        <w:pStyle w:val="affff3"/>
        <w:keepNext/>
        <w:tabs>
          <w:tab w:val="right" w:leader="dot" w:pos="3882"/>
        </w:tabs>
        <w:rPr>
          <w:rFonts w:eastAsiaTheme="minorEastAsia"/>
          <w:b w:val="0"/>
          <w:bCs w:val="0"/>
          <w:noProof/>
        </w:rPr>
      </w:pPr>
      <w:r>
        <w:rPr>
          <w:rFonts w:hint="eastAsia"/>
          <w:noProof/>
        </w:rPr>
        <w:t>い</w:t>
      </w:r>
    </w:p>
    <w:p w14:paraId="196C5366" w14:textId="77777777" w:rsidR="005318D8" w:rsidRDefault="005318D8">
      <w:pPr>
        <w:pStyle w:val="13"/>
        <w:tabs>
          <w:tab w:val="right" w:leader="dot" w:pos="3882"/>
        </w:tabs>
        <w:rPr>
          <w:noProof/>
        </w:rPr>
      </w:pPr>
      <w:r w:rsidRPr="004F1C62">
        <w:rPr>
          <w:rFonts w:hint="eastAsia"/>
          <w:noProof/>
          <w:color w:val="FF0000"/>
        </w:rPr>
        <w:t>イテレータ</w:t>
      </w:r>
      <w:r>
        <w:rPr>
          <w:noProof/>
        </w:rPr>
        <w:tab/>
        <w:t>3</w:t>
      </w:r>
    </w:p>
    <w:p w14:paraId="6BC82926" w14:textId="77777777" w:rsidR="005318D8" w:rsidRDefault="005318D8">
      <w:pPr>
        <w:pStyle w:val="13"/>
        <w:tabs>
          <w:tab w:val="right" w:leader="dot" w:pos="3882"/>
        </w:tabs>
        <w:rPr>
          <w:noProof/>
        </w:rPr>
      </w:pPr>
      <w:r>
        <w:rPr>
          <w:rFonts w:hint="eastAsia"/>
          <w:noProof/>
        </w:rPr>
        <w:t>イベントコールバック</w:t>
      </w:r>
      <w:r>
        <w:rPr>
          <w:noProof/>
        </w:rPr>
        <w:tab/>
        <w:t>4</w:t>
      </w:r>
    </w:p>
    <w:p w14:paraId="78DF9761" w14:textId="77777777" w:rsidR="005318D8" w:rsidRDefault="005318D8">
      <w:pPr>
        <w:pStyle w:val="13"/>
        <w:tabs>
          <w:tab w:val="right" w:leader="dot" w:pos="3882"/>
        </w:tabs>
        <w:rPr>
          <w:noProof/>
        </w:rPr>
      </w:pPr>
      <w:r>
        <w:rPr>
          <w:rFonts w:hint="eastAsia"/>
          <w:noProof/>
        </w:rPr>
        <w:t>インタープリタ</w:t>
      </w:r>
      <w:r>
        <w:rPr>
          <w:noProof/>
        </w:rPr>
        <w:tab/>
        <w:t>3</w:t>
      </w:r>
    </w:p>
    <w:p w14:paraId="34BF58C1" w14:textId="77777777" w:rsidR="005318D8" w:rsidRDefault="005318D8">
      <w:pPr>
        <w:pStyle w:val="affff3"/>
        <w:keepNext/>
        <w:tabs>
          <w:tab w:val="right" w:leader="dot" w:pos="3882"/>
        </w:tabs>
        <w:rPr>
          <w:rFonts w:eastAsiaTheme="minorEastAsia"/>
          <w:b w:val="0"/>
          <w:bCs w:val="0"/>
          <w:noProof/>
        </w:rPr>
      </w:pPr>
      <w:r>
        <w:rPr>
          <w:rFonts w:hint="eastAsia"/>
          <w:noProof/>
        </w:rPr>
        <w:t>お</w:t>
      </w:r>
    </w:p>
    <w:p w14:paraId="2BBCA8F9" w14:textId="77777777" w:rsidR="005318D8" w:rsidRDefault="005318D8">
      <w:pPr>
        <w:pStyle w:val="13"/>
        <w:tabs>
          <w:tab w:val="right" w:leader="dot" w:pos="3882"/>
        </w:tabs>
        <w:rPr>
          <w:noProof/>
        </w:rPr>
      </w:pPr>
      <w:r>
        <w:rPr>
          <w:rFonts w:hint="eastAsia"/>
          <w:noProof/>
        </w:rPr>
        <w:t>オブザーバー</w:t>
      </w:r>
      <w:r>
        <w:rPr>
          <w:noProof/>
        </w:rPr>
        <w:tab/>
        <w:t>3, 4</w:t>
      </w:r>
    </w:p>
    <w:p w14:paraId="7FAB2F85" w14:textId="77777777" w:rsidR="005318D8" w:rsidRDefault="005318D8">
      <w:pPr>
        <w:pStyle w:val="affff3"/>
        <w:keepNext/>
        <w:tabs>
          <w:tab w:val="right" w:leader="dot" w:pos="3882"/>
        </w:tabs>
        <w:rPr>
          <w:rFonts w:eastAsiaTheme="minorEastAsia"/>
          <w:b w:val="0"/>
          <w:bCs w:val="0"/>
          <w:noProof/>
        </w:rPr>
      </w:pPr>
      <w:r>
        <w:rPr>
          <w:rFonts w:hint="eastAsia"/>
          <w:noProof/>
        </w:rPr>
        <w:t>こ</w:t>
      </w:r>
    </w:p>
    <w:p w14:paraId="654B0410" w14:textId="77777777" w:rsidR="005318D8" w:rsidRDefault="005318D8">
      <w:pPr>
        <w:pStyle w:val="13"/>
        <w:tabs>
          <w:tab w:val="right" w:leader="dot" w:pos="3882"/>
        </w:tabs>
        <w:rPr>
          <w:noProof/>
        </w:rPr>
      </w:pPr>
      <w:r>
        <w:rPr>
          <w:rFonts w:hint="eastAsia"/>
          <w:noProof/>
        </w:rPr>
        <w:t>コマンド</w:t>
      </w:r>
      <w:r>
        <w:rPr>
          <w:noProof/>
        </w:rPr>
        <w:tab/>
        <w:t>3</w:t>
      </w:r>
    </w:p>
    <w:p w14:paraId="09E7D8AB" w14:textId="77777777" w:rsidR="005318D8" w:rsidRDefault="005318D8">
      <w:pPr>
        <w:pStyle w:val="13"/>
        <w:tabs>
          <w:tab w:val="right" w:leader="dot" w:pos="3882"/>
        </w:tabs>
        <w:rPr>
          <w:noProof/>
        </w:rPr>
      </w:pPr>
      <w:r>
        <w:rPr>
          <w:rFonts w:hint="eastAsia"/>
          <w:noProof/>
        </w:rPr>
        <w:t>コンポジット</w:t>
      </w:r>
      <w:r>
        <w:rPr>
          <w:noProof/>
        </w:rPr>
        <w:tab/>
        <w:t>2</w:t>
      </w:r>
    </w:p>
    <w:p w14:paraId="1E6FDF75" w14:textId="77777777" w:rsidR="005318D8" w:rsidRDefault="005318D8">
      <w:pPr>
        <w:pStyle w:val="affff3"/>
        <w:keepNext/>
        <w:tabs>
          <w:tab w:val="right" w:leader="dot" w:pos="3882"/>
        </w:tabs>
        <w:rPr>
          <w:rFonts w:eastAsiaTheme="minorEastAsia"/>
          <w:b w:val="0"/>
          <w:bCs w:val="0"/>
          <w:noProof/>
        </w:rPr>
      </w:pPr>
      <w:r>
        <w:rPr>
          <w:rFonts w:hint="eastAsia"/>
          <w:noProof/>
        </w:rPr>
        <w:t>し</w:t>
      </w:r>
    </w:p>
    <w:p w14:paraId="44DC3BFC" w14:textId="77777777" w:rsidR="005318D8" w:rsidRDefault="005318D8">
      <w:pPr>
        <w:pStyle w:val="13"/>
        <w:tabs>
          <w:tab w:val="right" w:leader="dot" w:pos="3882"/>
        </w:tabs>
        <w:rPr>
          <w:noProof/>
        </w:rPr>
      </w:pPr>
      <w:r w:rsidRPr="004F1C62">
        <w:rPr>
          <w:rFonts w:hint="eastAsia"/>
          <w:noProof/>
          <w:color w:val="FF0000"/>
        </w:rPr>
        <w:t>シングルトン</w:t>
      </w:r>
      <w:r>
        <w:rPr>
          <w:noProof/>
        </w:rPr>
        <w:tab/>
        <w:t>2</w:t>
      </w:r>
    </w:p>
    <w:p w14:paraId="4FF5FA07" w14:textId="77777777" w:rsidR="005318D8" w:rsidRDefault="005318D8">
      <w:pPr>
        <w:pStyle w:val="affff3"/>
        <w:keepNext/>
        <w:tabs>
          <w:tab w:val="right" w:leader="dot" w:pos="3882"/>
        </w:tabs>
        <w:rPr>
          <w:rFonts w:eastAsiaTheme="minorEastAsia"/>
          <w:b w:val="0"/>
          <w:bCs w:val="0"/>
          <w:noProof/>
        </w:rPr>
      </w:pPr>
      <w:r>
        <w:rPr>
          <w:rFonts w:hint="eastAsia"/>
          <w:noProof/>
        </w:rPr>
        <w:lastRenderedPageBreak/>
        <w:t>す</w:t>
      </w:r>
    </w:p>
    <w:p w14:paraId="2A85C353" w14:textId="77777777" w:rsidR="005318D8" w:rsidRDefault="005318D8">
      <w:pPr>
        <w:pStyle w:val="13"/>
        <w:tabs>
          <w:tab w:val="right" w:leader="dot" w:pos="3882"/>
        </w:tabs>
        <w:rPr>
          <w:noProof/>
        </w:rPr>
      </w:pPr>
      <w:r>
        <w:rPr>
          <w:rFonts w:hint="eastAsia"/>
          <w:noProof/>
        </w:rPr>
        <w:t>ステート</w:t>
      </w:r>
      <w:r>
        <w:rPr>
          <w:noProof/>
        </w:rPr>
        <w:tab/>
        <w:t>3</w:t>
      </w:r>
    </w:p>
    <w:p w14:paraId="68A30664" w14:textId="77777777" w:rsidR="005318D8" w:rsidRDefault="005318D8">
      <w:pPr>
        <w:pStyle w:val="13"/>
        <w:tabs>
          <w:tab w:val="right" w:leader="dot" w:pos="3882"/>
        </w:tabs>
        <w:rPr>
          <w:noProof/>
        </w:rPr>
      </w:pPr>
      <w:r>
        <w:rPr>
          <w:rFonts w:hint="eastAsia"/>
          <w:noProof/>
        </w:rPr>
        <w:t>ステートマシン</w:t>
      </w:r>
      <w:r>
        <w:rPr>
          <w:noProof/>
        </w:rPr>
        <w:tab/>
        <w:t>3</w:t>
      </w:r>
    </w:p>
    <w:p w14:paraId="51390FDB" w14:textId="77777777" w:rsidR="005318D8" w:rsidRDefault="005318D8">
      <w:pPr>
        <w:pStyle w:val="13"/>
        <w:tabs>
          <w:tab w:val="right" w:leader="dot" w:pos="3882"/>
        </w:tabs>
        <w:rPr>
          <w:noProof/>
        </w:rPr>
      </w:pPr>
      <w:r w:rsidRPr="004F1C62">
        <w:rPr>
          <w:rFonts w:hint="eastAsia"/>
          <w:noProof/>
          <w:color w:val="FF0000"/>
        </w:rPr>
        <w:t>ストラテジー</w:t>
      </w:r>
      <w:r>
        <w:rPr>
          <w:noProof/>
        </w:rPr>
        <w:tab/>
        <w:t>4, 24, 25</w:t>
      </w:r>
    </w:p>
    <w:p w14:paraId="1522231F" w14:textId="77777777" w:rsidR="005318D8" w:rsidRDefault="005318D8">
      <w:pPr>
        <w:pStyle w:val="13"/>
        <w:tabs>
          <w:tab w:val="right" w:leader="dot" w:pos="3882"/>
        </w:tabs>
        <w:rPr>
          <w:noProof/>
        </w:rPr>
      </w:pPr>
      <w:r>
        <w:rPr>
          <w:rFonts w:hint="eastAsia"/>
          <w:noProof/>
        </w:rPr>
        <w:t>スマートポインター</w:t>
      </w:r>
      <w:r>
        <w:rPr>
          <w:noProof/>
        </w:rPr>
        <w:tab/>
        <w:t>14</w:t>
      </w:r>
    </w:p>
    <w:p w14:paraId="59AA1894" w14:textId="77777777" w:rsidR="005318D8" w:rsidRDefault="005318D8">
      <w:pPr>
        <w:pStyle w:val="affff3"/>
        <w:keepNext/>
        <w:tabs>
          <w:tab w:val="right" w:leader="dot" w:pos="3882"/>
        </w:tabs>
        <w:rPr>
          <w:rFonts w:eastAsiaTheme="minorEastAsia"/>
          <w:b w:val="0"/>
          <w:bCs w:val="0"/>
          <w:noProof/>
        </w:rPr>
      </w:pPr>
      <w:r>
        <w:rPr>
          <w:rFonts w:hint="eastAsia"/>
          <w:noProof/>
        </w:rPr>
        <w:t>ち</w:t>
      </w:r>
    </w:p>
    <w:p w14:paraId="6D7DC812" w14:textId="77777777" w:rsidR="005318D8" w:rsidRDefault="005318D8">
      <w:pPr>
        <w:pStyle w:val="13"/>
        <w:tabs>
          <w:tab w:val="right" w:leader="dot" w:pos="3882"/>
        </w:tabs>
        <w:rPr>
          <w:noProof/>
        </w:rPr>
      </w:pPr>
      <w:r>
        <w:rPr>
          <w:rFonts w:hint="eastAsia"/>
          <w:noProof/>
        </w:rPr>
        <w:t>チェインオブレスポンシビリティ</w:t>
      </w:r>
      <w:r>
        <w:rPr>
          <w:noProof/>
        </w:rPr>
        <w:tab/>
        <w:t>3</w:t>
      </w:r>
    </w:p>
    <w:p w14:paraId="0D71405F" w14:textId="77777777" w:rsidR="005318D8" w:rsidRDefault="005318D8">
      <w:pPr>
        <w:pStyle w:val="affff3"/>
        <w:keepNext/>
        <w:tabs>
          <w:tab w:val="right" w:leader="dot" w:pos="3882"/>
        </w:tabs>
        <w:rPr>
          <w:rFonts w:eastAsiaTheme="minorEastAsia"/>
          <w:b w:val="0"/>
          <w:bCs w:val="0"/>
          <w:noProof/>
        </w:rPr>
      </w:pPr>
      <w:r>
        <w:rPr>
          <w:rFonts w:hint="eastAsia"/>
          <w:noProof/>
        </w:rPr>
        <w:t>て</w:t>
      </w:r>
    </w:p>
    <w:p w14:paraId="4CBF2A4B" w14:textId="77777777" w:rsidR="005318D8" w:rsidRDefault="005318D8">
      <w:pPr>
        <w:pStyle w:val="13"/>
        <w:tabs>
          <w:tab w:val="right" w:leader="dot" w:pos="3882"/>
        </w:tabs>
        <w:rPr>
          <w:noProof/>
        </w:rPr>
      </w:pPr>
      <w:r w:rsidRPr="004F1C62">
        <w:rPr>
          <w:rFonts w:hint="eastAsia"/>
          <w:noProof/>
          <w:color w:val="FF0000"/>
        </w:rPr>
        <w:t>デコレーター</w:t>
      </w:r>
      <w:r>
        <w:rPr>
          <w:noProof/>
        </w:rPr>
        <w:tab/>
        <w:t>2</w:t>
      </w:r>
    </w:p>
    <w:p w14:paraId="5CC65869" w14:textId="77777777" w:rsidR="005318D8" w:rsidRDefault="005318D8">
      <w:pPr>
        <w:pStyle w:val="13"/>
        <w:tabs>
          <w:tab w:val="right" w:leader="dot" w:pos="3882"/>
        </w:tabs>
        <w:rPr>
          <w:noProof/>
        </w:rPr>
      </w:pPr>
      <w:r>
        <w:rPr>
          <w:rFonts w:hint="eastAsia"/>
          <w:noProof/>
        </w:rPr>
        <w:t>デザインパターン</w:t>
      </w:r>
      <w:r>
        <w:rPr>
          <w:noProof/>
        </w:rPr>
        <w:tab/>
        <w:t>1</w:t>
      </w:r>
    </w:p>
    <w:p w14:paraId="403A93D4" w14:textId="77777777" w:rsidR="005318D8" w:rsidRDefault="005318D8">
      <w:pPr>
        <w:pStyle w:val="13"/>
        <w:tabs>
          <w:tab w:val="right" w:leader="dot" w:pos="3882"/>
        </w:tabs>
        <w:rPr>
          <w:noProof/>
        </w:rPr>
      </w:pPr>
      <w:r>
        <w:rPr>
          <w:rFonts w:hint="eastAsia"/>
          <w:noProof/>
        </w:rPr>
        <w:t>デリゲート</w:t>
      </w:r>
      <w:r>
        <w:rPr>
          <w:noProof/>
        </w:rPr>
        <w:tab/>
        <w:t>4</w:t>
      </w:r>
    </w:p>
    <w:p w14:paraId="22460422" w14:textId="77777777" w:rsidR="005318D8" w:rsidRDefault="005318D8">
      <w:pPr>
        <w:pStyle w:val="13"/>
        <w:tabs>
          <w:tab w:val="right" w:leader="dot" w:pos="3882"/>
        </w:tabs>
        <w:rPr>
          <w:noProof/>
        </w:rPr>
      </w:pPr>
      <w:r w:rsidRPr="004F1C62">
        <w:rPr>
          <w:rFonts w:hint="eastAsia"/>
          <w:noProof/>
          <w:color w:val="FF0000"/>
        </w:rPr>
        <w:t>テンプレートメソッド</w:t>
      </w:r>
      <w:r>
        <w:rPr>
          <w:noProof/>
        </w:rPr>
        <w:tab/>
        <w:t>4, 25</w:t>
      </w:r>
    </w:p>
    <w:p w14:paraId="73195734" w14:textId="77777777" w:rsidR="005318D8" w:rsidRDefault="005318D8">
      <w:pPr>
        <w:pStyle w:val="affff3"/>
        <w:keepNext/>
        <w:tabs>
          <w:tab w:val="right" w:leader="dot" w:pos="3882"/>
        </w:tabs>
        <w:rPr>
          <w:rFonts w:eastAsiaTheme="minorEastAsia"/>
          <w:b w:val="0"/>
          <w:bCs w:val="0"/>
          <w:noProof/>
        </w:rPr>
      </w:pPr>
      <w:r>
        <w:rPr>
          <w:rFonts w:hint="eastAsia"/>
          <w:noProof/>
        </w:rPr>
        <w:t>ひ</w:t>
      </w:r>
    </w:p>
    <w:p w14:paraId="2E335157" w14:textId="77777777" w:rsidR="005318D8" w:rsidRDefault="005318D8">
      <w:pPr>
        <w:pStyle w:val="13"/>
        <w:tabs>
          <w:tab w:val="right" w:leader="dot" w:pos="3882"/>
        </w:tabs>
        <w:rPr>
          <w:noProof/>
        </w:rPr>
      </w:pPr>
      <w:r>
        <w:rPr>
          <w:rFonts w:hint="eastAsia"/>
          <w:noProof/>
        </w:rPr>
        <w:t>ビジター</w:t>
      </w:r>
      <w:r>
        <w:rPr>
          <w:noProof/>
        </w:rPr>
        <w:tab/>
        <w:t>4</w:t>
      </w:r>
    </w:p>
    <w:p w14:paraId="01C43C5E" w14:textId="77777777" w:rsidR="005318D8" w:rsidRDefault="005318D8">
      <w:pPr>
        <w:pStyle w:val="13"/>
        <w:tabs>
          <w:tab w:val="right" w:leader="dot" w:pos="3882"/>
        </w:tabs>
        <w:rPr>
          <w:noProof/>
        </w:rPr>
      </w:pPr>
      <w:r>
        <w:rPr>
          <w:rFonts w:hint="eastAsia"/>
          <w:noProof/>
        </w:rPr>
        <w:t>ビルダー</w:t>
      </w:r>
      <w:r>
        <w:rPr>
          <w:noProof/>
        </w:rPr>
        <w:tab/>
        <w:t>2</w:t>
      </w:r>
    </w:p>
    <w:p w14:paraId="604C99BE" w14:textId="77777777" w:rsidR="005318D8" w:rsidRDefault="005318D8">
      <w:pPr>
        <w:pStyle w:val="affff3"/>
        <w:keepNext/>
        <w:tabs>
          <w:tab w:val="right" w:leader="dot" w:pos="3882"/>
        </w:tabs>
        <w:rPr>
          <w:rFonts w:eastAsiaTheme="minorEastAsia"/>
          <w:b w:val="0"/>
          <w:bCs w:val="0"/>
          <w:noProof/>
        </w:rPr>
      </w:pPr>
      <w:r>
        <w:rPr>
          <w:rFonts w:hint="eastAsia"/>
          <w:noProof/>
        </w:rPr>
        <w:t>ふ</w:t>
      </w:r>
    </w:p>
    <w:p w14:paraId="75B305AF" w14:textId="77777777" w:rsidR="005318D8" w:rsidRDefault="005318D8">
      <w:pPr>
        <w:pStyle w:val="13"/>
        <w:tabs>
          <w:tab w:val="right" w:leader="dot" w:pos="3882"/>
        </w:tabs>
        <w:rPr>
          <w:noProof/>
        </w:rPr>
      </w:pPr>
      <w:r>
        <w:rPr>
          <w:rFonts w:hint="eastAsia"/>
          <w:noProof/>
        </w:rPr>
        <w:t>ファクトリーメソッド</w:t>
      </w:r>
      <w:r>
        <w:rPr>
          <w:noProof/>
        </w:rPr>
        <w:tab/>
        <w:t>2</w:t>
      </w:r>
    </w:p>
    <w:p w14:paraId="6FEDFE7C" w14:textId="77777777" w:rsidR="005318D8" w:rsidRDefault="005318D8">
      <w:pPr>
        <w:pStyle w:val="13"/>
        <w:tabs>
          <w:tab w:val="right" w:leader="dot" w:pos="3882"/>
        </w:tabs>
        <w:rPr>
          <w:noProof/>
        </w:rPr>
      </w:pPr>
      <w:r>
        <w:rPr>
          <w:rFonts w:hint="eastAsia"/>
          <w:noProof/>
        </w:rPr>
        <w:t>ファサード</w:t>
      </w:r>
      <w:r>
        <w:rPr>
          <w:noProof/>
        </w:rPr>
        <w:tab/>
        <w:t>2</w:t>
      </w:r>
    </w:p>
    <w:p w14:paraId="1848DB40" w14:textId="77777777" w:rsidR="005318D8" w:rsidRDefault="005318D8">
      <w:pPr>
        <w:pStyle w:val="13"/>
        <w:tabs>
          <w:tab w:val="right" w:leader="dot" w:pos="3882"/>
        </w:tabs>
        <w:rPr>
          <w:noProof/>
        </w:rPr>
      </w:pPr>
      <w:r>
        <w:rPr>
          <w:rFonts w:hint="eastAsia"/>
          <w:noProof/>
        </w:rPr>
        <w:t>フライウェイト</w:t>
      </w:r>
      <w:r>
        <w:rPr>
          <w:noProof/>
        </w:rPr>
        <w:tab/>
        <w:t>2</w:t>
      </w:r>
    </w:p>
    <w:p w14:paraId="3E0FF7FF" w14:textId="77777777" w:rsidR="005318D8" w:rsidRDefault="005318D8">
      <w:pPr>
        <w:pStyle w:val="13"/>
        <w:tabs>
          <w:tab w:val="right" w:leader="dot" w:pos="3882"/>
        </w:tabs>
        <w:rPr>
          <w:noProof/>
        </w:rPr>
      </w:pPr>
      <w:r>
        <w:rPr>
          <w:rFonts w:hint="eastAsia"/>
          <w:noProof/>
        </w:rPr>
        <w:t>ブリッジ</w:t>
      </w:r>
      <w:r>
        <w:rPr>
          <w:noProof/>
        </w:rPr>
        <w:tab/>
        <w:t>2</w:t>
      </w:r>
    </w:p>
    <w:p w14:paraId="05A9D200" w14:textId="77777777" w:rsidR="005318D8" w:rsidRDefault="005318D8">
      <w:pPr>
        <w:pStyle w:val="13"/>
        <w:tabs>
          <w:tab w:val="right" w:leader="dot" w:pos="3882"/>
        </w:tabs>
        <w:rPr>
          <w:noProof/>
        </w:rPr>
      </w:pPr>
      <w:r w:rsidRPr="004F1C62">
        <w:rPr>
          <w:rFonts w:hint="eastAsia"/>
          <w:noProof/>
          <w:color w:val="FF0000"/>
        </w:rPr>
        <w:t>プロキシー</w:t>
      </w:r>
      <w:r>
        <w:rPr>
          <w:noProof/>
        </w:rPr>
        <w:tab/>
        <w:t>3, 14</w:t>
      </w:r>
    </w:p>
    <w:p w14:paraId="5EE9EDBD" w14:textId="77777777" w:rsidR="005318D8" w:rsidRDefault="005318D8">
      <w:pPr>
        <w:pStyle w:val="13"/>
        <w:tabs>
          <w:tab w:val="right" w:leader="dot" w:pos="3882"/>
        </w:tabs>
        <w:rPr>
          <w:noProof/>
        </w:rPr>
      </w:pPr>
      <w:r>
        <w:rPr>
          <w:rFonts w:hint="eastAsia"/>
          <w:noProof/>
        </w:rPr>
        <w:t>プロトタイプ</w:t>
      </w:r>
      <w:r>
        <w:rPr>
          <w:noProof/>
        </w:rPr>
        <w:tab/>
        <w:t>2</w:t>
      </w:r>
    </w:p>
    <w:p w14:paraId="4F525E26" w14:textId="77777777" w:rsidR="005318D8" w:rsidRDefault="005318D8">
      <w:pPr>
        <w:pStyle w:val="affff3"/>
        <w:keepNext/>
        <w:tabs>
          <w:tab w:val="right" w:leader="dot" w:pos="3882"/>
        </w:tabs>
        <w:rPr>
          <w:rFonts w:eastAsiaTheme="minorEastAsia"/>
          <w:b w:val="0"/>
          <w:bCs w:val="0"/>
          <w:noProof/>
        </w:rPr>
      </w:pPr>
      <w:r>
        <w:rPr>
          <w:rFonts w:hint="eastAsia"/>
          <w:noProof/>
        </w:rPr>
        <w:t>め</w:t>
      </w:r>
    </w:p>
    <w:p w14:paraId="25F2C6A0" w14:textId="77777777" w:rsidR="005318D8" w:rsidRDefault="005318D8">
      <w:pPr>
        <w:pStyle w:val="13"/>
        <w:tabs>
          <w:tab w:val="right" w:leader="dot" w:pos="3882"/>
        </w:tabs>
        <w:rPr>
          <w:noProof/>
        </w:rPr>
      </w:pPr>
      <w:r>
        <w:rPr>
          <w:rFonts w:hint="eastAsia"/>
          <w:noProof/>
        </w:rPr>
        <w:t>メディエイター</w:t>
      </w:r>
      <w:r>
        <w:rPr>
          <w:noProof/>
        </w:rPr>
        <w:tab/>
        <w:t>3</w:t>
      </w:r>
    </w:p>
    <w:p w14:paraId="6DBAB466" w14:textId="77777777" w:rsidR="005318D8" w:rsidRDefault="005318D8">
      <w:pPr>
        <w:pStyle w:val="13"/>
        <w:tabs>
          <w:tab w:val="right" w:leader="dot" w:pos="3882"/>
        </w:tabs>
        <w:rPr>
          <w:noProof/>
        </w:rPr>
      </w:pPr>
      <w:r>
        <w:rPr>
          <w:rFonts w:hint="eastAsia"/>
          <w:noProof/>
        </w:rPr>
        <w:t>メメント</w:t>
      </w:r>
      <w:r>
        <w:rPr>
          <w:noProof/>
        </w:rPr>
        <w:tab/>
        <w:t>3</w:t>
      </w:r>
    </w:p>
    <w:p w14:paraId="2EA7A9D0" w14:textId="77777777" w:rsidR="005318D8" w:rsidRDefault="005318D8">
      <w:pPr>
        <w:pStyle w:val="affff3"/>
        <w:keepNext/>
        <w:tabs>
          <w:tab w:val="right" w:leader="dot" w:pos="3882"/>
        </w:tabs>
        <w:rPr>
          <w:rFonts w:eastAsiaTheme="minorEastAsia"/>
          <w:b w:val="0"/>
          <w:bCs w:val="0"/>
          <w:noProof/>
        </w:rPr>
      </w:pPr>
      <w:r>
        <w:rPr>
          <w:rFonts w:hint="eastAsia"/>
          <w:noProof/>
        </w:rPr>
        <w:lastRenderedPageBreak/>
        <w:t>ゆ</w:t>
      </w:r>
    </w:p>
    <w:p w14:paraId="712A54AB" w14:textId="77777777" w:rsidR="005318D8" w:rsidRDefault="005318D8">
      <w:pPr>
        <w:pStyle w:val="13"/>
        <w:tabs>
          <w:tab w:val="right" w:leader="dot" w:pos="3882"/>
        </w:tabs>
        <w:rPr>
          <w:noProof/>
        </w:rPr>
      </w:pPr>
      <w:r>
        <w:rPr>
          <w:rFonts w:hint="eastAsia"/>
          <w:noProof/>
        </w:rPr>
        <w:t>有限オートマトン</w:t>
      </w:r>
      <w:r>
        <w:rPr>
          <w:noProof/>
        </w:rPr>
        <w:tab/>
        <w:t>3</w:t>
      </w:r>
    </w:p>
    <w:p w14:paraId="3CFC20A2" w14:textId="77777777" w:rsidR="005318D8" w:rsidRDefault="005318D8" w:rsidP="00403D53">
      <w:pPr>
        <w:rPr>
          <w:noProof/>
        </w:rPr>
        <w:sectPr w:rsidR="005318D8" w:rsidSect="005318D8">
          <w:type w:val="continuous"/>
          <w:pgSz w:w="11906" w:h="16838"/>
          <w:pgMar w:top="1985" w:right="1701" w:bottom="1701" w:left="1701" w:header="1304" w:footer="1020" w:gutter="0"/>
          <w:pgNumType w:fmt="lowerRoman"/>
          <w:cols w:num="2" w:space="720"/>
          <w:docGrid w:type="lines" w:linePitch="360"/>
        </w:sectPr>
      </w:pPr>
    </w:p>
    <w:p w14:paraId="5E032086" w14:textId="3B9B3E9E" w:rsidR="00F10DC2" w:rsidRPr="00995F2B" w:rsidRDefault="00AF276B" w:rsidP="00403D53">
      <w:pPr>
        <w:sectPr w:rsidR="00F10DC2" w:rsidRPr="00995F2B" w:rsidSect="005318D8">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311364" w:rsidP="000D4978">
      <w:pPr>
        <w:pStyle w:val="afff"/>
        <w:spacing w:before="5040"/>
      </w:pPr>
      <w:r>
        <w:lastRenderedPageBreak/>
        <w:fldChar w:fldCharType="begin"/>
      </w:r>
      <w:r>
        <w:instrText xml:space="preserve"> TITLE   \* MERGEFORMAT </w:instrText>
      </w:r>
      <w:r>
        <w:fldChar w:fldCharType="separate"/>
      </w:r>
      <w:r w:rsidR="005318D8">
        <w:t>デザインパターンの活用</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35"/>
      <w:headerReference w:type="default" r:id="rId36"/>
      <w:footerReference w:type="default" r:id="rId37"/>
      <w:headerReference w:type="first" r:id="rId3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2B984" w14:textId="77777777" w:rsidR="00311364" w:rsidRDefault="00311364" w:rsidP="002B2600">
      <w:r>
        <w:separator/>
      </w:r>
    </w:p>
  </w:endnote>
  <w:endnote w:type="continuationSeparator" w:id="0">
    <w:p w14:paraId="6EF73875" w14:textId="77777777" w:rsidR="00311364" w:rsidRDefault="00311364"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0D4B5A" w:rsidRPr="00B46F4A" w:rsidRDefault="00C94783" w:rsidP="003B4CE7">
    <w:pPr>
      <w:pStyle w:val="aff7"/>
    </w:pPr>
    <w:r>
      <w:fldChar w:fldCharType="begin"/>
    </w:r>
    <w:r>
      <w:instrText xml:space="preserve"> TITLE   \* MERGEFORMAT </w:instrText>
    </w:r>
    <w:r>
      <w:fldChar w:fldCharType="separate"/>
    </w:r>
    <w:r w:rsidR="005318D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318D8">
      <w:rPr>
        <w:noProof/>
      </w:rPr>
      <w:t>i</w:t>
    </w:r>
    <w:r w:rsidR="000D4B5A"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0D4B5A" w:rsidRPr="00B46F4A" w:rsidRDefault="00C94783" w:rsidP="00B46F4A">
    <w:pPr>
      <w:pStyle w:val="aff7"/>
    </w:pPr>
    <w:r>
      <w:fldChar w:fldCharType="begin"/>
    </w:r>
    <w:r>
      <w:instrText xml:space="preserve"> TITLE   \* MERGEFORMAT </w:instrText>
    </w:r>
    <w:r>
      <w:fldChar w:fldCharType="separate"/>
    </w:r>
    <w:r w:rsidR="005318D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318D8">
      <w:rPr>
        <w:noProof/>
      </w:rPr>
      <w:t>i</w:t>
    </w:r>
    <w:r w:rsidR="000D4B5A"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0D4B5A" w:rsidRPr="00B46F4A" w:rsidRDefault="00C94783" w:rsidP="00B46F4A">
    <w:pPr>
      <w:pStyle w:val="aff7"/>
    </w:pPr>
    <w:r>
      <w:fldChar w:fldCharType="begin"/>
    </w:r>
    <w:r>
      <w:instrText xml:space="preserve"> TITLE   \* MERGEFORMAT </w:instrText>
    </w:r>
    <w:r>
      <w:fldChar w:fldCharType="separate"/>
    </w:r>
    <w:r w:rsidR="005318D8">
      <w:rPr>
        <w:rFonts w:hint="eastAsia"/>
      </w:rPr>
      <w:t>デザインパターンの活用</w:t>
    </w:r>
    <w:r>
      <w:fldChar w:fldCharType="end"/>
    </w:r>
    <w:r w:rsidR="000D4B5A" w:rsidRPr="00B46F4A">
      <w:tab/>
    </w:r>
    <w:r w:rsidR="000D4B5A" w:rsidRPr="00B46F4A">
      <w:fldChar w:fldCharType="begin"/>
    </w:r>
    <w:r w:rsidR="000D4B5A" w:rsidRPr="00B46F4A">
      <w:instrText>PAGE \* MERGEFORMAT</w:instrText>
    </w:r>
    <w:r w:rsidR="000D4B5A" w:rsidRPr="00B46F4A">
      <w:fldChar w:fldCharType="separate"/>
    </w:r>
    <w:r w:rsidR="005318D8">
      <w:rPr>
        <w:noProof/>
      </w:rPr>
      <w:t>25</w:t>
    </w:r>
    <w:r w:rsidR="000D4B5A"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0D4B5A" w:rsidRPr="00FA5A67" w:rsidRDefault="00C94783" w:rsidP="00EB06D4">
    <w:pPr>
      <w:pStyle w:val="aff7"/>
      <w:tabs>
        <w:tab w:val="left" w:pos="6440"/>
      </w:tabs>
    </w:pPr>
    <w:r>
      <w:fldChar w:fldCharType="begin"/>
    </w:r>
    <w:r>
      <w:instrText xml:space="preserve"> TITLE   \* MERGEFORMAT </w:instrText>
    </w:r>
    <w:r>
      <w:fldChar w:fldCharType="separate"/>
    </w:r>
    <w:r w:rsidR="005318D8">
      <w:rPr>
        <w:rFonts w:hint="eastAsia"/>
      </w:rPr>
      <w:t>デザインパターンの活用</w:t>
    </w:r>
    <w:r>
      <w:fldChar w:fldCharType="end"/>
    </w:r>
    <w:r w:rsidR="000D4B5A" w:rsidRPr="00FA5A67">
      <w:tab/>
    </w:r>
    <w:r w:rsidR="000D4B5A">
      <w:tab/>
    </w:r>
    <w:r w:rsidR="000D4B5A" w:rsidRPr="00FA5A67">
      <w:fldChar w:fldCharType="begin"/>
    </w:r>
    <w:r w:rsidR="000D4B5A" w:rsidRPr="00FA5A67">
      <w:instrText>PAGE \* MERGEFORMAT</w:instrText>
    </w:r>
    <w:r w:rsidR="000D4B5A" w:rsidRPr="00FA5A67">
      <w:fldChar w:fldCharType="separate"/>
    </w:r>
    <w:r w:rsidR="005318D8">
      <w:rPr>
        <w:noProof/>
      </w:rPr>
      <w:t>iii</w:t>
    </w:r>
    <w:r w:rsidR="000D4B5A"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0D4B5A" w:rsidRPr="00B46F4A" w:rsidRDefault="000D4B5A"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CA988" w14:textId="77777777" w:rsidR="00311364" w:rsidRDefault="00311364" w:rsidP="002B2600">
      <w:r>
        <w:separator/>
      </w:r>
    </w:p>
  </w:footnote>
  <w:footnote w:type="continuationSeparator" w:id="0">
    <w:p w14:paraId="0AFC1E1C" w14:textId="77777777" w:rsidR="00311364" w:rsidRDefault="00311364"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0D4B5A" w:rsidRDefault="00311364">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0D4B5A" w:rsidRDefault="00311364">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0D4B5A" w:rsidRPr="0060641B" w:rsidRDefault="00311364"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t>■</w:t>
    </w:r>
    <w:r w:rsidR="000D4B5A">
      <w:fldChar w:fldCharType="begin"/>
    </w:r>
    <w:r w:rsidR="000D4B5A">
      <w:instrText xml:space="preserve"> STYLEREF  "</w:instrText>
    </w:r>
    <w:r w:rsidR="000D4B5A">
      <w:instrText>見出し</w:instrText>
    </w:r>
    <w:r w:rsidR="000D4B5A">
      <w:instrText xml:space="preserve"> 1"  \* MERGEFORMAT </w:instrText>
    </w:r>
    <w:r w:rsidR="000D4B5A">
      <w:fldChar w:fldCharType="separate"/>
    </w:r>
    <w:r w:rsidR="005318D8">
      <w:rPr>
        <w:rFonts w:hint="eastAsia"/>
        <w:noProof/>
      </w:rPr>
      <w:t>ゲームプログラミングにおけるデザインパターンの活用</w:t>
    </w:r>
    <w:r w:rsidR="000D4B5A">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0D4B5A" w:rsidRDefault="00311364">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0D4B5A" w:rsidRDefault="00311364">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0D4B5A" w:rsidRPr="0060641B" w:rsidRDefault="00311364"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0D4B5A" w:rsidRDefault="00311364">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0D4B5A" w:rsidRDefault="00311364">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0D4B5A" w:rsidRPr="0060641B" w:rsidRDefault="00311364"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0D4B5A" w:rsidRDefault="00311364">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0D4B5A" w:rsidRDefault="00311364"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0D4B5A" w:rsidRDefault="00311364">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0D4B5A" w:rsidRDefault="00311364">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0D4B5A" w:rsidRPr="0060641B" w:rsidRDefault="00311364"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0D4B5A" w:rsidRDefault="00311364">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0D4B5A" w:rsidRDefault="00311364">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0D4B5A" w:rsidRPr="0060641B" w:rsidRDefault="00311364"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0D4B5A">
      <w:tab/>
    </w:r>
    <w:r w:rsidR="000D4B5A">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0D4B5A" w:rsidRDefault="00311364">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6A3E4E70"/>
    <w:lvl w:ilvl="0" w:tplc="A03C9F3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2DD0"/>
    <w:rsid w:val="0001387D"/>
    <w:rsid w:val="000139B4"/>
    <w:rsid w:val="00014CEB"/>
    <w:rsid w:val="00016381"/>
    <w:rsid w:val="00016489"/>
    <w:rsid w:val="00017087"/>
    <w:rsid w:val="000218AF"/>
    <w:rsid w:val="000239BD"/>
    <w:rsid w:val="00023ED2"/>
    <w:rsid w:val="000246E0"/>
    <w:rsid w:val="00024ED3"/>
    <w:rsid w:val="000271E8"/>
    <w:rsid w:val="00031880"/>
    <w:rsid w:val="000326D3"/>
    <w:rsid w:val="00032E0C"/>
    <w:rsid w:val="000334AD"/>
    <w:rsid w:val="00033B7B"/>
    <w:rsid w:val="00033DF1"/>
    <w:rsid w:val="00034B4E"/>
    <w:rsid w:val="000378CE"/>
    <w:rsid w:val="000407E0"/>
    <w:rsid w:val="000413D3"/>
    <w:rsid w:val="00042D65"/>
    <w:rsid w:val="00045B09"/>
    <w:rsid w:val="00045E07"/>
    <w:rsid w:val="00050A56"/>
    <w:rsid w:val="0005310F"/>
    <w:rsid w:val="00056663"/>
    <w:rsid w:val="000571C9"/>
    <w:rsid w:val="00060DFE"/>
    <w:rsid w:val="00061106"/>
    <w:rsid w:val="00064528"/>
    <w:rsid w:val="00066E94"/>
    <w:rsid w:val="0006787B"/>
    <w:rsid w:val="000678ED"/>
    <w:rsid w:val="00070C74"/>
    <w:rsid w:val="0007110B"/>
    <w:rsid w:val="000734C2"/>
    <w:rsid w:val="0007385F"/>
    <w:rsid w:val="00081622"/>
    <w:rsid w:val="000817BB"/>
    <w:rsid w:val="00084756"/>
    <w:rsid w:val="00085B19"/>
    <w:rsid w:val="00085D40"/>
    <w:rsid w:val="000917D8"/>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B5A"/>
    <w:rsid w:val="000D6821"/>
    <w:rsid w:val="000E44C2"/>
    <w:rsid w:val="000E49BF"/>
    <w:rsid w:val="000E4D4A"/>
    <w:rsid w:val="000F11C6"/>
    <w:rsid w:val="000F15B7"/>
    <w:rsid w:val="000F5C5F"/>
    <w:rsid w:val="000F65D1"/>
    <w:rsid w:val="000F7DBC"/>
    <w:rsid w:val="00103B68"/>
    <w:rsid w:val="0010406D"/>
    <w:rsid w:val="00104C92"/>
    <w:rsid w:val="00105F9E"/>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BF4"/>
    <w:rsid w:val="00133CE6"/>
    <w:rsid w:val="00134FB5"/>
    <w:rsid w:val="00135C3B"/>
    <w:rsid w:val="001361C5"/>
    <w:rsid w:val="001378AD"/>
    <w:rsid w:val="001401BC"/>
    <w:rsid w:val="00143474"/>
    <w:rsid w:val="00146D47"/>
    <w:rsid w:val="00147DD9"/>
    <w:rsid w:val="00150705"/>
    <w:rsid w:val="0015079B"/>
    <w:rsid w:val="0015086D"/>
    <w:rsid w:val="00152E73"/>
    <w:rsid w:val="0015542C"/>
    <w:rsid w:val="00160482"/>
    <w:rsid w:val="001614A8"/>
    <w:rsid w:val="00164517"/>
    <w:rsid w:val="00164746"/>
    <w:rsid w:val="00167D76"/>
    <w:rsid w:val="00170DB1"/>
    <w:rsid w:val="001740AA"/>
    <w:rsid w:val="00176224"/>
    <w:rsid w:val="001775BB"/>
    <w:rsid w:val="0018242B"/>
    <w:rsid w:val="001828D5"/>
    <w:rsid w:val="00184003"/>
    <w:rsid w:val="00192757"/>
    <w:rsid w:val="00192C98"/>
    <w:rsid w:val="00193574"/>
    <w:rsid w:val="00193A89"/>
    <w:rsid w:val="00197FED"/>
    <w:rsid w:val="001A0EC8"/>
    <w:rsid w:val="001A1752"/>
    <w:rsid w:val="001A179E"/>
    <w:rsid w:val="001A2A91"/>
    <w:rsid w:val="001A440B"/>
    <w:rsid w:val="001A54AA"/>
    <w:rsid w:val="001A7660"/>
    <w:rsid w:val="001A7981"/>
    <w:rsid w:val="001B2286"/>
    <w:rsid w:val="001B2FE4"/>
    <w:rsid w:val="001B3906"/>
    <w:rsid w:val="001B4BE5"/>
    <w:rsid w:val="001B5B05"/>
    <w:rsid w:val="001B7A11"/>
    <w:rsid w:val="001C0F1D"/>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E6D3F"/>
    <w:rsid w:val="001F04AA"/>
    <w:rsid w:val="001F1489"/>
    <w:rsid w:val="001F149B"/>
    <w:rsid w:val="001F20D0"/>
    <w:rsid w:val="001F4A9C"/>
    <w:rsid w:val="001F691F"/>
    <w:rsid w:val="002001D9"/>
    <w:rsid w:val="00202F9D"/>
    <w:rsid w:val="002054BD"/>
    <w:rsid w:val="0020597E"/>
    <w:rsid w:val="002063BA"/>
    <w:rsid w:val="00210409"/>
    <w:rsid w:val="00211CF7"/>
    <w:rsid w:val="00214965"/>
    <w:rsid w:val="00221F98"/>
    <w:rsid w:val="002229F8"/>
    <w:rsid w:val="0022386E"/>
    <w:rsid w:val="00223BE5"/>
    <w:rsid w:val="002244E2"/>
    <w:rsid w:val="0022708F"/>
    <w:rsid w:val="00230BDE"/>
    <w:rsid w:val="00233FDD"/>
    <w:rsid w:val="002357AC"/>
    <w:rsid w:val="002360AD"/>
    <w:rsid w:val="00242385"/>
    <w:rsid w:val="00243210"/>
    <w:rsid w:val="002464E2"/>
    <w:rsid w:val="00247894"/>
    <w:rsid w:val="00252CBC"/>
    <w:rsid w:val="00254B5A"/>
    <w:rsid w:val="00255A22"/>
    <w:rsid w:val="00255D6E"/>
    <w:rsid w:val="002600C4"/>
    <w:rsid w:val="0026120A"/>
    <w:rsid w:val="00265222"/>
    <w:rsid w:val="00266EE6"/>
    <w:rsid w:val="00267AAC"/>
    <w:rsid w:val="00272C30"/>
    <w:rsid w:val="002751E6"/>
    <w:rsid w:val="00275C7E"/>
    <w:rsid w:val="00276F40"/>
    <w:rsid w:val="00280C2F"/>
    <w:rsid w:val="00283439"/>
    <w:rsid w:val="0029569D"/>
    <w:rsid w:val="00295B61"/>
    <w:rsid w:val="00295B79"/>
    <w:rsid w:val="00296FE4"/>
    <w:rsid w:val="002A0179"/>
    <w:rsid w:val="002A2CEC"/>
    <w:rsid w:val="002A59CD"/>
    <w:rsid w:val="002A6129"/>
    <w:rsid w:val="002A775F"/>
    <w:rsid w:val="002B2600"/>
    <w:rsid w:val="002B2DBC"/>
    <w:rsid w:val="002B39B4"/>
    <w:rsid w:val="002C12AC"/>
    <w:rsid w:val="002C12B9"/>
    <w:rsid w:val="002C1CDE"/>
    <w:rsid w:val="002C3A49"/>
    <w:rsid w:val="002C4B52"/>
    <w:rsid w:val="002C5FEF"/>
    <w:rsid w:val="002C6AF0"/>
    <w:rsid w:val="002D10C3"/>
    <w:rsid w:val="002D1F61"/>
    <w:rsid w:val="002D293D"/>
    <w:rsid w:val="002D2F92"/>
    <w:rsid w:val="002D30A9"/>
    <w:rsid w:val="002D3BFF"/>
    <w:rsid w:val="002D4103"/>
    <w:rsid w:val="002D4180"/>
    <w:rsid w:val="002D70AD"/>
    <w:rsid w:val="002E016E"/>
    <w:rsid w:val="002E0FF5"/>
    <w:rsid w:val="002E1541"/>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3AB6"/>
    <w:rsid w:val="00305EA8"/>
    <w:rsid w:val="00307B7C"/>
    <w:rsid w:val="003104B8"/>
    <w:rsid w:val="00311364"/>
    <w:rsid w:val="00313D8F"/>
    <w:rsid w:val="00314ABC"/>
    <w:rsid w:val="00315072"/>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4EE5"/>
    <w:rsid w:val="0033522B"/>
    <w:rsid w:val="0034291C"/>
    <w:rsid w:val="00342966"/>
    <w:rsid w:val="00346A03"/>
    <w:rsid w:val="00347C76"/>
    <w:rsid w:val="003524CB"/>
    <w:rsid w:val="00354A0E"/>
    <w:rsid w:val="00354E3D"/>
    <w:rsid w:val="00360A62"/>
    <w:rsid w:val="00360EB2"/>
    <w:rsid w:val="00364284"/>
    <w:rsid w:val="0036448E"/>
    <w:rsid w:val="003657E3"/>
    <w:rsid w:val="00366DA7"/>
    <w:rsid w:val="00372F3A"/>
    <w:rsid w:val="003761B4"/>
    <w:rsid w:val="00376668"/>
    <w:rsid w:val="00377DC1"/>
    <w:rsid w:val="003803C4"/>
    <w:rsid w:val="003803DA"/>
    <w:rsid w:val="0038564F"/>
    <w:rsid w:val="00385DB4"/>
    <w:rsid w:val="0038622B"/>
    <w:rsid w:val="003909F5"/>
    <w:rsid w:val="00395E95"/>
    <w:rsid w:val="00395FB9"/>
    <w:rsid w:val="0039749D"/>
    <w:rsid w:val="00397CA4"/>
    <w:rsid w:val="003A0E9D"/>
    <w:rsid w:val="003A2FDD"/>
    <w:rsid w:val="003A5538"/>
    <w:rsid w:val="003A7EB3"/>
    <w:rsid w:val="003B0BE1"/>
    <w:rsid w:val="003B3F96"/>
    <w:rsid w:val="003B4CE7"/>
    <w:rsid w:val="003B5C4F"/>
    <w:rsid w:val="003B6EA3"/>
    <w:rsid w:val="003B77B7"/>
    <w:rsid w:val="003C3015"/>
    <w:rsid w:val="003C3947"/>
    <w:rsid w:val="003C4431"/>
    <w:rsid w:val="003C6BA8"/>
    <w:rsid w:val="003C6C83"/>
    <w:rsid w:val="003D0C92"/>
    <w:rsid w:val="003D1B3F"/>
    <w:rsid w:val="003D1BD5"/>
    <w:rsid w:val="003D4783"/>
    <w:rsid w:val="003D539E"/>
    <w:rsid w:val="003E0B80"/>
    <w:rsid w:val="003E1D7F"/>
    <w:rsid w:val="003E22F9"/>
    <w:rsid w:val="003E37F0"/>
    <w:rsid w:val="003E67C0"/>
    <w:rsid w:val="003E6D64"/>
    <w:rsid w:val="003E710E"/>
    <w:rsid w:val="003E7DE7"/>
    <w:rsid w:val="003F3E64"/>
    <w:rsid w:val="003F4156"/>
    <w:rsid w:val="003F68C1"/>
    <w:rsid w:val="003F6F7C"/>
    <w:rsid w:val="003F73FF"/>
    <w:rsid w:val="004003C4"/>
    <w:rsid w:val="00403030"/>
    <w:rsid w:val="00403D53"/>
    <w:rsid w:val="00404055"/>
    <w:rsid w:val="00405D54"/>
    <w:rsid w:val="00406610"/>
    <w:rsid w:val="00407A68"/>
    <w:rsid w:val="0041485B"/>
    <w:rsid w:val="00414B1B"/>
    <w:rsid w:val="004157FB"/>
    <w:rsid w:val="00416691"/>
    <w:rsid w:val="004174B0"/>
    <w:rsid w:val="00420266"/>
    <w:rsid w:val="00420592"/>
    <w:rsid w:val="00421717"/>
    <w:rsid w:val="00422F15"/>
    <w:rsid w:val="00423A63"/>
    <w:rsid w:val="00430BB2"/>
    <w:rsid w:val="00431211"/>
    <w:rsid w:val="00434D21"/>
    <w:rsid w:val="00434E7A"/>
    <w:rsid w:val="00435A3F"/>
    <w:rsid w:val="00437650"/>
    <w:rsid w:val="004376E8"/>
    <w:rsid w:val="00444970"/>
    <w:rsid w:val="00447847"/>
    <w:rsid w:val="004509FD"/>
    <w:rsid w:val="004512C8"/>
    <w:rsid w:val="00452622"/>
    <w:rsid w:val="004544D9"/>
    <w:rsid w:val="00455084"/>
    <w:rsid w:val="00455600"/>
    <w:rsid w:val="004563F0"/>
    <w:rsid w:val="00456B6A"/>
    <w:rsid w:val="004606CF"/>
    <w:rsid w:val="00462E82"/>
    <w:rsid w:val="004630D7"/>
    <w:rsid w:val="004630EE"/>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542D"/>
    <w:rsid w:val="004B6258"/>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18D7"/>
    <w:rsid w:val="00502BCB"/>
    <w:rsid w:val="00507919"/>
    <w:rsid w:val="00512102"/>
    <w:rsid w:val="00512253"/>
    <w:rsid w:val="005146A4"/>
    <w:rsid w:val="00514DAE"/>
    <w:rsid w:val="00515B7E"/>
    <w:rsid w:val="00517A4E"/>
    <w:rsid w:val="00520E7B"/>
    <w:rsid w:val="00521A80"/>
    <w:rsid w:val="005258DB"/>
    <w:rsid w:val="00525950"/>
    <w:rsid w:val="0052728D"/>
    <w:rsid w:val="00530D35"/>
    <w:rsid w:val="00531253"/>
    <w:rsid w:val="005318D8"/>
    <w:rsid w:val="0053259E"/>
    <w:rsid w:val="00533EED"/>
    <w:rsid w:val="00534675"/>
    <w:rsid w:val="00543C33"/>
    <w:rsid w:val="005443FF"/>
    <w:rsid w:val="00544547"/>
    <w:rsid w:val="0054574A"/>
    <w:rsid w:val="00546563"/>
    <w:rsid w:val="0054675D"/>
    <w:rsid w:val="00547933"/>
    <w:rsid w:val="00547C04"/>
    <w:rsid w:val="0055289D"/>
    <w:rsid w:val="005531FF"/>
    <w:rsid w:val="00553A1B"/>
    <w:rsid w:val="00554956"/>
    <w:rsid w:val="0055687D"/>
    <w:rsid w:val="00556DA5"/>
    <w:rsid w:val="00561433"/>
    <w:rsid w:val="00561795"/>
    <w:rsid w:val="00565E06"/>
    <w:rsid w:val="00566C17"/>
    <w:rsid w:val="00566F00"/>
    <w:rsid w:val="00570A93"/>
    <w:rsid w:val="00573C80"/>
    <w:rsid w:val="005771E2"/>
    <w:rsid w:val="00577271"/>
    <w:rsid w:val="00577432"/>
    <w:rsid w:val="00577581"/>
    <w:rsid w:val="005820CF"/>
    <w:rsid w:val="00582751"/>
    <w:rsid w:val="00582B77"/>
    <w:rsid w:val="00583063"/>
    <w:rsid w:val="005850C5"/>
    <w:rsid w:val="0058676A"/>
    <w:rsid w:val="00590466"/>
    <w:rsid w:val="00591D17"/>
    <w:rsid w:val="00592F13"/>
    <w:rsid w:val="00593215"/>
    <w:rsid w:val="005945C2"/>
    <w:rsid w:val="00594FF3"/>
    <w:rsid w:val="0059501E"/>
    <w:rsid w:val="005957E2"/>
    <w:rsid w:val="00597368"/>
    <w:rsid w:val="00597436"/>
    <w:rsid w:val="005A2089"/>
    <w:rsid w:val="005A22FB"/>
    <w:rsid w:val="005B1BEC"/>
    <w:rsid w:val="005B22BA"/>
    <w:rsid w:val="005B2D18"/>
    <w:rsid w:val="005B3097"/>
    <w:rsid w:val="005B4625"/>
    <w:rsid w:val="005B4956"/>
    <w:rsid w:val="005B6703"/>
    <w:rsid w:val="005B7B7C"/>
    <w:rsid w:val="005C0F27"/>
    <w:rsid w:val="005C1194"/>
    <w:rsid w:val="005C28EB"/>
    <w:rsid w:val="005C4318"/>
    <w:rsid w:val="005C588F"/>
    <w:rsid w:val="005C5F5F"/>
    <w:rsid w:val="005C6F97"/>
    <w:rsid w:val="005D2855"/>
    <w:rsid w:val="005D2952"/>
    <w:rsid w:val="005D4885"/>
    <w:rsid w:val="005D5446"/>
    <w:rsid w:val="005D6433"/>
    <w:rsid w:val="005D6627"/>
    <w:rsid w:val="005E2E83"/>
    <w:rsid w:val="005E35A6"/>
    <w:rsid w:val="005E4415"/>
    <w:rsid w:val="005E53AA"/>
    <w:rsid w:val="005E600B"/>
    <w:rsid w:val="005F187D"/>
    <w:rsid w:val="005F3E47"/>
    <w:rsid w:val="005F4065"/>
    <w:rsid w:val="005F4100"/>
    <w:rsid w:val="005F4B6A"/>
    <w:rsid w:val="005F4D02"/>
    <w:rsid w:val="005F5135"/>
    <w:rsid w:val="005F5360"/>
    <w:rsid w:val="005F585C"/>
    <w:rsid w:val="005F70B4"/>
    <w:rsid w:val="00603F63"/>
    <w:rsid w:val="00604FC4"/>
    <w:rsid w:val="0060641B"/>
    <w:rsid w:val="00607B82"/>
    <w:rsid w:val="00610544"/>
    <w:rsid w:val="00610969"/>
    <w:rsid w:val="0061106A"/>
    <w:rsid w:val="00611326"/>
    <w:rsid w:val="00614566"/>
    <w:rsid w:val="0061670E"/>
    <w:rsid w:val="00616DAF"/>
    <w:rsid w:val="0062017B"/>
    <w:rsid w:val="0062027D"/>
    <w:rsid w:val="00621474"/>
    <w:rsid w:val="00622FA2"/>
    <w:rsid w:val="00623C95"/>
    <w:rsid w:val="00625A9D"/>
    <w:rsid w:val="00626334"/>
    <w:rsid w:val="00627D9D"/>
    <w:rsid w:val="00631B7F"/>
    <w:rsid w:val="006327D1"/>
    <w:rsid w:val="00633153"/>
    <w:rsid w:val="00633190"/>
    <w:rsid w:val="00635308"/>
    <w:rsid w:val="00635A49"/>
    <w:rsid w:val="006406BA"/>
    <w:rsid w:val="0064151C"/>
    <w:rsid w:val="00642F5B"/>
    <w:rsid w:val="0064466E"/>
    <w:rsid w:val="00645740"/>
    <w:rsid w:val="00645C50"/>
    <w:rsid w:val="00646AD9"/>
    <w:rsid w:val="006474D1"/>
    <w:rsid w:val="00647897"/>
    <w:rsid w:val="00647976"/>
    <w:rsid w:val="00655DFE"/>
    <w:rsid w:val="00655E15"/>
    <w:rsid w:val="0066032E"/>
    <w:rsid w:val="006603C9"/>
    <w:rsid w:val="00662481"/>
    <w:rsid w:val="00671FE0"/>
    <w:rsid w:val="0067251C"/>
    <w:rsid w:val="00672B5F"/>
    <w:rsid w:val="00672FFB"/>
    <w:rsid w:val="00673724"/>
    <w:rsid w:val="00675E92"/>
    <w:rsid w:val="006766CB"/>
    <w:rsid w:val="00680707"/>
    <w:rsid w:val="00682FA6"/>
    <w:rsid w:val="0068335C"/>
    <w:rsid w:val="00684F27"/>
    <w:rsid w:val="00684FE4"/>
    <w:rsid w:val="006862F3"/>
    <w:rsid w:val="00687355"/>
    <w:rsid w:val="00693A99"/>
    <w:rsid w:val="00694577"/>
    <w:rsid w:val="006956B7"/>
    <w:rsid w:val="006A0194"/>
    <w:rsid w:val="006A09AD"/>
    <w:rsid w:val="006A0D31"/>
    <w:rsid w:val="006A1750"/>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6F7C64"/>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73ED"/>
    <w:rsid w:val="007417A1"/>
    <w:rsid w:val="00742DC4"/>
    <w:rsid w:val="007434F9"/>
    <w:rsid w:val="00745BD4"/>
    <w:rsid w:val="00747DC1"/>
    <w:rsid w:val="0075678D"/>
    <w:rsid w:val="007614E9"/>
    <w:rsid w:val="00764573"/>
    <w:rsid w:val="00766513"/>
    <w:rsid w:val="007723C7"/>
    <w:rsid w:val="007724D6"/>
    <w:rsid w:val="00773882"/>
    <w:rsid w:val="0077490F"/>
    <w:rsid w:val="00774B39"/>
    <w:rsid w:val="00774EE3"/>
    <w:rsid w:val="00775A7E"/>
    <w:rsid w:val="00783476"/>
    <w:rsid w:val="00784ED5"/>
    <w:rsid w:val="00786D4E"/>
    <w:rsid w:val="00791526"/>
    <w:rsid w:val="00792714"/>
    <w:rsid w:val="007930EA"/>
    <w:rsid w:val="007A07E0"/>
    <w:rsid w:val="007A0B32"/>
    <w:rsid w:val="007A1328"/>
    <w:rsid w:val="007A1E72"/>
    <w:rsid w:val="007A288C"/>
    <w:rsid w:val="007A3CCA"/>
    <w:rsid w:val="007A4FA5"/>
    <w:rsid w:val="007A5CE2"/>
    <w:rsid w:val="007A737F"/>
    <w:rsid w:val="007B15A5"/>
    <w:rsid w:val="007B4C6D"/>
    <w:rsid w:val="007B5F7E"/>
    <w:rsid w:val="007C1171"/>
    <w:rsid w:val="007C1503"/>
    <w:rsid w:val="007C57E9"/>
    <w:rsid w:val="007C7EE2"/>
    <w:rsid w:val="007C7F1A"/>
    <w:rsid w:val="007D3D2E"/>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1845"/>
    <w:rsid w:val="00804E13"/>
    <w:rsid w:val="008078F2"/>
    <w:rsid w:val="00810FBA"/>
    <w:rsid w:val="00811772"/>
    <w:rsid w:val="00811875"/>
    <w:rsid w:val="00813D29"/>
    <w:rsid w:val="0081522A"/>
    <w:rsid w:val="00817B57"/>
    <w:rsid w:val="00817F2D"/>
    <w:rsid w:val="00820E75"/>
    <w:rsid w:val="00822DF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664E5"/>
    <w:rsid w:val="008701AC"/>
    <w:rsid w:val="0087169B"/>
    <w:rsid w:val="008728CA"/>
    <w:rsid w:val="00872D82"/>
    <w:rsid w:val="00882688"/>
    <w:rsid w:val="00882ACD"/>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6B30"/>
    <w:rsid w:val="008A7255"/>
    <w:rsid w:val="008A7F29"/>
    <w:rsid w:val="008A7F42"/>
    <w:rsid w:val="008B009B"/>
    <w:rsid w:val="008B0E3D"/>
    <w:rsid w:val="008B4719"/>
    <w:rsid w:val="008C0211"/>
    <w:rsid w:val="008C0C32"/>
    <w:rsid w:val="008C12BC"/>
    <w:rsid w:val="008C1B7D"/>
    <w:rsid w:val="008C403C"/>
    <w:rsid w:val="008D015E"/>
    <w:rsid w:val="008D0238"/>
    <w:rsid w:val="008D1B65"/>
    <w:rsid w:val="008D47B1"/>
    <w:rsid w:val="008D5575"/>
    <w:rsid w:val="008D6E1D"/>
    <w:rsid w:val="008D6E95"/>
    <w:rsid w:val="008F0FCA"/>
    <w:rsid w:val="008F1105"/>
    <w:rsid w:val="008F1158"/>
    <w:rsid w:val="008F1DF8"/>
    <w:rsid w:val="008F429D"/>
    <w:rsid w:val="008F4CC5"/>
    <w:rsid w:val="008F4EF7"/>
    <w:rsid w:val="008F697D"/>
    <w:rsid w:val="0090149A"/>
    <w:rsid w:val="0090165D"/>
    <w:rsid w:val="00902AF7"/>
    <w:rsid w:val="00905E9A"/>
    <w:rsid w:val="009066C9"/>
    <w:rsid w:val="00906C9A"/>
    <w:rsid w:val="0090739C"/>
    <w:rsid w:val="00910D30"/>
    <w:rsid w:val="009114FE"/>
    <w:rsid w:val="00911AE7"/>
    <w:rsid w:val="0091235C"/>
    <w:rsid w:val="00912EB2"/>
    <w:rsid w:val="00915A87"/>
    <w:rsid w:val="00915EB7"/>
    <w:rsid w:val="00917402"/>
    <w:rsid w:val="0092178B"/>
    <w:rsid w:val="009226A1"/>
    <w:rsid w:val="00922AF0"/>
    <w:rsid w:val="0092317D"/>
    <w:rsid w:val="0092404E"/>
    <w:rsid w:val="00924793"/>
    <w:rsid w:val="0092607C"/>
    <w:rsid w:val="00926B96"/>
    <w:rsid w:val="009301BC"/>
    <w:rsid w:val="00932A3A"/>
    <w:rsid w:val="009341F8"/>
    <w:rsid w:val="00935DD9"/>
    <w:rsid w:val="009361F7"/>
    <w:rsid w:val="00936E0E"/>
    <w:rsid w:val="00942188"/>
    <w:rsid w:val="00944BFE"/>
    <w:rsid w:val="00944E38"/>
    <w:rsid w:val="009455B2"/>
    <w:rsid w:val="0094597C"/>
    <w:rsid w:val="009466ED"/>
    <w:rsid w:val="00947426"/>
    <w:rsid w:val="00947C6D"/>
    <w:rsid w:val="0095091E"/>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0EB7"/>
    <w:rsid w:val="00976C43"/>
    <w:rsid w:val="00976CD2"/>
    <w:rsid w:val="009845AF"/>
    <w:rsid w:val="00992832"/>
    <w:rsid w:val="009930B3"/>
    <w:rsid w:val="009941A7"/>
    <w:rsid w:val="00995EE9"/>
    <w:rsid w:val="00995F2B"/>
    <w:rsid w:val="009968E9"/>
    <w:rsid w:val="009A15CA"/>
    <w:rsid w:val="009A16D0"/>
    <w:rsid w:val="009A25F0"/>
    <w:rsid w:val="009A2BF5"/>
    <w:rsid w:val="009A52EA"/>
    <w:rsid w:val="009A6A11"/>
    <w:rsid w:val="009B020B"/>
    <w:rsid w:val="009B03B4"/>
    <w:rsid w:val="009B0921"/>
    <w:rsid w:val="009B1992"/>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4EDB"/>
    <w:rsid w:val="009E559B"/>
    <w:rsid w:val="009E5D5D"/>
    <w:rsid w:val="009E5EF4"/>
    <w:rsid w:val="009E6199"/>
    <w:rsid w:val="009F0B47"/>
    <w:rsid w:val="009F3A1C"/>
    <w:rsid w:val="009F434D"/>
    <w:rsid w:val="009F5313"/>
    <w:rsid w:val="009F6F85"/>
    <w:rsid w:val="00A021C0"/>
    <w:rsid w:val="00A03641"/>
    <w:rsid w:val="00A05179"/>
    <w:rsid w:val="00A05485"/>
    <w:rsid w:val="00A106B1"/>
    <w:rsid w:val="00A13761"/>
    <w:rsid w:val="00A144A3"/>
    <w:rsid w:val="00A15EC5"/>
    <w:rsid w:val="00A17F52"/>
    <w:rsid w:val="00A23B80"/>
    <w:rsid w:val="00A25382"/>
    <w:rsid w:val="00A256F9"/>
    <w:rsid w:val="00A30571"/>
    <w:rsid w:val="00A315DF"/>
    <w:rsid w:val="00A33052"/>
    <w:rsid w:val="00A33738"/>
    <w:rsid w:val="00A33F90"/>
    <w:rsid w:val="00A368FD"/>
    <w:rsid w:val="00A36CB9"/>
    <w:rsid w:val="00A37FC2"/>
    <w:rsid w:val="00A41D4A"/>
    <w:rsid w:val="00A46B38"/>
    <w:rsid w:val="00A4779E"/>
    <w:rsid w:val="00A5159C"/>
    <w:rsid w:val="00A5181A"/>
    <w:rsid w:val="00A52F18"/>
    <w:rsid w:val="00A54880"/>
    <w:rsid w:val="00A558DD"/>
    <w:rsid w:val="00A56099"/>
    <w:rsid w:val="00A564BB"/>
    <w:rsid w:val="00A62705"/>
    <w:rsid w:val="00A6636F"/>
    <w:rsid w:val="00A66A1F"/>
    <w:rsid w:val="00A71850"/>
    <w:rsid w:val="00A75534"/>
    <w:rsid w:val="00A76655"/>
    <w:rsid w:val="00A774FE"/>
    <w:rsid w:val="00A778AF"/>
    <w:rsid w:val="00A805F0"/>
    <w:rsid w:val="00A83694"/>
    <w:rsid w:val="00A8421E"/>
    <w:rsid w:val="00A8446F"/>
    <w:rsid w:val="00A84D77"/>
    <w:rsid w:val="00A975B9"/>
    <w:rsid w:val="00A97E67"/>
    <w:rsid w:val="00AA0D0A"/>
    <w:rsid w:val="00AA0F25"/>
    <w:rsid w:val="00AA25BE"/>
    <w:rsid w:val="00AA27CE"/>
    <w:rsid w:val="00AA3365"/>
    <w:rsid w:val="00AA3430"/>
    <w:rsid w:val="00AA5626"/>
    <w:rsid w:val="00AA68B4"/>
    <w:rsid w:val="00AB2665"/>
    <w:rsid w:val="00AB28DF"/>
    <w:rsid w:val="00AB3417"/>
    <w:rsid w:val="00AB7FD5"/>
    <w:rsid w:val="00AC0302"/>
    <w:rsid w:val="00AC1CA8"/>
    <w:rsid w:val="00AC5334"/>
    <w:rsid w:val="00AC59A3"/>
    <w:rsid w:val="00AC7C9D"/>
    <w:rsid w:val="00AD11C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3A9C"/>
    <w:rsid w:val="00B17010"/>
    <w:rsid w:val="00B172CA"/>
    <w:rsid w:val="00B1771E"/>
    <w:rsid w:val="00B17FF8"/>
    <w:rsid w:val="00B21325"/>
    <w:rsid w:val="00B2488E"/>
    <w:rsid w:val="00B25064"/>
    <w:rsid w:val="00B25FD4"/>
    <w:rsid w:val="00B312D7"/>
    <w:rsid w:val="00B3434B"/>
    <w:rsid w:val="00B35D53"/>
    <w:rsid w:val="00B422EE"/>
    <w:rsid w:val="00B432B2"/>
    <w:rsid w:val="00B43C1C"/>
    <w:rsid w:val="00B46F4A"/>
    <w:rsid w:val="00B47D10"/>
    <w:rsid w:val="00B508A0"/>
    <w:rsid w:val="00B50A1C"/>
    <w:rsid w:val="00B5394E"/>
    <w:rsid w:val="00B54FC9"/>
    <w:rsid w:val="00B563A4"/>
    <w:rsid w:val="00B57E45"/>
    <w:rsid w:val="00B600D7"/>
    <w:rsid w:val="00B64E9E"/>
    <w:rsid w:val="00B6636F"/>
    <w:rsid w:val="00B676FE"/>
    <w:rsid w:val="00B70A51"/>
    <w:rsid w:val="00B74591"/>
    <w:rsid w:val="00B748ED"/>
    <w:rsid w:val="00B77849"/>
    <w:rsid w:val="00B80523"/>
    <w:rsid w:val="00B8386D"/>
    <w:rsid w:val="00B870E6"/>
    <w:rsid w:val="00B87B6B"/>
    <w:rsid w:val="00B9084B"/>
    <w:rsid w:val="00B94404"/>
    <w:rsid w:val="00B94CA9"/>
    <w:rsid w:val="00B94F15"/>
    <w:rsid w:val="00BA0E33"/>
    <w:rsid w:val="00BA18FE"/>
    <w:rsid w:val="00BA2AEA"/>
    <w:rsid w:val="00BA49AF"/>
    <w:rsid w:val="00BA5F95"/>
    <w:rsid w:val="00BB259F"/>
    <w:rsid w:val="00BB2B31"/>
    <w:rsid w:val="00BB320A"/>
    <w:rsid w:val="00BB36C1"/>
    <w:rsid w:val="00BB44A3"/>
    <w:rsid w:val="00BC31CE"/>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5697"/>
    <w:rsid w:val="00C05944"/>
    <w:rsid w:val="00C059E3"/>
    <w:rsid w:val="00C06359"/>
    <w:rsid w:val="00C065E9"/>
    <w:rsid w:val="00C06B03"/>
    <w:rsid w:val="00C101D7"/>
    <w:rsid w:val="00C12249"/>
    <w:rsid w:val="00C128A7"/>
    <w:rsid w:val="00C15D03"/>
    <w:rsid w:val="00C173F6"/>
    <w:rsid w:val="00C1740F"/>
    <w:rsid w:val="00C2202A"/>
    <w:rsid w:val="00C229EB"/>
    <w:rsid w:val="00C235D7"/>
    <w:rsid w:val="00C2517C"/>
    <w:rsid w:val="00C270DF"/>
    <w:rsid w:val="00C30D82"/>
    <w:rsid w:val="00C31EA7"/>
    <w:rsid w:val="00C3332C"/>
    <w:rsid w:val="00C335E1"/>
    <w:rsid w:val="00C33802"/>
    <w:rsid w:val="00C3453C"/>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74EDA"/>
    <w:rsid w:val="00C80533"/>
    <w:rsid w:val="00C818CE"/>
    <w:rsid w:val="00C82573"/>
    <w:rsid w:val="00C828A6"/>
    <w:rsid w:val="00C87FDE"/>
    <w:rsid w:val="00C91C6A"/>
    <w:rsid w:val="00C9262B"/>
    <w:rsid w:val="00C93263"/>
    <w:rsid w:val="00C94783"/>
    <w:rsid w:val="00C9597A"/>
    <w:rsid w:val="00C97E2D"/>
    <w:rsid w:val="00CA3699"/>
    <w:rsid w:val="00CA3C25"/>
    <w:rsid w:val="00CA5CEC"/>
    <w:rsid w:val="00CA67F5"/>
    <w:rsid w:val="00CA687D"/>
    <w:rsid w:val="00CB1DEA"/>
    <w:rsid w:val="00CB362D"/>
    <w:rsid w:val="00CB597B"/>
    <w:rsid w:val="00CB69F1"/>
    <w:rsid w:val="00CB6C62"/>
    <w:rsid w:val="00CB7657"/>
    <w:rsid w:val="00CC39FE"/>
    <w:rsid w:val="00CC4C07"/>
    <w:rsid w:val="00CC79D0"/>
    <w:rsid w:val="00CD0E18"/>
    <w:rsid w:val="00CD2CD4"/>
    <w:rsid w:val="00CD46D6"/>
    <w:rsid w:val="00CD49E7"/>
    <w:rsid w:val="00CD664C"/>
    <w:rsid w:val="00CD7B99"/>
    <w:rsid w:val="00CE2B74"/>
    <w:rsid w:val="00CE6C4F"/>
    <w:rsid w:val="00CF241F"/>
    <w:rsid w:val="00CF6534"/>
    <w:rsid w:val="00CF6C34"/>
    <w:rsid w:val="00D02167"/>
    <w:rsid w:val="00D033AE"/>
    <w:rsid w:val="00D039B1"/>
    <w:rsid w:val="00D03BFA"/>
    <w:rsid w:val="00D042E7"/>
    <w:rsid w:val="00D07D35"/>
    <w:rsid w:val="00D14F3A"/>
    <w:rsid w:val="00D15FAF"/>
    <w:rsid w:val="00D16ADC"/>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4613"/>
    <w:rsid w:val="00D45780"/>
    <w:rsid w:val="00D4764A"/>
    <w:rsid w:val="00D50001"/>
    <w:rsid w:val="00D50B00"/>
    <w:rsid w:val="00D51294"/>
    <w:rsid w:val="00D5221B"/>
    <w:rsid w:val="00D52300"/>
    <w:rsid w:val="00D54528"/>
    <w:rsid w:val="00D5593B"/>
    <w:rsid w:val="00D5792C"/>
    <w:rsid w:val="00D611AF"/>
    <w:rsid w:val="00D6129E"/>
    <w:rsid w:val="00D61B7E"/>
    <w:rsid w:val="00D61EF6"/>
    <w:rsid w:val="00D65D5C"/>
    <w:rsid w:val="00D702A5"/>
    <w:rsid w:val="00D727E3"/>
    <w:rsid w:val="00D7365D"/>
    <w:rsid w:val="00D766F7"/>
    <w:rsid w:val="00D77726"/>
    <w:rsid w:val="00D81B63"/>
    <w:rsid w:val="00D81E61"/>
    <w:rsid w:val="00D8225C"/>
    <w:rsid w:val="00D836BC"/>
    <w:rsid w:val="00D8372E"/>
    <w:rsid w:val="00D8376D"/>
    <w:rsid w:val="00D851FE"/>
    <w:rsid w:val="00D85CF9"/>
    <w:rsid w:val="00D86008"/>
    <w:rsid w:val="00D86382"/>
    <w:rsid w:val="00D86AD4"/>
    <w:rsid w:val="00D928E6"/>
    <w:rsid w:val="00D935D0"/>
    <w:rsid w:val="00D96007"/>
    <w:rsid w:val="00DA179C"/>
    <w:rsid w:val="00DA1BE1"/>
    <w:rsid w:val="00DA5FBB"/>
    <w:rsid w:val="00DA750C"/>
    <w:rsid w:val="00DB1A7E"/>
    <w:rsid w:val="00DB461E"/>
    <w:rsid w:val="00DB680E"/>
    <w:rsid w:val="00DB6D70"/>
    <w:rsid w:val="00DB6FFB"/>
    <w:rsid w:val="00DB7E70"/>
    <w:rsid w:val="00DC04E9"/>
    <w:rsid w:val="00DC0A8F"/>
    <w:rsid w:val="00DC1246"/>
    <w:rsid w:val="00DC48F2"/>
    <w:rsid w:val="00DC57C3"/>
    <w:rsid w:val="00DC5C6B"/>
    <w:rsid w:val="00DD30E4"/>
    <w:rsid w:val="00DD30F2"/>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53A"/>
    <w:rsid w:val="00E06BAA"/>
    <w:rsid w:val="00E07BE9"/>
    <w:rsid w:val="00E11484"/>
    <w:rsid w:val="00E12239"/>
    <w:rsid w:val="00E136FC"/>
    <w:rsid w:val="00E13C00"/>
    <w:rsid w:val="00E175A1"/>
    <w:rsid w:val="00E17780"/>
    <w:rsid w:val="00E2075B"/>
    <w:rsid w:val="00E21DE9"/>
    <w:rsid w:val="00E27742"/>
    <w:rsid w:val="00E31014"/>
    <w:rsid w:val="00E31845"/>
    <w:rsid w:val="00E333D9"/>
    <w:rsid w:val="00E347F1"/>
    <w:rsid w:val="00E403A9"/>
    <w:rsid w:val="00E4055D"/>
    <w:rsid w:val="00E41590"/>
    <w:rsid w:val="00E4222E"/>
    <w:rsid w:val="00E43792"/>
    <w:rsid w:val="00E43E09"/>
    <w:rsid w:val="00E4568F"/>
    <w:rsid w:val="00E46359"/>
    <w:rsid w:val="00E476C1"/>
    <w:rsid w:val="00E5299C"/>
    <w:rsid w:val="00E55212"/>
    <w:rsid w:val="00E56917"/>
    <w:rsid w:val="00E61D0E"/>
    <w:rsid w:val="00E63469"/>
    <w:rsid w:val="00E63F00"/>
    <w:rsid w:val="00E67B63"/>
    <w:rsid w:val="00E67E6E"/>
    <w:rsid w:val="00E71D9E"/>
    <w:rsid w:val="00E73650"/>
    <w:rsid w:val="00E744BE"/>
    <w:rsid w:val="00E75FB2"/>
    <w:rsid w:val="00E761B2"/>
    <w:rsid w:val="00E77F9A"/>
    <w:rsid w:val="00E8196B"/>
    <w:rsid w:val="00E83327"/>
    <w:rsid w:val="00E84E5E"/>
    <w:rsid w:val="00E85757"/>
    <w:rsid w:val="00E87559"/>
    <w:rsid w:val="00E91EC8"/>
    <w:rsid w:val="00E9352D"/>
    <w:rsid w:val="00EA14A7"/>
    <w:rsid w:val="00EA2190"/>
    <w:rsid w:val="00EA5841"/>
    <w:rsid w:val="00EB06D4"/>
    <w:rsid w:val="00EB0720"/>
    <w:rsid w:val="00EB157E"/>
    <w:rsid w:val="00EB3ACD"/>
    <w:rsid w:val="00EB4A50"/>
    <w:rsid w:val="00EB4A76"/>
    <w:rsid w:val="00EB7DC7"/>
    <w:rsid w:val="00EC0E30"/>
    <w:rsid w:val="00EC0FD6"/>
    <w:rsid w:val="00EC28B2"/>
    <w:rsid w:val="00EC6000"/>
    <w:rsid w:val="00EC6DA0"/>
    <w:rsid w:val="00EC7D98"/>
    <w:rsid w:val="00ED3917"/>
    <w:rsid w:val="00ED553D"/>
    <w:rsid w:val="00EE2438"/>
    <w:rsid w:val="00EE4683"/>
    <w:rsid w:val="00EE4A26"/>
    <w:rsid w:val="00EE6F50"/>
    <w:rsid w:val="00EE6FBE"/>
    <w:rsid w:val="00EE7BEE"/>
    <w:rsid w:val="00EF08EC"/>
    <w:rsid w:val="00EF1F75"/>
    <w:rsid w:val="00EF26C6"/>
    <w:rsid w:val="00EF34B0"/>
    <w:rsid w:val="00EF38B7"/>
    <w:rsid w:val="00EF79B1"/>
    <w:rsid w:val="00F020C4"/>
    <w:rsid w:val="00F05A2F"/>
    <w:rsid w:val="00F10DC2"/>
    <w:rsid w:val="00F11617"/>
    <w:rsid w:val="00F122C6"/>
    <w:rsid w:val="00F12B43"/>
    <w:rsid w:val="00F2080C"/>
    <w:rsid w:val="00F21914"/>
    <w:rsid w:val="00F22145"/>
    <w:rsid w:val="00F23033"/>
    <w:rsid w:val="00F31A0D"/>
    <w:rsid w:val="00F31D5C"/>
    <w:rsid w:val="00F32E64"/>
    <w:rsid w:val="00F33257"/>
    <w:rsid w:val="00F338A9"/>
    <w:rsid w:val="00F35DEA"/>
    <w:rsid w:val="00F37313"/>
    <w:rsid w:val="00F41EF0"/>
    <w:rsid w:val="00F41FF2"/>
    <w:rsid w:val="00F424AD"/>
    <w:rsid w:val="00F453F0"/>
    <w:rsid w:val="00F4645E"/>
    <w:rsid w:val="00F46493"/>
    <w:rsid w:val="00F46B0F"/>
    <w:rsid w:val="00F46DD6"/>
    <w:rsid w:val="00F473C6"/>
    <w:rsid w:val="00F50A64"/>
    <w:rsid w:val="00F515CB"/>
    <w:rsid w:val="00F5340D"/>
    <w:rsid w:val="00F5355B"/>
    <w:rsid w:val="00F539DE"/>
    <w:rsid w:val="00F553D1"/>
    <w:rsid w:val="00F605C4"/>
    <w:rsid w:val="00F60976"/>
    <w:rsid w:val="00F62A8D"/>
    <w:rsid w:val="00F63033"/>
    <w:rsid w:val="00F63D24"/>
    <w:rsid w:val="00F63E92"/>
    <w:rsid w:val="00F64094"/>
    <w:rsid w:val="00F65A7E"/>
    <w:rsid w:val="00F65F3F"/>
    <w:rsid w:val="00F66088"/>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B68BC"/>
    <w:rsid w:val="00FC4BC9"/>
    <w:rsid w:val="00FC4C46"/>
    <w:rsid w:val="00FC506B"/>
    <w:rsid w:val="00FC73F7"/>
    <w:rsid w:val="00FD004C"/>
    <w:rsid w:val="00FD3043"/>
    <w:rsid w:val="00FD4D9B"/>
    <w:rsid w:val="00FD7A2D"/>
    <w:rsid w:val="00FE01C5"/>
    <w:rsid w:val="00FE179B"/>
    <w:rsid w:val="00FE2F03"/>
    <w:rsid w:val="00FE30D6"/>
    <w:rsid w:val="00FE6A92"/>
    <w:rsid w:val="00FF05E8"/>
    <w:rsid w:val="00FF4043"/>
    <w:rsid w:val="00FF43C4"/>
    <w:rsid w:val="00FF6D41"/>
    <w:rsid w:val="00FF7708"/>
    <w:rsid w:val="00FF7F1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E347F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95091E"/>
    <w:pPr>
      <w:tabs>
        <w:tab w:val="left" w:pos="851"/>
        <w:tab w:val="left" w:leader="dot" w:pos="3402"/>
      </w:tabs>
      <w:ind w:left="3545"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5.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footer" Target="footer4.xml"/><Relationship Id="rId38"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header" Target="header14.xml"/><Relationship Id="rId37" Type="http://schemas.openxmlformats.org/officeDocument/2006/relationships/footer" Target="footer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header" Target="header11.xml"/><Relationship Id="rId36" Type="http://schemas.openxmlformats.org/officeDocument/2006/relationships/header" Target="header17.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header" Target="header1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header" Target="header10.xml"/><Relationship Id="rId30" Type="http://schemas.openxmlformats.org/officeDocument/2006/relationships/header" Target="header12.xml"/><Relationship Id="rId35" Type="http://schemas.openxmlformats.org/officeDocument/2006/relationships/header" Target="header16.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CC8F3-4D11-4181-9DF8-519D02467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7805</TotalTime>
  <Pages>32</Pages>
  <Words>5281</Words>
  <Characters>30104</Characters>
  <Application>Microsoft Office Word</Application>
  <DocSecurity>0</DocSecurity>
  <Lines>250</Lines>
  <Paragraphs>70</Paragraphs>
  <ScaleCrop>false</ScaleCrop>
  <HeadingPairs>
    <vt:vector size="2" baseType="variant">
      <vt:variant>
        <vt:lpstr>タイトル</vt:lpstr>
      </vt:variant>
      <vt:variant>
        <vt:i4>1</vt:i4>
      </vt:variant>
    </vt:vector>
  </HeadingPairs>
  <TitlesOfParts>
    <vt:vector size="1" baseType="lpstr">
      <vt:lpstr>デザインパターンの活用</vt:lpstr>
    </vt:vector>
  </TitlesOfParts>
  <Company/>
  <LinksUpToDate>false</LinksUpToDate>
  <CharactersWithSpaces>35315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デザインパターンの活用</dc:title>
  <dc:subject>デザインパターンをゲームプログラミングに役立てる</dc:subject>
  <dc:creator>板垣 衛</dc:creator>
  <cp:keywords/>
  <dc:description/>
  <cp:lastModifiedBy>板垣衛</cp:lastModifiedBy>
  <cp:revision>1170</cp:revision>
  <cp:lastPrinted>2014-01-31T12:01:00Z</cp:lastPrinted>
  <dcterms:created xsi:type="dcterms:W3CDTF">2014-01-07T17:50:00Z</dcterms:created>
  <dcterms:modified xsi:type="dcterms:W3CDTF">2014-01-31T12:01:00Z</dcterms:modified>
  <cp:category>仕様・設計書</cp:category>
  <cp:contentStatus/>
</cp:coreProperties>
</file>