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D6C73">
        <w:t>ファイルシステム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BD6C73">
          <w:t>パック・パッチ・キャッシュによる開発の効率化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BD6C73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50DFD1BE" w14:textId="77777777" w:rsidR="00BD6C73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2861" w:history="1">
        <w:r w:rsidR="00BD6C73" w:rsidRPr="008F6F16">
          <w:rPr>
            <w:rStyle w:val="afff3"/>
            <w:rFonts w:ascii="Wingdings" w:hAnsi="Wingdings"/>
          </w:rPr>
          <w:t></w:t>
        </w:r>
        <w:r w:rsidR="00BD6C7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BD6C73" w:rsidRPr="008F6F16">
          <w:rPr>
            <w:rStyle w:val="afff3"/>
            <w:rFonts w:hint="eastAsia"/>
          </w:rPr>
          <w:t>概略</w:t>
        </w:r>
        <w:r w:rsidR="00BD6C73">
          <w:rPr>
            <w:webHidden/>
          </w:rPr>
          <w:tab/>
        </w:r>
        <w:r w:rsidR="00BD6C73">
          <w:rPr>
            <w:webHidden/>
          </w:rPr>
          <w:fldChar w:fldCharType="begin"/>
        </w:r>
        <w:r w:rsidR="00BD6C73">
          <w:rPr>
            <w:webHidden/>
          </w:rPr>
          <w:instrText xml:space="preserve"> PAGEREF _Toc377442861 \h </w:instrText>
        </w:r>
        <w:r w:rsidR="00BD6C73">
          <w:rPr>
            <w:webHidden/>
          </w:rPr>
        </w:r>
        <w:r w:rsidR="00BD6C73">
          <w:rPr>
            <w:webHidden/>
          </w:rPr>
          <w:fldChar w:fldCharType="separate"/>
        </w:r>
        <w:r w:rsidR="00BD6C73">
          <w:rPr>
            <w:webHidden/>
          </w:rPr>
          <w:t>1</w:t>
        </w:r>
        <w:r w:rsidR="00BD6C73">
          <w:rPr>
            <w:webHidden/>
          </w:rPr>
          <w:fldChar w:fldCharType="end"/>
        </w:r>
      </w:hyperlink>
    </w:p>
    <w:p w14:paraId="357E4B67" w14:textId="77777777" w:rsidR="00BD6C73" w:rsidRDefault="00BD6C7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862" w:history="1">
        <w:r w:rsidRPr="008F6F1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F6F16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91F7F0A" w14:textId="77777777" w:rsidR="00BD6C73" w:rsidRDefault="00BD6C7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863" w:history="1">
        <w:r w:rsidRPr="008F6F1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F6F16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8598D8E" w14:textId="77777777" w:rsidR="00BD6C73" w:rsidRDefault="00BD6C7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2864" w:history="1">
        <w:r w:rsidRPr="008F6F16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8F6F16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E986224" w14:textId="77777777" w:rsidR="00BD6C73" w:rsidRDefault="00BD6C7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2865" w:history="1">
        <w:r w:rsidRPr="008F6F16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8F6F16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6F9EBF3" w14:textId="77777777" w:rsidR="00BD6C73" w:rsidRDefault="00BD6C7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866" w:history="1">
        <w:r w:rsidRPr="008F6F1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F6F16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CDDA045" w14:textId="77777777" w:rsidR="00BD6C73" w:rsidRDefault="00BD6C7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867" w:history="1">
        <w:r w:rsidRPr="008F6F1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F6F16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D5A4C7C" w14:textId="77777777" w:rsidR="00BD6C73" w:rsidRDefault="00BD6C7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868" w:history="1">
        <w:r w:rsidRPr="008F6F1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F6F16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2861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2862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2863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2864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2865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2866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4696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2867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2868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BD6C73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331B6F" w:rsidP="000D4978">
      <w:pPr>
        <w:pStyle w:val="afff"/>
        <w:spacing w:before="5040"/>
      </w:pPr>
      <w:fldSimple w:instr=" TITLE   \* MERGEFORMAT ">
        <w:r w:rsidR="00BD6C73">
          <w:t>ファイルシステム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461FC" w14:textId="77777777" w:rsidR="006406BA" w:rsidRDefault="006406BA" w:rsidP="002B2600">
      <w:r>
        <w:separator/>
      </w:r>
    </w:p>
  </w:endnote>
  <w:endnote w:type="continuationSeparator" w:id="0">
    <w:p w14:paraId="3668AF38" w14:textId="77777777" w:rsidR="006406BA" w:rsidRDefault="006406BA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BD6C73">
      <w:rPr>
        <w:rFonts w:hint="eastAsia"/>
      </w:rPr>
      <w:t>ファイルシステム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BD6C73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BD6C73">
      <w:rPr>
        <w:rFonts w:hint="eastAsia"/>
      </w:rPr>
      <w:t>ファイルシステム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BD6C73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BD6C73">
      <w:rPr>
        <w:rFonts w:hint="eastAsia"/>
      </w:rPr>
      <w:t>ファイルシステム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BD6C73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BD6C73">
      <w:rPr>
        <w:rFonts w:hint="eastAsia"/>
      </w:rPr>
      <w:t>ファイルシステム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BD6C73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47E95" w14:textId="77777777" w:rsidR="006406BA" w:rsidRDefault="006406BA" w:rsidP="002B2600">
      <w:r>
        <w:separator/>
      </w:r>
    </w:p>
  </w:footnote>
  <w:footnote w:type="continuationSeparator" w:id="0">
    <w:p w14:paraId="23D65564" w14:textId="77777777" w:rsidR="006406BA" w:rsidRDefault="006406BA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6406BA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6406BA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6406BA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BD6C73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6406BA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6406BA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6406BA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6406BA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6406BA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6406BA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6406BA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6406BA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6406BA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6406BA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6406BA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6406BA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6406BA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6406BA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6406BA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00225-4006-40C9-AF82-D05063C5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6687</TotalTime>
  <Pages>7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ファイルシステム</vt:lpstr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ファイルシステム</dc:title>
  <dc:subject>パック・パッチ・キャッシュによる開発の効率化</dc:subject>
  <dc:creator>板垣 衛</dc:creator>
  <cp:keywords/>
  <dc:description/>
  <cp:lastModifiedBy>板垣衛</cp:lastModifiedBy>
  <cp:revision>1041</cp:revision>
  <cp:lastPrinted>2014-01-13T15:10:00Z</cp:lastPrinted>
  <dcterms:created xsi:type="dcterms:W3CDTF">2014-01-07T17:50:00Z</dcterms:created>
  <dcterms:modified xsi:type="dcterms:W3CDTF">2014-01-13T21:05:00Z</dcterms:modified>
  <cp:category>仕様・設計書</cp:category>
  <cp:contentStatus/>
</cp:coreProperties>
</file>