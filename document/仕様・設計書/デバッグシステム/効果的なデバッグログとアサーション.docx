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2EEA2CB0" w14:textId="77777777" w:rsidR="00104C92" w:rsidRDefault="001F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321FCB">
        <w:t>デバッグログとアサーション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F811D3">
        <w:fldChar w:fldCharType="begin"/>
      </w:r>
      <w:r w:rsidR="00F811D3">
        <w:instrText xml:space="preserve"> SUBJECT   \* MERGEFORMAT </w:instrText>
      </w:r>
      <w:r w:rsidR="00F811D3">
        <w:fldChar w:fldCharType="separate"/>
      </w:r>
      <w:r w:rsidR="00321FCB">
        <w:t>効果的なデバッグトレース手法</w:t>
      </w:r>
      <w:r w:rsidR="00F811D3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321FCB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1728D7FA" w14:textId="77777777" w:rsidR="00321FCB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2421" w:history="1">
        <w:r w:rsidR="00321FCB" w:rsidRPr="00D06224">
          <w:rPr>
            <w:rStyle w:val="afff3"/>
            <w:rFonts w:ascii="Wingdings" w:hAnsi="Wingdings"/>
          </w:rPr>
          <w:t></w:t>
        </w:r>
        <w:r w:rsidR="00321FC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321FCB" w:rsidRPr="00D06224">
          <w:rPr>
            <w:rStyle w:val="afff3"/>
            <w:rFonts w:hint="eastAsia"/>
          </w:rPr>
          <w:t>概略</w:t>
        </w:r>
        <w:r w:rsidR="00321FCB">
          <w:rPr>
            <w:webHidden/>
          </w:rPr>
          <w:tab/>
        </w:r>
        <w:r w:rsidR="00321FCB">
          <w:rPr>
            <w:webHidden/>
          </w:rPr>
          <w:fldChar w:fldCharType="begin"/>
        </w:r>
        <w:r w:rsidR="00321FCB">
          <w:rPr>
            <w:webHidden/>
          </w:rPr>
          <w:instrText xml:space="preserve"> PAGEREF _Toc377442421 \h </w:instrText>
        </w:r>
        <w:r w:rsidR="00321FCB">
          <w:rPr>
            <w:webHidden/>
          </w:rPr>
        </w:r>
        <w:r w:rsidR="00321FCB">
          <w:rPr>
            <w:webHidden/>
          </w:rPr>
          <w:fldChar w:fldCharType="separate"/>
        </w:r>
        <w:r w:rsidR="00321FCB">
          <w:rPr>
            <w:webHidden/>
          </w:rPr>
          <w:t>1</w:t>
        </w:r>
        <w:r w:rsidR="00321FCB">
          <w:rPr>
            <w:webHidden/>
          </w:rPr>
          <w:fldChar w:fldCharType="end"/>
        </w:r>
      </w:hyperlink>
    </w:p>
    <w:p w14:paraId="14F25B41" w14:textId="77777777" w:rsidR="00321FCB" w:rsidRDefault="00321FC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422" w:history="1">
        <w:r w:rsidRPr="00D06224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06224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0A38064" w14:textId="77777777" w:rsidR="00321FCB" w:rsidRDefault="00321FC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423" w:history="1">
        <w:r w:rsidRPr="00D06224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06224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B814383" w14:textId="77777777" w:rsidR="00321FCB" w:rsidRDefault="00321FCB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2424" w:history="1">
        <w:r w:rsidRPr="00D06224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224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907C17E" w14:textId="77777777" w:rsidR="00321FCB" w:rsidRDefault="00321FCB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2425" w:history="1">
        <w:r w:rsidRPr="00D06224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D06224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996F4DC" w14:textId="77777777" w:rsidR="00321FCB" w:rsidRDefault="00321FC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426" w:history="1">
        <w:r w:rsidRPr="00D06224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06224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F3C7FF3" w14:textId="77777777" w:rsidR="00321FCB" w:rsidRDefault="00321FC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427" w:history="1">
        <w:r w:rsidRPr="00D06224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06224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F0579EB" w14:textId="77777777" w:rsidR="00321FCB" w:rsidRDefault="00321FC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2428" w:history="1">
        <w:r w:rsidRPr="00D06224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D06224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_Toc377442428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2421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3972B38E" w14:textId="22114219" w:rsidR="00AF3363" w:rsidRDefault="00AF3363" w:rsidP="001256D9">
      <w:pPr>
        <w:pStyle w:val="a8"/>
        <w:ind w:firstLine="283"/>
      </w:pPr>
      <w:r>
        <w:t>デバッグトレース</w:t>
      </w:r>
    </w:p>
    <w:p w14:paraId="0B21849D" w14:textId="0D01803F" w:rsidR="00AF3363" w:rsidRDefault="00AF3363" w:rsidP="001256D9">
      <w:pPr>
        <w:pStyle w:val="a8"/>
        <w:ind w:firstLine="283"/>
        <w:rPr>
          <w:rFonts w:hint="eastAsia"/>
        </w:rPr>
      </w:pPr>
      <w:r>
        <w:rPr>
          <w:rFonts w:hint="eastAsia"/>
        </w:rPr>
        <w:t>バックトレース</w:t>
      </w:r>
    </w:p>
    <w:p w14:paraId="4AF71147" w14:textId="506047D6" w:rsidR="00414B1B" w:rsidRDefault="001C5611" w:rsidP="00414B1B">
      <w:pPr>
        <w:pStyle w:val="1"/>
      </w:pPr>
      <w:bookmarkStart w:id="2" w:name="_Toc377442422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2423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2424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2425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2426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4252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2427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2428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321FCB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F811D3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321FCB">
        <w:t>デバッグログとアサーション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77996" w14:textId="77777777" w:rsidR="00F811D3" w:rsidRDefault="00F811D3" w:rsidP="002B2600">
      <w:r>
        <w:separator/>
      </w:r>
    </w:p>
  </w:endnote>
  <w:endnote w:type="continuationSeparator" w:id="0">
    <w:p w14:paraId="04703ADF" w14:textId="77777777" w:rsidR="00F811D3" w:rsidRDefault="00F811D3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321FCB">
      <w:rPr>
        <w:rFonts w:hint="eastAsia"/>
      </w:rPr>
      <w:t>デバッグログとアサーション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21FCB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321FCB">
      <w:rPr>
        <w:rFonts w:hint="eastAsia"/>
      </w:rPr>
      <w:t>デバッグログとアサーション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21FCB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321FCB">
      <w:rPr>
        <w:rFonts w:hint="eastAsia"/>
      </w:rPr>
      <w:t>デバッグログとアサーション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21FCB">
      <w:rPr>
        <w:noProof/>
      </w:rPr>
      <w:t>1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321FCB">
      <w:rPr>
        <w:rFonts w:hint="eastAsia"/>
      </w:rPr>
      <w:t>デバッグログとアサーション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321FCB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2A672" w14:textId="77777777" w:rsidR="00F811D3" w:rsidRDefault="00F811D3" w:rsidP="002B2600">
      <w:r>
        <w:separator/>
      </w:r>
    </w:p>
  </w:footnote>
  <w:footnote w:type="continuationSeparator" w:id="0">
    <w:p w14:paraId="34145435" w14:textId="77777777" w:rsidR="00F811D3" w:rsidRDefault="00F811D3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F811D3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F811D3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F811D3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321FCB">
      <w:rPr>
        <w:rFonts w:hint="eastAsia"/>
        <w:noProof/>
      </w:rPr>
      <w:t>概略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F811D3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F811D3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F811D3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F811D3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F811D3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F811D3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F811D3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F811D3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F811D3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F811D3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F811D3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F811D3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F811D3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F811D3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F811D3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1FCB"/>
    <w:rsid w:val="00322271"/>
    <w:rsid w:val="0032347A"/>
    <w:rsid w:val="00326238"/>
    <w:rsid w:val="00326DAA"/>
    <w:rsid w:val="0032765F"/>
    <w:rsid w:val="0033086D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63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1D3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35B7E-FE2E-4644-943B-432CCE52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6681</TotalTime>
  <Pages>7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入力デバイス管理</vt:lpstr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デバッグログとアサーション</dc:title>
  <dc:subject>効果的なデバッグトレース手法</dc:subject>
  <dc:creator>板垣 衛</dc:creator>
  <cp:keywords/>
  <dc:description/>
  <cp:lastModifiedBy>板垣衛</cp:lastModifiedBy>
  <cp:revision>1041</cp:revision>
  <cp:lastPrinted>2014-01-13T15:10:00Z</cp:lastPrinted>
  <dcterms:created xsi:type="dcterms:W3CDTF">2014-01-07T17:50:00Z</dcterms:created>
  <dcterms:modified xsi:type="dcterms:W3CDTF">2014-01-13T20:58:00Z</dcterms:modified>
  <cp:category>仕様・設計書</cp:category>
  <cp:contentStatus/>
</cp:coreProperties>
</file>