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0475F0" w:rsidP="00966ADB">
      <w:pPr>
        <w:pStyle w:val="af4"/>
      </w:pPr>
      <w:r>
        <w:fldChar w:fldCharType="begin"/>
      </w:r>
      <w:r>
        <w:instrText xml:space="preserve"> TITLE   \* MERGEFORMAT </w:instrText>
      </w:r>
      <w:r>
        <w:fldChar w:fldCharType="separate"/>
      </w:r>
      <w:r w:rsidR="00CC2EBB">
        <w:t>プランナーのためのAIシステム考察</w:t>
      </w:r>
      <w:r>
        <w:fldChar w:fldCharType="end"/>
      </w:r>
    </w:p>
    <w:p w14:paraId="68C1382C" w14:textId="77777777" w:rsidR="00EC0FD6" w:rsidRPr="00C31EA7" w:rsidRDefault="00EC28B2" w:rsidP="00966ADB">
      <w:pPr>
        <w:pStyle w:val="af5"/>
      </w:pPr>
      <w:r>
        <w:rPr>
          <w:rFonts w:hint="eastAsia"/>
        </w:rPr>
        <w:t xml:space="preserve">－ </w:t>
      </w:r>
      <w:r w:rsidR="000475F0">
        <w:fldChar w:fldCharType="begin"/>
      </w:r>
      <w:r w:rsidR="000475F0">
        <w:instrText xml:space="preserve"> SUBJECT   \* MERGEFORMAT </w:instrText>
      </w:r>
      <w:r w:rsidR="000475F0">
        <w:fldChar w:fldCharType="separate"/>
      </w:r>
      <w:r w:rsidR="00CC2EBB">
        <w:t>「知識ベース」の活用</w:t>
      </w:r>
      <w:r w:rsidR="000475F0">
        <w:fldChar w:fldCharType="end"/>
      </w:r>
      <w:r>
        <w:t xml:space="preserve"> </w:t>
      </w:r>
      <w:r>
        <w:rPr>
          <w:rFonts w:hint="eastAsia"/>
        </w:rPr>
        <w:t>－</w:t>
      </w:r>
    </w:p>
    <w:p w14:paraId="5794E0D3" w14:textId="49EF545C"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556A65">
        <w:rPr>
          <w:rFonts w:hint="eastAsia"/>
        </w:rPr>
        <w:t>2</w:t>
      </w:r>
      <w:r w:rsidR="00EC0FD6" w:rsidRPr="00C31EA7">
        <w:rPr>
          <w:rFonts w:hint="eastAsia"/>
        </w:rPr>
        <w:t>月</w:t>
      </w:r>
      <w:r w:rsidR="00556A65">
        <w:rPr>
          <w:rFonts w:hint="eastAsia"/>
        </w:rPr>
        <w:t>1</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CC2EBB">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0975A85B" w:rsidR="000D4978" w:rsidRPr="000D4978" w:rsidRDefault="000D4978" w:rsidP="00556A65">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556A65">
              <w:rPr>
                <w:rFonts w:hint="eastAsia"/>
                <w:sz w:val="18"/>
                <w:szCs w:val="18"/>
              </w:rPr>
              <w:t>2</w:t>
            </w:r>
            <w:r w:rsidRPr="000D4978">
              <w:rPr>
                <w:rFonts w:hint="eastAsia"/>
                <w:sz w:val="18"/>
                <w:szCs w:val="18"/>
              </w:rPr>
              <w:t>月</w:t>
            </w:r>
            <w:r w:rsidR="00556A65">
              <w:rPr>
                <w:rFonts w:hint="eastAsia"/>
                <w:sz w:val="18"/>
                <w:szCs w:val="18"/>
              </w:rPr>
              <w:t>1</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76E8F075" w14:textId="77777777" w:rsidR="00CC2EBB"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976431" w:history="1">
        <w:r w:rsidR="00CC2EBB" w:rsidRPr="00266FC0">
          <w:rPr>
            <w:rStyle w:val="afff3"/>
            <w:rFonts w:ascii="Wingdings" w:hAnsi="Wingdings"/>
          </w:rPr>
          <w:t></w:t>
        </w:r>
        <w:r w:rsidR="00CC2EBB">
          <w:rPr>
            <w:rFonts w:asciiTheme="minorHAnsi" w:eastAsiaTheme="minorEastAsia" w:hAnsiTheme="minorHAnsi" w:cstheme="minorBidi"/>
            <w:b w:val="0"/>
            <w:sz w:val="21"/>
          </w:rPr>
          <w:tab/>
        </w:r>
        <w:r w:rsidR="00CC2EBB" w:rsidRPr="00266FC0">
          <w:rPr>
            <w:rStyle w:val="afff3"/>
            <w:rFonts w:hint="eastAsia"/>
          </w:rPr>
          <w:t>概略</w:t>
        </w:r>
        <w:r w:rsidR="00CC2EBB">
          <w:rPr>
            <w:webHidden/>
          </w:rPr>
          <w:tab/>
        </w:r>
        <w:r w:rsidR="00CC2EBB">
          <w:rPr>
            <w:webHidden/>
          </w:rPr>
          <w:fldChar w:fldCharType="begin"/>
        </w:r>
        <w:r w:rsidR="00CC2EBB">
          <w:rPr>
            <w:webHidden/>
          </w:rPr>
          <w:instrText xml:space="preserve"> PAGEREF _Toc378976431 \h </w:instrText>
        </w:r>
        <w:r w:rsidR="00CC2EBB">
          <w:rPr>
            <w:webHidden/>
          </w:rPr>
        </w:r>
        <w:r w:rsidR="00CC2EBB">
          <w:rPr>
            <w:webHidden/>
          </w:rPr>
          <w:fldChar w:fldCharType="separate"/>
        </w:r>
        <w:r w:rsidR="00CC2EBB">
          <w:rPr>
            <w:webHidden/>
          </w:rPr>
          <w:t>1</w:t>
        </w:r>
        <w:r w:rsidR="00CC2EBB">
          <w:rPr>
            <w:webHidden/>
          </w:rPr>
          <w:fldChar w:fldCharType="end"/>
        </w:r>
      </w:hyperlink>
    </w:p>
    <w:p w14:paraId="615DB050" w14:textId="77777777" w:rsidR="00CC2EBB" w:rsidRDefault="00CC2EBB">
      <w:pPr>
        <w:pStyle w:val="12"/>
        <w:spacing w:before="180"/>
        <w:ind w:left="325" w:hanging="325"/>
        <w:rPr>
          <w:rFonts w:asciiTheme="minorHAnsi" w:eastAsiaTheme="minorEastAsia" w:hAnsiTheme="minorHAnsi" w:cstheme="minorBidi"/>
          <w:b w:val="0"/>
          <w:sz w:val="21"/>
        </w:rPr>
      </w:pPr>
      <w:hyperlink w:anchor="_Toc378976432" w:history="1">
        <w:r w:rsidRPr="00266FC0">
          <w:rPr>
            <w:rStyle w:val="afff3"/>
            <w:rFonts w:ascii="Wingdings" w:hAnsi="Wingdings"/>
          </w:rPr>
          <w:t></w:t>
        </w:r>
        <w:r>
          <w:rPr>
            <w:rFonts w:asciiTheme="minorHAnsi" w:eastAsiaTheme="minorEastAsia" w:hAnsiTheme="minorHAnsi" w:cstheme="minorBidi"/>
            <w:b w:val="0"/>
            <w:sz w:val="21"/>
          </w:rPr>
          <w:tab/>
        </w:r>
        <w:r w:rsidRPr="00266FC0">
          <w:rPr>
            <w:rStyle w:val="afff3"/>
            <w:rFonts w:hint="eastAsia"/>
          </w:rPr>
          <w:t>目的</w:t>
        </w:r>
        <w:r>
          <w:rPr>
            <w:webHidden/>
          </w:rPr>
          <w:tab/>
        </w:r>
        <w:r>
          <w:rPr>
            <w:webHidden/>
          </w:rPr>
          <w:fldChar w:fldCharType="begin"/>
        </w:r>
        <w:r>
          <w:rPr>
            <w:webHidden/>
          </w:rPr>
          <w:instrText xml:space="preserve"> PAGEREF _Toc378976432 \h </w:instrText>
        </w:r>
        <w:r>
          <w:rPr>
            <w:webHidden/>
          </w:rPr>
        </w:r>
        <w:r>
          <w:rPr>
            <w:webHidden/>
          </w:rPr>
          <w:fldChar w:fldCharType="separate"/>
        </w:r>
        <w:r>
          <w:rPr>
            <w:webHidden/>
          </w:rPr>
          <w:t>1</w:t>
        </w:r>
        <w:r>
          <w:rPr>
            <w:webHidden/>
          </w:rPr>
          <w:fldChar w:fldCharType="end"/>
        </w:r>
      </w:hyperlink>
    </w:p>
    <w:p w14:paraId="6241D7FC" w14:textId="77777777" w:rsidR="00CC2EBB" w:rsidRDefault="00CC2EBB">
      <w:pPr>
        <w:pStyle w:val="12"/>
        <w:spacing w:before="180"/>
        <w:ind w:left="325" w:hanging="325"/>
        <w:rPr>
          <w:rFonts w:asciiTheme="minorHAnsi" w:eastAsiaTheme="minorEastAsia" w:hAnsiTheme="minorHAnsi" w:cstheme="minorBidi"/>
          <w:b w:val="0"/>
          <w:sz w:val="21"/>
        </w:rPr>
      </w:pPr>
      <w:hyperlink w:anchor="_Toc378976433" w:history="1">
        <w:r w:rsidRPr="00266FC0">
          <w:rPr>
            <w:rStyle w:val="afff3"/>
            <w:rFonts w:ascii="Wingdings" w:hAnsi="Wingdings"/>
          </w:rPr>
          <w:t></w:t>
        </w:r>
        <w:r>
          <w:rPr>
            <w:rFonts w:asciiTheme="minorHAnsi" w:eastAsiaTheme="minorEastAsia" w:hAnsiTheme="minorHAnsi" w:cstheme="minorBidi"/>
            <w:b w:val="0"/>
            <w:sz w:val="21"/>
          </w:rPr>
          <w:tab/>
        </w:r>
        <w:r w:rsidRPr="00266FC0">
          <w:rPr>
            <w:rStyle w:val="afff3"/>
            <w:rFonts w:hint="eastAsia"/>
          </w:rPr>
          <w:t>方法論</w:t>
        </w:r>
        <w:r>
          <w:rPr>
            <w:webHidden/>
          </w:rPr>
          <w:tab/>
        </w:r>
        <w:r>
          <w:rPr>
            <w:webHidden/>
          </w:rPr>
          <w:fldChar w:fldCharType="begin"/>
        </w:r>
        <w:r>
          <w:rPr>
            <w:webHidden/>
          </w:rPr>
          <w:instrText xml:space="preserve"> PAGEREF _Toc378976433 \h </w:instrText>
        </w:r>
        <w:r>
          <w:rPr>
            <w:webHidden/>
          </w:rPr>
        </w:r>
        <w:r>
          <w:rPr>
            <w:webHidden/>
          </w:rPr>
          <w:fldChar w:fldCharType="separate"/>
        </w:r>
        <w:r>
          <w:rPr>
            <w:webHidden/>
          </w:rPr>
          <w:t>1</w:t>
        </w:r>
        <w:r>
          <w:rPr>
            <w:webHidden/>
          </w:rPr>
          <w:fldChar w:fldCharType="end"/>
        </w:r>
      </w:hyperlink>
    </w:p>
    <w:p w14:paraId="1307C01B" w14:textId="77777777" w:rsidR="00CC2EBB" w:rsidRDefault="00CC2EBB">
      <w:pPr>
        <w:pStyle w:val="25"/>
        <w:rPr>
          <w:rFonts w:asciiTheme="minorHAnsi" w:eastAsiaTheme="minorEastAsia" w:hAnsiTheme="minorHAnsi" w:cstheme="minorBidi"/>
          <w:b w:val="0"/>
        </w:rPr>
      </w:pPr>
      <w:hyperlink w:anchor="_Toc378976434" w:history="1">
        <w:r w:rsidRPr="00266FC0">
          <w:rPr>
            <w:rStyle w:val="afff3"/>
            <w:rFonts w:ascii="メイリオ" w:eastAsia="メイリオ" w:hAnsi="メイリオ" w:hint="eastAsia"/>
          </w:rPr>
          <w:t>▼</w:t>
        </w:r>
        <w:r>
          <w:rPr>
            <w:rFonts w:asciiTheme="minorHAnsi" w:eastAsiaTheme="minorEastAsia" w:hAnsiTheme="minorHAnsi" w:cstheme="minorBidi"/>
            <w:b w:val="0"/>
          </w:rPr>
          <w:tab/>
        </w:r>
        <w:r w:rsidRPr="00266FC0">
          <w:rPr>
            <w:rStyle w:val="afff3"/>
            <w:rFonts w:hint="eastAsia"/>
          </w:rPr>
          <w:t>「知識ベース」の</w:t>
        </w:r>
        <w:r w:rsidRPr="00266FC0">
          <w:rPr>
            <w:rStyle w:val="afff3"/>
          </w:rPr>
          <w:t>AI</w:t>
        </w:r>
        <w:r>
          <w:rPr>
            <w:webHidden/>
          </w:rPr>
          <w:tab/>
        </w:r>
        <w:r>
          <w:rPr>
            <w:webHidden/>
          </w:rPr>
          <w:fldChar w:fldCharType="begin"/>
        </w:r>
        <w:r>
          <w:rPr>
            <w:webHidden/>
          </w:rPr>
          <w:instrText xml:space="preserve"> PAGEREF _Toc378976434 \h </w:instrText>
        </w:r>
        <w:r>
          <w:rPr>
            <w:webHidden/>
          </w:rPr>
        </w:r>
        <w:r>
          <w:rPr>
            <w:webHidden/>
          </w:rPr>
          <w:fldChar w:fldCharType="separate"/>
        </w:r>
        <w:r>
          <w:rPr>
            <w:webHidden/>
          </w:rPr>
          <w:t>1</w:t>
        </w:r>
        <w:r>
          <w:rPr>
            <w:webHidden/>
          </w:rPr>
          <w:fldChar w:fldCharType="end"/>
        </w:r>
      </w:hyperlink>
    </w:p>
    <w:p w14:paraId="2B619251" w14:textId="77777777" w:rsidR="00CC2EBB" w:rsidRDefault="00CC2EBB">
      <w:pPr>
        <w:pStyle w:val="32"/>
        <w:tabs>
          <w:tab w:val="left" w:pos="840"/>
        </w:tabs>
        <w:ind w:left="578" w:hanging="309"/>
        <w:rPr>
          <w:rFonts w:eastAsiaTheme="minorEastAsia"/>
        </w:rPr>
      </w:pPr>
      <w:hyperlink w:anchor="_Toc378976435" w:history="1">
        <w:r w:rsidRPr="00266FC0">
          <w:rPr>
            <w:rStyle w:val="afff3"/>
            <w:rFonts w:ascii="Wingdings" w:hAnsi="Wingdings"/>
          </w:rPr>
          <w:t></w:t>
        </w:r>
        <w:r>
          <w:rPr>
            <w:rFonts w:eastAsiaTheme="minorEastAsia"/>
          </w:rPr>
          <w:tab/>
        </w:r>
        <w:r w:rsidRPr="00266FC0">
          <w:rPr>
            <w:rStyle w:val="afff3"/>
            <w:rFonts w:hint="eastAsia"/>
          </w:rPr>
          <w:t>「</w:t>
        </w:r>
        <w:r w:rsidRPr="00266FC0">
          <w:rPr>
            <w:rStyle w:val="afff3"/>
          </w:rPr>
          <w:t>Prolog</w:t>
        </w:r>
        <w:r w:rsidRPr="00266FC0">
          <w:rPr>
            <w:rStyle w:val="afff3"/>
            <w:rFonts w:hint="eastAsia"/>
          </w:rPr>
          <w:t>」とは</w:t>
        </w:r>
        <w:r>
          <w:rPr>
            <w:webHidden/>
          </w:rPr>
          <w:tab/>
        </w:r>
        <w:r>
          <w:rPr>
            <w:webHidden/>
          </w:rPr>
          <w:fldChar w:fldCharType="begin"/>
        </w:r>
        <w:r>
          <w:rPr>
            <w:webHidden/>
          </w:rPr>
          <w:instrText xml:space="preserve"> PAGEREF _Toc378976435 \h </w:instrText>
        </w:r>
        <w:r>
          <w:rPr>
            <w:webHidden/>
          </w:rPr>
        </w:r>
        <w:r>
          <w:rPr>
            <w:webHidden/>
          </w:rPr>
          <w:fldChar w:fldCharType="separate"/>
        </w:r>
        <w:r>
          <w:rPr>
            <w:webHidden/>
          </w:rPr>
          <w:t>1</w:t>
        </w:r>
        <w:r>
          <w:rPr>
            <w:webHidden/>
          </w:rPr>
          <w:fldChar w:fldCharType="end"/>
        </w:r>
      </w:hyperlink>
    </w:p>
    <w:p w14:paraId="59370457" w14:textId="77777777" w:rsidR="00CC2EBB" w:rsidRDefault="00CC2EBB">
      <w:pPr>
        <w:pStyle w:val="32"/>
        <w:tabs>
          <w:tab w:val="left" w:pos="840"/>
        </w:tabs>
        <w:ind w:left="578" w:hanging="309"/>
        <w:rPr>
          <w:rFonts w:eastAsiaTheme="minorEastAsia"/>
        </w:rPr>
      </w:pPr>
      <w:hyperlink w:anchor="_Toc378976436" w:history="1">
        <w:r w:rsidRPr="00266FC0">
          <w:rPr>
            <w:rStyle w:val="afff3"/>
            <w:rFonts w:ascii="Wingdings" w:hAnsi="Wingdings"/>
          </w:rPr>
          <w:t></w:t>
        </w:r>
        <w:r>
          <w:rPr>
            <w:rFonts w:eastAsiaTheme="minorEastAsia"/>
          </w:rPr>
          <w:tab/>
        </w:r>
        <w:r w:rsidRPr="00266FC0">
          <w:rPr>
            <w:rStyle w:val="afff3"/>
            <w:rFonts w:hint="eastAsia"/>
          </w:rPr>
          <w:t>「知識ベース」の活用</w:t>
        </w:r>
        <w:r>
          <w:rPr>
            <w:webHidden/>
          </w:rPr>
          <w:tab/>
        </w:r>
        <w:r>
          <w:rPr>
            <w:webHidden/>
          </w:rPr>
          <w:fldChar w:fldCharType="begin"/>
        </w:r>
        <w:r>
          <w:rPr>
            <w:webHidden/>
          </w:rPr>
          <w:instrText xml:space="preserve"> PAGEREF _Toc378976436 \h </w:instrText>
        </w:r>
        <w:r>
          <w:rPr>
            <w:webHidden/>
          </w:rPr>
        </w:r>
        <w:r>
          <w:rPr>
            <w:webHidden/>
          </w:rPr>
          <w:fldChar w:fldCharType="separate"/>
        </w:r>
        <w:r>
          <w:rPr>
            <w:webHidden/>
          </w:rPr>
          <w:t>3</w:t>
        </w:r>
        <w:r>
          <w:rPr>
            <w:webHidden/>
          </w:rPr>
          <w:fldChar w:fldCharType="end"/>
        </w:r>
      </w:hyperlink>
    </w:p>
    <w:p w14:paraId="2EAE726C" w14:textId="77777777" w:rsidR="00CC2EBB" w:rsidRDefault="00CC2EBB">
      <w:pPr>
        <w:pStyle w:val="32"/>
        <w:tabs>
          <w:tab w:val="left" w:pos="840"/>
        </w:tabs>
        <w:ind w:left="578" w:hanging="309"/>
        <w:rPr>
          <w:rFonts w:eastAsiaTheme="minorEastAsia"/>
        </w:rPr>
      </w:pPr>
      <w:hyperlink w:anchor="_Toc378976437" w:history="1">
        <w:r w:rsidRPr="00266FC0">
          <w:rPr>
            <w:rStyle w:val="afff3"/>
            <w:rFonts w:ascii="Wingdings" w:hAnsi="Wingdings"/>
          </w:rPr>
          <w:t></w:t>
        </w:r>
        <w:r>
          <w:rPr>
            <w:rFonts w:eastAsiaTheme="minorEastAsia"/>
          </w:rPr>
          <w:tab/>
        </w:r>
        <w:r w:rsidRPr="00266FC0">
          <w:rPr>
            <w:rStyle w:val="afff3"/>
            <w:rFonts w:hint="eastAsia"/>
          </w:rPr>
          <w:t>学習型</w:t>
        </w:r>
        <w:r w:rsidRPr="00266FC0">
          <w:rPr>
            <w:rStyle w:val="afff3"/>
          </w:rPr>
          <w:t>AI</w:t>
        </w:r>
        <w:r w:rsidRPr="00266FC0">
          <w:rPr>
            <w:rStyle w:val="afff3"/>
            <w:rFonts w:hint="eastAsia"/>
          </w:rPr>
          <w:t>：「フラグ」よりも「知識ベース」</w:t>
        </w:r>
        <w:r>
          <w:rPr>
            <w:webHidden/>
          </w:rPr>
          <w:tab/>
        </w:r>
        <w:r>
          <w:rPr>
            <w:webHidden/>
          </w:rPr>
          <w:fldChar w:fldCharType="begin"/>
        </w:r>
        <w:r>
          <w:rPr>
            <w:webHidden/>
          </w:rPr>
          <w:instrText xml:space="preserve"> PAGEREF _Toc378976437 \h </w:instrText>
        </w:r>
        <w:r>
          <w:rPr>
            <w:webHidden/>
          </w:rPr>
        </w:r>
        <w:r>
          <w:rPr>
            <w:webHidden/>
          </w:rPr>
          <w:fldChar w:fldCharType="separate"/>
        </w:r>
        <w:r>
          <w:rPr>
            <w:webHidden/>
          </w:rPr>
          <w:t>4</w:t>
        </w:r>
        <w:r>
          <w:rPr>
            <w:webHidden/>
          </w:rPr>
          <w:fldChar w:fldCharType="end"/>
        </w:r>
      </w:hyperlink>
    </w:p>
    <w:p w14:paraId="75685387" w14:textId="77777777" w:rsidR="00CC2EBB" w:rsidRDefault="00CC2EBB">
      <w:pPr>
        <w:pStyle w:val="25"/>
        <w:rPr>
          <w:rFonts w:asciiTheme="minorHAnsi" w:eastAsiaTheme="minorEastAsia" w:hAnsiTheme="minorHAnsi" w:cstheme="minorBidi"/>
          <w:b w:val="0"/>
        </w:rPr>
      </w:pPr>
      <w:hyperlink w:anchor="_Toc378976438" w:history="1">
        <w:r w:rsidRPr="00266FC0">
          <w:rPr>
            <w:rStyle w:val="afff3"/>
            <w:rFonts w:ascii="メイリオ" w:eastAsia="メイリオ" w:hAnsi="メイリオ" w:hint="eastAsia"/>
          </w:rPr>
          <w:t>▼</w:t>
        </w:r>
        <w:r>
          <w:rPr>
            <w:rFonts w:asciiTheme="minorHAnsi" w:eastAsiaTheme="minorEastAsia" w:hAnsiTheme="minorHAnsi" w:cstheme="minorBidi"/>
            <w:b w:val="0"/>
          </w:rPr>
          <w:tab/>
        </w:r>
        <w:r w:rsidRPr="00266FC0">
          <w:rPr>
            <w:rStyle w:val="afff3"/>
            <w:rFonts w:hint="eastAsia"/>
          </w:rPr>
          <w:t>「範囲ベース」の</w:t>
        </w:r>
        <w:r w:rsidRPr="00266FC0">
          <w:rPr>
            <w:rStyle w:val="afff3"/>
          </w:rPr>
          <w:t>NPC</w:t>
        </w:r>
        <w:r w:rsidRPr="00266FC0">
          <w:rPr>
            <w:rStyle w:val="afff3"/>
            <w:rFonts w:hint="eastAsia"/>
          </w:rPr>
          <w:t>配置とモンタージュ</w:t>
        </w:r>
        <w:r>
          <w:rPr>
            <w:webHidden/>
          </w:rPr>
          <w:tab/>
        </w:r>
        <w:r>
          <w:rPr>
            <w:webHidden/>
          </w:rPr>
          <w:fldChar w:fldCharType="begin"/>
        </w:r>
        <w:r>
          <w:rPr>
            <w:webHidden/>
          </w:rPr>
          <w:instrText xml:space="preserve"> PAGEREF _Toc378976438 \h </w:instrText>
        </w:r>
        <w:r>
          <w:rPr>
            <w:webHidden/>
          </w:rPr>
        </w:r>
        <w:r>
          <w:rPr>
            <w:webHidden/>
          </w:rPr>
          <w:fldChar w:fldCharType="separate"/>
        </w:r>
        <w:r>
          <w:rPr>
            <w:webHidden/>
          </w:rPr>
          <w:t>4</w:t>
        </w:r>
        <w:r>
          <w:rPr>
            <w:webHidden/>
          </w:rPr>
          <w:fldChar w:fldCharType="end"/>
        </w:r>
      </w:hyperlink>
    </w:p>
    <w:p w14:paraId="3E594805" w14:textId="77777777" w:rsidR="00CC2EBB" w:rsidRDefault="00CC2EBB">
      <w:pPr>
        <w:pStyle w:val="25"/>
        <w:rPr>
          <w:rFonts w:asciiTheme="minorHAnsi" w:eastAsiaTheme="minorEastAsia" w:hAnsiTheme="minorHAnsi" w:cstheme="minorBidi"/>
          <w:b w:val="0"/>
        </w:rPr>
      </w:pPr>
      <w:hyperlink w:anchor="_Toc378976439" w:history="1">
        <w:r w:rsidRPr="00266FC0">
          <w:rPr>
            <w:rStyle w:val="afff3"/>
            <w:rFonts w:ascii="メイリオ" w:eastAsia="メイリオ" w:hAnsi="メイリオ" w:hint="eastAsia"/>
          </w:rPr>
          <w:t>▼</w:t>
        </w:r>
        <w:r>
          <w:rPr>
            <w:rFonts w:asciiTheme="minorHAnsi" w:eastAsiaTheme="minorEastAsia" w:hAnsiTheme="minorHAnsi" w:cstheme="minorBidi"/>
            <w:b w:val="0"/>
          </w:rPr>
          <w:tab/>
        </w:r>
        <w:r w:rsidRPr="00266FC0">
          <w:rPr>
            <w:rStyle w:val="afff3"/>
            <w:rFonts w:hint="eastAsia"/>
          </w:rPr>
          <w:t>有限オートマトン</w:t>
        </w:r>
        <w:r>
          <w:rPr>
            <w:webHidden/>
          </w:rPr>
          <w:tab/>
        </w:r>
        <w:r>
          <w:rPr>
            <w:webHidden/>
          </w:rPr>
          <w:fldChar w:fldCharType="begin"/>
        </w:r>
        <w:r>
          <w:rPr>
            <w:webHidden/>
          </w:rPr>
          <w:instrText xml:space="preserve"> PAGEREF _Toc378976439 \h </w:instrText>
        </w:r>
        <w:r>
          <w:rPr>
            <w:webHidden/>
          </w:rPr>
        </w:r>
        <w:r>
          <w:rPr>
            <w:webHidden/>
          </w:rPr>
          <w:fldChar w:fldCharType="separate"/>
        </w:r>
        <w:r>
          <w:rPr>
            <w:webHidden/>
          </w:rPr>
          <w:t>5</w:t>
        </w:r>
        <w:r>
          <w:rPr>
            <w:webHidden/>
          </w:rPr>
          <w:fldChar w:fldCharType="end"/>
        </w:r>
      </w:hyperlink>
    </w:p>
    <w:p w14:paraId="022CC9E7" w14:textId="77777777" w:rsidR="00CC2EBB" w:rsidRDefault="00CC2EBB">
      <w:pPr>
        <w:pStyle w:val="32"/>
        <w:tabs>
          <w:tab w:val="left" w:pos="840"/>
        </w:tabs>
        <w:ind w:left="578" w:hanging="309"/>
        <w:rPr>
          <w:rFonts w:eastAsiaTheme="minorEastAsia"/>
        </w:rPr>
      </w:pPr>
      <w:hyperlink w:anchor="_Toc378976440" w:history="1">
        <w:r w:rsidRPr="00266FC0">
          <w:rPr>
            <w:rStyle w:val="afff3"/>
            <w:rFonts w:ascii="Wingdings" w:hAnsi="Wingdings"/>
          </w:rPr>
          <w:t></w:t>
        </w:r>
        <w:r>
          <w:rPr>
            <w:rFonts w:eastAsiaTheme="minorEastAsia"/>
          </w:rPr>
          <w:tab/>
        </w:r>
        <w:r w:rsidRPr="00266FC0">
          <w:rPr>
            <w:rStyle w:val="afff3"/>
            <w:rFonts w:hint="eastAsia"/>
          </w:rPr>
          <w:t>「有限オートマトン」とは</w:t>
        </w:r>
        <w:r>
          <w:rPr>
            <w:webHidden/>
          </w:rPr>
          <w:tab/>
        </w:r>
        <w:r>
          <w:rPr>
            <w:webHidden/>
          </w:rPr>
          <w:fldChar w:fldCharType="begin"/>
        </w:r>
        <w:r>
          <w:rPr>
            <w:webHidden/>
          </w:rPr>
          <w:instrText xml:space="preserve"> PAGEREF _Toc378976440 \h </w:instrText>
        </w:r>
        <w:r>
          <w:rPr>
            <w:webHidden/>
          </w:rPr>
        </w:r>
        <w:r>
          <w:rPr>
            <w:webHidden/>
          </w:rPr>
          <w:fldChar w:fldCharType="separate"/>
        </w:r>
        <w:r>
          <w:rPr>
            <w:webHidden/>
          </w:rPr>
          <w:t>5</w:t>
        </w:r>
        <w:r>
          <w:rPr>
            <w:webHidden/>
          </w:rPr>
          <w:fldChar w:fldCharType="end"/>
        </w:r>
      </w:hyperlink>
    </w:p>
    <w:p w14:paraId="0B4A4D7B" w14:textId="77777777" w:rsidR="00CC2EBB" w:rsidRDefault="00CC2EBB">
      <w:pPr>
        <w:pStyle w:val="32"/>
        <w:tabs>
          <w:tab w:val="left" w:pos="840"/>
        </w:tabs>
        <w:ind w:left="578" w:hanging="309"/>
        <w:rPr>
          <w:rFonts w:eastAsiaTheme="minorEastAsia"/>
        </w:rPr>
      </w:pPr>
      <w:hyperlink w:anchor="_Toc378976441" w:history="1">
        <w:r w:rsidRPr="00266FC0">
          <w:rPr>
            <w:rStyle w:val="afff3"/>
            <w:rFonts w:ascii="Wingdings" w:hAnsi="Wingdings"/>
          </w:rPr>
          <w:t></w:t>
        </w:r>
        <w:r>
          <w:rPr>
            <w:rFonts w:eastAsiaTheme="minorEastAsia"/>
          </w:rPr>
          <w:tab/>
        </w:r>
        <w:r w:rsidRPr="00266FC0">
          <w:rPr>
            <w:rStyle w:val="afff3"/>
            <w:rFonts w:hint="eastAsia"/>
          </w:rPr>
          <w:t>「有限オートマトン」と「知識ベース」</w:t>
        </w:r>
        <w:r>
          <w:rPr>
            <w:webHidden/>
          </w:rPr>
          <w:tab/>
        </w:r>
        <w:r>
          <w:rPr>
            <w:webHidden/>
          </w:rPr>
          <w:fldChar w:fldCharType="begin"/>
        </w:r>
        <w:r>
          <w:rPr>
            <w:webHidden/>
          </w:rPr>
          <w:instrText xml:space="preserve"> PAGEREF _Toc378976441 \h </w:instrText>
        </w:r>
        <w:r>
          <w:rPr>
            <w:webHidden/>
          </w:rPr>
        </w:r>
        <w:r>
          <w:rPr>
            <w:webHidden/>
          </w:rPr>
          <w:fldChar w:fldCharType="separate"/>
        </w:r>
        <w:r>
          <w:rPr>
            <w:webHidden/>
          </w:rPr>
          <w:t>6</w:t>
        </w:r>
        <w:r>
          <w:rPr>
            <w:webHidden/>
          </w:rPr>
          <w:fldChar w:fldCharType="end"/>
        </w:r>
      </w:hyperlink>
    </w:p>
    <w:p w14:paraId="3C8B21C2" w14:textId="77777777" w:rsidR="00CC2EBB" w:rsidRDefault="00CC2EBB">
      <w:pPr>
        <w:pStyle w:val="25"/>
        <w:rPr>
          <w:rFonts w:asciiTheme="minorHAnsi" w:eastAsiaTheme="minorEastAsia" w:hAnsiTheme="minorHAnsi" w:cstheme="minorBidi"/>
          <w:b w:val="0"/>
        </w:rPr>
      </w:pPr>
      <w:hyperlink w:anchor="_Toc378976442" w:history="1">
        <w:r w:rsidRPr="00266FC0">
          <w:rPr>
            <w:rStyle w:val="afff3"/>
            <w:rFonts w:ascii="メイリオ" w:eastAsia="メイリオ" w:hAnsi="メイリオ" w:hint="eastAsia"/>
          </w:rPr>
          <w:t>▼</w:t>
        </w:r>
        <w:r>
          <w:rPr>
            <w:rFonts w:asciiTheme="minorHAnsi" w:eastAsiaTheme="minorEastAsia" w:hAnsiTheme="minorHAnsi" w:cstheme="minorBidi"/>
            <w:b w:val="0"/>
          </w:rPr>
          <w:tab/>
        </w:r>
        <w:r w:rsidRPr="00266FC0">
          <w:rPr>
            <w:rStyle w:val="afff3"/>
            <w:rFonts w:hint="eastAsia"/>
          </w:rPr>
          <w:t>データベースの活用</w:t>
        </w:r>
        <w:r>
          <w:rPr>
            <w:webHidden/>
          </w:rPr>
          <w:tab/>
        </w:r>
        <w:r>
          <w:rPr>
            <w:webHidden/>
          </w:rPr>
          <w:fldChar w:fldCharType="begin"/>
        </w:r>
        <w:r>
          <w:rPr>
            <w:webHidden/>
          </w:rPr>
          <w:instrText xml:space="preserve"> PAGEREF _Toc378976442 \h </w:instrText>
        </w:r>
        <w:r>
          <w:rPr>
            <w:webHidden/>
          </w:rPr>
        </w:r>
        <w:r>
          <w:rPr>
            <w:webHidden/>
          </w:rPr>
          <w:fldChar w:fldCharType="separate"/>
        </w:r>
        <w:r>
          <w:rPr>
            <w:webHidden/>
          </w:rPr>
          <w:t>7</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8976431"/>
      <w:r>
        <w:lastRenderedPageBreak/>
        <w:t>概略</w:t>
      </w:r>
      <w:bookmarkEnd w:id="0"/>
    </w:p>
    <w:p w14:paraId="58085262" w14:textId="5C754608" w:rsidR="00747DC1" w:rsidRDefault="00680FD0" w:rsidP="001256D9">
      <w:pPr>
        <w:pStyle w:val="a8"/>
        <w:ind w:firstLine="283"/>
      </w:pPr>
      <w:r>
        <w:t>RPG</w:t>
      </w:r>
      <w:r>
        <w:t>の村人のような</w:t>
      </w:r>
      <w:r>
        <w:t>NPC</w:t>
      </w:r>
      <w:r>
        <w:t>に対して、効果的で生産性の高い</w:t>
      </w:r>
      <w:r>
        <w:t>AI</w:t>
      </w:r>
      <w:r>
        <w:t>の管理方法について考察する</w:t>
      </w:r>
      <w:r w:rsidR="00E46359">
        <w:rPr>
          <w:rFonts w:hint="eastAsia"/>
        </w:rPr>
        <w:t>。</w:t>
      </w:r>
    </w:p>
    <w:p w14:paraId="021CD908" w14:textId="42A54C02" w:rsidR="00B82B9B" w:rsidRDefault="00B82B9B" w:rsidP="001256D9">
      <w:pPr>
        <w:pStyle w:val="a8"/>
        <w:ind w:firstLine="283"/>
      </w:pPr>
      <w:r>
        <w:rPr>
          <w:rFonts w:hint="eastAsia"/>
        </w:rPr>
        <w:t>プログラマーに限らず、プランナーにも向けた内容である。</w:t>
      </w:r>
    </w:p>
    <w:p w14:paraId="4AF71147" w14:textId="506047D6" w:rsidR="00414B1B" w:rsidRDefault="001C5611" w:rsidP="00414B1B">
      <w:pPr>
        <w:pStyle w:val="1"/>
      </w:pPr>
      <w:bookmarkStart w:id="1" w:name="_Toc378976432"/>
      <w:r>
        <w:rPr>
          <w:rFonts w:hint="eastAsia"/>
        </w:rPr>
        <w:t>目的</w:t>
      </w:r>
      <w:bookmarkEnd w:id="1"/>
    </w:p>
    <w:p w14:paraId="1D70E40E" w14:textId="43412249" w:rsidR="005E4415" w:rsidRDefault="00F56AF4" w:rsidP="001C6071">
      <w:pPr>
        <w:pStyle w:val="a8"/>
        <w:keepNext/>
        <w:keepLines/>
        <w:widowControl/>
        <w:spacing w:beforeLines="50" w:before="180"/>
        <w:ind w:firstLine="283"/>
      </w:pPr>
      <w:r>
        <w:t>本書は、ゲーム機のスペック向上に合わせ、雑踏シーンなどの雰囲気をより盛り立てるための大量</w:t>
      </w:r>
      <w:r>
        <w:t>NPC</w:t>
      </w:r>
      <w:r>
        <w:t>配置を</w:t>
      </w:r>
      <w:r w:rsidR="00AA4A91">
        <w:t>実現するための方法を考察し、生産性が高く効果的な実装方法を実践するための手がかりとすることを目的とする</w:t>
      </w:r>
      <w:r>
        <w:t>。</w:t>
      </w:r>
    </w:p>
    <w:p w14:paraId="1B39FE30" w14:textId="4E6F0D33" w:rsidR="00F56AF4" w:rsidRDefault="00F56AF4" w:rsidP="001C6071">
      <w:pPr>
        <w:pStyle w:val="a8"/>
        <w:keepNext/>
        <w:keepLines/>
        <w:widowControl/>
        <w:spacing w:beforeLines="50" w:before="180"/>
        <w:ind w:firstLine="283"/>
      </w:pPr>
      <w:r>
        <w:t>群衆の中にあって、外見に見合った個性的な行動を取らせるための設定を、プランナーが意図した通りに行えるようにすることを目指す。</w:t>
      </w:r>
      <w:r w:rsidR="002B74F0">
        <w:rPr>
          <w:rFonts w:hint="eastAsia"/>
        </w:rPr>
        <w:t>かつ、</w:t>
      </w:r>
      <w:r w:rsidR="00051520">
        <w:t>その</w:t>
      </w:r>
      <w:r w:rsidR="002B74F0">
        <w:t>生産性も</w:t>
      </w:r>
      <w:r w:rsidR="002B74F0">
        <w:rPr>
          <w:rFonts w:hint="eastAsia"/>
        </w:rPr>
        <w:t>現実的なものとする。</w:t>
      </w:r>
    </w:p>
    <w:p w14:paraId="7916B0C0" w14:textId="6F1698DE" w:rsidR="00BE3323" w:rsidRDefault="00BE3323" w:rsidP="001C6071">
      <w:pPr>
        <w:pStyle w:val="a8"/>
        <w:keepNext/>
        <w:keepLines/>
        <w:widowControl/>
        <w:spacing w:beforeLines="50" w:before="180"/>
        <w:ind w:firstLine="283"/>
      </w:pPr>
      <w:r>
        <w:rPr>
          <w:rFonts w:hint="eastAsia"/>
        </w:rPr>
        <w:t>複雑な</w:t>
      </w:r>
      <w:r>
        <w:rPr>
          <w:rFonts w:hint="eastAsia"/>
        </w:rPr>
        <w:t>AI</w:t>
      </w:r>
      <w:r>
        <w:rPr>
          <w:rFonts w:hint="eastAsia"/>
        </w:rPr>
        <w:t>の処理を設計することではなく、</w:t>
      </w:r>
      <w:r w:rsidR="00530AC3">
        <w:rPr>
          <w:rFonts w:hint="eastAsia"/>
        </w:rPr>
        <w:t>「大量のキャラに対する</w:t>
      </w:r>
      <w:r w:rsidR="00530AC3">
        <w:rPr>
          <w:rFonts w:hint="eastAsia"/>
        </w:rPr>
        <w:t>AI</w:t>
      </w:r>
      <w:r w:rsidR="00530AC3">
        <w:rPr>
          <w:rFonts w:hint="eastAsia"/>
        </w:rPr>
        <w:t>の設定を、プランナーが分かり易く簡単に行える</w:t>
      </w:r>
      <w:bookmarkStart w:id="2" w:name="_GoBack"/>
      <w:bookmarkEnd w:id="2"/>
      <w:r w:rsidR="00530AC3">
        <w:rPr>
          <w:rFonts w:hint="eastAsia"/>
        </w:rPr>
        <w:t>ようにすること」（そのような設計の土台を考案すること）</w:t>
      </w:r>
      <w:r w:rsidR="00AA4A91">
        <w:rPr>
          <w:rFonts w:hint="eastAsia"/>
        </w:rPr>
        <w:t>の実現を目指す</w:t>
      </w:r>
      <w:r w:rsidR="00530AC3">
        <w:rPr>
          <w:rFonts w:hint="eastAsia"/>
        </w:rPr>
        <w:t>。</w:t>
      </w:r>
    </w:p>
    <w:p w14:paraId="10DE568B" w14:textId="6D2765BC" w:rsidR="00801698" w:rsidRDefault="00D07F1F" w:rsidP="00801698">
      <w:pPr>
        <w:pStyle w:val="1"/>
      </w:pPr>
      <w:bookmarkStart w:id="3" w:name="_Toc378976433"/>
      <w:r>
        <w:rPr>
          <w:rFonts w:hint="eastAsia"/>
        </w:rPr>
        <w:t>方法論</w:t>
      </w:r>
      <w:bookmarkEnd w:id="3"/>
    </w:p>
    <w:p w14:paraId="3CAAC9B8" w14:textId="6D033BAB" w:rsidR="00801698" w:rsidRDefault="00D921E9" w:rsidP="00801698">
      <w:pPr>
        <w:pStyle w:val="2"/>
      </w:pPr>
      <w:bookmarkStart w:id="4" w:name="_Toc378976434"/>
      <w:r>
        <w:rPr>
          <w:rFonts w:hint="eastAsia"/>
        </w:rPr>
        <w:t>「</w:t>
      </w:r>
      <w:r w:rsidR="00D07F1F">
        <w:rPr>
          <w:rFonts w:hint="eastAsia"/>
        </w:rPr>
        <w:t>知識ベース</w:t>
      </w:r>
      <w:r>
        <w:rPr>
          <w:rFonts w:hint="eastAsia"/>
        </w:rPr>
        <w:t>」の</w:t>
      </w:r>
      <w:r w:rsidR="00D07F1F">
        <w:rPr>
          <w:rFonts w:hint="eastAsia"/>
        </w:rPr>
        <w:t>AI</w:t>
      </w:r>
      <w:bookmarkEnd w:id="4"/>
    </w:p>
    <w:p w14:paraId="7E19124C" w14:textId="14E9EA18" w:rsidR="00AE52A3" w:rsidRPr="00AE52A3" w:rsidRDefault="00AE52A3" w:rsidP="00AE52A3">
      <w:pPr>
        <w:pStyle w:val="a9"/>
        <w:ind w:firstLine="283"/>
      </w:pPr>
      <w:r>
        <w:rPr>
          <w:rFonts w:hint="eastAsia"/>
        </w:rPr>
        <w:t>プログラミング言語「</w:t>
      </w:r>
      <w:r>
        <w:rPr>
          <w:rFonts w:hint="eastAsia"/>
        </w:rPr>
        <w:t>Prolog</w:t>
      </w:r>
      <w:r>
        <w:rPr>
          <w:rFonts w:hint="eastAsia"/>
        </w:rPr>
        <w:t>」の</w:t>
      </w:r>
      <w:r w:rsidR="00A22638">
        <w:rPr>
          <w:rFonts w:hint="eastAsia"/>
        </w:rPr>
        <w:t>「</w:t>
      </w:r>
      <w:r>
        <w:rPr>
          <w:rFonts w:hint="eastAsia"/>
        </w:rPr>
        <w:t>知識ベース</w:t>
      </w:r>
      <w:r w:rsidR="00A22638">
        <w:rPr>
          <w:rFonts w:hint="eastAsia"/>
        </w:rPr>
        <w:t>」</w:t>
      </w:r>
      <w:r>
        <w:rPr>
          <w:rFonts w:hint="eastAsia"/>
        </w:rPr>
        <w:t>の手法を模倣し、シンプルな設定で柔軟性と拡張性を持った</w:t>
      </w:r>
      <w:r>
        <w:rPr>
          <w:rFonts w:hint="eastAsia"/>
        </w:rPr>
        <w:t>AI</w:t>
      </w:r>
      <w:r>
        <w:rPr>
          <w:rFonts w:hint="eastAsia"/>
        </w:rPr>
        <w:t>を構築する。</w:t>
      </w:r>
    </w:p>
    <w:p w14:paraId="1997E8EC" w14:textId="174334CA" w:rsidR="00C32B8C" w:rsidRDefault="005E2F6F" w:rsidP="00C32B8C">
      <w:pPr>
        <w:pStyle w:val="3"/>
      </w:pPr>
      <w:bookmarkStart w:id="5" w:name="_Toc378976435"/>
      <w:r>
        <w:rPr>
          <w:rFonts w:hint="eastAsia"/>
        </w:rPr>
        <w:t>「</w:t>
      </w:r>
      <w:r w:rsidR="00C32B8C">
        <w:rPr>
          <w:rFonts w:hint="eastAsia"/>
        </w:rPr>
        <w:t>Prolog</w:t>
      </w:r>
      <w:r>
        <w:rPr>
          <w:rFonts w:hint="eastAsia"/>
        </w:rPr>
        <w:t>」</w:t>
      </w:r>
      <w:r w:rsidR="00D921E9">
        <w:rPr>
          <w:rFonts w:hint="eastAsia"/>
        </w:rPr>
        <w:t>とは</w:t>
      </w:r>
      <w:bookmarkEnd w:id="5"/>
    </w:p>
    <w:p w14:paraId="73CF6C8A" w14:textId="1C567CBD" w:rsidR="00C32B8C" w:rsidRDefault="004376FD" w:rsidP="00C32B8C">
      <w:pPr>
        <w:pStyle w:val="aa"/>
        <w:ind w:left="447" w:firstLine="283"/>
      </w:pPr>
      <w:r>
        <w:rPr>
          <w:rFonts w:hint="eastAsia"/>
        </w:rPr>
        <w:t>まず</w:t>
      </w:r>
      <w:r w:rsidR="005E2F6F">
        <w:rPr>
          <w:rFonts w:hint="eastAsia"/>
        </w:rPr>
        <w:t>は「</w:t>
      </w:r>
      <w:r>
        <w:rPr>
          <w:rFonts w:hint="eastAsia"/>
        </w:rPr>
        <w:t>Prolog</w:t>
      </w:r>
      <w:r w:rsidR="005E2F6F">
        <w:rPr>
          <w:rFonts w:hint="eastAsia"/>
        </w:rPr>
        <w:t>」について説明する</w:t>
      </w:r>
      <w:r>
        <w:rPr>
          <w:rFonts w:hint="eastAsia"/>
        </w:rPr>
        <w:t>。</w:t>
      </w:r>
    </w:p>
    <w:p w14:paraId="1906EEFB" w14:textId="4F3623D9" w:rsidR="004376FD" w:rsidRDefault="005E2F6F" w:rsidP="00C32B8C">
      <w:pPr>
        <w:pStyle w:val="aa"/>
        <w:ind w:left="447" w:firstLine="283"/>
      </w:pPr>
      <w:r>
        <w:rPr>
          <w:rFonts w:hint="eastAsia"/>
        </w:rPr>
        <w:t>「</w:t>
      </w:r>
      <w:r w:rsidR="004376FD">
        <w:rPr>
          <w:rFonts w:hint="eastAsia"/>
        </w:rPr>
        <w:t>Prolog</w:t>
      </w:r>
      <w:r>
        <w:rPr>
          <w:rFonts w:hint="eastAsia"/>
        </w:rPr>
        <w:t>」と</w:t>
      </w:r>
      <w:r w:rsidR="004376FD">
        <w:rPr>
          <w:rFonts w:hint="eastAsia"/>
        </w:rPr>
        <w:t>は、「知識ベース」として「事実</w:t>
      </w:r>
      <w:r>
        <w:rPr>
          <w:rFonts w:hint="eastAsia"/>
        </w:rPr>
        <w:t>」と「ルール」を定義しておくと、「質問」に回答してくれる、プログラミング言語の一種（とされているもの）</w:t>
      </w:r>
      <w:r w:rsidR="004376FD">
        <w:rPr>
          <w:rFonts w:hint="eastAsia"/>
        </w:rPr>
        <w:t>である。</w:t>
      </w:r>
    </w:p>
    <w:p w14:paraId="247381B9" w14:textId="22152202" w:rsidR="00217D9E" w:rsidRDefault="00217D9E" w:rsidP="00C32B8C">
      <w:pPr>
        <w:pStyle w:val="aa"/>
        <w:ind w:left="447" w:firstLine="283"/>
      </w:pPr>
      <w:r>
        <w:rPr>
          <w:rFonts w:hint="eastAsia"/>
        </w:rPr>
        <w:t>以下、</w:t>
      </w:r>
      <w:r>
        <w:rPr>
          <w:rFonts w:hint="eastAsia"/>
        </w:rPr>
        <w:t>Prolog</w:t>
      </w:r>
      <w:r>
        <w:rPr>
          <w:rFonts w:hint="eastAsia"/>
        </w:rPr>
        <w:t>のサンプルを示す。細かい表記の説明等は割愛し、分かり易いように日本語で示す。（本来は小文字ならアトム＝固定値、大文字なら変数といった表記上のルールがあるので、</w:t>
      </w:r>
      <w:r>
        <w:rPr>
          <w:rFonts w:hint="eastAsia"/>
        </w:rPr>
        <w:t>Pro</w:t>
      </w:r>
      <w:r>
        <w:t>log</w:t>
      </w:r>
      <w:r>
        <w:t>のサンプルとしては</w:t>
      </w:r>
      <w:r>
        <w:rPr>
          <w:rFonts w:hint="eastAsia"/>
        </w:rPr>
        <w:t>若干逸脱している）</w:t>
      </w:r>
    </w:p>
    <w:p w14:paraId="1DE5E324" w14:textId="1E6F6428" w:rsidR="0034331C" w:rsidRDefault="0034331C" w:rsidP="0034331C">
      <w:pPr>
        <w:pStyle w:val="aa"/>
        <w:keepNext/>
        <w:keepLines/>
        <w:widowControl/>
        <w:spacing w:beforeLines="50" w:before="180"/>
        <w:ind w:leftChars="202" w:left="424" w:firstLineChars="0" w:firstLine="0"/>
      </w:pPr>
      <w:r>
        <w:rPr>
          <w:rFonts w:hint="eastAsia"/>
        </w:rPr>
        <w:lastRenderedPageBreak/>
        <w:t>【サンプル①】</w:t>
      </w:r>
    </w:p>
    <w:p w14:paraId="1747A9EE" w14:textId="54C9337D" w:rsidR="0034331C" w:rsidRDefault="0034331C" w:rsidP="0034331C">
      <w:pPr>
        <w:pStyle w:val="aa"/>
        <w:keepNext/>
        <w:keepLines/>
        <w:widowControl/>
        <w:ind w:leftChars="202" w:left="424" w:firstLineChars="0" w:firstLine="0"/>
      </w:pPr>
      <w:r>
        <w:rPr>
          <w:rFonts w:hint="eastAsia"/>
        </w:rPr>
        <w:t>事実の定義</w:t>
      </w:r>
      <w:r w:rsidR="00217D9E">
        <w:rPr>
          <w:rFonts w:hint="eastAsia"/>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4331C" w14:paraId="126AC584" w14:textId="77777777" w:rsidTr="002F1DD8">
        <w:tc>
          <w:tcPr>
            <w:tcW w:w="8070" w:type="dxa"/>
          </w:tcPr>
          <w:p w14:paraId="334EDEBC" w14:textId="4E370F7B" w:rsidR="0034331C" w:rsidRPr="00217D9E" w:rsidRDefault="00217D9E" w:rsidP="002F1DD8">
            <w:pPr>
              <w:pStyle w:val="3-"/>
              <w:rPr>
                <w:color w:val="00B050"/>
              </w:rPr>
            </w:pPr>
            <w:r>
              <w:rPr>
                <w:rFonts w:hint="eastAsia"/>
              </w:rPr>
              <w:t>人間</w:t>
            </w:r>
            <w:r w:rsidR="0034331C">
              <w:t>(</w:t>
            </w:r>
            <w:r>
              <w:rPr>
                <w:rFonts w:hint="eastAsia"/>
              </w:rPr>
              <w:t>ソクラテス</w:t>
            </w:r>
            <w:r w:rsidR="0034331C">
              <w:t>).</w:t>
            </w:r>
            <w:r>
              <w:tab/>
            </w:r>
            <w:r>
              <w:tab/>
            </w:r>
            <w:r>
              <w:tab/>
            </w:r>
            <w:r w:rsidRPr="00217D9E">
              <w:rPr>
                <w:color w:val="00B050"/>
              </w:rPr>
              <w:t>//</w:t>
            </w:r>
            <w:r w:rsidRPr="00217D9E">
              <w:rPr>
                <w:rFonts w:hint="eastAsia"/>
                <w:color w:val="00B050"/>
              </w:rPr>
              <w:t>事実：「ソクラテス」は「人間」</w:t>
            </w:r>
          </w:p>
          <w:p w14:paraId="09E431BE" w14:textId="79CC6535" w:rsidR="00217D9E" w:rsidRDefault="00217D9E" w:rsidP="00217D9E">
            <w:pPr>
              <w:pStyle w:val="3-"/>
            </w:pPr>
            <w:r>
              <w:rPr>
                <w:rFonts w:hint="eastAsia"/>
              </w:rPr>
              <w:t>人間</w:t>
            </w:r>
            <w:r w:rsidR="0034331C">
              <w:t>(</w:t>
            </w:r>
            <w:r>
              <w:rPr>
                <w:rFonts w:hint="eastAsia"/>
              </w:rPr>
              <w:t>プラトン</w:t>
            </w:r>
            <w:r w:rsidR="0034331C">
              <w:t>).</w:t>
            </w:r>
            <w:r>
              <w:tab/>
            </w:r>
            <w:r>
              <w:tab/>
            </w:r>
            <w:r>
              <w:tab/>
            </w:r>
            <w:r w:rsidRPr="00217D9E">
              <w:rPr>
                <w:color w:val="00B050"/>
              </w:rPr>
              <w:t>//</w:t>
            </w:r>
            <w:r w:rsidRPr="00217D9E">
              <w:rPr>
                <w:rFonts w:hint="eastAsia"/>
                <w:color w:val="00B050"/>
              </w:rPr>
              <w:t>事実：「プラトン」は「人間」</w:t>
            </w:r>
          </w:p>
          <w:p w14:paraId="1254EF76" w14:textId="0D5E20BC" w:rsidR="00217D9E" w:rsidRPr="00217D9E" w:rsidRDefault="00217D9E" w:rsidP="00217D9E">
            <w:pPr>
              <w:pStyle w:val="3-"/>
              <w:rPr>
                <w:color w:val="00B050"/>
              </w:rPr>
            </w:pPr>
            <w:r>
              <w:rPr>
                <w:rFonts w:hint="eastAsia"/>
              </w:rPr>
              <w:t>人間</w:t>
            </w:r>
            <w:r w:rsidR="0034331C">
              <w:t>(</w:t>
            </w:r>
            <w:r>
              <w:rPr>
                <w:rFonts w:hint="eastAsia"/>
              </w:rPr>
              <w:t>アリストテレス</w:t>
            </w:r>
            <w:r w:rsidR="0034331C">
              <w:t>).</w:t>
            </w:r>
            <w:r>
              <w:tab/>
            </w:r>
            <w:r>
              <w:tab/>
            </w:r>
            <w:r w:rsidRPr="00217D9E">
              <w:rPr>
                <w:color w:val="00B050"/>
              </w:rPr>
              <w:t>//</w:t>
            </w:r>
            <w:r w:rsidRPr="00217D9E">
              <w:rPr>
                <w:rFonts w:hint="eastAsia"/>
                <w:color w:val="00B050"/>
              </w:rPr>
              <w:t>事実：「アリストテレス」は「人間」</w:t>
            </w:r>
          </w:p>
          <w:p w14:paraId="35B240C0" w14:textId="77F08A47" w:rsidR="0034331C" w:rsidRPr="00217D9E" w:rsidRDefault="00217D9E" w:rsidP="00217D9E">
            <w:pPr>
              <w:pStyle w:val="3-"/>
            </w:pPr>
            <w:r>
              <w:rPr>
                <w:rFonts w:hint="eastAsia"/>
              </w:rPr>
              <w:t>悪魔</w:t>
            </w:r>
            <w:r w:rsidR="0034331C">
              <w:t>(</w:t>
            </w:r>
            <w:r>
              <w:rPr>
                <w:rFonts w:hint="eastAsia"/>
              </w:rPr>
              <w:t>メフィストフェレス</w:t>
            </w:r>
            <w:r w:rsidR="0034331C">
              <w:t>).</w:t>
            </w:r>
            <w:r>
              <w:tab/>
            </w:r>
            <w:r w:rsidRPr="00217D9E">
              <w:rPr>
                <w:color w:val="00B050"/>
              </w:rPr>
              <w:t>//</w:t>
            </w:r>
            <w:r w:rsidRPr="00217D9E">
              <w:rPr>
                <w:rFonts w:hint="eastAsia"/>
                <w:color w:val="00B050"/>
              </w:rPr>
              <w:t>事実：「メフィストフェレス」は「悪魔」</w:t>
            </w:r>
          </w:p>
        </w:tc>
      </w:tr>
    </w:tbl>
    <w:p w14:paraId="25282289" w14:textId="45C92371" w:rsidR="0034331C" w:rsidRDefault="0034331C" w:rsidP="0034331C">
      <w:pPr>
        <w:pStyle w:val="aa"/>
        <w:keepNext/>
        <w:keepLines/>
        <w:widowControl/>
        <w:spacing w:beforeLines="50" w:before="180"/>
        <w:ind w:leftChars="202" w:left="424" w:firstLineChars="0" w:firstLine="0"/>
      </w:pPr>
      <w:r>
        <w:rPr>
          <w:rFonts w:hint="eastAsia"/>
        </w:rPr>
        <w:t>ルールの定義</w:t>
      </w:r>
      <w:r w:rsidR="00217D9E">
        <w:rPr>
          <w:rFonts w:hint="eastAsia"/>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4331C" w14:paraId="12A98AFD" w14:textId="77777777" w:rsidTr="002F1DD8">
        <w:tc>
          <w:tcPr>
            <w:tcW w:w="8070" w:type="dxa"/>
          </w:tcPr>
          <w:p w14:paraId="0FC1A37C" w14:textId="64CF5965" w:rsidR="0034331C" w:rsidRDefault="00217D9E" w:rsidP="001519C2">
            <w:pPr>
              <w:pStyle w:val="3-"/>
            </w:pPr>
            <w:r>
              <w:rPr>
                <w:rFonts w:hint="eastAsia"/>
              </w:rPr>
              <w:t>死ぬ</w:t>
            </w:r>
            <w:r w:rsidR="0034331C">
              <w:t xml:space="preserve">(X) :- </w:t>
            </w:r>
            <w:r>
              <w:rPr>
                <w:rFonts w:hint="eastAsia"/>
              </w:rPr>
              <w:t>人間</w:t>
            </w:r>
            <w:r w:rsidR="0034331C">
              <w:t>(X).</w:t>
            </w:r>
            <w:r>
              <w:tab/>
            </w:r>
            <w:r w:rsidR="002310D2">
              <w:rPr>
                <w:rFonts w:hint="eastAsia"/>
                <w:color w:val="00B050"/>
              </w:rPr>
              <w:t xml:space="preserve">% </w:t>
            </w:r>
            <w:r w:rsidRPr="00217D9E">
              <w:rPr>
                <w:rFonts w:hint="eastAsia"/>
                <w:color w:val="00B050"/>
              </w:rPr>
              <w:t>ルール：</w:t>
            </w:r>
            <w:r w:rsidR="001519C2">
              <w:rPr>
                <w:rFonts w:hint="eastAsia"/>
                <w:color w:val="00B050"/>
              </w:rPr>
              <w:t>「X」が</w:t>
            </w:r>
            <w:r w:rsidRPr="00217D9E">
              <w:rPr>
                <w:rFonts w:hint="eastAsia"/>
                <w:color w:val="00B050"/>
              </w:rPr>
              <w:t>「人間」</w:t>
            </w:r>
            <w:r w:rsidR="001519C2">
              <w:rPr>
                <w:rFonts w:hint="eastAsia"/>
                <w:color w:val="00B050"/>
              </w:rPr>
              <w:t>なら、「X」は</w:t>
            </w:r>
            <w:r w:rsidRPr="00217D9E">
              <w:rPr>
                <w:rFonts w:hint="eastAsia"/>
                <w:color w:val="00B050"/>
              </w:rPr>
              <w:t>「死ぬ」</w:t>
            </w:r>
          </w:p>
        </w:tc>
      </w:tr>
    </w:tbl>
    <w:p w14:paraId="0D45D591" w14:textId="50618882" w:rsidR="0034331C" w:rsidRDefault="0034331C" w:rsidP="0034331C">
      <w:pPr>
        <w:pStyle w:val="aa"/>
        <w:keepNext/>
        <w:keepLines/>
        <w:widowControl/>
        <w:spacing w:beforeLines="50" w:before="180"/>
        <w:ind w:leftChars="202" w:left="424" w:firstLineChars="0" w:firstLine="0"/>
      </w:pPr>
      <w:r>
        <w:rPr>
          <w:rFonts w:hint="eastAsia"/>
        </w:rPr>
        <w:t>質問</w:t>
      </w:r>
      <w:r w:rsidR="00217D9E">
        <w:rPr>
          <w:rFonts w:hint="eastAsia"/>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4331C" w14:paraId="3F6DD7B0" w14:textId="77777777" w:rsidTr="002F1DD8">
        <w:tc>
          <w:tcPr>
            <w:tcW w:w="8494" w:type="dxa"/>
          </w:tcPr>
          <w:p w14:paraId="4B1EE45B" w14:textId="40AB23C2" w:rsidR="0034331C" w:rsidRPr="00B42F61" w:rsidRDefault="0034331C" w:rsidP="002F1DD8">
            <w:pPr>
              <w:pStyle w:val="3-"/>
              <w:rPr>
                <w:color w:val="00B050"/>
              </w:rPr>
            </w:pPr>
            <w:r w:rsidRPr="00217D9E">
              <w:rPr>
                <w:rFonts w:hint="eastAsia"/>
                <w:color w:val="FF0000"/>
              </w:rPr>
              <w:t>?-</w:t>
            </w:r>
            <w:r w:rsidRPr="00217D9E">
              <w:rPr>
                <w:color w:val="FF0000"/>
              </w:rPr>
              <w:t xml:space="preserve"> </w:t>
            </w:r>
            <w:r w:rsidR="00217D9E">
              <w:rPr>
                <w:rFonts w:hint="eastAsia"/>
              </w:rPr>
              <w:t>死ぬ</w:t>
            </w:r>
            <w:r>
              <w:t>(</w:t>
            </w:r>
            <w:r w:rsidR="00217D9E">
              <w:rPr>
                <w:rFonts w:hint="eastAsia"/>
              </w:rPr>
              <w:t>ソクラテス</w:t>
            </w:r>
            <w:r>
              <w:t>).</w:t>
            </w:r>
            <w:r w:rsidR="00B2319D">
              <w:tab/>
            </w:r>
            <w:r w:rsidR="00B2319D">
              <w:tab/>
            </w:r>
            <w:r w:rsidR="002310D2">
              <w:rPr>
                <w:color w:val="00B050"/>
              </w:rPr>
              <w:t xml:space="preserve">% </w:t>
            </w:r>
            <w:r w:rsidR="00B42F61" w:rsidRPr="00B42F61">
              <w:rPr>
                <w:rFonts w:hint="eastAsia"/>
                <w:color w:val="00B050"/>
              </w:rPr>
              <w:t>質問：</w:t>
            </w:r>
            <w:r w:rsidR="00B2319D" w:rsidRPr="00B42F61">
              <w:rPr>
                <w:rFonts w:hint="eastAsia"/>
                <w:color w:val="00B050"/>
              </w:rPr>
              <w:t>「ソクラテス」は「死ぬ」？</w:t>
            </w:r>
          </w:p>
          <w:p w14:paraId="7B2B583D" w14:textId="3F61A12A" w:rsidR="0034331C" w:rsidRPr="00217D9E" w:rsidRDefault="0034331C" w:rsidP="002F1DD8">
            <w:pPr>
              <w:pStyle w:val="3-"/>
              <w:rPr>
                <w:color w:val="FF0000"/>
              </w:rPr>
            </w:pPr>
            <w:r w:rsidRPr="00217D9E">
              <w:rPr>
                <w:color w:val="FF0000"/>
              </w:rPr>
              <w:t>yes</w:t>
            </w:r>
          </w:p>
          <w:p w14:paraId="48E50C8D" w14:textId="6B7ABB20" w:rsidR="0034331C" w:rsidRPr="00B42F61" w:rsidRDefault="0034331C" w:rsidP="002F1DD8">
            <w:pPr>
              <w:pStyle w:val="3-"/>
              <w:rPr>
                <w:color w:val="00B050"/>
              </w:rPr>
            </w:pPr>
            <w:r w:rsidRPr="00217D9E">
              <w:rPr>
                <w:color w:val="FF0000"/>
              </w:rPr>
              <w:t>?-</w:t>
            </w:r>
            <w:r>
              <w:t xml:space="preserve"> </w:t>
            </w:r>
            <w:r w:rsidR="00217D9E">
              <w:rPr>
                <w:rFonts w:hint="eastAsia"/>
              </w:rPr>
              <w:t>死ぬ</w:t>
            </w:r>
            <w:r w:rsidR="00217D9E">
              <w:t>(</w:t>
            </w:r>
            <w:r w:rsidR="00217D9E">
              <w:rPr>
                <w:rFonts w:hint="eastAsia"/>
              </w:rPr>
              <w:t>メフィストフェレス</w:t>
            </w:r>
            <w:r>
              <w:t>).</w:t>
            </w:r>
            <w:r w:rsidR="00B2319D">
              <w:tab/>
            </w:r>
            <w:r w:rsidR="002310D2">
              <w:rPr>
                <w:color w:val="00B050"/>
              </w:rPr>
              <w:t xml:space="preserve">% </w:t>
            </w:r>
            <w:r w:rsidR="00B42F61" w:rsidRPr="00B42F61">
              <w:rPr>
                <w:rFonts w:hint="eastAsia"/>
                <w:color w:val="00B050"/>
              </w:rPr>
              <w:t>質問：</w:t>
            </w:r>
            <w:r w:rsidR="00B2319D" w:rsidRPr="00B42F61">
              <w:rPr>
                <w:rFonts w:hint="eastAsia"/>
                <w:color w:val="00B050"/>
              </w:rPr>
              <w:t>「メフィストフェレス」は「死ぬ」？</w:t>
            </w:r>
          </w:p>
          <w:p w14:paraId="161F68BF" w14:textId="6726CD9C" w:rsidR="0034331C" w:rsidRPr="00217D9E" w:rsidRDefault="0034331C" w:rsidP="002F1DD8">
            <w:pPr>
              <w:pStyle w:val="3-"/>
              <w:rPr>
                <w:color w:val="FF0000"/>
              </w:rPr>
            </w:pPr>
            <w:r w:rsidRPr="00217D9E">
              <w:rPr>
                <w:color w:val="FF0000"/>
              </w:rPr>
              <w:t>no</w:t>
            </w:r>
          </w:p>
          <w:p w14:paraId="4E0233F7" w14:textId="4719001E" w:rsidR="0034331C" w:rsidRPr="00010B80" w:rsidRDefault="0034331C" w:rsidP="002F1DD8">
            <w:pPr>
              <w:pStyle w:val="3-"/>
              <w:rPr>
                <w:color w:val="00B050"/>
              </w:rPr>
            </w:pPr>
            <w:r w:rsidRPr="00217D9E">
              <w:rPr>
                <w:color w:val="FF0000"/>
              </w:rPr>
              <w:t>?-</w:t>
            </w:r>
            <w:r>
              <w:t xml:space="preserve"> </w:t>
            </w:r>
            <w:r w:rsidR="00217D9E">
              <w:rPr>
                <w:rFonts w:hint="eastAsia"/>
              </w:rPr>
              <w:t>死ぬ</w:t>
            </w:r>
            <w:r>
              <w:rPr>
                <w:rFonts w:hint="eastAsia"/>
              </w:rPr>
              <w:t>(</w:t>
            </w:r>
            <w:r>
              <w:t>Wh</w:t>
            </w:r>
            <w:r w:rsidR="002310D2">
              <w:t>o</w:t>
            </w:r>
            <w:r>
              <w:rPr>
                <w:rFonts w:hint="eastAsia"/>
              </w:rPr>
              <w:t>)</w:t>
            </w:r>
            <w:r>
              <w:t>.</w:t>
            </w:r>
            <w:r w:rsidR="001519C2">
              <w:tab/>
            </w:r>
            <w:r w:rsidR="001519C2">
              <w:tab/>
            </w:r>
            <w:r w:rsidR="001519C2">
              <w:tab/>
            </w:r>
            <w:r w:rsidR="002310D2">
              <w:rPr>
                <w:color w:val="00B050"/>
              </w:rPr>
              <w:t xml:space="preserve">% </w:t>
            </w:r>
            <w:r w:rsidR="001519C2" w:rsidRPr="00010B80">
              <w:rPr>
                <w:rFonts w:hint="eastAsia"/>
                <w:color w:val="00B050"/>
              </w:rPr>
              <w:t>質問：「死ぬ」のは「Wh</w:t>
            </w:r>
            <w:r w:rsidR="002310D2">
              <w:rPr>
                <w:color w:val="00B050"/>
              </w:rPr>
              <w:t>o</w:t>
            </w:r>
            <w:r w:rsidR="001519C2" w:rsidRPr="00010B80">
              <w:rPr>
                <w:rFonts w:hint="eastAsia"/>
                <w:color w:val="00B050"/>
              </w:rPr>
              <w:t>」？</w:t>
            </w:r>
          </w:p>
          <w:p w14:paraId="47098E06" w14:textId="421E54DE" w:rsidR="0034331C" w:rsidRPr="00217D9E" w:rsidRDefault="0034331C" w:rsidP="002F1DD8">
            <w:pPr>
              <w:pStyle w:val="3-"/>
              <w:rPr>
                <w:color w:val="FF0000"/>
              </w:rPr>
            </w:pPr>
            <w:r w:rsidRPr="00217D9E">
              <w:rPr>
                <w:color w:val="FF0000"/>
              </w:rPr>
              <w:t>Wh</w:t>
            </w:r>
            <w:r w:rsidR="002310D2">
              <w:rPr>
                <w:color w:val="FF0000"/>
              </w:rPr>
              <w:t>o</w:t>
            </w:r>
            <w:r w:rsidRPr="00217D9E">
              <w:rPr>
                <w:color w:val="FF0000"/>
              </w:rPr>
              <w:t xml:space="preserve"> = </w:t>
            </w:r>
            <w:r w:rsidR="00217D9E" w:rsidRPr="00217D9E">
              <w:rPr>
                <w:rFonts w:hint="eastAsia"/>
                <w:color w:val="FF0000"/>
              </w:rPr>
              <w:t xml:space="preserve">ソクラテス </w:t>
            </w:r>
            <w:r w:rsidRPr="00217D9E">
              <w:rPr>
                <w:color w:val="FF0000"/>
              </w:rPr>
              <w:t>;</w:t>
            </w:r>
          </w:p>
          <w:p w14:paraId="0AA15F2A" w14:textId="0AD761EF" w:rsidR="0034331C" w:rsidRPr="00217D9E" w:rsidRDefault="0034331C" w:rsidP="002F1DD8">
            <w:pPr>
              <w:pStyle w:val="3-"/>
              <w:rPr>
                <w:color w:val="FF0000"/>
              </w:rPr>
            </w:pPr>
            <w:r w:rsidRPr="00217D9E">
              <w:rPr>
                <w:color w:val="FF0000"/>
              </w:rPr>
              <w:t>Wh</w:t>
            </w:r>
            <w:r w:rsidR="002310D2">
              <w:rPr>
                <w:color w:val="FF0000"/>
              </w:rPr>
              <w:t>o</w:t>
            </w:r>
            <w:r w:rsidRPr="00217D9E">
              <w:rPr>
                <w:color w:val="FF0000"/>
              </w:rPr>
              <w:t xml:space="preserve"> = </w:t>
            </w:r>
            <w:r w:rsidR="00217D9E" w:rsidRPr="00217D9E">
              <w:rPr>
                <w:rFonts w:hint="eastAsia"/>
                <w:color w:val="FF0000"/>
              </w:rPr>
              <w:t xml:space="preserve">プラントン </w:t>
            </w:r>
            <w:r w:rsidRPr="00217D9E">
              <w:rPr>
                <w:color w:val="FF0000"/>
              </w:rPr>
              <w:t>;</w:t>
            </w:r>
          </w:p>
          <w:p w14:paraId="7369DDC6" w14:textId="11F23DE7" w:rsidR="0034331C" w:rsidRDefault="0034331C" w:rsidP="002310D2">
            <w:pPr>
              <w:pStyle w:val="3-"/>
            </w:pPr>
            <w:r w:rsidRPr="00217D9E">
              <w:rPr>
                <w:color w:val="FF0000"/>
              </w:rPr>
              <w:t>W</w:t>
            </w:r>
            <w:r w:rsidR="00217D9E">
              <w:rPr>
                <w:color w:val="FF0000"/>
              </w:rPr>
              <w:t>h</w:t>
            </w:r>
            <w:r w:rsidR="002310D2">
              <w:rPr>
                <w:color w:val="FF0000"/>
              </w:rPr>
              <w:t>o</w:t>
            </w:r>
            <w:r w:rsidR="00217D9E">
              <w:rPr>
                <w:color w:val="FF0000"/>
              </w:rPr>
              <w:t xml:space="preserve"> =</w:t>
            </w:r>
            <w:r w:rsidR="00217D9E">
              <w:rPr>
                <w:rFonts w:hint="eastAsia"/>
                <w:color w:val="FF0000"/>
              </w:rPr>
              <w:t xml:space="preserve"> </w:t>
            </w:r>
            <w:r w:rsidR="00217D9E" w:rsidRPr="00217D9E">
              <w:rPr>
                <w:rFonts w:hint="eastAsia"/>
                <w:color w:val="FF0000"/>
              </w:rPr>
              <w:t>アリストテレス</w:t>
            </w:r>
            <w:r w:rsidRPr="00217D9E">
              <w:rPr>
                <w:color w:val="FF0000"/>
              </w:rPr>
              <w:t xml:space="preserve"> .</w:t>
            </w:r>
          </w:p>
        </w:tc>
      </w:tr>
    </w:tbl>
    <w:p w14:paraId="7A88BD53" w14:textId="3027B7EC" w:rsidR="00CB6DA3" w:rsidRDefault="00CB6DA3" w:rsidP="004376FD">
      <w:pPr>
        <w:pStyle w:val="aa"/>
        <w:keepNext/>
        <w:keepLines/>
        <w:widowControl/>
        <w:spacing w:beforeLines="50" w:before="180"/>
        <w:ind w:leftChars="202" w:left="424" w:firstLineChars="0" w:firstLine="0"/>
      </w:pPr>
      <w:r>
        <w:rPr>
          <w:rFonts w:hint="eastAsia"/>
        </w:rPr>
        <w:t>【</w:t>
      </w:r>
      <w:r w:rsidR="004376FD">
        <w:rPr>
          <w:rFonts w:hint="eastAsia"/>
        </w:rPr>
        <w:t>サンプル</w:t>
      </w:r>
      <w:r w:rsidR="0034331C">
        <w:rPr>
          <w:rFonts w:hint="eastAsia"/>
        </w:rPr>
        <w:t>②</w:t>
      </w:r>
      <w:r>
        <w:rPr>
          <w:rFonts w:hint="eastAsia"/>
        </w:rPr>
        <w:t>】</w:t>
      </w:r>
    </w:p>
    <w:p w14:paraId="24D6E4A8" w14:textId="06397067" w:rsidR="004376FD" w:rsidRDefault="004376FD" w:rsidP="00CB6DA3">
      <w:pPr>
        <w:pStyle w:val="aa"/>
        <w:keepNext/>
        <w:keepLines/>
        <w:widowControl/>
        <w:ind w:leftChars="202" w:left="424" w:firstLineChars="0" w:firstLine="0"/>
      </w:pPr>
      <w:r>
        <w:rPr>
          <w:rFonts w:hint="eastAsia"/>
        </w:rPr>
        <w:t>事実の定義</w:t>
      </w:r>
      <w:r w:rsidR="00B42F61">
        <w:rPr>
          <w:rFonts w:hint="eastAsia"/>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4376FD" w14:paraId="75DAF5C1" w14:textId="77777777" w:rsidTr="004376FD">
        <w:tc>
          <w:tcPr>
            <w:tcW w:w="8070" w:type="dxa"/>
          </w:tcPr>
          <w:p w14:paraId="697DCA10" w14:textId="7DD4983A" w:rsidR="004376FD" w:rsidRPr="001519C2" w:rsidRDefault="00217D9E" w:rsidP="004376FD">
            <w:pPr>
              <w:pStyle w:val="3-"/>
              <w:rPr>
                <w:color w:val="00B050"/>
              </w:rPr>
            </w:pPr>
            <w:r>
              <w:rPr>
                <w:rFonts w:hint="eastAsia"/>
              </w:rPr>
              <w:t>好き</w:t>
            </w:r>
            <w:r w:rsidR="004376FD">
              <w:rPr>
                <w:rFonts w:hint="eastAsia"/>
              </w:rPr>
              <w:t>(</w:t>
            </w:r>
            <w:r>
              <w:rPr>
                <w:rFonts w:hint="eastAsia"/>
              </w:rPr>
              <w:t>太郎</w:t>
            </w:r>
            <w:r w:rsidR="004376FD">
              <w:t xml:space="preserve">, </w:t>
            </w:r>
            <w:r>
              <w:rPr>
                <w:rFonts w:hint="eastAsia"/>
              </w:rPr>
              <w:t>寿司</w:t>
            </w:r>
            <w:r w:rsidR="004376FD">
              <w:t>).</w:t>
            </w:r>
            <w:r w:rsidR="00B42F61">
              <w:tab/>
            </w:r>
            <w:r w:rsidR="00B42F61">
              <w:tab/>
            </w:r>
            <w:r w:rsidR="002310D2">
              <w:rPr>
                <w:color w:val="00B050"/>
              </w:rPr>
              <w:t xml:space="preserve">% </w:t>
            </w:r>
            <w:r w:rsidR="001519C2" w:rsidRPr="001519C2">
              <w:rPr>
                <w:rFonts w:hint="eastAsia"/>
                <w:color w:val="00B050"/>
              </w:rPr>
              <w:t>事実：</w:t>
            </w:r>
            <w:r w:rsidR="00B42F61" w:rsidRPr="001519C2">
              <w:rPr>
                <w:rFonts w:hint="eastAsia"/>
                <w:color w:val="00B050"/>
              </w:rPr>
              <w:t>「太郎」は「寿司」が「好き」</w:t>
            </w:r>
          </w:p>
          <w:p w14:paraId="2F147E38" w14:textId="52E90E2C" w:rsidR="004376FD" w:rsidRDefault="00217D9E" w:rsidP="004376FD">
            <w:pPr>
              <w:pStyle w:val="3-"/>
            </w:pPr>
            <w:r>
              <w:rPr>
                <w:rFonts w:hint="eastAsia"/>
              </w:rPr>
              <w:t>好き</w:t>
            </w:r>
            <w:r w:rsidR="004376FD">
              <w:t>(</w:t>
            </w:r>
            <w:r>
              <w:rPr>
                <w:rFonts w:hint="eastAsia"/>
              </w:rPr>
              <w:t>次郎</w:t>
            </w:r>
            <w:r w:rsidR="004376FD">
              <w:t xml:space="preserve">, </w:t>
            </w:r>
            <w:r>
              <w:rPr>
                <w:rFonts w:hint="eastAsia"/>
              </w:rPr>
              <w:t>ケーキ</w:t>
            </w:r>
            <w:r w:rsidR="004376FD">
              <w:t>).</w:t>
            </w:r>
            <w:r w:rsidR="00B42F61">
              <w:tab/>
            </w:r>
            <w:r w:rsidR="002310D2">
              <w:rPr>
                <w:color w:val="00B050"/>
              </w:rPr>
              <w:t xml:space="preserve">% </w:t>
            </w:r>
            <w:r w:rsidR="001519C2" w:rsidRPr="001519C2">
              <w:rPr>
                <w:rFonts w:hint="eastAsia"/>
                <w:color w:val="00B050"/>
              </w:rPr>
              <w:t>事実：</w:t>
            </w:r>
            <w:r w:rsidR="00B42F61" w:rsidRPr="001519C2">
              <w:rPr>
                <w:rFonts w:hint="eastAsia"/>
                <w:color w:val="00B050"/>
              </w:rPr>
              <w:t>「次郎」は「ケーキ」が「好き」</w:t>
            </w:r>
          </w:p>
          <w:p w14:paraId="679E3444" w14:textId="70120747" w:rsidR="004376FD" w:rsidRPr="001519C2" w:rsidRDefault="00217D9E" w:rsidP="00217D9E">
            <w:pPr>
              <w:pStyle w:val="3-"/>
              <w:rPr>
                <w:color w:val="00B050"/>
              </w:rPr>
            </w:pPr>
            <w:r>
              <w:rPr>
                <w:rFonts w:hint="eastAsia"/>
              </w:rPr>
              <w:t>好き</w:t>
            </w:r>
            <w:r w:rsidR="004376FD">
              <w:t>(</w:t>
            </w:r>
            <w:r>
              <w:rPr>
                <w:rFonts w:hint="eastAsia"/>
              </w:rPr>
              <w:t>三郎</w:t>
            </w:r>
            <w:r w:rsidR="004376FD">
              <w:t xml:space="preserve">, </w:t>
            </w:r>
            <w:r>
              <w:rPr>
                <w:rFonts w:hint="eastAsia"/>
              </w:rPr>
              <w:t>寿司</w:t>
            </w:r>
            <w:r w:rsidR="004376FD">
              <w:t>).</w:t>
            </w:r>
            <w:r w:rsidR="00B42F61">
              <w:tab/>
            </w:r>
            <w:r w:rsidR="00B42F61">
              <w:tab/>
            </w:r>
            <w:r w:rsidR="002310D2">
              <w:rPr>
                <w:color w:val="00B050"/>
              </w:rPr>
              <w:t xml:space="preserve">% </w:t>
            </w:r>
            <w:r w:rsidR="001519C2" w:rsidRPr="001519C2">
              <w:rPr>
                <w:rFonts w:hint="eastAsia"/>
                <w:color w:val="00B050"/>
              </w:rPr>
              <w:t>事実：</w:t>
            </w:r>
            <w:r w:rsidR="00B42F61" w:rsidRPr="001519C2">
              <w:rPr>
                <w:rFonts w:hint="eastAsia"/>
                <w:color w:val="00B050"/>
              </w:rPr>
              <w:t>「三郎」は「寿司」が「好き」</w:t>
            </w:r>
          </w:p>
          <w:p w14:paraId="1F071F60" w14:textId="77777777" w:rsidR="00B42F61" w:rsidRDefault="00B42F61" w:rsidP="00B42F61">
            <w:pPr>
              <w:pStyle w:val="3-"/>
              <w:rPr>
                <w:color w:val="00B050"/>
              </w:rPr>
            </w:pPr>
            <w:r>
              <w:rPr>
                <w:rFonts w:hint="eastAsia"/>
              </w:rPr>
              <w:t>好き</w:t>
            </w:r>
            <w:r>
              <w:t>(</w:t>
            </w:r>
            <w:r>
              <w:rPr>
                <w:rFonts w:hint="eastAsia"/>
              </w:rPr>
              <w:t>三郎</w:t>
            </w:r>
            <w:r>
              <w:t xml:space="preserve">, </w:t>
            </w:r>
            <w:r>
              <w:rPr>
                <w:rFonts w:hint="eastAsia"/>
              </w:rPr>
              <w:t>すき焼き</w:t>
            </w:r>
            <w:r>
              <w:t>).</w:t>
            </w:r>
            <w:r>
              <w:tab/>
            </w:r>
            <w:r w:rsidR="002310D2">
              <w:rPr>
                <w:color w:val="00B050"/>
              </w:rPr>
              <w:t xml:space="preserve">% </w:t>
            </w:r>
            <w:r w:rsidR="001519C2" w:rsidRPr="001519C2">
              <w:rPr>
                <w:rFonts w:hint="eastAsia"/>
                <w:color w:val="00B050"/>
              </w:rPr>
              <w:t>事実：</w:t>
            </w:r>
            <w:r w:rsidRPr="001519C2">
              <w:rPr>
                <w:rFonts w:hint="eastAsia"/>
                <w:color w:val="00B050"/>
              </w:rPr>
              <w:t>「三郎」は「すき焼き」が「好き」</w:t>
            </w:r>
          </w:p>
          <w:p w14:paraId="550D2F43" w14:textId="0CC58C7C" w:rsidR="002310D2" w:rsidRPr="00B42F61" w:rsidRDefault="002310D2" w:rsidP="002310D2">
            <w:pPr>
              <w:pStyle w:val="3-"/>
            </w:pPr>
            <w:r>
              <w:rPr>
                <w:rFonts w:hint="eastAsia"/>
              </w:rPr>
              <w:t>好き</w:t>
            </w:r>
            <w:r>
              <w:t>(</w:t>
            </w:r>
            <w:r>
              <w:rPr>
                <w:rFonts w:hint="eastAsia"/>
              </w:rPr>
              <w:t>四朗</w:t>
            </w:r>
            <w:r>
              <w:t xml:space="preserve">, </w:t>
            </w:r>
            <w:r>
              <w:rPr>
                <w:rFonts w:hint="eastAsia"/>
              </w:rPr>
              <w:t>すき焼き</w:t>
            </w:r>
            <w:r>
              <w:t>).</w:t>
            </w:r>
            <w:r>
              <w:tab/>
            </w:r>
            <w:r>
              <w:rPr>
                <w:color w:val="00B050"/>
              </w:rPr>
              <w:t xml:space="preserve">% </w:t>
            </w:r>
            <w:r w:rsidRPr="001519C2">
              <w:rPr>
                <w:rFonts w:hint="eastAsia"/>
                <w:color w:val="00B050"/>
              </w:rPr>
              <w:t>事実：「</w:t>
            </w:r>
            <w:r>
              <w:rPr>
                <w:rFonts w:hint="eastAsia"/>
                <w:color w:val="00B050"/>
              </w:rPr>
              <w:t>四朗</w:t>
            </w:r>
            <w:r w:rsidRPr="001519C2">
              <w:rPr>
                <w:rFonts w:hint="eastAsia"/>
                <w:color w:val="00B050"/>
              </w:rPr>
              <w:t>」は「すき焼き」が「好き」</w:t>
            </w:r>
          </w:p>
        </w:tc>
      </w:tr>
    </w:tbl>
    <w:p w14:paraId="2356D779" w14:textId="6499E267" w:rsidR="004376FD" w:rsidRDefault="004376FD" w:rsidP="004376FD">
      <w:pPr>
        <w:pStyle w:val="aa"/>
        <w:keepNext/>
        <w:keepLines/>
        <w:widowControl/>
        <w:spacing w:beforeLines="50" w:before="180"/>
        <w:ind w:leftChars="202" w:left="424" w:firstLineChars="0" w:firstLine="0"/>
      </w:pPr>
      <w:r>
        <w:rPr>
          <w:rFonts w:hint="eastAsia"/>
        </w:rPr>
        <w:t>ルールの定義</w:t>
      </w:r>
      <w:r w:rsidR="00B42F61">
        <w:rPr>
          <w:rFonts w:hint="eastAsia"/>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4376FD" w14:paraId="7A7CB87A" w14:textId="77777777" w:rsidTr="004376FD">
        <w:tc>
          <w:tcPr>
            <w:tcW w:w="8070" w:type="dxa"/>
          </w:tcPr>
          <w:p w14:paraId="61C62D15" w14:textId="239C0044" w:rsidR="001519C2" w:rsidRPr="001519C2" w:rsidRDefault="00B42F61" w:rsidP="001519C2">
            <w:pPr>
              <w:pStyle w:val="3-"/>
              <w:tabs>
                <w:tab w:val="left" w:pos="3357"/>
                <w:tab w:val="left" w:pos="3716"/>
              </w:tabs>
              <w:rPr>
                <w:color w:val="00B050"/>
              </w:rPr>
            </w:pPr>
            <w:r>
              <w:rPr>
                <w:rFonts w:hint="eastAsia"/>
              </w:rPr>
              <w:t>友達</w:t>
            </w:r>
            <w:r w:rsidR="004376FD">
              <w:rPr>
                <w:rFonts w:hint="eastAsia"/>
              </w:rPr>
              <w:t>(</w:t>
            </w:r>
            <w:r w:rsidR="004376FD">
              <w:t xml:space="preserve">X, Y) :- </w:t>
            </w:r>
            <w:r w:rsidRPr="00B42F61">
              <w:rPr>
                <w:rFonts w:ascii="Microsoft YaHei" w:eastAsia="Microsoft YaHei" w:hAnsi="Microsoft YaHei"/>
              </w:rPr>
              <w:t>\</w:t>
            </w:r>
            <w:r w:rsidR="004376FD">
              <w:t xml:space="preserve">+(X = Y), </w:t>
            </w:r>
            <w:r w:rsidR="001519C2">
              <w:rPr>
                <w:rFonts w:hint="eastAsia"/>
              </w:rPr>
              <w:t>好き</w:t>
            </w:r>
            <w:r w:rsidR="004376FD">
              <w:t xml:space="preserve">(X, Z), </w:t>
            </w:r>
            <w:r w:rsidR="001519C2">
              <w:rPr>
                <w:rFonts w:hint="eastAsia"/>
              </w:rPr>
              <w:t>好き</w:t>
            </w:r>
            <w:r w:rsidR="004376FD">
              <w:t>(Y, Z).</w:t>
            </w:r>
            <w:r w:rsidR="001519C2">
              <w:tab/>
            </w:r>
            <w:r w:rsidR="001519C2">
              <w:tab/>
            </w:r>
            <w:r w:rsidR="002310D2">
              <w:rPr>
                <w:color w:val="00B050"/>
              </w:rPr>
              <w:t xml:space="preserve">% </w:t>
            </w:r>
            <w:r w:rsidR="001519C2" w:rsidRPr="001519C2">
              <w:rPr>
                <w:rFonts w:hint="eastAsia"/>
                <w:color w:val="00B050"/>
              </w:rPr>
              <w:t>ルール：「X」と「Y」が同じではなく、</w:t>
            </w:r>
          </w:p>
          <w:p w14:paraId="1877D5B7" w14:textId="53865410" w:rsidR="004376FD" w:rsidRPr="001519C2" w:rsidRDefault="001519C2" w:rsidP="001519C2">
            <w:pPr>
              <w:pStyle w:val="3-"/>
              <w:tabs>
                <w:tab w:val="left" w:pos="3357"/>
                <w:tab w:val="left" w:pos="3716"/>
              </w:tabs>
              <w:rPr>
                <w:color w:val="00B050"/>
              </w:rPr>
            </w:pPr>
            <w:r w:rsidRPr="001519C2">
              <w:rPr>
                <w:color w:val="00B050"/>
              </w:rPr>
              <w:tab/>
            </w:r>
            <w:r w:rsidRPr="001519C2">
              <w:rPr>
                <w:color w:val="00B050"/>
              </w:rPr>
              <w:tab/>
            </w:r>
            <w:r w:rsidRPr="001519C2">
              <w:rPr>
                <w:color w:val="00B050"/>
              </w:rPr>
              <w:tab/>
            </w:r>
            <w:r w:rsidRPr="001519C2">
              <w:rPr>
                <w:color w:val="00B050"/>
              </w:rPr>
              <w:tab/>
            </w:r>
            <w:r w:rsidRPr="001519C2">
              <w:rPr>
                <w:color w:val="00B050"/>
              </w:rPr>
              <w:tab/>
            </w:r>
            <w:r w:rsidRPr="001519C2">
              <w:rPr>
                <w:color w:val="00B050"/>
              </w:rPr>
              <w:tab/>
            </w:r>
            <w:r w:rsidRPr="001519C2">
              <w:rPr>
                <w:color w:val="00B050"/>
              </w:rPr>
              <w:tab/>
            </w:r>
            <w:r w:rsidRPr="001519C2">
              <w:rPr>
                <w:color w:val="00B050"/>
              </w:rPr>
              <w:tab/>
            </w:r>
            <w:r w:rsidRPr="001519C2">
              <w:rPr>
                <w:color w:val="00B050"/>
              </w:rPr>
              <w:tab/>
            </w:r>
            <w:r w:rsidR="002310D2">
              <w:rPr>
                <w:color w:val="00B050"/>
              </w:rPr>
              <w:t xml:space="preserve">% </w:t>
            </w:r>
            <w:r w:rsidRPr="001519C2">
              <w:rPr>
                <w:rFonts w:hint="eastAsia"/>
                <w:color w:val="00B050"/>
              </w:rPr>
              <w:t xml:space="preserve">　　　　「X」が「Z」を「好き」で、</w:t>
            </w:r>
          </w:p>
          <w:p w14:paraId="23A032E4" w14:textId="495B3064" w:rsidR="001519C2" w:rsidRPr="001519C2" w:rsidRDefault="001519C2" w:rsidP="001519C2">
            <w:pPr>
              <w:pStyle w:val="3-"/>
              <w:tabs>
                <w:tab w:val="left" w:pos="3357"/>
                <w:tab w:val="left" w:pos="3716"/>
              </w:tabs>
              <w:rPr>
                <w:color w:val="00B050"/>
              </w:rPr>
            </w:pPr>
            <w:r w:rsidRPr="001519C2">
              <w:rPr>
                <w:color w:val="00B050"/>
              </w:rPr>
              <w:tab/>
            </w:r>
            <w:r w:rsidRPr="001519C2">
              <w:rPr>
                <w:color w:val="00B050"/>
              </w:rPr>
              <w:tab/>
            </w:r>
            <w:r w:rsidRPr="001519C2">
              <w:rPr>
                <w:color w:val="00B050"/>
              </w:rPr>
              <w:tab/>
            </w:r>
            <w:r w:rsidRPr="001519C2">
              <w:rPr>
                <w:color w:val="00B050"/>
              </w:rPr>
              <w:tab/>
            </w:r>
            <w:r w:rsidRPr="001519C2">
              <w:rPr>
                <w:color w:val="00B050"/>
              </w:rPr>
              <w:tab/>
            </w:r>
            <w:r w:rsidRPr="001519C2">
              <w:rPr>
                <w:color w:val="00B050"/>
              </w:rPr>
              <w:tab/>
            </w:r>
            <w:r w:rsidRPr="001519C2">
              <w:rPr>
                <w:color w:val="00B050"/>
              </w:rPr>
              <w:tab/>
            </w:r>
            <w:r w:rsidRPr="001519C2">
              <w:rPr>
                <w:color w:val="00B050"/>
              </w:rPr>
              <w:tab/>
            </w:r>
            <w:r w:rsidRPr="001519C2">
              <w:rPr>
                <w:color w:val="00B050"/>
              </w:rPr>
              <w:tab/>
            </w:r>
            <w:r w:rsidR="002310D2">
              <w:rPr>
                <w:color w:val="00B050"/>
              </w:rPr>
              <w:t xml:space="preserve">% </w:t>
            </w:r>
            <w:r w:rsidRPr="001519C2">
              <w:rPr>
                <w:rFonts w:hint="eastAsia"/>
                <w:color w:val="00B050"/>
              </w:rPr>
              <w:t xml:space="preserve">　　　　「Y」が「Z」を「好き」なら、</w:t>
            </w:r>
          </w:p>
          <w:p w14:paraId="43965D0E" w14:textId="3CF2825C" w:rsidR="001519C2" w:rsidRDefault="001519C2" w:rsidP="001519C2">
            <w:pPr>
              <w:pStyle w:val="3-"/>
              <w:tabs>
                <w:tab w:val="left" w:pos="3357"/>
                <w:tab w:val="left" w:pos="3716"/>
              </w:tabs>
            </w:pPr>
            <w:r w:rsidRPr="001519C2">
              <w:rPr>
                <w:color w:val="00B050"/>
              </w:rPr>
              <w:tab/>
            </w:r>
            <w:r w:rsidRPr="001519C2">
              <w:rPr>
                <w:color w:val="00B050"/>
              </w:rPr>
              <w:tab/>
            </w:r>
            <w:r w:rsidRPr="001519C2">
              <w:rPr>
                <w:color w:val="00B050"/>
              </w:rPr>
              <w:tab/>
            </w:r>
            <w:r w:rsidRPr="001519C2">
              <w:rPr>
                <w:color w:val="00B050"/>
              </w:rPr>
              <w:tab/>
            </w:r>
            <w:r w:rsidRPr="001519C2">
              <w:rPr>
                <w:color w:val="00B050"/>
              </w:rPr>
              <w:tab/>
            </w:r>
            <w:r w:rsidRPr="001519C2">
              <w:rPr>
                <w:color w:val="00B050"/>
              </w:rPr>
              <w:tab/>
            </w:r>
            <w:r w:rsidRPr="001519C2">
              <w:rPr>
                <w:color w:val="00B050"/>
              </w:rPr>
              <w:tab/>
            </w:r>
            <w:r w:rsidRPr="001519C2">
              <w:rPr>
                <w:color w:val="00B050"/>
              </w:rPr>
              <w:tab/>
            </w:r>
            <w:r w:rsidRPr="001519C2">
              <w:rPr>
                <w:color w:val="00B050"/>
              </w:rPr>
              <w:tab/>
            </w:r>
            <w:r w:rsidR="002310D2">
              <w:rPr>
                <w:color w:val="00B050"/>
              </w:rPr>
              <w:t xml:space="preserve">% </w:t>
            </w:r>
            <w:r w:rsidRPr="001519C2">
              <w:rPr>
                <w:rFonts w:hint="eastAsia"/>
                <w:color w:val="00B050"/>
              </w:rPr>
              <w:t xml:space="preserve">　　　　「</w:t>
            </w:r>
            <w:r w:rsidRPr="001519C2">
              <w:rPr>
                <w:color w:val="00B050"/>
              </w:rPr>
              <w:t>X</w:t>
            </w:r>
            <w:r w:rsidRPr="001519C2">
              <w:rPr>
                <w:rFonts w:hint="eastAsia"/>
                <w:color w:val="00B050"/>
              </w:rPr>
              <w:t>」と「Y」は「友達」</w:t>
            </w:r>
          </w:p>
        </w:tc>
      </w:tr>
    </w:tbl>
    <w:p w14:paraId="737A4770" w14:textId="1044EE64" w:rsidR="004376FD" w:rsidRDefault="004376FD" w:rsidP="004376FD">
      <w:pPr>
        <w:pStyle w:val="aa"/>
        <w:keepNext/>
        <w:keepLines/>
        <w:widowControl/>
        <w:spacing w:beforeLines="50" w:before="180"/>
        <w:ind w:leftChars="202" w:left="424" w:firstLineChars="0" w:firstLine="0"/>
      </w:pPr>
      <w:r>
        <w:rPr>
          <w:rFonts w:hint="eastAsia"/>
        </w:rPr>
        <w:t>質問</w:t>
      </w:r>
      <w:r w:rsidR="00EB585F">
        <w:rPr>
          <w:rFonts w:hint="eastAsia"/>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4376FD" w14:paraId="47D3298B" w14:textId="77777777" w:rsidTr="002F1DD8">
        <w:tc>
          <w:tcPr>
            <w:tcW w:w="8070" w:type="dxa"/>
          </w:tcPr>
          <w:p w14:paraId="1AF5A0D0" w14:textId="44D8BCAC" w:rsidR="004376FD" w:rsidRPr="00EB585F" w:rsidRDefault="004376FD" w:rsidP="002F1DD8">
            <w:pPr>
              <w:pStyle w:val="3-"/>
              <w:rPr>
                <w:color w:val="00B050"/>
              </w:rPr>
            </w:pPr>
            <w:r w:rsidRPr="00EB585F">
              <w:rPr>
                <w:rFonts w:hint="eastAsia"/>
                <w:color w:val="FF0000"/>
              </w:rPr>
              <w:t>?-</w:t>
            </w:r>
            <w:r>
              <w:t xml:space="preserve"> </w:t>
            </w:r>
            <w:r w:rsidR="001519C2">
              <w:rPr>
                <w:rFonts w:hint="eastAsia"/>
              </w:rPr>
              <w:t>好き</w:t>
            </w:r>
            <w:r>
              <w:t>(</w:t>
            </w:r>
            <w:r w:rsidR="001519C2">
              <w:rPr>
                <w:rFonts w:hint="eastAsia"/>
              </w:rPr>
              <w:t>太郎</w:t>
            </w:r>
            <w:r>
              <w:t>,</w:t>
            </w:r>
            <w:r w:rsidR="001519C2">
              <w:t xml:space="preserve"> </w:t>
            </w:r>
            <w:r w:rsidR="001519C2">
              <w:rPr>
                <w:rFonts w:hint="eastAsia"/>
              </w:rPr>
              <w:t>寿司</w:t>
            </w:r>
            <w:r>
              <w:t>).</w:t>
            </w:r>
            <w:r w:rsidR="001519C2">
              <w:tab/>
            </w:r>
            <w:r w:rsidR="002310D2" w:rsidRPr="00EB585F">
              <w:rPr>
                <w:color w:val="00B050"/>
              </w:rPr>
              <w:t xml:space="preserve">% </w:t>
            </w:r>
            <w:r w:rsidR="001519C2" w:rsidRPr="00EB585F">
              <w:rPr>
                <w:rFonts w:hint="eastAsia"/>
                <w:color w:val="00B050"/>
              </w:rPr>
              <w:t>質問：</w:t>
            </w:r>
            <w:r w:rsidR="00010B80" w:rsidRPr="00EB585F">
              <w:rPr>
                <w:rFonts w:hint="eastAsia"/>
                <w:color w:val="00B050"/>
              </w:rPr>
              <w:t>「太郎」は「寿司」が「好き」？</w:t>
            </w:r>
          </w:p>
          <w:p w14:paraId="3C19862A" w14:textId="4B7DBB7B" w:rsidR="004376FD" w:rsidRPr="00EB585F" w:rsidRDefault="001519C2" w:rsidP="002F1DD8">
            <w:pPr>
              <w:pStyle w:val="3-"/>
              <w:rPr>
                <w:color w:val="FF0000"/>
              </w:rPr>
            </w:pPr>
            <w:r w:rsidRPr="00EB585F">
              <w:rPr>
                <w:color w:val="FF0000"/>
              </w:rPr>
              <w:t>yes</w:t>
            </w:r>
          </w:p>
          <w:p w14:paraId="0A40AB56" w14:textId="293FEBA6" w:rsidR="001519C2" w:rsidRPr="00EB585F" w:rsidRDefault="004376FD" w:rsidP="002F1DD8">
            <w:pPr>
              <w:pStyle w:val="3-"/>
              <w:rPr>
                <w:color w:val="00B050"/>
              </w:rPr>
            </w:pPr>
            <w:r w:rsidRPr="00EB585F">
              <w:rPr>
                <w:color w:val="FF0000"/>
              </w:rPr>
              <w:t>?-</w:t>
            </w:r>
            <w:r>
              <w:t xml:space="preserve"> </w:t>
            </w:r>
            <w:r w:rsidR="001519C2">
              <w:rPr>
                <w:rFonts w:hint="eastAsia"/>
              </w:rPr>
              <w:t>好き</w:t>
            </w:r>
            <w:r>
              <w:t>(</w:t>
            </w:r>
            <w:r w:rsidR="001519C2">
              <w:rPr>
                <w:rFonts w:hint="eastAsia"/>
              </w:rPr>
              <w:t>太郎</w:t>
            </w:r>
            <w:r>
              <w:t xml:space="preserve">, </w:t>
            </w:r>
            <w:r w:rsidR="001519C2">
              <w:rPr>
                <w:rFonts w:hint="eastAsia"/>
              </w:rPr>
              <w:t>ケーキ</w:t>
            </w:r>
            <w:r>
              <w:t>).</w:t>
            </w:r>
            <w:r w:rsidR="001519C2">
              <w:tab/>
            </w:r>
            <w:r w:rsidR="002310D2" w:rsidRPr="00EB585F">
              <w:rPr>
                <w:color w:val="00B050"/>
              </w:rPr>
              <w:t xml:space="preserve">% </w:t>
            </w:r>
            <w:r w:rsidR="001519C2" w:rsidRPr="00EB585F">
              <w:rPr>
                <w:rFonts w:hint="eastAsia"/>
                <w:color w:val="00B050"/>
              </w:rPr>
              <w:t>質問：</w:t>
            </w:r>
            <w:r w:rsidR="00010B80" w:rsidRPr="00EB585F">
              <w:rPr>
                <w:rFonts w:hint="eastAsia"/>
                <w:color w:val="00B050"/>
              </w:rPr>
              <w:t>「太郎」は「ケーキ」が「好き」？</w:t>
            </w:r>
          </w:p>
          <w:p w14:paraId="7DF1B9E0" w14:textId="19D9E406" w:rsidR="004376FD" w:rsidRPr="00EB585F" w:rsidRDefault="001519C2" w:rsidP="002F1DD8">
            <w:pPr>
              <w:pStyle w:val="3-"/>
              <w:rPr>
                <w:color w:val="FF0000"/>
              </w:rPr>
            </w:pPr>
            <w:r w:rsidRPr="00EB585F">
              <w:rPr>
                <w:rFonts w:hint="eastAsia"/>
                <w:color w:val="FF0000"/>
              </w:rPr>
              <w:t>no</w:t>
            </w:r>
          </w:p>
          <w:p w14:paraId="1813CE6B" w14:textId="201555C0" w:rsidR="00010B80" w:rsidRDefault="00010B80" w:rsidP="00010B80">
            <w:pPr>
              <w:pStyle w:val="3-"/>
            </w:pPr>
            <w:r w:rsidRPr="00EB585F">
              <w:rPr>
                <w:color w:val="FF0000"/>
              </w:rPr>
              <w:t xml:space="preserve">?- </w:t>
            </w:r>
            <w:r>
              <w:rPr>
                <w:rFonts w:hint="eastAsia"/>
              </w:rPr>
              <w:t>好き</w:t>
            </w:r>
            <w:r>
              <w:t>(</w:t>
            </w:r>
            <w:r>
              <w:rPr>
                <w:rFonts w:hint="eastAsia"/>
              </w:rPr>
              <w:t>三郎</w:t>
            </w:r>
            <w:r>
              <w:t>, What).</w:t>
            </w:r>
            <w:r>
              <w:tab/>
            </w:r>
            <w:r w:rsidR="002310D2" w:rsidRPr="00EB585F">
              <w:rPr>
                <w:color w:val="00B050"/>
              </w:rPr>
              <w:t xml:space="preserve">% </w:t>
            </w:r>
            <w:r w:rsidRPr="00EB585F">
              <w:rPr>
                <w:rFonts w:hint="eastAsia"/>
                <w:color w:val="00B050"/>
              </w:rPr>
              <w:t>質問：「三郎」が「好き」なのは「</w:t>
            </w:r>
            <w:r w:rsidR="002310D2" w:rsidRPr="00EB585F">
              <w:rPr>
                <w:rFonts w:hint="eastAsia"/>
                <w:color w:val="00B050"/>
              </w:rPr>
              <w:t>What</w:t>
            </w:r>
            <w:r w:rsidRPr="00EB585F">
              <w:rPr>
                <w:rFonts w:hint="eastAsia"/>
                <w:color w:val="00B050"/>
              </w:rPr>
              <w:t>」？</w:t>
            </w:r>
          </w:p>
          <w:p w14:paraId="4AE28B74" w14:textId="71E712F3" w:rsidR="00010B80" w:rsidRPr="00EB585F" w:rsidRDefault="002310D2" w:rsidP="00010B80">
            <w:pPr>
              <w:pStyle w:val="3-"/>
              <w:rPr>
                <w:color w:val="FF0000"/>
              </w:rPr>
            </w:pPr>
            <w:r w:rsidRPr="00EB585F">
              <w:rPr>
                <w:rFonts w:hint="eastAsia"/>
                <w:color w:val="FF0000"/>
              </w:rPr>
              <w:t>What =</w:t>
            </w:r>
            <w:r w:rsidRPr="00EB585F">
              <w:rPr>
                <w:color w:val="FF0000"/>
              </w:rPr>
              <w:t xml:space="preserve"> </w:t>
            </w:r>
            <w:r w:rsidRPr="00EB585F">
              <w:rPr>
                <w:rFonts w:hint="eastAsia"/>
                <w:color w:val="FF0000"/>
              </w:rPr>
              <w:t>寿司 ;</w:t>
            </w:r>
          </w:p>
          <w:p w14:paraId="48CED768" w14:textId="6698BB77" w:rsidR="002310D2" w:rsidRPr="00EB585F" w:rsidRDefault="002310D2" w:rsidP="00010B80">
            <w:pPr>
              <w:pStyle w:val="3-"/>
              <w:rPr>
                <w:color w:val="FF0000"/>
              </w:rPr>
            </w:pPr>
            <w:r w:rsidRPr="00EB585F">
              <w:rPr>
                <w:color w:val="FF0000"/>
              </w:rPr>
              <w:t xml:space="preserve">What = </w:t>
            </w:r>
            <w:r w:rsidRPr="00EB585F">
              <w:rPr>
                <w:rFonts w:hint="eastAsia"/>
                <w:color w:val="FF0000"/>
              </w:rPr>
              <w:t>すき焼き .</w:t>
            </w:r>
          </w:p>
          <w:p w14:paraId="19027C1B" w14:textId="7C85845B" w:rsidR="00010B80" w:rsidRPr="00EB585F" w:rsidRDefault="00010B80" w:rsidP="00010B80">
            <w:pPr>
              <w:pStyle w:val="3-"/>
              <w:rPr>
                <w:color w:val="00B050"/>
              </w:rPr>
            </w:pPr>
            <w:r w:rsidRPr="00EB585F">
              <w:rPr>
                <w:color w:val="FF0000"/>
              </w:rPr>
              <w:t>?-</w:t>
            </w:r>
            <w:r>
              <w:t xml:space="preserve"> </w:t>
            </w:r>
            <w:r>
              <w:rPr>
                <w:rFonts w:hint="eastAsia"/>
              </w:rPr>
              <w:t>好き</w:t>
            </w:r>
            <w:r>
              <w:t>(Wh</w:t>
            </w:r>
            <w:r w:rsidR="002310D2">
              <w:t>o</w:t>
            </w:r>
            <w:r>
              <w:t xml:space="preserve">, </w:t>
            </w:r>
            <w:r>
              <w:rPr>
                <w:rFonts w:hint="eastAsia"/>
              </w:rPr>
              <w:t>寿司</w:t>
            </w:r>
            <w:r>
              <w:t>).</w:t>
            </w:r>
            <w:r>
              <w:tab/>
            </w:r>
            <w:r w:rsidR="002310D2" w:rsidRPr="00EB585F">
              <w:rPr>
                <w:color w:val="00B050"/>
              </w:rPr>
              <w:t xml:space="preserve">% </w:t>
            </w:r>
            <w:r w:rsidRPr="00EB585F">
              <w:rPr>
                <w:rFonts w:hint="eastAsia"/>
                <w:color w:val="00B050"/>
              </w:rPr>
              <w:t>質問：「寿司」が「好き」なのは「</w:t>
            </w:r>
            <w:r w:rsidR="002310D2" w:rsidRPr="00EB585F">
              <w:rPr>
                <w:rFonts w:hint="eastAsia"/>
                <w:color w:val="00B050"/>
              </w:rPr>
              <w:t>Who</w:t>
            </w:r>
            <w:r w:rsidRPr="00EB585F">
              <w:rPr>
                <w:rFonts w:hint="eastAsia"/>
                <w:color w:val="00B050"/>
              </w:rPr>
              <w:t>」？</w:t>
            </w:r>
          </w:p>
          <w:p w14:paraId="0F5FD51A" w14:textId="1D74BC51" w:rsidR="00010B80" w:rsidRPr="00EB585F" w:rsidRDefault="002310D2" w:rsidP="00010B80">
            <w:pPr>
              <w:pStyle w:val="3-"/>
              <w:rPr>
                <w:color w:val="FF0000"/>
              </w:rPr>
            </w:pPr>
            <w:r w:rsidRPr="00EB585F">
              <w:rPr>
                <w:rFonts w:hint="eastAsia"/>
                <w:color w:val="FF0000"/>
              </w:rPr>
              <w:t>Wh</w:t>
            </w:r>
            <w:r w:rsidRPr="00EB585F">
              <w:rPr>
                <w:color w:val="FF0000"/>
              </w:rPr>
              <w:t>o</w:t>
            </w:r>
            <w:r w:rsidRPr="00EB585F">
              <w:rPr>
                <w:rFonts w:hint="eastAsia"/>
                <w:color w:val="FF0000"/>
              </w:rPr>
              <w:t xml:space="preserve"> = 太郎 ;</w:t>
            </w:r>
          </w:p>
          <w:p w14:paraId="73EFA1DA" w14:textId="0D9D9B14" w:rsidR="002310D2" w:rsidRPr="00EB585F" w:rsidRDefault="002310D2" w:rsidP="00010B80">
            <w:pPr>
              <w:pStyle w:val="3-"/>
              <w:rPr>
                <w:color w:val="FF0000"/>
              </w:rPr>
            </w:pPr>
            <w:r w:rsidRPr="00EB585F">
              <w:rPr>
                <w:color w:val="FF0000"/>
              </w:rPr>
              <w:t xml:space="preserve">Who = </w:t>
            </w:r>
            <w:r w:rsidRPr="00EB585F">
              <w:rPr>
                <w:rFonts w:hint="eastAsia"/>
                <w:color w:val="FF0000"/>
              </w:rPr>
              <w:t>三郎 .</w:t>
            </w:r>
          </w:p>
          <w:p w14:paraId="7C9F346C" w14:textId="67E90B03" w:rsidR="004376FD" w:rsidRDefault="004376FD" w:rsidP="00A653E7">
            <w:pPr>
              <w:pStyle w:val="3-"/>
            </w:pPr>
            <w:r w:rsidRPr="00EB585F">
              <w:rPr>
                <w:color w:val="FF0000"/>
              </w:rPr>
              <w:t>?-</w:t>
            </w:r>
            <w:r>
              <w:t xml:space="preserve"> </w:t>
            </w:r>
            <w:r w:rsidR="001519C2">
              <w:rPr>
                <w:rFonts w:hint="eastAsia"/>
              </w:rPr>
              <w:t>友達</w:t>
            </w:r>
            <w:r w:rsidR="00A653E7">
              <w:rPr>
                <w:rFonts w:hint="eastAsia"/>
              </w:rPr>
              <w:t>(</w:t>
            </w:r>
            <w:r w:rsidR="001519C2">
              <w:rPr>
                <w:rFonts w:hint="eastAsia"/>
              </w:rPr>
              <w:t>太郎</w:t>
            </w:r>
            <w:r w:rsidR="00A653E7">
              <w:t xml:space="preserve">, </w:t>
            </w:r>
            <w:r w:rsidR="001519C2">
              <w:rPr>
                <w:rFonts w:hint="eastAsia"/>
              </w:rPr>
              <w:t>次郎</w:t>
            </w:r>
            <w:r w:rsidR="00A653E7">
              <w:rPr>
                <w:rFonts w:hint="eastAsia"/>
              </w:rPr>
              <w:t>)</w:t>
            </w:r>
            <w:r w:rsidR="00A653E7">
              <w:t>.</w:t>
            </w:r>
            <w:r w:rsidR="002310D2">
              <w:tab/>
            </w:r>
            <w:r w:rsidR="002310D2" w:rsidRPr="00EB585F">
              <w:rPr>
                <w:color w:val="00B050"/>
              </w:rPr>
              <w:t xml:space="preserve">% </w:t>
            </w:r>
            <w:r w:rsidR="002310D2" w:rsidRPr="00EB585F">
              <w:rPr>
                <w:rFonts w:hint="eastAsia"/>
                <w:color w:val="00B050"/>
              </w:rPr>
              <w:t>質問：「太郎」と「次郎」は「友達」？</w:t>
            </w:r>
          </w:p>
          <w:p w14:paraId="75B9DC97" w14:textId="367FDFBD" w:rsidR="00A653E7" w:rsidRPr="00EB585F" w:rsidRDefault="00A653E7" w:rsidP="00A653E7">
            <w:pPr>
              <w:pStyle w:val="3-"/>
              <w:rPr>
                <w:color w:val="FF0000"/>
              </w:rPr>
            </w:pPr>
            <w:r w:rsidRPr="00EB585F">
              <w:rPr>
                <w:color w:val="FF0000"/>
              </w:rPr>
              <w:t>no</w:t>
            </w:r>
          </w:p>
          <w:p w14:paraId="492A8E2F" w14:textId="1887ACFC" w:rsidR="00A653E7" w:rsidRDefault="00A653E7" w:rsidP="00A653E7">
            <w:pPr>
              <w:pStyle w:val="3-"/>
            </w:pPr>
            <w:r w:rsidRPr="00EB585F">
              <w:rPr>
                <w:color w:val="FF0000"/>
              </w:rPr>
              <w:t>?-</w:t>
            </w:r>
            <w:r>
              <w:t xml:space="preserve"> </w:t>
            </w:r>
            <w:r w:rsidR="001519C2">
              <w:rPr>
                <w:rFonts w:hint="eastAsia"/>
              </w:rPr>
              <w:t>友達</w:t>
            </w:r>
            <w:r>
              <w:t>(</w:t>
            </w:r>
            <w:r w:rsidR="001519C2">
              <w:rPr>
                <w:rFonts w:hint="eastAsia"/>
              </w:rPr>
              <w:t>太郎</w:t>
            </w:r>
            <w:r>
              <w:t xml:space="preserve">, </w:t>
            </w:r>
            <w:r w:rsidR="001519C2">
              <w:rPr>
                <w:rFonts w:hint="eastAsia"/>
              </w:rPr>
              <w:t>三郎</w:t>
            </w:r>
            <w:r>
              <w:t>).</w:t>
            </w:r>
            <w:r w:rsidR="002310D2">
              <w:tab/>
            </w:r>
            <w:r w:rsidR="002310D2" w:rsidRPr="00EB585F">
              <w:rPr>
                <w:color w:val="00B050"/>
              </w:rPr>
              <w:t xml:space="preserve">% </w:t>
            </w:r>
            <w:r w:rsidR="002310D2" w:rsidRPr="00EB585F">
              <w:rPr>
                <w:rFonts w:hint="eastAsia"/>
                <w:color w:val="00B050"/>
              </w:rPr>
              <w:t>質問：「太郎」と「三郎」は「友達」？</w:t>
            </w:r>
          </w:p>
          <w:p w14:paraId="009D7E70" w14:textId="43283734" w:rsidR="00A653E7" w:rsidRPr="00EB585F" w:rsidRDefault="00A653E7" w:rsidP="00A653E7">
            <w:pPr>
              <w:pStyle w:val="3-"/>
              <w:rPr>
                <w:color w:val="FF0000"/>
              </w:rPr>
            </w:pPr>
            <w:r w:rsidRPr="00EB585F">
              <w:rPr>
                <w:color w:val="FF0000"/>
              </w:rPr>
              <w:t>Yes</w:t>
            </w:r>
          </w:p>
          <w:p w14:paraId="3A8AF707" w14:textId="275E8FD5" w:rsidR="00A653E7" w:rsidRPr="00EB585F" w:rsidRDefault="00A653E7" w:rsidP="00A653E7">
            <w:pPr>
              <w:pStyle w:val="3-"/>
              <w:rPr>
                <w:color w:val="00B050"/>
              </w:rPr>
            </w:pPr>
            <w:r w:rsidRPr="00EB585F">
              <w:rPr>
                <w:color w:val="FF0000"/>
              </w:rPr>
              <w:t>?-</w:t>
            </w:r>
            <w:r>
              <w:t xml:space="preserve"> </w:t>
            </w:r>
            <w:r w:rsidR="001519C2">
              <w:rPr>
                <w:rFonts w:hint="eastAsia"/>
              </w:rPr>
              <w:t>友達(三郎</w:t>
            </w:r>
            <w:r>
              <w:t xml:space="preserve">, </w:t>
            </w:r>
            <w:r w:rsidR="001519C2">
              <w:rPr>
                <w:rFonts w:hint="eastAsia"/>
              </w:rPr>
              <w:t>太郎</w:t>
            </w:r>
            <w:r>
              <w:t>).</w:t>
            </w:r>
            <w:r w:rsidR="002310D2">
              <w:tab/>
            </w:r>
            <w:r w:rsidR="002310D2" w:rsidRPr="00EB585F">
              <w:rPr>
                <w:color w:val="00B050"/>
              </w:rPr>
              <w:t xml:space="preserve">% </w:t>
            </w:r>
            <w:r w:rsidR="002310D2" w:rsidRPr="00EB585F">
              <w:rPr>
                <w:rFonts w:hint="eastAsia"/>
                <w:color w:val="00B050"/>
              </w:rPr>
              <w:t>質問：「三郎」と「太郎」は「友達」？</w:t>
            </w:r>
          </w:p>
          <w:p w14:paraId="573EC439" w14:textId="6EEAB1E6" w:rsidR="00A653E7" w:rsidRPr="00EB585F" w:rsidRDefault="00A653E7" w:rsidP="00A653E7">
            <w:pPr>
              <w:pStyle w:val="3-"/>
              <w:rPr>
                <w:color w:val="FF0000"/>
              </w:rPr>
            </w:pPr>
            <w:r w:rsidRPr="00EB585F">
              <w:rPr>
                <w:color w:val="FF0000"/>
              </w:rPr>
              <w:t>Yes</w:t>
            </w:r>
          </w:p>
          <w:p w14:paraId="7DE16F3F" w14:textId="70247DEC" w:rsidR="002310D2" w:rsidRDefault="002310D2" w:rsidP="002310D2">
            <w:pPr>
              <w:pStyle w:val="3-"/>
            </w:pPr>
            <w:r w:rsidRPr="00EB585F">
              <w:rPr>
                <w:color w:val="FF0000"/>
              </w:rPr>
              <w:t>?-</w:t>
            </w:r>
            <w:r>
              <w:t xml:space="preserve"> </w:t>
            </w:r>
            <w:r>
              <w:rPr>
                <w:rFonts w:hint="eastAsia"/>
              </w:rPr>
              <w:t>友達(太郎</w:t>
            </w:r>
            <w:r>
              <w:t xml:space="preserve">, </w:t>
            </w:r>
            <w:r>
              <w:rPr>
                <w:rFonts w:hint="eastAsia"/>
              </w:rPr>
              <w:t>太郎)</w:t>
            </w:r>
            <w:r>
              <w:t>.</w:t>
            </w:r>
            <w:r>
              <w:tab/>
            </w:r>
            <w:r w:rsidRPr="00EB585F">
              <w:rPr>
                <w:color w:val="00B050"/>
              </w:rPr>
              <w:t xml:space="preserve">% </w:t>
            </w:r>
            <w:r w:rsidRPr="00EB585F">
              <w:rPr>
                <w:rFonts w:hint="eastAsia"/>
                <w:color w:val="00B050"/>
              </w:rPr>
              <w:t>質問：「太郎」と「太郎」は「友達」？</w:t>
            </w:r>
          </w:p>
          <w:p w14:paraId="4C75B03C" w14:textId="77777777" w:rsidR="002310D2" w:rsidRPr="00EB585F" w:rsidRDefault="002310D2" w:rsidP="002310D2">
            <w:pPr>
              <w:pStyle w:val="3-"/>
              <w:rPr>
                <w:color w:val="FF0000"/>
              </w:rPr>
            </w:pPr>
            <w:r w:rsidRPr="00EB585F">
              <w:rPr>
                <w:color w:val="FF0000"/>
              </w:rPr>
              <w:t>no</w:t>
            </w:r>
          </w:p>
          <w:p w14:paraId="6A928DF3" w14:textId="0130FD28" w:rsidR="002310D2" w:rsidRPr="00EB585F" w:rsidRDefault="002310D2" w:rsidP="002310D2">
            <w:pPr>
              <w:pStyle w:val="3-"/>
              <w:rPr>
                <w:color w:val="00B050"/>
              </w:rPr>
            </w:pPr>
            <w:r w:rsidRPr="00EB585F">
              <w:rPr>
                <w:color w:val="FF0000"/>
              </w:rPr>
              <w:t>?-</w:t>
            </w:r>
            <w:r>
              <w:t xml:space="preserve"> </w:t>
            </w:r>
            <w:r>
              <w:rPr>
                <w:rFonts w:hint="eastAsia"/>
              </w:rPr>
              <w:t>友達(次郎</w:t>
            </w:r>
            <w:r>
              <w:t xml:space="preserve">, </w:t>
            </w:r>
            <w:r>
              <w:rPr>
                <w:rFonts w:hint="eastAsia"/>
              </w:rPr>
              <w:t>Who)</w:t>
            </w:r>
            <w:r>
              <w:t>.</w:t>
            </w:r>
            <w:r>
              <w:tab/>
            </w:r>
            <w:r w:rsidRPr="00EB585F">
              <w:rPr>
                <w:color w:val="00B050"/>
              </w:rPr>
              <w:t xml:space="preserve">% </w:t>
            </w:r>
            <w:r w:rsidRPr="00EB585F">
              <w:rPr>
                <w:rFonts w:hint="eastAsia"/>
                <w:color w:val="00B050"/>
              </w:rPr>
              <w:t>質問：「次郎」と「友達」なのは「Wh</w:t>
            </w:r>
            <w:r w:rsidRPr="00EB585F">
              <w:rPr>
                <w:color w:val="00B050"/>
              </w:rPr>
              <w:t>o</w:t>
            </w:r>
            <w:r w:rsidRPr="00EB585F">
              <w:rPr>
                <w:rFonts w:hint="eastAsia"/>
                <w:color w:val="00B050"/>
              </w:rPr>
              <w:t>」？</w:t>
            </w:r>
          </w:p>
          <w:p w14:paraId="135C940C" w14:textId="1688D620" w:rsidR="002310D2" w:rsidRPr="00EB585F" w:rsidRDefault="002310D2" w:rsidP="002310D2">
            <w:pPr>
              <w:pStyle w:val="3-"/>
              <w:rPr>
                <w:color w:val="FF0000"/>
              </w:rPr>
            </w:pPr>
            <w:r w:rsidRPr="00EB585F">
              <w:rPr>
                <w:color w:val="FF0000"/>
              </w:rPr>
              <w:t>no</w:t>
            </w:r>
          </w:p>
          <w:p w14:paraId="6A6C0359" w14:textId="0748C760" w:rsidR="002310D2" w:rsidRPr="00EB585F" w:rsidRDefault="002310D2" w:rsidP="002310D2">
            <w:pPr>
              <w:pStyle w:val="3-"/>
              <w:rPr>
                <w:color w:val="00B050"/>
              </w:rPr>
            </w:pPr>
            <w:r w:rsidRPr="00EB585F">
              <w:rPr>
                <w:color w:val="FF0000"/>
              </w:rPr>
              <w:t>?-</w:t>
            </w:r>
            <w:r>
              <w:t xml:space="preserve"> </w:t>
            </w:r>
            <w:r>
              <w:rPr>
                <w:rFonts w:hint="eastAsia"/>
              </w:rPr>
              <w:t>友達(三郎</w:t>
            </w:r>
            <w:r>
              <w:t xml:space="preserve">, </w:t>
            </w:r>
            <w:r>
              <w:rPr>
                <w:rFonts w:hint="eastAsia"/>
              </w:rPr>
              <w:t>Who)</w:t>
            </w:r>
            <w:r>
              <w:t>.</w:t>
            </w:r>
            <w:r>
              <w:tab/>
            </w:r>
            <w:r w:rsidRPr="00EB585F">
              <w:rPr>
                <w:color w:val="00B050"/>
              </w:rPr>
              <w:t xml:space="preserve">% </w:t>
            </w:r>
            <w:r w:rsidRPr="00EB585F">
              <w:rPr>
                <w:rFonts w:hint="eastAsia"/>
                <w:color w:val="00B050"/>
              </w:rPr>
              <w:t>質問：「三郎」と「友達」なのは「Wh</w:t>
            </w:r>
            <w:r w:rsidRPr="00EB585F">
              <w:rPr>
                <w:color w:val="00B050"/>
              </w:rPr>
              <w:t>o</w:t>
            </w:r>
            <w:r w:rsidRPr="00EB585F">
              <w:rPr>
                <w:rFonts w:hint="eastAsia"/>
                <w:color w:val="00B050"/>
              </w:rPr>
              <w:t>」？</w:t>
            </w:r>
          </w:p>
          <w:p w14:paraId="2082613A" w14:textId="77777777" w:rsidR="00A653E7" w:rsidRPr="00EB585F" w:rsidRDefault="002310D2" w:rsidP="00A653E7">
            <w:pPr>
              <w:pStyle w:val="3-"/>
              <w:rPr>
                <w:color w:val="FF0000"/>
              </w:rPr>
            </w:pPr>
            <w:r w:rsidRPr="00EB585F">
              <w:rPr>
                <w:rFonts w:hint="eastAsia"/>
                <w:color w:val="FF0000"/>
              </w:rPr>
              <w:t xml:space="preserve">Who </w:t>
            </w:r>
            <w:r w:rsidRPr="00EB585F">
              <w:rPr>
                <w:color w:val="FF0000"/>
              </w:rPr>
              <w:t xml:space="preserve">= </w:t>
            </w:r>
            <w:r w:rsidRPr="00EB585F">
              <w:rPr>
                <w:rFonts w:hint="eastAsia"/>
                <w:color w:val="FF0000"/>
              </w:rPr>
              <w:t>太郎 ;</w:t>
            </w:r>
          </w:p>
          <w:p w14:paraId="35137DF0" w14:textId="7A283E80" w:rsidR="002310D2" w:rsidRDefault="002310D2" w:rsidP="00A653E7">
            <w:pPr>
              <w:pStyle w:val="3-"/>
            </w:pPr>
            <w:r w:rsidRPr="00EB585F">
              <w:rPr>
                <w:color w:val="FF0000"/>
              </w:rPr>
              <w:t xml:space="preserve">Who = </w:t>
            </w:r>
            <w:r w:rsidRPr="00EB585F">
              <w:rPr>
                <w:rFonts w:hint="eastAsia"/>
                <w:color w:val="FF0000"/>
              </w:rPr>
              <w:t>四朗 .</w:t>
            </w:r>
          </w:p>
        </w:tc>
      </w:tr>
    </w:tbl>
    <w:p w14:paraId="50FCF12F" w14:textId="74F0FCF2" w:rsidR="00333EFF" w:rsidRDefault="00333EFF" w:rsidP="00333EFF">
      <w:pPr>
        <w:pStyle w:val="aa"/>
        <w:keepNext/>
        <w:keepLines/>
        <w:widowControl/>
        <w:spacing w:beforeLines="50" w:before="180"/>
        <w:ind w:leftChars="202" w:left="424" w:firstLineChars="0" w:firstLine="0"/>
      </w:pPr>
      <w:r>
        <w:rPr>
          <w:rFonts w:hint="eastAsia"/>
        </w:rPr>
        <w:lastRenderedPageBreak/>
        <w:t>【サンプル③】</w:t>
      </w:r>
    </w:p>
    <w:p w14:paraId="12BD8865" w14:textId="77777777" w:rsidR="00333EFF" w:rsidRDefault="00333EFF" w:rsidP="00333EFF">
      <w:pPr>
        <w:pStyle w:val="aa"/>
        <w:keepNext/>
        <w:keepLines/>
        <w:widowControl/>
        <w:ind w:leftChars="202" w:left="424" w:firstLineChars="0" w:firstLine="0"/>
      </w:pPr>
      <w:r>
        <w:rPr>
          <w:rFonts w:hint="eastAsia"/>
        </w:rPr>
        <w:t>事実の定義：</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33EFF" w14:paraId="4FC7564E" w14:textId="77777777" w:rsidTr="003A4921">
        <w:tc>
          <w:tcPr>
            <w:tcW w:w="8070" w:type="dxa"/>
          </w:tcPr>
          <w:p w14:paraId="0C2648E3" w14:textId="32792FB4" w:rsidR="00333EFF" w:rsidRPr="001519C2" w:rsidRDefault="00333EFF" w:rsidP="003A4921">
            <w:pPr>
              <w:pStyle w:val="3-"/>
              <w:rPr>
                <w:color w:val="00B050"/>
              </w:rPr>
            </w:pPr>
            <w:r>
              <w:rPr>
                <w:rFonts w:hint="eastAsia"/>
              </w:rPr>
              <w:t>父親(家康</w:t>
            </w:r>
            <w:r>
              <w:t xml:space="preserve">, </w:t>
            </w:r>
            <w:r>
              <w:rPr>
                <w:rFonts w:hint="eastAsia"/>
              </w:rPr>
              <w:t>秀忠</w:t>
            </w:r>
            <w:r>
              <w:t>).</w:t>
            </w:r>
            <w:r>
              <w:tab/>
            </w:r>
            <w:r>
              <w:tab/>
            </w:r>
            <w:r>
              <w:rPr>
                <w:color w:val="00B050"/>
              </w:rPr>
              <w:t xml:space="preserve">% </w:t>
            </w:r>
            <w:r w:rsidRPr="001519C2">
              <w:rPr>
                <w:rFonts w:hint="eastAsia"/>
                <w:color w:val="00B050"/>
              </w:rPr>
              <w:t>事実：</w:t>
            </w:r>
            <w:r>
              <w:rPr>
                <w:rFonts w:hint="eastAsia"/>
                <w:color w:val="00B050"/>
              </w:rPr>
              <w:t>「家康</w:t>
            </w:r>
            <w:r w:rsidRPr="001519C2">
              <w:rPr>
                <w:rFonts w:hint="eastAsia"/>
                <w:color w:val="00B050"/>
              </w:rPr>
              <w:t>」は「</w:t>
            </w:r>
            <w:r>
              <w:rPr>
                <w:rFonts w:hint="eastAsia"/>
                <w:color w:val="00B050"/>
              </w:rPr>
              <w:t>秀忠</w:t>
            </w:r>
            <w:r w:rsidRPr="001519C2">
              <w:rPr>
                <w:rFonts w:hint="eastAsia"/>
                <w:color w:val="00B050"/>
              </w:rPr>
              <w:t>」</w:t>
            </w:r>
            <w:r>
              <w:rPr>
                <w:rFonts w:hint="eastAsia"/>
                <w:color w:val="00B050"/>
              </w:rPr>
              <w:t>の</w:t>
            </w:r>
            <w:r w:rsidRPr="001519C2">
              <w:rPr>
                <w:rFonts w:hint="eastAsia"/>
                <w:color w:val="00B050"/>
              </w:rPr>
              <w:t>「</w:t>
            </w:r>
            <w:r>
              <w:rPr>
                <w:rFonts w:hint="eastAsia"/>
                <w:color w:val="00B050"/>
              </w:rPr>
              <w:t>父親</w:t>
            </w:r>
            <w:r w:rsidRPr="001519C2">
              <w:rPr>
                <w:rFonts w:hint="eastAsia"/>
                <w:color w:val="00B050"/>
              </w:rPr>
              <w:t>」</w:t>
            </w:r>
          </w:p>
          <w:p w14:paraId="33C6D6CD" w14:textId="77C47F30" w:rsidR="00333EFF" w:rsidRDefault="00333EFF" w:rsidP="003A4921">
            <w:pPr>
              <w:pStyle w:val="3-"/>
            </w:pPr>
            <w:r>
              <w:rPr>
                <w:rFonts w:hint="eastAsia"/>
              </w:rPr>
              <w:t>父親</w:t>
            </w:r>
            <w:r>
              <w:t>(</w:t>
            </w:r>
            <w:r>
              <w:rPr>
                <w:rFonts w:hint="eastAsia"/>
              </w:rPr>
              <w:t>秀忠</w:t>
            </w:r>
            <w:r>
              <w:t xml:space="preserve">, </w:t>
            </w:r>
            <w:r>
              <w:rPr>
                <w:rFonts w:hint="eastAsia"/>
              </w:rPr>
              <w:t>家光</w:t>
            </w:r>
            <w:r>
              <w:t>).</w:t>
            </w:r>
            <w:r>
              <w:tab/>
            </w:r>
            <w:r>
              <w:tab/>
            </w:r>
            <w:r>
              <w:rPr>
                <w:color w:val="00B050"/>
              </w:rPr>
              <w:t xml:space="preserve">% </w:t>
            </w:r>
            <w:r w:rsidRPr="001519C2">
              <w:rPr>
                <w:rFonts w:hint="eastAsia"/>
                <w:color w:val="00B050"/>
              </w:rPr>
              <w:t>事実：「</w:t>
            </w:r>
            <w:r>
              <w:rPr>
                <w:rFonts w:hint="eastAsia"/>
                <w:color w:val="00B050"/>
              </w:rPr>
              <w:t>秀忠</w:t>
            </w:r>
            <w:r w:rsidRPr="001519C2">
              <w:rPr>
                <w:rFonts w:hint="eastAsia"/>
                <w:color w:val="00B050"/>
              </w:rPr>
              <w:t>」は「</w:t>
            </w:r>
            <w:r>
              <w:rPr>
                <w:rFonts w:hint="eastAsia"/>
                <w:color w:val="00B050"/>
              </w:rPr>
              <w:t>家光</w:t>
            </w:r>
            <w:r w:rsidRPr="001519C2">
              <w:rPr>
                <w:rFonts w:hint="eastAsia"/>
                <w:color w:val="00B050"/>
              </w:rPr>
              <w:t>」</w:t>
            </w:r>
            <w:r>
              <w:rPr>
                <w:rFonts w:hint="eastAsia"/>
                <w:color w:val="00B050"/>
              </w:rPr>
              <w:t>の</w:t>
            </w:r>
            <w:r w:rsidRPr="001519C2">
              <w:rPr>
                <w:rFonts w:hint="eastAsia"/>
                <w:color w:val="00B050"/>
              </w:rPr>
              <w:t>「</w:t>
            </w:r>
            <w:r>
              <w:rPr>
                <w:rFonts w:hint="eastAsia"/>
                <w:color w:val="00B050"/>
              </w:rPr>
              <w:t>父親</w:t>
            </w:r>
            <w:r w:rsidRPr="001519C2">
              <w:rPr>
                <w:rFonts w:hint="eastAsia"/>
                <w:color w:val="00B050"/>
              </w:rPr>
              <w:t>」</w:t>
            </w:r>
          </w:p>
          <w:p w14:paraId="0548AAA6" w14:textId="68A481F9" w:rsidR="00333EFF" w:rsidRPr="000E551A" w:rsidRDefault="000E551A" w:rsidP="000E551A">
            <w:pPr>
              <w:pStyle w:val="3-"/>
            </w:pPr>
            <w:r>
              <w:rPr>
                <w:rFonts w:hint="eastAsia"/>
              </w:rPr>
              <w:t>父親</w:t>
            </w:r>
            <w:r>
              <w:t>(</w:t>
            </w:r>
            <w:r>
              <w:rPr>
                <w:rFonts w:hint="eastAsia"/>
              </w:rPr>
              <w:t>家光</w:t>
            </w:r>
            <w:r>
              <w:t xml:space="preserve">, </w:t>
            </w:r>
            <w:r>
              <w:rPr>
                <w:rFonts w:hint="eastAsia"/>
              </w:rPr>
              <w:t>家綱</w:t>
            </w:r>
            <w:r>
              <w:t>).</w:t>
            </w:r>
            <w:r>
              <w:tab/>
            </w:r>
            <w:r>
              <w:tab/>
            </w:r>
            <w:r>
              <w:rPr>
                <w:color w:val="00B050"/>
              </w:rPr>
              <w:t xml:space="preserve">% </w:t>
            </w:r>
            <w:r w:rsidRPr="001519C2">
              <w:rPr>
                <w:rFonts w:hint="eastAsia"/>
                <w:color w:val="00B050"/>
              </w:rPr>
              <w:t>事実：「</w:t>
            </w:r>
            <w:r>
              <w:rPr>
                <w:rFonts w:hint="eastAsia"/>
                <w:color w:val="00B050"/>
              </w:rPr>
              <w:t>家光</w:t>
            </w:r>
            <w:r w:rsidRPr="001519C2">
              <w:rPr>
                <w:rFonts w:hint="eastAsia"/>
                <w:color w:val="00B050"/>
              </w:rPr>
              <w:t>」は「</w:t>
            </w:r>
            <w:r>
              <w:rPr>
                <w:rFonts w:hint="eastAsia"/>
                <w:color w:val="00B050"/>
              </w:rPr>
              <w:t>家綱</w:t>
            </w:r>
            <w:r w:rsidRPr="001519C2">
              <w:rPr>
                <w:rFonts w:hint="eastAsia"/>
                <w:color w:val="00B050"/>
              </w:rPr>
              <w:t>」</w:t>
            </w:r>
            <w:r>
              <w:rPr>
                <w:rFonts w:hint="eastAsia"/>
                <w:color w:val="00B050"/>
              </w:rPr>
              <w:t>の</w:t>
            </w:r>
            <w:r w:rsidRPr="001519C2">
              <w:rPr>
                <w:rFonts w:hint="eastAsia"/>
                <w:color w:val="00B050"/>
              </w:rPr>
              <w:t>「</w:t>
            </w:r>
            <w:r>
              <w:rPr>
                <w:rFonts w:hint="eastAsia"/>
                <w:color w:val="00B050"/>
              </w:rPr>
              <w:t>父親</w:t>
            </w:r>
            <w:r w:rsidRPr="001519C2">
              <w:rPr>
                <w:rFonts w:hint="eastAsia"/>
                <w:color w:val="00B050"/>
              </w:rPr>
              <w:t>」</w:t>
            </w:r>
          </w:p>
        </w:tc>
      </w:tr>
    </w:tbl>
    <w:p w14:paraId="2D46CA6D" w14:textId="77777777" w:rsidR="00333EFF" w:rsidRDefault="00333EFF" w:rsidP="00333EFF">
      <w:pPr>
        <w:pStyle w:val="aa"/>
        <w:keepNext/>
        <w:keepLines/>
        <w:widowControl/>
        <w:spacing w:beforeLines="50" w:before="180"/>
        <w:ind w:leftChars="202" w:left="424" w:firstLineChars="0" w:firstLine="0"/>
      </w:pPr>
      <w:r>
        <w:rPr>
          <w:rFonts w:hint="eastAsia"/>
        </w:rPr>
        <w:t>ルールの定義：</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33EFF" w14:paraId="3A7629DC" w14:textId="77777777" w:rsidTr="003A4921">
        <w:tc>
          <w:tcPr>
            <w:tcW w:w="8070" w:type="dxa"/>
          </w:tcPr>
          <w:p w14:paraId="5CF33D8F" w14:textId="0BB14590" w:rsidR="000E551A" w:rsidRDefault="000E551A" w:rsidP="003A4921">
            <w:pPr>
              <w:pStyle w:val="3-"/>
              <w:tabs>
                <w:tab w:val="left" w:pos="3357"/>
                <w:tab w:val="left" w:pos="3716"/>
              </w:tabs>
              <w:rPr>
                <w:color w:val="00B050"/>
              </w:rPr>
            </w:pPr>
            <w:r>
              <w:rPr>
                <w:rFonts w:hint="eastAsia"/>
              </w:rPr>
              <w:t>祖先</w:t>
            </w:r>
            <w:r w:rsidR="00333EFF">
              <w:rPr>
                <w:rFonts w:hint="eastAsia"/>
              </w:rPr>
              <w:t>(</w:t>
            </w:r>
            <w:r w:rsidR="00333EFF">
              <w:t xml:space="preserve">X, Y) :- </w:t>
            </w:r>
            <w:r>
              <w:rPr>
                <w:rFonts w:asciiTheme="minorEastAsia" w:eastAsiaTheme="minorEastAsia" w:hAnsiTheme="minorEastAsia" w:hint="eastAsia"/>
              </w:rPr>
              <w:t>父親</w:t>
            </w:r>
            <w:r w:rsidR="00333EFF">
              <w:t>(X</w:t>
            </w:r>
            <w:r>
              <w:rPr>
                <w:rFonts w:hint="eastAsia"/>
              </w:rPr>
              <w:t>,</w:t>
            </w:r>
            <w:r w:rsidR="00333EFF">
              <w:t xml:space="preserve"> Y).</w:t>
            </w:r>
            <w:r w:rsidR="00333EFF">
              <w:tab/>
            </w:r>
            <w:r w:rsidR="00333EFF">
              <w:tab/>
            </w:r>
            <w:r>
              <w:tab/>
            </w:r>
            <w:r w:rsidR="00333EFF">
              <w:rPr>
                <w:color w:val="00B050"/>
              </w:rPr>
              <w:t xml:space="preserve">% </w:t>
            </w:r>
            <w:r w:rsidR="00333EFF" w:rsidRPr="001519C2">
              <w:rPr>
                <w:rFonts w:hint="eastAsia"/>
                <w:color w:val="00B050"/>
              </w:rPr>
              <w:t>ルール：「X」</w:t>
            </w:r>
            <w:r>
              <w:rPr>
                <w:rFonts w:hint="eastAsia"/>
                <w:color w:val="00B050"/>
              </w:rPr>
              <w:t>が</w:t>
            </w:r>
            <w:r w:rsidR="00333EFF" w:rsidRPr="001519C2">
              <w:rPr>
                <w:rFonts w:hint="eastAsia"/>
                <w:color w:val="00B050"/>
              </w:rPr>
              <w:t>「Y</w:t>
            </w:r>
            <w:r>
              <w:rPr>
                <w:rFonts w:hint="eastAsia"/>
                <w:color w:val="00B050"/>
              </w:rPr>
              <w:t>」の「父親」なら、「X」は「Y」の「祖先」</w:t>
            </w:r>
          </w:p>
          <w:p w14:paraId="63C0E79F" w14:textId="789AC584" w:rsidR="000E551A" w:rsidRDefault="000E551A" w:rsidP="000E551A">
            <w:pPr>
              <w:pStyle w:val="3-"/>
              <w:tabs>
                <w:tab w:val="left" w:pos="3357"/>
                <w:tab w:val="left" w:pos="3716"/>
              </w:tabs>
              <w:rPr>
                <w:color w:val="00B050"/>
              </w:rPr>
            </w:pPr>
            <w:r>
              <w:rPr>
                <w:rFonts w:hint="eastAsia"/>
              </w:rPr>
              <w:t>祖先(</w:t>
            </w:r>
            <w:r>
              <w:t xml:space="preserve">X, Y) :- </w:t>
            </w:r>
            <w:r>
              <w:rPr>
                <w:rFonts w:asciiTheme="minorEastAsia" w:eastAsiaTheme="minorEastAsia" w:hAnsiTheme="minorEastAsia" w:hint="eastAsia"/>
              </w:rPr>
              <w:t>父親</w:t>
            </w:r>
            <w:r>
              <w:t xml:space="preserve">(X, Z), </w:t>
            </w:r>
            <w:r>
              <w:rPr>
                <w:rFonts w:hint="eastAsia"/>
              </w:rPr>
              <w:t>祖先(</w:t>
            </w:r>
            <w:r>
              <w:t>Z, Y</w:t>
            </w:r>
            <w:r>
              <w:rPr>
                <w:rFonts w:hint="eastAsia"/>
              </w:rPr>
              <w:t>)</w:t>
            </w:r>
            <w:r>
              <w:t>.</w:t>
            </w:r>
            <w:r>
              <w:tab/>
            </w:r>
            <w:r>
              <w:rPr>
                <w:color w:val="00B050"/>
              </w:rPr>
              <w:t xml:space="preserve">% </w:t>
            </w:r>
            <w:r w:rsidRPr="001519C2">
              <w:rPr>
                <w:rFonts w:hint="eastAsia"/>
                <w:color w:val="00B050"/>
              </w:rPr>
              <w:t>ルール：「</w:t>
            </w:r>
            <w:r w:rsidR="00EE33B7">
              <w:rPr>
                <w:rFonts w:hint="eastAsia"/>
                <w:color w:val="00B050"/>
              </w:rPr>
              <w:t>Z</w:t>
            </w:r>
            <w:r w:rsidRPr="001519C2">
              <w:rPr>
                <w:rFonts w:hint="eastAsia"/>
                <w:color w:val="00B050"/>
              </w:rPr>
              <w:t>」</w:t>
            </w:r>
            <w:r>
              <w:rPr>
                <w:rFonts w:hint="eastAsia"/>
                <w:color w:val="00B050"/>
              </w:rPr>
              <w:t>が</w:t>
            </w:r>
            <w:r w:rsidRPr="001519C2">
              <w:rPr>
                <w:rFonts w:hint="eastAsia"/>
                <w:color w:val="00B050"/>
              </w:rPr>
              <w:t>「</w:t>
            </w:r>
            <w:r w:rsidR="00EE33B7">
              <w:rPr>
                <w:rFonts w:hint="eastAsia"/>
                <w:color w:val="00B050"/>
              </w:rPr>
              <w:t>Y</w:t>
            </w:r>
            <w:r>
              <w:rPr>
                <w:rFonts w:hint="eastAsia"/>
                <w:color w:val="00B050"/>
              </w:rPr>
              <w:t>」の「祖先」で、「X」が「Z」の「父親」なら、</w:t>
            </w:r>
          </w:p>
          <w:p w14:paraId="2CA11382" w14:textId="2ED6AF8C" w:rsidR="00333EFF" w:rsidRPr="000E551A" w:rsidRDefault="000E551A" w:rsidP="000E551A">
            <w:pPr>
              <w:pStyle w:val="3-"/>
              <w:tabs>
                <w:tab w:val="left" w:pos="3357"/>
                <w:tab w:val="left" w:pos="3716"/>
              </w:tabs>
              <w:rPr>
                <w:color w:val="00B050"/>
              </w:rPr>
            </w:pP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rFonts w:hint="eastAsia"/>
                <w:color w:val="00B050"/>
              </w:rPr>
              <w:t>%　　　　「X」は「Y」の「祖先」</w:t>
            </w:r>
          </w:p>
        </w:tc>
      </w:tr>
    </w:tbl>
    <w:p w14:paraId="6230B4C6" w14:textId="77777777" w:rsidR="00333EFF" w:rsidRDefault="00333EFF" w:rsidP="00333EFF">
      <w:pPr>
        <w:pStyle w:val="aa"/>
        <w:keepNext/>
        <w:keepLines/>
        <w:widowControl/>
        <w:spacing w:beforeLines="50" w:before="180"/>
        <w:ind w:leftChars="202" w:left="424" w:firstLineChars="0" w:firstLine="0"/>
      </w:pPr>
      <w:r>
        <w:rPr>
          <w:rFonts w:hint="eastAsia"/>
        </w:rPr>
        <w:t>質問：</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33EFF" w14:paraId="31D16BCF" w14:textId="77777777" w:rsidTr="003A4921">
        <w:tc>
          <w:tcPr>
            <w:tcW w:w="8070" w:type="dxa"/>
          </w:tcPr>
          <w:p w14:paraId="0193FBFB" w14:textId="776EAD55" w:rsidR="00333EFF" w:rsidRPr="00EB585F" w:rsidRDefault="00333EFF" w:rsidP="003A4921">
            <w:pPr>
              <w:pStyle w:val="3-"/>
              <w:rPr>
                <w:color w:val="00B050"/>
              </w:rPr>
            </w:pPr>
            <w:r w:rsidRPr="00EB585F">
              <w:rPr>
                <w:rFonts w:hint="eastAsia"/>
                <w:color w:val="FF0000"/>
              </w:rPr>
              <w:t>?-</w:t>
            </w:r>
            <w:r w:rsidR="001D0C27">
              <w:rPr>
                <w:rFonts w:hint="eastAsia"/>
              </w:rPr>
              <w:t xml:space="preserve"> 父親</w:t>
            </w:r>
            <w:r>
              <w:t>(</w:t>
            </w:r>
            <w:r w:rsidR="001D0C27">
              <w:rPr>
                <w:rFonts w:hint="eastAsia"/>
              </w:rPr>
              <w:t>家康</w:t>
            </w:r>
            <w:r>
              <w:t xml:space="preserve">, </w:t>
            </w:r>
            <w:r w:rsidR="001D0C27">
              <w:rPr>
                <w:rFonts w:hint="eastAsia"/>
              </w:rPr>
              <w:t>秀忠</w:t>
            </w:r>
            <w:r>
              <w:t>).</w:t>
            </w:r>
            <w:r>
              <w:tab/>
            </w:r>
            <w:r w:rsidRPr="00EB585F">
              <w:rPr>
                <w:color w:val="00B050"/>
              </w:rPr>
              <w:t xml:space="preserve">% </w:t>
            </w:r>
            <w:r w:rsidRPr="00EB585F">
              <w:rPr>
                <w:rFonts w:hint="eastAsia"/>
                <w:color w:val="00B050"/>
              </w:rPr>
              <w:t>質問：「</w:t>
            </w:r>
            <w:r w:rsidR="001D0C27">
              <w:rPr>
                <w:rFonts w:hint="eastAsia"/>
                <w:color w:val="00B050"/>
              </w:rPr>
              <w:t>家康</w:t>
            </w:r>
            <w:r w:rsidRPr="00EB585F">
              <w:rPr>
                <w:rFonts w:hint="eastAsia"/>
                <w:color w:val="00B050"/>
              </w:rPr>
              <w:t>」は「</w:t>
            </w:r>
            <w:r w:rsidR="001D0C27">
              <w:rPr>
                <w:rFonts w:hint="eastAsia"/>
                <w:color w:val="00B050"/>
              </w:rPr>
              <w:t>秀忠</w:t>
            </w:r>
            <w:r w:rsidRPr="00EB585F">
              <w:rPr>
                <w:rFonts w:hint="eastAsia"/>
                <w:color w:val="00B050"/>
              </w:rPr>
              <w:t>」</w:t>
            </w:r>
            <w:r w:rsidR="001D0C27">
              <w:rPr>
                <w:rFonts w:hint="eastAsia"/>
                <w:color w:val="00B050"/>
              </w:rPr>
              <w:t>の</w:t>
            </w:r>
            <w:r w:rsidRPr="00EB585F">
              <w:rPr>
                <w:rFonts w:hint="eastAsia"/>
                <w:color w:val="00B050"/>
              </w:rPr>
              <w:t>「</w:t>
            </w:r>
            <w:r w:rsidR="001D0C27">
              <w:rPr>
                <w:rFonts w:hint="eastAsia"/>
                <w:color w:val="00B050"/>
              </w:rPr>
              <w:t>父親</w:t>
            </w:r>
            <w:r w:rsidRPr="00EB585F">
              <w:rPr>
                <w:rFonts w:hint="eastAsia"/>
                <w:color w:val="00B050"/>
              </w:rPr>
              <w:t>」？</w:t>
            </w:r>
          </w:p>
          <w:p w14:paraId="25367CD0" w14:textId="77777777" w:rsidR="00333EFF" w:rsidRPr="00EB585F" w:rsidRDefault="00333EFF" w:rsidP="003A4921">
            <w:pPr>
              <w:pStyle w:val="3-"/>
              <w:rPr>
                <w:color w:val="FF0000"/>
              </w:rPr>
            </w:pPr>
            <w:r w:rsidRPr="00EB585F">
              <w:rPr>
                <w:color w:val="FF0000"/>
              </w:rPr>
              <w:t>yes</w:t>
            </w:r>
          </w:p>
          <w:p w14:paraId="365F0CFC" w14:textId="58EA7701" w:rsidR="00333EFF" w:rsidRPr="00EB585F" w:rsidRDefault="00333EFF" w:rsidP="003A4921">
            <w:pPr>
              <w:pStyle w:val="3-"/>
              <w:rPr>
                <w:color w:val="00B050"/>
              </w:rPr>
            </w:pPr>
            <w:r w:rsidRPr="00EB585F">
              <w:rPr>
                <w:color w:val="FF0000"/>
              </w:rPr>
              <w:t>?-</w:t>
            </w:r>
            <w:r>
              <w:t xml:space="preserve"> </w:t>
            </w:r>
            <w:r w:rsidR="001D0C27">
              <w:rPr>
                <w:rFonts w:hint="eastAsia"/>
              </w:rPr>
              <w:t>父親</w:t>
            </w:r>
            <w:r>
              <w:t>(</w:t>
            </w:r>
            <w:r w:rsidR="001D0C27">
              <w:rPr>
                <w:rFonts w:hint="eastAsia"/>
              </w:rPr>
              <w:t>家康</w:t>
            </w:r>
            <w:r>
              <w:t xml:space="preserve">, </w:t>
            </w:r>
            <w:r w:rsidR="001D0C27">
              <w:rPr>
                <w:rFonts w:hint="eastAsia"/>
              </w:rPr>
              <w:t>家光</w:t>
            </w:r>
            <w:r>
              <w:t>).</w:t>
            </w:r>
            <w:r>
              <w:tab/>
            </w:r>
            <w:r w:rsidRPr="00EB585F">
              <w:rPr>
                <w:color w:val="00B050"/>
              </w:rPr>
              <w:t xml:space="preserve">% </w:t>
            </w:r>
            <w:r w:rsidRPr="00EB585F">
              <w:rPr>
                <w:rFonts w:hint="eastAsia"/>
                <w:color w:val="00B050"/>
              </w:rPr>
              <w:t>質問：「</w:t>
            </w:r>
            <w:r w:rsidR="001D0C27">
              <w:rPr>
                <w:rFonts w:hint="eastAsia"/>
                <w:color w:val="00B050"/>
              </w:rPr>
              <w:t>家康</w:t>
            </w:r>
            <w:r w:rsidRPr="00EB585F">
              <w:rPr>
                <w:rFonts w:hint="eastAsia"/>
                <w:color w:val="00B050"/>
              </w:rPr>
              <w:t>」は「</w:t>
            </w:r>
            <w:r w:rsidR="001D0C27">
              <w:rPr>
                <w:rFonts w:hint="eastAsia"/>
                <w:color w:val="00B050"/>
              </w:rPr>
              <w:t>家光</w:t>
            </w:r>
            <w:r w:rsidRPr="00EB585F">
              <w:rPr>
                <w:rFonts w:hint="eastAsia"/>
                <w:color w:val="00B050"/>
              </w:rPr>
              <w:t>」</w:t>
            </w:r>
            <w:r w:rsidR="001D0C27">
              <w:rPr>
                <w:rFonts w:hint="eastAsia"/>
                <w:color w:val="00B050"/>
              </w:rPr>
              <w:t>の</w:t>
            </w:r>
            <w:r w:rsidRPr="00EB585F">
              <w:rPr>
                <w:rFonts w:hint="eastAsia"/>
                <w:color w:val="00B050"/>
              </w:rPr>
              <w:t>「</w:t>
            </w:r>
            <w:r w:rsidR="001D0C27">
              <w:rPr>
                <w:rFonts w:hint="eastAsia"/>
                <w:color w:val="00B050"/>
              </w:rPr>
              <w:t>父親</w:t>
            </w:r>
            <w:r w:rsidRPr="00EB585F">
              <w:rPr>
                <w:rFonts w:hint="eastAsia"/>
                <w:color w:val="00B050"/>
              </w:rPr>
              <w:t>」？</w:t>
            </w:r>
          </w:p>
          <w:p w14:paraId="7781E138" w14:textId="77777777" w:rsidR="00333EFF" w:rsidRPr="00EB585F" w:rsidRDefault="00333EFF" w:rsidP="003A4921">
            <w:pPr>
              <w:pStyle w:val="3-"/>
              <w:rPr>
                <w:color w:val="FF0000"/>
              </w:rPr>
            </w:pPr>
            <w:r w:rsidRPr="00EB585F">
              <w:rPr>
                <w:rFonts w:hint="eastAsia"/>
                <w:color w:val="FF0000"/>
              </w:rPr>
              <w:t>no</w:t>
            </w:r>
          </w:p>
          <w:p w14:paraId="165D5834" w14:textId="1FC6598B" w:rsidR="001D0C27" w:rsidRPr="00EB585F" w:rsidRDefault="001D0C27" w:rsidP="001D0C27">
            <w:pPr>
              <w:pStyle w:val="3-"/>
              <w:rPr>
                <w:color w:val="00B050"/>
              </w:rPr>
            </w:pPr>
            <w:r w:rsidRPr="00EB585F">
              <w:rPr>
                <w:rFonts w:hint="eastAsia"/>
                <w:color w:val="FF0000"/>
              </w:rPr>
              <w:t>?-</w:t>
            </w:r>
            <w:r>
              <w:rPr>
                <w:rFonts w:hint="eastAsia"/>
              </w:rPr>
              <w:t xml:space="preserve"> 祖先</w:t>
            </w:r>
            <w:r>
              <w:t>(</w:t>
            </w:r>
            <w:r>
              <w:rPr>
                <w:rFonts w:hint="eastAsia"/>
              </w:rPr>
              <w:t>家康</w:t>
            </w:r>
            <w:r>
              <w:t xml:space="preserve">, </w:t>
            </w:r>
            <w:r>
              <w:rPr>
                <w:rFonts w:hint="eastAsia"/>
              </w:rPr>
              <w:t>秀忠</w:t>
            </w:r>
            <w:r>
              <w:t>).</w:t>
            </w:r>
            <w:r>
              <w:tab/>
            </w:r>
            <w:r w:rsidRPr="00EB585F">
              <w:rPr>
                <w:color w:val="00B050"/>
              </w:rPr>
              <w:t xml:space="preserve">% </w:t>
            </w:r>
            <w:r w:rsidRPr="00EB585F">
              <w:rPr>
                <w:rFonts w:hint="eastAsia"/>
                <w:color w:val="00B050"/>
              </w:rPr>
              <w:t>質問：「</w:t>
            </w:r>
            <w:r>
              <w:rPr>
                <w:rFonts w:hint="eastAsia"/>
                <w:color w:val="00B050"/>
              </w:rPr>
              <w:t>家康</w:t>
            </w:r>
            <w:r w:rsidRPr="00EB585F">
              <w:rPr>
                <w:rFonts w:hint="eastAsia"/>
                <w:color w:val="00B050"/>
              </w:rPr>
              <w:t>」は「</w:t>
            </w:r>
            <w:r>
              <w:rPr>
                <w:rFonts w:hint="eastAsia"/>
                <w:color w:val="00B050"/>
              </w:rPr>
              <w:t>秀忠</w:t>
            </w:r>
            <w:r w:rsidRPr="00EB585F">
              <w:rPr>
                <w:rFonts w:hint="eastAsia"/>
                <w:color w:val="00B050"/>
              </w:rPr>
              <w:t>」</w:t>
            </w:r>
            <w:r>
              <w:rPr>
                <w:rFonts w:hint="eastAsia"/>
                <w:color w:val="00B050"/>
              </w:rPr>
              <w:t>の</w:t>
            </w:r>
            <w:r w:rsidRPr="00EB585F">
              <w:rPr>
                <w:rFonts w:hint="eastAsia"/>
                <w:color w:val="00B050"/>
              </w:rPr>
              <w:t>「</w:t>
            </w:r>
            <w:r>
              <w:rPr>
                <w:rFonts w:hint="eastAsia"/>
                <w:color w:val="00B050"/>
              </w:rPr>
              <w:t>祖先</w:t>
            </w:r>
            <w:r w:rsidRPr="00EB585F">
              <w:rPr>
                <w:rFonts w:hint="eastAsia"/>
                <w:color w:val="00B050"/>
              </w:rPr>
              <w:t>」？</w:t>
            </w:r>
          </w:p>
          <w:p w14:paraId="160D87C1" w14:textId="77777777" w:rsidR="001D0C27" w:rsidRPr="00EB585F" w:rsidRDefault="001D0C27" w:rsidP="001D0C27">
            <w:pPr>
              <w:pStyle w:val="3-"/>
              <w:rPr>
                <w:color w:val="FF0000"/>
              </w:rPr>
            </w:pPr>
            <w:r w:rsidRPr="00EB585F">
              <w:rPr>
                <w:color w:val="FF0000"/>
              </w:rPr>
              <w:t>yes</w:t>
            </w:r>
          </w:p>
          <w:p w14:paraId="201DA7D2" w14:textId="47CB0C80" w:rsidR="001D0C27" w:rsidRPr="00EB585F" w:rsidRDefault="001D0C27" w:rsidP="001D0C27">
            <w:pPr>
              <w:pStyle w:val="3-"/>
              <w:rPr>
                <w:color w:val="00B050"/>
              </w:rPr>
            </w:pPr>
            <w:r w:rsidRPr="00EB585F">
              <w:rPr>
                <w:color w:val="FF0000"/>
              </w:rPr>
              <w:t>?-</w:t>
            </w:r>
            <w:r>
              <w:t xml:space="preserve"> </w:t>
            </w:r>
            <w:r>
              <w:rPr>
                <w:rFonts w:hint="eastAsia"/>
              </w:rPr>
              <w:t>祖先</w:t>
            </w:r>
            <w:r>
              <w:t>(</w:t>
            </w:r>
            <w:r>
              <w:rPr>
                <w:rFonts w:hint="eastAsia"/>
              </w:rPr>
              <w:t>家康</w:t>
            </w:r>
            <w:r>
              <w:t xml:space="preserve">, </w:t>
            </w:r>
            <w:r>
              <w:rPr>
                <w:rFonts w:hint="eastAsia"/>
              </w:rPr>
              <w:t>家光</w:t>
            </w:r>
            <w:r>
              <w:t>).</w:t>
            </w:r>
            <w:r>
              <w:tab/>
            </w:r>
            <w:r w:rsidRPr="00EB585F">
              <w:rPr>
                <w:color w:val="00B050"/>
              </w:rPr>
              <w:t xml:space="preserve">% </w:t>
            </w:r>
            <w:r w:rsidRPr="00EB585F">
              <w:rPr>
                <w:rFonts w:hint="eastAsia"/>
                <w:color w:val="00B050"/>
              </w:rPr>
              <w:t>質問：「</w:t>
            </w:r>
            <w:r>
              <w:rPr>
                <w:rFonts w:hint="eastAsia"/>
                <w:color w:val="00B050"/>
              </w:rPr>
              <w:t>家康</w:t>
            </w:r>
            <w:r w:rsidRPr="00EB585F">
              <w:rPr>
                <w:rFonts w:hint="eastAsia"/>
                <w:color w:val="00B050"/>
              </w:rPr>
              <w:t>」は「</w:t>
            </w:r>
            <w:r>
              <w:rPr>
                <w:rFonts w:hint="eastAsia"/>
                <w:color w:val="00B050"/>
              </w:rPr>
              <w:t>家光</w:t>
            </w:r>
            <w:r w:rsidRPr="00EB585F">
              <w:rPr>
                <w:rFonts w:hint="eastAsia"/>
                <w:color w:val="00B050"/>
              </w:rPr>
              <w:t>」</w:t>
            </w:r>
            <w:r>
              <w:rPr>
                <w:rFonts w:hint="eastAsia"/>
                <w:color w:val="00B050"/>
              </w:rPr>
              <w:t>の</w:t>
            </w:r>
            <w:r w:rsidRPr="00EB585F">
              <w:rPr>
                <w:rFonts w:hint="eastAsia"/>
                <w:color w:val="00B050"/>
              </w:rPr>
              <w:t>「</w:t>
            </w:r>
            <w:r>
              <w:rPr>
                <w:rFonts w:hint="eastAsia"/>
                <w:color w:val="00B050"/>
              </w:rPr>
              <w:t>祖先</w:t>
            </w:r>
            <w:r w:rsidRPr="00EB585F">
              <w:rPr>
                <w:rFonts w:hint="eastAsia"/>
                <w:color w:val="00B050"/>
              </w:rPr>
              <w:t>」？</w:t>
            </w:r>
          </w:p>
          <w:p w14:paraId="2CBBD950" w14:textId="723BCA11" w:rsidR="001D0C27" w:rsidRPr="00EB585F" w:rsidRDefault="001D0C27" w:rsidP="001D0C27">
            <w:pPr>
              <w:pStyle w:val="3-"/>
              <w:rPr>
                <w:color w:val="FF0000"/>
              </w:rPr>
            </w:pPr>
            <w:r>
              <w:rPr>
                <w:color w:val="FF0000"/>
              </w:rPr>
              <w:t>yes</w:t>
            </w:r>
          </w:p>
          <w:p w14:paraId="4CAA1662" w14:textId="166F9B23" w:rsidR="00333EFF" w:rsidRDefault="00333EFF" w:rsidP="003A4921">
            <w:pPr>
              <w:pStyle w:val="3-"/>
            </w:pPr>
            <w:r w:rsidRPr="00EB585F">
              <w:rPr>
                <w:color w:val="FF0000"/>
              </w:rPr>
              <w:t xml:space="preserve">?- </w:t>
            </w:r>
            <w:r w:rsidR="001B5B40">
              <w:rPr>
                <w:rFonts w:hint="eastAsia"/>
              </w:rPr>
              <w:t>祖先(家康</w:t>
            </w:r>
            <w:r>
              <w:t>, Wh</w:t>
            </w:r>
            <w:r w:rsidR="001B5B40">
              <w:t>o</w:t>
            </w:r>
            <w:r>
              <w:t>).</w:t>
            </w:r>
            <w:r>
              <w:tab/>
            </w:r>
            <w:r w:rsidRPr="00EB585F">
              <w:rPr>
                <w:color w:val="00B050"/>
              </w:rPr>
              <w:t xml:space="preserve">% </w:t>
            </w:r>
            <w:r w:rsidRPr="00EB585F">
              <w:rPr>
                <w:rFonts w:hint="eastAsia"/>
                <w:color w:val="00B050"/>
              </w:rPr>
              <w:t>質問：「</w:t>
            </w:r>
            <w:r w:rsidR="001B5B40">
              <w:rPr>
                <w:rFonts w:hint="eastAsia"/>
                <w:color w:val="00B050"/>
              </w:rPr>
              <w:t>家康</w:t>
            </w:r>
            <w:r w:rsidRPr="00EB585F">
              <w:rPr>
                <w:rFonts w:hint="eastAsia"/>
                <w:color w:val="00B050"/>
              </w:rPr>
              <w:t>」が「</w:t>
            </w:r>
            <w:r w:rsidR="001B5B40">
              <w:rPr>
                <w:rFonts w:hint="eastAsia"/>
                <w:color w:val="00B050"/>
              </w:rPr>
              <w:t>祖先</w:t>
            </w:r>
            <w:r w:rsidRPr="00EB585F">
              <w:rPr>
                <w:rFonts w:hint="eastAsia"/>
                <w:color w:val="00B050"/>
              </w:rPr>
              <w:t>」なのは「Wh</w:t>
            </w:r>
            <w:r w:rsidR="001B5B40">
              <w:rPr>
                <w:color w:val="00B050"/>
              </w:rPr>
              <w:t>o</w:t>
            </w:r>
            <w:r w:rsidRPr="00EB585F">
              <w:rPr>
                <w:rFonts w:hint="eastAsia"/>
                <w:color w:val="00B050"/>
              </w:rPr>
              <w:t>」？</w:t>
            </w:r>
          </w:p>
          <w:p w14:paraId="34297CF4" w14:textId="70E3A531" w:rsidR="00333EFF" w:rsidRPr="00EB585F" w:rsidRDefault="00333EFF" w:rsidP="003A4921">
            <w:pPr>
              <w:pStyle w:val="3-"/>
              <w:rPr>
                <w:color w:val="FF0000"/>
              </w:rPr>
            </w:pPr>
            <w:r w:rsidRPr="00EB585F">
              <w:rPr>
                <w:rFonts w:hint="eastAsia"/>
                <w:color w:val="FF0000"/>
              </w:rPr>
              <w:t>Wh</w:t>
            </w:r>
            <w:r w:rsidR="001B5B40">
              <w:rPr>
                <w:color w:val="FF0000"/>
              </w:rPr>
              <w:t>o</w:t>
            </w:r>
            <w:r w:rsidRPr="00EB585F">
              <w:rPr>
                <w:rFonts w:hint="eastAsia"/>
                <w:color w:val="FF0000"/>
              </w:rPr>
              <w:t xml:space="preserve"> =</w:t>
            </w:r>
            <w:r w:rsidRPr="00EB585F">
              <w:rPr>
                <w:color w:val="FF0000"/>
              </w:rPr>
              <w:t xml:space="preserve"> </w:t>
            </w:r>
            <w:r w:rsidR="001B5B40">
              <w:rPr>
                <w:rFonts w:hint="eastAsia"/>
                <w:color w:val="FF0000"/>
              </w:rPr>
              <w:t xml:space="preserve">秀忠 </w:t>
            </w:r>
            <w:r w:rsidRPr="00EB585F">
              <w:rPr>
                <w:rFonts w:hint="eastAsia"/>
                <w:color w:val="FF0000"/>
              </w:rPr>
              <w:t>;</w:t>
            </w:r>
          </w:p>
          <w:p w14:paraId="41EAE9E1" w14:textId="492378F2" w:rsidR="001B5B40" w:rsidRPr="00EB585F" w:rsidRDefault="001B5B40" w:rsidP="001B5B40">
            <w:pPr>
              <w:pStyle w:val="3-"/>
              <w:rPr>
                <w:color w:val="FF0000"/>
              </w:rPr>
            </w:pPr>
            <w:r w:rsidRPr="00EB585F">
              <w:rPr>
                <w:rFonts w:hint="eastAsia"/>
                <w:color w:val="FF0000"/>
              </w:rPr>
              <w:t>Wh</w:t>
            </w:r>
            <w:r>
              <w:rPr>
                <w:color w:val="FF0000"/>
              </w:rPr>
              <w:t>o</w:t>
            </w:r>
            <w:r w:rsidRPr="00EB585F">
              <w:rPr>
                <w:rFonts w:hint="eastAsia"/>
                <w:color w:val="FF0000"/>
              </w:rPr>
              <w:t xml:space="preserve"> =</w:t>
            </w:r>
            <w:r w:rsidRPr="00EB585F">
              <w:rPr>
                <w:color w:val="FF0000"/>
              </w:rPr>
              <w:t xml:space="preserve"> </w:t>
            </w:r>
            <w:r>
              <w:rPr>
                <w:rFonts w:hint="eastAsia"/>
                <w:color w:val="FF0000"/>
              </w:rPr>
              <w:t xml:space="preserve">家光 </w:t>
            </w:r>
            <w:r w:rsidRPr="00EB585F">
              <w:rPr>
                <w:rFonts w:hint="eastAsia"/>
                <w:color w:val="FF0000"/>
              </w:rPr>
              <w:t>;</w:t>
            </w:r>
          </w:p>
          <w:p w14:paraId="35F92371" w14:textId="064A3087" w:rsidR="00333EFF" w:rsidRPr="001B5B40" w:rsidRDefault="00333EFF" w:rsidP="003A4921">
            <w:pPr>
              <w:pStyle w:val="3-"/>
              <w:rPr>
                <w:color w:val="FF0000"/>
              </w:rPr>
            </w:pPr>
            <w:r w:rsidRPr="00EB585F">
              <w:rPr>
                <w:color w:val="FF0000"/>
              </w:rPr>
              <w:t>Wh</w:t>
            </w:r>
            <w:r w:rsidR="001B5B40">
              <w:rPr>
                <w:color w:val="FF0000"/>
              </w:rPr>
              <w:t>o</w:t>
            </w:r>
            <w:r w:rsidRPr="00EB585F">
              <w:rPr>
                <w:color w:val="FF0000"/>
              </w:rPr>
              <w:t xml:space="preserve"> = </w:t>
            </w:r>
            <w:r w:rsidR="001B5B40">
              <w:rPr>
                <w:rFonts w:hint="eastAsia"/>
                <w:color w:val="FF0000"/>
              </w:rPr>
              <w:t>家綱</w:t>
            </w:r>
            <w:r w:rsidRPr="00EB585F">
              <w:rPr>
                <w:rFonts w:hint="eastAsia"/>
                <w:color w:val="FF0000"/>
              </w:rPr>
              <w:t xml:space="preserve"> .</w:t>
            </w:r>
          </w:p>
        </w:tc>
      </w:tr>
    </w:tbl>
    <w:p w14:paraId="5EAA446B" w14:textId="18850E51" w:rsidR="002F1DD8" w:rsidRDefault="002F1DD8" w:rsidP="002F1DD8">
      <w:pPr>
        <w:pStyle w:val="aa"/>
        <w:spacing w:beforeLines="50" w:before="180"/>
        <w:ind w:left="447" w:firstLine="283"/>
      </w:pPr>
      <w:r>
        <w:rPr>
          <w:rFonts w:hint="eastAsia"/>
        </w:rPr>
        <w:t>この他、</w:t>
      </w:r>
      <w:r>
        <w:rPr>
          <w:rFonts w:hint="eastAsia"/>
        </w:rPr>
        <w:t>Prolog</w:t>
      </w:r>
      <w:r>
        <w:rPr>
          <w:rFonts w:hint="eastAsia"/>
        </w:rPr>
        <w:t>には大きなデータを処理するための「リスト」（配列）もサポートしているが、</w:t>
      </w:r>
      <w:r w:rsidR="00EA407A">
        <w:rPr>
          <w:rFonts w:hint="eastAsia"/>
        </w:rPr>
        <w:t>そこまでの紹介は省略</w:t>
      </w:r>
      <w:r>
        <w:rPr>
          <w:rFonts w:hint="eastAsia"/>
        </w:rPr>
        <w:t>。</w:t>
      </w:r>
    </w:p>
    <w:p w14:paraId="31425194" w14:textId="4E5C3BF0" w:rsidR="008C0994" w:rsidRPr="008C0994" w:rsidRDefault="002F1DD8" w:rsidP="002F1DD8">
      <w:pPr>
        <w:pStyle w:val="aa"/>
        <w:ind w:left="447" w:firstLine="283"/>
      </w:pPr>
      <w:r>
        <w:t>Prolog</w:t>
      </w:r>
      <w:r>
        <w:rPr>
          <w:rFonts w:hint="eastAsia"/>
        </w:rPr>
        <w:t>は、事実とルールに基づいて回答を得たい時に用いられる。交代勤務のシフト決めや</w:t>
      </w:r>
      <w:r w:rsidR="00EA407A">
        <w:rPr>
          <w:rFonts w:hint="eastAsia"/>
        </w:rPr>
        <w:t>パズルを解</w:t>
      </w:r>
      <w:r w:rsidR="008C0994">
        <w:rPr>
          <w:rFonts w:hint="eastAsia"/>
        </w:rPr>
        <w:t>く</w:t>
      </w:r>
      <w:r w:rsidR="00EA407A">
        <w:rPr>
          <w:rFonts w:hint="eastAsia"/>
        </w:rPr>
        <w:t>といったことができる。</w:t>
      </w:r>
      <w:r w:rsidR="008C0994">
        <w:rPr>
          <w:rFonts w:hint="eastAsia"/>
        </w:rPr>
        <w:t>Excel</w:t>
      </w:r>
      <w:r w:rsidR="008C0994">
        <w:rPr>
          <w:rFonts w:hint="eastAsia"/>
        </w:rPr>
        <w:t>の「ゴールシーク」や「ソルバー」といった機能</w:t>
      </w:r>
      <w:r w:rsidR="003023FC">
        <w:rPr>
          <w:rFonts w:hint="eastAsia"/>
        </w:rPr>
        <w:t>に近い</w:t>
      </w:r>
      <w:r w:rsidR="00D56333">
        <w:rPr>
          <w:rFonts w:hint="eastAsia"/>
        </w:rPr>
        <w:t>。</w:t>
      </w:r>
    </w:p>
    <w:p w14:paraId="341A03D5" w14:textId="31BD8320" w:rsidR="00D07F1F" w:rsidRDefault="00D921E9" w:rsidP="00075BE7">
      <w:pPr>
        <w:pStyle w:val="3"/>
      </w:pPr>
      <w:bookmarkStart w:id="6" w:name="_Toc378976436"/>
      <w:r>
        <w:rPr>
          <w:rFonts w:hint="eastAsia"/>
        </w:rPr>
        <w:t>「</w:t>
      </w:r>
      <w:r w:rsidR="00075BE7">
        <w:rPr>
          <w:rFonts w:hint="eastAsia"/>
        </w:rPr>
        <w:t>知識ベース</w:t>
      </w:r>
      <w:r>
        <w:rPr>
          <w:rFonts w:hint="eastAsia"/>
        </w:rPr>
        <w:t>」</w:t>
      </w:r>
      <w:r w:rsidR="00BC3590">
        <w:rPr>
          <w:rFonts w:hint="eastAsia"/>
        </w:rPr>
        <w:t>の活用</w:t>
      </w:r>
      <w:bookmarkEnd w:id="6"/>
    </w:p>
    <w:p w14:paraId="3CBCED55" w14:textId="1EC8BF70" w:rsidR="00075BE7" w:rsidRDefault="00BC3590" w:rsidP="00075BE7">
      <w:pPr>
        <w:pStyle w:val="aa"/>
        <w:ind w:left="447" w:firstLine="283"/>
      </w:pPr>
      <w:r>
        <w:rPr>
          <w:rFonts w:hint="eastAsia"/>
        </w:rPr>
        <w:t>「知識ベース」は直感的に理解し易い。この性質を利用し、例えば、以下のような</w:t>
      </w:r>
      <w:r>
        <w:rPr>
          <w:rFonts w:hint="eastAsia"/>
        </w:rPr>
        <w:t>NPC</w:t>
      </w:r>
      <w:r>
        <w:rPr>
          <w:rFonts w:hint="eastAsia"/>
        </w:rPr>
        <w:t>の行動設定を設けると、分かり易く量産ができそうである。</w:t>
      </w:r>
    </w:p>
    <w:p w14:paraId="081F9342" w14:textId="5F467F7E" w:rsidR="005904A7" w:rsidRDefault="005904A7" w:rsidP="005904A7">
      <w:pPr>
        <w:pStyle w:val="aa"/>
        <w:keepNext/>
        <w:keepLines/>
        <w:widowControl/>
        <w:spacing w:beforeLines="50" w:before="180"/>
        <w:ind w:leftChars="202" w:left="424" w:firstLineChars="0" w:firstLine="0"/>
      </w:pPr>
      <w:r>
        <w:rPr>
          <w:rFonts w:hint="eastAsia"/>
        </w:rPr>
        <w:t>サンプル：</w:t>
      </w:r>
      <w:r>
        <w:rPr>
          <w:rFonts w:hint="eastAsia"/>
        </w:rPr>
        <w:t>NPC</w:t>
      </w:r>
      <w:r>
        <w:rPr>
          <w:rFonts w:hint="eastAsia"/>
        </w:rPr>
        <w:t>設定</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5904A7" w14:paraId="27A059B7" w14:textId="77777777" w:rsidTr="003A4921">
        <w:tc>
          <w:tcPr>
            <w:tcW w:w="8070" w:type="dxa"/>
          </w:tcPr>
          <w:p w14:paraId="1953431E" w14:textId="07F109C7" w:rsidR="005904A7" w:rsidRDefault="005904A7" w:rsidP="005904A7">
            <w:pPr>
              <w:pStyle w:val="3-"/>
            </w:pPr>
            <w:r>
              <w:rPr>
                <w:rFonts w:hint="eastAsia"/>
              </w:rPr>
              <w:t>・「ジェームズ」の設定：性別（男）、世代（子ども）、母親(メアリー)</w:t>
            </w:r>
          </w:p>
          <w:p w14:paraId="44AB7522" w14:textId="77777777" w:rsidR="005904A7" w:rsidRDefault="005904A7" w:rsidP="005904A7">
            <w:pPr>
              <w:pStyle w:val="3-"/>
            </w:pPr>
            <w:r>
              <w:rPr>
                <w:rFonts w:hint="eastAsia"/>
              </w:rPr>
              <w:t>・「ジョン」の設定：性別（男）、世代（青年）、</w:t>
            </w:r>
            <w:r w:rsidR="00A66578">
              <w:rPr>
                <w:rFonts w:hint="eastAsia"/>
              </w:rPr>
              <w:t>所属（グループA）</w:t>
            </w:r>
          </w:p>
          <w:p w14:paraId="0EB8E317" w14:textId="77777777" w:rsidR="00A66578" w:rsidRDefault="00A66578" w:rsidP="005904A7">
            <w:pPr>
              <w:pStyle w:val="3-"/>
            </w:pPr>
            <w:r>
              <w:rPr>
                <w:rFonts w:hint="eastAsia"/>
              </w:rPr>
              <w:t>・「ロバート」の設定：性別（男）、世代（青年）、所属（グループB）</w:t>
            </w:r>
          </w:p>
          <w:p w14:paraId="0FA0D1E1" w14:textId="43BF0289" w:rsidR="002B74F0" w:rsidRPr="00A66578" w:rsidRDefault="00A66578" w:rsidP="005904A7">
            <w:pPr>
              <w:pStyle w:val="3-"/>
            </w:pPr>
            <w:r>
              <w:rPr>
                <w:rFonts w:hint="eastAsia"/>
              </w:rPr>
              <w:t>・「メアリー」の設定：性別（女）、世代（おばさん）</w:t>
            </w:r>
            <w:r w:rsidR="002B74F0">
              <w:rPr>
                <w:rFonts w:hint="eastAsia"/>
              </w:rPr>
              <w:t>、好き（食べ物、にんじん）</w:t>
            </w:r>
          </w:p>
        </w:tc>
      </w:tr>
    </w:tbl>
    <w:p w14:paraId="05552C06" w14:textId="12EB02CE" w:rsidR="00A66578" w:rsidRDefault="00A66578" w:rsidP="00A66578">
      <w:pPr>
        <w:pStyle w:val="aa"/>
        <w:keepNext/>
        <w:keepLines/>
        <w:widowControl/>
        <w:spacing w:beforeLines="50" w:before="180"/>
        <w:ind w:leftChars="202" w:left="424" w:firstLineChars="0" w:firstLine="0"/>
      </w:pPr>
      <w:r>
        <w:rPr>
          <w:rFonts w:hint="eastAsia"/>
        </w:rPr>
        <w:t>サンプル：</w:t>
      </w:r>
      <w:r>
        <w:rPr>
          <w:rFonts w:hint="eastAsia"/>
        </w:rPr>
        <w:t>NPC</w:t>
      </w:r>
      <w:r>
        <w:rPr>
          <w:rFonts w:hint="eastAsia"/>
        </w:rPr>
        <w:t>行動設定</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A66578" w14:paraId="2052B722" w14:textId="77777777" w:rsidTr="003A4921">
        <w:tc>
          <w:tcPr>
            <w:tcW w:w="8070" w:type="dxa"/>
          </w:tcPr>
          <w:p w14:paraId="2F8690A3" w14:textId="01E1E0D7" w:rsidR="00A66578" w:rsidRDefault="00A66578" w:rsidP="003A4921">
            <w:pPr>
              <w:pStyle w:val="3-"/>
            </w:pPr>
            <w:r>
              <w:rPr>
                <w:rFonts w:hint="eastAsia"/>
              </w:rPr>
              <w:t>・「性別（男）＋世代（子ども）」の行動設定：「母親（Who）」に「ついて行く」</w:t>
            </w:r>
          </w:p>
          <w:p w14:paraId="5867885E" w14:textId="01A7E977" w:rsidR="00A66578" w:rsidRDefault="00A66578" w:rsidP="003A4921">
            <w:pPr>
              <w:pStyle w:val="3-"/>
            </w:pPr>
            <w:r>
              <w:rPr>
                <w:rFonts w:hint="eastAsia"/>
              </w:rPr>
              <w:t>・「所属（グループA）」の行動設定：「（近くの）グループA</w:t>
            </w:r>
            <w:r>
              <w:t>(Who)</w:t>
            </w:r>
            <w:r>
              <w:rPr>
                <w:rFonts w:hint="eastAsia"/>
              </w:rPr>
              <w:t>」に「挨拶」</w:t>
            </w:r>
          </w:p>
          <w:p w14:paraId="6F771FAA" w14:textId="77777777" w:rsidR="00A66578" w:rsidRDefault="00A66578" w:rsidP="003A4921">
            <w:pPr>
              <w:pStyle w:val="3-"/>
            </w:pPr>
            <w:r>
              <w:rPr>
                <w:rFonts w:hint="eastAsia"/>
              </w:rPr>
              <w:t>・「所属（グループA）」の行動設定：「（近くの）グループB(</w:t>
            </w:r>
            <w:r>
              <w:t>Who)</w:t>
            </w:r>
            <w:r>
              <w:rPr>
                <w:rFonts w:hint="eastAsia"/>
              </w:rPr>
              <w:t>」を「避ける」</w:t>
            </w:r>
          </w:p>
          <w:p w14:paraId="45386A4C" w14:textId="59EB7ABC" w:rsidR="002B74F0" w:rsidRPr="00A66578" w:rsidRDefault="002B74F0" w:rsidP="002B74F0">
            <w:pPr>
              <w:pStyle w:val="3-"/>
            </w:pPr>
            <w:r>
              <w:rPr>
                <w:rFonts w:hint="eastAsia"/>
              </w:rPr>
              <w:t>・「世代（おばさん）」の行動設定：「好き（食べ物, What</w:t>
            </w:r>
            <w:r>
              <w:t>）</w:t>
            </w:r>
            <w:r>
              <w:rPr>
                <w:rFonts w:hint="eastAsia"/>
              </w:rPr>
              <w:t>」を「売っている店に行く」</w:t>
            </w:r>
          </w:p>
        </w:tc>
      </w:tr>
    </w:tbl>
    <w:p w14:paraId="4E9BD14C" w14:textId="77777777" w:rsidR="00A37690" w:rsidRDefault="00A66578" w:rsidP="00A66578">
      <w:pPr>
        <w:pStyle w:val="aa"/>
        <w:spacing w:beforeLines="50" w:before="180"/>
        <w:ind w:left="447" w:firstLine="283"/>
      </w:pPr>
      <w:r>
        <w:rPr>
          <w:rFonts w:hint="eastAsia"/>
        </w:rPr>
        <w:t>「行動」」の処理は一つ一つプログラマーに依頼することになるが、「その行動をどのような条件に適用するか」という設定は、プランナーでも分かり易く行うことができ</w:t>
      </w:r>
      <w:r w:rsidR="002B74F0">
        <w:rPr>
          <w:rFonts w:hint="eastAsia"/>
        </w:rPr>
        <w:t>る。キャラクター一体一体の行動を細かに設定していかなくても、キャラ設定と行動パ</w:t>
      </w:r>
      <w:r w:rsidR="002B74F0">
        <w:rPr>
          <w:rFonts w:hint="eastAsia"/>
        </w:rPr>
        <w:lastRenderedPageBreak/>
        <w:t>ターンさえ用意すれば、だいたいそれっぽく動いてくれるので、大量配置が難しくない。</w:t>
      </w:r>
    </w:p>
    <w:p w14:paraId="6266B71C" w14:textId="7082BF3B" w:rsidR="002B74F0" w:rsidRDefault="00A37690" w:rsidP="00A37690">
      <w:pPr>
        <w:pStyle w:val="aa"/>
        <w:ind w:left="447" w:firstLine="283"/>
      </w:pPr>
      <w:r>
        <w:rPr>
          <w:rFonts w:hint="eastAsia"/>
        </w:rPr>
        <w:t>なお、「移動」の行動については、基本的に経路パスを用いて、行先までのルートを決定することを想定。「ルート探索」については本書の範囲外とする。</w:t>
      </w:r>
    </w:p>
    <w:p w14:paraId="0FF194BC" w14:textId="7283231C" w:rsidR="002B74F0" w:rsidRDefault="002B74F0" w:rsidP="002B74F0">
      <w:pPr>
        <w:pStyle w:val="aa"/>
        <w:ind w:left="447" w:firstLine="283"/>
      </w:pPr>
      <w:r>
        <w:rPr>
          <w:rFonts w:hint="eastAsia"/>
        </w:rPr>
        <w:t>この知識ベースの</w:t>
      </w:r>
      <w:r>
        <w:rPr>
          <w:rFonts w:hint="eastAsia"/>
        </w:rPr>
        <w:t>AI</w:t>
      </w:r>
      <w:r>
        <w:rPr>
          <w:rFonts w:hint="eastAsia"/>
        </w:rPr>
        <w:t>設定と、後述の「有限オートマトン」を組み合わせると、更に生き生きとした行動を与えることが</w:t>
      </w:r>
      <w:r w:rsidR="00A37690">
        <w:rPr>
          <w:rFonts w:hint="eastAsia"/>
        </w:rPr>
        <w:t>可能と考える</w:t>
      </w:r>
      <w:r>
        <w:rPr>
          <w:rFonts w:hint="eastAsia"/>
        </w:rPr>
        <w:t>。</w:t>
      </w:r>
    </w:p>
    <w:p w14:paraId="0CAC0E59" w14:textId="7AC97B14" w:rsidR="003A4921" w:rsidRDefault="00770915" w:rsidP="003A4921">
      <w:pPr>
        <w:pStyle w:val="3"/>
      </w:pPr>
      <w:bookmarkStart w:id="7" w:name="_Toc378976437"/>
      <w:r>
        <w:rPr>
          <w:rFonts w:hint="eastAsia"/>
        </w:rPr>
        <w:t>学習型</w:t>
      </w:r>
      <w:r>
        <w:rPr>
          <w:rFonts w:hint="eastAsia"/>
        </w:rPr>
        <w:t>AI</w:t>
      </w:r>
      <w:r>
        <w:rPr>
          <w:rFonts w:hint="eastAsia"/>
        </w:rPr>
        <w:t>：</w:t>
      </w:r>
      <w:r w:rsidR="003A4921">
        <w:rPr>
          <w:rFonts w:hint="eastAsia"/>
        </w:rPr>
        <w:t>「フラグ」よりも「知識ベース</w:t>
      </w:r>
      <w:r w:rsidR="002C62EC">
        <w:rPr>
          <w:rFonts w:hint="eastAsia"/>
        </w:rPr>
        <w:t>」</w:t>
      </w:r>
      <w:bookmarkEnd w:id="7"/>
    </w:p>
    <w:p w14:paraId="66B36EBC" w14:textId="712F4C11" w:rsidR="003A4921" w:rsidRDefault="0087467C" w:rsidP="002B74F0">
      <w:pPr>
        <w:pStyle w:val="aa"/>
        <w:ind w:left="447" w:firstLine="283"/>
      </w:pPr>
      <w:r>
        <w:rPr>
          <w:rFonts w:hint="eastAsia"/>
        </w:rPr>
        <w:t>「知識ベース」はセーブデータにも活用し、ゲームプレイに応じた</w:t>
      </w:r>
      <w:r>
        <w:rPr>
          <w:rFonts w:hint="eastAsia"/>
        </w:rPr>
        <w:t>NPC</w:t>
      </w:r>
      <w:r>
        <w:rPr>
          <w:rFonts w:hint="eastAsia"/>
        </w:rPr>
        <w:t>の行動変化にも利用する。</w:t>
      </w:r>
    </w:p>
    <w:p w14:paraId="17570FE8" w14:textId="4D8E5BA7" w:rsidR="002C62EC" w:rsidRDefault="002C62EC" w:rsidP="002C62EC">
      <w:pPr>
        <w:pStyle w:val="aa"/>
        <w:ind w:leftChars="202" w:left="424" w:firstLineChars="128" w:firstLine="269"/>
      </w:pPr>
      <w:r>
        <w:rPr>
          <w:rFonts w:hint="eastAsia"/>
        </w:rPr>
        <w:t>例えば、ある</w:t>
      </w:r>
      <w:r>
        <w:rPr>
          <w:rFonts w:hint="eastAsia"/>
        </w:rPr>
        <w:t>NPC</w:t>
      </w:r>
      <w:r>
        <w:rPr>
          <w:rFonts w:hint="eastAsia"/>
        </w:rPr>
        <w:t>にお使いを頼まれるようなことがあるとして、依頼を達成できたら「好き</w:t>
      </w:r>
      <w:r>
        <w:rPr>
          <w:rFonts w:hint="eastAsia"/>
        </w:rPr>
        <w:t>(</w:t>
      </w:r>
      <w:r>
        <w:rPr>
          <w:rFonts w:hint="eastAsia"/>
        </w:rPr>
        <w:t>主人公</w:t>
      </w:r>
      <w:r>
        <w:rPr>
          <w:rFonts w:hint="eastAsia"/>
        </w:rPr>
        <w:t>)</w:t>
      </w:r>
      <w:r>
        <w:rPr>
          <w:rFonts w:hint="eastAsia"/>
        </w:rPr>
        <w:t>」という知識ベースが追加され、達成できなければ「嫌い</w:t>
      </w:r>
      <w:r>
        <w:rPr>
          <w:rFonts w:hint="eastAsia"/>
        </w:rPr>
        <w:t>(</w:t>
      </w:r>
      <w:r>
        <w:rPr>
          <w:rFonts w:hint="eastAsia"/>
        </w:rPr>
        <w:t>主人公</w:t>
      </w:r>
      <w:r>
        <w:rPr>
          <w:rFonts w:hint="eastAsia"/>
        </w:rPr>
        <w:t>)</w:t>
      </w:r>
      <w:r>
        <w:rPr>
          <w:rFonts w:hint="eastAsia"/>
        </w:rPr>
        <w:t>」という知識ベースが追加される。この</w:t>
      </w:r>
      <w:r>
        <w:rPr>
          <w:rFonts w:hint="eastAsia"/>
        </w:rPr>
        <w:t>NPC</w:t>
      </w:r>
      <w:r>
        <w:rPr>
          <w:rFonts w:hint="eastAsia"/>
        </w:rPr>
        <w:t>の普段の行動設定に「好き</w:t>
      </w:r>
      <w:r>
        <w:t>(Who</w:t>
      </w:r>
      <w:r>
        <w:rPr>
          <w:rFonts w:hint="eastAsia"/>
        </w:rPr>
        <w:t>)</w:t>
      </w:r>
      <w:r>
        <w:rPr>
          <w:rFonts w:hint="eastAsia"/>
        </w:rPr>
        <w:t>に挨拶」「嫌い</w:t>
      </w:r>
      <w:r>
        <w:rPr>
          <w:rFonts w:hint="eastAsia"/>
        </w:rPr>
        <w:t>(Who</w:t>
      </w:r>
      <w:r>
        <w:t>)</w:t>
      </w:r>
      <w:r>
        <w:rPr>
          <w:rFonts w:hint="eastAsia"/>
        </w:rPr>
        <w:t>に背を向ける」といったものを用意すると、ゲームプレイに応じた行動をとるようになり、面白味が増す。</w:t>
      </w:r>
    </w:p>
    <w:p w14:paraId="3E862C20" w14:textId="387C9E99" w:rsidR="0087467C" w:rsidRPr="002C62EC" w:rsidRDefault="002C62EC" w:rsidP="0088791B">
      <w:pPr>
        <w:pStyle w:val="aa"/>
        <w:spacing w:beforeLines="50" w:before="180"/>
        <w:ind w:leftChars="202" w:left="424" w:firstLineChars="128" w:firstLine="269"/>
      </w:pPr>
      <w:r>
        <w:rPr>
          <w:rFonts w:hint="eastAsia"/>
        </w:rPr>
        <w:t>このような行動の処理は、</w:t>
      </w:r>
      <w:r w:rsidR="00082A5F">
        <w:rPr>
          <w:rFonts w:hint="eastAsia"/>
        </w:rPr>
        <w:t>通例では</w:t>
      </w:r>
      <w:r>
        <w:rPr>
          <w:rFonts w:hint="eastAsia"/>
        </w:rPr>
        <w:t>フラグ管理とスクリプトで行う</w:t>
      </w:r>
      <w:r w:rsidR="00082A5F">
        <w:rPr>
          <w:rFonts w:hint="eastAsia"/>
        </w:rPr>
        <w:t>ものである。しかし、</w:t>
      </w:r>
      <w:r>
        <w:rPr>
          <w:rFonts w:hint="eastAsia"/>
        </w:rPr>
        <w:t>以上のような「知識ベース」に基づく処理（およびワークフロー）を確立すれば、直感的で一貫した</w:t>
      </w:r>
      <w:r w:rsidR="0088791B">
        <w:rPr>
          <w:rFonts w:hint="eastAsia"/>
        </w:rPr>
        <w:t>手法で</w:t>
      </w:r>
      <w:r w:rsidR="00082A5F">
        <w:rPr>
          <w:rFonts w:hint="eastAsia"/>
        </w:rPr>
        <w:t>、このような</w:t>
      </w:r>
      <w:r w:rsidR="0088791B">
        <w:rPr>
          <w:rFonts w:hint="eastAsia"/>
        </w:rPr>
        <w:t>凝った行動をとらせることができる。</w:t>
      </w:r>
    </w:p>
    <w:p w14:paraId="1782FA85" w14:textId="454F589C" w:rsidR="00D07F1F" w:rsidRDefault="00D921E9" w:rsidP="00D07F1F">
      <w:pPr>
        <w:pStyle w:val="2"/>
      </w:pPr>
      <w:bookmarkStart w:id="8" w:name="_Toc378976438"/>
      <w:r>
        <w:rPr>
          <w:rFonts w:hint="eastAsia"/>
        </w:rPr>
        <w:t>「</w:t>
      </w:r>
      <w:r w:rsidR="00D07F1F">
        <w:rPr>
          <w:rFonts w:hint="eastAsia"/>
        </w:rPr>
        <w:t>範囲ベース</w:t>
      </w:r>
      <w:r>
        <w:rPr>
          <w:rFonts w:hint="eastAsia"/>
        </w:rPr>
        <w:t>」</w:t>
      </w:r>
      <w:r w:rsidR="00D07F1F">
        <w:rPr>
          <w:rFonts w:hint="eastAsia"/>
        </w:rPr>
        <w:t>の</w:t>
      </w:r>
      <w:r w:rsidR="00D07F1F">
        <w:rPr>
          <w:rFonts w:hint="eastAsia"/>
        </w:rPr>
        <w:t>NPC</w:t>
      </w:r>
      <w:r w:rsidR="00D07F1F">
        <w:rPr>
          <w:rFonts w:hint="eastAsia"/>
        </w:rPr>
        <w:t>配置</w:t>
      </w:r>
      <w:r w:rsidR="00A37690">
        <w:rPr>
          <w:rFonts w:hint="eastAsia"/>
        </w:rPr>
        <w:t>とモンタージュ</w:t>
      </w:r>
      <w:bookmarkEnd w:id="8"/>
    </w:p>
    <w:p w14:paraId="7E7676E3" w14:textId="3B86A0B4" w:rsidR="002B74F0" w:rsidRDefault="00A37690" w:rsidP="002B74F0">
      <w:pPr>
        <w:pStyle w:val="a9"/>
        <w:ind w:firstLine="283"/>
      </w:pPr>
      <w:r>
        <w:rPr>
          <w:rFonts w:hint="eastAsia"/>
        </w:rPr>
        <w:t>「</w:t>
      </w:r>
      <w:r w:rsidR="002B74F0">
        <w:rPr>
          <w:rFonts w:hint="eastAsia"/>
        </w:rPr>
        <w:t>知識ベース</w:t>
      </w:r>
      <w:r>
        <w:rPr>
          <w:rFonts w:hint="eastAsia"/>
        </w:rPr>
        <w:t>」</w:t>
      </w:r>
      <w:r w:rsidR="002B74F0">
        <w:rPr>
          <w:rFonts w:hint="eastAsia"/>
        </w:rPr>
        <w:t>を活用して量産の手間を軽減するとしても、</w:t>
      </w:r>
      <w:r w:rsidR="00AD4051">
        <w:rPr>
          <w:rFonts w:hint="eastAsia"/>
        </w:rPr>
        <w:t>大量の</w:t>
      </w:r>
      <w:r w:rsidR="00AD4051">
        <w:rPr>
          <w:rFonts w:hint="eastAsia"/>
        </w:rPr>
        <w:t>NPC</w:t>
      </w:r>
      <w:r w:rsidR="00AD4051">
        <w:rPr>
          <w:rFonts w:hint="eastAsia"/>
        </w:rPr>
        <w:t>を一体一体配置するのはやはり手間がかかりすぎる。</w:t>
      </w:r>
    </w:p>
    <w:p w14:paraId="363336EC" w14:textId="25FA1981" w:rsidR="00AD4051" w:rsidRDefault="00A37690" w:rsidP="002B74F0">
      <w:pPr>
        <w:pStyle w:val="a9"/>
        <w:ind w:firstLine="283"/>
      </w:pPr>
      <w:r>
        <w:rPr>
          <w:rFonts w:hint="eastAsia"/>
        </w:rPr>
        <w:t>そこで、「範囲」に対して</w:t>
      </w:r>
      <w:r>
        <w:rPr>
          <w:rFonts w:hint="eastAsia"/>
        </w:rPr>
        <w:t>NPC</w:t>
      </w:r>
      <w:r>
        <w:rPr>
          <w:rFonts w:hint="eastAsia"/>
        </w:rPr>
        <w:t>を配置するような</w:t>
      </w:r>
      <w:r w:rsidR="00795B2B">
        <w:rPr>
          <w:rFonts w:hint="eastAsia"/>
        </w:rPr>
        <w:t>対応を行う。</w:t>
      </w:r>
    </w:p>
    <w:p w14:paraId="342AC036" w14:textId="77777777" w:rsidR="00795B2B" w:rsidRPr="002C62EC" w:rsidRDefault="00795B2B" w:rsidP="00795B2B">
      <w:pPr>
        <w:pStyle w:val="a9"/>
        <w:keepNext/>
        <w:keepLines/>
        <w:widowControl/>
        <w:spacing w:beforeLines="50" w:before="180"/>
        <w:ind w:firstLineChars="0" w:firstLine="0"/>
        <w:rPr>
          <w:b/>
        </w:rPr>
      </w:pPr>
      <w:r w:rsidRPr="002C62EC">
        <w:rPr>
          <w:rFonts w:hint="eastAsia"/>
          <w:b/>
        </w:rPr>
        <w:t>【範囲設定】</w:t>
      </w:r>
    </w:p>
    <w:p w14:paraId="4CB12140" w14:textId="136D9501" w:rsidR="00795B2B" w:rsidRDefault="00795B2B" w:rsidP="00795B2B">
      <w:pPr>
        <w:pStyle w:val="a9"/>
        <w:ind w:firstLine="283"/>
      </w:pPr>
      <w:r>
        <w:rPr>
          <w:rFonts w:hint="eastAsia"/>
        </w:rPr>
        <w:t>まず、あらかじめ</w:t>
      </w:r>
      <w:r>
        <w:rPr>
          <w:rFonts w:hint="eastAsia"/>
        </w:rPr>
        <w:t>NPC</w:t>
      </w:r>
      <w:r>
        <w:rPr>
          <w:rFonts w:hint="eastAsia"/>
        </w:rPr>
        <w:t>の初期位置となる範囲（例えば</w:t>
      </w:r>
      <w:r w:rsidR="00D921E9">
        <w:rPr>
          <w:rFonts w:hint="eastAsia"/>
        </w:rPr>
        <w:t>「</w:t>
      </w:r>
      <w:r>
        <w:rPr>
          <w:rFonts w:hint="eastAsia"/>
        </w:rPr>
        <w:t>市場の通り一帯</w:t>
      </w:r>
      <w:r w:rsidR="00D921E9">
        <w:rPr>
          <w:rFonts w:hint="eastAsia"/>
        </w:rPr>
        <w:t>」など</w:t>
      </w:r>
      <w:r>
        <w:rPr>
          <w:rFonts w:hint="eastAsia"/>
        </w:rPr>
        <w:t>）を囲むボックスを用意する。その範囲内で、実際に出現可能な位置には「コリジョン属性」や数点～数十点の「ポイント」を設定しておく。</w:t>
      </w:r>
    </w:p>
    <w:p w14:paraId="5648CED5" w14:textId="5A8DD9F8" w:rsidR="00795B2B" w:rsidRPr="002C62EC" w:rsidRDefault="00795B2B" w:rsidP="00795B2B">
      <w:pPr>
        <w:pStyle w:val="a9"/>
        <w:keepNext/>
        <w:keepLines/>
        <w:widowControl/>
        <w:spacing w:beforeLines="50" w:before="180"/>
        <w:ind w:firstLineChars="0" w:firstLine="0"/>
        <w:rPr>
          <w:b/>
        </w:rPr>
      </w:pPr>
      <w:r w:rsidRPr="002C62EC">
        <w:rPr>
          <w:rFonts w:hint="eastAsia"/>
          <w:b/>
        </w:rPr>
        <w:t>【</w:t>
      </w:r>
      <w:r w:rsidR="00D921E9" w:rsidRPr="002C62EC">
        <w:rPr>
          <w:rFonts w:hint="eastAsia"/>
          <w:b/>
        </w:rPr>
        <w:t>論理</w:t>
      </w:r>
      <w:r w:rsidRPr="002C62EC">
        <w:rPr>
          <w:rFonts w:hint="eastAsia"/>
          <w:b/>
        </w:rPr>
        <w:t>配置設定】</w:t>
      </w:r>
    </w:p>
    <w:p w14:paraId="14154DC4" w14:textId="155E42BB" w:rsidR="00795B2B" w:rsidRDefault="00795B2B" w:rsidP="00795B2B">
      <w:pPr>
        <w:pStyle w:val="a9"/>
        <w:ind w:firstLine="283"/>
      </w:pPr>
      <w:r>
        <w:rPr>
          <w:rFonts w:hint="eastAsia"/>
        </w:rPr>
        <w:t>この範囲に対して「民族</w:t>
      </w:r>
      <w:r>
        <w:rPr>
          <w:rFonts w:hint="eastAsia"/>
        </w:rPr>
        <w:t>A</w:t>
      </w:r>
      <w:r>
        <w:rPr>
          <w:rFonts w:hint="eastAsia"/>
        </w:rPr>
        <w:t>の若い男性</w:t>
      </w:r>
      <w:r>
        <w:rPr>
          <w:rFonts w:hint="eastAsia"/>
        </w:rPr>
        <w:t>80</w:t>
      </w:r>
      <w:r>
        <w:rPr>
          <w:rFonts w:hint="eastAsia"/>
        </w:rPr>
        <w:t>％＋民族</w:t>
      </w:r>
      <w:r>
        <w:rPr>
          <w:rFonts w:hint="eastAsia"/>
        </w:rPr>
        <w:t>B</w:t>
      </w:r>
      <w:r>
        <w:rPr>
          <w:rFonts w:hint="eastAsia"/>
        </w:rPr>
        <w:t>の老人女性</w:t>
      </w:r>
      <w:r>
        <w:rPr>
          <w:rFonts w:hint="eastAsia"/>
        </w:rPr>
        <w:t>10</w:t>
      </w:r>
      <w:r>
        <w:rPr>
          <w:rFonts w:hint="eastAsia"/>
        </w:rPr>
        <w:t>％＋民族</w:t>
      </w:r>
      <w:r>
        <w:rPr>
          <w:rFonts w:hint="eastAsia"/>
        </w:rPr>
        <w:t>C</w:t>
      </w:r>
      <w:r>
        <w:rPr>
          <w:rFonts w:hint="eastAsia"/>
        </w:rPr>
        <w:t>の母子</w:t>
      </w:r>
      <w:r>
        <w:rPr>
          <w:rFonts w:hint="eastAsia"/>
        </w:rPr>
        <w:t>1</w:t>
      </w:r>
      <w:r>
        <w:t>0</w:t>
      </w:r>
      <w:r>
        <w:rPr>
          <w:rFonts w:hint="eastAsia"/>
        </w:rPr>
        <w:t>％」のようなおおまかな配置を設定する。</w:t>
      </w:r>
    </w:p>
    <w:p w14:paraId="41630DB1" w14:textId="78D16341" w:rsidR="00795B2B" w:rsidRPr="002C62EC" w:rsidRDefault="00795B2B" w:rsidP="00795B2B">
      <w:pPr>
        <w:pStyle w:val="a9"/>
        <w:keepNext/>
        <w:keepLines/>
        <w:widowControl/>
        <w:spacing w:beforeLines="50" w:before="180"/>
        <w:ind w:firstLineChars="0" w:firstLine="0"/>
        <w:rPr>
          <w:b/>
        </w:rPr>
      </w:pPr>
      <w:r w:rsidRPr="002C62EC">
        <w:rPr>
          <w:rFonts w:hint="eastAsia"/>
          <w:b/>
        </w:rPr>
        <w:t>【実配置設定】</w:t>
      </w:r>
    </w:p>
    <w:p w14:paraId="10110C08" w14:textId="3C075435" w:rsidR="00795B2B" w:rsidRDefault="00795B2B" w:rsidP="00795B2B">
      <w:pPr>
        <w:pStyle w:val="a9"/>
        <w:ind w:firstLine="283"/>
      </w:pPr>
      <w:r>
        <w:rPr>
          <w:rFonts w:hint="eastAsia"/>
        </w:rPr>
        <w:t>この範囲に対して</w:t>
      </w:r>
      <w:r w:rsidR="00D921E9">
        <w:rPr>
          <w:rFonts w:hint="eastAsia"/>
        </w:rPr>
        <w:t>「１～３章は</w:t>
      </w:r>
      <w:r w:rsidR="00D921E9">
        <w:rPr>
          <w:rFonts w:hint="eastAsia"/>
        </w:rPr>
        <w:t>20</w:t>
      </w:r>
      <w:r w:rsidR="00D921E9">
        <w:rPr>
          <w:rFonts w:hint="eastAsia"/>
        </w:rPr>
        <w:t>人」「４章は</w:t>
      </w:r>
      <w:r w:rsidR="00D921E9">
        <w:rPr>
          <w:rFonts w:hint="eastAsia"/>
        </w:rPr>
        <w:t>10</w:t>
      </w:r>
      <w:r w:rsidR="00D921E9">
        <w:rPr>
          <w:rFonts w:hint="eastAsia"/>
        </w:rPr>
        <w:t>人」といった実際の配置を別途与え</w:t>
      </w:r>
      <w:r w:rsidR="00D921E9">
        <w:rPr>
          <w:rFonts w:hint="eastAsia"/>
        </w:rPr>
        <w:lastRenderedPageBreak/>
        <w:t>る</w:t>
      </w:r>
      <w:r>
        <w:rPr>
          <w:rFonts w:hint="eastAsia"/>
        </w:rPr>
        <w:t>。</w:t>
      </w:r>
      <w:r w:rsidR="00D921E9">
        <w:rPr>
          <w:rFonts w:hint="eastAsia"/>
        </w:rPr>
        <w:t>（「４章」では事件が起こって外出する人が減っていることを表現。更に、「５章では部族</w:t>
      </w:r>
      <w:r w:rsidR="00D921E9">
        <w:rPr>
          <w:rFonts w:hint="eastAsia"/>
        </w:rPr>
        <w:t>D</w:t>
      </w:r>
      <w:r w:rsidR="00D921E9">
        <w:rPr>
          <w:rFonts w:hint="eastAsia"/>
        </w:rPr>
        <w:t>が大量に移民してきたので論理配置も変更」といった表現にも対応。）</w:t>
      </w:r>
    </w:p>
    <w:p w14:paraId="11B6B855" w14:textId="248EA6A4" w:rsidR="00D921E9" w:rsidRPr="002C62EC" w:rsidRDefault="00D921E9" w:rsidP="00D921E9">
      <w:pPr>
        <w:pStyle w:val="a9"/>
        <w:keepNext/>
        <w:keepLines/>
        <w:widowControl/>
        <w:spacing w:beforeLines="50" w:before="180"/>
        <w:ind w:firstLineChars="0" w:firstLine="0"/>
        <w:rPr>
          <w:b/>
        </w:rPr>
      </w:pPr>
      <w:r w:rsidRPr="002C62EC">
        <w:rPr>
          <w:rFonts w:hint="eastAsia"/>
          <w:b/>
        </w:rPr>
        <w:t>【モンタージュ設定】</w:t>
      </w:r>
    </w:p>
    <w:p w14:paraId="5C32CAC9" w14:textId="12D73CFF" w:rsidR="00795B2B" w:rsidRDefault="00D921E9" w:rsidP="00795B2B">
      <w:pPr>
        <w:pStyle w:val="a9"/>
        <w:ind w:firstLine="283"/>
      </w:pPr>
      <w:r>
        <w:rPr>
          <w:rFonts w:hint="eastAsia"/>
        </w:rPr>
        <w:t>「アサシンクリード」シリーズのような</w:t>
      </w:r>
      <w:r>
        <w:rPr>
          <w:rFonts w:hint="eastAsia"/>
        </w:rPr>
        <w:t>NPC</w:t>
      </w:r>
      <w:r>
        <w:rPr>
          <w:rFonts w:hint="eastAsia"/>
        </w:rPr>
        <w:t>のモンタージュ設定も併用する。</w:t>
      </w:r>
    </w:p>
    <w:p w14:paraId="664BBFC7" w14:textId="3B28A120" w:rsidR="00D921E9" w:rsidRDefault="00D921E9" w:rsidP="00795B2B">
      <w:pPr>
        <w:pStyle w:val="a9"/>
        <w:ind w:firstLine="283"/>
      </w:pPr>
      <w:r>
        <w:rPr>
          <w:rFonts w:hint="eastAsia"/>
        </w:rPr>
        <w:t>例えば、「部族</w:t>
      </w:r>
      <w:r>
        <w:rPr>
          <w:rFonts w:hint="eastAsia"/>
        </w:rPr>
        <w:t>A</w:t>
      </w:r>
      <w:r>
        <w:rPr>
          <w:rFonts w:hint="eastAsia"/>
        </w:rPr>
        <w:t>の若い男性」に対して「服」</w:t>
      </w:r>
      <w:r>
        <w:rPr>
          <w:rFonts w:hint="eastAsia"/>
        </w:rPr>
        <w:t>3</w:t>
      </w:r>
      <w:r>
        <w:rPr>
          <w:rFonts w:hint="eastAsia"/>
        </w:rPr>
        <w:t>パターン、「ズボンと靴」３パターン、「髪」</w:t>
      </w:r>
      <w:r>
        <w:rPr>
          <w:rFonts w:hint="eastAsia"/>
        </w:rPr>
        <w:t>3</w:t>
      </w:r>
      <w:r>
        <w:rPr>
          <w:rFonts w:hint="eastAsia"/>
        </w:rPr>
        <w:t>パターン、「顔」</w:t>
      </w:r>
      <w:r>
        <w:rPr>
          <w:rFonts w:hint="eastAsia"/>
        </w:rPr>
        <w:t>3</w:t>
      </w:r>
      <w:r>
        <w:rPr>
          <w:rFonts w:hint="eastAsia"/>
        </w:rPr>
        <w:t>パターン、「体系」</w:t>
      </w:r>
      <w:r>
        <w:rPr>
          <w:rFonts w:hint="eastAsia"/>
        </w:rPr>
        <w:t>3</w:t>
      </w:r>
      <w:r>
        <w:rPr>
          <w:rFonts w:hint="eastAsia"/>
        </w:rPr>
        <w:t>パターンを用意し、さらに、「太った体系の比重が</w:t>
      </w:r>
      <w:r>
        <w:rPr>
          <w:rFonts w:hint="eastAsia"/>
        </w:rPr>
        <w:t>80%</w:t>
      </w:r>
      <w:r>
        <w:rPr>
          <w:rFonts w:hint="eastAsia"/>
        </w:rPr>
        <w:t>」といった設定を行う。これにより、十分に外見のばらついたキャラが配置される。</w:t>
      </w:r>
    </w:p>
    <w:p w14:paraId="4F3A0AE6" w14:textId="4BEE7B7B" w:rsidR="003A4921" w:rsidRPr="002C62EC" w:rsidRDefault="003A4921" w:rsidP="003A4921">
      <w:pPr>
        <w:pStyle w:val="a9"/>
        <w:keepNext/>
        <w:keepLines/>
        <w:widowControl/>
        <w:spacing w:beforeLines="50" w:before="180"/>
        <w:ind w:firstLineChars="0" w:firstLine="0"/>
        <w:rPr>
          <w:b/>
        </w:rPr>
      </w:pPr>
      <w:r w:rsidRPr="002C62EC">
        <w:rPr>
          <w:rFonts w:hint="eastAsia"/>
          <w:b/>
        </w:rPr>
        <w:t>【配置設定に対する</w:t>
      </w:r>
      <w:r w:rsidRPr="002C62EC">
        <w:rPr>
          <w:rFonts w:hint="eastAsia"/>
          <w:b/>
        </w:rPr>
        <w:t>AI</w:t>
      </w:r>
      <w:r w:rsidRPr="002C62EC">
        <w:rPr>
          <w:rFonts w:hint="eastAsia"/>
          <w:b/>
        </w:rPr>
        <w:t>設定】</w:t>
      </w:r>
    </w:p>
    <w:p w14:paraId="00C0FE0A" w14:textId="18B50C23" w:rsidR="003A4921" w:rsidRDefault="003A4921" w:rsidP="003A4921">
      <w:pPr>
        <w:pStyle w:val="a9"/>
        <w:ind w:firstLine="283"/>
      </w:pPr>
      <w:r>
        <w:rPr>
          <w:rFonts w:hint="eastAsia"/>
        </w:rPr>
        <w:t>範囲に対して、「知識ベース」より優先的に適用される</w:t>
      </w:r>
      <w:r>
        <w:rPr>
          <w:rFonts w:hint="eastAsia"/>
        </w:rPr>
        <w:t>AI</w:t>
      </w:r>
      <w:r>
        <w:rPr>
          <w:rFonts w:hint="eastAsia"/>
        </w:rPr>
        <w:t>も設定可能にする。</w:t>
      </w:r>
      <w:r w:rsidR="00024FF0">
        <w:rPr>
          <w:rFonts w:hint="eastAsia"/>
        </w:rPr>
        <w:t>例えば、お立ち台の上に「演説キャラ」を固定配置し、その周囲に範囲設定で</w:t>
      </w:r>
      <w:r w:rsidR="00024FF0">
        <w:rPr>
          <w:rFonts w:hint="eastAsia"/>
        </w:rPr>
        <w:t>NPC</w:t>
      </w:r>
      <w:r w:rsidR="00024FF0">
        <w:rPr>
          <w:rFonts w:hint="eastAsia"/>
        </w:rPr>
        <w:t>を配置する。この範囲に対しては、「演説キャラに目を向ける」という行動</w:t>
      </w:r>
      <w:r w:rsidR="00024FF0">
        <w:rPr>
          <w:rFonts w:hint="eastAsia"/>
        </w:rPr>
        <w:t>AI</w:t>
      </w:r>
      <w:r w:rsidR="00024FF0">
        <w:rPr>
          <w:rFonts w:hint="eastAsia"/>
        </w:rPr>
        <w:t>を設定することに、「場面」にふさわしい行動を、極力手間をかけずに与えることができる。</w:t>
      </w:r>
    </w:p>
    <w:p w14:paraId="70C7B322" w14:textId="210B8099" w:rsidR="00801698" w:rsidRDefault="00D07F1F" w:rsidP="00801698">
      <w:pPr>
        <w:pStyle w:val="2"/>
      </w:pPr>
      <w:bookmarkStart w:id="9" w:name="_Toc378976439"/>
      <w:r>
        <w:t>有限オートマトン</w:t>
      </w:r>
      <w:bookmarkEnd w:id="9"/>
    </w:p>
    <w:p w14:paraId="2DFC25C5" w14:textId="77777777" w:rsidR="003A05B4" w:rsidRDefault="003A05B4" w:rsidP="00BF48F2">
      <w:pPr>
        <w:pStyle w:val="a9"/>
        <w:ind w:firstLine="283"/>
      </w:pPr>
      <w:r>
        <w:rPr>
          <w:rFonts w:hint="eastAsia"/>
        </w:rPr>
        <w:t>「知識ベース」だけに頼ると、行動パターンが単調になり過ぎてしまう上、頻繁な知識ベースの照合により、</w:t>
      </w:r>
      <w:r>
        <w:rPr>
          <w:rFonts w:hint="eastAsia"/>
        </w:rPr>
        <w:t>AI</w:t>
      </w:r>
      <w:r>
        <w:rPr>
          <w:rFonts w:hint="eastAsia"/>
        </w:rPr>
        <w:t>処理が重くなってしまう。</w:t>
      </w:r>
    </w:p>
    <w:p w14:paraId="5CAE6DA7" w14:textId="77777777" w:rsidR="00014B53" w:rsidRDefault="003A05B4" w:rsidP="00BF48F2">
      <w:pPr>
        <w:pStyle w:val="a9"/>
        <w:ind w:firstLine="283"/>
      </w:pPr>
      <w:r>
        <w:rPr>
          <w:rFonts w:hint="eastAsia"/>
        </w:rPr>
        <w:t>そこで、「知識ベース」で行動を決定したあとしばらくの行動パターンを「有限オートマトン」で定義する手法を取る。</w:t>
      </w:r>
    </w:p>
    <w:p w14:paraId="5C97DF29" w14:textId="0E7AF5AF" w:rsidR="005E2F6F" w:rsidRDefault="005E2F6F" w:rsidP="005E2F6F">
      <w:pPr>
        <w:pStyle w:val="3"/>
      </w:pPr>
      <w:bookmarkStart w:id="10" w:name="_Toc378976440"/>
      <w:r>
        <w:rPr>
          <w:rFonts w:hint="eastAsia"/>
        </w:rPr>
        <w:t>「有限オートマトン」とは</w:t>
      </w:r>
      <w:bookmarkEnd w:id="10"/>
    </w:p>
    <w:p w14:paraId="495914C4" w14:textId="2B7F309E" w:rsidR="005E2F6F" w:rsidRDefault="005E2F6F" w:rsidP="005E2F6F">
      <w:pPr>
        <w:pStyle w:val="aa"/>
        <w:ind w:left="447" w:firstLine="283"/>
      </w:pPr>
      <w:r>
        <w:rPr>
          <w:rFonts w:hint="eastAsia"/>
        </w:rPr>
        <w:t>まずは「有限オートマトン」について説明する。</w:t>
      </w:r>
    </w:p>
    <w:p w14:paraId="0B1C80F9" w14:textId="2A76C5A7" w:rsidR="000E06E8" w:rsidRDefault="000E06E8" w:rsidP="005E2F6F">
      <w:pPr>
        <w:pStyle w:val="aa"/>
        <w:ind w:left="447" w:firstLine="283"/>
      </w:pPr>
      <w:r>
        <w:rPr>
          <w:rFonts w:hint="eastAsia"/>
        </w:rPr>
        <w:t>「有限オートマトン」は、有名なところでは「正規表現」の文字列照合のアルゴリズムに用いられている</w:t>
      </w:r>
      <w:r w:rsidR="00272BD0">
        <w:rPr>
          <w:rFonts w:hint="eastAsia"/>
        </w:rPr>
        <w:t>。そのごく簡単なサンプルで説明する。</w:t>
      </w:r>
    </w:p>
    <w:p w14:paraId="73EE3F4E" w14:textId="5F59F8FC" w:rsidR="00A419D3" w:rsidRDefault="00A419D3" w:rsidP="00A419D3">
      <w:pPr>
        <w:pStyle w:val="aa"/>
        <w:keepNext/>
        <w:keepLines/>
        <w:widowControl/>
        <w:spacing w:beforeLines="50" w:before="180"/>
        <w:ind w:leftChars="202" w:left="424" w:firstLineChars="0" w:firstLine="0"/>
      </w:pPr>
      <w:r>
        <w:rPr>
          <w:rFonts w:hint="eastAsia"/>
        </w:rPr>
        <w:t>【サンプル①】</w:t>
      </w:r>
    </w:p>
    <w:p w14:paraId="1A68E38F" w14:textId="68D2CA72" w:rsidR="00A419D3" w:rsidRDefault="00A419D3" w:rsidP="00A419D3">
      <w:pPr>
        <w:pStyle w:val="aa"/>
        <w:keepNext/>
        <w:keepLines/>
        <w:widowControl/>
        <w:ind w:leftChars="202" w:left="424" w:firstLineChars="0" w:firstLine="0"/>
      </w:pPr>
      <w:r>
        <w:rPr>
          <w:rFonts w:hint="eastAsia"/>
        </w:rPr>
        <w:t>検索パターン（正規表現）：</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A419D3" w14:paraId="72C5E437" w14:textId="77777777" w:rsidTr="00194D71">
        <w:tc>
          <w:tcPr>
            <w:tcW w:w="8070" w:type="dxa"/>
          </w:tcPr>
          <w:p w14:paraId="1A4561CE" w14:textId="727FAB42" w:rsidR="00A419D3" w:rsidRPr="00A66578" w:rsidRDefault="00CF3BB6" w:rsidP="00CF3BB6">
            <w:pPr>
              <w:pStyle w:val="3-"/>
            </w:pPr>
            <w:r>
              <w:t>0</w:t>
            </w:r>
            <w:r w:rsidR="00A419D3">
              <w:rPr>
                <w:rFonts w:hint="eastAsia"/>
              </w:rPr>
              <w:t>[0-9]+</w:t>
            </w:r>
            <w:r>
              <w:tab/>
              <w:t>…</w:t>
            </w:r>
            <w:r w:rsidRPr="00CF3BB6">
              <w:rPr>
                <w:rFonts w:hint="eastAsia"/>
                <w:color w:val="00B050"/>
              </w:rPr>
              <w:t>「0」</w:t>
            </w:r>
            <w:r>
              <w:rPr>
                <w:rFonts w:hint="eastAsia"/>
                <w:color w:val="00B050"/>
              </w:rPr>
              <w:t>を頭文字に</w:t>
            </w:r>
            <w:r w:rsidRPr="00CF3BB6">
              <w:rPr>
                <w:rFonts w:hint="eastAsia"/>
                <w:color w:val="00B050"/>
              </w:rPr>
              <w:t>「0～9」が1個以上連続する文字列にマッチする</w:t>
            </w:r>
          </w:p>
        </w:tc>
      </w:tr>
    </w:tbl>
    <w:p w14:paraId="799FE694" w14:textId="24AD74AC" w:rsidR="00A419D3" w:rsidRDefault="00A419D3" w:rsidP="00A419D3">
      <w:pPr>
        <w:pStyle w:val="aa"/>
        <w:keepNext/>
        <w:keepLines/>
        <w:widowControl/>
        <w:spacing w:beforeLines="50" w:before="180"/>
        <w:ind w:leftChars="202" w:left="424" w:firstLineChars="0" w:firstLine="0"/>
      </w:pPr>
      <w:r>
        <w:rPr>
          <w:rFonts w:hint="eastAsia"/>
        </w:rPr>
        <w:t>検索対象文字列：</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A419D3" w14:paraId="55122A10" w14:textId="77777777" w:rsidTr="00194D71">
        <w:tc>
          <w:tcPr>
            <w:tcW w:w="8070" w:type="dxa"/>
          </w:tcPr>
          <w:p w14:paraId="065DBC6C" w14:textId="12E1C94E" w:rsidR="00A419D3" w:rsidRPr="00A66578" w:rsidRDefault="00194D71" w:rsidP="00194D71">
            <w:pPr>
              <w:pStyle w:val="3-"/>
            </w:pPr>
            <w:r>
              <w:rPr>
                <w:rFonts w:hint="eastAsia"/>
              </w:rPr>
              <w:t>389</w:t>
            </w:r>
            <w:r w:rsidR="00CF3BB6">
              <w:rPr>
                <w:rFonts w:hint="eastAsia"/>
              </w:rPr>
              <w:t>ポイントのダメージ、0個のアイテム、No.01</w:t>
            </w:r>
            <w:r>
              <w:t>5</w:t>
            </w:r>
            <w:r>
              <w:rPr>
                <w:rFonts w:hint="eastAsia"/>
              </w:rPr>
              <w:t>のカード</w:t>
            </w:r>
          </w:p>
        </w:tc>
      </w:tr>
    </w:tbl>
    <w:p w14:paraId="4CDF1B7A" w14:textId="065C797D" w:rsidR="00A419D3" w:rsidRDefault="00A419D3" w:rsidP="00A419D3">
      <w:pPr>
        <w:pStyle w:val="aa"/>
        <w:keepNext/>
        <w:keepLines/>
        <w:widowControl/>
        <w:spacing w:beforeLines="50" w:before="180"/>
        <w:ind w:leftChars="202" w:left="424" w:firstLineChars="0" w:firstLine="0"/>
      </w:pPr>
      <w:r>
        <w:rPr>
          <w:rFonts w:hint="eastAsia"/>
        </w:rPr>
        <w:t>結果：</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A419D3" w14:paraId="4B72849A" w14:textId="77777777" w:rsidTr="00194D71">
        <w:tc>
          <w:tcPr>
            <w:tcW w:w="8070" w:type="dxa"/>
          </w:tcPr>
          <w:p w14:paraId="262DF090" w14:textId="0CDBCB72" w:rsidR="00A419D3" w:rsidRPr="00A66578" w:rsidRDefault="00194D71" w:rsidP="00194D71">
            <w:pPr>
              <w:pStyle w:val="3-"/>
            </w:pPr>
            <w:r>
              <w:rPr>
                <w:rFonts w:hint="eastAsia"/>
              </w:rPr>
              <w:t>015</w:t>
            </w:r>
          </w:p>
        </w:tc>
      </w:tr>
    </w:tbl>
    <w:p w14:paraId="4DD42959" w14:textId="517CCDE7" w:rsidR="00A419D3" w:rsidRDefault="00A419D3" w:rsidP="00A419D3">
      <w:pPr>
        <w:pStyle w:val="aa"/>
        <w:keepNext/>
        <w:keepLines/>
        <w:widowControl/>
        <w:spacing w:beforeLines="50" w:before="180"/>
        <w:ind w:leftChars="202" w:left="424" w:firstLineChars="0" w:firstLine="0"/>
      </w:pPr>
      <w:r>
        <w:rPr>
          <w:rFonts w:hint="eastAsia"/>
        </w:rPr>
        <w:lastRenderedPageBreak/>
        <w:t>有限オートマトン：</w:t>
      </w:r>
    </w:p>
    <w:p w14:paraId="0D907331" w14:textId="47732348" w:rsidR="00A419D3" w:rsidRDefault="001733FC" w:rsidP="00A419D3">
      <w:pPr>
        <w:pStyle w:val="aa"/>
        <w:ind w:leftChars="203" w:left="447" w:hangingChars="10" w:hanging="21"/>
      </w:pPr>
      <w:r>
        <w:object w:dxaOrig="7546" w:dyaOrig="3391" w14:anchorId="786E0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pt;height:152.25pt" o:ole="">
            <v:imagedata r:id="rId19" o:title=""/>
          </v:shape>
          <o:OLEObject Type="Embed" ProgID="Visio.Drawing.15" ShapeID="_x0000_i1025" DrawAspect="Content" ObjectID="_1452718311" r:id="rId20"/>
        </w:object>
      </w:r>
    </w:p>
    <w:p w14:paraId="2FDAA40B" w14:textId="0F1D12D4" w:rsidR="001733FC" w:rsidRDefault="001733FC" w:rsidP="001733FC">
      <w:pPr>
        <w:pStyle w:val="3"/>
      </w:pPr>
      <w:bookmarkStart w:id="11" w:name="_Toc378976441"/>
      <w:r>
        <w:rPr>
          <w:rFonts w:hint="eastAsia"/>
        </w:rPr>
        <w:t>「有限オートマトン」と「知識ベース」</w:t>
      </w:r>
      <w:bookmarkEnd w:id="11"/>
    </w:p>
    <w:p w14:paraId="71D413E8" w14:textId="0218F4D4" w:rsidR="001733FC" w:rsidRDefault="00167541" w:rsidP="001733FC">
      <w:pPr>
        <w:pStyle w:val="aa"/>
        <w:ind w:left="447" w:firstLine="283"/>
      </w:pPr>
      <w:r>
        <w:rPr>
          <w:rFonts w:hint="eastAsia"/>
        </w:rPr>
        <w:t>「有限オートマトン」と「知識ベース」を組み合わせた</w:t>
      </w:r>
      <w:r>
        <w:rPr>
          <w:rFonts w:hint="eastAsia"/>
        </w:rPr>
        <w:t>AI</w:t>
      </w:r>
      <w:r>
        <w:rPr>
          <w:rFonts w:hint="eastAsia"/>
        </w:rPr>
        <w:t>の設定を考察する。</w:t>
      </w:r>
    </w:p>
    <w:p w14:paraId="2BAC1ED1" w14:textId="357381EA" w:rsidR="00167541" w:rsidRDefault="00167541" w:rsidP="00167541">
      <w:pPr>
        <w:pStyle w:val="aa"/>
        <w:keepNext/>
        <w:keepLines/>
        <w:widowControl/>
        <w:spacing w:beforeLines="50" w:before="180"/>
        <w:ind w:leftChars="202" w:left="424" w:firstLineChars="0" w:firstLine="0"/>
      </w:pPr>
      <w:r>
        <w:rPr>
          <w:rFonts w:hint="eastAsia"/>
        </w:rPr>
        <w:t>サンプル：「世代（おばさん）」の行動設定</w:t>
      </w:r>
      <w:r w:rsidR="005C356C">
        <w:rPr>
          <w:rFonts w:hint="eastAsia"/>
        </w:rPr>
        <w:t xml:space="preserve">　※大雑把なイメージ</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167541" w14:paraId="7C3D358F" w14:textId="77777777" w:rsidTr="00034B8A">
        <w:tc>
          <w:tcPr>
            <w:tcW w:w="8070" w:type="dxa"/>
          </w:tcPr>
          <w:p w14:paraId="330706FA" w14:textId="5B6BE6C4" w:rsidR="005C356C" w:rsidRDefault="005C356C" w:rsidP="005C356C">
            <w:pPr>
              <w:pStyle w:val="3-"/>
            </w:pPr>
            <w:r>
              <w:rPr>
                <w:rFonts w:hint="eastAsia"/>
              </w:rPr>
              <w:t>行動①：「料理(What</w:t>
            </w:r>
            <w:r>
              <w:t>)</w:t>
            </w:r>
            <w:r>
              <w:rPr>
                <w:rFonts w:hint="eastAsia"/>
              </w:rPr>
              <w:t>」を「テーブルに運ぶ」</w:t>
            </w:r>
            <w:r w:rsidR="008D1982">
              <w:rPr>
                <w:rFonts w:hint="eastAsia"/>
              </w:rPr>
              <w:t>【開始状態】</w:t>
            </w:r>
          </w:p>
          <w:p w14:paraId="4322AC95" w14:textId="77777777" w:rsidR="005C356C" w:rsidRDefault="005C356C" w:rsidP="005C356C">
            <w:pPr>
              <w:pStyle w:val="3-"/>
            </w:pPr>
            <w:r>
              <w:tab/>
            </w:r>
            <w:r>
              <w:tab/>
            </w:r>
            <w:r>
              <w:rPr>
                <w:rFonts w:hint="eastAsia"/>
              </w:rPr>
              <w:t>⇒行動：目的地に到着</w:t>
            </w:r>
          </w:p>
          <w:p w14:paraId="51BA0DD4" w14:textId="00B1CDBC" w:rsidR="005C356C" w:rsidRDefault="005C356C" w:rsidP="005C356C">
            <w:pPr>
              <w:pStyle w:val="3-"/>
            </w:pPr>
            <w:r>
              <w:tab/>
            </w:r>
            <w:r>
              <w:tab/>
            </w:r>
            <w:r>
              <w:rPr>
                <w:rFonts w:hint="eastAsia"/>
              </w:rPr>
              <w:t>⇒行動：席について食べる（時間経過）</w:t>
            </w:r>
          </w:p>
          <w:p w14:paraId="4AE88E6F" w14:textId="3C9BFA3B" w:rsidR="005C356C" w:rsidRDefault="005C356C" w:rsidP="005C356C">
            <w:pPr>
              <w:pStyle w:val="3-"/>
            </w:pPr>
            <w:r>
              <w:tab/>
            </w:r>
            <w:r>
              <w:tab/>
            </w:r>
            <w:r>
              <w:rPr>
                <w:rFonts w:hint="eastAsia"/>
              </w:rPr>
              <w:t>⇒行動：一時知識ベース「料理(</w:t>
            </w:r>
            <w:r w:rsidR="008D1982">
              <w:t>)</w:t>
            </w:r>
            <w:r>
              <w:rPr>
                <w:rFonts w:hint="eastAsia"/>
              </w:rPr>
              <w:t>」を削除</w:t>
            </w:r>
          </w:p>
          <w:p w14:paraId="56AD0ECA" w14:textId="459CEBE7" w:rsidR="005C356C" w:rsidRDefault="005C356C" w:rsidP="005C356C">
            <w:pPr>
              <w:pStyle w:val="3-"/>
            </w:pPr>
            <w:r>
              <w:tab/>
            </w:r>
            <w:r>
              <w:tab/>
            </w:r>
            <w:r>
              <w:rPr>
                <w:rFonts w:hint="eastAsia"/>
              </w:rPr>
              <w:t>⇒行動：一時知識ベース「</w:t>
            </w:r>
            <w:r w:rsidR="008D1982">
              <w:rPr>
                <w:rFonts w:hint="eastAsia"/>
              </w:rPr>
              <w:t>買ったもの</w:t>
            </w:r>
            <w:r>
              <w:rPr>
                <w:rFonts w:hint="eastAsia"/>
              </w:rPr>
              <w:t>()」を</w:t>
            </w:r>
            <w:r w:rsidR="008D1982">
              <w:rPr>
                <w:rFonts w:hint="eastAsia"/>
              </w:rPr>
              <w:t>削除【終了状態】</w:t>
            </w:r>
          </w:p>
          <w:p w14:paraId="672B0A76" w14:textId="77777777" w:rsidR="000C6DE6" w:rsidRDefault="000C6DE6" w:rsidP="005C356C">
            <w:pPr>
              <w:pStyle w:val="3-"/>
            </w:pPr>
          </w:p>
          <w:p w14:paraId="43637786" w14:textId="76139D8A" w:rsidR="00167541" w:rsidRDefault="00167541" w:rsidP="00167541">
            <w:pPr>
              <w:pStyle w:val="3-"/>
            </w:pPr>
            <w:r>
              <w:rPr>
                <w:rFonts w:hint="eastAsia"/>
              </w:rPr>
              <w:t>行動</w:t>
            </w:r>
            <w:r w:rsidR="008D1982">
              <w:rPr>
                <w:rFonts w:hint="eastAsia"/>
              </w:rPr>
              <w:t>②</w:t>
            </w:r>
            <w:r>
              <w:rPr>
                <w:rFonts w:hint="eastAsia"/>
              </w:rPr>
              <w:t xml:space="preserve">：「買ったもの(食べ物, </w:t>
            </w:r>
            <w:r>
              <w:t>What)</w:t>
            </w:r>
            <w:r>
              <w:rPr>
                <w:rFonts w:hint="eastAsia"/>
              </w:rPr>
              <w:t>」</w:t>
            </w:r>
            <w:r w:rsidR="005C356C">
              <w:rPr>
                <w:rFonts w:hint="eastAsia"/>
              </w:rPr>
              <w:t>を「自分の家(</w:t>
            </w:r>
            <w:r w:rsidR="005C356C">
              <w:t>Where</w:t>
            </w:r>
            <w:r w:rsidR="005C356C">
              <w:rPr>
                <w:rFonts w:hint="eastAsia"/>
              </w:rPr>
              <w:t>)に持って帰る」</w:t>
            </w:r>
            <w:r w:rsidR="008D1982">
              <w:rPr>
                <w:rFonts w:hint="eastAsia"/>
              </w:rPr>
              <w:t xml:space="preserve"> 【</w:t>
            </w:r>
            <w:r w:rsidR="005C356C">
              <w:rPr>
                <w:rFonts w:hint="eastAsia"/>
              </w:rPr>
              <w:t>開始状態</w:t>
            </w:r>
            <w:r w:rsidR="008D1982">
              <w:rPr>
                <w:rFonts w:hint="eastAsia"/>
              </w:rPr>
              <w:t>】</w:t>
            </w:r>
          </w:p>
          <w:p w14:paraId="727160C7" w14:textId="0E74A625" w:rsidR="005C356C" w:rsidRDefault="005C356C" w:rsidP="00167541">
            <w:pPr>
              <w:pStyle w:val="3-"/>
            </w:pPr>
            <w:r>
              <w:tab/>
            </w:r>
            <w:r>
              <w:tab/>
            </w:r>
            <w:r>
              <w:rPr>
                <w:rFonts w:hint="eastAsia"/>
              </w:rPr>
              <w:t>⇒行動：目的地に到着</w:t>
            </w:r>
          </w:p>
          <w:p w14:paraId="6362FF87" w14:textId="14E4A7A6" w:rsidR="005C356C" w:rsidRDefault="005C356C" w:rsidP="00167541">
            <w:pPr>
              <w:pStyle w:val="3-"/>
            </w:pPr>
            <w:r>
              <w:tab/>
            </w:r>
            <w:r>
              <w:tab/>
            </w:r>
            <w:r>
              <w:rPr>
                <w:rFonts w:hint="eastAsia"/>
              </w:rPr>
              <w:t>⇒行動：台所に移動</w:t>
            </w:r>
          </w:p>
          <w:p w14:paraId="5F3E04BE" w14:textId="77777777" w:rsidR="005C356C" w:rsidRDefault="005C356C" w:rsidP="005C356C">
            <w:pPr>
              <w:pStyle w:val="3-"/>
            </w:pPr>
            <w:r>
              <w:tab/>
            </w:r>
            <w:r>
              <w:tab/>
            </w:r>
            <w:r>
              <w:rPr>
                <w:rFonts w:hint="eastAsia"/>
              </w:rPr>
              <w:t>⇒行動：目的地に到着</w:t>
            </w:r>
          </w:p>
          <w:p w14:paraId="009F1B0C" w14:textId="34FE5CAC" w:rsidR="005C356C" w:rsidRDefault="005C356C" w:rsidP="00167541">
            <w:pPr>
              <w:pStyle w:val="3-"/>
            </w:pPr>
            <w:r>
              <w:tab/>
            </w:r>
            <w:r>
              <w:tab/>
            </w:r>
            <w:r>
              <w:rPr>
                <w:rFonts w:hint="eastAsia"/>
              </w:rPr>
              <w:t>⇒行動：料理中（時間経過）</w:t>
            </w:r>
          </w:p>
          <w:p w14:paraId="23309A23" w14:textId="67DA9030" w:rsidR="005C356C" w:rsidRDefault="005C356C" w:rsidP="00167541">
            <w:pPr>
              <w:pStyle w:val="3-"/>
            </w:pPr>
            <w:r>
              <w:tab/>
            </w:r>
            <w:r>
              <w:tab/>
            </w:r>
            <w:r>
              <w:rPr>
                <w:rFonts w:hint="eastAsia"/>
              </w:rPr>
              <w:t xml:space="preserve">⇒行動：一時知識ベース「料理(スープ)」を記録 </w:t>
            </w:r>
            <w:r w:rsidR="008D1982">
              <w:rPr>
                <w:rFonts w:hint="eastAsia"/>
              </w:rPr>
              <w:t>【終了状態】</w:t>
            </w:r>
          </w:p>
          <w:p w14:paraId="793D30FF" w14:textId="77777777" w:rsidR="000C6DE6" w:rsidRDefault="000C6DE6" w:rsidP="005C356C">
            <w:pPr>
              <w:pStyle w:val="3-"/>
            </w:pPr>
          </w:p>
          <w:p w14:paraId="1FD21F6E" w14:textId="5580D6C7" w:rsidR="00167541" w:rsidRDefault="005C356C" w:rsidP="005C356C">
            <w:pPr>
              <w:pStyle w:val="3-"/>
            </w:pPr>
            <w:r>
              <w:rPr>
                <w:rFonts w:hint="eastAsia"/>
              </w:rPr>
              <w:t>行動</w:t>
            </w:r>
            <w:r w:rsidR="008D1982">
              <w:rPr>
                <w:rFonts w:hint="eastAsia"/>
              </w:rPr>
              <w:t>③</w:t>
            </w:r>
            <w:r>
              <w:rPr>
                <w:rFonts w:hint="eastAsia"/>
              </w:rPr>
              <w:t>：</w:t>
            </w:r>
            <w:r w:rsidR="00167541">
              <w:rPr>
                <w:rFonts w:hint="eastAsia"/>
              </w:rPr>
              <w:t>「好き（食べ物, What</w:t>
            </w:r>
            <w:r w:rsidR="00167541">
              <w:t>）</w:t>
            </w:r>
            <w:r w:rsidR="00167541">
              <w:rPr>
                <w:rFonts w:hint="eastAsia"/>
              </w:rPr>
              <w:t>」を「売っている店</w:t>
            </w:r>
            <w:r>
              <w:rPr>
                <w:rFonts w:hint="eastAsia"/>
              </w:rPr>
              <w:t>(</w:t>
            </w:r>
            <w:r>
              <w:t>Where</w:t>
            </w:r>
            <w:r>
              <w:rPr>
                <w:rFonts w:hint="eastAsia"/>
              </w:rPr>
              <w:t>)</w:t>
            </w:r>
            <w:r w:rsidR="00167541">
              <w:rPr>
                <w:rFonts w:hint="eastAsia"/>
              </w:rPr>
              <w:t>に行く」</w:t>
            </w:r>
            <w:r w:rsidR="008D1982">
              <w:rPr>
                <w:rFonts w:hint="eastAsia"/>
              </w:rPr>
              <w:t>【開始状態】</w:t>
            </w:r>
          </w:p>
          <w:p w14:paraId="24985A24" w14:textId="77777777" w:rsidR="005C356C" w:rsidRDefault="005C356C" w:rsidP="005C356C">
            <w:pPr>
              <w:pStyle w:val="3-"/>
            </w:pPr>
            <w:r>
              <w:tab/>
            </w:r>
            <w:r>
              <w:tab/>
            </w:r>
            <w:r>
              <w:rPr>
                <w:rFonts w:hint="eastAsia"/>
              </w:rPr>
              <w:t>⇒行動：目的地に到着</w:t>
            </w:r>
          </w:p>
          <w:p w14:paraId="49FCA6A1" w14:textId="1258D336" w:rsidR="005C356C" w:rsidRDefault="005C356C" w:rsidP="005C356C">
            <w:pPr>
              <w:pStyle w:val="3-"/>
            </w:pPr>
            <w:r>
              <w:tab/>
            </w:r>
            <w:r>
              <w:tab/>
            </w:r>
            <w:r>
              <w:rPr>
                <w:rFonts w:hint="eastAsia"/>
              </w:rPr>
              <w:t>⇒行動：買い物（時間経過）※店主との掛け合い</w:t>
            </w:r>
          </w:p>
          <w:p w14:paraId="56AA55B3" w14:textId="46DA5F79" w:rsidR="005C356C" w:rsidRDefault="005C356C" w:rsidP="005C356C">
            <w:pPr>
              <w:pStyle w:val="3-"/>
            </w:pPr>
            <w:r>
              <w:tab/>
            </w:r>
            <w:r>
              <w:tab/>
            </w:r>
            <w:r>
              <w:rPr>
                <w:rFonts w:hint="eastAsia"/>
              </w:rPr>
              <w:t>⇒行動：一時知識ベース「買ったもの(食べ物, 好き(食べ物, What))」を記録</w:t>
            </w:r>
            <w:r w:rsidR="008D1982">
              <w:rPr>
                <w:rFonts w:hint="eastAsia"/>
              </w:rPr>
              <w:t>【終了状態】</w:t>
            </w:r>
          </w:p>
          <w:p w14:paraId="3B8DA890" w14:textId="77777777" w:rsidR="000C6DE6" w:rsidRDefault="000C6DE6" w:rsidP="005C356C">
            <w:pPr>
              <w:pStyle w:val="3-"/>
            </w:pPr>
          </w:p>
          <w:p w14:paraId="4A85FF1E" w14:textId="301E1737" w:rsidR="000C6DE6" w:rsidRDefault="008D1982" w:rsidP="005C356C">
            <w:pPr>
              <w:pStyle w:val="3-"/>
            </w:pPr>
            <w:r>
              <w:rPr>
                <w:rFonts w:hint="eastAsia"/>
              </w:rPr>
              <w:t>行動④：</w:t>
            </w:r>
            <w:r w:rsidR="000C6DE6">
              <w:rPr>
                <w:rFonts w:hint="eastAsia"/>
              </w:rPr>
              <w:t>無条件</w:t>
            </w:r>
            <w:r>
              <w:rPr>
                <w:rFonts w:hint="eastAsia"/>
              </w:rPr>
              <w:t>【開始状態】</w:t>
            </w:r>
          </w:p>
          <w:p w14:paraId="45D0F469" w14:textId="0ACC83D1" w:rsidR="008D1982" w:rsidRPr="005C356C" w:rsidRDefault="000C6DE6" w:rsidP="005C356C">
            <w:pPr>
              <w:pStyle w:val="3-"/>
            </w:pPr>
            <w:r>
              <w:tab/>
            </w:r>
            <w:r>
              <w:tab/>
            </w:r>
            <w:r>
              <w:rPr>
                <w:rFonts w:hint="eastAsia"/>
              </w:rPr>
              <w:t>⇒行動：ぼーっとしている（時間経過）【終了状態】</w:t>
            </w:r>
          </w:p>
        </w:tc>
      </w:tr>
    </w:tbl>
    <w:p w14:paraId="3E2C12FF" w14:textId="77777777" w:rsidR="008D1982" w:rsidRDefault="008D1982" w:rsidP="008D1982">
      <w:pPr>
        <w:pStyle w:val="aa"/>
        <w:keepNext/>
        <w:keepLines/>
        <w:widowControl/>
        <w:ind w:leftChars="203" w:left="447" w:hangingChars="10" w:hanging="21"/>
      </w:pPr>
      <w:r>
        <w:rPr>
          <w:rFonts w:hint="eastAsia"/>
        </w:rPr>
        <w:t>【解説】</w:t>
      </w:r>
    </w:p>
    <w:p w14:paraId="797E7A1E" w14:textId="046FD4B9" w:rsidR="005E2F6F" w:rsidRDefault="008D1982" w:rsidP="008D1982">
      <w:pPr>
        <w:pStyle w:val="aa"/>
        <w:ind w:left="447" w:firstLineChars="124" w:firstLine="260"/>
      </w:pPr>
      <w:r>
        <w:rPr>
          <w:rFonts w:hint="eastAsia"/>
        </w:rPr>
        <w:t>最初は「料理</w:t>
      </w:r>
      <w:r>
        <w:rPr>
          <w:rFonts w:hint="eastAsia"/>
        </w:rPr>
        <w:t>(</w:t>
      </w:r>
      <w:r>
        <w:t xml:space="preserve"> </w:t>
      </w:r>
      <w:r>
        <w:rPr>
          <w:rFonts w:hint="eastAsia"/>
        </w:rPr>
        <w:t>)</w:t>
      </w:r>
      <w:r>
        <w:rPr>
          <w:rFonts w:hint="eastAsia"/>
        </w:rPr>
        <w:t>」も「買ったもの</w:t>
      </w:r>
      <w:r>
        <w:rPr>
          <w:rFonts w:hint="eastAsia"/>
        </w:rPr>
        <w:t>(</w:t>
      </w:r>
      <w:r>
        <w:t xml:space="preserve"> </w:t>
      </w:r>
      <w:r>
        <w:rPr>
          <w:rFonts w:hint="eastAsia"/>
        </w:rPr>
        <w:t>)</w:t>
      </w:r>
      <w:r>
        <w:rPr>
          <w:rFonts w:hint="eastAsia"/>
        </w:rPr>
        <w:t>」も知識ベースにないので、</w:t>
      </w:r>
      <w:r w:rsidR="000C6DE6">
        <w:rPr>
          <w:rFonts w:hint="eastAsia"/>
        </w:rPr>
        <w:t>「</w:t>
      </w:r>
      <w:r>
        <w:rPr>
          <w:rFonts w:hint="eastAsia"/>
        </w:rPr>
        <w:t>行動③</w:t>
      </w:r>
      <w:r w:rsidR="000C6DE6">
        <w:rPr>
          <w:rFonts w:hint="eastAsia"/>
        </w:rPr>
        <w:t>」</w:t>
      </w:r>
      <w:r>
        <w:rPr>
          <w:rFonts w:hint="eastAsia"/>
        </w:rPr>
        <w:t>が選ばれる。ただし、知識ベースに「好き</w:t>
      </w:r>
      <w:r>
        <w:rPr>
          <w:rFonts w:hint="eastAsia"/>
        </w:rPr>
        <w:t>(</w:t>
      </w:r>
      <w:r>
        <w:rPr>
          <w:rFonts w:hint="eastAsia"/>
        </w:rPr>
        <w:t>食べ物</w:t>
      </w:r>
      <w:r>
        <w:rPr>
          <w:rFonts w:hint="eastAsia"/>
        </w:rPr>
        <w:t>)</w:t>
      </w:r>
      <w:r>
        <w:rPr>
          <w:rFonts w:hint="eastAsia"/>
        </w:rPr>
        <w:t>」が設定されていないキャラは</w:t>
      </w:r>
      <w:r w:rsidR="000C6DE6">
        <w:rPr>
          <w:rFonts w:hint="eastAsia"/>
        </w:rPr>
        <w:t>「</w:t>
      </w:r>
      <w:r>
        <w:rPr>
          <w:rFonts w:hint="eastAsia"/>
        </w:rPr>
        <w:t>行動③</w:t>
      </w:r>
      <w:r w:rsidR="000C6DE6">
        <w:rPr>
          <w:rFonts w:hint="eastAsia"/>
        </w:rPr>
        <w:t>」</w:t>
      </w:r>
      <w:r>
        <w:rPr>
          <w:rFonts w:hint="eastAsia"/>
        </w:rPr>
        <w:t>も選択できないので、</w:t>
      </w:r>
      <w:r w:rsidR="000C6DE6">
        <w:rPr>
          <w:rFonts w:hint="eastAsia"/>
        </w:rPr>
        <w:t>「</w:t>
      </w:r>
      <w:r>
        <w:rPr>
          <w:rFonts w:hint="eastAsia"/>
        </w:rPr>
        <w:t>行動④</w:t>
      </w:r>
      <w:r w:rsidR="000C6DE6">
        <w:rPr>
          <w:rFonts w:hint="eastAsia"/>
        </w:rPr>
        <w:t>」</w:t>
      </w:r>
      <w:r>
        <w:rPr>
          <w:rFonts w:hint="eastAsia"/>
        </w:rPr>
        <w:t>が選ばれる。</w:t>
      </w:r>
    </w:p>
    <w:p w14:paraId="72E01FA0" w14:textId="69E4B20B" w:rsidR="008D1982" w:rsidRDefault="000C6DE6" w:rsidP="008D1982">
      <w:pPr>
        <w:pStyle w:val="aa"/>
        <w:ind w:left="447" w:firstLineChars="124" w:firstLine="260"/>
      </w:pPr>
      <w:r>
        <w:rPr>
          <w:rFonts w:hint="eastAsia"/>
        </w:rPr>
        <w:t>「行動③」が終了状態となると、また頭から行動の照合を行う。「買ったもの</w:t>
      </w:r>
      <w:r>
        <w:rPr>
          <w:rFonts w:hint="eastAsia"/>
        </w:rPr>
        <w:t xml:space="preserve">( </w:t>
      </w:r>
      <w:r>
        <w:t>)</w:t>
      </w:r>
      <w:r>
        <w:rPr>
          <w:rFonts w:hint="eastAsia"/>
        </w:rPr>
        <w:t>」があるので、今度は「行動②」が選択される。</w:t>
      </w:r>
    </w:p>
    <w:p w14:paraId="058F42F1" w14:textId="45410B7A" w:rsidR="000C6DE6" w:rsidRDefault="000C6DE6" w:rsidP="008D1982">
      <w:pPr>
        <w:pStyle w:val="aa"/>
        <w:ind w:left="447" w:firstLineChars="124" w:firstLine="260"/>
      </w:pPr>
      <w:r>
        <w:rPr>
          <w:rFonts w:hint="eastAsia"/>
        </w:rPr>
        <w:t>同様に「行動②」が済んだあとは「行動①」が選択され、その後はまた「行動③」が選択されるといった流れが繰り返される。</w:t>
      </w:r>
    </w:p>
    <w:p w14:paraId="6B621565" w14:textId="4DFEE7E7" w:rsidR="000C6DE6" w:rsidRPr="000C6DE6" w:rsidRDefault="000C6DE6" w:rsidP="000C6DE6">
      <w:pPr>
        <w:pStyle w:val="aa"/>
        <w:spacing w:beforeLines="50" w:before="180"/>
        <w:ind w:left="447" w:firstLineChars="124" w:firstLine="260"/>
      </w:pPr>
      <w:r>
        <w:rPr>
          <w:rFonts w:hint="eastAsia"/>
        </w:rPr>
        <w:t>一つ一つの行動に実現が難しい要素があるとしても、</w:t>
      </w:r>
      <w:r>
        <w:rPr>
          <w:rFonts w:hint="eastAsia"/>
        </w:rPr>
        <w:t>AI</w:t>
      </w:r>
      <w:r>
        <w:rPr>
          <w:rFonts w:hint="eastAsia"/>
        </w:rPr>
        <w:t>のデータとしては、条件</w:t>
      </w:r>
      <w:r w:rsidR="00C512A3">
        <w:rPr>
          <w:rFonts w:hint="eastAsia"/>
        </w:rPr>
        <w:t>（開</w:t>
      </w:r>
      <w:r w:rsidR="00C512A3">
        <w:rPr>
          <w:rFonts w:hint="eastAsia"/>
        </w:rPr>
        <w:lastRenderedPageBreak/>
        <w:t>始状態）</w:t>
      </w:r>
      <w:r>
        <w:rPr>
          <w:rFonts w:hint="eastAsia"/>
        </w:rPr>
        <w:t>と行動</w:t>
      </w:r>
      <w:r w:rsidR="00C512A3">
        <w:rPr>
          <w:rFonts w:hint="eastAsia"/>
        </w:rPr>
        <w:t>（状態）</w:t>
      </w:r>
      <w:r>
        <w:rPr>
          <w:rFonts w:hint="eastAsia"/>
        </w:rPr>
        <w:t>を列挙するだけなので、データ化がし易く、プランナーにも分かり易い。</w:t>
      </w:r>
    </w:p>
    <w:p w14:paraId="392FD5BF" w14:textId="4BF77A6E" w:rsidR="00BF48F2" w:rsidRPr="00BF48F2" w:rsidRDefault="000C6DE6" w:rsidP="00BF48F2">
      <w:pPr>
        <w:pStyle w:val="a9"/>
        <w:ind w:firstLine="283"/>
      </w:pPr>
      <w:r>
        <w:rPr>
          <w:rFonts w:hint="eastAsia"/>
        </w:rPr>
        <w:t>このように、</w:t>
      </w:r>
      <w:r w:rsidR="00014B53">
        <w:rPr>
          <w:rFonts w:hint="eastAsia"/>
        </w:rPr>
        <w:t>「知識ベース」と「有限オートマトン」の組み合わせは、下手にスクリプトで制御するよりも、簡潔で直感的で多彩なフローを実現できるものと考える。</w:t>
      </w:r>
    </w:p>
    <w:p w14:paraId="1C82689B" w14:textId="75AAA207" w:rsidR="00180BCD" w:rsidRDefault="00180BCD" w:rsidP="00180BCD">
      <w:pPr>
        <w:pStyle w:val="2"/>
      </w:pPr>
      <w:bookmarkStart w:id="12" w:name="_Toc378976442"/>
      <w:r>
        <w:t>データベースの活用</w:t>
      </w:r>
      <w:bookmarkEnd w:id="12"/>
    </w:p>
    <w:p w14:paraId="47135FD6" w14:textId="57F9A5B5" w:rsidR="00C512A3" w:rsidRDefault="00311544" w:rsidP="00C512A3">
      <w:pPr>
        <w:pStyle w:val="a9"/>
        <w:ind w:firstLine="283"/>
      </w:pPr>
      <w:r>
        <w:rPr>
          <w:rFonts w:hint="eastAsia"/>
        </w:rPr>
        <w:t>AI</w:t>
      </w:r>
      <w:r>
        <w:rPr>
          <w:rFonts w:hint="eastAsia"/>
        </w:rPr>
        <w:t>とは直接関係ないが、</w:t>
      </w:r>
      <w:r>
        <w:rPr>
          <w:rFonts w:hint="eastAsia"/>
        </w:rPr>
        <w:t>NPC</w:t>
      </w:r>
      <w:r>
        <w:rPr>
          <w:rFonts w:hint="eastAsia"/>
        </w:rPr>
        <w:t>の設定に関する考察として追記する。</w:t>
      </w:r>
    </w:p>
    <w:p w14:paraId="1F56F4EF" w14:textId="79D5B688" w:rsidR="00311544" w:rsidRDefault="003D3253" w:rsidP="00C512A3">
      <w:pPr>
        <w:pStyle w:val="a9"/>
        <w:ind w:firstLine="283"/>
      </w:pPr>
      <w:r>
        <w:rPr>
          <w:rFonts w:hint="eastAsia"/>
        </w:rPr>
        <w:t>NPC</w:t>
      </w:r>
      <w:r>
        <w:rPr>
          <w:rFonts w:hint="eastAsia"/>
        </w:rPr>
        <w:t>の設定を</w:t>
      </w:r>
      <w:r>
        <w:rPr>
          <w:rFonts w:hint="eastAsia"/>
        </w:rPr>
        <w:t>Excel</w:t>
      </w:r>
      <w:r>
        <w:rPr>
          <w:rFonts w:hint="eastAsia"/>
        </w:rPr>
        <w:t>ベースで管理する場合、マップ別や章別などの区分を意識して、時には複数のファイルに同じデータを記述するようなことが必要になる。</w:t>
      </w:r>
    </w:p>
    <w:p w14:paraId="16C87EB6" w14:textId="14FB84D2" w:rsidR="003D3253" w:rsidRDefault="003D3253" w:rsidP="00C512A3">
      <w:pPr>
        <w:pStyle w:val="a9"/>
        <w:ind w:firstLine="283"/>
      </w:pPr>
      <w:r>
        <w:rPr>
          <w:rFonts w:hint="eastAsia"/>
        </w:rPr>
        <w:t>これはゲームの動作上の都合（データの読み替えの都合）によるものではあるが、データを作るプランナーの立場からしたら、面倒な気遣いをしなければならず、問題も起こし易い。</w:t>
      </w:r>
    </w:p>
    <w:p w14:paraId="50EC9399" w14:textId="6C7C3A3E" w:rsidR="003D3253" w:rsidRDefault="003D3253" w:rsidP="00C512A3">
      <w:pPr>
        <w:pStyle w:val="a9"/>
        <w:ind w:firstLine="283"/>
      </w:pPr>
      <w:r>
        <w:rPr>
          <w:rFonts w:hint="eastAsia"/>
        </w:rPr>
        <w:t>そこで、別途「ゲームデータ管理</w:t>
      </w:r>
      <w:r>
        <w:rPr>
          <w:rFonts w:hint="eastAsia"/>
        </w:rPr>
        <w:t>DB</w:t>
      </w:r>
      <w:r>
        <w:rPr>
          <w:rFonts w:hint="eastAsia"/>
        </w:rPr>
        <w:t>システム」で提案しているように、データベースで一元管理し、実機用のデータを出力する際に、都合に合わせた切り分けで出力するようになっていれば、プランナーとしては扱い易い。</w:t>
      </w:r>
    </w:p>
    <w:p w14:paraId="5D74309F" w14:textId="265D81F9" w:rsidR="003D3253" w:rsidRPr="003D3253" w:rsidRDefault="003D3253" w:rsidP="00C512A3">
      <w:pPr>
        <w:pStyle w:val="a9"/>
        <w:ind w:firstLine="283"/>
      </w:pPr>
      <w:r>
        <w:rPr>
          <w:rFonts w:hint="eastAsia"/>
        </w:rPr>
        <w:t>このような仕組みであれば、「ゲームの節目節目で街から街に渡り歩く</w:t>
      </w:r>
      <w:r>
        <w:rPr>
          <w:rFonts w:hint="eastAsia"/>
        </w:rPr>
        <w:t>NPC</w:t>
      </w:r>
      <w:r>
        <w:rPr>
          <w:rFonts w:hint="eastAsia"/>
        </w:rPr>
        <w:t>」のようなものもスムーズに設定できるものと考える。</w:t>
      </w:r>
    </w:p>
    <w:p w14:paraId="0A26D554" w14:textId="29C08D01" w:rsidR="003B4CE7" w:rsidRDefault="001F1489" w:rsidP="00FC4BC9">
      <w:pPr>
        <w:pStyle w:val="af8"/>
        <w:spacing w:beforeLines="100" w:before="360"/>
        <w:sectPr w:rsidR="003B4CE7" w:rsidSect="006F450B">
          <w:headerReference w:type="even" r:id="rId21"/>
          <w:headerReference w:type="default" r:id="rId22"/>
          <w:footerReference w:type="default" r:id="rId23"/>
          <w:headerReference w:type="first" r:id="rId24"/>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7D2C1EAB" w:rsidR="00F10DC2" w:rsidRPr="00995F2B" w:rsidRDefault="00AF276B" w:rsidP="00405FC6">
      <w:pPr>
        <w:sectPr w:rsidR="00F10DC2" w:rsidRPr="00995F2B" w:rsidSect="00995F2B">
          <w:headerReference w:type="even" r:id="rId25"/>
          <w:headerReference w:type="default" r:id="rId26"/>
          <w:footerReference w:type="default" r:id="rId27"/>
          <w:headerReference w:type="first" r:id="rId28"/>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CC2EBB">
        <w:rPr>
          <w:rFonts w:hint="eastAsia"/>
          <w:b/>
          <w:bCs/>
          <w:noProof/>
        </w:rPr>
        <w:t>索引項目が見つかりません。</w:t>
      </w:r>
      <w:r>
        <w:fldChar w:fldCharType="end"/>
      </w:r>
    </w:p>
    <w:p w14:paraId="7A380C20" w14:textId="77777777" w:rsidR="00104C92" w:rsidRPr="000D4978" w:rsidRDefault="000475F0" w:rsidP="000D4978">
      <w:pPr>
        <w:pStyle w:val="afff"/>
        <w:spacing w:before="5040"/>
      </w:pPr>
      <w:r>
        <w:lastRenderedPageBreak/>
        <w:fldChar w:fldCharType="begin"/>
      </w:r>
      <w:r>
        <w:instrText xml:space="preserve"> TITLE   \* MERGEFORMAT </w:instrText>
      </w:r>
      <w:r>
        <w:fldChar w:fldCharType="separate"/>
      </w:r>
      <w:r w:rsidR="00CC2EBB">
        <w:t>プランナーのためのAIシステム考察</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9"/>
      <w:headerReference w:type="default" r:id="rId30"/>
      <w:footerReference w:type="default" r:id="rId31"/>
      <w:headerReference w:type="first" r:id="rId32"/>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7A7904" w14:textId="77777777" w:rsidR="000475F0" w:rsidRDefault="000475F0" w:rsidP="002B2600">
      <w:r>
        <w:separator/>
      </w:r>
    </w:p>
  </w:endnote>
  <w:endnote w:type="continuationSeparator" w:id="0">
    <w:p w14:paraId="755464E2" w14:textId="77777777" w:rsidR="000475F0" w:rsidRDefault="000475F0"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194D71" w:rsidRPr="00B46F4A" w:rsidRDefault="00194D71" w:rsidP="003B4CE7">
    <w:pPr>
      <w:pStyle w:val="aff7"/>
    </w:pPr>
    <w:r>
      <w:fldChar w:fldCharType="begin"/>
    </w:r>
    <w:r>
      <w:instrText xml:space="preserve"> TITLE   \* MERGEFORMAT </w:instrText>
    </w:r>
    <w:r>
      <w:fldChar w:fldCharType="separate"/>
    </w:r>
    <w:r w:rsidR="00CC2EBB">
      <w:rPr>
        <w:rFonts w:hint="eastAsia"/>
      </w:rPr>
      <w:t>プランナーのための</w:t>
    </w:r>
    <w:r w:rsidR="00CC2EBB">
      <w:rPr>
        <w:rFonts w:hint="eastAsia"/>
      </w:rPr>
      <w:t>AI</w:t>
    </w:r>
    <w:r w:rsidR="00CC2EBB">
      <w:rPr>
        <w:rFonts w:hint="eastAsia"/>
      </w:rPr>
      <w:t>システム考察</w:t>
    </w:r>
    <w:r>
      <w:fldChar w:fldCharType="end"/>
    </w:r>
    <w:r w:rsidRPr="00B46F4A">
      <w:tab/>
    </w:r>
    <w:r w:rsidRPr="00B46F4A">
      <w:fldChar w:fldCharType="begin"/>
    </w:r>
    <w:r w:rsidRPr="00B46F4A">
      <w:instrText>PAGE \* MERGEFORMAT</w:instrText>
    </w:r>
    <w:r w:rsidRPr="00B46F4A">
      <w:fldChar w:fldCharType="separate"/>
    </w:r>
    <w:r w:rsidR="00CC2EBB">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194D71" w:rsidRPr="00B46F4A" w:rsidRDefault="00194D71" w:rsidP="00B46F4A">
    <w:pPr>
      <w:pStyle w:val="aff7"/>
    </w:pPr>
    <w:r>
      <w:fldChar w:fldCharType="begin"/>
    </w:r>
    <w:r>
      <w:instrText xml:space="preserve"> TITLE   \* MERGEFORMAT </w:instrText>
    </w:r>
    <w:r>
      <w:fldChar w:fldCharType="separate"/>
    </w:r>
    <w:r w:rsidR="00CC2EBB">
      <w:rPr>
        <w:rFonts w:hint="eastAsia"/>
      </w:rPr>
      <w:t>プランナーのための</w:t>
    </w:r>
    <w:r w:rsidR="00CC2EBB">
      <w:rPr>
        <w:rFonts w:hint="eastAsia"/>
      </w:rPr>
      <w:t>AI</w:t>
    </w:r>
    <w:r w:rsidR="00CC2EBB">
      <w:rPr>
        <w:rFonts w:hint="eastAsia"/>
      </w:rPr>
      <w:t>システム考察</w:t>
    </w:r>
    <w:r>
      <w:fldChar w:fldCharType="end"/>
    </w:r>
    <w:r w:rsidRPr="00B46F4A">
      <w:tab/>
    </w:r>
    <w:r w:rsidRPr="00B46F4A">
      <w:fldChar w:fldCharType="begin"/>
    </w:r>
    <w:r w:rsidRPr="00B46F4A">
      <w:instrText>PAGE \* MERGEFORMAT</w:instrText>
    </w:r>
    <w:r w:rsidRPr="00B46F4A">
      <w:fldChar w:fldCharType="separate"/>
    </w:r>
    <w:r w:rsidR="00CC2EBB">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194D71" w:rsidRPr="00B46F4A" w:rsidRDefault="00194D71" w:rsidP="00B46F4A">
    <w:pPr>
      <w:pStyle w:val="aff7"/>
    </w:pPr>
    <w:r>
      <w:fldChar w:fldCharType="begin"/>
    </w:r>
    <w:r>
      <w:instrText xml:space="preserve"> TITLE   \* MERGEFORMAT </w:instrText>
    </w:r>
    <w:r>
      <w:fldChar w:fldCharType="separate"/>
    </w:r>
    <w:r w:rsidR="00CC2EBB">
      <w:rPr>
        <w:rFonts w:hint="eastAsia"/>
      </w:rPr>
      <w:t>プランナーのための</w:t>
    </w:r>
    <w:r w:rsidR="00CC2EBB">
      <w:rPr>
        <w:rFonts w:hint="eastAsia"/>
      </w:rPr>
      <w:t>AI</w:t>
    </w:r>
    <w:r w:rsidR="00CC2EBB">
      <w:rPr>
        <w:rFonts w:hint="eastAsia"/>
      </w:rPr>
      <w:t>システム考察</w:t>
    </w:r>
    <w:r>
      <w:fldChar w:fldCharType="end"/>
    </w:r>
    <w:r w:rsidRPr="00B46F4A">
      <w:tab/>
    </w:r>
    <w:r w:rsidRPr="00B46F4A">
      <w:fldChar w:fldCharType="begin"/>
    </w:r>
    <w:r w:rsidRPr="00B46F4A">
      <w:instrText>PAGE \* MERGEFORMAT</w:instrText>
    </w:r>
    <w:r w:rsidRPr="00B46F4A">
      <w:fldChar w:fldCharType="separate"/>
    </w:r>
    <w:r w:rsidR="00CC2EBB">
      <w:rPr>
        <w:noProof/>
      </w:rPr>
      <w:t>7</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194D71" w:rsidRPr="00FA5A67" w:rsidRDefault="00194D71" w:rsidP="00EB06D4">
    <w:pPr>
      <w:pStyle w:val="aff7"/>
      <w:tabs>
        <w:tab w:val="left" w:pos="6440"/>
      </w:tabs>
    </w:pPr>
    <w:r>
      <w:fldChar w:fldCharType="begin"/>
    </w:r>
    <w:r>
      <w:instrText xml:space="preserve"> TITLE   \* MERGEFORMAT </w:instrText>
    </w:r>
    <w:r>
      <w:fldChar w:fldCharType="separate"/>
    </w:r>
    <w:r w:rsidR="00CC2EBB">
      <w:rPr>
        <w:rFonts w:hint="eastAsia"/>
      </w:rPr>
      <w:t>プランナーのための</w:t>
    </w:r>
    <w:r w:rsidR="00CC2EBB">
      <w:rPr>
        <w:rFonts w:hint="eastAsia"/>
      </w:rPr>
      <w:t>AI</w:t>
    </w:r>
    <w:r w:rsidR="00CC2EBB">
      <w:rPr>
        <w:rFonts w:hint="eastAsia"/>
      </w:rPr>
      <w:t>システム考察</w:t>
    </w:r>
    <w:r>
      <w:fldChar w:fldCharType="end"/>
    </w:r>
    <w:r w:rsidRPr="00FA5A67">
      <w:tab/>
    </w:r>
    <w:r>
      <w:tab/>
    </w:r>
    <w:r w:rsidRPr="00FA5A67">
      <w:fldChar w:fldCharType="begin"/>
    </w:r>
    <w:r w:rsidRPr="00FA5A67">
      <w:instrText>PAGE \* MERGEFORMAT</w:instrText>
    </w:r>
    <w:r w:rsidRPr="00FA5A67">
      <w:fldChar w:fldCharType="separate"/>
    </w:r>
    <w:r w:rsidR="00CC2EBB">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194D71" w:rsidRPr="00B46F4A" w:rsidRDefault="00194D71"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BBA36" w14:textId="77777777" w:rsidR="000475F0" w:rsidRDefault="000475F0" w:rsidP="002B2600">
      <w:r>
        <w:separator/>
      </w:r>
    </w:p>
  </w:footnote>
  <w:footnote w:type="continuationSeparator" w:id="0">
    <w:p w14:paraId="260CC5B9" w14:textId="77777777" w:rsidR="000475F0" w:rsidRDefault="000475F0"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194D71" w:rsidRDefault="000475F0">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194D71" w:rsidRDefault="000475F0">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194D71" w:rsidRPr="0060641B" w:rsidRDefault="000475F0"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194D71">
      <w:tab/>
      <w:t>■</w:t>
    </w:r>
    <w:r w:rsidR="00194D71">
      <w:fldChar w:fldCharType="begin"/>
    </w:r>
    <w:r w:rsidR="00194D71">
      <w:instrText xml:space="preserve"> STYLEREF  "</w:instrText>
    </w:r>
    <w:r w:rsidR="00194D71">
      <w:instrText>見出し</w:instrText>
    </w:r>
    <w:r w:rsidR="00194D71">
      <w:instrText xml:space="preserve"> 1"  \* MERGEFORMAT </w:instrText>
    </w:r>
    <w:r w:rsidR="00194D71">
      <w:fldChar w:fldCharType="separate"/>
    </w:r>
    <w:r w:rsidR="00CC2EBB">
      <w:rPr>
        <w:rFonts w:hint="eastAsia"/>
        <w:noProof/>
      </w:rPr>
      <w:t>方法論</w:t>
    </w:r>
    <w:r w:rsidR="00194D71">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194D71" w:rsidRDefault="000475F0">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194D71" w:rsidRDefault="000475F0">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194D71" w:rsidRPr="0060641B" w:rsidRDefault="000475F0"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194D71">
      <w:tab/>
    </w:r>
    <w:r w:rsidR="00194D71">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194D71" w:rsidRDefault="000475F0">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194D71" w:rsidRDefault="000475F0">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194D71" w:rsidRPr="0060641B" w:rsidRDefault="000475F0"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194D71" w:rsidRDefault="000475F0">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194D71" w:rsidRDefault="000475F0"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194D71" w:rsidRDefault="000475F0">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194D71" w:rsidRDefault="000475F0">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194D71" w:rsidRPr="0060641B" w:rsidRDefault="000475F0"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194D71">
      <w:tab/>
    </w:r>
    <w:r w:rsidR="00194D71">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194D71" w:rsidRDefault="000475F0">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194D71" w:rsidRDefault="000475F0">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194D71" w:rsidRPr="0060641B" w:rsidRDefault="000475F0"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194D71">
      <w:tab/>
    </w:r>
    <w:r w:rsidR="00194D71">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194D71" w:rsidRDefault="000475F0">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52D2"/>
    <w:rsid w:val="00005A99"/>
    <w:rsid w:val="000079FD"/>
    <w:rsid w:val="00010B80"/>
    <w:rsid w:val="000128DB"/>
    <w:rsid w:val="00012DD0"/>
    <w:rsid w:val="0001387D"/>
    <w:rsid w:val="000139B4"/>
    <w:rsid w:val="00014B53"/>
    <w:rsid w:val="00014CEB"/>
    <w:rsid w:val="00016381"/>
    <w:rsid w:val="00016489"/>
    <w:rsid w:val="00017087"/>
    <w:rsid w:val="00023ED2"/>
    <w:rsid w:val="00024ED3"/>
    <w:rsid w:val="00024FF0"/>
    <w:rsid w:val="000271E8"/>
    <w:rsid w:val="00031880"/>
    <w:rsid w:val="00032E0C"/>
    <w:rsid w:val="000334AD"/>
    <w:rsid w:val="00033DF1"/>
    <w:rsid w:val="00034B4E"/>
    <w:rsid w:val="000378CE"/>
    <w:rsid w:val="000413D3"/>
    <w:rsid w:val="00042D65"/>
    <w:rsid w:val="00045B09"/>
    <w:rsid w:val="00045E07"/>
    <w:rsid w:val="000475F0"/>
    <w:rsid w:val="00050A56"/>
    <w:rsid w:val="00051520"/>
    <w:rsid w:val="0005310F"/>
    <w:rsid w:val="00056663"/>
    <w:rsid w:val="000571C9"/>
    <w:rsid w:val="00060DFE"/>
    <w:rsid w:val="00061106"/>
    <w:rsid w:val="00064528"/>
    <w:rsid w:val="00066E94"/>
    <w:rsid w:val="0006787B"/>
    <w:rsid w:val="000678ED"/>
    <w:rsid w:val="0007110B"/>
    <w:rsid w:val="000734C2"/>
    <w:rsid w:val="0007385F"/>
    <w:rsid w:val="00075BE7"/>
    <w:rsid w:val="00081622"/>
    <w:rsid w:val="000817BB"/>
    <w:rsid w:val="00082A5F"/>
    <w:rsid w:val="00084756"/>
    <w:rsid w:val="00085B19"/>
    <w:rsid w:val="00085D40"/>
    <w:rsid w:val="00091978"/>
    <w:rsid w:val="00091D61"/>
    <w:rsid w:val="00093342"/>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C6DE6"/>
    <w:rsid w:val="000D00C0"/>
    <w:rsid w:val="000D0711"/>
    <w:rsid w:val="000D1B9A"/>
    <w:rsid w:val="000D1F11"/>
    <w:rsid w:val="000D2F8C"/>
    <w:rsid w:val="000D4978"/>
    <w:rsid w:val="000D5C76"/>
    <w:rsid w:val="000D6628"/>
    <w:rsid w:val="000D6821"/>
    <w:rsid w:val="000E06E8"/>
    <w:rsid w:val="000E44C2"/>
    <w:rsid w:val="000E49BF"/>
    <w:rsid w:val="000E4D4A"/>
    <w:rsid w:val="000E5133"/>
    <w:rsid w:val="000E551A"/>
    <w:rsid w:val="000F11C6"/>
    <w:rsid w:val="000F15B7"/>
    <w:rsid w:val="000F65D1"/>
    <w:rsid w:val="000F7DBC"/>
    <w:rsid w:val="0010406D"/>
    <w:rsid w:val="00104C92"/>
    <w:rsid w:val="00106AFF"/>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19C2"/>
    <w:rsid w:val="00152E73"/>
    <w:rsid w:val="0015542C"/>
    <w:rsid w:val="00160482"/>
    <w:rsid w:val="001614A8"/>
    <w:rsid w:val="00164517"/>
    <w:rsid w:val="00164746"/>
    <w:rsid w:val="00167541"/>
    <w:rsid w:val="00167D76"/>
    <w:rsid w:val="001703EB"/>
    <w:rsid w:val="00170DB1"/>
    <w:rsid w:val="001720CC"/>
    <w:rsid w:val="001733FC"/>
    <w:rsid w:val="001740AA"/>
    <w:rsid w:val="001775BB"/>
    <w:rsid w:val="00180BCD"/>
    <w:rsid w:val="0018242B"/>
    <w:rsid w:val="00182677"/>
    <w:rsid w:val="00184003"/>
    <w:rsid w:val="00192757"/>
    <w:rsid w:val="00192C98"/>
    <w:rsid w:val="00193574"/>
    <w:rsid w:val="00193A89"/>
    <w:rsid w:val="00194D71"/>
    <w:rsid w:val="001A1752"/>
    <w:rsid w:val="001A179E"/>
    <w:rsid w:val="001A2A91"/>
    <w:rsid w:val="001A440B"/>
    <w:rsid w:val="001A54AA"/>
    <w:rsid w:val="001A7981"/>
    <w:rsid w:val="001B2286"/>
    <w:rsid w:val="001B2FE4"/>
    <w:rsid w:val="001B3906"/>
    <w:rsid w:val="001B4BE5"/>
    <w:rsid w:val="001B5B05"/>
    <w:rsid w:val="001B5B40"/>
    <w:rsid w:val="001B7A11"/>
    <w:rsid w:val="001C23BB"/>
    <w:rsid w:val="001C2D6E"/>
    <w:rsid w:val="001C36D4"/>
    <w:rsid w:val="001C5383"/>
    <w:rsid w:val="001C5611"/>
    <w:rsid w:val="001C6071"/>
    <w:rsid w:val="001C7994"/>
    <w:rsid w:val="001D0C27"/>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2001D9"/>
    <w:rsid w:val="00202F9D"/>
    <w:rsid w:val="002054BD"/>
    <w:rsid w:val="0020597E"/>
    <w:rsid w:val="002063BA"/>
    <w:rsid w:val="00210409"/>
    <w:rsid w:val="00211CF7"/>
    <w:rsid w:val="00214965"/>
    <w:rsid w:val="00217D9E"/>
    <w:rsid w:val="00221F98"/>
    <w:rsid w:val="002229F8"/>
    <w:rsid w:val="0022386E"/>
    <w:rsid w:val="002244E2"/>
    <w:rsid w:val="0022708F"/>
    <w:rsid w:val="00230BDE"/>
    <w:rsid w:val="002310D2"/>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BD0"/>
    <w:rsid w:val="00272C30"/>
    <w:rsid w:val="002751E6"/>
    <w:rsid w:val="00275C7E"/>
    <w:rsid w:val="00280C2F"/>
    <w:rsid w:val="00283439"/>
    <w:rsid w:val="00292450"/>
    <w:rsid w:val="00295B61"/>
    <w:rsid w:val="00296FE4"/>
    <w:rsid w:val="002A0179"/>
    <w:rsid w:val="002A2CEC"/>
    <w:rsid w:val="002A59CD"/>
    <w:rsid w:val="002A6129"/>
    <w:rsid w:val="002A775F"/>
    <w:rsid w:val="002B2600"/>
    <w:rsid w:val="002B2DBC"/>
    <w:rsid w:val="002B39B4"/>
    <w:rsid w:val="002B74F0"/>
    <w:rsid w:val="002C12AC"/>
    <w:rsid w:val="002C12B9"/>
    <w:rsid w:val="002C1CDE"/>
    <w:rsid w:val="002C3A49"/>
    <w:rsid w:val="002C4B52"/>
    <w:rsid w:val="002C5FEF"/>
    <w:rsid w:val="002C62EC"/>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1DD8"/>
    <w:rsid w:val="002F21CC"/>
    <w:rsid w:val="002F48C8"/>
    <w:rsid w:val="002F4FD2"/>
    <w:rsid w:val="002F78FC"/>
    <w:rsid w:val="00300762"/>
    <w:rsid w:val="00300876"/>
    <w:rsid w:val="0030155B"/>
    <w:rsid w:val="003023FC"/>
    <w:rsid w:val="003024AA"/>
    <w:rsid w:val="00305EA8"/>
    <w:rsid w:val="00307B7C"/>
    <w:rsid w:val="003104B8"/>
    <w:rsid w:val="00311544"/>
    <w:rsid w:val="00313D8F"/>
    <w:rsid w:val="00314ABC"/>
    <w:rsid w:val="00315766"/>
    <w:rsid w:val="00316314"/>
    <w:rsid w:val="0032035F"/>
    <w:rsid w:val="00322271"/>
    <w:rsid w:val="0032347A"/>
    <w:rsid w:val="00326238"/>
    <w:rsid w:val="00326DAA"/>
    <w:rsid w:val="0032765F"/>
    <w:rsid w:val="0033086D"/>
    <w:rsid w:val="0033224D"/>
    <w:rsid w:val="00332985"/>
    <w:rsid w:val="00332C78"/>
    <w:rsid w:val="00333BE7"/>
    <w:rsid w:val="00333EFF"/>
    <w:rsid w:val="00334EE5"/>
    <w:rsid w:val="0033522B"/>
    <w:rsid w:val="0034291C"/>
    <w:rsid w:val="00342966"/>
    <w:rsid w:val="0034331C"/>
    <w:rsid w:val="00347C76"/>
    <w:rsid w:val="003524CB"/>
    <w:rsid w:val="00354E3D"/>
    <w:rsid w:val="00360EB2"/>
    <w:rsid w:val="0036448E"/>
    <w:rsid w:val="003657E3"/>
    <w:rsid w:val="00366DA7"/>
    <w:rsid w:val="00372F3A"/>
    <w:rsid w:val="003761B4"/>
    <w:rsid w:val="00377DC1"/>
    <w:rsid w:val="003803C4"/>
    <w:rsid w:val="003803DA"/>
    <w:rsid w:val="0038564F"/>
    <w:rsid w:val="00385DB4"/>
    <w:rsid w:val="0038622B"/>
    <w:rsid w:val="003909F5"/>
    <w:rsid w:val="00395E95"/>
    <w:rsid w:val="00395FB9"/>
    <w:rsid w:val="0039749D"/>
    <w:rsid w:val="00397CA4"/>
    <w:rsid w:val="003A05B4"/>
    <w:rsid w:val="003A2FDD"/>
    <w:rsid w:val="003A4921"/>
    <w:rsid w:val="003A5538"/>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3253"/>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5FC6"/>
    <w:rsid w:val="00406610"/>
    <w:rsid w:val="00407A68"/>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376FD"/>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71F3"/>
    <w:rsid w:val="004C013A"/>
    <w:rsid w:val="004C42D4"/>
    <w:rsid w:val="004C6924"/>
    <w:rsid w:val="004C6F23"/>
    <w:rsid w:val="004D0FAA"/>
    <w:rsid w:val="004D1664"/>
    <w:rsid w:val="004D2645"/>
    <w:rsid w:val="004D4ADE"/>
    <w:rsid w:val="004D74AD"/>
    <w:rsid w:val="004D778A"/>
    <w:rsid w:val="004E02F1"/>
    <w:rsid w:val="004E31B2"/>
    <w:rsid w:val="004E6533"/>
    <w:rsid w:val="004E78DB"/>
    <w:rsid w:val="004F1D4F"/>
    <w:rsid w:val="004F2F1A"/>
    <w:rsid w:val="00502BCB"/>
    <w:rsid w:val="00507919"/>
    <w:rsid w:val="00512253"/>
    <w:rsid w:val="005146A4"/>
    <w:rsid w:val="00515B7E"/>
    <w:rsid w:val="00517A4E"/>
    <w:rsid w:val="00520E7B"/>
    <w:rsid w:val="00521A80"/>
    <w:rsid w:val="005258DB"/>
    <w:rsid w:val="00525950"/>
    <w:rsid w:val="0052728D"/>
    <w:rsid w:val="00530AC3"/>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A65"/>
    <w:rsid w:val="00556DA5"/>
    <w:rsid w:val="0056110B"/>
    <w:rsid w:val="00561433"/>
    <w:rsid w:val="00562294"/>
    <w:rsid w:val="00565E06"/>
    <w:rsid w:val="00566C17"/>
    <w:rsid w:val="00566F00"/>
    <w:rsid w:val="00573C80"/>
    <w:rsid w:val="005771E2"/>
    <w:rsid w:val="00577271"/>
    <w:rsid w:val="00577432"/>
    <w:rsid w:val="00577581"/>
    <w:rsid w:val="005820CF"/>
    <w:rsid w:val="00582751"/>
    <w:rsid w:val="00582B77"/>
    <w:rsid w:val="00583063"/>
    <w:rsid w:val="00590466"/>
    <w:rsid w:val="005904A7"/>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356C"/>
    <w:rsid w:val="005C4318"/>
    <w:rsid w:val="005C588F"/>
    <w:rsid w:val="005C5F5F"/>
    <w:rsid w:val="005C6F97"/>
    <w:rsid w:val="005D2855"/>
    <w:rsid w:val="005D5446"/>
    <w:rsid w:val="005D6433"/>
    <w:rsid w:val="005D6627"/>
    <w:rsid w:val="005E2E83"/>
    <w:rsid w:val="005E2F6F"/>
    <w:rsid w:val="005E35A6"/>
    <w:rsid w:val="005E4415"/>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151C"/>
    <w:rsid w:val="00642F5B"/>
    <w:rsid w:val="0064466E"/>
    <w:rsid w:val="00645740"/>
    <w:rsid w:val="00645C50"/>
    <w:rsid w:val="00646AD9"/>
    <w:rsid w:val="00647897"/>
    <w:rsid w:val="00647976"/>
    <w:rsid w:val="00655DFE"/>
    <w:rsid w:val="0066032E"/>
    <w:rsid w:val="006603C9"/>
    <w:rsid w:val="00662481"/>
    <w:rsid w:val="00671FE0"/>
    <w:rsid w:val="0067251C"/>
    <w:rsid w:val="00672B5F"/>
    <w:rsid w:val="00672FFB"/>
    <w:rsid w:val="00673724"/>
    <w:rsid w:val="006766CB"/>
    <w:rsid w:val="00680707"/>
    <w:rsid w:val="00680FD0"/>
    <w:rsid w:val="00682FA6"/>
    <w:rsid w:val="0068335C"/>
    <w:rsid w:val="00684F27"/>
    <w:rsid w:val="00684FE4"/>
    <w:rsid w:val="006862F3"/>
    <w:rsid w:val="00686398"/>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678D"/>
    <w:rsid w:val="007614E9"/>
    <w:rsid w:val="00764573"/>
    <w:rsid w:val="00766513"/>
    <w:rsid w:val="00770915"/>
    <w:rsid w:val="007723C7"/>
    <w:rsid w:val="007724D6"/>
    <w:rsid w:val="00773882"/>
    <w:rsid w:val="0077490F"/>
    <w:rsid w:val="00774B39"/>
    <w:rsid w:val="00775A7E"/>
    <w:rsid w:val="00783476"/>
    <w:rsid w:val="00784ED5"/>
    <w:rsid w:val="00786D4E"/>
    <w:rsid w:val="00791526"/>
    <w:rsid w:val="007919AA"/>
    <w:rsid w:val="007930EA"/>
    <w:rsid w:val="00795B2B"/>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D7850"/>
    <w:rsid w:val="007D7E75"/>
    <w:rsid w:val="007E1D01"/>
    <w:rsid w:val="007E39B7"/>
    <w:rsid w:val="007E604E"/>
    <w:rsid w:val="007E63E6"/>
    <w:rsid w:val="007E766D"/>
    <w:rsid w:val="007F0453"/>
    <w:rsid w:val="007F3A25"/>
    <w:rsid w:val="007F52EE"/>
    <w:rsid w:val="007F604E"/>
    <w:rsid w:val="007F6DAD"/>
    <w:rsid w:val="00800DA8"/>
    <w:rsid w:val="0080133A"/>
    <w:rsid w:val="00801698"/>
    <w:rsid w:val="00804E13"/>
    <w:rsid w:val="008078F2"/>
    <w:rsid w:val="00810FBA"/>
    <w:rsid w:val="00811772"/>
    <w:rsid w:val="00811875"/>
    <w:rsid w:val="00813D29"/>
    <w:rsid w:val="0081522A"/>
    <w:rsid w:val="00817B57"/>
    <w:rsid w:val="00817F2D"/>
    <w:rsid w:val="00820E75"/>
    <w:rsid w:val="00821463"/>
    <w:rsid w:val="0082373C"/>
    <w:rsid w:val="008335F1"/>
    <w:rsid w:val="008348BF"/>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7467C"/>
    <w:rsid w:val="00883C7F"/>
    <w:rsid w:val="008846CD"/>
    <w:rsid w:val="00885C47"/>
    <w:rsid w:val="008863A3"/>
    <w:rsid w:val="00886DA5"/>
    <w:rsid w:val="0088791B"/>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994"/>
    <w:rsid w:val="008C0C32"/>
    <w:rsid w:val="008C12BC"/>
    <w:rsid w:val="008C1B7D"/>
    <w:rsid w:val="008C403C"/>
    <w:rsid w:val="008D015E"/>
    <w:rsid w:val="008D1982"/>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55C1"/>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41A7"/>
    <w:rsid w:val="00995EE9"/>
    <w:rsid w:val="00995F2B"/>
    <w:rsid w:val="009968E9"/>
    <w:rsid w:val="009A15CA"/>
    <w:rsid w:val="009A16D0"/>
    <w:rsid w:val="009A25F0"/>
    <w:rsid w:val="009A2BF5"/>
    <w:rsid w:val="009A52EA"/>
    <w:rsid w:val="009A6A11"/>
    <w:rsid w:val="009B020B"/>
    <w:rsid w:val="009B03B4"/>
    <w:rsid w:val="009B0921"/>
    <w:rsid w:val="009B300B"/>
    <w:rsid w:val="009B3232"/>
    <w:rsid w:val="009B3423"/>
    <w:rsid w:val="009B48E9"/>
    <w:rsid w:val="009B5A53"/>
    <w:rsid w:val="009B5BD0"/>
    <w:rsid w:val="009B6AA1"/>
    <w:rsid w:val="009C02F1"/>
    <w:rsid w:val="009C121C"/>
    <w:rsid w:val="009C58B4"/>
    <w:rsid w:val="009C5D37"/>
    <w:rsid w:val="009C6889"/>
    <w:rsid w:val="009C7A49"/>
    <w:rsid w:val="009C7E17"/>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2638"/>
    <w:rsid w:val="00A25382"/>
    <w:rsid w:val="00A256F9"/>
    <w:rsid w:val="00A30571"/>
    <w:rsid w:val="00A33052"/>
    <w:rsid w:val="00A33738"/>
    <w:rsid w:val="00A33F90"/>
    <w:rsid w:val="00A368FD"/>
    <w:rsid w:val="00A36CB9"/>
    <w:rsid w:val="00A37690"/>
    <w:rsid w:val="00A37FC2"/>
    <w:rsid w:val="00A419D3"/>
    <w:rsid w:val="00A41D4A"/>
    <w:rsid w:val="00A46B38"/>
    <w:rsid w:val="00A5159C"/>
    <w:rsid w:val="00A54880"/>
    <w:rsid w:val="00A558DD"/>
    <w:rsid w:val="00A56099"/>
    <w:rsid w:val="00A564BB"/>
    <w:rsid w:val="00A62705"/>
    <w:rsid w:val="00A653E7"/>
    <w:rsid w:val="00A6636F"/>
    <w:rsid w:val="00A66578"/>
    <w:rsid w:val="00A66A1F"/>
    <w:rsid w:val="00A71850"/>
    <w:rsid w:val="00A75534"/>
    <w:rsid w:val="00A76655"/>
    <w:rsid w:val="00A83694"/>
    <w:rsid w:val="00A8421E"/>
    <w:rsid w:val="00A8446F"/>
    <w:rsid w:val="00A84D77"/>
    <w:rsid w:val="00A975B9"/>
    <w:rsid w:val="00A97E67"/>
    <w:rsid w:val="00AA0D0A"/>
    <w:rsid w:val="00AA0F25"/>
    <w:rsid w:val="00AA3365"/>
    <w:rsid w:val="00AA3430"/>
    <w:rsid w:val="00AA4A91"/>
    <w:rsid w:val="00AA5626"/>
    <w:rsid w:val="00AB2665"/>
    <w:rsid w:val="00AB28DF"/>
    <w:rsid w:val="00AB2B78"/>
    <w:rsid w:val="00AB3417"/>
    <w:rsid w:val="00AC0302"/>
    <w:rsid w:val="00AC1CA8"/>
    <w:rsid w:val="00AC5334"/>
    <w:rsid w:val="00AC59A3"/>
    <w:rsid w:val="00AC7C9D"/>
    <w:rsid w:val="00AD25BB"/>
    <w:rsid w:val="00AD4051"/>
    <w:rsid w:val="00AD41D9"/>
    <w:rsid w:val="00AD4DEB"/>
    <w:rsid w:val="00AE09B4"/>
    <w:rsid w:val="00AE12FE"/>
    <w:rsid w:val="00AE258A"/>
    <w:rsid w:val="00AE4E38"/>
    <w:rsid w:val="00AE52A3"/>
    <w:rsid w:val="00AE5C6C"/>
    <w:rsid w:val="00AE6440"/>
    <w:rsid w:val="00AE6892"/>
    <w:rsid w:val="00AE6AC0"/>
    <w:rsid w:val="00AE7526"/>
    <w:rsid w:val="00AE7DE1"/>
    <w:rsid w:val="00AF276B"/>
    <w:rsid w:val="00AF2805"/>
    <w:rsid w:val="00B00DF1"/>
    <w:rsid w:val="00B010C2"/>
    <w:rsid w:val="00B014B7"/>
    <w:rsid w:val="00B02673"/>
    <w:rsid w:val="00B02E91"/>
    <w:rsid w:val="00B05E6A"/>
    <w:rsid w:val="00B1034F"/>
    <w:rsid w:val="00B10D7B"/>
    <w:rsid w:val="00B11010"/>
    <w:rsid w:val="00B13A9C"/>
    <w:rsid w:val="00B17010"/>
    <w:rsid w:val="00B172CA"/>
    <w:rsid w:val="00B17FF8"/>
    <w:rsid w:val="00B2319D"/>
    <w:rsid w:val="00B2488E"/>
    <w:rsid w:val="00B25064"/>
    <w:rsid w:val="00B25FD4"/>
    <w:rsid w:val="00B312D7"/>
    <w:rsid w:val="00B35D53"/>
    <w:rsid w:val="00B422EE"/>
    <w:rsid w:val="00B42F61"/>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4591"/>
    <w:rsid w:val="00B748ED"/>
    <w:rsid w:val="00B755FD"/>
    <w:rsid w:val="00B77849"/>
    <w:rsid w:val="00B80523"/>
    <w:rsid w:val="00B82B9B"/>
    <w:rsid w:val="00B8386D"/>
    <w:rsid w:val="00B870E6"/>
    <w:rsid w:val="00B87B6B"/>
    <w:rsid w:val="00B906F3"/>
    <w:rsid w:val="00B9084B"/>
    <w:rsid w:val="00B94404"/>
    <w:rsid w:val="00B94CA9"/>
    <w:rsid w:val="00B94F15"/>
    <w:rsid w:val="00BA0E33"/>
    <w:rsid w:val="00BA2AEA"/>
    <w:rsid w:val="00BA49AF"/>
    <w:rsid w:val="00BA5F95"/>
    <w:rsid w:val="00BB259F"/>
    <w:rsid w:val="00BB2B31"/>
    <w:rsid w:val="00BB320A"/>
    <w:rsid w:val="00BB36C1"/>
    <w:rsid w:val="00BB44A3"/>
    <w:rsid w:val="00BC31CE"/>
    <w:rsid w:val="00BC33ED"/>
    <w:rsid w:val="00BC3590"/>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E030B"/>
    <w:rsid w:val="00BE105B"/>
    <w:rsid w:val="00BE2D0A"/>
    <w:rsid w:val="00BE3323"/>
    <w:rsid w:val="00BE6699"/>
    <w:rsid w:val="00BE6A98"/>
    <w:rsid w:val="00BE6CCA"/>
    <w:rsid w:val="00BE6D3D"/>
    <w:rsid w:val="00BF0F93"/>
    <w:rsid w:val="00BF405A"/>
    <w:rsid w:val="00BF4298"/>
    <w:rsid w:val="00BF48F2"/>
    <w:rsid w:val="00C02DC6"/>
    <w:rsid w:val="00C05697"/>
    <w:rsid w:val="00C05944"/>
    <w:rsid w:val="00C06359"/>
    <w:rsid w:val="00C065E9"/>
    <w:rsid w:val="00C06B03"/>
    <w:rsid w:val="00C101D7"/>
    <w:rsid w:val="00C12249"/>
    <w:rsid w:val="00C128A7"/>
    <w:rsid w:val="00C15D03"/>
    <w:rsid w:val="00C1740F"/>
    <w:rsid w:val="00C2202A"/>
    <w:rsid w:val="00C229EB"/>
    <w:rsid w:val="00C235D7"/>
    <w:rsid w:val="00C2517C"/>
    <w:rsid w:val="00C270DF"/>
    <w:rsid w:val="00C30D82"/>
    <w:rsid w:val="00C31EA7"/>
    <w:rsid w:val="00C32B8C"/>
    <w:rsid w:val="00C3332C"/>
    <w:rsid w:val="00C335E1"/>
    <w:rsid w:val="00C33802"/>
    <w:rsid w:val="00C3658F"/>
    <w:rsid w:val="00C37BF5"/>
    <w:rsid w:val="00C41AA9"/>
    <w:rsid w:val="00C467D7"/>
    <w:rsid w:val="00C46831"/>
    <w:rsid w:val="00C46A4C"/>
    <w:rsid w:val="00C4795F"/>
    <w:rsid w:val="00C512A3"/>
    <w:rsid w:val="00C527EF"/>
    <w:rsid w:val="00C55641"/>
    <w:rsid w:val="00C55784"/>
    <w:rsid w:val="00C5630A"/>
    <w:rsid w:val="00C60514"/>
    <w:rsid w:val="00C61E8B"/>
    <w:rsid w:val="00C63A31"/>
    <w:rsid w:val="00C6449E"/>
    <w:rsid w:val="00C65CC6"/>
    <w:rsid w:val="00C70716"/>
    <w:rsid w:val="00C72F33"/>
    <w:rsid w:val="00C72F6F"/>
    <w:rsid w:val="00C74E8E"/>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6DA3"/>
    <w:rsid w:val="00CB7657"/>
    <w:rsid w:val="00CC2EBB"/>
    <w:rsid w:val="00CC39FE"/>
    <w:rsid w:val="00CC4C07"/>
    <w:rsid w:val="00CC72C3"/>
    <w:rsid w:val="00CC79D0"/>
    <w:rsid w:val="00CD0E18"/>
    <w:rsid w:val="00CD2CD4"/>
    <w:rsid w:val="00CD664C"/>
    <w:rsid w:val="00CD7B99"/>
    <w:rsid w:val="00CE2B74"/>
    <w:rsid w:val="00CE6C4F"/>
    <w:rsid w:val="00CF241F"/>
    <w:rsid w:val="00CF3BB6"/>
    <w:rsid w:val="00CF6534"/>
    <w:rsid w:val="00CF6C34"/>
    <w:rsid w:val="00D02167"/>
    <w:rsid w:val="00D033AE"/>
    <w:rsid w:val="00D039B1"/>
    <w:rsid w:val="00D03BFA"/>
    <w:rsid w:val="00D042E7"/>
    <w:rsid w:val="00D07D35"/>
    <w:rsid w:val="00D07F1F"/>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6333"/>
    <w:rsid w:val="00D5792C"/>
    <w:rsid w:val="00D611AF"/>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1E9"/>
    <w:rsid w:val="00D928E6"/>
    <w:rsid w:val="00D935D0"/>
    <w:rsid w:val="00D96007"/>
    <w:rsid w:val="00DA1BE1"/>
    <w:rsid w:val="00DA5FBB"/>
    <w:rsid w:val="00DA750C"/>
    <w:rsid w:val="00DB1A7E"/>
    <w:rsid w:val="00DB2D5C"/>
    <w:rsid w:val="00DB461E"/>
    <w:rsid w:val="00DB6D70"/>
    <w:rsid w:val="00DB6FFB"/>
    <w:rsid w:val="00DB7E70"/>
    <w:rsid w:val="00DC0A8F"/>
    <w:rsid w:val="00DC1246"/>
    <w:rsid w:val="00DC48F2"/>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407A"/>
    <w:rsid w:val="00EA5841"/>
    <w:rsid w:val="00EB06D4"/>
    <w:rsid w:val="00EB0720"/>
    <w:rsid w:val="00EB157E"/>
    <w:rsid w:val="00EB3ACD"/>
    <w:rsid w:val="00EB4A50"/>
    <w:rsid w:val="00EB585F"/>
    <w:rsid w:val="00EC0E30"/>
    <w:rsid w:val="00EC0FD6"/>
    <w:rsid w:val="00EC28B2"/>
    <w:rsid w:val="00EC6DA0"/>
    <w:rsid w:val="00EC7D98"/>
    <w:rsid w:val="00ED3917"/>
    <w:rsid w:val="00ED553D"/>
    <w:rsid w:val="00EE2438"/>
    <w:rsid w:val="00EE33B7"/>
    <w:rsid w:val="00EE4683"/>
    <w:rsid w:val="00EE4A26"/>
    <w:rsid w:val="00EE6F50"/>
    <w:rsid w:val="00EE6FBE"/>
    <w:rsid w:val="00EE7BEE"/>
    <w:rsid w:val="00EF08EC"/>
    <w:rsid w:val="00EF26C6"/>
    <w:rsid w:val="00EF34B0"/>
    <w:rsid w:val="00EF38B7"/>
    <w:rsid w:val="00EF79B1"/>
    <w:rsid w:val="00F020C4"/>
    <w:rsid w:val="00F05A2F"/>
    <w:rsid w:val="00F10DC2"/>
    <w:rsid w:val="00F122C6"/>
    <w:rsid w:val="00F12B43"/>
    <w:rsid w:val="00F2080C"/>
    <w:rsid w:val="00F21914"/>
    <w:rsid w:val="00F23033"/>
    <w:rsid w:val="00F31A0D"/>
    <w:rsid w:val="00F31D5C"/>
    <w:rsid w:val="00F33257"/>
    <w:rsid w:val="00F33DF9"/>
    <w:rsid w:val="00F35DEA"/>
    <w:rsid w:val="00F37313"/>
    <w:rsid w:val="00F41FF2"/>
    <w:rsid w:val="00F424AD"/>
    <w:rsid w:val="00F453F0"/>
    <w:rsid w:val="00F4645E"/>
    <w:rsid w:val="00F46B0F"/>
    <w:rsid w:val="00F473C6"/>
    <w:rsid w:val="00F50A64"/>
    <w:rsid w:val="00F5340D"/>
    <w:rsid w:val="00F5355B"/>
    <w:rsid w:val="00F539DE"/>
    <w:rsid w:val="00F553D1"/>
    <w:rsid w:val="00F56AF4"/>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AB2B78"/>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footer" Target="footer3.xml"/><Relationship Id="rId28" Type="http://schemas.openxmlformats.org/officeDocument/2006/relationships/header" Target="header15.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footer" Target="footer4.xml"/><Relationship Id="rId30"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8BC15-5F11-4FD1-8010-1721BCD64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7049</TotalTime>
  <Pages>12</Pages>
  <Words>1088</Words>
  <Characters>6206</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プランナーのためのAIシステム考察</vt:lpstr>
    </vt:vector>
  </TitlesOfParts>
  <Company/>
  <LinksUpToDate>false</LinksUpToDate>
  <CharactersWithSpaces>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プランナーのためのAIシステム考察</dc:title>
  <dc:subject>「知識ベース」の活用</dc:subject>
  <dc:creator>板垣 衛</dc:creator>
  <cp:keywords/>
  <dc:description/>
  <cp:lastModifiedBy>板垣衛</cp:lastModifiedBy>
  <cp:revision>1109</cp:revision>
  <cp:lastPrinted>2014-01-31T15:05:00Z</cp:lastPrinted>
  <dcterms:created xsi:type="dcterms:W3CDTF">2014-01-07T17:50:00Z</dcterms:created>
  <dcterms:modified xsi:type="dcterms:W3CDTF">2014-01-31T15:05:00Z</dcterms:modified>
  <cp:category>仕様・設計書</cp:category>
  <cp:contentStatus/>
</cp:coreProperties>
</file>