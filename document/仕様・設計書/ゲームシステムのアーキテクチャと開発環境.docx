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3605D4" w:rsidP="00966ADB">
      <w:pPr>
        <w:pStyle w:val="af4"/>
      </w:pPr>
      <w:r>
        <w:fldChar w:fldCharType="begin"/>
      </w:r>
      <w:r>
        <w:instrText xml:space="preserve"> TITLE   \* MERGEFORMAT </w:instrText>
      </w:r>
      <w:r>
        <w:fldChar w:fldCharType="separate"/>
      </w:r>
      <w:r w:rsidR="00755FC4">
        <w:t>ゲームシステムのアーキテクチャと開発環境</w:t>
      </w:r>
      <w:r>
        <w:fldChar w:fldCharType="end"/>
      </w:r>
    </w:p>
    <w:p w14:paraId="68C1382C" w14:textId="77777777" w:rsidR="00EC0FD6" w:rsidRPr="00C31EA7" w:rsidRDefault="00EC28B2" w:rsidP="00966ADB">
      <w:pPr>
        <w:pStyle w:val="af5"/>
      </w:pPr>
      <w:r>
        <w:rPr>
          <w:rFonts w:hint="eastAsia"/>
        </w:rPr>
        <w:t xml:space="preserve">－ </w:t>
      </w:r>
      <w:r w:rsidR="003605D4">
        <w:fldChar w:fldCharType="begin"/>
      </w:r>
      <w:r w:rsidR="003605D4">
        <w:instrText xml:space="preserve"> SUBJECT   \* MERGEFORMAT </w:instrText>
      </w:r>
      <w:r w:rsidR="003605D4">
        <w:fldChar w:fldCharType="separate"/>
      </w:r>
      <w:r w:rsidR="00755FC4">
        <w:t>開発の柔軟性と安全性、効率化のために</w:t>
      </w:r>
      <w:r w:rsidR="003605D4">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755FC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5BE1B87B" w14:textId="77777777" w:rsidR="00755FC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5627"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概略</w:t>
        </w:r>
        <w:r w:rsidR="00755FC4">
          <w:rPr>
            <w:webHidden/>
          </w:rPr>
          <w:tab/>
        </w:r>
        <w:r w:rsidR="00755FC4">
          <w:rPr>
            <w:webHidden/>
          </w:rPr>
          <w:fldChar w:fldCharType="begin"/>
        </w:r>
        <w:r w:rsidR="00755FC4">
          <w:rPr>
            <w:webHidden/>
          </w:rPr>
          <w:instrText xml:space="preserve"> PAGEREF _Toc377525627 \h </w:instrText>
        </w:r>
        <w:r w:rsidR="00755FC4">
          <w:rPr>
            <w:webHidden/>
          </w:rPr>
        </w:r>
        <w:r w:rsidR="00755FC4">
          <w:rPr>
            <w:webHidden/>
          </w:rPr>
          <w:fldChar w:fldCharType="separate"/>
        </w:r>
        <w:r w:rsidR="00537CD2">
          <w:rPr>
            <w:webHidden/>
          </w:rPr>
          <w:t>1</w:t>
        </w:r>
        <w:r w:rsidR="00755FC4">
          <w:rPr>
            <w:webHidden/>
          </w:rPr>
          <w:fldChar w:fldCharType="end"/>
        </w:r>
      </w:hyperlink>
    </w:p>
    <w:p w14:paraId="7D6F2F0E" w14:textId="77777777" w:rsidR="00755FC4" w:rsidRDefault="003605D4">
      <w:pPr>
        <w:pStyle w:val="12"/>
        <w:spacing w:before="180"/>
        <w:ind w:left="325" w:hanging="325"/>
        <w:rPr>
          <w:rFonts w:asciiTheme="minorHAnsi" w:eastAsiaTheme="minorEastAsia" w:hAnsiTheme="minorHAnsi" w:cstheme="minorBidi"/>
          <w:b w:val="0"/>
          <w:sz w:val="21"/>
        </w:rPr>
      </w:pPr>
      <w:hyperlink w:anchor="_Toc377525628"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目的</w:t>
        </w:r>
        <w:r w:rsidR="00755FC4">
          <w:rPr>
            <w:webHidden/>
          </w:rPr>
          <w:tab/>
        </w:r>
        <w:r w:rsidR="00755FC4">
          <w:rPr>
            <w:webHidden/>
          </w:rPr>
          <w:fldChar w:fldCharType="begin"/>
        </w:r>
        <w:r w:rsidR="00755FC4">
          <w:rPr>
            <w:webHidden/>
          </w:rPr>
          <w:instrText xml:space="preserve"> PAGEREF _Toc377525628 \h </w:instrText>
        </w:r>
        <w:r w:rsidR="00755FC4">
          <w:rPr>
            <w:webHidden/>
          </w:rPr>
        </w:r>
        <w:r w:rsidR="00755FC4">
          <w:rPr>
            <w:webHidden/>
          </w:rPr>
          <w:fldChar w:fldCharType="separate"/>
        </w:r>
        <w:r w:rsidR="00537CD2">
          <w:rPr>
            <w:webHidden/>
          </w:rPr>
          <w:t>1</w:t>
        </w:r>
        <w:r w:rsidR="00755FC4">
          <w:rPr>
            <w:webHidden/>
          </w:rPr>
          <w:fldChar w:fldCharType="end"/>
        </w:r>
      </w:hyperlink>
    </w:p>
    <w:p w14:paraId="2D6D2D44" w14:textId="77777777" w:rsidR="00755FC4" w:rsidRDefault="003605D4">
      <w:pPr>
        <w:pStyle w:val="12"/>
        <w:spacing w:before="180"/>
        <w:ind w:left="325" w:hanging="325"/>
        <w:rPr>
          <w:rFonts w:asciiTheme="minorHAnsi" w:eastAsiaTheme="minorEastAsia" w:hAnsiTheme="minorHAnsi" w:cstheme="minorBidi"/>
          <w:b w:val="0"/>
          <w:sz w:val="21"/>
        </w:rPr>
      </w:pPr>
      <w:hyperlink w:anchor="_Toc377525629"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基本設計思想</w:t>
        </w:r>
        <w:r w:rsidR="00755FC4">
          <w:rPr>
            <w:webHidden/>
          </w:rPr>
          <w:tab/>
        </w:r>
        <w:r w:rsidR="00755FC4">
          <w:rPr>
            <w:webHidden/>
          </w:rPr>
          <w:fldChar w:fldCharType="begin"/>
        </w:r>
        <w:r w:rsidR="00755FC4">
          <w:rPr>
            <w:webHidden/>
          </w:rPr>
          <w:instrText xml:space="preserve"> PAGEREF _Toc377525629 \h </w:instrText>
        </w:r>
        <w:r w:rsidR="00755FC4">
          <w:rPr>
            <w:webHidden/>
          </w:rPr>
        </w:r>
        <w:r w:rsidR="00755FC4">
          <w:rPr>
            <w:webHidden/>
          </w:rPr>
          <w:fldChar w:fldCharType="separate"/>
        </w:r>
        <w:r w:rsidR="00537CD2">
          <w:rPr>
            <w:webHidden/>
          </w:rPr>
          <w:t>1</w:t>
        </w:r>
        <w:r w:rsidR="00755FC4">
          <w:rPr>
            <w:webHidden/>
          </w:rPr>
          <w:fldChar w:fldCharType="end"/>
        </w:r>
      </w:hyperlink>
    </w:p>
    <w:p w14:paraId="506E42DF" w14:textId="77777777" w:rsidR="00755FC4" w:rsidRDefault="003605D4">
      <w:pPr>
        <w:pStyle w:val="12"/>
        <w:spacing w:before="180"/>
        <w:ind w:left="325" w:hanging="325"/>
        <w:rPr>
          <w:rFonts w:asciiTheme="minorHAnsi" w:eastAsiaTheme="minorEastAsia" w:hAnsiTheme="minorHAnsi" w:cstheme="minorBidi"/>
          <w:b w:val="0"/>
          <w:sz w:val="21"/>
        </w:rPr>
      </w:pPr>
      <w:hyperlink w:anchor="_Toc377525630"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ゲームシステムのアーキテクチャ</w:t>
        </w:r>
        <w:r w:rsidR="00755FC4">
          <w:rPr>
            <w:webHidden/>
          </w:rPr>
          <w:tab/>
        </w:r>
        <w:r w:rsidR="00755FC4">
          <w:rPr>
            <w:webHidden/>
          </w:rPr>
          <w:fldChar w:fldCharType="begin"/>
        </w:r>
        <w:r w:rsidR="00755FC4">
          <w:rPr>
            <w:webHidden/>
          </w:rPr>
          <w:instrText xml:space="preserve"> PAGEREF _Toc377525630 \h </w:instrText>
        </w:r>
        <w:r w:rsidR="00755FC4">
          <w:rPr>
            <w:webHidden/>
          </w:rPr>
        </w:r>
        <w:r w:rsidR="00755FC4">
          <w:rPr>
            <w:webHidden/>
          </w:rPr>
          <w:fldChar w:fldCharType="separate"/>
        </w:r>
        <w:r w:rsidR="00537CD2">
          <w:rPr>
            <w:webHidden/>
          </w:rPr>
          <w:t>4</w:t>
        </w:r>
        <w:r w:rsidR="00755FC4">
          <w:rPr>
            <w:webHidden/>
          </w:rPr>
          <w:fldChar w:fldCharType="end"/>
        </w:r>
      </w:hyperlink>
    </w:p>
    <w:p w14:paraId="3108558E" w14:textId="77777777" w:rsidR="00755FC4" w:rsidRDefault="003605D4">
      <w:pPr>
        <w:pStyle w:val="12"/>
        <w:spacing w:before="180"/>
        <w:ind w:left="325" w:hanging="325"/>
        <w:rPr>
          <w:rFonts w:asciiTheme="minorHAnsi" w:eastAsiaTheme="minorEastAsia" w:hAnsiTheme="minorHAnsi" w:cstheme="minorBidi"/>
          <w:b w:val="0"/>
          <w:sz w:val="21"/>
        </w:rPr>
      </w:pPr>
      <w:hyperlink w:anchor="_Toc377525631"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開発環境</w:t>
        </w:r>
        <w:r w:rsidR="00755FC4">
          <w:rPr>
            <w:webHidden/>
          </w:rPr>
          <w:tab/>
        </w:r>
        <w:r w:rsidR="00755FC4">
          <w:rPr>
            <w:webHidden/>
          </w:rPr>
          <w:fldChar w:fldCharType="begin"/>
        </w:r>
        <w:r w:rsidR="00755FC4">
          <w:rPr>
            <w:webHidden/>
          </w:rPr>
          <w:instrText xml:space="preserve"> PAGEREF _Toc377525631 \h </w:instrText>
        </w:r>
        <w:r w:rsidR="00755FC4">
          <w:rPr>
            <w:webHidden/>
          </w:rPr>
        </w:r>
        <w:r w:rsidR="00755FC4">
          <w:rPr>
            <w:webHidden/>
          </w:rPr>
          <w:fldChar w:fldCharType="separate"/>
        </w:r>
        <w:r w:rsidR="00537CD2">
          <w:rPr>
            <w:webHidden/>
          </w:rPr>
          <w:t>5</w:t>
        </w:r>
        <w:r w:rsidR="00755FC4">
          <w:rPr>
            <w:webHidden/>
          </w:rPr>
          <w:fldChar w:fldCharType="end"/>
        </w:r>
      </w:hyperlink>
    </w:p>
    <w:p w14:paraId="27C6FBAF" w14:textId="77777777" w:rsidR="00755FC4" w:rsidRDefault="003605D4">
      <w:pPr>
        <w:pStyle w:val="25"/>
        <w:rPr>
          <w:rFonts w:asciiTheme="minorHAnsi" w:eastAsiaTheme="minorEastAsia" w:hAnsiTheme="minorHAnsi" w:cstheme="minorBidi"/>
          <w:b w:val="0"/>
        </w:rPr>
      </w:pPr>
      <w:hyperlink w:anchor="_Toc377525632"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各種管理システムと制作スタッフの関係</w:t>
        </w:r>
        <w:r w:rsidR="00755FC4">
          <w:rPr>
            <w:webHidden/>
          </w:rPr>
          <w:tab/>
        </w:r>
        <w:r w:rsidR="00755FC4">
          <w:rPr>
            <w:webHidden/>
          </w:rPr>
          <w:fldChar w:fldCharType="begin"/>
        </w:r>
        <w:r w:rsidR="00755FC4">
          <w:rPr>
            <w:webHidden/>
          </w:rPr>
          <w:instrText xml:space="preserve"> PAGEREF _Toc377525632 \h </w:instrText>
        </w:r>
        <w:r w:rsidR="00755FC4">
          <w:rPr>
            <w:webHidden/>
          </w:rPr>
        </w:r>
        <w:r w:rsidR="00755FC4">
          <w:rPr>
            <w:webHidden/>
          </w:rPr>
          <w:fldChar w:fldCharType="separate"/>
        </w:r>
        <w:r w:rsidR="00537CD2">
          <w:rPr>
            <w:webHidden/>
          </w:rPr>
          <w:t>5</w:t>
        </w:r>
        <w:r w:rsidR="00755FC4">
          <w:rPr>
            <w:webHidden/>
          </w:rPr>
          <w:fldChar w:fldCharType="end"/>
        </w:r>
      </w:hyperlink>
    </w:p>
    <w:p w14:paraId="17B22CE9" w14:textId="77777777" w:rsidR="00755FC4" w:rsidRDefault="003605D4">
      <w:pPr>
        <w:pStyle w:val="25"/>
        <w:rPr>
          <w:rFonts w:asciiTheme="minorHAnsi" w:eastAsiaTheme="minorEastAsia" w:hAnsiTheme="minorHAnsi" w:cstheme="minorBidi"/>
          <w:b w:val="0"/>
        </w:rPr>
      </w:pPr>
      <w:hyperlink w:anchor="_Toc377525633"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アセット管理</w:t>
        </w:r>
        <w:r w:rsidR="00755FC4">
          <w:rPr>
            <w:webHidden/>
          </w:rPr>
          <w:tab/>
        </w:r>
        <w:r w:rsidR="00755FC4">
          <w:rPr>
            <w:webHidden/>
          </w:rPr>
          <w:fldChar w:fldCharType="begin"/>
        </w:r>
        <w:r w:rsidR="00755FC4">
          <w:rPr>
            <w:webHidden/>
          </w:rPr>
          <w:instrText xml:space="preserve"> PAGEREF _Toc377525633 \h </w:instrText>
        </w:r>
        <w:r w:rsidR="00755FC4">
          <w:rPr>
            <w:webHidden/>
          </w:rPr>
        </w:r>
        <w:r w:rsidR="00755FC4">
          <w:rPr>
            <w:webHidden/>
          </w:rPr>
          <w:fldChar w:fldCharType="separate"/>
        </w:r>
        <w:r w:rsidR="00537CD2">
          <w:rPr>
            <w:webHidden/>
          </w:rPr>
          <w:t>6</w:t>
        </w:r>
        <w:r w:rsidR="00755FC4">
          <w:rPr>
            <w:webHidden/>
          </w:rPr>
          <w:fldChar w:fldCharType="end"/>
        </w:r>
      </w:hyperlink>
    </w:p>
    <w:p w14:paraId="2971B34C" w14:textId="77777777" w:rsidR="00755FC4" w:rsidRDefault="003605D4">
      <w:pPr>
        <w:pStyle w:val="12"/>
        <w:spacing w:before="180"/>
        <w:ind w:left="325" w:hanging="325"/>
        <w:rPr>
          <w:rFonts w:asciiTheme="minorHAnsi" w:eastAsiaTheme="minorEastAsia" w:hAnsiTheme="minorHAnsi" w:cstheme="minorBidi"/>
          <w:b w:val="0"/>
          <w:sz w:val="21"/>
        </w:rPr>
      </w:pPr>
      <w:hyperlink w:anchor="_Toc377525634" w:history="1">
        <w:r w:rsidR="00755FC4" w:rsidRPr="008E35F5">
          <w:rPr>
            <w:rStyle w:val="afff3"/>
            <w:rFonts w:ascii="Wingdings" w:hAnsi="Wingdings"/>
          </w:rPr>
          <w:t></w:t>
        </w:r>
        <w:r w:rsidR="00755FC4">
          <w:rPr>
            <w:rFonts w:asciiTheme="minorHAnsi" w:eastAsiaTheme="minorEastAsia" w:hAnsiTheme="minorHAnsi" w:cstheme="minorBidi"/>
            <w:b w:val="0"/>
            <w:sz w:val="21"/>
          </w:rPr>
          <w:tab/>
        </w:r>
        <w:r w:rsidR="00755FC4" w:rsidRPr="008E35F5">
          <w:rPr>
            <w:rStyle w:val="afff3"/>
            <w:rFonts w:hint="eastAsia"/>
          </w:rPr>
          <w:t>目的別ドキュメント一覧</w:t>
        </w:r>
        <w:r w:rsidR="00755FC4">
          <w:rPr>
            <w:webHidden/>
          </w:rPr>
          <w:tab/>
        </w:r>
        <w:r w:rsidR="00755FC4">
          <w:rPr>
            <w:webHidden/>
          </w:rPr>
          <w:fldChar w:fldCharType="begin"/>
        </w:r>
        <w:r w:rsidR="00755FC4">
          <w:rPr>
            <w:webHidden/>
          </w:rPr>
          <w:instrText xml:space="preserve"> PAGEREF _Toc377525634 \h </w:instrText>
        </w:r>
        <w:r w:rsidR="00755FC4">
          <w:rPr>
            <w:webHidden/>
          </w:rPr>
        </w:r>
        <w:r w:rsidR="00755FC4">
          <w:rPr>
            <w:webHidden/>
          </w:rPr>
          <w:fldChar w:fldCharType="separate"/>
        </w:r>
        <w:r w:rsidR="00537CD2">
          <w:rPr>
            <w:webHidden/>
          </w:rPr>
          <w:t>6</w:t>
        </w:r>
        <w:r w:rsidR="00755FC4">
          <w:rPr>
            <w:webHidden/>
          </w:rPr>
          <w:fldChar w:fldCharType="end"/>
        </w:r>
      </w:hyperlink>
    </w:p>
    <w:p w14:paraId="09F83D7C" w14:textId="77777777" w:rsidR="00755FC4" w:rsidRDefault="003605D4">
      <w:pPr>
        <w:pStyle w:val="25"/>
        <w:rPr>
          <w:rFonts w:asciiTheme="minorHAnsi" w:eastAsiaTheme="minorEastAsia" w:hAnsiTheme="minorHAnsi" w:cstheme="minorBidi"/>
          <w:b w:val="0"/>
        </w:rPr>
      </w:pPr>
      <w:hyperlink w:anchor="_Toc377525635"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ゲームシステムに関するドキュメント</w:t>
        </w:r>
        <w:r w:rsidR="00755FC4">
          <w:rPr>
            <w:webHidden/>
          </w:rPr>
          <w:tab/>
        </w:r>
        <w:r w:rsidR="00755FC4">
          <w:rPr>
            <w:webHidden/>
          </w:rPr>
          <w:fldChar w:fldCharType="begin"/>
        </w:r>
        <w:r w:rsidR="00755FC4">
          <w:rPr>
            <w:webHidden/>
          </w:rPr>
          <w:instrText xml:space="preserve"> PAGEREF _Toc377525635 \h </w:instrText>
        </w:r>
        <w:r w:rsidR="00755FC4">
          <w:rPr>
            <w:webHidden/>
          </w:rPr>
        </w:r>
        <w:r w:rsidR="00755FC4">
          <w:rPr>
            <w:webHidden/>
          </w:rPr>
          <w:fldChar w:fldCharType="separate"/>
        </w:r>
        <w:r w:rsidR="00537CD2">
          <w:rPr>
            <w:webHidden/>
          </w:rPr>
          <w:t>6</w:t>
        </w:r>
        <w:r w:rsidR="00755FC4">
          <w:rPr>
            <w:webHidden/>
          </w:rPr>
          <w:fldChar w:fldCharType="end"/>
        </w:r>
      </w:hyperlink>
    </w:p>
    <w:p w14:paraId="135B6D7B" w14:textId="77777777" w:rsidR="00755FC4" w:rsidRDefault="003605D4">
      <w:pPr>
        <w:pStyle w:val="25"/>
        <w:rPr>
          <w:rFonts w:asciiTheme="minorHAnsi" w:eastAsiaTheme="minorEastAsia" w:hAnsiTheme="minorHAnsi" w:cstheme="minorBidi"/>
          <w:b w:val="0"/>
        </w:rPr>
      </w:pPr>
      <w:hyperlink w:anchor="_Toc377525636"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開発環境に関するドキュメント</w:t>
        </w:r>
        <w:r w:rsidR="00755FC4">
          <w:rPr>
            <w:webHidden/>
          </w:rPr>
          <w:tab/>
        </w:r>
        <w:r w:rsidR="00755FC4">
          <w:rPr>
            <w:webHidden/>
          </w:rPr>
          <w:fldChar w:fldCharType="begin"/>
        </w:r>
        <w:r w:rsidR="00755FC4">
          <w:rPr>
            <w:webHidden/>
          </w:rPr>
          <w:instrText xml:space="preserve"> PAGEREF _Toc377525636 \h </w:instrText>
        </w:r>
        <w:r w:rsidR="00755FC4">
          <w:rPr>
            <w:webHidden/>
          </w:rPr>
        </w:r>
        <w:r w:rsidR="00755FC4">
          <w:rPr>
            <w:webHidden/>
          </w:rPr>
          <w:fldChar w:fldCharType="separate"/>
        </w:r>
        <w:r w:rsidR="00537CD2">
          <w:rPr>
            <w:webHidden/>
          </w:rPr>
          <w:t>7</w:t>
        </w:r>
        <w:r w:rsidR="00755FC4">
          <w:rPr>
            <w:webHidden/>
          </w:rPr>
          <w:fldChar w:fldCharType="end"/>
        </w:r>
      </w:hyperlink>
    </w:p>
    <w:p w14:paraId="3583BA56" w14:textId="77777777" w:rsidR="00755FC4" w:rsidRDefault="003605D4">
      <w:pPr>
        <w:pStyle w:val="25"/>
        <w:rPr>
          <w:rFonts w:asciiTheme="minorHAnsi" w:eastAsiaTheme="minorEastAsia" w:hAnsiTheme="minorHAnsi" w:cstheme="minorBidi"/>
          <w:b w:val="0"/>
        </w:rPr>
      </w:pPr>
      <w:hyperlink w:anchor="_Toc377525637"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プロジェクト管理に関するドキュメント</w:t>
        </w:r>
        <w:r w:rsidR="00755FC4">
          <w:rPr>
            <w:webHidden/>
          </w:rPr>
          <w:tab/>
        </w:r>
        <w:r w:rsidR="00755FC4">
          <w:rPr>
            <w:webHidden/>
          </w:rPr>
          <w:fldChar w:fldCharType="begin"/>
        </w:r>
        <w:r w:rsidR="00755FC4">
          <w:rPr>
            <w:webHidden/>
          </w:rPr>
          <w:instrText xml:space="preserve"> PAGEREF _Toc377525637 \h </w:instrText>
        </w:r>
        <w:r w:rsidR="00755FC4">
          <w:rPr>
            <w:webHidden/>
          </w:rPr>
        </w:r>
        <w:r w:rsidR="00755FC4">
          <w:rPr>
            <w:webHidden/>
          </w:rPr>
          <w:fldChar w:fldCharType="separate"/>
        </w:r>
        <w:r w:rsidR="00537CD2">
          <w:rPr>
            <w:webHidden/>
          </w:rPr>
          <w:t>7</w:t>
        </w:r>
        <w:r w:rsidR="00755FC4">
          <w:rPr>
            <w:webHidden/>
          </w:rPr>
          <w:fldChar w:fldCharType="end"/>
        </w:r>
      </w:hyperlink>
    </w:p>
    <w:p w14:paraId="199046FE" w14:textId="77777777" w:rsidR="00755FC4" w:rsidRDefault="003605D4">
      <w:pPr>
        <w:pStyle w:val="25"/>
        <w:rPr>
          <w:rFonts w:asciiTheme="minorHAnsi" w:eastAsiaTheme="minorEastAsia" w:hAnsiTheme="minorHAnsi" w:cstheme="minorBidi"/>
          <w:b w:val="0"/>
        </w:rPr>
      </w:pPr>
      <w:hyperlink w:anchor="_Toc377525638"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プログラミングに関するドキュメント</w:t>
        </w:r>
        <w:r w:rsidR="00755FC4">
          <w:rPr>
            <w:webHidden/>
          </w:rPr>
          <w:tab/>
        </w:r>
        <w:r w:rsidR="00755FC4">
          <w:rPr>
            <w:webHidden/>
          </w:rPr>
          <w:fldChar w:fldCharType="begin"/>
        </w:r>
        <w:r w:rsidR="00755FC4">
          <w:rPr>
            <w:webHidden/>
          </w:rPr>
          <w:instrText xml:space="preserve"> PAGEREF _Toc377525638 \h </w:instrText>
        </w:r>
        <w:r w:rsidR="00755FC4">
          <w:rPr>
            <w:webHidden/>
          </w:rPr>
        </w:r>
        <w:r w:rsidR="00755FC4">
          <w:rPr>
            <w:webHidden/>
          </w:rPr>
          <w:fldChar w:fldCharType="separate"/>
        </w:r>
        <w:r w:rsidR="00537CD2">
          <w:rPr>
            <w:webHidden/>
          </w:rPr>
          <w:t>8</w:t>
        </w:r>
        <w:r w:rsidR="00755FC4">
          <w:rPr>
            <w:webHidden/>
          </w:rPr>
          <w:fldChar w:fldCharType="end"/>
        </w:r>
      </w:hyperlink>
    </w:p>
    <w:p w14:paraId="4F003844" w14:textId="77777777" w:rsidR="00755FC4" w:rsidRDefault="003605D4">
      <w:pPr>
        <w:pStyle w:val="25"/>
        <w:rPr>
          <w:rFonts w:asciiTheme="minorHAnsi" w:eastAsiaTheme="minorEastAsia" w:hAnsiTheme="minorHAnsi" w:cstheme="minorBidi"/>
          <w:b w:val="0"/>
        </w:rPr>
      </w:pPr>
      <w:hyperlink w:anchor="_Toc377525639" w:history="1">
        <w:r w:rsidR="00755FC4" w:rsidRPr="008E35F5">
          <w:rPr>
            <w:rStyle w:val="afff3"/>
            <w:rFonts w:ascii="メイリオ" w:eastAsia="メイリオ" w:hAnsi="メイリオ" w:hint="eastAsia"/>
          </w:rPr>
          <w:t>▼</w:t>
        </w:r>
        <w:r w:rsidR="00755FC4">
          <w:rPr>
            <w:rFonts w:asciiTheme="minorHAnsi" w:eastAsiaTheme="minorEastAsia" w:hAnsiTheme="minorHAnsi" w:cstheme="minorBidi"/>
            <w:b w:val="0"/>
          </w:rPr>
          <w:tab/>
        </w:r>
        <w:r w:rsidR="00755FC4" w:rsidRPr="008E35F5">
          <w:rPr>
            <w:rStyle w:val="afff3"/>
            <w:rFonts w:hint="eastAsia"/>
          </w:rPr>
          <w:t>一連のドキュメントでほとんど扱っていない事</w:t>
        </w:r>
        <w:r w:rsidR="00755FC4">
          <w:rPr>
            <w:webHidden/>
          </w:rPr>
          <w:tab/>
        </w:r>
        <w:r w:rsidR="00755FC4">
          <w:rPr>
            <w:webHidden/>
          </w:rPr>
          <w:fldChar w:fldCharType="begin"/>
        </w:r>
        <w:r w:rsidR="00755FC4">
          <w:rPr>
            <w:webHidden/>
          </w:rPr>
          <w:instrText xml:space="preserve"> PAGEREF _Toc377525639 \h </w:instrText>
        </w:r>
        <w:r w:rsidR="00755FC4">
          <w:rPr>
            <w:webHidden/>
          </w:rPr>
        </w:r>
        <w:r w:rsidR="00755FC4">
          <w:rPr>
            <w:webHidden/>
          </w:rPr>
          <w:fldChar w:fldCharType="separate"/>
        </w:r>
        <w:r w:rsidR="00537CD2">
          <w:rPr>
            <w:webHidden/>
          </w:rPr>
          <w:t>8</w:t>
        </w:r>
        <w:r w:rsidR="00755FC4">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0" w:name="_Toc377525627"/>
      <w:r>
        <w:lastRenderedPageBreak/>
        <w:t>概略</w:t>
      </w:r>
      <w:bookmarkEnd w:id="0"/>
    </w:p>
    <w:p w14:paraId="3349F7DF" w14:textId="0980890C" w:rsidR="005F168B" w:rsidRDefault="00F809DB" w:rsidP="001256D9">
      <w:pPr>
        <w:pStyle w:val="a8"/>
        <w:ind w:firstLine="283"/>
      </w:pPr>
      <w:r>
        <w:rPr>
          <w:rFonts w:hint="eastAsia"/>
        </w:rPr>
        <w:t>一連のドキュメントで示す</w:t>
      </w:r>
      <w:r w:rsidR="005F168B">
        <w:rPr>
          <w:rFonts w:hint="eastAsia"/>
        </w:rPr>
        <w:t>ゲームシステムのアーキテクチャと開発環境の概要を説明する。</w:t>
      </w:r>
    </w:p>
    <w:p w14:paraId="197DFFC1" w14:textId="5C839864" w:rsidR="00C7006A" w:rsidRDefault="00C7006A" w:rsidP="00C7006A">
      <w:pPr>
        <w:pStyle w:val="1"/>
      </w:pPr>
      <w:bookmarkStart w:id="1" w:name="_Toc377525628"/>
      <w:r>
        <w:rPr>
          <w:rFonts w:hint="eastAsia"/>
        </w:rPr>
        <w:t>目的</w:t>
      </w:r>
      <w:bookmarkEnd w:id="1"/>
    </w:p>
    <w:p w14:paraId="11C95613" w14:textId="63CD1976" w:rsidR="00C7006A" w:rsidRDefault="00C7006A" w:rsidP="00C7006A">
      <w:pPr>
        <w:pStyle w:val="a8"/>
        <w:keepNext/>
        <w:keepLines/>
        <w:widowControl/>
        <w:spacing w:beforeLines="50" w:before="180"/>
        <w:ind w:firstLine="283"/>
      </w:pPr>
      <w:r>
        <w:rPr>
          <w:rFonts w:hint="eastAsia"/>
        </w:rPr>
        <w:t>本書は、一連のドキュメントの全体像の理解</w:t>
      </w:r>
      <w:r w:rsidR="00A12BC6">
        <w:rPr>
          <w:rFonts w:hint="eastAsia"/>
        </w:rPr>
        <w:t>を得ること</w:t>
      </w:r>
      <w:r>
        <w:rPr>
          <w:rFonts w:hint="eastAsia"/>
        </w:rPr>
        <w:t>と</w:t>
      </w:r>
      <w:r w:rsidR="00A12BC6">
        <w:rPr>
          <w:rFonts w:hint="eastAsia"/>
        </w:rPr>
        <w:t>、各ドキュメントへの</w:t>
      </w:r>
      <w:r>
        <w:rPr>
          <w:rFonts w:hint="eastAsia"/>
        </w:rPr>
        <w:t>誘導を目的としたものである。</w:t>
      </w:r>
    </w:p>
    <w:p w14:paraId="4AF71147" w14:textId="7E913DA9" w:rsidR="00414B1B" w:rsidRDefault="00A95532" w:rsidP="00414B1B">
      <w:pPr>
        <w:pStyle w:val="1"/>
      </w:pPr>
      <w:bookmarkStart w:id="2" w:name="_Toc377525629"/>
      <w:r>
        <w:rPr>
          <w:rFonts w:hint="eastAsia"/>
        </w:rPr>
        <w:t>基本設計</w:t>
      </w:r>
      <w:r w:rsidR="00C81BA6">
        <w:rPr>
          <w:rFonts w:hint="eastAsia"/>
        </w:rPr>
        <w:t>思想</w:t>
      </w:r>
      <w:bookmarkEnd w:id="2"/>
    </w:p>
    <w:p w14:paraId="1D70E40E" w14:textId="4488E7CD" w:rsidR="005E4415" w:rsidRDefault="009C0DA8" w:rsidP="001C6071">
      <w:pPr>
        <w:pStyle w:val="a8"/>
        <w:keepNext/>
        <w:keepLines/>
        <w:widowControl/>
        <w:spacing w:beforeLines="50" w:before="180"/>
        <w:ind w:firstLine="283"/>
      </w:pPr>
      <w:r>
        <w:rPr>
          <w:rFonts w:hint="eastAsia"/>
        </w:rPr>
        <w:t>ゲームシステムのアーキテクチャは、下記の基本思想に基づいて設計する。</w:t>
      </w:r>
    </w:p>
    <w:p w14:paraId="3406E410" w14:textId="489EA5BE" w:rsidR="004E5830" w:rsidRDefault="00A95532" w:rsidP="00807A22">
      <w:pPr>
        <w:pStyle w:val="a4"/>
        <w:keepNext/>
        <w:widowControl/>
        <w:spacing w:beforeLines="50" w:before="180"/>
      </w:pPr>
      <w:r>
        <w:rPr>
          <w:rFonts w:hint="eastAsia"/>
        </w:rPr>
        <w:t>融通の利かない縦割りのシステムにならないようにする。</w:t>
      </w:r>
    </w:p>
    <w:p w14:paraId="30F15B16" w14:textId="3C98F2D6" w:rsidR="00A95532" w:rsidRDefault="009C0DA8" w:rsidP="00787635">
      <w:pPr>
        <w:pStyle w:val="a1"/>
        <w:spacing w:beforeLines="50" w:before="180"/>
      </w:pPr>
      <w:r>
        <w:rPr>
          <w:rFonts w:hint="eastAsia"/>
        </w:rPr>
        <w:t>これによって</w:t>
      </w:r>
      <w:r w:rsidR="00A95532">
        <w:rPr>
          <w:rFonts w:hint="eastAsia"/>
        </w:rPr>
        <w:t>起こりえる問題点としては、</w:t>
      </w:r>
      <w:r w:rsidR="00F809DB">
        <w:rPr>
          <w:rFonts w:hint="eastAsia"/>
        </w:rPr>
        <w:t>「</w:t>
      </w:r>
      <w:r w:rsidR="00A95532">
        <w:rPr>
          <w:rFonts w:hint="eastAsia"/>
        </w:rPr>
        <w:t>同じような処理が幾つも作ら</w:t>
      </w:r>
      <w:r w:rsidR="00F809DB">
        <w:rPr>
          <w:rFonts w:hint="eastAsia"/>
        </w:rPr>
        <w:t>れる」</w:t>
      </w:r>
      <w:r w:rsidR="00A95532">
        <w:rPr>
          <w:rFonts w:hint="eastAsia"/>
        </w:rPr>
        <w:t>、</w:t>
      </w:r>
      <w:r w:rsidR="00F809DB">
        <w:rPr>
          <w:rFonts w:hint="eastAsia"/>
        </w:rPr>
        <w:t>「</w:t>
      </w:r>
      <w:r>
        <w:rPr>
          <w:rFonts w:hint="eastAsia"/>
        </w:rPr>
        <w:t>システムどうしの</w:t>
      </w:r>
      <w:r w:rsidR="00A95532">
        <w:rPr>
          <w:rFonts w:hint="eastAsia"/>
        </w:rPr>
        <w:t>複雑な依存関係が生じ</w:t>
      </w:r>
      <w:r w:rsidR="00F809DB">
        <w:rPr>
          <w:rFonts w:hint="eastAsia"/>
        </w:rPr>
        <w:t>る」、「タイトルに特化した処理との切り分けがしにくくなり、結果的に処理の汎用性が失われる」といった事が</w:t>
      </w:r>
      <w:r w:rsidR="00A95532">
        <w:rPr>
          <w:rFonts w:hint="eastAsia"/>
        </w:rPr>
        <w:t>ある。</w:t>
      </w:r>
    </w:p>
    <w:p w14:paraId="09494D28" w14:textId="5DC50C0F" w:rsidR="00A95532" w:rsidRDefault="00A95532" w:rsidP="00787635">
      <w:pPr>
        <w:pStyle w:val="a"/>
        <w:spacing w:beforeLines="50" w:before="180"/>
        <w:ind w:left="998" w:hanging="255"/>
      </w:pPr>
      <w:r>
        <w:rPr>
          <w:rFonts w:hint="eastAsia"/>
        </w:rPr>
        <w:t>例えば、「キャラシステム」「マップシステム」「エフェクトシステム」といった区分けで処理を作成すると、</w:t>
      </w:r>
      <w:r w:rsidR="00F809DB">
        <w:rPr>
          <w:rFonts w:hint="eastAsia"/>
        </w:rPr>
        <w:t>「</w:t>
      </w:r>
      <w:r w:rsidR="00885554">
        <w:rPr>
          <w:rFonts w:hint="eastAsia"/>
        </w:rPr>
        <w:t>オブジェクトの親子</w:t>
      </w:r>
      <w:r w:rsidR="00F809DB">
        <w:rPr>
          <w:rFonts w:hint="eastAsia"/>
        </w:rPr>
        <w:t>連結</w:t>
      </w:r>
      <w:r w:rsidR="00885554">
        <w:rPr>
          <w:rFonts w:hint="eastAsia"/>
        </w:rPr>
        <w:t>処理</w:t>
      </w:r>
      <w:r w:rsidR="00F809DB">
        <w:rPr>
          <w:rFonts w:hint="eastAsia"/>
        </w:rPr>
        <w:t>」</w:t>
      </w:r>
      <w:r w:rsidR="00885554">
        <w:rPr>
          <w:rFonts w:hint="eastAsia"/>
        </w:rPr>
        <w:t>や</w:t>
      </w:r>
      <w:r w:rsidR="00F809DB">
        <w:rPr>
          <w:rFonts w:hint="eastAsia"/>
        </w:rPr>
        <w:t>「</w:t>
      </w:r>
      <w:r w:rsidR="00885554">
        <w:rPr>
          <w:rFonts w:hint="eastAsia"/>
        </w:rPr>
        <w:t>ビルボード処理</w:t>
      </w:r>
      <w:r w:rsidR="00F809DB">
        <w:rPr>
          <w:rFonts w:hint="eastAsia"/>
        </w:rPr>
        <w:t>」など</w:t>
      </w:r>
      <w:r w:rsidR="00885554">
        <w:rPr>
          <w:rFonts w:hint="eastAsia"/>
        </w:rPr>
        <w:t>をそれぞれ</w:t>
      </w:r>
      <w:r w:rsidR="00F809DB">
        <w:rPr>
          <w:rFonts w:hint="eastAsia"/>
        </w:rPr>
        <w:t>の処理系</w:t>
      </w:r>
      <w:r w:rsidR="00885554">
        <w:rPr>
          <w:rFonts w:hint="eastAsia"/>
        </w:rPr>
        <w:t>で</w:t>
      </w:r>
      <w:r w:rsidR="00787635">
        <w:rPr>
          <w:rFonts w:hint="eastAsia"/>
        </w:rPr>
        <w:t>独自に</w:t>
      </w:r>
      <w:r w:rsidR="00885554">
        <w:rPr>
          <w:rFonts w:hint="eastAsia"/>
        </w:rPr>
        <w:t>実装し</w:t>
      </w:r>
      <w:r w:rsidR="00787635">
        <w:rPr>
          <w:rFonts w:hint="eastAsia"/>
        </w:rPr>
        <w:t>た</w:t>
      </w:r>
      <w:r w:rsidR="00885554">
        <w:rPr>
          <w:rFonts w:hint="eastAsia"/>
        </w:rPr>
        <w:t>り、描画の優先度を解消するために</w:t>
      </w:r>
      <w:r w:rsidR="00F809DB">
        <w:rPr>
          <w:rFonts w:hint="eastAsia"/>
        </w:rPr>
        <w:t>処理系どうしの</w:t>
      </w:r>
      <w:r w:rsidR="00885554">
        <w:rPr>
          <w:rFonts w:hint="eastAsia"/>
        </w:rPr>
        <w:t>複雑</w:t>
      </w:r>
      <w:r w:rsidR="00F809DB">
        <w:rPr>
          <w:rFonts w:hint="eastAsia"/>
        </w:rPr>
        <w:t>で危うい</w:t>
      </w:r>
      <w:r w:rsidR="00885554">
        <w:rPr>
          <w:rFonts w:hint="eastAsia"/>
        </w:rPr>
        <w:t>依存関係が生じたりといった問題が起こることがある。</w:t>
      </w:r>
    </w:p>
    <w:p w14:paraId="1BCDC5E1" w14:textId="39FC3711" w:rsidR="001632AD" w:rsidRDefault="00885554" w:rsidP="00787635">
      <w:pPr>
        <w:pStyle w:val="a"/>
        <w:spacing w:beforeLines="50" w:before="180"/>
        <w:ind w:left="998" w:hanging="255"/>
      </w:pPr>
      <w:r>
        <w:t>この</w:t>
      </w:r>
      <w:r w:rsidR="00F809DB">
        <w:rPr>
          <w:rFonts w:hint="eastAsia"/>
        </w:rPr>
        <w:t>対処</w:t>
      </w:r>
      <w:r>
        <w:t>として、「役割」をベースにしたシステムの切り分けを行</w:t>
      </w:r>
      <w:r w:rsidR="0053443A">
        <w:rPr>
          <w:rFonts w:hint="eastAsia"/>
        </w:rPr>
        <w:t>う。各処理系は、</w:t>
      </w:r>
      <w:r w:rsidR="001632AD">
        <w:t>徹底して役割を遵守</w:t>
      </w:r>
      <w:r w:rsidR="00C2102B">
        <w:rPr>
          <w:rFonts w:hint="eastAsia"/>
        </w:rPr>
        <w:t>して連携</w:t>
      </w:r>
      <w:r w:rsidR="0053443A">
        <w:rPr>
          <w:rFonts w:hint="eastAsia"/>
        </w:rPr>
        <w:t>する</w:t>
      </w:r>
      <w:r w:rsidR="001632AD">
        <w:t>。</w:t>
      </w:r>
    </w:p>
    <w:p w14:paraId="1D77F6A7" w14:textId="5C6DE561" w:rsidR="000B5C01" w:rsidRPr="00A77FB7" w:rsidRDefault="000B5C01" w:rsidP="00787635">
      <w:pPr>
        <w:pStyle w:val="a2"/>
        <w:keepNext/>
        <w:widowControl/>
        <w:spacing w:beforeLines="50" w:before="180"/>
        <w:ind w:left="1298" w:hanging="254"/>
        <w:rPr>
          <w:u w:val="single"/>
        </w:rPr>
      </w:pPr>
      <w:r w:rsidRPr="00A77FB7">
        <w:rPr>
          <w:u w:val="single"/>
        </w:rPr>
        <w:t>【</w:t>
      </w:r>
      <w:r w:rsidR="00A77FB7">
        <w:rPr>
          <w:u w:val="single"/>
        </w:rPr>
        <w:t>役割</w:t>
      </w:r>
      <w:r w:rsidR="001632AD" w:rsidRPr="00A77FB7">
        <w:rPr>
          <w:u w:val="single"/>
        </w:rPr>
        <w:t>例１</w:t>
      </w:r>
      <w:r w:rsidRPr="00A77FB7">
        <w:rPr>
          <w:u w:val="single"/>
        </w:rPr>
        <w:t>】</w:t>
      </w:r>
      <w:r w:rsidR="001632AD" w:rsidRPr="00A77FB7">
        <w:rPr>
          <w:u w:val="single"/>
        </w:rPr>
        <w:t>リソースの生成／削除の役割はリソースマネージャのみ</w:t>
      </w:r>
    </w:p>
    <w:p w14:paraId="7466CF98" w14:textId="2A32A298" w:rsidR="001632AD" w:rsidRPr="00A77FB7" w:rsidRDefault="001632AD" w:rsidP="00A77FB7">
      <w:pPr>
        <w:pStyle w:val="ad"/>
        <w:ind w:leftChars="675" w:left="1418" w:firstLine="216"/>
        <w:rPr>
          <w:sz w:val="16"/>
          <w:szCs w:val="16"/>
        </w:rPr>
      </w:pPr>
      <w:r w:rsidRPr="00A77FB7">
        <w:rPr>
          <w:sz w:val="16"/>
          <w:szCs w:val="16"/>
        </w:rPr>
        <w:t>他のシステムは、いかなる都合があっても直接リソースの生成／削除を行ってはいけない。そのような操作は必ずリソースマネージャに依頼する。</w:t>
      </w:r>
      <w:r w:rsidR="00A77FB7">
        <w:rPr>
          <w:sz w:val="16"/>
          <w:szCs w:val="16"/>
        </w:rPr>
        <w:t>リソースマネージャは、確実に安全なタイミングで依頼を遂行する。</w:t>
      </w:r>
    </w:p>
    <w:p w14:paraId="0F0D9975" w14:textId="35490261" w:rsidR="00A77FB7" w:rsidRPr="00A77FB7" w:rsidRDefault="00A77FB7"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２</w:t>
      </w:r>
      <w:r w:rsidRPr="00A77FB7">
        <w:rPr>
          <w:u w:val="single"/>
        </w:rPr>
        <w:t>】</w:t>
      </w:r>
      <w:r>
        <w:rPr>
          <w:u w:val="single"/>
        </w:rPr>
        <w:t>画面上に登場する座標を持った要素は全てシーン管理に登録する</w:t>
      </w:r>
    </w:p>
    <w:p w14:paraId="65F9E781" w14:textId="77777777" w:rsidR="007A7DEC" w:rsidRDefault="00A77FB7" w:rsidP="00A77FB7">
      <w:pPr>
        <w:pStyle w:val="ad"/>
        <w:ind w:leftChars="675" w:left="1418" w:firstLine="216"/>
        <w:rPr>
          <w:sz w:val="16"/>
          <w:szCs w:val="16"/>
        </w:rPr>
      </w:pPr>
      <w:r>
        <w:rPr>
          <w:rFonts w:hint="eastAsia"/>
          <w:sz w:val="16"/>
          <w:szCs w:val="16"/>
        </w:rPr>
        <w:t>マップも、キャラも、エフェクトも、頭上アイコンも、</w:t>
      </w:r>
      <w:r>
        <w:rPr>
          <w:rFonts w:hint="eastAsia"/>
          <w:sz w:val="16"/>
          <w:szCs w:val="16"/>
        </w:rPr>
        <w:t>SE</w:t>
      </w:r>
      <w:r>
        <w:rPr>
          <w:rFonts w:hint="eastAsia"/>
          <w:sz w:val="16"/>
          <w:szCs w:val="16"/>
        </w:rPr>
        <w:t>も、見えないファンクションボックス（イベント発生ポイント）も、</w:t>
      </w:r>
      <w:r w:rsidR="00D17EFC">
        <w:rPr>
          <w:rFonts w:hint="eastAsia"/>
          <w:sz w:val="16"/>
          <w:szCs w:val="16"/>
        </w:rPr>
        <w:t>定点カメラも、</w:t>
      </w:r>
      <w:r>
        <w:rPr>
          <w:rFonts w:hint="eastAsia"/>
          <w:sz w:val="16"/>
          <w:szCs w:val="16"/>
        </w:rPr>
        <w:t>全てシーン管理に登録する。</w:t>
      </w:r>
    </w:p>
    <w:p w14:paraId="2914418B" w14:textId="77777777" w:rsidR="007A7DEC" w:rsidRDefault="00A77FB7" w:rsidP="00A77FB7">
      <w:pPr>
        <w:pStyle w:val="ad"/>
        <w:ind w:leftChars="675" w:left="1418" w:firstLine="216"/>
        <w:rPr>
          <w:sz w:val="16"/>
          <w:szCs w:val="16"/>
        </w:rPr>
      </w:pPr>
      <w:r>
        <w:rPr>
          <w:rFonts w:hint="eastAsia"/>
          <w:sz w:val="16"/>
          <w:szCs w:val="16"/>
        </w:rPr>
        <w:lastRenderedPageBreak/>
        <w:t>シーングラフが全てのオブジェクトの親子関係に責任を持つため、手に持った剣や炎エフェクトを体にまとまったモンスター、プロペラ音を出し続けるヘリコプター、動くエレベーター上に配置されたファンクションボックス</w:t>
      </w:r>
      <w:r w:rsidR="00D17EFC">
        <w:rPr>
          <w:rFonts w:hint="eastAsia"/>
          <w:sz w:val="16"/>
          <w:szCs w:val="16"/>
        </w:rPr>
        <w:t>などの親子関係の解消は、全て共通処理でまかなわれる。</w:t>
      </w:r>
    </w:p>
    <w:p w14:paraId="17C4DDDF" w14:textId="3C719233" w:rsidR="00A77FB7" w:rsidRDefault="00D17EFC" w:rsidP="00A77FB7">
      <w:pPr>
        <w:pStyle w:val="ad"/>
        <w:ind w:leftChars="675" w:left="1418" w:firstLine="216"/>
        <w:rPr>
          <w:sz w:val="16"/>
          <w:szCs w:val="16"/>
        </w:rPr>
      </w:pPr>
      <w:r>
        <w:rPr>
          <w:rFonts w:hint="eastAsia"/>
          <w:sz w:val="16"/>
          <w:szCs w:val="16"/>
        </w:rPr>
        <w:t>また、オブジェクト間の処理順序や描画順序もシーン管理に任せ</w:t>
      </w:r>
      <w:r w:rsidR="007A7DEC">
        <w:rPr>
          <w:rFonts w:hint="eastAsia"/>
          <w:sz w:val="16"/>
          <w:szCs w:val="16"/>
        </w:rPr>
        <w:t>ることにより</w:t>
      </w:r>
      <w:r>
        <w:rPr>
          <w:rFonts w:hint="eastAsia"/>
          <w:sz w:val="16"/>
          <w:szCs w:val="16"/>
        </w:rPr>
        <w:t>、不整合が起きないように調整される。</w:t>
      </w:r>
    </w:p>
    <w:p w14:paraId="1E03E810" w14:textId="7D5284F5" w:rsidR="00DA1E19" w:rsidRPr="00A77FB7" w:rsidRDefault="00DA1E19" w:rsidP="00787635">
      <w:pPr>
        <w:pStyle w:val="a2"/>
        <w:keepNext/>
        <w:widowControl/>
        <w:spacing w:beforeLines="50" w:before="180"/>
        <w:ind w:left="1298" w:hanging="254"/>
        <w:rPr>
          <w:u w:val="single"/>
        </w:rPr>
      </w:pPr>
      <w:r w:rsidRPr="00A77FB7">
        <w:rPr>
          <w:u w:val="single"/>
        </w:rPr>
        <w:t>【</w:t>
      </w:r>
      <w:r>
        <w:rPr>
          <w:u w:val="single"/>
        </w:rPr>
        <w:t>役割</w:t>
      </w:r>
      <w:r w:rsidRPr="00A77FB7">
        <w:rPr>
          <w:u w:val="single"/>
        </w:rPr>
        <w:t>例</w:t>
      </w:r>
      <w:r>
        <w:rPr>
          <w:u w:val="single"/>
        </w:rPr>
        <w:t>３</w:t>
      </w:r>
      <w:r w:rsidRPr="00A77FB7">
        <w:rPr>
          <w:u w:val="single"/>
        </w:rPr>
        <w:t>】</w:t>
      </w:r>
      <w:r>
        <w:rPr>
          <w:u w:val="single"/>
        </w:rPr>
        <w:t>シーンの切り替えは、必ずメッセージキュー</w:t>
      </w:r>
      <w:r w:rsidR="00D74D60">
        <w:rPr>
          <w:u w:val="single"/>
        </w:rPr>
        <w:t>に要求する</w:t>
      </w:r>
    </w:p>
    <w:p w14:paraId="3E1C9EF7" w14:textId="31ECBE97" w:rsidR="00DA1E19" w:rsidRDefault="00DA1E19" w:rsidP="00DA1E19">
      <w:pPr>
        <w:pStyle w:val="ad"/>
        <w:ind w:leftChars="675" w:left="1418" w:firstLine="216"/>
        <w:rPr>
          <w:sz w:val="16"/>
          <w:szCs w:val="16"/>
        </w:rPr>
      </w:pPr>
      <w:r>
        <w:rPr>
          <w:rFonts w:hint="eastAsia"/>
          <w:sz w:val="16"/>
          <w:szCs w:val="16"/>
        </w:rPr>
        <w:t>例えば、同一フレームで「メインメニューの呼び出し」「ゲームオーバー」「</w:t>
      </w:r>
      <w:r w:rsidR="00D74D60">
        <w:rPr>
          <w:rFonts w:hint="eastAsia"/>
          <w:sz w:val="16"/>
          <w:szCs w:val="16"/>
        </w:rPr>
        <w:t>イベント発生点への到達</w:t>
      </w:r>
      <w:r>
        <w:rPr>
          <w:rFonts w:hint="eastAsia"/>
          <w:sz w:val="16"/>
          <w:szCs w:val="16"/>
        </w:rPr>
        <w:t>」</w:t>
      </w:r>
      <w:r w:rsidR="00D74D60">
        <w:rPr>
          <w:rFonts w:hint="eastAsia"/>
          <w:sz w:val="16"/>
          <w:szCs w:val="16"/>
        </w:rPr>
        <w:t>が同時に起こったとしても、それぞれを判定する各処理系で、直接このようなシーン切り替えを伴う処理を行ってはいけない</w:t>
      </w:r>
      <w:r>
        <w:rPr>
          <w:rFonts w:hint="eastAsia"/>
          <w:sz w:val="16"/>
          <w:szCs w:val="16"/>
        </w:rPr>
        <w:t>。</w:t>
      </w:r>
    </w:p>
    <w:p w14:paraId="1DED9292" w14:textId="73676DE4" w:rsidR="00DA1E19" w:rsidRDefault="00D74D60" w:rsidP="00A77FB7">
      <w:pPr>
        <w:pStyle w:val="ad"/>
        <w:ind w:leftChars="675" w:left="1418" w:firstLine="216"/>
        <w:rPr>
          <w:sz w:val="16"/>
          <w:szCs w:val="16"/>
        </w:rPr>
      </w:pPr>
      <w:r>
        <w:rPr>
          <w:rFonts w:hint="eastAsia"/>
          <w:sz w:val="16"/>
          <w:szCs w:val="16"/>
        </w:rPr>
        <w:t>メッセージキューに登録された要求をシーン管理が全てチェックした上で、状況的に可能で、かつ、もっとも優先度の高いものが採択される。</w:t>
      </w:r>
    </w:p>
    <w:p w14:paraId="61EFC29B" w14:textId="40D7D34D" w:rsidR="00D74D60" w:rsidRPr="00D74D60" w:rsidRDefault="00D74D60" w:rsidP="00A77FB7">
      <w:pPr>
        <w:pStyle w:val="ad"/>
        <w:ind w:leftChars="675" w:left="1418" w:firstLine="216"/>
        <w:rPr>
          <w:sz w:val="16"/>
          <w:szCs w:val="16"/>
        </w:rPr>
      </w:pPr>
      <w:r>
        <w:rPr>
          <w:sz w:val="16"/>
          <w:szCs w:val="16"/>
        </w:rPr>
        <w:t>これにより、各処理系で状況判断することなく、かつ、競合処理の同時発生のような不具合の発生を防ぐ。各処理のプログラムもシンプルになる。</w:t>
      </w:r>
    </w:p>
    <w:p w14:paraId="3156AF3E" w14:textId="5E26955A" w:rsidR="00DA1E19" w:rsidRDefault="00787635" w:rsidP="00DA1E19">
      <w:pPr>
        <w:pStyle w:val="a"/>
        <w:spacing w:beforeLines="50" w:before="180"/>
        <w:ind w:left="998" w:hanging="255"/>
      </w:pPr>
      <w:r>
        <w:t>以上</w:t>
      </w:r>
      <w:r w:rsidR="00DA1E19">
        <w:t>により、システム間の強い依存関係は生じるものの、</w:t>
      </w:r>
      <w:r w:rsidR="00473203">
        <w:t>各処理を必要最小限の構成にすることができる</w:t>
      </w:r>
      <w:r w:rsidR="0069585C">
        <w:t>。</w:t>
      </w:r>
    </w:p>
    <w:p w14:paraId="27A7A42F" w14:textId="339DCE21" w:rsidR="00910E86" w:rsidRDefault="00910E86" w:rsidP="00910E86">
      <w:pPr>
        <w:pStyle w:val="a4"/>
        <w:spacing w:beforeLines="50" w:before="180"/>
      </w:pPr>
      <w:r>
        <w:rPr>
          <w:rFonts w:hint="eastAsia"/>
        </w:rPr>
        <w:t>生産性（開発作業効率）をできる限り考慮する。</w:t>
      </w:r>
    </w:p>
    <w:p w14:paraId="65526F8C" w14:textId="77777777" w:rsidR="00910E86" w:rsidRDefault="00910E86" w:rsidP="00910E86">
      <w:pPr>
        <w:pStyle w:val="a1"/>
      </w:pPr>
      <w:r>
        <w:rPr>
          <w:rFonts w:hint="eastAsia"/>
        </w:rPr>
        <w:t>ゲームを再起動せずにリソースを再読み込みする仕組みや、新たな処理を追加する際に極力手間がかからないような構造などを考慮した設計とする。</w:t>
      </w:r>
    </w:p>
    <w:p w14:paraId="50F3FF2C" w14:textId="5D6CF237" w:rsidR="00F74EB7" w:rsidRDefault="00F74EB7" w:rsidP="00910E86">
      <w:pPr>
        <w:pStyle w:val="a1"/>
      </w:pPr>
      <w:r>
        <w:t>役割分担の徹底は、各所で同様の処理を作らなければ</w:t>
      </w:r>
      <w:r w:rsidR="00507EB5">
        <w:t>ならなくなるような</w:t>
      </w:r>
      <w:r>
        <w:t>プログラ</w:t>
      </w:r>
      <w:r w:rsidR="00507EB5">
        <w:t>ミング</w:t>
      </w:r>
      <w:r>
        <w:t>の手間</w:t>
      </w:r>
      <w:r w:rsidR="00507EB5">
        <w:t>と試行錯誤を軽減し</w:t>
      </w:r>
      <w:r>
        <w:t>、</w:t>
      </w:r>
      <w:r w:rsidR="00507EB5">
        <w:t>生産性の向上につながる。</w:t>
      </w:r>
    </w:p>
    <w:p w14:paraId="1646A30B" w14:textId="10379027" w:rsidR="00910E86" w:rsidRDefault="004C3E46" w:rsidP="00910E86">
      <w:pPr>
        <w:pStyle w:val="a1"/>
      </w:pPr>
      <w:r>
        <w:t>例えば</w:t>
      </w:r>
      <w:r w:rsidR="00910E86">
        <w:t>、前述の「メッセージキュー」の利用のように、「</w:t>
      </w:r>
      <w:r w:rsidR="00980144">
        <w:t>シーン切り替えが必要な時は、</w:t>
      </w:r>
      <w:r w:rsidR="00910E86">
        <w:t>余計な状況判断はせずに</w:t>
      </w:r>
      <w:r w:rsidR="00980144">
        <w:t>、メッセージキューに要求するだけでよい</w:t>
      </w:r>
      <w:r w:rsidR="00910E86">
        <w:t>」という</w:t>
      </w:r>
      <w:r w:rsidR="00980144">
        <w:t>ルールは、シンプルで生産的である。</w:t>
      </w:r>
    </w:p>
    <w:p w14:paraId="6D1A5FE2" w14:textId="77777777" w:rsidR="000B6E36" w:rsidRDefault="000B6E36" w:rsidP="000B6E36">
      <w:pPr>
        <w:pStyle w:val="a4"/>
        <w:keepNext/>
        <w:widowControl/>
        <w:spacing w:beforeLines="50" w:before="180"/>
      </w:pPr>
      <w:r>
        <w:rPr>
          <w:rFonts w:hint="eastAsia"/>
        </w:rPr>
        <w:t>処理効率をできる限り考慮する。</w:t>
      </w:r>
    </w:p>
    <w:p w14:paraId="3ABFDFE1" w14:textId="4749C83C" w:rsidR="006B583F" w:rsidRDefault="009C23D5" w:rsidP="000B6E36">
      <w:pPr>
        <w:pStyle w:val="a1"/>
      </w:pPr>
      <w:r>
        <w:t>処理を作成するにあたって、</w:t>
      </w:r>
      <w:r w:rsidR="00C2102B">
        <w:rPr>
          <w:rFonts w:hint="eastAsia"/>
        </w:rPr>
        <w:t>配慮すべき</w:t>
      </w:r>
      <w:r>
        <w:t>「安全性」「生産性」「処理効率」の優先順位は、多くの場合はこの順序である。</w:t>
      </w:r>
      <w:r w:rsidR="006B583F">
        <w:t>ただし、絶対のルールではないため、快適な動作のために安全性を犠牲にすることがあっても、それが大きく効果的であるなら、やむなしとする。</w:t>
      </w:r>
    </w:p>
    <w:p w14:paraId="0B0D6D08" w14:textId="33ADB31D" w:rsidR="000A57EB" w:rsidRDefault="006B583F" w:rsidP="000B6E36">
      <w:pPr>
        <w:pStyle w:val="a1"/>
      </w:pPr>
      <w:r>
        <w:t>「安全性」「生産性」を維持しつつ、</w:t>
      </w:r>
      <w:r w:rsidR="009C23D5">
        <w:t>「処理効率」</w:t>
      </w:r>
      <w:r>
        <w:t>を向上するために、「</w:t>
      </w:r>
      <w:r w:rsidR="009C23D5">
        <w:t>マルチスレッドの最適化</w:t>
      </w:r>
      <w:r>
        <w:t>」を</w:t>
      </w:r>
      <w:r w:rsidR="00F4430E">
        <w:rPr>
          <w:rFonts w:hint="eastAsia"/>
        </w:rPr>
        <w:t>特に</w:t>
      </w:r>
      <w:r>
        <w:t>意識した設計とする</w:t>
      </w:r>
      <w:r w:rsidR="009C23D5">
        <w:t>。</w:t>
      </w:r>
    </w:p>
    <w:p w14:paraId="27DD4EB9" w14:textId="77777777" w:rsidR="000B6E36" w:rsidRDefault="000B6E36" w:rsidP="000B6E36">
      <w:pPr>
        <w:pStyle w:val="a1"/>
      </w:pPr>
      <w:r>
        <w:t>マルチスレッドを前提としたゲームループと、スレッドセーフな各システを設計する。</w:t>
      </w:r>
    </w:p>
    <w:p w14:paraId="7021DF27" w14:textId="3C03E0BB" w:rsidR="000B6E36" w:rsidRDefault="000B6E36" w:rsidP="000B6E36">
      <w:pPr>
        <w:pStyle w:val="a1"/>
      </w:pPr>
      <w:r>
        <w:t>マルチスレッド処理を最大限に効率化するために、効率的なロック機構と、分かり易いスレッド同期（ロックなど）のルールを設ける。</w:t>
      </w:r>
    </w:p>
    <w:p w14:paraId="5F1C5A87" w14:textId="4527AFAF" w:rsidR="00910E86" w:rsidRDefault="00910E86" w:rsidP="00910E86">
      <w:pPr>
        <w:pStyle w:val="a4"/>
        <w:keepNext/>
        <w:widowControl/>
        <w:spacing w:beforeLines="50" w:before="180"/>
      </w:pPr>
      <w:r>
        <w:rPr>
          <w:rFonts w:hint="eastAsia"/>
        </w:rPr>
        <w:lastRenderedPageBreak/>
        <w:t>安全性をできる限り考慮する。</w:t>
      </w:r>
    </w:p>
    <w:p w14:paraId="0BED06C7" w14:textId="6F730B14" w:rsidR="00F74EB7" w:rsidRDefault="00F74EB7" w:rsidP="00910E86">
      <w:pPr>
        <w:pStyle w:val="a1"/>
      </w:pPr>
      <w:r>
        <w:t>役割分担の徹底は、各所に同類の雑多な処理が作られることを防ぎ、安全性の向上につながる。</w:t>
      </w:r>
    </w:p>
    <w:p w14:paraId="5DC9CFB9" w14:textId="59FEF288" w:rsidR="00910E86" w:rsidRDefault="00910E86" w:rsidP="00910E86">
      <w:pPr>
        <w:pStyle w:val="a1"/>
      </w:pPr>
      <w:r>
        <w:t>例えば、前述の「メッセージキュー」</w:t>
      </w:r>
      <w:r w:rsidR="00980144">
        <w:t>の利用</w:t>
      </w:r>
      <w:r w:rsidR="004C3E46">
        <w:t>のような処理は、不整合を起こさないための状況判断が一箇所にまとまり、それを利用するシステムは余計な処理を行う必要がないため、安全である。</w:t>
      </w:r>
    </w:p>
    <w:p w14:paraId="34BB2800" w14:textId="57E044C3" w:rsidR="000B6E36" w:rsidRDefault="000B6E36" w:rsidP="00910E86">
      <w:pPr>
        <w:pStyle w:val="a1"/>
      </w:pPr>
      <w:r>
        <w:t>マルチスレッド化する処理とスレッド同期のルールをあらかじめ明確にしておき、それ以外のスレッドの利用と同期方法（もしくは同期しないこと）を徹底して禁止することで、安全性を確保する。</w:t>
      </w:r>
    </w:p>
    <w:p w14:paraId="3510B4E3" w14:textId="3D6FB02A" w:rsidR="001632AD" w:rsidRDefault="00473203" w:rsidP="001632AD">
      <w:pPr>
        <w:pStyle w:val="a4"/>
        <w:keepNext/>
        <w:widowControl/>
        <w:spacing w:beforeLines="50" w:before="180"/>
      </w:pPr>
      <w:r>
        <w:rPr>
          <w:rFonts w:hint="eastAsia"/>
        </w:rPr>
        <w:t>デバッグ</w:t>
      </w:r>
      <w:r w:rsidR="00AB29A8">
        <w:rPr>
          <w:rFonts w:hint="eastAsia"/>
        </w:rPr>
        <w:t>効率を</w:t>
      </w:r>
      <w:r w:rsidR="008D39CE">
        <w:rPr>
          <w:rFonts w:hint="eastAsia"/>
        </w:rPr>
        <w:t>できる限り</w:t>
      </w:r>
      <w:r w:rsidR="001632AD">
        <w:rPr>
          <w:rFonts w:hint="eastAsia"/>
        </w:rPr>
        <w:t>考慮する。</w:t>
      </w:r>
    </w:p>
    <w:p w14:paraId="2D534B13" w14:textId="2FEE7C7F" w:rsidR="00D70AD0" w:rsidRDefault="00D70AD0" w:rsidP="00473203">
      <w:pPr>
        <w:pStyle w:val="a1"/>
      </w:pPr>
      <w:r>
        <w:t>デバッグ機能の追加が行い易い設計にする。</w:t>
      </w:r>
    </w:p>
    <w:p w14:paraId="4600CADD" w14:textId="615BF627" w:rsidR="00473203" w:rsidRDefault="00D70AD0" w:rsidP="00473203">
      <w:pPr>
        <w:pStyle w:val="a1"/>
      </w:pPr>
      <w:r>
        <w:t>問題発生時</w:t>
      </w:r>
      <w:r w:rsidR="00787635">
        <w:t>に</w:t>
      </w:r>
      <w:r>
        <w:t>デバッグ情報</w:t>
      </w:r>
      <w:r w:rsidR="00787635">
        <w:t>を</w:t>
      </w:r>
      <w:r>
        <w:t>収集</w:t>
      </w:r>
      <w:r w:rsidR="00787635">
        <w:t>しやすい</w:t>
      </w:r>
      <w:r>
        <w:t>設計にする。</w:t>
      </w:r>
    </w:p>
    <w:p w14:paraId="14CDE28F" w14:textId="77777777" w:rsidR="00787635" w:rsidRDefault="00787635" w:rsidP="00473203">
      <w:pPr>
        <w:pStyle w:val="a1"/>
      </w:pPr>
      <w:r>
        <w:t>ユニットテストの環境を整え、誰でもすぐにテストの処理の追加と実行ができる環境にする。</w:t>
      </w:r>
    </w:p>
    <w:p w14:paraId="1FFF1A59" w14:textId="3979361B" w:rsidR="00787635" w:rsidRDefault="00787635" w:rsidP="00787635">
      <w:pPr>
        <w:pStyle w:val="a"/>
      </w:pPr>
      <w:r>
        <w:t>ユニットテストによって継続的に繰り返し実施されるテストは、誤った修正によって他のロジックの挙動を変えてしまうような問題を早期発見し、結果として開発を効率化する。</w:t>
      </w:r>
    </w:p>
    <w:p w14:paraId="67AE5CBD" w14:textId="3C8C0BAA" w:rsidR="00020DB2" w:rsidRDefault="001C6A2C" w:rsidP="00020DB2">
      <w:pPr>
        <w:pStyle w:val="1"/>
      </w:pPr>
      <w:bookmarkStart w:id="3" w:name="_Toc377525630"/>
      <w:r>
        <w:rPr>
          <w:rFonts w:hint="eastAsia"/>
        </w:rPr>
        <w:lastRenderedPageBreak/>
        <w:t>ゲームシステムの</w:t>
      </w:r>
      <w:r w:rsidR="00020DB2">
        <w:rPr>
          <w:rFonts w:hint="eastAsia"/>
        </w:rPr>
        <w:t>アーキテクチャ</w:t>
      </w:r>
      <w:bookmarkEnd w:id="3"/>
    </w:p>
    <w:p w14:paraId="2728B845" w14:textId="03940413" w:rsidR="00020DB2" w:rsidRDefault="00977666" w:rsidP="004F6D6C">
      <w:pPr>
        <w:pStyle w:val="a8"/>
        <w:ind w:firstLineChars="0" w:firstLine="0"/>
      </w:pPr>
      <w:r>
        <w:object w:dxaOrig="10546" w:dyaOrig="6991" w14:anchorId="4AC86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280.5pt" o:ole="">
            <v:imagedata r:id="rId19" o:title=""/>
          </v:shape>
          <o:OLEObject Type="Embed" ProgID="Visio.Drawing.15" ShapeID="_x0000_i1025" DrawAspect="Content" ObjectID="_1451295575" r:id="rId20"/>
        </w:object>
      </w:r>
    </w:p>
    <w:p w14:paraId="08BA68E1" w14:textId="2F56394E" w:rsidR="005F168B" w:rsidRDefault="005F168B" w:rsidP="005F168B">
      <w:pPr>
        <w:pStyle w:val="1"/>
      </w:pPr>
      <w:bookmarkStart w:id="4" w:name="_Toc377525631"/>
      <w:r>
        <w:rPr>
          <w:rFonts w:hint="eastAsia"/>
        </w:rPr>
        <w:lastRenderedPageBreak/>
        <w:t>開発環境</w:t>
      </w:r>
      <w:bookmarkEnd w:id="4"/>
    </w:p>
    <w:p w14:paraId="187D9B56" w14:textId="66969EFC" w:rsidR="002065AF" w:rsidRPr="002065AF" w:rsidRDefault="002065AF" w:rsidP="002065AF">
      <w:pPr>
        <w:pStyle w:val="2"/>
      </w:pPr>
      <w:bookmarkStart w:id="5" w:name="_Toc377525632"/>
      <w:r>
        <w:rPr>
          <w:rFonts w:hint="eastAsia"/>
        </w:rPr>
        <w:t>各種管理システムと制作スタッフの関係</w:t>
      </w:r>
      <w:bookmarkEnd w:id="5"/>
    </w:p>
    <w:p w14:paraId="72563B3B" w14:textId="11469139" w:rsidR="005F168B" w:rsidRDefault="001B6B6D" w:rsidP="002065AF">
      <w:pPr>
        <w:pStyle w:val="a9"/>
        <w:ind w:firstLineChars="0" w:firstLine="0"/>
      </w:pPr>
      <w:r>
        <w:object w:dxaOrig="17071" w:dyaOrig="15316" w14:anchorId="270B1990">
          <v:shape id="_x0000_i1026" type="#_x0000_t75" style="width:422.8pt;height:379pt" o:ole="">
            <v:imagedata r:id="rId21" o:title=""/>
          </v:shape>
          <o:OLEObject Type="Embed" ProgID="Visio.Drawing.15" ShapeID="_x0000_i1026" DrawAspect="Content" ObjectID="_1451295576" r:id="rId22"/>
        </w:object>
      </w:r>
    </w:p>
    <w:p w14:paraId="47260548" w14:textId="0DDA401E" w:rsidR="002065AF" w:rsidRPr="002065AF" w:rsidRDefault="002065AF" w:rsidP="002065AF">
      <w:pPr>
        <w:pStyle w:val="2"/>
      </w:pPr>
      <w:bookmarkStart w:id="6" w:name="_Toc377525633"/>
      <w:r>
        <w:rPr>
          <w:rFonts w:hint="eastAsia"/>
        </w:rPr>
        <w:lastRenderedPageBreak/>
        <w:t>アセット管理</w:t>
      </w:r>
      <w:bookmarkEnd w:id="6"/>
    </w:p>
    <w:p w14:paraId="51AC8022" w14:textId="39231D58" w:rsidR="002065AF" w:rsidRPr="002065AF" w:rsidRDefault="00B848BC" w:rsidP="002065AF">
      <w:pPr>
        <w:pStyle w:val="a9"/>
        <w:ind w:firstLineChars="0" w:firstLine="0"/>
      </w:pPr>
      <w:r>
        <w:object w:dxaOrig="16816" w:dyaOrig="13861" w14:anchorId="66361963">
          <v:shape id="_x0000_i1027" type="#_x0000_t75" style="width:422.2pt;height:347.9pt" o:ole="">
            <v:imagedata r:id="rId23" o:title=""/>
          </v:shape>
          <o:OLEObject Type="Embed" ProgID="Visio.Drawing.15" ShapeID="_x0000_i1027" DrawAspect="Content" ObjectID="_1451295577" r:id="rId24"/>
        </w:object>
      </w:r>
    </w:p>
    <w:p w14:paraId="7B38015B" w14:textId="48B2D78F" w:rsidR="009C0DA8" w:rsidRDefault="009C0DA8" w:rsidP="00FC4BC9">
      <w:pPr>
        <w:pStyle w:val="1"/>
      </w:pPr>
      <w:bookmarkStart w:id="7" w:name="_Toc377525634"/>
      <w:r>
        <w:t>目的別</w:t>
      </w:r>
      <w:r w:rsidR="00EB7583">
        <w:t>ドキュメント一覧</w:t>
      </w:r>
      <w:bookmarkEnd w:id="7"/>
    </w:p>
    <w:p w14:paraId="1ADA8AF4" w14:textId="5E85AD5A" w:rsidR="001D21BD" w:rsidRPr="001D21BD" w:rsidRDefault="001D21BD" w:rsidP="001D21BD">
      <w:pPr>
        <w:pStyle w:val="a8"/>
        <w:ind w:firstLine="283"/>
      </w:pPr>
      <w:r>
        <w:t>以下、一連のドキュメントを目的別に</w:t>
      </w:r>
      <w:r w:rsidR="00C114D5">
        <w:t>列挙</w:t>
      </w:r>
      <w:r>
        <w:t>する。複数の目的に跨がるものもある。</w:t>
      </w:r>
    </w:p>
    <w:p w14:paraId="32349C49" w14:textId="0B43FE6F" w:rsidR="00EB7583" w:rsidRDefault="00EB7583" w:rsidP="00EB7583">
      <w:pPr>
        <w:pStyle w:val="2"/>
      </w:pPr>
      <w:bookmarkStart w:id="8" w:name="_Toc377525635"/>
      <w:r>
        <w:rPr>
          <w:rFonts w:hint="eastAsia"/>
        </w:rPr>
        <w:t>ゲームシステムに関するドキュメント</w:t>
      </w:r>
      <w:bookmarkEnd w:id="8"/>
    </w:p>
    <w:p w14:paraId="57C36A1D" w14:textId="4DBF482F" w:rsidR="003B18DD" w:rsidRPr="003B18DD" w:rsidRDefault="003B18DD" w:rsidP="003B18DD">
      <w:pPr>
        <w:pStyle w:val="a9"/>
        <w:keepNext/>
        <w:keepLines/>
        <w:widowControl/>
        <w:spacing w:beforeLines="50" w:before="180"/>
        <w:ind w:firstLineChars="0" w:firstLine="0"/>
        <w:rPr>
          <w:b/>
        </w:rPr>
      </w:pPr>
      <w:r w:rsidRPr="003B18DD">
        <w:rPr>
          <w:b/>
        </w:rPr>
        <w:t>＜基本システム＞</w:t>
      </w:r>
    </w:p>
    <w:p w14:paraId="1306629D" w14:textId="77777777" w:rsidR="003B18DD" w:rsidRDefault="003B18DD" w:rsidP="003B18DD">
      <w:pPr>
        <w:pStyle w:val="a4"/>
      </w:pPr>
      <w:r w:rsidRPr="001D21BD">
        <w:rPr>
          <w:rFonts w:hint="eastAsia"/>
        </w:rPr>
        <w:t>マルチスレッドによる</w:t>
      </w:r>
      <w:r w:rsidRPr="003B18DD">
        <w:rPr>
          <w:rFonts w:hint="eastAsia"/>
          <w:b/>
        </w:rPr>
        <w:t>ゲームループ管理</w:t>
      </w:r>
    </w:p>
    <w:p w14:paraId="64846A78" w14:textId="77777777" w:rsidR="003B18DD" w:rsidRDefault="003B18DD" w:rsidP="003B18DD">
      <w:pPr>
        <w:pStyle w:val="a4"/>
      </w:pPr>
      <w:r w:rsidRPr="000F63B7">
        <w:rPr>
          <w:rFonts w:hint="eastAsia"/>
        </w:rPr>
        <w:t>ゲーム全体を円滑に制御するための</w:t>
      </w:r>
      <w:r w:rsidRPr="003B18DD">
        <w:rPr>
          <w:rFonts w:hint="eastAsia"/>
          <w:b/>
        </w:rPr>
        <w:t>シーン管理</w:t>
      </w:r>
    </w:p>
    <w:p w14:paraId="50F0C36A" w14:textId="77777777" w:rsidR="003B18DD" w:rsidRDefault="003B18DD" w:rsidP="003B18DD">
      <w:pPr>
        <w:pStyle w:val="a4"/>
      </w:pPr>
      <w:r w:rsidRPr="000F63B7">
        <w:rPr>
          <w:rFonts w:hint="eastAsia"/>
        </w:rPr>
        <w:t>安全性をのための</w:t>
      </w:r>
      <w:r w:rsidRPr="003B18DD">
        <w:rPr>
          <w:rFonts w:hint="eastAsia"/>
          <w:b/>
        </w:rPr>
        <w:t>メッセージキュー管理</w:t>
      </w:r>
      <w:r w:rsidRPr="000F63B7">
        <w:rPr>
          <w:rFonts w:hint="eastAsia"/>
        </w:rPr>
        <w:t>とイベントドリブン</w:t>
      </w:r>
    </w:p>
    <w:p w14:paraId="01393D1B" w14:textId="77777777" w:rsidR="003B18DD" w:rsidRDefault="003B18DD" w:rsidP="003B18DD">
      <w:pPr>
        <w:pStyle w:val="a4"/>
      </w:pPr>
      <w:r w:rsidRPr="009E31FD">
        <w:rPr>
          <w:rFonts w:hint="eastAsia"/>
        </w:rPr>
        <w:t>開発の効率化と安全性のための</w:t>
      </w:r>
      <w:r w:rsidRPr="003B18DD">
        <w:rPr>
          <w:rFonts w:hint="eastAsia"/>
          <w:b/>
        </w:rPr>
        <w:t>リソース管理</w:t>
      </w:r>
    </w:p>
    <w:p w14:paraId="25C37E3D" w14:textId="77777777" w:rsidR="003B18DD" w:rsidRDefault="003B18DD" w:rsidP="003B18DD">
      <w:pPr>
        <w:pStyle w:val="a4"/>
      </w:pPr>
      <w:r w:rsidRPr="000F63B7">
        <w:rPr>
          <w:rFonts w:hint="eastAsia"/>
        </w:rPr>
        <w:t>開発を効率化するための</w:t>
      </w:r>
      <w:r w:rsidRPr="003B18DD">
        <w:rPr>
          <w:rFonts w:hint="eastAsia"/>
          <w:b/>
        </w:rPr>
        <w:t>ファイルシステム</w:t>
      </w:r>
    </w:p>
    <w:p w14:paraId="3AA02859" w14:textId="77777777" w:rsidR="003B18DD" w:rsidRDefault="003B18DD" w:rsidP="003B18DD">
      <w:pPr>
        <w:pStyle w:val="a4"/>
        <w:rPr>
          <w:b/>
        </w:rPr>
      </w:pPr>
      <w:r w:rsidRPr="000F63B7">
        <w:rPr>
          <w:rFonts w:hint="eastAsia"/>
        </w:rPr>
        <w:lastRenderedPageBreak/>
        <w:t>反応性と安全性を考慮した</w:t>
      </w:r>
      <w:r w:rsidRPr="003B18DD">
        <w:rPr>
          <w:rFonts w:hint="eastAsia"/>
          <w:b/>
        </w:rPr>
        <w:t>入力デバイス管理</w:t>
      </w:r>
    </w:p>
    <w:p w14:paraId="06F06A94" w14:textId="77777777" w:rsidR="003B18DD" w:rsidRDefault="003B18DD" w:rsidP="003B18DD">
      <w:pPr>
        <w:pStyle w:val="a4"/>
      </w:pPr>
      <w:r w:rsidRPr="000F63B7">
        <w:rPr>
          <w:rFonts w:hint="eastAsia"/>
        </w:rPr>
        <w:t>サラウンドとリソース管理を効率化するための</w:t>
      </w:r>
      <w:r w:rsidRPr="003B18DD">
        <w:rPr>
          <w:rFonts w:hint="eastAsia"/>
          <w:b/>
        </w:rPr>
        <w:t>サウンドシステム</w:t>
      </w:r>
    </w:p>
    <w:p w14:paraId="6A30BBE7" w14:textId="3FBEFE4E" w:rsidR="003B18DD" w:rsidRPr="003B18DD" w:rsidRDefault="003B18DD" w:rsidP="003B18DD">
      <w:pPr>
        <w:pStyle w:val="a9"/>
        <w:keepNext/>
        <w:keepLines/>
        <w:widowControl/>
        <w:spacing w:beforeLines="50" w:before="180"/>
        <w:ind w:firstLineChars="0" w:firstLine="0"/>
        <w:rPr>
          <w:b/>
        </w:rPr>
      </w:pPr>
      <w:r w:rsidRPr="003B18DD">
        <w:rPr>
          <w:b/>
        </w:rPr>
        <w:t>＜</w:t>
      </w:r>
      <w:r>
        <w:rPr>
          <w:b/>
        </w:rPr>
        <w:t>基本仕様</w:t>
      </w:r>
      <w:r w:rsidRPr="003B18DD">
        <w:rPr>
          <w:b/>
        </w:rPr>
        <w:t>＞</w:t>
      </w:r>
    </w:p>
    <w:p w14:paraId="012628A0" w14:textId="77777777" w:rsidR="003B18DD" w:rsidRDefault="003B18DD" w:rsidP="003B18DD">
      <w:pPr>
        <w:pStyle w:val="a4"/>
      </w:pPr>
      <w:r w:rsidRPr="009E31FD">
        <w:rPr>
          <w:rFonts w:hint="eastAsia"/>
        </w:rPr>
        <w:t>ゲーム制御のための</w:t>
      </w:r>
      <w:r w:rsidRPr="003B18DD">
        <w:rPr>
          <w:rFonts w:hint="eastAsia"/>
          <w:b/>
        </w:rPr>
        <w:t>メモリ管理</w:t>
      </w:r>
      <w:r w:rsidRPr="009E31FD">
        <w:rPr>
          <w:rFonts w:hint="eastAsia"/>
        </w:rPr>
        <w:t>方針</w:t>
      </w:r>
    </w:p>
    <w:p w14:paraId="318472FD" w14:textId="77777777" w:rsidR="003B18DD" w:rsidRDefault="003B18DD" w:rsidP="003B18DD">
      <w:pPr>
        <w:pStyle w:val="a4"/>
        <w:ind w:left="286" w:hanging="299"/>
      </w:pPr>
      <w:r w:rsidRPr="003B18DD">
        <w:rPr>
          <w:rFonts w:hint="eastAsia"/>
          <w:b/>
        </w:rPr>
        <w:t>ゲームデータ</w:t>
      </w:r>
      <w:r w:rsidRPr="001D21BD">
        <w:rPr>
          <w:rFonts w:hint="eastAsia"/>
        </w:rPr>
        <w:t>仕様</w:t>
      </w:r>
    </w:p>
    <w:p w14:paraId="44137B0E" w14:textId="77777777" w:rsidR="003B18DD" w:rsidRDefault="003B18DD" w:rsidP="003B18DD">
      <w:pPr>
        <w:pStyle w:val="a4"/>
        <w:ind w:left="286" w:hanging="299"/>
      </w:pPr>
      <w:r w:rsidRPr="003B18DD">
        <w:rPr>
          <w:rFonts w:hint="eastAsia"/>
          <w:b/>
        </w:rPr>
        <w:t>カメラ処理</w:t>
      </w:r>
      <w:r w:rsidRPr="001D21BD">
        <w:rPr>
          <w:rFonts w:hint="eastAsia"/>
        </w:rPr>
        <w:t>の効率化手法</w:t>
      </w:r>
    </w:p>
    <w:p w14:paraId="7F1A5140" w14:textId="163F3732" w:rsidR="003B18DD" w:rsidRPr="003B18DD" w:rsidRDefault="003B18DD" w:rsidP="003B18DD">
      <w:pPr>
        <w:pStyle w:val="a9"/>
        <w:keepNext/>
        <w:keepLines/>
        <w:widowControl/>
        <w:spacing w:beforeLines="50" w:before="180"/>
        <w:ind w:firstLineChars="0" w:firstLine="0"/>
        <w:rPr>
          <w:b/>
        </w:rPr>
      </w:pPr>
      <w:r w:rsidRPr="003B18DD">
        <w:rPr>
          <w:b/>
        </w:rPr>
        <w:t>＜</w:t>
      </w:r>
      <w:r>
        <w:rPr>
          <w:b/>
        </w:rPr>
        <w:t>拡張仕様</w:t>
      </w:r>
      <w:r w:rsidRPr="003B18DD">
        <w:rPr>
          <w:b/>
        </w:rPr>
        <w:t>＞</w:t>
      </w:r>
    </w:p>
    <w:p w14:paraId="3FABBBC0" w14:textId="77777777" w:rsidR="003B18DD" w:rsidRDefault="003B18DD" w:rsidP="003B18DD">
      <w:pPr>
        <w:pStyle w:val="a4"/>
      </w:pPr>
      <w:r w:rsidRPr="009E31FD">
        <w:rPr>
          <w:rFonts w:hint="eastAsia"/>
        </w:rPr>
        <w:t>オープンワールドのための</w:t>
      </w:r>
      <w:r w:rsidRPr="003B18DD">
        <w:rPr>
          <w:rFonts w:hint="eastAsia"/>
          <w:b/>
        </w:rPr>
        <w:t>レベル管理</w:t>
      </w:r>
    </w:p>
    <w:p w14:paraId="7696A18B" w14:textId="77777777" w:rsidR="003B18DD" w:rsidRDefault="003B18DD" w:rsidP="003B18DD">
      <w:pPr>
        <w:pStyle w:val="a4"/>
      </w:pPr>
      <w:r w:rsidRPr="001D21BD">
        <w:rPr>
          <w:rFonts w:hint="eastAsia"/>
        </w:rPr>
        <w:t>効果的な</w:t>
      </w:r>
      <w:r w:rsidRPr="003B18DD">
        <w:rPr>
          <w:rFonts w:hint="eastAsia"/>
          <w:b/>
        </w:rPr>
        <w:t>イベントストリーミングシステム</w:t>
      </w:r>
    </w:p>
    <w:p w14:paraId="435B792D" w14:textId="77777777" w:rsidR="003B18DD" w:rsidRDefault="003B18DD" w:rsidP="003B18DD">
      <w:pPr>
        <w:pStyle w:val="a4"/>
      </w:pPr>
      <w:r w:rsidRPr="001D21BD">
        <w:rPr>
          <w:rFonts w:hint="eastAsia"/>
        </w:rPr>
        <w:t>プランナーのための</w:t>
      </w:r>
      <w:r w:rsidRPr="003B18DD">
        <w:rPr>
          <w:rFonts w:hint="eastAsia"/>
          <w:b/>
        </w:rPr>
        <w:t>AI</w:t>
      </w:r>
      <w:r w:rsidRPr="003B18DD">
        <w:rPr>
          <w:rFonts w:hint="eastAsia"/>
          <w:b/>
        </w:rPr>
        <w:t>システム</w:t>
      </w:r>
      <w:r w:rsidRPr="001D21BD">
        <w:rPr>
          <w:rFonts w:hint="eastAsia"/>
        </w:rPr>
        <w:t>考察</w:t>
      </w:r>
    </w:p>
    <w:p w14:paraId="5CBF017F" w14:textId="270E81E3" w:rsidR="003B18DD" w:rsidRPr="003B18DD" w:rsidRDefault="003B18DD" w:rsidP="003B18DD">
      <w:pPr>
        <w:pStyle w:val="a9"/>
        <w:keepNext/>
        <w:keepLines/>
        <w:widowControl/>
        <w:spacing w:beforeLines="50" w:before="180"/>
        <w:ind w:firstLineChars="0" w:firstLine="0"/>
        <w:rPr>
          <w:b/>
        </w:rPr>
      </w:pPr>
      <w:r w:rsidRPr="003B18DD">
        <w:rPr>
          <w:b/>
        </w:rPr>
        <w:t>＜</w:t>
      </w:r>
      <w:r>
        <w:rPr>
          <w:rFonts w:hint="eastAsia"/>
          <w:b/>
        </w:rPr>
        <w:t>デバッグシステム</w:t>
      </w:r>
      <w:r w:rsidRPr="003B18DD">
        <w:rPr>
          <w:b/>
        </w:rPr>
        <w:t>＞</w:t>
      </w:r>
    </w:p>
    <w:p w14:paraId="2651B2EF" w14:textId="3E63F6FB" w:rsidR="000F63B7" w:rsidRPr="003B18DD" w:rsidRDefault="000F63B7" w:rsidP="000F63B7">
      <w:pPr>
        <w:pStyle w:val="a4"/>
        <w:ind w:left="286" w:hanging="299"/>
        <w:rPr>
          <w:b/>
        </w:rPr>
      </w:pPr>
      <w:r w:rsidRPr="003B18DD">
        <w:rPr>
          <w:rFonts w:hint="eastAsia"/>
          <w:b/>
        </w:rPr>
        <w:t>デバッグ制御システム</w:t>
      </w:r>
    </w:p>
    <w:p w14:paraId="22138E68" w14:textId="64343485" w:rsidR="000F63B7" w:rsidRDefault="000F63B7" w:rsidP="000F63B7">
      <w:pPr>
        <w:pStyle w:val="a4"/>
      </w:pPr>
      <w:r w:rsidRPr="000F63B7">
        <w:rPr>
          <w:rFonts w:hint="eastAsia"/>
        </w:rPr>
        <w:t>効果的な</w:t>
      </w:r>
      <w:r w:rsidRPr="003B18DD">
        <w:rPr>
          <w:rFonts w:hint="eastAsia"/>
          <w:b/>
        </w:rPr>
        <w:t>デバッグログ</w:t>
      </w:r>
      <w:r w:rsidRPr="000F63B7">
        <w:rPr>
          <w:rFonts w:hint="eastAsia"/>
        </w:rPr>
        <w:t>と</w:t>
      </w:r>
      <w:r w:rsidRPr="003B18DD">
        <w:rPr>
          <w:rFonts w:hint="eastAsia"/>
          <w:b/>
        </w:rPr>
        <w:t>アサーション</w:t>
      </w:r>
    </w:p>
    <w:p w14:paraId="19BF2108" w14:textId="05887A79" w:rsidR="00EB7583" w:rsidRDefault="00EB7583" w:rsidP="00EB7583">
      <w:pPr>
        <w:pStyle w:val="2"/>
      </w:pPr>
      <w:bookmarkStart w:id="9" w:name="_Toc377525636"/>
      <w:r>
        <w:rPr>
          <w:rFonts w:hint="eastAsia"/>
        </w:rPr>
        <w:t>開発環境に関するドキュメント</w:t>
      </w:r>
      <w:bookmarkEnd w:id="9"/>
    </w:p>
    <w:p w14:paraId="1397E6C0" w14:textId="7709993B"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アセット管理</w:t>
      </w:r>
      <w:r w:rsidRPr="003B18DD">
        <w:rPr>
          <w:b/>
        </w:rPr>
        <w:t>＞</w:t>
      </w:r>
    </w:p>
    <w:p w14:paraId="6718A6E4" w14:textId="215F3E74" w:rsidR="00EB7583" w:rsidRPr="00DB5F8F" w:rsidRDefault="001D21BD" w:rsidP="001D21BD">
      <w:pPr>
        <w:pStyle w:val="a4"/>
      </w:pPr>
      <w:r w:rsidRPr="001D21BD">
        <w:rPr>
          <w:rFonts w:hint="eastAsia"/>
        </w:rPr>
        <w:t>効果的な</w:t>
      </w:r>
      <w:r w:rsidRPr="00DB5F8F">
        <w:rPr>
          <w:rFonts w:hint="eastAsia"/>
          <w:b/>
        </w:rPr>
        <w:t>ランタイムアセット管理</w:t>
      </w:r>
    </w:p>
    <w:p w14:paraId="1F00AAEA" w14:textId="77777777" w:rsidR="00DB5F8F" w:rsidRDefault="00DB5F8F" w:rsidP="00DB5F8F">
      <w:pPr>
        <w:pStyle w:val="a4"/>
      </w:pPr>
      <w:r w:rsidRPr="000F63B7">
        <w:rPr>
          <w:rFonts w:hint="eastAsia"/>
        </w:rPr>
        <w:t>開発を効率化するための</w:t>
      </w:r>
      <w:r w:rsidRPr="003B18DD">
        <w:rPr>
          <w:rFonts w:hint="eastAsia"/>
          <w:b/>
        </w:rPr>
        <w:t>ファイルシステム</w:t>
      </w:r>
    </w:p>
    <w:p w14:paraId="1D503AD4" w14:textId="5DD37736"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ツール関係</w:t>
      </w:r>
      <w:r w:rsidRPr="003B18DD">
        <w:rPr>
          <w:b/>
        </w:rPr>
        <w:t>＞</w:t>
      </w:r>
    </w:p>
    <w:p w14:paraId="65DE3629" w14:textId="29DA444D" w:rsidR="001D21BD" w:rsidRDefault="001D21BD" w:rsidP="001D21BD">
      <w:pPr>
        <w:pStyle w:val="a4"/>
        <w:ind w:left="286" w:hanging="299"/>
      </w:pPr>
      <w:r w:rsidRPr="00DB5F8F">
        <w:rPr>
          <w:rFonts w:hint="eastAsia"/>
          <w:b/>
        </w:rPr>
        <w:t>ゲームデータ</w:t>
      </w:r>
      <w:r w:rsidRPr="001D21BD">
        <w:rPr>
          <w:rFonts w:hint="eastAsia"/>
        </w:rPr>
        <w:t>仕様</w:t>
      </w:r>
    </w:p>
    <w:p w14:paraId="1F7B3C9F" w14:textId="5F6C838A" w:rsidR="001D21BD" w:rsidRDefault="001D21BD" w:rsidP="001D21BD">
      <w:pPr>
        <w:pStyle w:val="a4"/>
        <w:ind w:left="286" w:hanging="299"/>
      </w:pPr>
      <w:r w:rsidRPr="00DB5F8F">
        <w:rPr>
          <w:rFonts w:hint="eastAsia"/>
          <w:b/>
        </w:rPr>
        <w:t>ゲームデータ管理</w:t>
      </w:r>
      <w:r w:rsidRPr="00DB5F8F">
        <w:rPr>
          <w:rFonts w:hint="eastAsia"/>
          <w:b/>
        </w:rPr>
        <w:t>DB</w:t>
      </w:r>
      <w:r w:rsidRPr="001D21BD">
        <w:rPr>
          <w:rFonts w:hint="eastAsia"/>
        </w:rPr>
        <w:t>システム</w:t>
      </w:r>
    </w:p>
    <w:p w14:paraId="446C1158" w14:textId="0CDAC579" w:rsidR="001D21BD" w:rsidRDefault="001D21BD" w:rsidP="001D21BD">
      <w:pPr>
        <w:pStyle w:val="a4"/>
      </w:pPr>
      <w:r w:rsidRPr="001D21BD">
        <w:rPr>
          <w:rFonts w:hint="eastAsia"/>
        </w:rPr>
        <w:t>ローカライズのための</w:t>
      </w:r>
      <w:r w:rsidRPr="00DB5F8F">
        <w:rPr>
          <w:rFonts w:hint="eastAsia"/>
          <w:b/>
        </w:rPr>
        <w:t>テキスト管理</w:t>
      </w:r>
      <w:r w:rsidRPr="001D21BD">
        <w:rPr>
          <w:rFonts w:hint="eastAsia"/>
        </w:rPr>
        <w:t>構造</w:t>
      </w:r>
    </w:p>
    <w:p w14:paraId="18CDA7E1" w14:textId="77777777" w:rsidR="00C114D5" w:rsidRDefault="00C114D5" w:rsidP="00C114D5">
      <w:pPr>
        <w:pStyle w:val="a4"/>
      </w:pPr>
      <w:r w:rsidRPr="000F63B7">
        <w:rPr>
          <w:rFonts w:hint="eastAsia"/>
        </w:rPr>
        <w:t>技術ナレッジ</w:t>
      </w:r>
      <w:r w:rsidRPr="000F63B7">
        <w:rPr>
          <w:rFonts w:hint="eastAsia"/>
        </w:rPr>
        <w:t>DB</w:t>
      </w:r>
      <w:r w:rsidRPr="000F63B7">
        <w:rPr>
          <w:rFonts w:hint="eastAsia"/>
        </w:rPr>
        <w:t>システム</w:t>
      </w:r>
    </w:p>
    <w:p w14:paraId="1B418EDD" w14:textId="7699C0A0"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プログラム関係</w:t>
      </w:r>
      <w:r w:rsidRPr="003B18DD">
        <w:rPr>
          <w:b/>
        </w:rPr>
        <w:t>＞</w:t>
      </w:r>
    </w:p>
    <w:p w14:paraId="1230EDDC" w14:textId="0C876F90" w:rsidR="009E31FD" w:rsidRDefault="009E31FD" w:rsidP="009E31FD">
      <w:pPr>
        <w:pStyle w:val="a4"/>
      </w:pPr>
      <w:r w:rsidRPr="009E31FD">
        <w:rPr>
          <w:rFonts w:hint="eastAsia"/>
        </w:rPr>
        <w:t>複数タイトルにまたがる効率的な</w:t>
      </w:r>
      <w:r w:rsidRPr="00DB5F8F">
        <w:rPr>
          <w:rFonts w:hint="eastAsia"/>
          <w:b/>
        </w:rPr>
        <w:t>フレームワーク管理</w:t>
      </w:r>
    </w:p>
    <w:p w14:paraId="67565A13"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37C76D44" w14:textId="3E6C99B8" w:rsidR="00EB7583" w:rsidRDefault="00EB7583" w:rsidP="00EB7583">
      <w:pPr>
        <w:pStyle w:val="2"/>
      </w:pPr>
      <w:bookmarkStart w:id="10" w:name="_Toc377525637"/>
      <w:r>
        <w:rPr>
          <w:rFonts w:hint="eastAsia"/>
        </w:rPr>
        <w:t>プロジェクト管理に関するドキュメント</w:t>
      </w:r>
      <w:bookmarkEnd w:id="10"/>
    </w:p>
    <w:p w14:paraId="67C4545B" w14:textId="47B37457"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プロジェクト管理</w:t>
      </w:r>
      <w:r w:rsidRPr="003B18DD">
        <w:rPr>
          <w:b/>
        </w:rPr>
        <w:t>＞</w:t>
      </w:r>
    </w:p>
    <w:p w14:paraId="00A4AA2B" w14:textId="440BA1BC" w:rsidR="00EB7583" w:rsidRDefault="000F63B7" w:rsidP="000F63B7">
      <w:pPr>
        <w:pStyle w:val="a4"/>
      </w:pPr>
      <w:r w:rsidRPr="000F63B7">
        <w:rPr>
          <w:rFonts w:hint="eastAsia"/>
        </w:rPr>
        <w:t>ゲーム開発</w:t>
      </w:r>
      <w:r>
        <w:rPr>
          <w:rFonts w:hint="eastAsia"/>
        </w:rPr>
        <w:t>のための</w:t>
      </w:r>
      <w:r w:rsidRPr="00DB5F8F">
        <w:rPr>
          <w:rFonts w:hint="eastAsia"/>
          <w:b/>
        </w:rPr>
        <w:t>プロジェクト管理</w:t>
      </w:r>
    </w:p>
    <w:p w14:paraId="7320D56B" w14:textId="7D20C8FE" w:rsidR="000938CE" w:rsidRPr="00EF7110" w:rsidRDefault="000938CE" w:rsidP="000938CE">
      <w:pPr>
        <w:pStyle w:val="a4"/>
        <w:rPr>
          <w:b/>
        </w:rPr>
      </w:pPr>
      <w:r w:rsidRPr="000938CE">
        <w:rPr>
          <w:rFonts w:hint="eastAsia"/>
        </w:rPr>
        <w:t>複数タイトルにまたがる効率的な</w:t>
      </w:r>
      <w:r w:rsidRPr="00EF7110">
        <w:rPr>
          <w:rFonts w:hint="eastAsia"/>
          <w:b/>
        </w:rPr>
        <w:t>フレームワーク管理</w:t>
      </w:r>
    </w:p>
    <w:p w14:paraId="4E056CEC" w14:textId="37BD6975" w:rsidR="00DB5F8F" w:rsidRPr="003B18DD" w:rsidRDefault="00DB5F8F" w:rsidP="00DB5F8F">
      <w:pPr>
        <w:pStyle w:val="a9"/>
        <w:keepNext/>
        <w:keepLines/>
        <w:widowControl/>
        <w:spacing w:beforeLines="50" w:before="180"/>
        <w:ind w:firstLineChars="0" w:firstLine="0"/>
        <w:rPr>
          <w:b/>
        </w:rPr>
      </w:pPr>
      <w:r w:rsidRPr="003B18DD">
        <w:rPr>
          <w:b/>
        </w:rPr>
        <w:lastRenderedPageBreak/>
        <w:t>＜</w:t>
      </w:r>
      <w:r w:rsidR="00C114D5">
        <w:rPr>
          <w:rFonts w:hint="eastAsia"/>
          <w:b/>
        </w:rPr>
        <w:t>管理</w:t>
      </w:r>
      <w:r>
        <w:rPr>
          <w:rFonts w:hint="eastAsia"/>
          <w:b/>
        </w:rPr>
        <w:t>ツール</w:t>
      </w:r>
      <w:r w:rsidRPr="003B18DD">
        <w:rPr>
          <w:b/>
        </w:rPr>
        <w:t>＞</w:t>
      </w:r>
    </w:p>
    <w:p w14:paraId="4C57A313" w14:textId="77777777" w:rsidR="00DB5F8F" w:rsidRDefault="00DB5F8F" w:rsidP="00DB5F8F">
      <w:pPr>
        <w:pStyle w:val="a4"/>
        <w:ind w:left="286" w:hanging="299"/>
      </w:pPr>
      <w:r w:rsidRPr="00EF7110">
        <w:rPr>
          <w:rFonts w:hint="eastAsia"/>
          <w:b/>
        </w:rPr>
        <w:t>プロジェクト管理</w:t>
      </w:r>
      <w:r w:rsidRPr="000F63B7">
        <w:rPr>
          <w:rFonts w:hint="eastAsia"/>
        </w:rPr>
        <w:t>Web</w:t>
      </w:r>
      <w:r w:rsidRPr="000F63B7">
        <w:rPr>
          <w:rFonts w:hint="eastAsia"/>
        </w:rPr>
        <w:t>システム</w:t>
      </w:r>
    </w:p>
    <w:p w14:paraId="5917F7FA" w14:textId="77777777" w:rsidR="00DB5F8F" w:rsidRDefault="00DB5F8F" w:rsidP="00DB5F8F">
      <w:pPr>
        <w:pStyle w:val="a4"/>
        <w:ind w:left="286" w:hanging="299"/>
      </w:pPr>
      <w:r w:rsidRPr="00EF7110">
        <w:rPr>
          <w:rFonts w:hint="eastAsia"/>
          <w:b/>
        </w:rPr>
        <w:t>技術ナレッジ</w:t>
      </w:r>
      <w:r w:rsidRPr="00EF7110">
        <w:rPr>
          <w:rFonts w:hint="eastAsia"/>
          <w:b/>
        </w:rPr>
        <w:t>DB</w:t>
      </w:r>
      <w:r w:rsidRPr="000F63B7">
        <w:rPr>
          <w:rFonts w:hint="eastAsia"/>
        </w:rPr>
        <w:t>システム</w:t>
      </w:r>
    </w:p>
    <w:p w14:paraId="4820E825" w14:textId="18917A75" w:rsidR="00EB7583" w:rsidRDefault="00EB7583" w:rsidP="00EB7583">
      <w:pPr>
        <w:pStyle w:val="2"/>
      </w:pPr>
      <w:bookmarkStart w:id="11" w:name="_Toc377525638"/>
      <w:r>
        <w:rPr>
          <w:rFonts w:hint="eastAsia"/>
        </w:rPr>
        <w:t>プログラミングに関するドキュメント</w:t>
      </w:r>
      <w:bookmarkEnd w:id="11"/>
    </w:p>
    <w:p w14:paraId="05CD11CE" w14:textId="2730D292"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プログラミング規約</w:t>
      </w:r>
      <w:r w:rsidRPr="003B18DD">
        <w:rPr>
          <w:b/>
        </w:rPr>
        <w:t>＞</w:t>
      </w:r>
    </w:p>
    <w:p w14:paraId="19B92097" w14:textId="77777777" w:rsidR="00DB5F8F" w:rsidRDefault="00DB5F8F" w:rsidP="00DB5F8F">
      <w:pPr>
        <w:pStyle w:val="a4"/>
      </w:pPr>
      <w:r w:rsidRPr="000F63B7">
        <w:rPr>
          <w:rFonts w:hint="eastAsia"/>
        </w:rPr>
        <w:t>コンパイルを効率化するための</w:t>
      </w:r>
      <w:r w:rsidRPr="00DB5F8F">
        <w:rPr>
          <w:rFonts w:hint="eastAsia"/>
          <w:b/>
        </w:rPr>
        <w:t>コーディング手法</w:t>
      </w:r>
    </w:p>
    <w:p w14:paraId="1E3C680B" w14:textId="77777777" w:rsidR="00DB5F8F" w:rsidRPr="00DB5F8F" w:rsidRDefault="00DB5F8F" w:rsidP="00DB5F8F">
      <w:pPr>
        <w:pStyle w:val="a4"/>
        <w:rPr>
          <w:b/>
        </w:rPr>
      </w:pPr>
      <w:r w:rsidRPr="000F63B7">
        <w:rPr>
          <w:rFonts w:hint="eastAsia"/>
        </w:rPr>
        <w:t>プログラミング</w:t>
      </w:r>
      <w:r w:rsidRPr="00DB5F8F">
        <w:rPr>
          <w:rFonts w:hint="eastAsia"/>
          <w:b/>
        </w:rPr>
        <w:t>禁則事項</w:t>
      </w:r>
    </w:p>
    <w:p w14:paraId="7F9B66CC" w14:textId="77777777" w:rsidR="00DB5F8F" w:rsidRDefault="00DB5F8F" w:rsidP="00DB5F8F">
      <w:pPr>
        <w:pStyle w:val="a4"/>
      </w:pPr>
      <w:r w:rsidRPr="000F63B7">
        <w:rPr>
          <w:rFonts w:hint="eastAsia"/>
        </w:rPr>
        <w:t>本当にちょっとした</w:t>
      </w:r>
      <w:r w:rsidRPr="00DB5F8F">
        <w:rPr>
          <w:rFonts w:hint="eastAsia"/>
          <w:b/>
        </w:rPr>
        <w:t>プログラミング</w:t>
      </w:r>
      <w:r w:rsidRPr="00DB5F8F">
        <w:rPr>
          <w:rFonts w:hint="eastAsia"/>
          <w:b/>
        </w:rPr>
        <w:t>Tips</w:t>
      </w:r>
    </w:p>
    <w:p w14:paraId="6CDF24CD" w14:textId="77777777" w:rsidR="00DB5F8F" w:rsidRDefault="00DB5F8F" w:rsidP="00DB5F8F">
      <w:pPr>
        <w:pStyle w:val="a4"/>
      </w:pPr>
      <w:r w:rsidRPr="009E31FD">
        <w:rPr>
          <w:rFonts w:hint="eastAsia"/>
        </w:rPr>
        <w:t>複数タイトルにまたがる効率的な</w:t>
      </w:r>
      <w:r w:rsidRPr="00DB5F8F">
        <w:rPr>
          <w:rFonts w:hint="eastAsia"/>
          <w:b/>
        </w:rPr>
        <w:t>フレームワーク管理</w:t>
      </w:r>
    </w:p>
    <w:p w14:paraId="68B5FD39" w14:textId="7F6D7FBA" w:rsidR="00DB5F8F" w:rsidRDefault="00DB5F8F" w:rsidP="00DB5F8F">
      <w:pPr>
        <w:pStyle w:val="a9"/>
        <w:keepNext/>
        <w:keepLines/>
        <w:widowControl/>
        <w:spacing w:beforeLines="50" w:before="180"/>
        <w:ind w:firstLineChars="0" w:firstLine="0"/>
        <w:rPr>
          <w:b/>
        </w:rPr>
      </w:pPr>
      <w:r w:rsidRPr="003B18DD">
        <w:rPr>
          <w:b/>
        </w:rPr>
        <w:t>＜</w:t>
      </w:r>
      <w:r>
        <w:rPr>
          <w:rFonts w:hint="eastAsia"/>
          <w:b/>
        </w:rPr>
        <w:t>プログラミングテクニック／ライブラリ</w:t>
      </w:r>
      <w:r w:rsidRPr="003B18DD">
        <w:rPr>
          <w:b/>
        </w:rPr>
        <w:t>＞</w:t>
      </w:r>
    </w:p>
    <w:p w14:paraId="40F7BC9B" w14:textId="77777777" w:rsidR="00DB5F8F" w:rsidRDefault="00DB5F8F" w:rsidP="00DB5F8F">
      <w:pPr>
        <w:pStyle w:val="a4"/>
      </w:pPr>
      <w:r w:rsidRPr="000F63B7">
        <w:rPr>
          <w:rFonts w:hint="eastAsia"/>
        </w:rPr>
        <w:t>セーブデータのための</w:t>
      </w:r>
      <w:r w:rsidRPr="00DB5F8F">
        <w:rPr>
          <w:rFonts w:hint="eastAsia"/>
          <w:b/>
        </w:rPr>
        <w:t>シリアライズ</w:t>
      </w:r>
      <w:r w:rsidRPr="000F63B7">
        <w:rPr>
          <w:rFonts w:hint="eastAsia"/>
        </w:rPr>
        <w:t>処理</w:t>
      </w:r>
    </w:p>
    <w:p w14:paraId="7AEF9922" w14:textId="77777777" w:rsidR="00DB5F8F" w:rsidRDefault="00DB5F8F" w:rsidP="00DB5F8F">
      <w:pPr>
        <w:pStyle w:val="a4"/>
      </w:pPr>
      <w:r w:rsidRPr="000F63B7">
        <w:rPr>
          <w:rFonts w:hint="eastAsia"/>
        </w:rPr>
        <w:t>スクリプトの生産性向上のための</w:t>
      </w:r>
      <w:r w:rsidRPr="00DB5F8F">
        <w:rPr>
          <w:rFonts w:hint="eastAsia"/>
          <w:b/>
        </w:rPr>
        <w:t>プロパティマップ</w:t>
      </w:r>
    </w:p>
    <w:p w14:paraId="4D82DA7F" w14:textId="77777777" w:rsidR="00DB5F8F" w:rsidRDefault="00DB5F8F" w:rsidP="00DB5F8F">
      <w:pPr>
        <w:pStyle w:val="a4"/>
      </w:pPr>
      <w:r w:rsidRPr="000F63B7">
        <w:rPr>
          <w:rFonts w:hint="eastAsia"/>
        </w:rPr>
        <w:t>プレイヤーに不満を感じさせないための</w:t>
      </w:r>
      <w:r w:rsidRPr="00DB5F8F">
        <w:rPr>
          <w:rFonts w:hint="eastAsia"/>
          <w:b/>
        </w:rPr>
        <w:t>乱数制御</w:t>
      </w:r>
    </w:p>
    <w:p w14:paraId="776D6D46" w14:textId="77777777" w:rsidR="00DB5F8F" w:rsidRDefault="00DB5F8F" w:rsidP="00DB5F8F">
      <w:pPr>
        <w:pStyle w:val="a4"/>
      </w:pPr>
      <w:r w:rsidRPr="000F63B7">
        <w:rPr>
          <w:rFonts w:hint="eastAsia"/>
        </w:rPr>
        <w:t>効果的な</w:t>
      </w:r>
      <w:r w:rsidRPr="00DB5F8F">
        <w:rPr>
          <w:rFonts w:hint="eastAsia"/>
          <w:b/>
        </w:rPr>
        <w:t>テンプレートテクニック</w:t>
      </w:r>
    </w:p>
    <w:p w14:paraId="4F6B9ED4" w14:textId="77777777" w:rsidR="00DB5F8F" w:rsidRDefault="00DB5F8F" w:rsidP="00DB5F8F">
      <w:pPr>
        <w:pStyle w:val="a4"/>
        <w:ind w:left="286" w:hanging="299"/>
      </w:pPr>
      <w:r w:rsidRPr="00DB5F8F">
        <w:rPr>
          <w:rFonts w:hint="eastAsia"/>
          <w:b/>
        </w:rPr>
        <w:t>デザインパターン</w:t>
      </w:r>
      <w:r w:rsidRPr="000F63B7">
        <w:rPr>
          <w:rFonts w:hint="eastAsia"/>
        </w:rPr>
        <w:t>の活用</w:t>
      </w:r>
    </w:p>
    <w:p w14:paraId="634E1116" w14:textId="1A3C4E62" w:rsidR="00DB5F8F" w:rsidRPr="003B18DD" w:rsidRDefault="00DB5F8F" w:rsidP="00DB5F8F">
      <w:pPr>
        <w:pStyle w:val="a9"/>
        <w:keepNext/>
        <w:keepLines/>
        <w:widowControl/>
        <w:spacing w:beforeLines="50" w:before="180"/>
        <w:ind w:firstLineChars="0" w:firstLine="0"/>
        <w:rPr>
          <w:b/>
        </w:rPr>
      </w:pPr>
      <w:r w:rsidRPr="003B18DD">
        <w:rPr>
          <w:b/>
        </w:rPr>
        <w:t>＜</w:t>
      </w:r>
      <w:r>
        <w:rPr>
          <w:rFonts w:hint="eastAsia"/>
          <w:b/>
        </w:rPr>
        <w:t>処理仕様</w:t>
      </w:r>
      <w:r w:rsidRPr="003B18DD">
        <w:rPr>
          <w:b/>
        </w:rPr>
        <w:t>＞</w:t>
      </w:r>
    </w:p>
    <w:p w14:paraId="14C6A33F" w14:textId="454E0266" w:rsidR="00EB7583" w:rsidRDefault="001D21BD" w:rsidP="001D21BD">
      <w:pPr>
        <w:pStyle w:val="a4"/>
        <w:ind w:left="286" w:hanging="299"/>
      </w:pPr>
      <w:r w:rsidRPr="00DB5F8F">
        <w:rPr>
          <w:rFonts w:hint="eastAsia"/>
          <w:b/>
        </w:rPr>
        <w:t>ゲームデータ</w:t>
      </w:r>
      <w:r w:rsidRPr="001D21BD">
        <w:rPr>
          <w:rFonts w:hint="eastAsia"/>
        </w:rPr>
        <w:t>仕様</w:t>
      </w:r>
    </w:p>
    <w:p w14:paraId="75A0660D" w14:textId="7DA4AAFE" w:rsidR="001D21BD" w:rsidRDefault="001D21BD" w:rsidP="001D21BD">
      <w:pPr>
        <w:pStyle w:val="a4"/>
        <w:ind w:left="286" w:hanging="299"/>
      </w:pPr>
      <w:r w:rsidRPr="00DB5F8F">
        <w:rPr>
          <w:rFonts w:hint="eastAsia"/>
          <w:b/>
        </w:rPr>
        <w:t>カメラ処理</w:t>
      </w:r>
      <w:r w:rsidRPr="001D21BD">
        <w:rPr>
          <w:rFonts w:hint="eastAsia"/>
        </w:rPr>
        <w:t>の効率化手法</w:t>
      </w:r>
    </w:p>
    <w:p w14:paraId="75E73A72" w14:textId="77777777" w:rsidR="00DB5F8F" w:rsidRDefault="00DB5F8F" w:rsidP="00DB5F8F">
      <w:pPr>
        <w:pStyle w:val="a4"/>
        <w:ind w:left="286" w:hanging="299"/>
      </w:pPr>
      <w:r w:rsidRPr="00DB5F8F">
        <w:rPr>
          <w:rFonts w:hint="eastAsia"/>
          <w:b/>
        </w:rPr>
        <w:t>「サービス」</w:t>
      </w:r>
      <w:r w:rsidRPr="009E31FD">
        <w:rPr>
          <w:rFonts w:hint="eastAsia"/>
        </w:rPr>
        <w:t>によるマルチスレッドの効率化</w:t>
      </w:r>
    </w:p>
    <w:p w14:paraId="79A014CD" w14:textId="77777777" w:rsidR="00DB5F8F" w:rsidRPr="00DB5F8F" w:rsidRDefault="00DB5F8F" w:rsidP="00DB5F8F">
      <w:pPr>
        <w:pStyle w:val="a4"/>
        <w:rPr>
          <w:b/>
        </w:rPr>
      </w:pPr>
      <w:r w:rsidRPr="009E31FD">
        <w:rPr>
          <w:rFonts w:hint="eastAsia"/>
        </w:rPr>
        <w:t>効率化と安全性のための</w:t>
      </w:r>
      <w:r w:rsidRPr="00DB5F8F">
        <w:rPr>
          <w:rFonts w:hint="eastAsia"/>
          <w:b/>
        </w:rPr>
        <w:t>ロック制御</w:t>
      </w:r>
    </w:p>
    <w:p w14:paraId="524AF11E" w14:textId="3D280331" w:rsidR="009E31FD" w:rsidRDefault="009E31FD" w:rsidP="009E31FD">
      <w:pPr>
        <w:pStyle w:val="a4"/>
      </w:pPr>
      <w:r w:rsidRPr="009E31FD">
        <w:rPr>
          <w:rFonts w:hint="eastAsia"/>
        </w:rPr>
        <w:t>ゲーム制御のための</w:t>
      </w:r>
      <w:r w:rsidRPr="00DB5F8F">
        <w:rPr>
          <w:rFonts w:hint="eastAsia"/>
          <w:b/>
        </w:rPr>
        <w:t>メモリ管理</w:t>
      </w:r>
      <w:r w:rsidRPr="009E31FD">
        <w:rPr>
          <w:rFonts w:hint="eastAsia"/>
        </w:rPr>
        <w:t>方針</w:t>
      </w:r>
    </w:p>
    <w:p w14:paraId="724F9420" w14:textId="6E1A21BE" w:rsidR="009E31FD" w:rsidRDefault="009E31FD" w:rsidP="009E31FD">
      <w:pPr>
        <w:pStyle w:val="a4"/>
      </w:pPr>
      <w:r w:rsidRPr="009E31FD">
        <w:rPr>
          <w:rFonts w:hint="eastAsia"/>
        </w:rPr>
        <w:t>ヒープメモリとスラブアロケータを併用した</w:t>
      </w:r>
      <w:r w:rsidRPr="00DB5F8F">
        <w:rPr>
          <w:rFonts w:hint="eastAsia"/>
          <w:b/>
        </w:rPr>
        <w:t>メモリ管理</w:t>
      </w:r>
    </w:p>
    <w:p w14:paraId="0B2E61CF" w14:textId="5FCFFE7C" w:rsidR="009E31FD" w:rsidRDefault="009E31FD" w:rsidP="009E31FD">
      <w:pPr>
        <w:pStyle w:val="a4"/>
      </w:pPr>
      <w:r w:rsidRPr="009E31FD">
        <w:rPr>
          <w:rFonts w:hint="eastAsia"/>
        </w:rPr>
        <w:t>様々なメモリ管理手法と</w:t>
      </w:r>
      <w:r w:rsidRPr="00DB5F8F">
        <w:rPr>
          <w:rFonts w:hint="eastAsia"/>
          <w:b/>
        </w:rPr>
        <w:t>共通アロケータインターフェース</w:t>
      </w:r>
    </w:p>
    <w:p w14:paraId="2A7809D3" w14:textId="2AD67EFE" w:rsidR="009E31FD" w:rsidRDefault="009E31FD" w:rsidP="009E31FD">
      <w:pPr>
        <w:pStyle w:val="a4"/>
      </w:pPr>
      <w:r w:rsidRPr="009E31FD">
        <w:rPr>
          <w:rFonts w:hint="eastAsia"/>
        </w:rPr>
        <w:t>開発の効率化と安全性のための</w:t>
      </w:r>
      <w:r w:rsidRPr="00DB5F8F">
        <w:rPr>
          <w:rFonts w:hint="eastAsia"/>
          <w:b/>
        </w:rPr>
        <w:t>リソース管理</w:t>
      </w:r>
    </w:p>
    <w:p w14:paraId="289F6B4E" w14:textId="77777777" w:rsidR="00DB5F8F" w:rsidRDefault="00DB5F8F" w:rsidP="00DB5F8F">
      <w:pPr>
        <w:pStyle w:val="a9"/>
        <w:keepNext/>
        <w:keepLines/>
        <w:widowControl/>
        <w:spacing w:beforeLines="50" w:before="180"/>
        <w:ind w:firstLineChars="0" w:firstLine="0"/>
        <w:rPr>
          <w:b/>
        </w:rPr>
      </w:pPr>
      <w:r w:rsidRPr="003B18DD">
        <w:rPr>
          <w:b/>
        </w:rPr>
        <w:t>＜</w:t>
      </w:r>
      <w:r>
        <w:rPr>
          <w:rFonts w:hint="eastAsia"/>
          <w:b/>
        </w:rPr>
        <w:t>デバッグ</w:t>
      </w:r>
      <w:r w:rsidRPr="003B18DD">
        <w:rPr>
          <w:b/>
        </w:rPr>
        <w:t>＞</w:t>
      </w:r>
    </w:p>
    <w:p w14:paraId="06E46429" w14:textId="77777777" w:rsidR="00DB5F8F" w:rsidRDefault="00DB5F8F" w:rsidP="00DB5F8F">
      <w:pPr>
        <w:pStyle w:val="a4"/>
        <w:ind w:left="286" w:hanging="299"/>
      </w:pPr>
      <w:r w:rsidRPr="00DB5F8F">
        <w:rPr>
          <w:rFonts w:hint="eastAsia"/>
          <w:b/>
        </w:rPr>
        <w:t>デバッグ制御</w:t>
      </w:r>
      <w:r w:rsidRPr="000F63B7">
        <w:rPr>
          <w:rFonts w:hint="eastAsia"/>
        </w:rPr>
        <w:t>システム</w:t>
      </w:r>
    </w:p>
    <w:p w14:paraId="02E31DB0" w14:textId="77777777" w:rsidR="00DB5F8F" w:rsidRDefault="00DB5F8F" w:rsidP="00DB5F8F">
      <w:pPr>
        <w:pStyle w:val="a4"/>
        <w:ind w:left="286" w:hanging="299"/>
      </w:pPr>
      <w:r w:rsidRPr="00DB5F8F">
        <w:rPr>
          <w:rFonts w:hint="eastAsia"/>
          <w:b/>
        </w:rPr>
        <w:t>ユニットテスト</w:t>
      </w:r>
      <w:r w:rsidRPr="000F63B7">
        <w:rPr>
          <w:rFonts w:hint="eastAsia"/>
        </w:rPr>
        <w:t>と継続的ビルド</w:t>
      </w:r>
    </w:p>
    <w:p w14:paraId="5DF6A388" w14:textId="77777777" w:rsidR="00DB5F8F" w:rsidRDefault="00DB5F8F" w:rsidP="00DB5F8F">
      <w:pPr>
        <w:pStyle w:val="a4"/>
      </w:pPr>
      <w:r w:rsidRPr="000F63B7">
        <w:rPr>
          <w:rFonts w:hint="eastAsia"/>
        </w:rPr>
        <w:t>効果的な</w:t>
      </w:r>
      <w:r w:rsidRPr="00DB5F8F">
        <w:rPr>
          <w:rFonts w:hint="eastAsia"/>
          <w:b/>
        </w:rPr>
        <w:t>デバッグログ</w:t>
      </w:r>
      <w:r w:rsidRPr="000F63B7">
        <w:rPr>
          <w:rFonts w:hint="eastAsia"/>
        </w:rPr>
        <w:t>と</w:t>
      </w:r>
      <w:r w:rsidRPr="00DB5F8F">
        <w:rPr>
          <w:rFonts w:hint="eastAsia"/>
          <w:b/>
        </w:rPr>
        <w:t>アサーション</w:t>
      </w:r>
    </w:p>
    <w:p w14:paraId="237168AA" w14:textId="0C4EBC94" w:rsidR="00EB7583" w:rsidRDefault="00BB6282" w:rsidP="00EB7583">
      <w:pPr>
        <w:pStyle w:val="2"/>
      </w:pPr>
      <w:bookmarkStart w:id="12" w:name="_Toc377525639"/>
      <w:r>
        <w:t>一連のドキュメントで</w:t>
      </w:r>
      <w:r w:rsidR="008944D2">
        <w:t>ほとんど</w:t>
      </w:r>
      <w:r>
        <w:t>扱っていない事</w:t>
      </w:r>
      <w:bookmarkEnd w:id="12"/>
    </w:p>
    <w:p w14:paraId="27D1C0E2" w14:textId="77491DBF" w:rsidR="004D5FE5" w:rsidRDefault="004D5FE5" w:rsidP="004D5FE5">
      <w:pPr>
        <w:pStyle w:val="affff6"/>
        <w:ind w:left="285" w:hanging="298"/>
      </w:pPr>
      <w:r>
        <w:rPr>
          <w:rFonts w:hint="eastAsia"/>
        </w:rPr>
        <w:t>3</w:t>
      </w:r>
      <w:r>
        <w:t>D</w:t>
      </w:r>
      <w:r>
        <w:t>グラフィック全般（ツール、アセット管理、データ構造、アニメーション</w:t>
      </w:r>
      <w:r w:rsidR="00763108">
        <w:rPr>
          <w:rFonts w:hint="eastAsia"/>
        </w:rPr>
        <w:t>、描画</w:t>
      </w:r>
      <w:r>
        <w:t>）</w:t>
      </w:r>
    </w:p>
    <w:p w14:paraId="4241687D" w14:textId="6A00D961" w:rsidR="004D5FE5" w:rsidRDefault="004D5FE5" w:rsidP="004D5FE5">
      <w:pPr>
        <w:pStyle w:val="affff6"/>
        <w:ind w:left="285" w:hanging="298"/>
      </w:pPr>
      <w:r>
        <w:rPr>
          <w:rFonts w:hint="eastAsia"/>
        </w:rPr>
        <w:lastRenderedPageBreak/>
        <w:t>2D</w:t>
      </w:r>
      <w:r>
        <w:rPr>
          <w:rFonts w:hint="eastAsia"/>
        </w:rPr>
        <w:t>グラフィック全般（</w:t>
      </w:r>
      <w:r>
        <w:t>ツール、アセット管理、データ構造、アニメーション</w:t>
      </w:r>
      <w:r w:rsidR="00763108">
        <w:rPr>
          <w:rFonts w:hint="eastAsia"/>
        </w:rPr>
        <w:t>、描画</w:t>
      </w:r>
      <w:r>
        <w:rPr>
          <w:rFonts w:hint="eastAsia"/>
        </w:rPr>
        <w:t>）</w:t>
      </w:r>
    </w:p>
    <w:p w14:paraId="406B99D0" w14:textId="1E143BAA" w:rsidR="004D5FE5" w:rsidRDefault="004D5FE5" w:rsidP="004D5FE5">
      <w:pPr>
        <w:pStyle w:val="affff6"/>
        <w:ind w:left="285" w:hanging="298"/>
      </w:pPr>
      <w:r>
        <w:t>ライティング</w:t>
      </w:r>
      <w:r w:rsidR="00763108">
        <w:rPr>
          <w:rFonts w:hint="eastAsia"/>
        </w:rPr>
        <w:t>（ツール、アセット管理、データ構造、描画）</w:t>
      </w:r>
    </w:p>
    <w:p w14:paraId="2C07A92B" w14:textId="2D7B938A" w:rsidR="00763108" w:rsidRDefault="00763108" w:rsidP="00763108">
      <w:pPr>
        <w:pStyle w:val="affff6"/>
        <w:ind w:left="285" w:hanging="298"/>
      </w:pPr>
      <w:r>
        <w:t>エフェクトシステム（パーティクル</w:t>
      </w:r>
      <w:r w:rsidR="00D057ED">
        <w:t>エフェクトシステム</w:t>
      </w:r>
      <w:r>
        <w:t>など）</w:t>
      </w:r>
    </w:p>
    <w:p w14:paraId="1BB0A452" w14:textId="77777777" w:rsidR="00763108" w:rsidRDefault="00763108" w:rsidP="00763108">
      <w:pPr>
        <w:pStyle w:val="affff6"/>
        <w:ind w:left="285" w:hanging="298"/>
      </w:pPr>
      <w:r>
        <w:rPr>
          <w:rFonts w:hint="eastAsia"/>
        </w:rPr>
        <w:t>ポストエフェクト（アニメーション、描画）</w:t>
      </w:r>
    </w:p>
    <w:p w14:paraId="0E4AC5FC" w14:textId="14FB7407" w:rsidR="004D5FE5" w:rsidRDefault="004D5FE5" w:rsidP="004D5FE5">
      <w:pPr>
        <w:pStyle w:val="affff6"/>
        <w:ind w:left="285" w:hanging="298"/>
      </w:pPr>
      <w:r>
        <w:t>グラフィック全般（シェーダー、描画）</w:t>
      </w:r>
    </w:p>
    <w:p w14:paraId="2C5B4DE3" w14:textId="535981F7" w:rsidR="00A7423C" w:rsidRDefault="00A7423C" w:rsidP="004D5FE5">
      <w:pPr>
        <w:pStyle w:val="affff6"/>
        <w:ind w:left="285" w:hanging="298"/>
      </w:pPr>
      <w:r>
        <w:t>シェーダー管理</w:t>
      </w:r>
    </w:p>
    <w:p w14:paraId="18ECEC42" w14:textId="77777777" w:rsidR="00763108" w:rsidRDefault="00763108" w:rsidP="00763108">
      <w:pPr>
        <w:pStyle w:val="affff6"/>
        <w:ind w:left="285" w:hanging="298"/>
      </w:pPr>
      <w:r>
        <w:rPr>
          <w:rFonts w:hint="eastAsia"/>
        </w:rPr>
        <w:t>UI</w:t>
      </w:r>
      <w:r>
        <w:t>／</w:t>
      </w:r>
      <w:r>
        <w:rPr>
          <w:rFonts w:hint="eastAsia"/>
        </w:rPr>
        <w:t>HUD</w:t>
      </w:r>
      <w:r>
        <w:rPr>
          <w:rFonts w:hint="eastAsia"/>
        </w:rPr>
        <w:t>（メニュー）システム</w:t>
      </w:r>
    </w:p>
    <w:p w14:paraId="62479C0B" w14:textId="6B835A66" w:rsidR="004B22DE" w:rsidRDefault="004B22DE" w:rsidP="00763108">
      <w:pPr>
        <w:pStyle w:val="affff6"/>
        <w:ind w:left="285" w:hanging="298"/>
      </w:pPr>
      <w:r>
        <w:t>カメラ制御</w:t>
      </w:r>
      <w:bookmarkStart w:id="13" w:name="_GoBack"/>
      <w:bookmarkEnd w:id="13"/>
    </w:p>
    <w:p w14:paraId="7D8787E1" w14:textId="74730EC4" w:rsidR="000F63B7" w:rsidRDefault="000F63B7" w:rsidP="004D5FE5">
      <w:pPr>
        <w:pStyle w:val="affff6"/>
        <w:ind w:left="285" w:hanging="298"/>
      </w:pPr>
      <w:r>
        <w:t>サウンド</w:t>
      </w:r>
      <w:r w:rsidR="00DB5F8F">
        <w:rPr>
          <w:rFonts w:hint="eastAsia"/>
        </w:rPr>
        <w:t>（</w:t>
      </w:r>
      <w:r w:rsidR="00DB5F8F">
        <w:t>制御</w:t>
      </w:r>
      <w:r w:rsidR="00DB5F8F">
        <w:rPr>
          <w:rFonts w:hint="eastAsia"/>
        </w:rPr>
        <w:t>、</w:t>
      </w:r>
      <w:r>
        <w:t>データ</w:t>
      </w:r>
      <w:r w:rsidR="00DB5F8F">
        <w:rPr>
          <w:rFonts w:hint="eastAsia"/>
        </w:rPr>
        <w:t>）</w:t>
      </w:r>
    </w:p>
    <w:p w14:paraId="08AE0A17" w14:textId="64B9E61A" w:rsidR="00A879CE" w:rsidRDefault="00A879CE" w:rsidP="004D5FE5">
      <w:pPr>
        <w:pStyle w:val="affff6"/>
        <w:ind w:left="285" w:hanging="298"/>
      </w:pPr>
      <w:r>
        <w:t>ストリーミングシステム（音声、映像）</w:t>
      </w:r>
    </w:p>
    <w:p w14:paraId="4ABD4F4F" w14:textId="754174F1" w:rsidR="00A879CE" w:rsidRDefault="00A879CE" w:rsidP="004D5FE5">
      <w:pPr>
        <w:pStyle w:val="affff6"/>
        <w:ind w:left="285" w:hanging="298"/>
      </w:pPr>
      <w:r>
        <w:t>物理演算</w:t>
      </w:r>
      <w:r w:rsidR="004B22DE">
        <w:t>・布処理</w:t>
      </w:r>
    </w:p>
    <w:p w14:paraId="47910D84" w14:textId="0F174726" w:rsidR="00A879CE" w:rsidRDefault="00A879CE" w:rsidP="004D5FE5">
      <w:pPr>
        <w:pStyle w:val="affff6"/>
        <w:ind w:left="285" w:hanging="298"/>
      </w:pPr>
      <w:r>
        <w:t>ネットワーク関係</w:t>
      </w:r>
    </w:p>
    <w:p w14:paraId="5CB40B34" w14:textId="6EB018F6" w:rsidR="006E5110" w:rsidRDefault="006E5110" w:rsidP="004D5FE5">
      <w:pPr>
        <w:pStyle w:val="affff6"/>
        <w:ind w:left="285" w:hanging="298"/>
      </w:pPr>
      <w:r>
        <w:t>DCC</w:t>
      </w:r>
      <w:r>
        <w:t>ツール／グラフィックツール関係（プラグインなど）</w:t>
      </w:r>
    </w:p>
    <w:p w14:paraId="74BA8B87" w14:textId="7A69942F" w:rsidR="006E5110" w:rsidRDefault="006E5110" w:rsidP="004D5FE5">
      <w:pPr>
        <w:pStyle w:val="affff6"/>
        <w:ind w:left="285" w:hanging="298"/>
      </w:pPr>
      <w:r>
        <w:t>サウンドツール関係</w:t>
      </w:r>
    </w:p>
    <w:p w14:paraId="3F66BC18" w14:textId="73003CAD" w:rsidR="006E5110" w:rsidRDefault="006E5110" w:rsidP="004D5FE5">
      <w:pPr>
        <w:pStyle w:val="affff6"/>
        <w:ind w:left="285" w:hanging="298"/>
      </w:pPr>
      <w:r>
        <w:t>イベントシーン制作</w:t>
      </w:r>
      <w:r w:rsidR="008F5450">
        <w:t>ツール</w:t>
      </w:r>
    </w:p>
    <w:p w14:paraId="292FDDF6" w14:textId="79E75559" w:rsidR="004B22DE" w:rsidRDefault="004B22DE" w:rsidP="004B22DE">
      <w:pPr>
        <w:pStyle w:val="affff6"/>
        <w:numPr>
          <w:ilvl w:val="0"/>
          <w:numId w:val="0"/>
        </w:numPr>
        <w:ind w:left="-13"/>
        <w:rPr>
          <w:rFonts w:hint="eastAsia"/>
        </w:rPr>
      </w:pPr>
      <w:r>
        <w:t>など</w:t>
      </w:r>
    </w:p>
    <w:p w14:paraId="0A26D554" w14:textId="29C08D01" w:rsidR="003B4CE7" w:rsidRDefault="001F1489" w:rsidP="00FC4BC9">
      <w:pPr>
        <w:pStyle w:val="af8"/>
        <w:spacing w:beforeLines="100" w:before="360"/>
        <w:sectPr w:rsidR="003B4CE7" w:rsidSect="006F450B">
          <w:headerReference w:type="even" r:id="rId25"/>
          <w:headerReference w:type="default" r:id="rId26"/>
          <w:footerReference w:type="default" r:id="rId27"/>
          <w:headerReference w:type="first" r:id="rId28"/>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755FC4">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29"/>
          <w:headerReference w:type="default" r:id="rId30"/>
          <w:footerReference w:type="default" r:id="rId31"/>
          <w:headerReference w:type="first" r:id="rId32"/>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3605D4" w:rsidP="000D4978">
      <w:pPr>
        <w:pStyle w:val="afff"/>
        <w:spacing w:before="5040"/>
      </w:pPr>
      <w:r>
        <w:lastRenderedPageBreak/>
        <w:fldChar w:fldCharType="begin"/>
      </w:r>
      <w:r>
        <w:instrText xml:space="preserve"> TITLE   \* MERGEFORMAT </w:instrText>
      </w:r>
      <w:r>
        <w:fldChar w:fldCharType="separate"/>
      </w:r>
      <w:r w:rsidR="00755FC4">
        <w:t>ゲームシステムのアーキテクチャと開発環境</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3"/>
      <w:headerReference w:type="default" r:id="rId34"/>
      <w:footerReference w:type="default" r:id="rId35"/>
      <w:headerReference w:type="first" r:id="rId36"/>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051F8A" w14:textId="77777777" w:rsidR="003605D4" w:rsidRDefault="003605D4" w:rsidP="002B2600">
      <w:r>
        <w:separator/>
      </w:r>
    </w:p>
  </w:endnote>
  <w:endnote w:type="continuationSeparator" w:id="0">
    <w:p w14:paraId="0B3B852B" w14:textId="77777777" w:rsidR="003605D4" w:rsidRDefault="003605D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DD512F" w:rsidRPr="00B46F4A" w:rsidRDefault="00FB5BC0" w:rsidP="003B4CE7">
    <w:pPr>
      <w:pStyle w:val="aff7"/>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4B22DE">
      <w:rPr>
        <w:noProof/>
      </w:rPr>
      <w:t>i</w:t>
    </w:r>
    <w:r w:rsidR="00DD512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DD512F" w:rsidRPr="00B46F4A" w:rsidRDefault="00FB5BC0" w:rsidP="00B46F4A">
    <w:pPr>
      <w:pStyle w:val="aff7"/>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4B22DE">
      <w:rPr>
        <w:noProof/>
      </w:rPr>
      <w:t>i</w:t>
    </w:r>
    <w:r w:rsidR="00DD512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DD512F" w:rsidRPr="00B46F4A" w:rsidRDefault="00FB5BC0" w:rsidP="00B46F4A">
    <w:pPr>
      <w:pStyle w:val="aff7"/>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B46F4A">
      <w:tab/>
    </w:r>
    <w:r w:rsidR="00DD512F" w:rsidRPr="00B46F4A">
      <w:fldChar w:fldCharType="begin"/>
    </w:r>
    <w:r w:rsidR="00DD512F" w:rsidRPr="00B46F4A">
      <w:instrText>PAGE \* MERGEFORMAT</w:instrText>
    </w:r>
    <w:r w:rsidR="00DD512F" w:rsidRPr="00B46F4A">
      <w:fldChar w:fldCharType="separate"/>
    </w:r>
    <w:r w:rsidR="00A7423C">
      <w:rPr>
        <w:noProof/>
      </w:rPr>
      <w:t>9</w:t>
    </w:r>
    <w:r w:rsidR="00DD512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DD512F" w:rsidRPr="00FA5A67" w:rsidRDefault="00EF6FC9" w:rsidP="00EB06D4">
    <w:pPr>
      <w:pStyle w:val="aff7"/>
      <w:tabs>
        <w:tab w:val="left" w:pos="6440"/>
      </w:tabs>
    </w:pPr>
    <w:r>
      <w:fldChar w:fldCharType="begin"/>
    </w:r>
    <w:r>
      <w:instrText xml:space="preserve"> TITLE   \* MERGEFORMAT </w:instrText>
    </w:r>
    <w:r>
      <w:fldChar w:fldCharType="separate"/>
    </w:r>
    <w:r w:rsidR="00537CD2">
      <w:rPr>
        <w:rFonts w:hint="eastAsia"/>
      </w:rPr>
      <w:t>ゲームシステムのアーキテクチャと開発環境</w:t>
    </w:r>
    <w:r>
      <w:fldChar w:fldCharType="end"/>
    </w:r>
    <w:r w:rsidR="00DD512F" w:rsidRPr="00FA5A67">
      <w:tab/>
    </w:r>
    <w:r w:rsidR="00DD512F">
      <w:tab/>
    </w:r>
    <w:r w:rsidR="00DD512F" w:rsidRPr="00FA5A67">
      <w:fldChar w:fldCharType="begin"/>
    </w:r>
    <w:r w:rsidR="00DD512F" w:rsidRPr="00FA5A67">
      <w:instrText>PAGE \* MERGEFORMAT</w:instrText>
    </w:r>
    <w:r w:rsidR="00DD512F" w:rsidRPr="00FA5A67">
      <w:fldChar w:fldCharType="separate"/>
    </w:r>
    <w:r w:rsidR="004B22DE">
      <w:rPr>
        <w:noProof/>
      </w:rPr>
      <w:t>i</w:t>
    </w:r>
    <w:r w:rsidR="00DD512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DD512F" w:rsidRPr="00B46F4A" w:rsidRDefault="00DD512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71842" w14:textId="77777777" w:rsidR="003605D4" w:rsidRDefault="003605D4" w:rsidP="002B2600">
      <w:r>
        <w:separator/>
      </w:r>
    </w:p>
  </w:footnote>
  <w:footnote w:type="continuationSeparator" w:id="0">
    <w:p w14:paraId="1298453F" w14:textId="77777777" w:rsidR="003605D4" w:rsidRDefault="003605D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DD512F" w:rsidRDefault="003605D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DD512F" w:rsidRDefault="003605D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DD512F" w:rsidRPr="0060641B" w:rsidRDefault="003605D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t>■</w:t>
    </w:r>
    <w:r w:rsidR="00DD512F">
      <w:fldChar w:fldCharType="begin"/>
    </w:r>
    <w:r w:rsidR="00DD512F">
      <w:instrText xml:space="preserve"> STYLEREF  "</w:instrText>
    </w:r>
    <w:r w:rsidR="00DD512F">
      <w:instrText>見出し</w:instrText>
    </w:r>
    <w:r w:rsidR="00DD512F">
      <w:instrText xml:space="preserve"> 1"  \* MERGEFORMAT </w:instrText>
    </w:r>
    <w:r w:rsidR="00DD512F">
      <w:fldChar w:fldCharType="separate"/>
    </w:r>
    <w:r w:rsidR="00A7423C">
      <w:rPr>
        <w:rFonts w:hint="eastAsia"/>
        <w:noProof/>
      </w:rPr>
      <w:t>目的別ドキュメント一覧</w:t>
    </w:r>
    <w:r w:rsidR="00DD512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DD512F" w:rsidRDefault="003605D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DD512F" w:rsidRDefault="003605D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DD512F" w:rsidRPr="0060641B" w:rsidRDefault="003605D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DD512F" w:rsidRDefault="003605D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DD512F" w:rsidRDefault="003605D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DD512F" w:rsidRPr="0060641B" w:rsidRDefault="003605D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DD512F" w:rsidRDefault="003605D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DD512F" w:rsidRDefault="003605D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DD512F" w:rsidRDefault="003605D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DD512F" w:rsidRDefault="003605D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DD512F" w:rsidRPr="0060641B" w:rsidRDefault="003605D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DD512F" w:rsidRDefault="003605D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DD512F" w:rsidRDefault="003605D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DD512F" w:rsidRPr="0060641B" w:rsidRDefault="003605D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DD512F">
      <w:tab/>
    </w:r>
    <w:r w:rsidR="00DD512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DD512F" w:rsidRDefault="003605D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038A2DC6"/>
    <w:lvl w:ilvl="0" w:tplc="8C586DCC">
      <w:numFmt w:val="bullet"/>
      <w:pStyle w:val="a4"/>
      <w:lvlText w:val="・"/>
      <w:lvlJc w:val="left"/>
      <w:pPr>
        <w:ind w:left="690" w:hanging="420"/>
      </w:pPr>
      <w:rPr>
        <w:rFonts w:ascii="ＭＳ 明朝" w:eastAsia="ＭＳ 明朝" w:hAnsi="ＭＳ 明朝" w:cs="Times New Roman" w:hint="eastAsia"/>
        <w:lang w:val="en-US"/>
      </w:rPr>
    </w:lvl>
    <w:lvl w:ilvl="1" w:tplc="0409000B">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325B"/>
    <w:rsid w:val="000052D2"/>
    <w:rsid w:val="00005A99"/>
    <w:rsid w:val="000079FD"/>
    <w:rsid w:val="00012DD0"/>
    <w:rsid w:val="0001387D"/>
    <w:rsid w:val="000139B4"/>
    <w:rsid w:val="00014CEB"/>
    <w:rsid w:val="00016381"/>
    <w:rsid w:val="00016489"/>
    <w:rsid w:val="00017087"/>
    <w:rsid w:val="00020DB2"/>
    <w:rsid w:val="00023ED2"/>
    <w:rsid w:val="00024ED3"/>
    <w:rsid w:val="000271E8"/>
    <w:rsid w:val="00031880"/>
    <w:rsid w:val="00032E0C"/>
    <w:rsid w:val="000334AD"/>
    <w:rsid w:val="00033DF1"/>
    <w:rsid w:val="00034B4E"/>
    <w:rsid w:val="000378CE"/>
    <w:rsid w:val="000413D3"/>
    <w:rsid w:val="00042D65"/>
    <w:rsid w:val="00042E20"/>
    <w:rsid w:val="00045B09"/>
    <w:rsid w:val="00045E07"/>
    <w:rsid w:val="00050A56"/>
    <w:rsid w:val="0005310F"/>
    <w:rsid w:val="00056663"/>
    <w:rsid w:val="000571C9"/>
    <w:rsid w:val="00060DFE"/>
    <w:rsid w:val="00061106"/>
    <w:rsid w:val="00064528"/>
    <w:rsid w:val="00066E94"/>
    <w:rsid w:val="0006787B"/>
    <w:rsid w:val="000678ED"/>
    <w:rsid w:val="0007110B"/>
    <w:rsid w:val="000734C2"/>
    <w:rsid w:val="0007385F"/>
    <w:rsid w:val="00081622"/>
    <w:rsid w:val="000817BB"/>
    <w:rsid w:val="00084756"/>
    <w:rsid w:val="00085B19"/>
    <w:rsid w:val="00085D40"/>
    <w:rsid w:val="000917D8"/>
    <w:rsid w:val="00091978"/>
    <w:rsid w:val="00091D61"/>
    <w:rsid w:val="000938CE"/>
    <w:rsid w:val="00095461"/>
    <w:rsid w:val="00095A1D"/>
    <w:rsid w:val="00096E7F"/>
    <w:rsid w:val="00097667"/>
    <w:rsid w:val="00097F69"/>
    <w:rsid w:val="000A1139"/>
    <w:rsid w:val="000A57EB"/>
    <w:rsid w:val="000A6FD7"/>
    <w:rsid w:val="000A7570"/>
    <w:rsid w:val="000B04D1"/>
    <w:rsid w:val="000B063D"/>
    <w:rsid w:val="000B1951"/>
    <w:rsid w:val="000B24CD"/>
    <w:rsid w:val="000B5C01"/>
    <w:rsid w:val="000B6429"/>
    <w:rsid w:val="000B6E36"/>
    <w:rsid w:val="000C3183"/>
    <w:rsid w:val="000C5B0A"/>
    <w:rsid w:val="000D00C0"/>
    <w:rsid w:val="000D0711"/>
    <w:rsid w:val="000D1B9A"/>
    <w:rsid w:val="000D1F11"/>
    <w:rsid w:val="000D2F8C"/>
    <w:rsid w:val="000D4978"/>
    <w:rsid w:val="000D6821"/>
    <w:rsid w:val="000E0B59"/>
    <w:rsid w:val="000E44C2"/>
    <w:rsid w:val="000E49BF"/>
    <w:rsid w:val="000E4D4A"/>
    <w:rsid w:val="000F11C6"/>
    <w:rsid w:val="000F15B7"/>
    <w:rsid w:val="000F63B7"/>
    <w:rsid w:val="000F65D1"/>
    <w:rsid w:val="000F7DBC"/>
    <w:rsid w:val="0010406D"/>
    <w:rsid w:val="00104453"/>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32AD"/>
    <w:rsid w:val="00164517"/>
    <w:rsid w:val="00164746"/>
    <w:rsid w:val="00167D76"/>
    <w:rsid w:val="00170DB1"/>
    <w:rsid w:val="001740AA"/>
    <w:rsid w:val="001775BB"/>
    <w:rsid w:val="0018242B"/>
    <w:rsid w:val="00184003"/>
    <w:rsid w:val="00192757"/>
    <w:rsid w:val="00192C98"/>
    <w:rsid w:val="00193574"/>
    <w:rsid w:val="00193A89"/>
    <w:rsid w:val="001A0EC8"/>
    <w:rsid w:val="001A1752"/>
    <w:rsid w:val="001A179E"/>
    <w:rsid w:val="001A2A91"/>
    <w:rsid w:val="001A440B"/>
    <w:rsid w:val="001A54AA"/>
    <w:rsid w:val="001A7981"/>
    <w:rsid w:val="001B2286"/>
    <w:rsid w:val="001B2FE4"/>
    <w:rsid w:val="001B3906"/>
    <w:rsid w:val="001B4BE5"/>
    <w:rsid w:val="001B5B05"/>
    <w:rsid w:val="001B6B6D"/>
    <w:rsid w:val="001B7A11"/>
    <w:rsid w:val="001C23BB"/>
    <w:rsid w:val="001C2D6E"/>
    <w:rsid w:val="001C36D4"/>
    <w:rsid w:val="001C5383"/>
    <w:rsid w:val="001C5611"/>
    <w:rsid w:val="001C6071"/>
    <w:rsid w:val="001C6A2C"/>
    <w:rsid w:val="001C7994"/>
    <w:rsid w:val="001D0C55"/>
    <w:rsid w:val="001D0CB8"/>
    <w:rsid w:val="001D21BD"/>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63BA"/>
    <w:rsid w:val="002065AF"/>
    <w:rsid w:val="00210409"/>
    <w:rsid w:val="00211CF7"/>
    <w:rsid w:val="00214965"/>
    <w:rsid w:val="00221F98"/>
    <w:rsid w:val="002229F8"/>
    <w:rsid w:val="0022386E"/>
    <w:rsid w:val="002244E2"/>
    <w:rsid w:val="0022708F"/>
    <w:rsid w:val="00230BDE"/>
    <w:rsid w:val="002328B1"/>
    <w:rsid w:val="00233FDD"/>
    <w:rsid w:val="002357AC"/>
    <w:rsid w:val="002360AD"/>
    <w:rsid w:val="00242385"/>
    <w:rsid w:val="00243210"/>
    <w:rsid w:val="002464E2"/>
    <w:rsid w:val="00247894"/>
    <w:rsid w:val="00252334"/>
    <w:rsid w:val="00254B5A"/>
    <w:rsid w:val="00255A22"/>
    <w:rsid w:val="00255D6E"/>
    <w:rsid w:val="002572A3"/>
    <w:rsid w:val="002600C4"/>
    <w:rsid w:val="0026120A"/>
    <w:rsid w:val="002634BF"/>
    <w:rsid w:val="00265222"/>
    <w:rsid w:val="00266EE6"/>
    <w:rsid w:val="00272C30"/>
    <w:rsid w:val="002751E6"/>
    <w:rsid w:val="00275C7E"/>
    <w:rsid w:val="00280C2F"/>
    <w:rsid w:val="00283439"/>
    <w:rsid w:val="00295B61"/>
    <w:rsid w:val="00296FE4"/>
    <w:rsid w:val="002A0179"/>
    <w:rsid w:val="002A1741"/>
    <w:rsid w:val="002A2CEC"/>
    <w:rsid w:val="002A59CD"/>
    <w:rsid w:val="002A6129"/>
    <w:rsid w:val="002A775F"/>
    <w:rsid w:val="002B168A"/>
    <w:rsid w:val="002B2600"/>
    <w:rsid w:val="002B2DBC"/>
    <w:rsid w:val="002B39B4"/>
    <w:rsid w:val="002C12AC"/>
    <w:rsid w:val="002C12B9"/>
    <w:rsid w:val="002C1CDE"/>
    <w:rsid w:val="002C3A49"/>
    <w:rsid w:val="002C4B52"/>
    <w:rsid w:val="002C4F13"/>
    <w:rsid w:val="002C5FEF"/>
    <w:rsid w:val="002C6AF0"/>
    <w:rsid w:val="002D10C3"/>
    <w:rsid w:val="002D293D"/>
    <w:rsid w:val="002D3BFF"/>
    <w:rsid w:val="002D4180"/>
    <w:rsid w:val="002D70AD"/>
    <w:rsid w:val="002E016E"/>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7C76"/>
    <w:rsid w:val="003524CB"/>
    <w:rsid w:val="00354E3D"/>
    <w:rsid w:val="003605D4"/>
    <w:rsid w:val="00360EB2"/>
    <w:rsid w:val="0036448E"/>
    <w:rsid w:val="003650DE"/>
    <w:rsid w:val="003657E3"/>
    <w:rsid w:val="00366DA7"/>
    <w:rsid w:val="00372F3A"/>
    <w:rsid w:val="003761B4"/>
    <w:rsid w:val="00377DC1"/>
    <w:rsid w:val="003803C4"/>
    <w:rsid w:val="003803DA"/>
    <w:rsid w:val="0038564F"/>
    <w:rsid w:val="00385DB4"/>
    <w:rsid w:val="0038622B"/>
    <w:rsid w:val="00386664"/>
    <w:rsid w:val="003909F5"/>
    <w:rsid w:val="00395E95"/>
    <w:rsid w:val="00395FB9"/>
    <w:rsid w:val="0039749D"/>
    <w:rsid w:val="00397CA4"/>
    <w:rsid w:val="003A2FDD"/>
    <w:rsid w:val="003A5538"/>
    <w:rsid w:val="003B0BE1"/>
    <w:rsid w:val="003B18DD"/>
    <w:rsid w:val="003B3F96"/>
    <w:rsid w:val="003B4CE7"/>
    <w:rsid w:val="003B5C4F"/>
    <w:rsid w:val="003B6EA3"/>
    <w:rsid w:val="003B72DD"/>
    <w:rsid w:val="003B77B7"/>
    <w:rsid w:val="003C3015"/>
    <w:rsid w:val="003C3947"/>
    <w:rsid w:val="003C3CB3"/>
    <w:rsid w:val="003C4431"/>
    <w:rsid w:val="003C6BA8"/>
    <w:rsid w:val="003C6C83"/>
    <w:rsid w:val="003C7BA3"/>
    <w:rsid w:val="003D0C92"/>
    <w:rsid w:val="003D1B3F"/>
    <w:rsid w:val="003D1BD5"/>
    <w:rsid w:val="003D4783"/>
    <w:rsid w:val="003D539E"/>
    <w:rsid w:val="003E0B80"/>
    <w:rsid w:val="003E1D7F"/>
    <w:rsid w:val="003E37F0"/>
    <w:rsid w:val="003E589A"/>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25D6"/>
    <w:rsid w:val="00434E7A"/>
    <w:rsid w:val="00435A3F"/>
    <w:rsid w:val="004376E8"/>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3203"/>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8B1"/>
    <w:rsid w:val="004A4F75"/>
    <w:rsid w:val="004A7EFD"/>
    <w:rsid w:val="004B1099"/>
    <w:rsid w:val="004B22DE"/>
    <w:rsid w:val="004B33C8"/>
    <w:rsid w:val="004B379E"/>
    <w:rsid w:val="004B3830"/>
    <w:rsid w:val="004B4205"/>
    <w:rsid w:val="004B4857"/>
    <w:rsid w:val="004B6258"/>
    <w:rsid w:val="004B71F3"/>
    <w:rsid w:val="004C013A"/>
    <w:rsid w:val="004C3E46"/>
    <w:rsid w:val="004C42D4"/>
    <w:rsid w:val="004C6924"/>
    <w:rsid w:val="004C6F23"/>
    <w:rsid w:val="004D0FAA"/>
    <w:rsid w:val="004D1664"/>
    <w:rsid w:val="004D4ADE"/>
    <w:rsid w:val="004D5FE5"/>
    <w:rsid w:val="004D74AD"/>
    <w:rsid w:val="004D778A"/>
    <w:rsid w:val="004E02F1"/>
    <w:rsid w:val="004E31B2"/>
    <w:rsid w:val="004E5830"/>
    <w:rsid w:val="004E6533"/>
    <w:rsid w:val="004E78DB"/>
    <w:rsid w:val="004F1D4F"/>
    <w:rsid w:val="004F2F1A"/>
    <w:rsid w:val="004F6D6C"/>
    <w:rsid w:val="00500AC9"/>
    <w:rsid w:val="00500DCF"/>
    <w:rsid w:val="005018D7"/>
    <w:rsid w:val="00502BCB"/>
    <w:rsid w:val="00507919"/>
    <w:rsid w:val="00507EB5"/>
    <w:rsid w:val="00512253"/>
    <w:rsid w:val="005146A4"/>
    <w:rsid w:val="00515B7E"/>
    <w:rsid w:val="00517A4E"/>
    <w:rsid w:val="00520E7B"/>
    <w:rsid w:val="00521A80"/>
    <w:rsid w:val="005258DB"/>
    <w:rsid w:val="00525950"/>
    <w:rsid w:val="005268C3"/>
    <w:rsid w:val="0052728D"/>
    <w:rsid w:val="00531253"/>
    <w:rsid w:val="0053259E"/>
    <w:rsid w:val="0053443A"/>
    <w:rsid w:val="00534675"/>
    <w:rsid w:val="00537CD2"/>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B1BEC"/>
    <w:rsid w:val="005B2D18"/>
    <w:rsid w:val="005B3097"/>
    <w:rsid w:val="005B4625"/>
    <w:rsid w:val="005B6703"/>
    <w:rsid w:val="005B7B7C"/>
    <w:rsid w:val="005C0F27"/>
    <w:rsid w:val="005C1194"/>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68B"/>
    <w:rsid w:val="005F187D"/>
    <w:rsid w:val="005F3E47"/>
    <w:rsid w:val="005F4065"/>
    <w:rsid w:val="005F4D02"/>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2481"/>
    <w:rsid w:val="00671FE0"/>
    <w:rsid w:val="0067251C"/>
    <w:rsid w:val="00672B5F"/>
    <w:rsid w:val="00672FFB"/>
    <w:rsid w:val="006734E0"/>
    <w:rsid w:val="00673724"/>
    <w:rsid w:val="006766CB"/>
    <w:rsid w:val="00680707"/>
    <w:rsid w:val="00682FA6"/>
    <w:rsid w:val="0068335C"/>
    <w:rsid w:val="00684F27"/>
    <w:rsid w:val="00684FE4"/>
    <w:rsid w:val="006862F3"/>
    <w:rsid w:val="00687355"/>
    <w:rsid w:val="00693A99"/>
    <w:rsid w:val="00694577"/>
    <w:rsid w:val="0069479F"/>
    <w:rsid w:val="0069585C"/>
    <w:rsid w:val="006A0194"/>
    <w:rsid w:val="006A09AD"/>
    <w:rsid w:val="006A0D31"/>
    <w:rsid w:val="006A179D"/>
    <w:rsid w:val="006A399E"/>
    <w:rsid w:val="006A4A88"/>
    <w:rsid w:val="006A656F"/>
    <w:rsid w:val="006A6F87"/>
    <w:rsid w:val="006A7021"/>
    <w:rsid w:val="006A7C7F"/>
    <w:rsid w:val="006B02D5"/>
    <w:rsid w:val="006B2F27"/>
    <w:rsid w:val="006B3961"/>
    <w:rsid w:val="006B47CE"/>
    <w:rsid w:val="006B583F"/>
    <w:rsid w:val="006B7362"/>
    <w:rsid w:val="006B7DF4"/>
    <w:rsid w:val="006C3FB4"/>
    <w:rsid w:val="006C75E7"/>
    <w:rsid w:val="006D2A95"/>
    <w:rsid w:val="006D2B42"/>
    <w:rsid w:val="006D467F"/>
    <w:rsid w:val="006D4BFB"/>
    <w:rsid w:val="006D4E13"/>
    <w:rsid w:val="006D7F95"/>
    <w:rsid w:val="006D7FDA"/>
    <w:rsid w:val="006E227D"/>
    <w:rsid w:val="006E5110"/>
    <w:rsid w:val="006E6178"/>
    <w:rsid w:val="006F128E"/>
    <w:rsid w:val="006F2288"/>
    <w:rsid w:val="006F450B"/>
    <w:rsid w:val="006F54B8"/>
    <w:rsid w:val="006F6726"/>
    <w:rsid w:val="006F6C72"/>
    <w:rsid w:val="00700367"/>
    <w:rsid w:val="00700CAA"/>
    <w:rsid w:val="00700D07"/>
    <w:rsid w:val="0070139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7DC1"/>
    <w:rsid w:val="00755FC4"/>
    <w:rsid w:val="0075678D"/>
    <w:rsid w:val="007614E9"/>
    <w:rsid w:val="00763108"/>
    <w:rsid w:val="00764573"/>
    <w:rsid w:val="00766513"/>
    <w:rsid w:val="007723C7"/>
    <w:rsid w:val="007724D6"/>
    <w:rsid w:val="00773882"/>
    <w:rsid w:val="0077490F"/>
    <w:rsid w:val="00774B39"/>
    <w:rsid w:val="00775A7E"/>
    <w:rsid w:val="00783476"/>
    <w:rsid w:val="00784ED5"/>
    <w:rsid w:val="00786D4E"/>
    <w:rsid w:val="00787635"/>
    <w:rsid w:val="00791526"/>
    <w:rsid w:val="007930EA"/>
    <w:rsid w:val="007A07E0"/>
    <w:rsid w:val="007A1328"/>
    <w:rsid w:val="007A1E72"/>
    <w:rsid w:val="007A288C"/>
    <w:rsid w:val="007A3CCA"/>
    <w:rsid w:val="007A4FA5"/>
    <w:rsid w:val="007A5CE2"/>
    <w:rsid w:val="007A737F"/>
    <w:rsid w:val="007A7DEC"/>
    <w:rsid w:val="007B15A5"/>
    <w:rsid w:val="007B4C6D"/>
    <w:rsid w:val="007B5F7E"/>
    <w:rsid w:val="007C1171"/>
    <w:rsid w:val="007C1503"/>
    <w:rsid w:val="007C7EE2"/>
    <w:rsid w:val="007C7F1A"/>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07A22"/>
    <w:rsid w:val="00810FBA"/>
    <w:rsid w:val="00811772"/>
    <w:rsid w:val="00811875"/>
    <w:rsid w:val="00813D29"/>
    <w:rsid w:val="0081522A"/>
    <w:rsid w:val="00817796"/>
    <w:rsid w:val="00817B57"/>
    <w:rsid w:val="00817F2D"/>
    <w:rsid w:val="00820E75"/>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554"/>
    <w:rsid w:val="00885C47"/>
    <w:rsid w:val="008863A3"/>
    <w:rsid w:val="00886DA5"/>
    <w:rsid w:val="0089082F"/>
    <w:rsid w:val="008909DB"/>
    <w:rsid w:val="00891604"/>
    <w:rsid w:val="00893A6E"/>
    <w:rsid w:val="008944D2"/>
    <w:rsid w:val="008945E1"/>
    <w:rsid w:val="00897812"/>
    <w:rsid w:val="00897D36"/>
    <w:rsid w:val="008A0150"/>
    <w:rsid w:val="008A331F"/>
    <w:rsid w:val="008A3E2D"/>
    <w:rsid w:val="008A519C"/>
    <w:rsid w:val="008A6B30"/>
    <w:rsid w:val="008A7F29"/>
    <w:rsid w:val="008A7F42"/>
    <w:rsid w:val="008B009B"/>
    <w:rsid w:val="008B0E3D"/>
    <w:rsid w:val="008B4719"/>
    <w:rsid w:val="008C0211"/>
    <w:rsid w:val="008C0C32"/>
    <w:rsid w:val="008C12BC"/>
    <w:rsid w:val="008C1B7D"/>
    <w:rsid w:val="008C403C"/>
    <w:rsid w:val="008D015E"/>
    <w:rsid w:val="008D0238"/>
    <w:rsid w:val="008D39CE"/>
    <w:rsid w:val="008D5575"/>
    <w:rsid w:val="008D6E95"/>
    <w:rsid w:val="008F0FCA"/>
    <w:rsid w:val="008F1105"/>
    <w:rsid w:val="008F1158"/>
    <w:rsid w:val="008F1DF8"/>
    <w:rsid w:val="008F429D"/>
    <w:rsid w:val="008F4CC5"/>
    <w:rsid w:val="008F4EF7"/>
    <w:rsid w:val="008F5450"/>
    <w:rsid w:val="008F697D"/>
    <w:rsid w:val="0090149A"/>
    <w:rsid w:val="0090165D"/>
    <w:rsid w:val="00902AF7"/>
    <w:rsid w:val="009066C9"/>
    <w:rsid w:val="00906C9A"/>
    <w:rsid w:val="0090739C"/>
    <w:rsid w:val="00910D30"/>
    <w:rsid w:val="00910E86"/>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77666"/>
    <w:rsid w:val="00980144"/>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3232"/>
    <w:rsid w:val="009B3423"/>
    <w:rsid w:val="009B34D6"/>
    <w:rsid w:val="009B48E9"/>
    <w:rsid w:val="009B5A53"/>
    <w:rsid w:val="009B5BD0"/>
    <w:rsid w:val="009B6AA1"/>
    <w:rsid w:val="009C02F1"/>
    <w:rsid w:val="009C0DA8"/>
    <w:rsid w:val="009C121C"/>
    <w:rsid w:val="009C23D5"/>
    <w:rsid w:val="009C519A"/>
    <w:rsid w:val="009C58B4"/>
    <w:rsid w:val="009C5D37"/>
    <w:rsid w:val="009C6889"/>
    <w:rsid w:val="009C7A49"/>
    <w:rsid w:val="009D09CC"/>
    <w:rsid w:val="009D1AC9"/>
    <w:rsid w:val="009D2B42"/>
    <w:rsid w:val="009D467A"/>
    <w:rsid w:val="009D67EC"/>
    <w:rsid w:val="009E04D5"/>
    <w:rsid w:val="009E31FD"/>
    <w:rsid w:val="009E3CA5"/>
    <w:rsid w:val="009E559B"/>
    <w:rsid w:val="009E5D5D"/>
    <w:rsid w:val="009E5EF4"/>
    <w:rsid w:val="009E6199"/>
    <w:rsid w:val="009F3A1C"/>
    <w:rsid w:val="009F434D"/>
    <w:rsid w:val="009F5313"/>
    <w:rsid w:val="009F6F85"/>
    <w:rsid w:val="00A021C0"/>
    <w:rsid w:val="00A03641"/>
    <w:rsid w:val="00A05179"/>
    <w:rsid w:val="00A05485"/>
    <w:rsid w:val="00A12BC6"/>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423C"/>
    <w:rsid w:val="00A75534"/>
    <w:rsid w:val="00A76655"/>
    <w:rsid w:val="00A77FB7"/>
    <w:rsid w:val="00A83694"/>
    <w:rsid w:val="00A8421E"/>
    <w:rsid w:val="00A8446F"/>
    <w:rsid w:val="00A84D77"/>
    <w:rsid w:val="00A879CE"/>
    <w:rsid w:val="00A95532"/>
    <w:rsid w:val="00A975B9"/>
    <w:rsid w:val="00A97E67"/>
    <w:rsid w:val="00AA0D0A"/>
    <w:rsid w:val="00AA0F25"/>
    <w:rsid w:val="00AA27CE"/>
    <w:rsid w:val="00AA3365"/>
    <w:rsid w:val="00AA3430"/>
    <w:rsid w:val="00AA5626"/>
    <w:rsid w:val="00AA68B4"/>
    <w:rsid w:val="00AB2157"/>
    <w:rsid w:val="00AB2665"/>
    <w:rsid w:val="00AB28DF"/>
    <w:rsid w:val="00AB29A8"/>
    <w:rsid w:val="00AB3417"/>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422EE"/>
    <w:rsid w:val="00B432B2"/>
    <w:rsid w:val="00B43C1C"/>
    <w:rsid w:val="00B451A4"/>
    <w:rsid w:val="00B46F4A"/>
    <w:rsid w:val="00B47D10"/>
    <w:rsid w:val="00B508A0"/>
    <w:rsid w:val="00B50A1C"/>
    <w:rsid w:val="00B5354B"/>
    <w:rsid w:val="00B5394E"/>
    <w:rsid w:val="00B54FC9"/>
    <w:rsid w:val="00B563A4"/>
    <w:rsid w:val="00B57E45"/>
    <w:rsid w:val="00B600D7"/>
    <w:rsid w:val="00B64E9E"/>
    <w:rsid w:val="00B6636F"/>
    <w:rsid w:val="00B676FE"/>
    <w:rsid w:val="00B74591"/>
    <w:rsid w:val="00B748ED"/>
    <w:rsid w:val="00B77849"/>
    <w:rsid w:val="00B80523"/>
    <w:rsid w:val="00B8386D"/>
    <w:rsid w:val="00B848BC"/>
    <w:rsid w:val="00B870E6"/>
    <w:rsid w:val="00B87B6B"/>
    <w:rsid w:val="00B9084B"/>
    <w:rsid w:val="00B94404"/>
    <w:rsid w:val="00B94CA9"/>
    <w:rsid w:val="00B94F15"/>
    <w:rsid w:val="00B9719B"/>
    <w:rsid w:val="00BA0E33"/>
    <w:rsid w:val="00BA18FE"/>
    <w:rsid w:val="00BA2AEA"/>
    <w:rsid w:val="00BA49AF"/>
    <w:rsid w:val="00BA5F95"/>
    <w:rsid w:val="00BB259F"/>
    <w:rsid w:val="00BB2B31"/>
    <w:rsid w:val="00BB320A"/>
    <w:rsid w:val="00BB36C1"/>
    <w:rsid w:val="00BB44A3"/>
    <w:rsid w:val="00BB6282"/>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8E6"/>
    <w:rsid w:val="00BE6A98"/>
    <w:rsid w:val="00BE6CCA"/>
    <w:rsid w:val="00BE6D3D"/>
    <w:rsid w:val="00BF0F93"/>
    <w:rsid w:val="00BF405A"/>
    <w:rsid w:val="00BF4298"/>
    <w:rsid w:val="00C02DC6"/>
    <w:rsid w:val="00C038C0"/>
    <w:rsid w:val="00C05697"/>
    <w:rsid w:val="00C05944"/>
    <w:rsid w:val="00C06359"/>
    <w:rsid w:val="00C065E9"/>
    <w:rsid w:val="00C06B03"/>
    <w:rsid w:val="00C101D7"/>
    <w:rsid w:val="00C114D5"/>
    <w:rsid w:val="00C12249"/>
    <w:rsid w:val="00C128A7"/>
    <w:rsid w:val="00C1347E"/>
    <w:rsid w:val="00C15D03"/>
    <w:rsid w:val="00C1740F"/>
    <w:rsid w:val="00C2102B"/>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06A"/>
    <w:rsid w:val="00C70716"/>
    <w:rsid w:val="00C72F33"/>
    <w:rsid w:val="00C72F6F"/>
    <w:rsid w:val="00C74E8E"/>
    <w:rsid w:val="00C763C8"/>
    <w:rsid w:val="00C80533"/>
    <w:rsid w:val="00C818CE"/>
    <w:rsid w:val="00C81BA6"/>
    <w:rsid w:val="00C82573"/>
    <w:rsid w:val="00C828A6"/>
    <w:rsid w:val="00C87FDE"/>
    <w:rsid w:val="00C91C6A"/>
    <w:rsid w:val="00C9262B"/>
    <w:rsid w:val="00C93263"/>
    <w:rsid w:val="00C9597A"/>
    <w:rsid w:val="00CA3699"/>
    <w:rsid w:val="00CA3C25"/>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B74"/>
    <w:rsid w:val="00CE6C4F"/>
    <w:rsid w:val="00CF05F4"/>
    <w:rsid w:val="00CF1073"/>
    <w:rsid w:val="00CF241F"/>
    <w:rsid w:val="00CF4786"/>
    <w:rsid w:val="00CF6534"/>
    <w:rsid w:val="00CF6C34"/>
    <w:rsid w:val="00D02167"/>
    <w:rsid w:val="00D033AE"/>
    <w:rsid w:val="00D039B1"/>
    <w:rsid w:val="00D03BFA"/>
    <w:rsid w:val="00D042E7"/>
    <w:rsid w:val="00D057ED"/>
    <w:rsid w:val="00D07D35"/>
    <w:rsid w:val="00D14F3A"/>
    <w:rsid w:val="00D15FAF"/>
    <w:rsid w:val="00D16E42"/>
    <w:rsid w:val="00D1776E"/>
    <w:rsid w:val="00D17EFC"/>
    <w:rsid w:val="00D20C80"/>
    <w:rsid w:val="00D22C08"/>
    <w:rsid w:val="00D230FD"/>
    <w:rsid w:val="00D231C2"/>
    <w:rsid w:val="00D238FE"/>
    <w:rsid w:val="00D255E7"/>
    <w:rsid w:val="00D25CC2"/>
    <w:rsid w:val="00D2694C"/>
    <w:rsid w:val="00D27ABD"/>
    <w:rsid w:val="00D27CC1"/>
    <w:rsid w:val="00D30242"/>
    <w:rsid w:val="00D31E10"/>
    <w:rsid w:val="00D334BC"/>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EF6"/>
    <w:rsid w:val="00D65D5C"/>
    <w:rsid w:val="00D702A5"/>
    <w:rsid w:val="00D70AD0"/>
    <w:rsid w:val="00D727E3"/>
    <w:rsid w:val="00D74D60"/>
    <w:rsid w:val="00D766F7"/>
    <w:rsid w:val="00D77726"/>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1E19"/>
    <w:rsid w:val="00DA5FBB"/>
    <w:rsid w:val="00DA750C"/>
    <w:rsid w:val="00DB1A7E"/>
    <w:rsid w:val="00DB461E"/>
    <w:rsid w:val="00DB5F8F"/>
    <w:rsid w:val="00DB6D70"/>
    <w:rsid w:val="00DB6FFB"/>
    <w:rsid w:val="00DB7E70"/>
    <w:rsid w:val="00DC0A8F"/>
    <w:rsid w:val="00DC1246"/>
    <w:rsid w:val="00DC48F2"/>
    <w:rsid w:val="00DC57C3"/>
    <w:rsid w:val="00DC5C6B"/>
    <w:rsid w:val="00DD30E4"/>
    <w:rsid w:val="00DD4772"/>
    <w:rsid w:val="00DD49AA"/>
    <w:rsid w:val="00DD4BC0"/>
    <w:rsid w:val="00DD4E63"/>
    <w:rsid w:val="00DD512F"/>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1B27"/>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46359"/>
    <w:rsid w:val="00E466F1"/>
    <w:rsid w:val="00E5299C"/>
    <w:rsid w:val="00E55212"/>
    <w:rsid w:val="00E56917"/>
    <w:rsid w:val="00E61D0E"/>
    <w:rsid w:val="00E63469"/>
    <w:rsid w:val="00E63F00"/>
    <w:rsid w:val="00E67B63"/>
    <w:rsid w:val="00E67E6E"/>
    <w:rsid w:val="00E71D9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B7583"/>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6FC9"/>
    <w:rsid w:val="00EF7110"/>
    <w:rsid w:val="00EF79B1"/>
    <w:rsid w:val="00F020C4"/>
    <w:rsid w:val="00F05A2F"/>
    <w:rsid w:val="00F10DC2"/>
    <w:rsid w:val="00F11617"/>
    <w:rsid w:val="00F122C6"/>
    <w:rsid w:val="00F12B43"/>
    <w:rsid w:val="00F2080C"/>
    <w:rsid w:val="00F21914"/>
    <w:rsid w:val="00F23033"/>
    <w:rsid w:val="00F31A0D"/>
    <w:rsid w:val="00F31D5C"/>
    <w:rsid w:val="00F33257"/>
    <w:rsid w:val="00F35DEA"/>
    <w:rsid w:val="00F372D1"/>
    <w:rsid w:val="00F37313"/>
    <w:rsid w:val="00F41FF2"/>
    <w:rsid w:val="00F424AD"/>
    <w:rsid w:val="00F4430E"/>
    <w:rsid w:val="00F449EC"/>
    <w:rsid w:val="00F453F0"/>
    <w:rsid w:val="00F4645E"/>
    <w:rsid w:val="00F46B0F"/>
    <w:rsid w:val="00F473C6"/>
    <w:rsid w:val="00F50A64"/>
    <w:rsid w:val="00F515CB"/>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4753"/>
    <w:rsid w:val="00F74EB7"/>
    <w:rsid w:val="00F75BF6"/>
    <w:rsid w:val="00F809DB"/>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5BC0"/>
    <w:rsid w:val="00FC4BC9"/>
    <w:rsid w:val="00FC4C46"/>
    <w:rsid w:val="00FC506B"/>
    <w:rsid w:val="00FC73F7"/>
    <w:rsid w:val="00FD3043"/>
    <w:rsid w:val="00FD4D9B"/>
    <w:rsid w:val="00FD7A2D"/>
    <w:rsid w:val="00FE01C5"/>
    <w:rsid w:val="00FE0A5C"/>
    <w:rsid w:val="00FE179B"/>
    <w:rsid w:val="00FE2F03"/>
    <w:rsid w:val="00FE30D6"/>
    <w:rsid w:val="00FE6A92"/>
    <w:rsid w:val="00FF4043"/>
    <w:rsid w:val="00FF43C4"/>
    <w:rsid w:val="00FF6D41"/>
    <w:rsid w:val="00FF750D"/>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572A3"/>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3C3CB3"/>
    <w:pPr>
      <w:numPr>
        <w:numId w:val="38"/>
      </w:numPr>
      <w:ind w:leftChars="-6" w:left="285" w:hangingChars="142" w:hanging="298"/>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2.xml"/><Relationship Id="rId36" Type="http://schemas.openxmlformats.org/officeDocument/2006/relationships/header" Target="header18.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footer" Target="footer3.xml"/><Relationship Id="rId30" Type="http://schemas.openxmlformats.org/officeDocument/2006/relationships/header" Target="header14.xml"/><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F04B2-06D1-4AE5-9E14-BC17F788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7798</TotalTime>
  <Pages>14</Pages>
  <Words>775</Words>
  <Characters>4421</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ゲームシステムのアーキテクチャと開発環境</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ゲームシステムのアーキテクチャと開発環境</dc:title>
  <dc:subject>開発の柔軟性と安全性、効率化のために</dc:subject>
  <dc:creator>板垣 衛</dc:creator>
  <cp:keywords/>
  <dc:description/>
  <cp:lastModifiedBy>板垣衛</cp:lastModifiedBy>
  <cp:revision>1126</cp:revision>
  <cp:lastPrinted>2014-01-14T20:05:00Z</cp:lastPrinted>
  <dcterms:created xsi:type="dcterms:W3CDTF">2014-01-07T17:50:00Z</dcterms:created>
  <dcterms:modified xsi:type="dcterms:W3CDTF">2014-01-15T03:53:00Z</dcterms:modified>
  <cp:category>仕様・設計書</cp:category>
  <cp:contentStatus/>
</cp:coreProperties>
</file>