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4.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5.xml" ContentType="application/vnd.openxmlformats-officedocument.wordprocessingml.foot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662481" w:rsidP="00966ADB">
      <w:pPr>
        <w:pStyle w:val="af4"/>
      </w:pPr>
      <w:r>
        <w:fldChar w:fldCharType="begin"/>
      </w:r>
      <w:r>
        <w:instrText xml:space="preserve"> TITLE   \* MERGEFORMAT </w:instrText>
      </w:r>
      <w:r>
        <w:fldChar w:fldCharType="separate"/>
      </w:r>
      <w:r w:rsidR="00995F2B">
        <w:t>ゲームデータ管理DBシステム仕様</w:t>
      </w:r>
      <w:r>
        <w:fldChar w:fldCharType="end"/>
      </w:r>
    </w:p>
    <w:p w14:paraId="68C1382C" w14:textId="77777777" w:rsidR="00EC0FD6" w:rsidRPr="00C31EA7" w:rsidRDefault="00EC28B2" w:rsidP="00966ADB">
      <w:pPr>
        <w:pStyle w:val="af5"/>
      </w:pPr>
      <w:r>
        <w:rPr>
          <w:rFonts w:hint="eastAsia"/>
        </w:rPr>
        <w:t xml:space="preserve">－ </w:t>
      </w:r>
      <w:r w:rsidR="00662481">
        <w:fldChar w:fldCharType="begin"/>
      </w:r>
      <w:r w:rsidR="00662481">
        <w:instrText xml:space="preserve"> SUBJECT   \* MERGEFORMAT </w:instrText>
      </w:r>
      <w:r w:rsidR="00662481">
        <w:fldChar w:fldCharType="separate"/>
      </w:r>
      <w:r w:rsidR="00995F2B">
        <w:t>データベースによる安全で効果的なゲームデータ管理</w:t>
      </w:r>
      <w:r w:rsidR="00662481">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first" r:id="rId9"/>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995F2B">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0"/>
          <w:headerReference w:type="default" r:id="rId11"/>
          <w:footerReference w:type="default" r:id="rId12"/>
          <w:headerReference w:type="first" r:id="rId13"/>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3DE05664" w14:textId="77777777" w:rsidR="00995F2B"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345397" w:history="1">
        <w:r w:rsidR="00995F2B" w:rsidRPr="00B81E0B">
          <w:rPr>
            <w:rStyle w:val="afff3"/>
            <w:rFonts w:ascii="Wingdings" w:hAnsi="Wingdings"/>
          </w:rPr>
          <w:t></w:t>
        </w:r>
        <w:r w:rsidR="00995F2B">
          <w:rPr>
            <w:rFonts w:asciiTheme="minorHAnsi" w:eastAsiaTheme="minorEastAsia" w:hAnsiTheme="minorHAnsi" w:cstheme="minorBidi"/>
            <w:b w:val="0"/>
            <w:sz w:val="21"/>
          </w:rPr>
          <w:tab/>
        </w:r>
        <w:r w:rsidR="00995F2B" w:rsidRPr="00B81E0B">
          <w:rPr>
            <w:rStyle w:val="afff3"/>
            <w:rFonts w:hint="eastAsia"/>
          </w:rPr>
          <w:t>概略</w:t>
        </w:r>
        <w:r w:rsidR="00995F2B">
          <w:rPr>
            <w:webHidden/>
          </w:rPr>
          <w:tab/>
        </w:r>
        <w:r w:rsidR="00995F2B">
          <w:rPr>
            <w:webHidden/>
          </w:rPr>
          <w:fldChar w:fldCharType="begin"/>
        </w:r>
        <w:r w:rsidR="00995F2B">
          <w:rPr>
            <w:webHidden/>
          </w:rPr>
          <w:instrText xml:space="preserve"> PAGEREF _Toc377345397 \h </w:instrText>
        </w:r>
        <w:r w:rsidR="00995F2B">
          <w:rPr>
            <w:webHidden/>
          </w:rPr>
        </w:r>
        <w:r w:rsidR="00995F2B">
          <w:rPr>
            <w:webHidden/>
          </w:rPr>
          <w:fldChar w:fldCharType="separate"/>
        </w:r>
        <w:r w:rsidR="00733E6C">
          <w:rPr>
            <w:webHidden/>
          </w:rPr>
          <w:t>1</w:t>
        </w:r>
        <w:r w:rsidR="00995F2B">
          <w:rPr>
            <w:webHidden/>
          </w:rPr>
          <w:fldChar w:fldCharType="end"/>
        </w:r>
      </w:hyperlink>
    </w:p>
    <w:p w14:paraId="625F0E2C" w14:textId="77777777" w:rsidR="00995F2B" w:rsidRDefault="00143474">
      <w:pPr>
        <w:pStyle w:val="12"/>
        <w:spacing w:before="180"/>
        <w:ind w:left="325" w:hanging="325"/>
        <w:rPr>
          <w:rFonts w:asciiTheme="minorHAnsi" w:eastAsiaTheme="minorEastAsia" w:hAnsiTheme="minorHAnsi" w:cstheme="minorBidi"/>
          <w:b w:val="0"/>
          <w:sz w:val="21"/>
        </w:rPr>
      </w:pPr>
      <w:hyperlink w:anchor="_Toc377345398" w:history="1">
        <w:r w:rsidR="00995F2B" w:rsidRPr="00B81E0B">
          <w:rPr>
            <w:rStyle w:val="afff3"/>
            <w:rFonts w:ascii="Wingdings" w:hAnsi="Wingdings"/>
          </w:rPr>
          <w:t></w:t>
        </w:r>
        <w:r w:rsidR="00995F2B">
          <w:rPr>
            <w:rFonts w:asciiTheme="minorHAnsi" w:eastAsiaTheme="minorEastAsia" w:hAnsiTheme="minorHAnsi" w:cstheme="minorBidi"/>
            <w:b w:val="0"/>
            <w:sz w:val="21"/>
          </w:rPr>
          <w:tab/>
        </w:r>
        <w:r w:rsidR="00995F2B" w:rsidRPr="00B81E0B">
          <w:rPr>
            <w:rStyle w:val="afff3"/>
            <w:rFonts w:hint="eastAsia"/>
          </w:rPr>
          <w:t>目的</w:t>
        </w:r>
        <w:r w:rsidR="00995F2B">
          <w:rPr>
            <w:webHidden/>
          </w:rPr>
          <w:tab/>
        </w:r>
        <w:r w:rsidR="00995F2B">
          <w:rPr>
            <w:webHidden/>
          </w:rPr>
          <w:fldChar w:fldCharType="begin"/>
        </w:r>
        <w:r w:rsidR="00995F2B">
          <w:rPr>
            <w:webHidden/>
          </w:rPr>
          <w:instrText xml:space="preserve"> PAGEREF _Toc377345398 \h </w:instrText>
        </w:r>
        <w:r w:rsidR="00995F2B">
          <w:rPr>
            <w:webHidden/>
          </w:rPr>
        </w:r>
        <w:r w:rsidR="00995F2B">
          <w:rPr>
            <w:webHidden/>
          </w:rPr>
          <w:fldChar w:fldCharType="separate"/>
        </w:r>
        <w:r w:rsidR="00733E6C">
          <w:rPr>
            <w:webHidden/>
          </w:rPr>
          <w:t>1</w:t>
        </w:r>
        <w:r w:rsidR="00995F2B">
          <w:rPr>
            <w:webHidden/>
          </w:rPr>
          <w:fldChar w:fldCharType="end"/>
        </w:r>
      </w:hyperlink>
    </w:p>
    <w:p w14:paraId="73AF91A3" w14:textId="77777777" w:rsidR="00995F2B" w:rsidRDefault="00143474">
      <w:pPr>
        <w:pStyle w:val="12"/>
        <w:spacing w:before="180"/>
        <w:ind w:left="325" w:hanging="325"/>
        <w:rPr>
          <w:rFonts w:asciiTheme="minorHAnsi" w:eastAsiaTheme="minorEastAsia" w:hAnsiTheme="minorHAnsi" w:cstheme="minorBidi"/>
          <w:b w:val="0"/>
          <w:sz w:val="21"/>
        </w:rPr>
      </w:pPr>
      <w:hyperlink w:anchor="_Toc377345399" w:history="1">
        <w:r w:rsidR="00995F2B" w:rsidRPr="00B81E0B">
          <w:rPr>
            <w:rStyle w:val="afff3"/>
            <w:rFonts w:ascii="Wingdings" w:hAnsi="Wingdings"/>
          </w:rPr>
          <w:t></w:t>
        </w:r>
        <w:r w:rsidR="00995F2B">
          <w:rPr>
            <w:rFonts w:asciiTheme="minorHAnsi" w:eastAsiaTheme="minorEastAsia" w:hAnsiTheme="minorHAnsi" w:cstheme="minorBidi"/>
            <w:b w:val="0"/>
            <w:sz w:val="21"/>
          </w:rPr>
          <w:tab/>
        </w:r>
        <w:r w:rsidR="00995F2B" w:rsidRPr="00B81E0B">
          <w:rPr>
            <w:rStyle w:val="afff3"/>
            <w:rFonts w:hint="eastAsia"/>
          </w:rPr>
          <w:t>要件定義</w:t>
        </w:r>
        <w:r w:rsidR="00995F2B">
          <w:rPr>
            <w:webHidden/>
          </w:rPr>
          <w:tab/>
        </w:r>
        <w:r w:rsidR="00995F2B">
          <w:rPr>
            <w:webHidden/>
          </w:rPr>
          <w:fldChar w:fldCharType="begin"/>
        </w:r>
        <w:r w:rsidR="00995F2B">
          <w:rPr>
            <w:webHidden/>
          </w:rPr>
          <w:instrText xml:space="preserve"> PAGEREF _Toc377345399 \h </w:instrText>
        </w:r>
        <w:r w:rsidR="00995F2B">
          <w:rPr>
            <w:webHidden/>
          </w:rPr>
        </w:r>
        <w:r w:rsidR="00995F2B">
          <w:rPr>
            <w:webHidden/>
          </w:rPr>
          <w:fldChar w:fldCharType="separate"/>
        </w:r>
        <w:r w:rsidR="00733E6C">
          <w:rPr>
            <w:webHidden/>
          </w:rPr>
          <w:t>2</w:t>
        </w:r>
        <w:r w:rsidR="00995F2B">
          <w:rPr>
            <w:webHidden/>
          </w:rPr>
          <w:fldChar w:fldCharType="end"/>
        </w:r>
      </w:hyperlink>
    </w:p>
    <w:p w14:paraId="31730A62" w14:textId="77777777" w:rsidR="00995F2B" w:rsidRDefault="00143474">
      <w:pPr>
        <w:pStyle w:val="25"/>
        <w:tabs>
          <w:tab w:val="left" w:pos="840"/>
        </w:tabs>
        <w:rPr>
          <w:rFonts w:asciiTheme="minorHAnsi" w:eastAsiaTheme="minorEastAsia" w:hAnsiTheme="minorHAnsi" w:cstheme="minorBidi"/>
          <w:b w:val="0"/>
        </w:rPr>
      </w:pPr>
      <w:hyperlink w:anchor="_Toc377345400" w:history="1">
        <w:r w:rsidR="00995F2B" w:rsidRPr="00B81E0B">
          <w:rPr>
            <w:rStyle w:val="afff3"/>
            <w:rFonts w:ascii="メイリオ" w:eastAsia="メイリオ" w:hAnsi="メイリオ" w:hint="eastAsia"/>
          </w:rPr>
          <w:t>▼</w:t>
        </w:r>
        <w:r w:rsidR="00995F2B">
          <w:rPr>
            <w:rFonts w:asciiTheme="minorHAnsi" w:eastAsiaTheme="minorEastAsia" w:hAnsiTheme="minorHAnsi" w:cstheme="minorBidi"/>
            <w:b w:val="0"/>
          </w:rPr>
          <w:tab/>
        </w:r>
        <w:r w:rsidR="00995F2B" w:rsidRPr="00B81E0B">
          <w:rPr>
            <w:rStyle w:val="afff3"/>
            <w:rFonts w:hint="eastAsia"/>
          </w:rPr>
          <w:t>基本要件</w:t>
        </w:r>
        <w:r w:rsidR="00995F2B">
          <w:rPr>
            <w:webHidden/>
          </w:rPr>
          <w:tab/>
        </w:r>
        <w:r w:rsidR="00995F2B">
          <w:rPr>
            <w:webHidden/>
          </w:rPr>
          <w:fldChar w:fldCharType="begin"/>
        </w:r>
        <w:r w:rsidR="00995F2B">
          <w:rPr>
            <w:webHidden/>
          </w:rPr>
          <w:instrText xml:space="preserve"> PAGEREF _Toc377345400 \h </w:instrText>
        </w:r>
        <w:r w:rsidR="00995F2B">
          <w:rPr>
            <w:webHidden/>
          </w:rPr>
        </w:r>
        <w:r w:rsidR="00995F2B">
          <w:rPr>
            <w:webHidden/>
          </w:rPr>
          <w:fldChar w:fldCharType="separate"/>
        </w:r>
        <w:r w:rsidR="00733E6C">
          <w:rPr>
            <w:webHidden/>
          </w:rPr>
          <w:t>2</w:t>
        </w:r>
        <w:r w:rsidR="00995F2B">
          <w:rPr>
            <w:webHidden/>
          </w:rPr>
          <w:fldChar w:fldCharType="end"/>
        </w:r>
      </w:hyperlink>
    </w:p>
    <w:p w14:paraId="2562284C" w14:textId="77777777" w:rsidR="00995F2B" w:rsidRDefault="00143474">
      <w:pPr>
        <w:pStyle w:val="25"/>
        <w:tabs>
          <w:tab w:val="left" w:pos="840"/>
        </w:tabs>
        <w:rPr>
          <w:rFonts w:asciiTheme="minorHAnsi" w:eastAsiaTheme="minorEastAsia" w:hAnsiTheme="minorHAnsi" w:cstheme="minorBidi"/>
          <w:b w:val="0"/>
        </w:rPr>
      </w:pPr>
      <w:hyperlink w:anchor="_Toc377345401" w:history="1">
        <w:r w:rsidR="00995F2B" w:rsidRPr="00B81E0B">
          <w:rPr>
            <w:rStyle w:val="afff3"/>
            <w:rFonts w:ascii="メイリオ" w:eastAsia="メイリオ" w:hAnsi="メイリオ" w:hint="eastAsia"/>
          </w:rPr>
          <w:t>▼</w:t>
        </w:r>
        <w:r w:rsidR="00995F2B">
          <w:rPr>
            <w:rFonts w:asciiTheme="minorHAnsi" w:eastAsiaTheme="minorEastAsia" w:hAnsiTheme="minorHAnsi" w:cstheme="minorBidi"/>
            <w:b w:val="0"/>
          </w:rPr>
          <w:tab/>
        </w:r>
        <w:r w:rsidR="00995F2B" w:rsidRPr="00B81E0B">
          <w:rPr>
            <w:rStyle w:val="afff3"/>
            <w:rFonts w:hint="eastAsia"/>
          </w:rPr>
          <w:t>要求仕様／要件定義</w:t>
        </w:r>
        <w:r w:rsidR="00995F2B">
          <w:rPr>
            <w:webHidden/>
          </w:rPr>
          <w:tab/>
        </w:r>
        <w:r w:rsidR="00995F2B">
          <w:rPr>
            <w:webHidden/>
          </w:rPr>
          <w:fldChar w:fldCharType="begin"/>
        </w:r>
        <w:r w:rsidR="00995F2B">
          <w:rPr>
            <w:webHidden/>
          </w:rPr>
          <w:instrText xml:space="preserve"> PAGEREF _Toc377345401 \h </w:instrText>
        </w:r>
        <w:r w:rsidR="00995F2B">
          <w:rPr>
            <w:webHidden/>
          </w:rPr>
        </w:r>
        <w:r w:rsidR="00995F2B">
          <w:rPr>
            <w:webHidden/>
          </w:rPr>
          <w:fldChar w:fldCharType="separate"/>
        </w:r>
        <w:r w:rsidR="00733E6C">
          <w:rPr>
            <w:webHidden/>
          </w:rPr>
          <w:t>3</w:t>
        </w:r>
        <w:r w:rsidR="00995F2B">
          <w:rPr>
            <w:webHidden/>
          </w:rPr>
          <w:fldChar w:fldCharType="end"/>
        </w:r>
      </w:hyperlink>
    </w:p>
    <w:p w14:paraId="41B0A528" w14:textId="77777777" w:rsidR="00995F2B" w:rsidRDefault="00143474">
      <w:pPr>
        <w:pStyle w:val="25"/>
        <w:tabs>
          <w:tab w:val="left" w:pos="840"/>
        </w:tabs>
        <w:rPr>
          <w:rFonts w:asciiTheme="minorHAnsi" w:eastAsiaTheme="minorEastAsia" w:hAnsiTheme="minorHAnsi" w:cstheme="minorBidi"/>
          <w:b w:val="0"/>
        </w:rPr>
      </w:pPr>
      <w:hyperlink w:anchor="_Toc377345402" w:history="1">
        <w:r w:rsidR="00995F2B" w:rsidRPr="00B81E0B">
          <w:rPr>
            <w:rStyle w:val="afff3"/>
            <w:rFonts w:ascii="メイリオ" w:eastAsia="メイリオ" w:hAnsi="メイリオ" w:hint="eastAsia"/>
          </w:rPr>
          <w:t>▼</w:t>
        </w:r>
        <w:r w:rsidR="00995F2B">
          <w:rPr>
            <w:rFonts w:asciiTheme="minorHAnsi" w:eastAsiaTheme="minorEastAsia" w:hAnsiTheme="minorHAnsi" w:cstheme="minorBidi"/>
            <w:b w:val="0"/>
          </w:rPr>
          <w:tab/>
        </w:r>
        <w:r w:rsidR="00995F2B" w:rsidRPr="00B81E0B">
          <w:rPr>
            <w:rStyle w:val="afff3"/>
            <w:rFonts w:hint="eastAsia"/>
          </w:rPr>
          <w:t>仕様の依存関係</w:t>
        </w:r>
        <w:r w:rsidR="00995F2B">
          <w:rPr>
            <w:webHidden/>
          </w:rPr>
          <w:tab/>
        </w:r>
        <w:r w:rsidR="00995F2B">
          <w:rPr>
            <w:webHidden/>
          </w:rPr>
          <w:fldChar w:fldCharType="begin"/>
        </w:r>
        <w:r w:rsidR="00995F2B">
          <w:rPr>
            <w:webHidden/>
          </w:rPr>
          <w:instrText xml:space="preserve"> PAGEREF _Toc377345402 \h </w:instrText>
        </w:r>
        <w:r w:rsidR="00995F2B">
          <w:rPr>
            <w:webHidden/>
          </w:rPr>
        </w:r>
        <w:r w:rsidR="00995F2B">
          <w:rPr>
            <w:webHidden/>
          </w:rPr>
          <w:fldChar w:fldCharType="separate"/>
        </w:r>
        <w:r w:rsidR="00733E6C">
          <w:rPr>
            <w:webHidden/>
          </w:rPr>
          <w:t>8</w:t>
        </w:r>
        <w:r w:rsidR="00995F2B">
          <w:rPr>
            <w:webHidden/>
          </w:rPr>
          <w:fldChar w:fldCharType="end"/>
        </w:r>
      </w:hyperlink>
    </w:p>
    <w:p w14:paraId="30BCB631" w14:textId="77777777" w:rsidR="00995F2B" w:rsidRDefault="00143474">
      <w:pPr>
        <w:pStyle w:val="12"/>
        <w:spacing w:before="180"/>
        <w:ind w:left="325" w:hanging="325"/>
        <w:rPr>
          <w:rFonts w:asciiTheme="minorHAnsi" w:eastAsiaTheme="minorEastAsia" w:hAnsiTheme="minorHAnsi" w:cstheme="minorBidi"/>
          <w:b w:val="0"/>
          <w:sz w:val="21"/>
        </w:rPr>
      </w:pPr>
      <w:hyperlink w:anchor="_Toc377345403" w:history="1">
        <w:r w:rsidR="00995F2B" w:rsidRPr="00B81E0B">
          <w:rPr>
            <w:rStyle w:val="afff3"/>
            <w:rFonts w:ascii="Wingdings" w:hAnsi="Wingdings"/>
          </w:rPr>
          <w:t></w:t>
        </w:r>
        <w:r w:rsidR="00995F2B">
          <w:rPr>
            <w:rFonts w:asciiTheme="minorHAnsi" w:eastAsiaTheme="minorEastAsia" w:hAnsiTheme="minorHAnsi" w:cstheme="minorBidi"/>
            <w:b w:val="0"/>
            <w:sz w:val="21"/>
          </w:rPr>
          <w:tab/>
        </w:r>
        <w:r w:rsidR="00995F2B" w:rsidRPr="00B81E0B">
          <w:rPr>
            <w:rStyle w:val="afff3"/>
            <w:rFonts w:hint="eastAsia"/>
          </w:rPr>
          <w:t>仕様概要</w:t>
        </w:r>
        <w:r w:rsidR="00995F2B">
          <w:rPr>
            <w:webHidden/>
          </w:rPr>
          <w:tab/>
        </w:r>
        <w:r w:rsidR="00995F2B">
          <w:rPr>
            <w:webHidden/>
          </w:rPr>
          <w:fldChar w:fldCharType="begin"/>
        </w:r>
        <w:r w:rsidR="00995F2B">
          <w:rPr>
            <w:webHidden/>
          </w:rPr>
          <w:instrText xml:space="preserve"> PAGEREF _Toc377345403 \h </w:instrText>
        </w:r>
        <w:r w:rsidR="00995F2B">
          <w:rPr>
            <w:webHidden/>
          </w:rPr>
          <w:fldChar w:fldCharType="separate"/>
        </w:r>
        <w:r w:rsidR="00733E6C">
          <w:rPr>
            <w:rFonts w:hint="eastAsia"/>
            <w:b w:val="0"/>
            <w:bCs/>
            <w:webHidden/>
          </w:rPr>
          <w:t>エラー</w:t>
        </w:r>
        <w:r w:rsidR="00733E6C">
          <w:rPr>
            <w:rFonts w:hint="eastAsia"/>
            <w:b w:val="0"/>
            <w:bCs/>
            <w:webHidden/>
          </w:rPr>
          <w:t xml:space="preserve">! </w:t>
        </w:r>
        <w:r w:rsidR="00733E6C">
          <w:rPr>
            <w:rFonts w:hint="eastAsia"/>
            <w:b w:val="0"/>
            <w:bCs/>
            <w:webHidden/>
          </w:rPr>
          <w:t>ブックマークが定義されていません。</w:t>
        </w:r>
        <w:r w:rsidR="00995F2B">
          <w:rPr>
            <w:webHidden/>
          </w:rPr>
          <w:fldChar w:fldCharType="end"/>
        </w:r>
      </w:hyperlink>
    </w:p>
    <w:p w14:paraId="52A6344A" w14:textId="77777777" w:rsidR="00995F2B" w:rsidRDefault="00143474">
      <w:pPr>
        <w:pStyle w:val="25"/>
        <w:tabs>
          <w:tab w:val="left" w:pos="840"/>
        </w:tabs>
        <w:rPr>
          <w:rFonts w:asciiTheme="minorHAnsi" w:eastAsiaTheme="minorEastAsia" w:hAnsiTheme="minorHAnsi" w:cstheme="minorBidi"/>
          <w:b w:val="0"/>
        </w:rPr>
      </w:pPr>
      <w:hyperlink w:anchor="_Toc377345404" w:history="1">
        <w:r w:rsidR="00995F2B" w:rsidRPr="00B81E0B">
          <w:rPr>
            <w:rStyle w:val="afff3"/>
            <w:rFonts w:ascii="メイリオ" w:eastAsia="メイリオ" w:hAnsi="メイリオ" w:hint="eastAsia"/>
          </w:rPr>
          <w:t>▼</w:t>
        </w:r>
        <w:r w:rsidR="00995F2B">
          <w:rPr>
            <w:rFonts w:asciiTheme="minorHAnsi" w:eastAsiaTheme="minorEastAsia" w:hAnsiTheme="minorHAnsi" w:cstheme="minorBidi"/>
            <w:b w:val="0"/>
          </w:rPr>
          <w:tab/>
        </w:r>
        <w:r w:rsidR="00995F2B" w:rsidRPr="00B81E0B">
          <w:rPr>
            <w:rStyle w:val="afff3"/>
            <w:rFonts w:hint="eastAsia"/>
          </w:rPr>
          <w:t>環境</w:t>
        </w:r>
        <w:r w:rsidR="00995F2B">
          <w:rPr>
            <w:webHidden/>
          </w:rPr>
          <w:tab/>
        </w:r>
        <w:r w:rsidR="00995F2B">
          <w:rPr>
            <w:webHidden/>
          </w:rPr>
          <w:fldChar w:fldCharType="begin"/>
        </w:r>
        <w:r w:rsidR="00995F2B">
          <w:rPr>
            <w:webHidden/>
          </w:rPr>
          <w:instrText xml:space="preserve"> PAGEREF _Toc377345404 \h </w:instrText>
        </w:r>
        <w:r w:rsidR="00995F2B">
          <w:rPr>
            <w:webHidden/>
          </w:rPr>
          <w:fldChar w:fldCharType="separate"/>
        </w:r>
        <w:r w:rsidR="00733E6C">
          <w:rPr>
            <w:rFonts w:hint="eastAsia"/>
            <w:b w:val="0"/>
            <w:bCs/>
            <w:webHidden/>
          </w:rPr>
          <w:t>エラー</w:t>
        </w:r>
        <w:r w:rsidR="00733E6C">
          <w:rPr>
            <w:rFonts w:hint="eastAsia"/>
            <w:b w:val="0"/>
            <w:bCs/>
            <w:webHidden/>
          </w:rPr>
          <w:t xml:space="preserve">! </w:t>
        </w:r>
        <w:r w:rsidR="00733E6C">
          <w:rPr>
            <w:rFonts w:hint="eastAsia"/>
            <w:b w:val="0"/>
            <w:bCs/>
            <w:webHidden/>
          </w:rPr>
          <w:t>ブックマークが定義されていません。</w:t>
        </w:r>
        <w:r w:rsidR="00995F2B">
          <w:rPr>
            <w:webHidden/>
          </w:rPr>
          <w:fldChar w:fldCharType="end"/>
        </w:r>
      </w:hyperlink>
    </w:p>
    <w:p w14:paraId="4D30E774" w14:textId="77777777" w:rsidR="00995F2B" w:rsidRDefault="00143474">
      <w:pPr>
        <w:pStyle w:val="25"/>
        <w:tabs>
          <w:tab w:val="left" w:pos="840"/>
        </w:tabs>
        <w:rPr>
          <w:rFonts w:asciiTheme="minorHAnsi" w:eastAsiaTheme="minorEastAsia" w:hAnsiTheme="minorHAnsi" w:cstheme="minorBidi"/>
          <w:b w:val="0"/>
        </w:rPr>
      </w:pPr>
      <w:hyperlink w:anchor="_Toc377345405" w:history="1">
        <w:r w:rsidR="00995F2B" w:rsidRPr="00B81E0B">
          <w:rPr>
            <w:rStyle w:val="afff3"/>
            <w:rFonts w:ascii="メイリオ" w:eastAsia="メイリオ" w:hAnsi="メイリオ" w:hint="eastAsia"/>
          </w:rPr>
          <w:t>▼</w:t>
        </w:r>
        <w:r w:rsidR="00995F2B">
          <w:rPr>
            <w:rFonts w:asciiTheme="minorHAnsi" w:eastAsiaTheme="minorEastAsia" w:hAnsiTheme="minorHAnsi" w:cstheme="minorBidi"/>
            <w:b w:val="0"/>
          </w:rPr>
          <w:tab/>
        </w:r>
        <w:r w:rsidR="00995F2B" w:rsidRPr="00B81E0B">
          <w:rPr>
            <w:rStyle w:val="afff3"/>
            <w:rFonts w:hint="eastAsia"/>
          </w:rPr>
          <w:t>ワークフロー</w:t>
        </w:r>
        <w:r w:rsidR="00995F2B">
          <w:rPr>
            <w:webHidden/>
          </w:rPr>
          <w:tab/>
        </w:r>
        <w:r w:rsidR="00995F2B">
          <w:rPr>
            <w:webHidden/>
          </w:rPr>
          <w:fldChar w:fldCharType="begin"/>
        </w:r>
        <w:r w:rsidR="00995F2B">
          <w:rPr>
            <w:webHidden/>
          </w:rPr>
          <w:instrText xml:space="preserve"> PAGEREF _Toc377345405 \h </w:instrText>
        </w:r>
        <w:r w:rsidR="00995F2B">
          <w:rPr>
            <w:webHidden/>
          </w:rPr>
          <w:fldChar w:fldCharType="separate"/>
        </w:r>
        <w:r w:rsidR="00733E6C">
          <w:rPr>
            <w:rFonts w:hint="eastAsia"/>
            <w:b w:val="0"/>
            <w:bCs/>
            <w:webHidden/>
          </w:rPr>
          <w:t>エラー</w:t>
        </w:r>
        <w:r w:rsidR="00733E6C">
          <w:rPr>
            <w:rFonts w:hint="eastAsia"/>
            <w:b w:val="0"/>
            <w:bCs/>
            <w:webHidden/>
          </w:rPr>
          <w:t xml:space="preserve">! </w:t>
        </w:r>
        <w:r w:rsidR="00733E6C">
          <w:rPr>
            <w:rFonts w:hint="eastAsia"/>
            <w:b w:val="0"/>
            <w:bCs/>
            <w:webHidden/>
          </w:rPr>
          <w:t>ブックマークが定義されていません。</w:t>
        </w:r>
        <w:r w:rsidR="00995F2B">
          <w:rPr>
            <w:webHidden/>
          </w:rPr>
          <w:fldChar w:fldCharType="end"/>
        </w:r>
      </w:hyperlink>
    </w:p>
    <w:p w14:paraId="5AD092F7" w14:textId="77777777" w:rsidR="00104C92" w:rsidRDefault="00AF276B" w:rsidP="000D4978">
      <w:pPr>
        <w:sectPr w:rsidR="00104C92" w:rsidSect="006F450B">
          <w:headerReference w:type="even" r:id="rId14"/>
          <w:headerReference w:type="default" r:id="rId15"/>
          <w:footerReference w:type="default" r:id="rId16"/>
          <w:headerReference w:type="first" r:id="rId17"/>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7345397"/>
      <w:r>
        <w:lastRenderedPageBreak/>
        <w:t>概略</w:t>
      </w:r>
      <w:bookmarkEnd w:id="0"/>
    </w:p>
    <w:p w14:paraId="58085262" w14:textId="4D29E037" w:rsidR="00747DC1" w:rsidRDefault="001C6071" w:rsidP="001256D9">
      <w:pPr>
        <w:pStyle w:val="a8"/>
        <w:ind w:firstLine="283"/>
      </w:pPr>
      <w:r>
        <w:t>ゲームデータをデータベースで管理するためのシステムを確立する。</w:t>
      </w:r>
    </w:p>
    <w:p w14:paraId="5A8B7366" w14:textId="765D5856" w:rsidR="001C6071" w:rsidRDefault="001C6071" w:rsidP="001C6071">
      <w:pPr>
        <w:pStyle w:val="a8"/>
        <w:spacing w:beforeLines="50" w:before="180"/>
        <w:ind w:firstLine="283"/>
      </w:pPr>
      <w:r>
        <w:t>なお、本書における「ゲームデータ」の定義については、「ゲームデータ仕様」を参照。</w:t>
      </w:r>
    </w:p>
    <w:p w14:paraId="4AF71147" w14:textId="506047D6" w:rsidR="00414B1B" w:rsidRDefault="001C5611" w:rsidP="00414B1B">
      <w:pPr>
        <w:pStyle w:val="1"/>
      </w:pPr>
      <w:bookmarkStart w:id="1" w:name="_Toc377345398"/>
      <w:r>
        <w:rPr>
          <w:rFonts w:hint="eastAsia"/>
        </w:rPr>
        <w:t>目的</w:t>
      </w:r>
      <w:bookmarkEnd w:id="1"/>
    </w:p>
    <w:p w14:paraId="1D70E40E" w14:textId="0BD80D86" w:rsidR="005E4415" w:rsidRDefault="001C6071" w:rsidP="001C6071">
      <w:pPr>
        <w:pStyle w:val="a8"/>
        <w:keepNext/>
        <w:keepLines/>
        <w:widowControl/>
        <w:spacing w:beforeLines="50" w:before="180"/>
        <w:ind w:firstLine="283"/>
      </w:pPr>
      <w:r>
        <w:rPr>
          <w:rFonts w:hint="eastAsia"/>
        </w:rPr>
        <w:t>本システムは</w:t>
      </w:r>
      <w:r w:rsidR="005E4415">
        <w:rPr>
          <w:rFonts w:hint="eastAsia"/>
        </w:rPr>
        <w:t>、ゲームデータ管理をより効率的で安全</w:t>
      </w:r>
      <w:r w:rsidR="00844BF7">
        <w:rPr>
          <w:rFonts w:hint="eastAsia"/>
        </w:rPr>
        <w:t>なもの</w:t>
      </w:r>
      <w:r w:rsidR="005E4415">
        <w:rPr>
          <w:rFonts w:hint="eastAsia"/>
        </w:rPr>
        <w:t>にすることを目的とする。</w:t>
      </w:r>
    </w:p>
    <w:p w14:paraId="5564AF18" w14:textId="233C385A" w:rsidR="005E4415" w:rsidRDefault="005E4415" w:rsidP="005E4415">
      <w:pPr>
        <w:pStyle w:val="1"/>
      </w:pPr>
      <w:r>
        <w:t>従来のデータ管理手法の良い点と問題点</w:t>
      </w:r>
    </w:p>
    <w:p w14:paraId="3711D930" w14:textId="257FDFEC" w:rsidR="00414B1B" w:rsidRDefault="005E4415" w:rsidP="001C6071">
      <w:pPr>
        <w:pStyle w:val="a8"/>
        <w:keepNext/>
        <w:keepLines/>
        <w:widowControl/>
        <w:spacing w:beforeLines="50" w:before="180"/>
        <w:ind w:firstLine="283"/>
      </w:pPr>
      <w:r>
        <w:rPr>
          <w:rFonts w:hint="eastAsia"/>
        </w:rPr>
        <w:t>要件定義に先立ち、従来のデータ管理手法を</w:t>
      </w:r>
      <w:r w:rsidR="00976CD2">
        <w:rPr>
          <w:rFonts w:hint="eastAsia"/>
        </w:rPr>
        <w:t>再確認する</w:t>
      </w:r>
      <w:r>
        <w:rPr>
          <w:rFonts w:hint="eastAsia"/>
        </w:rPr>
        <w:t>。</w:t>
      </w:r>
    </w:p>
    <w:p w14:paraId="79D81C0B" w14:textId="216D87E5" w:rsidR="007A737F" w:rsidRDefault="007A737F" w:rsidP="007A737F">
      <w:pPr>
        <w:pStyle w:val="3"/>
      </w:pPr>
      <w:r>
        <w:rPr>
          <w:rFonts w:hint="eastAsia"/>
        </w:rPr>
        <w:t>Excel</w:t>
      </w:r>
      <w:r>
        <w:rPr>
          <w:rFonts w:hint="eastAsia"/>
        </w:rPr>
        <w:t>管理</w:t>
      </w:r>
      <w:r w:rsidR="00EE6F50">
        <w:rPr>
          <w:rFonts w:hint="eastAsia"/>
        </w:rPr>
        <w:t>の</w:t>
      </w:r>
      <w:r>
        <w:rPr>
          <w:rFonts w:hint="eastAsia"/>
        </w:rPr>
        <w:t>良い点</w:t>
      </w:r>
    </w:p>
    <w:p w14:paraId="72B8C1A2" w14:textId="437895F4" w:rsidR="007A737F" w:rsidRDefault="007A737F" w:rsidP="007A737F">
      <w:pPr>
        <w:pStyle w:val="a1"/>
      </w:pPr>
      <w:r>
        <w:t>リッチな入力シート</w:t>
      </w:r>
      <w:r w:rsidR="00EE6F50">
        <w:t>により、着色やコメントなどを生かした</w:t>
      </w:r>
      <w:r>
        <w:t>分かり易いデータ編集が</w:t>
      </w:r>
      <w:r w:rsidR="00EE6F50">
        <w:t>可能</w:t>
      </w:r>
      <w:r>
        <w:t>。</w:t>
      </w:r>
    </w:p>
    <w:p w14:paraId="7E00E3A6" w14:textId="5B438DA5" w:rsidR="00EE6F50" w:rsidRDefault="00EE6F50" w:rsidP="007A737F">
      <w:pPr>
        <w:pStyle w:val="a1"/>
      </w:pPr>
      <w:r>
        <w:t>他者に影響を与えず、ローカルでデータを編集してテストすることが簡単。</w:t>
      </w:r>
    </w:p>
    <w:p w14:paraId="296C39E4" w14:textId="31626C94" w:rsidR="007A737F" w:rsidRDefault="007A737F" w:rsidP="007A737F">
      <w:pPr>
        <w:pStyle w:val="a1"/>
      </w:pPr>
      <w:r>
        <w:t>データのバックアップと、以前の状態への復元が簡単。</w:t>
      </w:r>
    </w:p>
    <w:p w14:paraId="6F6D1D5B" w14:textId="02032819" w:rsidR="00EE6F50" w:rsidRDefault="00EE6F50" w:rsidP="00EE6F50">
      <w:pPr>
        <w:pStyle w:val="3"/>
      </w:pPr>
      <w:r>
        <w:rPr>
          <w:rFonts w:hint="eastAsia"/>
        </w:rPr>
        <w:t>データベース管理の良い点</w:t>
      </w:r>
    </w:p>
    <w:p w14:paraId="622C04A6" w14:textId="35FB2EF2" w:rsidR="00EE6F50" w:rsidRDefault="00EE6F50" w:rsidP="00EE6F50">
      <w:pPr>
        <w:pStyle w:val="a1"/>
      </w:pPr>
      <w:r>
        <w:t>複数名による同時</w:t>
      </w:r>
      <w:r w:rsidR="00184003">
        <w:t>編集</w:t>
      </w:r>
      <w:r>
        <w:t>作業が行いやすい。</w:t>
      </w:r>
    </w:p>
    <w:p w14:paraId="7E0050CA" w14:textId="4E260622" w:rsidR="001C6071" w:rsidRDefault="001C6071" w:rsidP="00976CD2">
      <w:pPr>
        <w:pStyle w:val="3"/>
      </w:pPr>
      <w:r>
        <w:rPr>
          <w:rFonts w:hint="eastAsia"/>
        </w:rPr>
        <w:t>Excel</w:t>
      </w:r>
      <w:r>
        <w:rPr>
          <w:rFonts w:hint="eastAsia"/>
        </w:rPr>
        <w:t>管理</w:t>
      </w:r>
      <w:r w:rsidR="00F8177D">
        <w:rPr>
          <w:rFonts w:hint="eastAsia"/>
        </w:rPr>
        <w:t>の</w:t>
      </w:r>
      <w:r>
        <w:rPr>
          <w:rFonts w:hint="eastAsia"/>
        </w:rPr>
        <w:t>問題点</w:t>
      </w:r>
    </w:p>
    <w:p w14:paraId="7E62CDB2" w14:textId="7080DA5B" w:rsidR="001C6071" w:rsidRDefault="001C6071" w:rsidP="001C6071">
      <w:pPr>
        <w:pStyle w:val="a1"/>
      </w:pPr>
      <w:r>
        <w:rPr>
          <w:rFonts w:hint="eastAsia"/>
        </w:rPr>
        <w:t>ファイル単位での編集ロックにより、複数名でのデータ編集がしにくい。</w:t>
      </w:r>
    </w:p>
    <w:p w14:paraId="7A03C3E7" w14:textId="2FD4865C" w:rsidR="001C6071" w:rsidRDefault="001C6071" w:rsidP="001C6071">
      <w:pPr>
        <w:pStyle w:val="a1"/>
      </w:pPr>
      <w:r>
        <w:t>編集ロックのルールが守られなかった場合、データの巻き戻りが起こる。</w:t>
      </w:r>
    </w:p>
    <w:p w14:paraId="0733359E" w14:textId="6FD90C10" w:rsidR="001C6071" w:rsidRDefault="001C6071" w:rsidP="001C6071">
      <w:pPr>
        <w:pStyle w:val="a1"/>
      </w:pPr>
      <w:r>
        <w:t>プログラムの都合に合わせたファイル分割が分かりにくい。</w:t>
      </w:r>
    </w:p>
    <w:p w14:paraId="74B0B9B2" w14:textId="37BF4A2D" w:rsidR="001C6071" w:rsidRDefault="001C6071" w:rsidP="001C6071">
      <w:pPr>
        <w:pStyle w:val="a1"/>
      </w:pPr>
      <w:r>
        <w:t>ファイル分割の必要性により、同じテキストを複数の</w:t>
      </w:r>
      <w:r w:rsidR="00D27CC1">
        <w:t>シート</w:t>
      </w:r>
      <w:r>
        <w:t>に書かなければならないことがある。</w:t>
      </w:r>
    </w:p>
    <w:p w14:paraId="1FCEB8CE" w14:textId="47C5D237" w:rsidR="001C6071" w:rsidRDefault="00D50B00" w:rsidP="001C6071">
      <w:pPr>
        <w:pStyle w:val="a1"/>
      </w:pPr>
      <w:r>
        <w:t>テキストデータが分散し、校正の手間がかかることがある。</w:t>
      </w:r>
    </w:p>
    <w:p w14:paraId="0B1E55FC" w14:textId="1A201AF2" w:rsidR="00D50B00" w:rsidRDefault="00D50B00" w:rsidP="001C6071">
      <w:pPr>
        <w:pStyle w:val="a1"/>
      </w:pPr>
      <w:r>
        <w:t>テキストデータが分散し、多数の重複テキストで翻訳コストが無駄に高くなる</w:t>
      </w:r>
      <w:r w:rsidR="00D27CC1">
        <w:t>ことがある</w:t>
      </w:r>
      <w:r>
        <w:t>。</w:t>
      </w:r>
    </w:p>
    <w:p w14:paraId="499DD147" w14:textId="0496BAED" w:rsidR="00EE6F50" w:rsidRDefault="00EE6F50" w:rsidP="001C6071">
      <w:pPr>
        <w:pStyle w:val="a1"/>
      </w:pPr>
      <w:r>
        <w:lastRenderedPageBreak/>
        <w:t>構造変更時に</w:t>
      </w:r>
      <w:r w:rsidR="00D27CC1">
        <w:t>（データ項目の追加など）</w:t>
      </w:r>
      <w:r>
        <w:t>、多数のファイルに対応する手間が</w:t>
      </w:r>
      <w:r w:rsidR="00D27CC1">
        <w:t>かかることがある。</w:t>
      </w:r>
    </w:p>
    <w:p w14:paraId="7595016D" w14:textId="23C62DA5" w:rsidR="00D50B00" w:rsidRDefault="00D50B00" w:rsidP="00976CD2">
      <w:pPr>
        <w:pStyle w:val="3"/>
      </w:pPr>
      <w:r>
        <w:rPr>
          <w:rFonts w:hint="eastAsia"/>
        </w:rPr>
        <w:t>データベース管理</w:t>
      </w:r>
      <w:r w:rsidR="00F8177D">
        <w:rPr>
          <w:rFonts w:hint="eastAsia"/>
        </w:rPr>
        <w:t>の</w:t>
      </w:r>
      <w:r>
        <w:rPr>
          <w:rFonts w:hint="eastAsia"/>
        </w:rPr>
        <w:t>問題点</w:t>
      </w:r>
    </w:p>
    <w:p w14:paraId="687522BA" w14:textId="69AD4275" w:rsidR="00D50B00" w:rsidRDefault="005E4415" w:rsidP="00D50B00">
      <w:pPr>
        <w:pStyle w:val="a1"/>
      </w:pPr>
      <w:r>
        <w:t>データが即時反映されてしまい、ローカルでのテストができない。</w:t>
      </w:r>
    </w:p>
    <w:p w14:paraId="491076AE" w14:textId="3A7D0610" w:rsidR="005E4415" w:rsidRDefault="005E4415" w:rsidP="00D50B00">
      <w:pPr>
        <w:pStyle w:val="a1"/>
      </w:pPr>
      <w:r>
        <w:t>構造変更（データ項目の追加など）に非常に手間がかかる</w:t>
      </w:r>
      <w:r w:rsidR="00EE6F50">
        <w:t>上、作業の手を止めてしまう。</w:t>
      </w:r>
    </w:p>
    <w:p w14:paraId="695E7238" w14:textId="7078E4B6" w:rsidR="00EE6F50" w:rsidRDefault="00EE6F50" w:rsidP="00D50B00">
      <w:pPr>
        <w:pStyle w:val="a1"/>
      </w:pPr>
      <w:r>
        <w:t>オフラインでデータ編集ができない。</w:t>
      </w:r>
    </w:p>
    <w:p w14:paraId="784A5F03" w14:textId="3BDBE585" w:rsidR="005E4415" w:rsidRDefault="005E4415" w:rsidP="00D50B00">
      <w:pPr>
        <w:pStyle w:val="a1"/>
      </w:pPr>
      <w:r>
        <w:t>データの「バック</w:t>
      </w:r>
      <w:r w:rsidR="00EE6F50">
        <w:t>アップ」と「</w:t>
      </w:r>
      <w:r>
        <w:t>以前の状態に戻す」操作が非常に行いにくい。</w:t>
      </w:r>
    </w:p>
    <w:p w14:paraId="6EDFD7E8" w14:textId="2E01FF01" w:rsidR="005E4415" w:rsidRDefault="005E4415" w:rsidP="00D50B00">
      <w:pPr>
        <w:pStyle w:val="a1"/>
      </w:pPr>
      <w:r>
        <w:t>入力インターフェースが貧相でまともなコメント入力もできない。</w:t>
      </w:r>
    </w:p>
    <w:p w14:paraId="349486B6" w14:textId="31692898" w:rsidR="00EE6F50" w:rsidRDefault="00EE6F50" w:rsidP="00D50B00">
      <w:pPr>
        <w:pStyle w:val="a1"/>
      </w:pPr>
      <w:r>
        <w:t>システムが大がかりになる上、メンテナンスに手間がかかる。</w:t>
      </w:r>
    </w:p>
    <w:p w14:paraId="61952F75" w14:textId="516520B5" w:rsidR="00EE6F50" w:rsidRDefault="00EE6F50" w:rsidP="00D50B00">
      <w:pPr>
        <w:pStyle w:val="a1"/>
      </w:pPr>
      <w:r>
        <w:t>システムに問題が生じると、全ての作業</w:t>
      </w:r>
      <w:r w:rsidR="00184003">
        <w:t>の手</w:t>
      </w:r>
      <w:r>
        <w:t>が止まるおそれがある。</w:t>
      </w:r>
    </w:p>
    <w:p w14:paraId="10DE568B" w14:textId="77777777" w:rsidR="00801698" w:rsidRDefault="00801698" w:rsidP="00801698">
      <w:pPr>
        <w:pStyle w:val="1"/>
      </w:pPr>
      <w:bookmarkStart w:id="2" w:name="_Toc377345399"/>
      <w:r>
        <w:rPr>
          <w:rFonts w:hint="eastAsia"/>
        </w:rPr>
        <w:t>要件定義</w:t>
      </w:r>
      <w:bookmarkEnd w:id="2"/>
    </w:p>
    <w:p w14:paraId="3CAAC9B8" w14:textId="77777777" w:rsidR="00801698" w:rsidRDefault="00801698" w:rsidP="00801698">
      <w:pPr>
        <w:pStyle w:val="2"/>
      </w:pPr>
      <w:bookmarkStart w:id="3" w:name="_Toc377345400"/>
      <w:r>
        <w:rPr>
          <w:rFonts w:hint="eastAsia"/>
        </w:rPr>
        <w:t>基本要件</w:t>
      </w:r>
      <w:bookmarkEnd w:id="3"/>
    </w:p>
    <w:p w14:paraId="7F096CA9" w14:textId="4B7D9E9A" w:rsidR="00965718" w:rsidRPr="00965718" w:rsidRDefault="008846CD" w:rsidP="00A021C0">
      <w:pPr>
        <w:pStyle w:val="a9"/>
        <w:keepNext/>
        <w:keepLines/>
        <w:widowControl/>
        <w:ind w:firstLine="283"/>
      </w:pPr>
      <w:r>
        <w:t>以上を踏まえ、</w:t>
      </w:r>
      <w:r w:rsidR="00965718">
        <w:t>システムの基本要件は下記の通り。</w:t>
      </w:r>
    </w:p>
    <w:p w14:paraId="279A80EA" w14:textId="0896AC46" w:rsidR="00801698" w:rsidRDefault="008846CD" w:rsidP="00910D30">
      <w:pPr>
        <w:pStyle w:val="affff6"/>
        <w:ind w:left="447" w:hanging="298"/>
      </w:pPr>
      <w:r>
        <w:rPr>
          <w:rFonts w:hint="eastAsia"/>
        </w:rPr>
        <w:t>ゲームデータをデータベースで管理する。</w:t>
      </w:r>
    </w:p>
    <w:p w14:paraId="175BB8E6" w14:textId="05056828" w:rsidR="008846CD" w:rsidRDefault="008846CD" w:rsidP="00910D30">
      <w:pPr>
        <w:pStyle w:val="affff6"/>
        <w:ind w:left="447" w:hanging="298"/>
      </w:pPr>
      <w:r>
        <w:t>データの入力は</w:t>
      </w:r>
      <w:r>
        <w:rPr>
          <w:rFonts w:hint="eastAsia"/>
        </w:rPr>
        <w:t>Excel</w:t>
      </w:r>
      <w:r>
        <w:rPr>
          <w:rFonts w:hint="eastAsia"/>
        </w:rPr>
        <w:t>のインポート／エクスポートで行う。</w:t>
      </w:r>
    </w:p>
    <w:p w14:paraId="3B796E9E" w14:textId="15650F1E" w:rsidR="008846CD" w:rsidRDefault="008846CD" w:rsidP="00910D30">
      <w:pPr>
        <w:pStyle w:val="affff6"/>
        <w:ind w:left="447" w:hanging="298"/>
      </w:pPr>
      <w:r>
        <w:t>Excel</w:t>
      </w:r>
      <w:r>
        <w:t>シート上の装飾は、可能な範囲で維持する。</w:t>
      </w:r>
    </w:p>
    <w:p w14:paraId="7FC3A608" w14:textId="42D4EEAA" w:rsidR="003C6BA8" w:rsidRDefault="003C6BA8" w:rsidP="003C6BA8">
      <w:pPr>
        <w:pStyle w:val="affff6"/>
        <w:ind w:left="447" w:hanging="298"/>
      </w:pPr>
      <w:r>
        <w:t>ランタイム時のファイル区分を気にせずにデータを入力できるものとする。</w:t>
      </w:r>
    </w:p>
    <w:p w14:paraId="7DD4D176" w14:textId="5A0B999B" w:rsidR="003C6BA8" w:rsidRDefault="003C6BA8" w:rsidP="003C6BA8">
      <w:pPr>
        <w:pStyle w:val="affff6"/>
        <w:ind w:left="447" w:hanging="298"/>
      </w:pPr>
      <w:r>
        <w:t>ピンポイントなデータのロックを可能とする。</w:t>
      </w:r>
    </w:p>
    <w:p w14:paraId="19EC3958" w14:textId="232B32B7" w:rsidR="008846CD" w:rsidRDefault="008846CD" w:rsidP="00910D30">
      <w:pPr>
        <w:pStyle w:val="affff6"/>
        <w:ind w:left="447" w:hanging="298"/>
      </w:pPr>
      <w:r>
        <w:t>バージョン管理の仕組みを実装し、ローカルでの</w:t>
      </w:r>
      <w:r w:rsidR="003C6BA8">
        <w:t>テスト</w:t>
      </w:r>
      <w:r>
        <w:t>や以前の状態へのロールバック</w:t>
      </w:r>
      <w:r w:rsidR="003C6BA8">
        <w:t>に対応</w:t>
      </w:r>
      <w:r>
        <w:t>する。</w:t>
      </w:r>
    </w:p>
    <w:p w14:paraId="57F5D0B2" w14:textId="0FDE81BC" w:rsidR="003C6BA8" w:rsidRDefault="003C6BA8" w:rsidP="00910D30">
      <w:pPr>
        <w:pStyle w:val="affff6"/>
        <w:ind w:left="447" w:hanging="298"/>
      </w:pPr>
      <w:r>
        <w:t>構造変更に柔軟に対応できるものとする。</w:t>
      </w:r>
    </w:p>
    <w:p w14:paraId="0FA960A5" w14:textId="5CCFD64B" w:rsidR="008846CD" w:rsidRDefault="008846CD" w:rsidP="00910D30">
      <w:pPr>
        <w:pStyle w:val="affff6"/>
        <w:ind w:left="447" w:hanging="298"/>
      </w:pPr>
      <w:r>
        <w:t>障害性に</w:t>
      </w:r>
      <w:r w:rsidR="003C6BA8">
        <w:t>優れ、かつ、スケーラブルな</w:t>
      </w:r>
      <w:r>
        <w:t>システム</w:t>
      </w:r>
      <w:r w:rsidR="003C6BA8">
        <w:t>とする</w:t>
      </w:r>
      <w:r>
        <w:t>。</w:t>
      </w:r>
    </w:p>
    <w:p w14:paraId="19F5EE48" w14:textId="74CA6FCA" w:rsidR="004809AA" w:rsidRDefault="004809AA" w:rsidP="00910D30">
      <w:pPr>
        <w:pStyle w:val="affff6"/>
        <w:ind w:left="447" w:hanging="298"/>
      </w:pPr>
      <w:r>
        <w:t>複数タイトルのデータの一元管理をサポートする。</w:t>
      </w:r>
    </w:p>
    <w:p w14:paraId="152F949E" w14:textId="37B81DCD" w:rsidR="004809AA" w:rsidRDefault="004809AA" w:rsidP="00910D30">
      <w:pPr>
        <w:pStyle w:val="affff6"/>
        <w:ind w:left="447" w:hanging="298"/>
      </w:pPr>
      <w:r>
        <w:t>優れた検索性を実装し、過去タイトルのテキスト照会も可能とする。これにより、重複テキストの検出やシリーズタイトルのテキスト照会を行い、翻訳コストの引き下げにも寄与するものとする。</w:t>
      </w:r>
    </w:p>
    <w:p w14:paraId="262210F6" w14:textId="15F35860" w:rsidR="004809AA" w:rsidRDefault="003B6EA3" w:rsidP="00910D30">
      <w:pPr>
        <w:pStyle w:val="affff6"/>
        <w:ind w:left="447" w:hanging="298"/>
      </w:pPr>
      <w:r>
        <w:t>Web</w:t>
      </w:r>
      <w:r>
        <w:t>ベースのツールで</w:t>
      </w:r>
      <w:r>
        <w:rPr>
          <w:rFonts w:hint="eastAsia"/>
        </w:rPr>
        <w:t>Excel</w:t>
      </w:r>
      <w:r>
        <w:rPr>
          <w:rFonts w:hint="eastAsia"/>
        </w:rPr>
        <w:t>のインポート／エクスポートを行うものとし、</w:t>
      </w:r>
      <w:r>
        <w:rPr>
          <w:rFonts w:hint="eastAsia"/>
        </w:rPr>
        <w:t>VPN</w:t>
      </w:r>
      <w:r>
        <w:rPr>
          <w:rFonts w:hint="eastAsia"/>
        </w:rPr>
        <w:t>を通じて外部のデベロッパや翻訳者も直接扱えるものとする。</w:t>
      </w:r>
    </w:p>
    <w:p w14:paraId="33920729" w14:textId="39E93C7D" w:rsidR="003B6EA3" w:rsidRDefault="003B6EA3" w:rsidP="00910D30">
      <w:pPr>
        <w:pStyle w:val="affff6"/>
        <w:ind w:left="447" w:hanging="298"/>
      </w:pPr>
      <w:r>
        <w:t>ユーザーごとに扱えるタイトルが制限されるなどのセキュリティも備える。</w:t>
      </w:r>
    </w:p>
    <w:p w14:paraId="70C7B322" w14:textId="77777777" w:rsidR="00801698" w:rsidRDefault="00E43E09" w:rsidP="00801698">
      <w:pPr>
        <w:pStyle w:val="2"/>
      </w:pPr>
      <w:bookmarkStart w:id="4" w:name="_Toc377345401"/>
      <w:r>
        <w:lastRenderedPageBreak/>
        <w:t>要求仕様／</w:t>
      </w:r>
      <w:r w:rsidR="005531FF">
        <w:t>要件定義</w:t>
      </w:r>
      <w:bookmarkEnd w:id="4"/>
    </w:p>
    <w:p w14:paraId="3830233A" w14:textId="0C6F7232" w:rsidR="00E43E09" w:rsidRDefault="00E43E09" w:rsidP="00A021C0">
      <w:pPr>
        <w:pStyle w:val="a9"/>
        <w:keepNext/>
        <w:keepLines/>
        <w:widowControl/>
        <w:ind w:firstLine="283"/>
      </w:pPr>
      <w:r>
        <w:rPr>
          <w:rFonts w:hint="eastAsia"/>
        </w:rPr>
        <w:t>以下、本書が扱うシステムの要件を定義</w:t>
      </w:r>
      <w:r w:rsidR="00965718">
        <w:rPr>
          <w:rFonts w:hint="eastAsia"/>
        </w:rPr>
        <w:t>する</w:t>
      </w:r>
      <w:r>
        <w:rPr>
          <w:rFonts w:hint="eastAsia"/>
        </w:rPr>
        <w:t>。</w:t>
      </w:r>
      <w:r w:rsidR="00A021C0">
        <w:rPr>
          <w:rFonts w:hint="eastAsia"/>
        </w:rPr>
        <w:t>なお、</w:t>
      </w:r>
      <w:r>
        <w:rPr>
          <w:rFonts w:hint="eastAsia"/>
        </w:rPr>
        <w:t>要件として不確定の要求仕様</w:t>
      </w:r>
      <w:r w:rsidR="00995EE9">
        <w:rPr>
          <w:rFonts w:hint="eastAsia"/>
        </w:rPr>
        <w:t>も併記する</w:t>
      </w:r>
      <w:r>
        <w:rPr>
          <w:rFonts w:hint="eastAsia"/>
        </w:rPr>
        <w:t>。</w:t>
      </w:r>
    </w:p>
    <w:p w14:paraId="29C435EC" w14:textId="5E401082" w:rsidR="00255D6E" w:rsidRDefault="004809AA" w:rsidP="0036448E">
      <w:pPr>
        <w:pStyle w:val="affff6"/>
        <w:keepNext/>
        <w:widowControl/>
        <w:spacing w:beforeLines="50" w:before="180"/>
        <w:ind w:left="447" w:hanging="298"/>
      </w:pPr>
      <w:r>
        <w:rPr>
          <w:rFonts w:hint="eastAsia"/>
        </w:rPr>
        <w:t>RDB</w:t>
      </w:r>
      <w:r w:rsidR="007B5F7E">
        <w:rPr>
          <w:rFonts w:hint="eastAsia"/>
        </w:rPr>
        <w:t>サーバー</w:t>
      </w:r>
      <w:r>
        <w:rPr>
          <w:rFonts w:hint="eastAsia"/>
        </w:rPr>
        <w:t>＋ドキュメント指向</w:t>
      </w:r>
      <w:r w:rsidR="007B5F7E">
        <w:rPr>
          <w:rFonts w:hint="eastAsia"/>
        </w:rPr>
        <w:t>DB</w:t>
      </w:r>
      <w:r w:rsidR="007B5F7E">
        <w:rPr>
          <w:rFonts w:hint="eastAsia"/>
        </w:rPr>
        <w:t>サーバー＋</w:t>
      </w:r>
      <w:r w:rsidR="007B5F7E">
        <w:rPr>
          <w:rFonts w:hint="eastAsia"/>
        </w:rPr>
        <w:t>Web</w:t>
      </w:r>
      <w:r w:rsidR="007B5F7E">
        <w:rPr>
          <w:rFonts w:hint="eastAsia"/>
        </w:rPr>
        <w:t>（アプリケーション）サーバー</w:t>
      </w:r>
      <w:r>
        <w:rPr>
          <w:rFonts w:hint="eastAsia"/>
        </w:rPr>
        <w:t>で構成する</w:t>
      </w:r>
      <w:r w:rsidR="00477C38">
        <w:rPr>
          <w:rFonts w:hint="eastAsia"/>
        </w:rPr>
        <w:t>。</w:t>
      </w:r>
    </w:p>
    <w:p w14:paraId="0704844C" w14:textId="18FE40C0" w:rsidR="0036448E" w:rsidRDefault="0036448E" w:rsidP="0036448E">
      <w:pPr>
        <w:pStyle w:val="affff6"/>
        <w:keepNext/>
        <w:widowControl/>
        <w:numPr>
          <w:ilvl w:val="0"/>
          <w:numId w:val="0"/>
        </w:numPr>
        <w:spacing w:afterLines="50" w:after="180"/>
        <w:ind w:left="448"/>
      </w:pPr>
      <w:r>
        <w:object w:dxaOrig="14011" w:dyaOrig="11671" w14:anchorId="5353FF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3pt;height:330.6pt" o:ole="">
            <v:imagedata r:id="rId18" o:title=""/>
          </v:shape>
          <o:OLEObject Type="Embed" ProgID="Visio.Drawing.15" ShapeID="_x0000_i1025" DrawAspect="Content" ObjectID="_1451118053" r:id="rId19"/>
        </w:object>
      </w:r>
    </w:p>
    <w:p w14:paraId="53A6B6DE" w14:textId="0DA1FAA0" w:rsidR="004809AA" w:rsidRDefault="004809AA" w:rsidP="004809AA">
      <w:pPr>
        <w:pStyle w:val="a1"/>
      </w:pPr>
      <w:r>
        <w:rPr>
          <w:rFonts w:hint="eastAsia"/>
        </w:rPr>
        <w:t>RDB</w:t>
      </w:r>
      <w:r w:rsidR="007B5F7E">
        <w:rPr>
          <w:rFonts w:hint="eastAsia"/>
        </w:rPr>
        <w:t>で</w:t>
      </w:r>
      <w:r>
        <w:rPr>
          <w:rFonts w:hint="eastAsia"/>
        </w:rPr>
        <w:t>は</w:t>
      </w:r>
      <w:r w:rsidR="007B5F7E">
        <w:rPr>
          <w:rFonts w:hint="eastAsia"/>
        </w:rPr>
        <w:t>、</w:t>
      </w:r>
      <w:r>
        <w:t>バージョン</w:t>
      </w:r>
      <w:r w:rsidR="007B5F7E">
        <w:t>とデータの階層・位置情報</w:t>
      </w:r>
      <w:r>
        <w:t>の管理のみを行</w:t>
      </w:r>
      <w:r w:rsidR="00133CE6">
        <w:rPr>
          <w:rFonts w:hint="eastAsia"/>
        </w:rPr>
        <w:t>い、実データは記録しない</w:t>
      </w:r>
      <w:r>
        <w:t>。</w:t>
      </w:r>
      <w:r w:rsidR="007B5F7E">
        <w:t>タイトル依存のテーブルはないため、稼働後の構造変更は基本的に発生しない。</w:t>
      </w:r>
      <w:proofErr w:type="spellStart"/>
      <w:r w:rsidR="007B5F7E">
        <w:rPr>
          <w:rFonts w:hint="eastAsia"/>
        </w:rPr>
        <w:t>PostgreSQL</w:t>
      </w:r>
      <w:proofErr w:type="spellEnd"/>
      <w:r w:rsidR="007B5F7E">
        <w:rPr>
          <w:rFonts w:hint="eastAsia"/>
        </w:rPr>
        <w:t>の利用を想定。</w:t>
      </w:r>
      <w:r w:rsidR="00133CE6">
        <w:rPr>
          <w:rFonts w:hint="eastAsia"/>
        </w:rPr>
        <w:t>（ユーザー管理、プロジェクト管理、権限管理も</w:t>
      </w:r>
      <w:r w:rsidR="00133CE6">
        <w:rPr>
          <w:rFonts w:hint="eastAsia"/>
        </w:rPr>
        <w:t>RDB</w:t>
      </w:r>
      <w:r w:rsidR="00133CE6">
        <w:rPr>
          <w:rFonts w:hint="eastAsia"/>
        </w:rPr>
        <w:t>）</w:t>
      </w:r>
    </w:p>
    <w:p w14:paraId="36B2BEE0" w14:textId="54905917" w:rsidR="004809AA" w:rsidRDefault="004809AA" w:rsidP="004809AA">
      <w:pPr>
        <w:pStyle w:val="a1"/>
      </w:pPr>
      <w:r>
        <w:t>ドキュメント指向</w:t>
      </w:r>
      <w:r>
        <w:t>DB</w:t>
      </w:r>
      <w:r>
        <w:t>に</w:t>
      </w:r>
      <w:r w:rsidR="007B5F7E">
        <w:t>実データを</w:t>
      </w:r>
      <w:r>
        <w:t>記録する。</w:t>
      </w:r>
      <w:proofErr w:type="spellStart"/>
      <w:r w:rsidR="007B5F7E">
        <w:rPr>
          <w:rFonts w:hint="eastAsia"/>
        </w:rPr>
        <w:t>MongoDB</w:t>
      </w:r>
      <w:proofErr w:type="spellEnd"/>
      <w:r w:rsidR="007B5F7E">
        <w:rPr>
          <w:rFonts w:hint="eastAsia"/>
        </w:rPr>
        <w:t>の利用を想定。</w:t>
      </w:r>
      <w:r w:rsidR="002E46E0">
        <w:rPr>
          <w:rFonts w:hint="eastAsia"/>
        </w:rPr>
        <w:t>純粋な</w:t>
      </w:r>
      <w:r w:rsidR="002E46E0">
        <w:rPr>
          <w:rFonts w:hint="eastAsia"/>
        </w:rPr>
        <w:t>JSON</w:t>
      </w:r>
      <w:r w:rsidR="007C1503">
        <w:rPr>
          <w:rFonts w:hint="eastAsia"/>
        </w:rPr>
        <w:t>形式の</w:t>
      </w:r>
      <w:r w:rsidR="002E46E0">
        <w:rPr>
          <w:rFonts w:hint="eastAsia"/>
        </w:rPr>
        <w:t>データ（</w:t>
      </w:r>
      <w:r w:rsidR="002E46E0">
        <w:rPr>
          <w:rFonts w:hint="eastAsia"/>
        </w:rPr>
        <w:t>BSON</w:t>
      </w:r>
      <w:r w:rsidR="007C1503">
        <w:rPr>
          <w:rFonts w:hint="eastAsia"/>
        </w:rPr>
        <w:t>形式</w:t>
      </w:r>
      <w:r w:rsidR="002E46E0">
        <w:rPr>
          <w:rFonts w:hint="eastAsia"/>
        </w:rPr>
        <w:t>データ）が格納される。</w:t>
      </w:r>
    </w:p>
    <w:p w14:paraId="7DC49BFB" w14:textId="024494D2" w:rsidR="004809AA" w:rsidRDefault="007B5F7E" w:rsidP="004809AA">
      <w:pPr>
        <w:pStyle w:val="a1"/>
      </w:pPr>
      <w:r>
        <w:t>Web</w:t>
      </w:r>
      <w:r>
        <w:t>サーバーに実装する。</w:t>
      </w:r>
      <w:r>
        <w:t>Excel</w:t>
      </w:r>
      <w:r>
        <w:t>のエクスポート／インポート処理、および、実データ（</w:t>
      </w:r>
      <w:r>
        <w:rPr>
          <w:rFonts w:hint="eastAsia"/>
        </w:rPr>
        <w:t>JSON</w:t>
      </w:r>
      <w:r>
        <w:rPr>
          <w:rFonts w:hint="eastAsia"/>
        </w:rPr>
        <w:t>）のエクスポートを行う。</w:t>
      </w:r>
      <w:r>
        <w:rPr>
          <w:rFonts w:hint="eastAsia"/>
        </w:rPr>
        <w:t>ASP.Net</w:t>
      </w:r>
      <w:r>
        <w:rPr>
          <w:rFonts w:hint="eastAsia"/>
        </w:rPr>
        <w:t>の利用を想定。</w:t>
      </w:r>
    </w:p>
    <w:p w14:paraId="183C6ADB" w14:textId="4C4562BB" w:rsidR="0072227C" w:rsidRDefault="0072227C" w:rsidP="004809AA">
      <w:pPr>
        <w:pStyle w:val="a1"/>
      </w:pPr>
      <w:r>
        <w:t>RDB</w:t>
      </w:r>
      <w:r>
        <w:t>とドキュメント</w:t>
      </w:r>
      <w:r>
        <w:t>DB</w:t>
      </w:r>
      <w:r>
        <w:t>はクラスタリング／レプリケーションによる耐障害性の確保を行う。</w:t>
      </w:r>
    </w:p>
    <w:p w14:paraId="1CE97907" w14:textId="4FC49AD3" w:rsidR="0072227C" w:rsidRDefault="0072227C" w:rsidP="004809AA">
      <w:pPr>
        <w:pStyle w:val="a1"/>
      </w:pPr>
      <w:r>
        <w:t>ドキュメント</w:t>
      </w:r>
      <w:r>
        <w:t>DB</w:t>
      </w:r>
      <w:r>
        <w:rPr>
          <w:rFonts w:hint="eastAsia"/>
        </w:rPr>
        <w:t>と</w:t>
      </w:r>
      <w:r>
        <w:t>Web</w:t>
      </w:r>
      <w:r>
        <w:rPr>
          <w:rFonts w:hint="eastAsia"/>
        </w:rPr>
        <w:t>サーバーはスケールアウト可能とする。</w:t>
      </w:r>
      <w:r>
        <w:rPr>
          <w:rFonts w:hint="eastAsia"/>
        </w:rPr>
        <w:t>Web</w:t>
      </w:r>
      <w:r>
        <w:rPr>
          <w:rFonts w:hint="eastAsia"/>
        </w:rPr>
        <w:t>サーバーはラウンドロビン</w:t>
      </w:r>
      <w:r>
        <w:rPr>
          <w:rFonts w:hint="eastAsia"/>
        </w:rPr>
        <w:t>DNS</w:t>
      </w:r>
      <w:r>
        <w:rPr>
          <w:rFonts w:hint="eastAsia"/>
        </w:rPr>
        <w:t>と組み合わせて使用する。</w:t>
      </w:r>
    </w:p>
    <w:p w14:paraId="2C908F6D" w14:textId="2237457F" w:rsidR="007B5F7E" w:rsidRDefault="007B5F7E" w:rsidP="009066C9">
      <w:pPr>
        <w:pStyle w:val="a1"/>
      </w:pPr>
      <w:r>
        <w:rPr>
          <w:rFonts w:hint="eastAsia"/>
        </w:rPr>
        <w:lastRenderedPageBreak/>
        <w:t>CI</w:t>
      </w:r>
      <w:r>
        <w:rPr>
          <w:rFonts w:hint="eastAsia"/>
        </w:rPr>
        <w:t>サーバーによる、全データの出力とオーサリングの自動実行を行う。</w:t>
      </w:r>
      <w:r w:rsidR="0072227C">
        <w:rPr>
          <w:rFonts w:hint="eastAsia"/>
        </w:rPr>
        <w:t>Jenkins</w:t>
      </w:r>
      <w:r w:rsidR="0072227C">
        <w:rPr>
          <w:rFonts w:hint="eastAsia"/>
        </w:rPr>
        <w:t>の利用を想定。</w:t>
      </w:r>
    </w:p>
    <w:p w14:paraId="798EA12B" w14:textId="77777777" w:rsidR="0036448E" w:rsidRDefault="0036448E" w:rsidP="0036448E">
      <w:pPr>
        <w:pStyle w:val="affff6"/>
        <w:keepNext/>
        <w:widowControl/>
        <w:spacing w:beforeLines="50" w:before="180"/>
        <w:ind w:left="447" w:hanging="298"/>
      </w:pPr>
      <w:r>
        <w:rPr>
          <w:rFonts w:hint="eastAsia"/>
        </w:rPr>
        <w:t>DB</w:t>
      </w:r>
      <w:r>
        <w:rPr>
          <w:rFonts w:hint="eastAsia"/>
        </w:rPr>
        <w:t>上のデータ、</w:t>
      </w:r>
      <w:r>
        <w:rPr>
          <w:rFonts w:hint="eastAsia"/>
        </w:rPr>
        <w:t>Excel</w:t>
      </w:r>
      <w:r>
        <w:rPr>
          <w:rFonts w:hint="eastAsia"/>
        </w:rPr>
        <w:t>上のデータ、出力される実データは、それぞれ異なる構造となることを可能とする。</w:t>
      </w:r>
    </w:p>
    <w:p w14:paraId="6FC9E83A" w14:textId="77777777" w:rsidR="0036448E" w:rsidRDefault="0036448E" w:rsidP="0036448E">
      <w:pPr>
        <w:pStyle w:val="affff6"/>
        <w:numPr>
          <w:ilvl w:val="0"/>
          <w:numId w:val="0"/>
        </w:numPr>
        <w:ind w:left="448"/>
      </w:pPr>
      <w:r>
        <w:object w:dxaOrig="8461" w:dyaOrig="9001" w14:anchorId="5B0C2067">
          <v:shape id="_x0000_i1026" type="#_x0000_t75" style="width:285.7pt;height:304.15pt" o:ole="">
            <v:imagedata r:id="rId20" o:title=""/>
          </v:shape>
          <o:OLEObject Type="Embed" ProgID="Visio.Drawing.15" ShapeID="_x0000_i1026" DrawAspect="Content" ObjectID="_1451118054" r:id="rId21"/>
        </w:object>
      </w:r>
    </w:p>
    <w:p w14:paraId="2FDEF1C8" w14:textId="77777777" w:rsidR="0036448E" w:rsidRPr="008A7F42" w:rsidRDefault="0036448E" w:rsidP="0036448E">
      <w:pPr>
        <w:pStyle w:val="affff6"/>
        <w:keepNext/>
        <w:keepLines/>
        <w:widowControl/>
        <w:numPr>
          <w:ilvl w:val="0"/>
          <w:numId w:val="0"/>
        </w:numPr>
        <w:spacing w:beforeLines="50" w:before="180"/>
        <w:ind w:left="448"/>
        <w:rPr>
          <w:sz w:val="20"/>
          <w:szCs w:val="20"/>
        </w:rPr>
      </w:pPr>
      <w:r>
        <w:rPr>
          <w:sz w:val="20"/>
          <w:szCs w:val="20"/>
        </w:rPr>
        <w:t>DB</w:t>
      </w:r>
      <w:r w:rsidRPr="008A7F42">
        <w:rPr>
          <w:rFonts w:hint="eastAsia"/>
          <w:sz w:val="20"/>
          <w:szCs w:val="20"/>
        </w:rPr>
        <w:t>キャラデータ</w:t>
      </w:r>
      <w:r>
        <w:rPr>
          <w:rFonts w:hint="eastAsia"/>
          <w:sz w:val="20"/>
          <w:szCs w:val="20"/>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00CB738C" w14:textId="77777777" w:rsidTr="001E3E05">
        <w:tc>
          <w:tcPr>
            <w:tcW w:w="8070" w:type="dxa"/>
          </w:tcPr>
          <w:p w14:paraId="16EE511D" w14:textId="77777777" w:rsidR="0036448E" w:rsidRDefault="0036448E" w:rsidP="001E3E05">
            <w:pPr>
              <w:pStyle w:val="3-"/>
            </w:pPr>
            <w:r>
              <w:t>[</w:t>
            </w:r>
          </w:p>
          <w:p w14:paraId="4FAA75A3" w14:textId="77777777" w:rsidR="0036448E" w:rsidRDefault="0036448E" w:rsidP="001E3E05">
            <w:pPr>
              <w:pStyle w:val="3-"/>
            </w:pPr>
            <w:r>
              <w:rPr>
                <w:rFonts w:hint="eastAsia"/>
              </w:rPr>
              <w:tab/>
              <w:t>{ "ID": "c0010", "Name": "山田", "HP": 100, "ATK": 12, "DEF": 30 },</w:t>
            </w:r>
          </w:p>
          <w:p w14:paraId="596FDF95" w14:textId="77777777" w:rsidR="0036448E" w:rsidRDefault="0036448E" w:rsidP="001E3E05">
            <w:pPr>
              <w:pStyle w:val="3-"/>
            </w:pPr>
            <w:r>
              <w:rPr>
                <w:rFonts w:hint="eastAsia"/>
              </w:rPr>
              <w:tab/>
              <w:t>{ "ID": "c0020", "Name": "田中", "HP": 110, "ATK": 13, "DEF": 25 },</w:t>
            </w:r>
          </w:p>
          <w:p w14:paraId="33E12A27" w14:textId="77777777" w:rsidR="0036448E" w:rsidRDefault="0036448E" w:rsidP="001E3E05">
            <w:pPr>
              <w:pStyle w:val="3-"/>
            </w:pPr>
            <w:r>
              <w:rPr>
                <w:rFonts w:hint="eastAsia"/>
              </w:rPr>
              <w:tab/>
              <w:t>{ "ID": "c0030", "Name": "佐藤", "HP": 120, "ATK": 9, "DEF": 40 },</w:t>
            </w:r>
          </w:p>
          <w:p w14:paraId="601AD788" w14:textId="77777777" w:rsidR="0036448E" w:rsidRDefault="0036448E" w:rsidP="001E3E05">
            <w:pPr>
              <w:pStyle w:val="3-"/>
            </w:pPr>
            <w:r>
              <w:t>]</w:t>
            </w:r>
          </w:p>
        </w:tc>
      </w:tr>
    </w:tbl>
    <w:p w14:paraId="181C6DFF" w14:textId="77777777" w:rsidR="0036448E" w:rsidRPr="008A7F42" w:rsidRDefault="0036448E" w:rsidP="0036448E">
      <w:pPr>
        <w:pStyle w:val="affff6"/>
        <w:keepNext/>
        <w:keepLines/>
        <w:widowControl/>
        <w:numPr>
          <w:ilvl w:val="0"/>
          <w:numId w:val="0"/>
        </w:numPr>
        <w:spacing w:beforeLines="50" w:before="180"/>
        <w:ind w:left="448"/>
        <w:rPr>
          <w:sz w:val="20"/>
          <w:szCs w:val="20"/>
        </w:rPr>
      </w:pPr>
      <w:r>
        <w:rPr>
          <w:sz w:val="20"/>
          <w:szCs w:val="20"/>
        </w:rPr>
        <w:t>DB</w:t>
      </w:r>
      <w:r w:rsidRPr="008A7F42">
        <w:rPr>
          <w:rFonts w:hint="eastAsia"/>
          <w:sz w:val="20"/>
          <w:szCs w:val="20"/>
        </w:rPr>
        <w:t>キャラ</w:t>
      </w:r>
      <w:r>
        <w:rPr>
          <w:rFonts w:hint="eastAsia"/>
          <w:sz w:val="20"/>
          <w:szCs w:val="20"/>
        </w:rPr>
        <w:t>テキスト</w:t>
      </w:r>
      <w:r>
        <w:rPr>
          <w:rFonts w:hint="eastAsia"/>
          <w:sz w:val="20"/>
          <w:szCs w:val="20"/>
        </w:rPr>
        <w:t>(EN_US)</w:t>
      </w:r>
      <w:r w:rsidRPr="002C12B9">
        <w:rPr>
          <w:rFonts w:hint="eastAsia"/>
          <w:sz w:val="20"/>
          <w:szCs w:val="20"/>
        </w:rPr>
        <w:t xml:space="preserve"> </w:t>
      </w:r>
      <w:r>
        <w:rPr>
          <w:rFonts w:hint="eastAsia"/>
          <w:sz w:val="20"/>
          <w:szCs w:val="20"/>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7FABCB4" w14:textId="77777777" w:rsidTr="001E3E05">
        <w:tc>
          <w:tcPr>
            <w:tcW w:w="8070" w:type="dxa"/>
          </w:tcPr>
          <w:p w14:paraId="15B48298" w14:textId="77777777" w:rsidR="0036448E" w:rsidRDefault="0036448E" w:rsidP="001E3E05">
            <w:pPr>
              <w:pStyle w:val="3-"/>
            </w:pPr>
            <w:r>
              <w:t>[</w:t>
            </w:r>
          </w:p>
          <w:p w14:paraId="4902AD9D" w14:textId="77777777" w:rsidR="0036448E" w:rsidRDefault="0036448E" w:rsidP="001E3E05">
            <w:pPr>
              <w:pStyle w:val="3-"/>
            </w:pPr>
            <w:r>
              <w:rPr>
                <w:rFonts w:hint="eastAsia"/>
              </w:rPr>
              <w:tab/>
              <w:t>{ "ID": "c0010", "Name": "Y</w:t>
            </w:r>
            <w:r>
              <w:t>amada</w:t>
            </w:r>
            <w:r>
              <w:rPr>
                <w:rFonts w:hint="eastAsia"/>
              </w:rPr>
              <w:t>" },</w:t>
            </w:r>
          </w:p>
          <w:p w14:paraId="06CB3E90" w14:textId="77777777" w:rsidR="0036448E" w:rsidRDefault="0036448E" w:rsidP="001E3E05">
            <w:pPr>
              <w:pStyle w:val="3-"/>
            </w:pPr>
            <w:r>
              <w:rPr>
                <w:rFonts w:hint="eastAsia"/>
              </w:rPr>
              <w:tab/>
              <w:t>{ "ID": "c0020", "Name": "Tanaka" },</w:t>
            </w:r>
          </w:p>
          <w:p w14:paraId="3E2BBFED" w14:textId="77777777" w:rsidR="0036448E" w:rsidRDefault="0036448E" w:rsidP="001E3E05">
            <w:pPr>
              <w:pStyle w:val="3-"/>
            </w:pPr>
            <w:r>
              <w:rPr>
                <w:rFonts w:hint="eastAsia"/>
              </w:rPr>
              <w:tab/>
              <w:t>{ "ID": "c0030", "Name": "</w:t>
            </w:r>
            <w:proofErr w:type="spellStart"/>
            <w:r>
              <w:rPr>
                <w:rFonts w:hint="eastAsia"/>
              </w:rPr>
              <w:t>Ssto</w:t>
            </w:r>
            <w:proofErr w:type="spellEnd"/>
            <w:r>
              <w:rPr>
                <w:rFonts w:hint="eastAsia"/>
              </w:rPr>
              <w:t>" },</w:t>
            </w:r>
          </w:p>
          <w:p w14:paraId="2F6EC7FB" w14:textId="77777777" w:rsidR="0036448E" w:rsidRDefault="0036448E" w:rsidP="001E3E05">
            <w:pPr>
              <w:pStyle w:val="3-"/>
            </w:pPr>
            <w:r>
              <w:t>]</w:t>
            </w:r>
          </w:p>
        </w:tc>
      </w:tr>
    </w:tbl>
    <w:p w14:paraId="79261B08" w14:textId="77777777" w:rsidR="0036448E" w:rsidRPr="008A7F42" w:rsidRDefault="0036448E" w:rsidP="0036448E">
      <w:pPr>
        <w:pStyle w:val="affff6"/>
        <w:keepNext/>
        <w:keepLines/>
        <w:widowControl/>
        <w:numPr>
          <w:ilvl w:val="0"/>
          <w:numId w:val="0"/>
        </w:numPr>
        <w:spacing w:beforeLines="50" w:before="180"/>
        <w:ind w:left="448"/>
        <w:rPr>
          <w:sz w:val="20"/>
          <w:szCs w:val="20"/>
        </w:rPr>
      </w:pPr>
      <w:r>
        <w:rPr>
          <w:sz w:val="20"/>
          <w:szCs w:val="20"/>
        </w:rPr>
        <w:t>DB</w:t>
      </w:r>
      <w:r w:rsidRPr="008A7F42">
        <w:rPr>
          <w:rFonts w:hint="eastAsia"/>
          <w:sz w:val="20"/>
          <w:szCs w:val="20"/>
        </w:rPr>
        <w:t>キャラ</w:t>
      </w:r>
      <w:r>
        <w:rPr>
          <w:rFonts w:hint="eastAsia"/>
          <w:sz w:val="20"/>
          <w:szCs w:val="20"/>
        </w:rPr>
        <w:t>テキスト</w:t>
      </w:r>
      <w:r>
        <w:rPr>
          <w:rFonts w:hint="eastAsia"/>
          <w:sz w:val="20"/>
          <w:szCs w:val="20"/>
        </w:rPr>
        <w:t>(ES_</w:t>
      </w:r>
      <w:r>
        <w:rPr>
          <w:sz w:val="20"/>
          <w:szCs w:val="20"/>
        </w:rPr>
        <w:t>ES</w:t>
      </w:r>
      <w:r>
        <w:rPr>
          <w:rFonts w:hint="eastAsia"/>
          <w:sz w:val="20"/>
          <w:szCs w:val="20"/>
        </w:rPr>
        <w:t>)</w:t>
      </w:r>
      <w:r w:rsidRPr="002C12B9">
        <w:rPr>
          <w:rFonts w:hint="eastAsia"/>
          <w:sz w:val="20"/>
          <w:szCs w:val="20"/>
        </w:rPr>
        <w:t xml:space="preserve"> </w:t>
      </w:r>
      <w:r>
        <w:rPr>
          <w:rFonts w:hint="eastAsia"/>
          <w:sz w:val="20"/>
          <w:szCs w:val="20"/>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34D77EE1" w14:textId="77777777" w:rsidTr="001E3E05">
        <w:tc>
          <w:tcPr>
            <w:tcW w:w="8070" w:type="dxa"/>
          </w:tcPr>
          <w:p w14:paraId="45E7F359" w14:textId="77777777" w:rsidR="0036448E" w:rsidRDefault="0036448E" w:rsidP="001E3E05">
            <w:pPr>
              <w:pStyle w:val="3-"/>
            </w:pPr>
            <w:r>
              <w:t>[</w:t>
            </w:r>
          </w:p>
          <w:p w14:paraId="6E6F7778" w14:textId="77777777" w:rsidR="0036448E" w:rsidRDefault="0036448E" w:rsidP="001E3E05">
            <w:pPr>
              <w:pStyle w:val="3-"/>
            </w:pPr>
            <w:r>
              <w:rPr>
                <w:rFonts w:hint="eastAsia"/>
              </w:rPr>
              <w:tab/>
              <w:t>{ "ID": "c0010", "Name": "</w:t>
            </w:r>
            <w:proofErr w:type="spellStart"/>
            <w:r>
              <w:rPr>
                <w:rFonts w:hint="eastAsia"/>
              </w:rPr>
              <w:t>Y</w:t>
            </w:r>
            <w:r w:rsidRPr="008A7F42">
              <w:rPr>
                <w:rFonts w:hint="eastAsia"/>
              </w:rPr>
              <w:t>à</w:t>
            </w:r>
            <w:r>
              <w:t>m</w:t>
            </w:r>
            <w:r w:rsidRPr="008A7F42">
              <w:rPr>
                <w:rFonts w:hint="eastAsia"/>
              </w:rPr>
              <w:t>à</w:t>
            </w:r>
            <w:r>
              <w:t>d</w:t>
            </w:r>
            <w:r w:rsidRPr="008A7F42">
              <w:rPr>
                <w:rFonts w:hint="eastAsia"/>
              </w:rPr>
              <w:t>à</w:t>
            </w:r>
            <w:proofErr w:type="spellEnd"/>
            <w:r>
              <w:rPr>
                <w:rFonts w:hint="eastAsia"/>
              </w:rPr>
              <w:t>" },</w:t>
            </w:r>
          </w:p>
          <w:p w14:paraId="45472424" w14:textId="77777777" w:rsidR="0036448E" w:rsidRDefault="0036448E" w:rsidP="001E3E05">
            <w:pPr>
              <w:pStyle w:val="3-"/>
            </w:pPr>
            <w:r>
              <w:rPr>
                <w:rFonts w:hint="eastAsia"/>
              </w:rPr>
              <w:tab/>
              <w:t>{ "ID": "c0020", "Name": "</w:t>
            </w:r>
            <w:proofErr w:type="spellStart"/>
            <w:r>
              <w:rPr>
                <w:rFonts w:hint="eastAsia"/>
              </w:rPr>
              <w:t>T</w:t>
            </w:r>
            <w:r w:rsidRPr="008A7F42">
              <w:rPr>
                <w:rFonts w:hint="eastAsia"/>
              </w:rPr>
              <w:t>à</w:t>
            </w:r>
            <w:r>
              <w:rPr>
                <w:rFonts w:hint="eastAsia"/>
              </w:rPr>
              <w:t>n</w:t>
            </w:r>
            <w:r w:rsidRPr="008A7F42">
              <w:rPr>
                <w:rFonts w:hint="eastAsia"/>
              </w:rPr>
              <w:t>à</w:t>
            </w:r>
            <w:r>
              <w:rPr>
                <w:rFonts w:hint="eastAsia"/>
              </w:rPr>
              <w:t>k</w:t>
            </w:r>
            <w:r w:rsidRPr="008A7F42">
              <w:rPr>
                <w:rFonts w:hint="eastAsia"/>
              </w:rPr>
              <w:t>à</w:t>
            </w:r>
            <w:proofErr w:type="spellEnd"/>
            <w:r>
              <w:rPr>
                <w:rFonts w:hint="eastAsia"/>
              </w:rPr>
              <w:t>" },</w:t>
            </w:r>
          </w:p>
          <w:p w14:paraId="55424222" w14:textId="77777777" w:rsidR="0036448E" w:rsidRDefault="0036448E" w:rsidP="001E3E05">
            <w:pPr>
              <w:pStyle w:val="3-"/>
            </w:pPr>
            <w:r>
              <w:rPr>
                <w:rFonts w:hint="eastAsia"/>
              </w:rPr>
              <w:tab/>
              <w:t>{ "ID": "c0030", "Name": "</w:t>
            </w:r>
            <w:proofErr w:type="spellStart"/>
            <w:r>
              <w:rPr>
                <w:rFonts w:hint="eastAsia"/>
              </w:rPr>
              <w:t>S</w:t>
            </w:r>
            <w:r w:rsidRPr="008A7F42">
              <w:rPr>
                <w:rFonts w:hint="eastAsia"/>
              </w:rPr>
              <w:t>à</w:t>
            </w:r>
            <w:r>
              <w:rPr>
                <w:rFonts w:hint="eastAsia"/>
              </w:rPr>
              <w:t>to</w:t>
            </w:r>
            <w:proofErr w:type="spellEnd"/>
            <w:r>
              <w:rPr>
                <w:rFonts w:hint="eastAsia"/>
              </w:rPr>
              <w:t>" },</w:t>
            </w:r>
          </w:p>
          <w:p w14:paraId="69EFF002" w14:textId="77777777" w:rsidR="0036448E" w:rsidRDefault="0036448E" w:rsidP="001E3E05">
            <w:pPr>
              <w:pStyle w:val="3-"/>
            </w:pPr>
            <w:r>
              <w:t>]</w:t>
            </w:r>
          </w:p>
        </w:tc>
      </w:tr>
    </w:tbl>
    <w:p w14:paraId="4A2B44C5" w14:textId="77777777" w:rsidR="0036448E" w:rsidRDefault="0036448E" w:rsidP="0036448E">
      <w:pPr>
        <w:pStyle w:val="affff6"/>
        <w:numPr>
          <w:ilvl w:val="0"/>
          <w:numId w:val="0"/>
        </w:numPr>
        <w:spacing w:beforeLines="50" w:before="180"/>
        <w:ind w:left="448"/>
      </w:pPr>
      <w:r>
        <w:object w:dxaOrig="11631" w:dyaOrig="1520" w14:anchorId="7B43F804">
          <v:shape id="_x0000_i1027" type="#_x0000_t75" style="width:402.6pt;height:52.4pt" o:ole="">
            <v:imagedata r:id="rId22" o:title=""/>
          </v:shape>
          <o:OLEObject Type="Embed" ProgID="Excel.Sheet.12" ShapeID="_x0000_i1027" DrawAspect="Content" ObjectID="_1451118055" r:id="rId23"/>
        </w:object>
      </w:r>
    </w:p>
    <w:p w14:paraId="78FA1AE5"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キャラデータ</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2682B96" w14:textId="77777777" w:rsidTr="001E3E05">
        <w:tc>
          <w:tcPr>
            <w:tcW w:w="8070" w:type="dxa"/>
          </w:tcPr>
          <w:p w14:paraId="2DE6C186" w14:textId="77777777" w:rsidR="0036448E" w:rsidRDefault="0036448E" w:rsidP="001E3E05">
            <w:pPr>
              <w:pStyle w:val="3-"/>
            </w:pPr>
            <w:r>
              <w:t>[</w:t>
            </w:r>
          </w:p>
          <w:p w14:paraId="089AEEC0" w14:textId="77777777" w:rsidR="0036448E" w:rsidRDefault="0036448E" w:rsidP="001E3E05">
            <w:pPr>
              <w:pStyle w:val="3-"/>
            </w:pPr>
            <w:r>
              <w:tab/>
              <w:t>{ "ID": "c0010", "HP": 100, "ATK": 12, "DEF": 30 },</w:t>
            </w:r>
          </w:p>
          <w:p w14:paraId="3AC5F0A6" w14:textId="77777777" w:rsidR="0036448E" w:rsidRDefault="0036448E" w:rsidP="001E3E05">
            <w:pPr>
              <w:pStyle w:val="3-"/>
            </w:pPr>
            <w:r>
              <w:tab/>
              <w:t>{ "ID": "c0020", "HP": 110, "ATK": 13, "DEF": 25 },</w:t>
            </w:r>
          </w:p>
          <w:p w14:paraId="56ADF349" w14:textId="77777777" w:rsidR="0036448E" w:rsidRDefault="0036448E" w:rsidP="001E3E05">
            <w:pPr>
              <w:pStyle w:val="3-"/>
            </w:pPr>
            <w:r>
              <w:tab/>
              <w:t>{ "ID": "c0030", "HP": 120, "ATK": 9, "DEF": 40 },</w:t>
            </w:r>
          </w:p>
          <w:p w14:paraId="6A5B0F55" w14:textId="77777777" w:rsidR="0036448E" w:rsidRDefault="0036448E" w:rsidP="001E3E05">
            <w:pPr>
              <w:pStyle w:val="3-"/>
            </w:pPr>
            <w:r>
              <w:t>]</w:t>
            </w:r>
          </w:p>
        </w:tc>
      </w:tr>
    </w:tbl>
    <w:p w14:paraId="315CEF10"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テキスト</w:t>
      </w:r>
      <w:r>
        <w:rPr>
          <w:rFonts w:hint="eastAsia"/>
          <w:sz w:val="20"/>
          <w:szCs w:val="20"/>
        </w:rPr>
        <w:t>(JA</w:t>
      </w:r>
      <w:r>
        <w:rPr>
          <w:sz w:val="20"/>
          <w:szCs w:val="20"/>
        </w:rPr>
        <w:t>_JP</w:t>
      </w:r>
      <w:r>
        <w:rPr>
          <w:rFonts w:hint="eastAsia"/>
          <w:sz w:val="20"/>
          <w:szCs w:val="20"/>
        </w:rPr>
        <w:t>)</w:t>
      </w:r>
      <w:r w:rsidRPr="002C12B9">
        <w:rPr>
          <w:rFonts w:hint="eastAsia"/>
          <w:sz w:val="20"/>
          <w:szCs w:val="20"/>
        </w:rPr>
        <w:t xml:space="preserve"> </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32612BE" w14:textId="77777777" w:rsidTr="001E3E05">
        <w:tc>
          <w:tcPr>
            <w:tcW w:w="8070" w:type="dxa"/>
          </w:tcPr>
          <w:p w14:paraId="554BFCEC" w14:textId="77777777" w:rsidR="0036448E" w:rsidRDefault="0036448E" w:rsidP="001E3E05">
            <w:pPr>
              <w:pStyle w:val="3-"/>
            </w:pPr>
            <w:r>
              <w:t>[</w:t>
            </w:r>
          </w:p>
          <w:p w14:paraId="5F32C7D8" w14:textId="77777777" w:rsidR="0036448E" w:rsidRDefault="0036448E" w:rsidP="001E3E05">
            <w:pPr>
              <w:pStyle w:val="3-"/>
            </w:pPr>
            <w:r>
              <w:rPr>
                <w:rFonts w:hint="eastAsia"/>
              </w:rPr>
              <w:tab/>
              <w:t>{ "ID": "c0010", "Name": "山田" },</w:t>
            </w:r>
          </w:p>
          <w:p w14:paraId="3A2988B4" w14:textId="77777777" w:rsidR="0036448E" w:rsidRDefault="0036448E" w:rsidP="001E3E05">
            <w:pPr>
              <w:pStyle w:val="3-"/>
            </w:pPr>
            <w:r>
              <w:rPr>
                <w:rFonts w:hint="eastAsia"/>
              </w:rPr>
              <w:tab/>
              <w:t>{ "ID": "c0020", "Name": "田中" },</w:t>
            </w:r>
          </w:p>
          <w:p w14:paraId="666E360F" w14:textId="77777777" w:rsidR="0036448E" w:rsidRDefault="0036448E" w:rsidP="001E3E05">
            <w:pPr>
              <w:pStyle w:val="3-"/>
            </w:pPr>
            <w:r>
              <w:rPr>
                <w:rFonts w:hint="eastAsia"/>
              </w:rPr>
              <w:tab/>
              <w:t>{ "ID": "c0030", "Name": "佐藤" },</w:t>
            </w:r>
          </w:p>
          <w:p w14:paraId="2D1CC108" w14:textId="77777777" w:rsidR="0036448E" w:rsidRDefault="0036448E" w:rsidP="001E3E05">
            <w:pPr>
              <w:pStyle w:val="3-"/>
            </w:pPr>
            <w:r>
              <w:t>]</w:t>
            </w:r>
          </w:p>
        </w:tc>
      </w:tr>
    </w:tbl>
    <w:p w14:paraId="26A9DDC3"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テキスト</w:t>
      </w:r>
      <w:r>
        <w:rPr>
          <w:rFonts w:hint="eastAsia"/>
          <w:sz w:val="20"/>
          <w:szCs w:val="20"/>
        </w:rPr>
        <w:t>(EN_US)</w:t>
      </w:r>
      <w:r w:rsidRPr="002C12B9">
        <w:rPr>
          <w:rFonts w:hint="eastAsia"/>
          <w:sz w:val="20"/>
          <w:szCs w:val="20"/>
        </w:rPr>
        <w:t xml:space="preserve"> </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15A72BAF" w14:textId="77777777" w:rsidTr="001E3E05">
        <w:tc>
          <w:tcPr>
            <w:tcW w:w="8070" w:type="dxa"/>
          </w:tcPr>
          <w:p w14:paraId="5DAD5A67" w14:textId="77777777" w:rsidR="0036448E" w:rsidRDefault="0036448E" w:rsidP="001E3E05">
            <w:pPr>
              <w:pStyle w:val="3-"/>
            </w:pPr>
            <w:r>
              <w:t>[</w:t>
            </w:r>
          </w:p>
          <w:p w14:paraId="5E721614" w14:textId="77777777" w:rsidR="0036448E" w:rsidRDefault="0036448E" w:rsidP="001E3E05">
            <w:pPr>
              <w:pStyle w:val="3-"/>
            </w:pPr>
            <w:r>
              <w:rPr>
                <w:rFonts w:hint="eastAsia"/>
              </w:rPr>
              <w:tab/>
              <w:t>{ "ID": "c0010", "Name": "Y</w:t>
            </w:r>
            <w:r>
              <w:t>amada</w:t>
            </w:r>
            <w:r>
              <w:rPr>
                <w:rFonts w:hint="eastAsia"/>
              </w:rPr>
              <w:t>" },</w:t>
            </w:r>
          </w:p>
          <w:p w14:paraId="59C5F659" w14:textId="77777777" w:rsidR="0036448E" w:rsidRDefault="0036448E" w:rsidP="001E3E05">
            <w:pPr>
              <w:pStyle w:val="3-"/>
            </w:pPr>
            <w:r>
              <w:rPr>
                <w:rFonts w:hint="eastAsia"/>
              </w:rPr>
              <w:tab/>
              <w:t>{ "ID": "c0020", "Name": "Tanaka" },</w:t>
            </w:r>
          </w:p>
          <w:p w14:paraId="1A88A28E" w14:textId="77777777" w:rsidR="0036448E" w:rsidRDefault="0036448E" w:rsidP="001E3E05">
            <w:pPr>
              <w:pStyle w:val="3-"/>
            </w:pPr>
            <w:r>
              <w:rPr>
                <w:rFonts w:hint="eastAsia"/>
              </w:rPr>
              <w:tab/>
              <w:t>{ "ID": "c0030", "Name": "</w:t>
            </w:r>
            <w:proofErr w:type="spellStart"/>
            <w:r>
              <w:rPr>
                <w:rFonts w:hint="eastAsia"/>
              </w:rPr>
              <w:t>Ssto</w:t>
            </w:r>
            <w:proofErr w:type="spellEnd"/>
            <w:r>
              <w:rPr>
                <w:rFonts w:hint="eastAsia"/>
              </w:rPr>
              <w:t>" },</w:t>
            </w:r>
          </w:p>
          <w:p w14:paraId="06D0DC7C" w14:textId="77777777" w:rsidR="0036448E" w:rsidRDefault="0036448E" w:rsidP="001E3E05">
            <w:pPr>
              <w:pStyle w:val="3-"/>
            </w:pPr>
            <w:r>
              <w:t>]</w:t>
            </w:r>
          </w:p>
        </w:tc>
      </w:tr>
    </w:tbl>
    <w:p w14:paraId="4943999D"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テキスト</w:t>
      </w:r>
      <w:r>
        <w:rPr>
          <w:rFonts w:hint="eastAsia"/>
          <w:sz w:val="20"/>
          <w:szCs w:val="20"/>
        </w:rPr>
        <w:t>(ES_</w:t>
      </w:r>
      <w:r>
        <w:rPr>
          <w:sz w:val="20"/>
          <w:szCs w:val="20"/>
        </w:rPr>
        <w:t>ES</w:t>
      </w:r>
      <w:r>
        <w:rPr>
          <w:rFonts w:hint="eastAsia"/>
          <w:sz w:val="20"/>
          <w:szCs w:val="20"/>
        </w:rPr>
        <w:t>)</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7E98B5D" w14:textId="77777777" w:rsidTr="001E3E05">
        <w:tc>
          <w:tcPr>
            <w:tcW w:w="8070" w:type="dxa"/>
          </w:tcPr>
          <w:p w14:paraId="4168E8FD" w14:textId="77777777" w:rsidR="0036448E" w:rsidRDefault="0036448E" w:rsidP="001E3E05">
            <w:pPr>
              <w:pStyle w:val="3-"/>
            </w:pPr>
            <w:r>
              <w:t>[</w:t>
            </w:r>
          </w:p>
          <w:p w14:paraId="70BEFA4A" w14:textId="77777777" w:rsidR="0036448E" w:rsidRDefault="0036448E" w:rsidP="001E3E05">
            <w:pPr>
              <w:pStyle w:val="3-"/>
            </w:pPr>
            <w:r>
              <w:rPr>
                <w:rFonts w:hint="eastAsia"/>
              </w:rPr>
              <w:tab/>
              <w:t>{ "ID": "c0010", "Name": "</w:t>
            </w:r>
            <w:proofErr w:type="spellStart"/>
            <w:r>
              <w:rPr>
                <w:rFonts w:hint="eastAsia"/>
              </w:rPr>
              <w:t>Y</w:t>
            </w:r>
            <w:r w:rsidRPr="008A7F42">
              <w:rPr>
                <w:rFonts w:hint="eastAsia"/>
              </w:rPr>
              <w:t>à</w:t>
            </w:r>
            <w:r>
              <w:t>m</w:t>
            </w:r>
            <w:r w:rsidRPr="008A7F42">
              <w:rPr>
                <w:rFonts w:hint="eastAsia"/>
              </w:rPr>
              <w:t>à</w:t>
            </w:r>
            <w:r>
              <w:t>d</w:t>
            </w:r>
            <w:r w:rsidRPr="008A7F42">
              <w:rPr>
                <w:rFonts w:hint="eastAsia"/>
              </w:rPr>
              <w:t>à</w:t>
            </w:r>
            <w:proofErr w:type="spellEnd"/>
            <w:r>
              <w:rPr>
                <w:rFonts w:hint="eastAsia"/>
              </w:rPr>
              <w:t>" },</w:t>
            </w:r>
          </w:p>
          <w:p w14:paraId="6994D48D" w14:textId="77777777" w:rsidR="0036448E" w:rsidRDefault="0036448E" w:rsidP="001E3E05">
            <w:pPr>
              <w:pStyle w:val="3-"/>
            </w:pPr>
            <w:r>
              <w:rPr>
                <w:rFonts w:hint="eastAsia"/>
              </w:rPr>
              <w:tab/>
              <w:t>{ "ID": "c0020", "Name": "</w:t>
            </w:r>
            <w:proofErr w:type="spellStart"/>
            <w:r>
              <w:rPr>
                <w:rFonts w:hint="eastAsia"/>
              </w:rPr>
              <w:t>T</w:t>
            </w:r>
            <w:r w:rsidRPr="008A7F42">
              <w:rPr>
                <w:rFonts w:hint="eastAsia"/>
              </w:rPr>
              <w:t>à</w:t>
            </w:r>
            <w:r>
              <w:rPr>
                <w:rFonts w:hint="eastAsia"/>
              </w:rPr>
              <w:t>n</w:t>
            </w:r>
            <w:r w:rsidRPr="008A7F42">
              <w:rPr>
                <w:rFonts w:hint="eastAsia"/>
              </w:rPr>
              <w:t>à</w:t>
            </w:r>
            <w:r>
              <w:rPr>
                <w:rFonts w:hint="eastAsia"/>
              </w:rPr>
              <w:t>k</w:t>
            </w:r>
            <w:r w:rsidRPr="008A7F42">
              <w:rPr>
                <w:rFonts w:hint="eastAsia"/>
              </w:rPr>
              <w:t>à</w:t>
            </w:r>
            <w:proofErr w:type="spellEnd"/>
            <w:r>
              <w:rPr>
                <w:rFonts w:hint="eastAsia"/>
              </w:rPr>
              <w:t>" },</w:t>
            </w:r>
          </w:p>
          <w:p w14:paraId="0DAB262D" w14:textId="77777777" w:rsidR="0036448E" w:rsidRDefault="0036448E" w:rsidP="001E3E05">
            <w:pPr>
              <w:pStyle w:val="3-"/>
            </w:pPr>
            <w:r>
              <w:rPr>
                <w:rFonts w:hint="eastAsia"/>
              </w:rPr>
              <w:tab/>
              <w:t>{ "ID": "c0030", "Name": "</w:t>
            </w:r>
            <w:proofErr w:type="spellStart"/>
            <w:r>
              <w:rPr>
                <w:rFonts w:hint="eastAsia"/>
              </w:rPr>
              <w:t>S</w:t>
            </w:r>
            <w:r w:rsidRPr="008A7F42">
              <w:rPr>
                <w:rFonts w:hint="eastAsia"/>
              </w:rPr>
              <w:t>à</w:t>
            </w:r>
            <w:r>
              <w:rPr>
                <w:rFonts w:hint="eastAsia"/>
              </w:rPr>
              <w:t>to</w:t>
            </w:r>
            <w:proofErr w:type="spellEnd"/>
            <w:r>
              <w:rPr>
                <w:rFonts w:hint="eastAsia"/>
              </w:rPr>
              <w:t>" },</w:t>
            </w:r>
          </w:p>
          <w:p w14:paraId="79E456F9" w14:textId="77777777" w:rsidR="0036448E" w:rsidRDefault="0036448E" w:rsidP="001E3E05">
            <w:pPr>
              <w:pStyle w:val="3-"/>
            </w:pPr>
            <w:r>
              <w:t>]</w:t>
            </w:r>
          </w:p>
        </w:tc>
      </w:tr>
    </w:tbl>
    <w:p w14:paraId="3D769EE3" w14:textId="77777777" w:rsidR="002B2DBC" w:rsidRDefault="00133CE6" w:rsidP="0036448E">
      <w:pPr>
        <w:pStyle w:val="affff6"/>
        <w:keepNext/>
        <w:widowControl/>
        <w:spacing w:beforeLines="50" w:before="180"/>
        <w:ind w:left="447" w:hanging="298"/>
      </w:pPr>
      <w:r>
        <w:rPr>
          <w:rFonts w:hint="eastAsia"/>
        </w:rPr>
        <w:t>Web</w:t>
      </w:r>
      <w:r>
        <w:rPr>
          <w:rFonts w:hint="eastAsia"/>
        </w:rPr>
        <w:t>インターフェースでは、</w:t>
      </w:r>
      <w:r w:rsidR="002B2DBC">
        <w:rPr>
          <w:rFonts w:hint="eastAsia"/>
        </w:rPr>
        <w:t>下記の操作をサポートする。</w:t>
      </w:r>
    </w:p>
    <w:p w14:paraId="704B736F" w14:textId="04E4AAF0" w:rsidR="0036448E" w:rsidRDefault="0036448E" w:rsidP="0036448E">
      <w:pPr>
        <w:pStyle w:val="affff6"/>
        <w:keepNext/>
        <w:widowControl/>
        <w:numPr>
          <w:ilvl w:val="0"/>
          <w:numId w:val="0"/>
        </w:numPr>
        <w:ind w:left="448"/>
      </w:pPr>
      <w:r>
        <w:object w:dxaOrig="7741" w:dyaOrig="4081" w14:anchorId="19985AEB">
          <v:shape id="_x0000_i1028" type="#_x0000_t75" style="width:294.35pt;height:154.95pt" o:ole="">
            <v:imagedata r:id="rId24" o:title=""/>
          </v:shape>
          <o:OLEObject Type="Embed" ProgID="Visio.Drawing.15" ShapeID="_x0000_i1028" DrawAspect="Content" ObjectID="_1451118056" r:id="rId25"/>
        </w:object>
      </w:r>
    </w:p>
    <w:p w14:paraId="58F8970C" w14:textId="77777777" w:rsidR="002B2DBC" w:rsidRDefault="002B2DBC" w:rsidP="002B2DBC">
      <w:pPr>
        <w:pStyle w:val="a1"/>
      </w:pPr>
      <w:r>
        <w:rPr>
          <w:rFonts w:hint="eastAsia"/>
        </w:rPr>
        <w:t>ユーザーログイン</w:t>
      </w:r>
    </w:p>
    <w:p w14:paraId="0CF65DA5" w14:textId="0AEA8902" w:rsidR="002B2DBC" w:rsidRDefault="002B2DBC" w:rsidP="002B2DBC">
      <w:pPr>
        <w:pStyle w:val="a1"/>
      </w:pPr>
      <w:r>
        <w:rPr>
          <w:rFonts w:hint="eastAsia"/>
        </w:rPr>
        <w:t>対象プロジェクト</w:t>
      </w:r>
      <w:r w:rsidR="0011722C">
        <w:rPr>
          <w:rFonts w:hint="eastAsia"/>
        </w:rPr>
        <w:t>の</w:t>
      </w:r>
      <w:r>
        <w:rPr>
          <w:rFonts w:hint="eastAsia"/>
        </w:rPr>
        <w:t>選択</w:t>
      </w:r>
    </w:p>
    <w:p w14:paraId="796B937F" w14:textId="77777777" w:rsidR="002B2DBC" w:rsidRDefault="002B2DBC" w:rsidP="001775BB">
      <w:pPr>
        <w:pStyle w:val="a1"/>
        <w:keepNext/>
        <w:widowControl/>
      </w:pPr>
      <w:r>
        <w:rPr>
          <w:rFonts w:hint="eastAsia"/>
        </w:rPr>
        <w:t>ローカル作業の開始（データのロックとトピックブランチの作成）</w:t>
      </w:r>
    </w:p>
    <w:p w14:paraId="625697D3" w14:textId="77777777" w:rsidR="001775BB" w:rsidRDefault="002B2DBC" w:rsidP="002B2DBC">
      <w:pPr>
        <w:pStyle w:val="a"/>
      </w:pPr>
      <w:r>
        <w:rPr>
          <w:rFonts w:hint="eastAsia"/>
        </w:rPr>
        <w:t>トピックブランチとは、ローカル作業用の一時的なブランチのこと。</w:t>
      </w:r>
    </w:p>
    <w:p w14:paraId="60AE7905" w14:textId="57CA40AA" w:rsidR="001775BB" w:rsidRDefault="002B2DBC" w:rsidP="002B2DBC">
      <w:pPr>
        <w:pStyle w:val="a"/>
      </w:pPr>
      <w:r>
        <w:rPr>
          <w:rFonts w:hint="eastAsia"/>
        </w:rPr>
        <w:t>トピックブランチを本流に反映</w:t>
      </w:r>
      <w:r w:rsidR="001775BB">
        <w:rPr>
          <w:rFonts w:hint="eastAsia"/>
        </w:rPr>
        <w:t>（コミット）</w:t>
      </w:r>
      <w:r>
        <w:rPr>
          <w:rFonts w:hint="eastAsia"/>
        </w:rPr>
        <w:t>させない限りは、</w:t>
      </w:r>
      <w:r w:rsidR="001775BB">
        <w:rPr>
          <w:rFonts w:hint="eastAsia"/>
        </w:rPr>
        <w:t>インポートしたデータが他者に</w:t>
      </w:r>
      <w:r w:rsidR="001775BB">
        <w:rPr>
          <w:rFonts w:hint="eastAsia"/>
        </w:rPr>
        <w:lastRenderedPageBreak/>
        <w:t>は反映されない。</w:t>
      </w:r>
    </w:p>
    <w:p w14:paraId="5C3055EA" w14:textId="1631A8C7" w:rsidR="002B2DBC" w:rsidRDefault="001775BB" w:rsidP="002B2DBC">
      <w:pPr>
        <w:pStyle w:val="a"/>
      </w:pPr>
      <w:r>
        <w:rPr>
          <w:rFonts w:hint="eastAsia"/>
        </w:rPr>
        <w:t>対象データがロックされるため、他者が同じデータを編集できない。</w:t>
      </w:r>
    </w:p>
    <w:p w14:paraId="0A2490FF" w14:textId="50B562BB" w:rsidR="001775BB" w:rsidRDefault="001775BB" w:rsidP="002B2DBC">
      <w:pPr>
        <w:pStyle w:val="a"/>
      </w:pPr>
      <w:r>
        <w:rPr>
          <w:rFonts w:hint="eastAsia"/>
        </w:rPr>
        <w:t>データのロックは、広範囲にも行単位（ピンポイント）にも行うことが可能。</w:t>
      </w:r>
    </w:p>
    <w:p w14:paraId="3A60F675" w14:textId="719A8A37" w:rsidR="001775BB" w:rsidRDefault="001775BB" w:rsidP="001775BB">
      <w:pPr>
        <w:pStyle w:val="a"/>
      </w:pPr>
      <w:r>
        <w:rPr>
          <w:rFonts w:hint="eastAsia"/>
        </w:rPr>
        <w:t>トピックブランチ作業中に、後からロック対象データを追加することが可能。</w:t>
      </w:r>
    </w:p>
    <w:p w14:paraId="7FE22146" w14:textId="720CF55A" w:rsidR="001775BB" w:rsidRDefault="001775BB" w:rsidP="002B2DBC">
      <w:pPr>
        <w:pStyle w:val="a"/>
      </w:pPr>
      <w:r>
        <w:rPr>
          <w:rFonts w:hint="eastAsia"/>
        </w:rPr>
        <w:t>トピックブランチ作業中に、一部のデータを過去バージョンに戻すことが可能。</w:t>
      </w:r>
    </w:p>
    <w:p w14:paraId="68A99871" w14:textId="4BCBA440" w:rsidR="002B2DBC" w:rsidRDefault="002B2DBC" w:rsidP="002B2DBC">
      <w:pPr>
        <w:pStyle w:val="a1"/>
      </w:pPr>
      <w:r>
        <w:rPr>
          <w:rFonts w:hint="eastAsia"/>
        </w:rPr>
        <w:t>E</w:t>
      </w:r>
      <w:r>
        <w:t>xcel</w:t>
      </w:r>
      <w:r>
        <w:rPr>
          <w:rFonts w:hint="eastAsia"/>
        </w:rPr>
        <w:t>のエクスポート（対象データを指定）</w:t>
      </w:r>
    </w:p>
    <w:p w14:paraId="4312012F" w14:textId="77777777" w:rsidR="002B2DBC" w:rsidRDefault="002B2DBC" w:rsidP="00496638">
      <w:pPr>
        <w:pStyle w:val="a1"/>
        <w:keepNext/>
        <w:keepLines/>
        <w:widowControl/>
      </w:pPr>
      <w:r>
        <w:rPr>
          <w:rFonts w:hint="eastAsia"/>
        </w:rPr>
        <w:t>Excel</w:t>
      </w:r>
      <w:r>
        <w:rPr>
          <w:rFonts w:hint="eastAsia"/>
        </w:rPr>
        <w:t>のインポート</w:t>
      </w:r>
    </w:p>
    <w:p w14:paraId="38E43B55" w14:textId="21A54AD6" w:rsidR="00496638" w:rsidRDefault="00496638" w:rsidP="00496638">
      <w:pPr>
        <w:pStyle w:val="a"/>
      </w:pPr>
      <w:r>
        <w:rPr>
          <w:rFonts w:hint="eastAsia"/>
        </w:rPr>
        <w:t>インポート時には、</w:t>
      </w:r>
      <w:r>
        <w:rPr>
          <w:rFonts w:hint="eastAsia"/>
        </w:rPr>
        <w:t>Excel</w:t>
      </w:r>
      <w:r>
        <w:rPr>
          <w:rFonts w:hint="eastAsia"/>
        </w:rPr>
        <w:t>上に記録されている情報から、データの種別を判別して処理する。</w:t>
      </w:r>
    </w:p>
    <w:p w14:paraId="5D34BAB3" w14:textId="63F07E97" w:rsidR="00496638" w:rsidRDefault="00496638" w:rsidP="00496638">
      <w:pPr>
        <w:pStyle w:val="a"/>
      </w:pPr>
      <w:r>
        <w:rPr>
          <w:rFonts w:hint="eastAsia"/>
        </w:rPr>
        <w:t>インポートされたデータを照合して、変更のあったデータ</w:t>
      </w:r>
      <w:r w:rsidR="0077490F">
        <w:rPr>
          <w:rFonts w:hint="eastAsia"/>
        </w:rPr>
        <w:t>が画面にリストアップされる。</w:t>
      </w:r>
    </w:p>
    <w:p w14:paraId="244DF9AA" w14:textId="4C3E5144" w:rsidR="009066C9" w:rsidRDefault="009066C9" w:rsidP="0036448E">
      <w:pPr>
        <w:pStyle w:val="a"/>
        <w:keepNext/>
        <w:widowControl/>
        <w:ind w:left="998" w:hanging="255"/>
      </w:pPr>
      <w:r>
        <w:rPr>
          <w:rFonts w:hint="eastAsia"/>
        </w:rPr>
        <w:t>データを削除したい場合や、キー（</w:t>
      </w:r>
      <w:r>
        <w:rPr>
          <w:rFonts w:hint="eastAsia"/>
        </w:rPr>
        <w:t>ID</w:t>
      </w:r>
      <w:r>
        <w:rPr>
          <w:rFonts w:hint="eastAsia"/>
        </w:rPr>
        <w:t>）を変更したい場合は、</w:t>
      </w:r>
      <w:r>
        <w:rPr>
          <w:rFonts w:hint="eastAsia"/>
        </w:rPr>
        <w:t>Excel</w:t>
      </w:r>
      <w:r>
        <w:rPr>
          <w:rFonts w:hint="eastAsia"/>
        </w:rPr>
        <w:t>の専用覧に記入してインポートする。</w:t>
      </w:r>
    </w:p>
    <w:p w14:paraId="768055B2" w14:textId="09CB8D6C" w:rsidR="0036448E" w:rsidRDefault="0036448E" w:rsidP="0036448E">
      <w:pPr>
        <w:pStyle w:val="a"/>
        <w:numPr>
          <w:ilvl w:val="0"/>
          <w:numId w:val="0"/>
        </w:numPr>
        <w:ind w:left="999"/>
      </w:pPr>
      <w:r>
        <w:object w:dxaOrig="10954" w:dyaOrig="3195" w14:anchorId="34649596">
          <v:shape id="_x0000_i1029" type="#_x0000_t75" style="width:359.4pt;height:104.85pt" o:ole="">
            <v:imagedata r:id="rId26" o:title=""/>
          </v:shape>
          <o:OLEObject Type="Embed" ProgID="Excel.Sheet.12" ShapeID="_x0000_i1029" DrawAspect="Content" ObjectID="_1451118057" r:id="rId27"/>
        </w:object>
      </w:r>
    </w:p>
    <w:p w14:paraId="36723A67" w14:textId="77777777" w:rsidR="002B2DBC" w:rsidRDefault="002B2DBC" w:rsidP="001775BB">
      <w:pPr>
        <w:pStyle w:val="a1"/>
        <w:keepNext/>
        <w:widowControl/>
      </w:pPr>
      <w:r>
        <w:rPr>
          <w:rFonts w:hint="eastAsia"/>
        </w:rPr>
        <w:t>実データ（</w:t>
      </w:r>
      <w:r>
        <w:rPr>
          <w:rFonts w:hint="eastAsia"/>
        </w:rPr>
        <w:t>JSON</w:t>
      </w:r>
      <w:r>
        <w:rPr>
          <w:rFonts w:hint="eastAsia"/>
        </w:rPr>
        <w:t>テキスト）の出力</w:t>
      </w:r>
    </w:p>
    <w:p w14:paraId="540E331A" w14:textId="40FE200C" w:rsidR="001775BB" w:rsidRDefault="001775BB" w:rsidP="001775BB">
      <w:pPr>
        <w:pStyle w:val="a"/>
      </w:pPr>
      <w:r>
        <w:rPr>
          <w:rFonts w:hint="eastAsia"/>
        </w:rPr>
        <w:t>バイナリデータへの変換はローカルで行う。</w:t>
      </w:r>
    </w:p>
    <w:p w14:paraId="3B131EA7" w14:textId="77777777" w:rsidR="001775BB" w:rsidRDefault="002B2DBC" w:rsidP="001775BB">
      <w:pPr>
        <w:pStyle w:val="a1"/>
        <w:keepNext/>
        <w:widowControl/>
      </w:pPr>
      <w:r>
        <w:rPr>
          <w:rFonts w:hint="eastAsia"/>
        </w:rPr>
        <w:t>ローカル作業の完了</w:t>
      </w:r>
    </w:p>
    <w:p w14:paraId="4F596CCC" w14:textId="51F69339" w:rsidR="001775BB" w:rsidRDefault="001775BB" w:rsidP="001775BB">
      <w:pPr>
        <w:pStyle w:val="a"/>
      </w:pPr>
      <w:r>
        <w:rPr>
          <w:rFonts w:hint="eastAsia"/>
        </w:rPr>
        <w:t>トピックブランチの本流への反映（コミット）もしくは破棄</w:t>
      </w:r>
    </w:p>
    <w:p w14:paraId="313B8765" w14:textId="77777777" w:rsidR="001775BB" w:rsidRDefault="002B2DBC" w:rsidP="001775BB">
      <w:pPr>
        <w:pStyle w:val="a"/>
      </w:pPr>
      <w:r>
        <w:rPr>
          <w:rFonts w:hint="eastAsia"/>
        </w:rPr>
        <w:t>ロック解除</w:t>
      </w:r>
    </w:p>
    <w:p w14:paraId="6BA7317C" w14:textId="0E6F68F0" w:rsidR="009066C9" w:rsidRDefault="009066C9" w:rsidP="001775BB">
      <w:pPr>
        <w:pStyle w:val="a"/>
      </w:pPr>
      <w:r>
        <w:rPr>
          <w:rFonts w:hint="eastAsia"/>
        </w:rPr>
        <w:t>コメントの記録</w:t>
      </w:r>
    </w:p>
    <w:p w14:paraId="3DBEC123" w14:textId="4A604E43" w:rsidR="009066C9" w:rsidRDefault="009066C9" w:rsidP="009066C9">
      <w:pPr>
        <w:pStyle w:val="a1"/>
        <w:keepNext/>
        <w:widowControl/>
      </w:pPr>
      <w:r>
        <w:rPr>
          <w:rFonts w:hint="eastAsia"/>
        </w:rPr>
        <w:t>変更履歴の確認</w:t>
      </w:r>
    </w:p>
    <w:p w14:paraId="08642E6C" w14:textId="77777777" w:rsidR="00A66A1F" w:rsidRDefault="00E333D9" w:rsidP="00A66A1F">
      <w:pPr>
        <w:pStyle w:val="affff6"/>
        <w:keepNext/>
        <w:widowControl/>
        <w:spacing w:beforeLines="50" w:before="180"/>
        <w:ind w:left="447" w:hanging="298"/>
      </w:pPr>
      <w:r>
        <w:rPr>
          <w:rFonts w:hint="eastAsia"/>
        </w:rPr>
        <w:t>Excel</w:t>
      </w:r>
      <w:r>
        <w:rPr>
          <w:rFonts w:hint="eastAsia"/>
        </w:rPr>
        <w:t>の入力補助</w:t>
      </w:r>
      <w:r w:rsidR="00817F2D">
        <w:rPr>
          <w:rFonts w:hint="eastAsia"/>
        </w:rPr>
        <w:t>機能</w:t>
      </w:r>
      <w:r>
        <w:rPr>
          <w:rFonts w:hint="eastAsia"/>
        </w:rPr>
        <w:t>に対応。</w:t>
      </w:r>
    </w:p>
    <w:p w14:paraId="02E777CB" w14:textId="77777777" w:rsidR="00A66A1F" w:rsidRDefault="009E5EF4" w:rsidP="00A66A1F">
      <w:pPr>
        <w:pStyle w:val="a1"/>
      </w:pPr>
      <w:r>
        <w:rPr>
          <w:rFonts w:hint="eastAsia"/>
        </w:rPr>
        <w:t>例えば、</w:t>
      </w:r>
      <w:r>
        <w:rPr>
          <w:rFonts w:hint="eastAsia"/>
        </w:rPr>
        <w:t>Excel</w:t>
      </w:r>
      <w:r>
        <w:rPr>
          <w:rFonts w:hint="eastAsia"/>
        </w:rPr>
        <w:t>上では「職業」として「戦士」「魔法使い」などと分かり易い名称で入力するが、実データとして出力される際は、「</w:t>
      </w:r>
      <w:r>
        <w:rPr>
          <w:rFonts w:hint="eastAsia"/>
        </w:rPr>
        <w:t>1</w:t>
      </w:r>
      <w:r>
        <w:rPr>
          <w:rFonts w:hint="eastAsia"/>
        </w:rPr>
        <w:t>」「</w:t>
      </w:r>
      <w:r>
        <w:rPr>
          <w:rFonts w:hint="eastAsia"/>
        </w:rPr>
        <w:t>2</w:t>
      </w:r>
      <w:r>
        <w:rPr>
          <w:rFonts w:hint="eastAsia"/>
        </w:rPr>
        <w:t>」などの値に変換される。</w:t>
      </w:r>
    </w:p>
    <w:p w14:paraId="52A95D20" w14:textId="2D89BF3C" w:rsidR="00A66A1F" w:rsidRDefault="00A66A1F" w:rsidP="00A66A1F">
      <w:pPr>
        <w:pStyle w:val="a1"/>
      </w:pPr>
      <w:r>
        <w:rPr>
          <w:rFonts w:hint="eastAsia"/>
        </w:rPr>
        <w:t>参照するデータも</w:t>
      </w:r>
      <w:r>
        <w:rPr>
          <w:rFonts w:hint="eastAsia"/>
        </w:rPr>
        <w:t>DB</w:t>
      </w:r>
      <w:r>
        <w:rPr>
          <w:rFonts w:hint="eastAsia"/>
        </w:rPr>
        <w:t>上に記録されている。</w:t>
      </w:r>
    </w:p>
    <w:p w14:paraId="187A2429" w14:textId="172BB341" w:rsidR="00A66A1F" w:rsidRDefault="00A66A1F" w:rsidP="00E4055D">
      <w:pPr>
        <w:pStyle w:val="a1"/>
        <w:keepNext/>
        <w:widowControl/>
      </w:pPr>
      <w:r>
        <w:rPr>
          <w:rFonts w:hint="eastAsia"/>
        </w:rPr>
        <w:t>E</w:t>
      </w:r>
      <w:r>
        <w:t>xcel</w:t>
      </w:r>
      <w:r>
        <w:rPr>
          <w:rFonts w:hint="eastAsia"/>
        </w:rPr>
        <w:t>の対象項目でダブルクリックもしくは右クリックすると、選択候補がリストアップされる。</w:t>
      </w:r>
    </w:p>
    <w:p w14:paraId="66F1C6F7" w14:textId="18566349" w:rsidR="00E4055D" w:rsidRDefault="00E4055D" w:rsidP="00E4055D">
      <w:pPr>
        <w:pStyle w:val="a"/>
      </w:pPr>
      <w:r>
        <w:rPr>
          <w:rFonts w:hint="eastAsia"/>
        </w:rPr>
        <w:t>この選択用のリストは、</w:t>
      </w:r>
      <w:r>
        <w:rPr>
          <w:rFonts w:hint="eastAsia"/>
        </w:rPr>
        <w:t>Excel</w:t>
      </w:r>
      <w:r>
        <w:rPr>
          <w:rFonts w:hint="eastAsia"/>
        </w:rPr>
        <w:t>エクスポート時に別のシートにいっしょに出力され</w:t>
      </w:r>
      <w:r w:rsidR="0011722C">
        <w:rPr>
          <w:rFonts w:hint="eastAsia"/>
        </w:rPr>
        <w:t>る</w:t>
      </w:r>
      <w:r>
        <w:rPr>
          <w:rFonts w:hint="eastAsia"/>
        </w:rPr>
        <w:t>。制作者の</w:t>
      </w:r>
      <w:r>
        <w:rPr>
          <w:rFonts w:hint="eastAsia"/>
        </w:rPr>
        <w:t>PC</w:t>
      </w:r>
      <w:r>
        <w:rPr>
          <w:rFonts w:hint="eastAsia"/>
        </w:rPr>
        <w:t>から</w:t>
      </w:r>
      <w:r>
        <w:rPr>
          <w:rFonts w:hint="eastAsia"/>
        </w:rPr>
        <w:t>DB</w:t>
      </w:r>
      <w:r>
        <w:rPr>
          <w:rFonts w:hint="eastAsia"/>
        </w:rPr>
        <w:t>に直接アクセスするようなことはない。</w:t>
      </w:r>
      <w:r w:rsidR="0011722C">
        <w:rPr>
          <w:rFonts w:hint="eastAsia"/>
        </w:rPr>
        <w:t>そのため、</w:t>
      </w:r>
      <w:r w:rsidR="007417A1">
        <w:rPr>
          <w:rFonts w:hint="eastAsia"/>
        </w:rPr>
        <w:t>オフライン作業も可。</w:t>
      </w:r>
    </w:p>
    <w:p w14:paraId="30CF658E" w14:textId="04EB51AF" w:rsidR="001775BB" w:rsidRDefault="00817F2D" w:rsidP="00A66A1F">
      <w:pPr>
        <w:pStyle w:val="a1"/>
      </w:pPr>
      <w:r>
        <w:rPr>
          <w:rFonts w:hint="eastAsia"/>
        </w:rPr>
        <w:t>変換できないデータが指定されたら、</w:t>
      </w:r>
      <w:r>
        <w:rPr>
          <w:rFonts w:hint="eastAsia"/>
        </w:rPr>
        <w:t>E</w:t>
      </w:r>
      <w:r>
        <w:t>xcel</w:t>
      </w:r>
      <w:r>
        <w:rPr>
          <w:rFonts w:hint="eastAsia"/>
        </w:rPr>
        <w:t>インポート時にエラー報告し、インポートに失敗する。</w:t>
      </w:r>
    </w:p>
    <w:p w14:paraId="7362CFEB" w14:textId="790599FF" w:rsidR="001775BB" w:rsidRDefault="00E4055D" w:rsidP="007B5F7E">
      <w:pPr>
        <w:pStyle w:val="a1"/>
        <w:numPr>
          <w:ilvl w:val="0"/>
          <w:numId w:val="0"/>
        </w:numPr>
        <w:ind w:left="851" w:hanging="284"/>
      </w:pPr>
      <w:r>
        <w:object w:dxaOrig="7420" w:dyaOrig="2485" w14:anchorId="6BCEC65E">
          <v:shape id="_x0000_i1030" type="#_x0000_t75" style="width:271.3pt;height:91pt" o:ole="">
            <v:imagedata r:id="rId28" o:title=""/>
          </v:shape>
          <o:OLEObject Type="Embed" ProgID="Excel.Sheet.12" ShapeID="_x0000_i1030" DrawAspect="Content" ObjectID="_1451118058" r:id="rId29"/>
        </w:object>
      </w:r>
    </w:p>
    <w:p w14:paraId="6E8943C9" w14:textId="625DE831" w:rsidR="00E4055D" w:rsidRPr="008A7F42" w:rsidRDefault="00E4055D" w:rsidP="00E4055D">
      <w:pPr>
        <w:pStyle w:val="affff6"/>
        <w:keepNext/>
        <w:keepLines/>
        <w:widowControl/>
        <w:numPr>
          <w:ilvl w:val="0"/>
          <w:numId w:val="0"/>
        </w:numPr>
        <w:spacing w:beforeLines="50" w:before="180"/>
        <w:ind w:left="448"/>
        <w:rPr>
          <w:sz w:val="20"/>
          <w:szCs w:val="20"/>
        </w:rPr>
      </w:pPr>
      <w:r>
        <w:rPr>
          <w:rFonts w:hint="eastAsia"/>
          <w:sz w:val="20"/>
          <w:szCs w:val="20"/>
        </w:rPr>
        <w:t>DB</w:t>
      </w:r>
      <w:r w:rsidRPr="008A7F42">
        <w:rPr>
          <w:rFonts w:hint="eastAsia"/>
          <w:sz w:val="20"/>
          <w:szCs w:val="20"/>
        </w:rPr>
        <w:t>キャラ</w:t>
      </w:r>
      <w:r>
        <w:rPr>
          <w:rFonts w:hint="eastAsia"/>
          <w:sz w:val="20"/>
          <w:szCs w:val="20"/>
        </w:rPr>
        <w:t>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E4055D" w14:paraId="051A3562" w14:textId="77777777" w:rsidTr="0077490F">
        <w:tc>
          <w:tcPr>
            <w:tcW w:w="8070" w:type="dxa"/>
          </w:tcPr>
          <w:p w14:paraId="235A6645" w14:textId="1CC48356" w:rsidR="00E4055D" w:rsidRDefault="00E4055D" w:rsidP="0011722C">
            <w:pPr>
              <w:pStyle w:val="3-"/>
              <w:keepNext/>
              <w:keepLines/>
              <w:widowControl/>
            </w:pPr>
            <w:r>
              <w:t>[</w:t>
            </w:r>
          </w:p>
          <w:p w14:paraId="5E12177E" w14:textId="39EF4638" w:rsidR="00E4055D" w:rsidRDefault="00E4055D" w:rsidP="0011722C">
            <w:pPr>
              <w:pStyle w:val="3-"/>
              <w:keepNext/>
              <w:keepLines/>
              <w:widowControl/>
            </w:pPr>
            <w:r>
              <w:rPr>
                <w:noProof/>
              </w:rPr>
              <mc:AlternateContent>
                <mc:Choice Requires="wps">
                  <w:drawing>
                    <wp:anchor distT="45720" distB="45720" distL="114300" distR="114300" simplePos="0" relativeHeight="251659264" behindDoc="0" locked="0" layoutInCell="1" allowOverlap="1" wp14:anchorId="619062F4" wp14:editId="5ADBD80D">
                      <wp:simplePos x="0" y="0"/>
                      <wp:positionH relativeFrom="column">
                        <wp:posOffset>2938653</wp:posOffset>
                      </wp:positionH>
                      <wp:positionV relativeFrom="paragraph">
                        <wp:posOffset>48539</wp:posOffset>
                      </wp:positionV>
                      <wp:extent cx="1441095" cy="548640"/>
                      <wp:effectExtent l="0" t="0" r="26035" b="2286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095" cy="548640"/>
                              </a:xfrm>
                              <a:prstGeom prst="rect">
                                <a:avLst/>
                              </a:prstGeom>
                              <a:solidFill>
                                <a:schemeClr val="accent2">
                                  <a:lumMod val="20000"/>
                                  <a:lumOff val="80000"/>
                                </a:schemeClr>
                              </a:solidFill>
                              <a:ln w="9525">
                                <a:solidFill>
                                  <a:srgbClr val="000000"/>
                                </a:solidFill>
                                <a:miter lim="800000"/>
                                <a:headEnd/>
                                <a:tailEnd/>
                              </a:ln>
                              <a:effectLst/>
                            </wps:spPr>
                            <wps:txbx>
                              <w:txbxContent>
                                <w:p w14:paraId="2D763ABD" w14:textId="224131A4" w:rsidR="0077490F" w:rsidRPr="00E4055D" w:rsidRDefault="0077490F">
                                  <w:pPr>
                                    <w:rPr>
                                      <w:rFonts w:ascii="ＭＳ ゴシック" w:hAnsi="ＭＳ ゴシック"/>
                                      <w:sz w:val="18"/>
                                      <w:szCs w:val="18"/>
                                    </w:rPr>
                                  </w:pPr>
                                  <w:r>
                                    <w:rPr>
                                      <w:rFonts w:ascii="ＭＳ ゴシック" w:hAnsi="ＭＳ ゴシック"/>
                                      <w:sz w:val="18"/>
                                      <w:szCs w:val="18"/>
                                    </w:rPr>
                                    <w:t>DB</w:t>
                                  </w:r>
                                  <w:r>
                                    <w:rPr>
                                      <w:rFonts w:ascii="ＭＳ ゴシック" w:hAnsi="ＭＳ ゴシック" w:hint="eastAsia"/>
                                      <w:sz w:val="18"/>
                                      <w:szCs w:val="18"/>
                                    </w:rPr>
                                    <w:t>には入力値の</w:t>
                                  </w:r>
                                  <w:r>
                                    <w:rPr>
                                      <w:rFonts w:ascii="ＭＳ ゴシック" w:hAnsi="ＭＳ ゴシック"/>
                                      <w:sz w:val="18"/>
                                      <w:szCs w:val="18"/>
                                    </w:rPr>
                                    <w:t>まま記録される。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9062F4" id="_x0000_t202" coordsize="21600,21600" o:spt="202" path="m,l,21600r21600,l21600,xe">
                      <v:stroke joinstyle="miter"/>
                      <v:path gradientshapeok="t" o:connecttype="rect"/>
                    </v:shapetype>
                    <v:shape id="テキスト ボックス 2" o:spid="_x0000_s1026" type="#_x0000_t202" style="position:absolute;left:0;text-align:left;margin-left:231.4pt;margin-top:3.8pt;width:113.45pt;height:43.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" fillcolor="#fbe4d5 [661]">
                      <v:textbox>
                        <w:txbxContent>
                          <w:p w14:paraId="2D763ABD" w14:textId="224131A4" w:rsidR="0077490F" w:rsidRPr="00E4055D" w:rsidRDefault="0077490F">
                            <w:pPr>
                              <w:rPr>
                                <w:rFonts w:ascii="ＭＳ ゴシック" w:hAnsi="ＭＳ ゴシック" w:hint="eastAsia"/>
                                <w:sz w:val="18"/>
                                <w:szCs w:val="18"/>
                              </w:rPr>
                            </w:pPr>
                            <w:r>
                              <w:rPr>
                                <w:rFonts w:ascii="ＭＳ ゴシック" w:hAnsi="ＭＳ ゴシック"/>
                                <w:sz w:val="18"/>
                                <w:szCs w:val="18"/>
                              </w:rPr>
                              <w:t>DB</w:t>
                            </w:r>
                            <w:r>
                              <w:rPr>
                                <w:rFonts w:ascii="ＭＳ ゴシック" w:hAnsi="ＭＳ ゴシック" w:hint="eastAsia"/>
                                <w:sz w:val="18"/>
                                <w:szCs w:val="18"/>
                              </w:rPr>
                              <w:t>には入力値の</w:t>
                            </w:r>
                            <w:r>
                              <w:rPr>
                                <w:rFonts w:ascii="ＭＳ ゴシック" w:hAnsi="ＭＳ ゴシック"/>
                                <w:sz w:val="18"/>
                                <w:szCs w:val="18"/>
                              </w:rPr>
                              <w:t>まま記録される。</w:t>
                            </w:r>
                          </w:p>
                        </w:txbxContent>
                      </v:textbox>
                    </v:shape>
                  </w:pict>
                </mc:Fallback>
              </mc:AlternateContent>
            </w:r>
            <w:r>
              <w:rPr>
                <w:rFonts w:hint="eastAsia"/>
              </w:rPr>
              <w:tab/>
              <w:t xml:space="preserve">{ "ID": "c0010", "Name": "山田", "Class": </w:t>
            </w:r>
            <w:r w:rsidRPr="00E4055D">
              <w:rPr>
                <w:rFonts w:hint="eastAsia"/>
                <w:color w:val="FF0000"/>
              </w:rPr>
              <w:t>"戦士"</w:t>
            </w:r>
            <w:r>
              <w:rPr>
                <w:rFonts w:hint="eastAsia"/>
              </w:rPr>
              <w:t xml:space="preserve"> },</w:t>
            </w:r>
          </w:p>
          <w:p w14:paraId="771C1FFA" w14:textId="5367E697" w:rsidR="00E4055D" w:rsidRDefault="00E4055D" w:rsidP="0011722C">
            <w:pPr>
              <w:pStyle w:val="3-"/>
              <w:keepNext/>
              <w:keepLines/>
              <w:widowControl/>
            </w:pPr>
            <w:r>
              <w:rPr>
                <w:rFonts w:hint="eastAsia"/>
              </w:rPr>
              <w:tab/>
              <w:t xml:space="preserve">{ "ID": "c0020", "Name": "田中", "Class": </w:t>
            </w:r>
            <w:r w:rsidRPr="00E4055D">
              <w:rPr>
                <w:rFonts w:hint="eastAsia"/>
                <w:color w:val="FF0000"/>
              </w:rPr>
              <w:t>"魔法使い"</w:t>
            </w:r>
            <w:r>
              <w:rPr>
                <w:rFonts w:hint="eastAsia"/>
              </w:rPr>
              <w:t xml:space="preserve"> },</w:t>
            </w:r>
          </w:p>
          <w:p w14:paraId="0D03A68B" w14:textId="77777777" w:rsidR="00E4055D" w:rsidRDefault="00E4055D" w:rsidP="0011722C">
            <w:pPr>
              <w:pStyle w:val="3-"/>
              <w:keepNext/>
              <w:keepLines/>
              <w:widowControl/>
            </w:pPr>
            <w:r>
              <w:rPr>
                <w:rFonts w:hint="eastAsia"/>
              </w:rPr>
              <w:tab/>
              <w:t xml:space="preserve">{ "ID": "c0030", "Name": "佐藤", "Class": </w:t>
            </w:r>
            <w:r w:rsidRPr="00E4055D">
              <w:rPr>
                <w:rFonts w:hint="eastAsia"/>
                <w:color w:val="FF0000"/>
              </w:rPr>
              <w:t>"盗賊"</w:t>
            </w:r>
            <w:r>
              <w:rPr>
                <w:rFonts w:hint="eastAsia"/>
              </w:rPr>
              <w:t xml:space="preserve"> },</w:t>
            </w:r>
          </w:p>
          <w:p w14:paraId="6018EB8D" w14:textId="77777777" w:rsidR="00E4055D" w:rsidRDefault="00E4055D" w:rsidP="0011722C">
            <w:pPr>
              <w:pStyle w:val="3-"/>
              <w:keepNext/>
              <w:keepLines/>
              <w:widowControl/>
            </w:pPr>
            <w:r>
              <w:rPr>
                <w:rFonts w:hint="eastAsia"/>
              </w:rPr>
              <w:tab/>
              <w:t xml:space="preserve">{ "ID": "c0030", "Name": "鈴木", "Class": </w:t>
            </w:r>
            <w:r w:rsidRPr="00E4055D">
              <w:rPr>
                <w:rFonts w:hint="eastAsia"/>
                <w:color w:val="FF0000"/>
              </w:rPr>
              <w:t>"戦士"</w:t>
            </w:r>
            <w:r>
              <w:rPr>
                <w:rFonts w:hint="eastAsia"/>
              </w:rPr>
              <w:t xml:space="preserve"> },</w:t>
            </w:r>
          </w:p>
          <w:p w14:paraId="37115DE2" w14:textId="33A7BE64" w:rsidR="00E4055D" w:rsidRDefault="00E4055D" w:rsidP="0011722C">
            <w:pPr>
              <w:pStyle w:val="3-"/>
              <w:keepNext/>
              <w:keepLines/>
              <w:widowControl/>
            </w:pPr>
            <w:r>
              <w:rPr>
                <w:rFonts w:hint="eastAsia"/>
              </w:rPr>
              <w:tab/>
              <w:t>{ "ID": "c0030", "Name": "中村", "Class":</w:t>
            </w:r>
            <w:r w:rsidRPr="00E4055D">
              <w:rPr>
                <w:rFonts w:hint="eastAsia"/>
                <w:color w:val="FF0000"/>
              </w:rPr>
              <w:t xml:space="preserve"> "戦士"</w:t>
            </w:r>
            <w:r>
              <w:rPr>
                <w:rFonts w:hint="eastAsia"/>
              </w:rPr>
              <w:t xml:space="preserve"> },</w:t>
            </w:r>
          </w:p>
          <w:p w14:paraId="7C87E99D" w14:textId="6AB0E852" w:rsidR="00E4055D" w:rsidRDefault="00E4055D" w:rsidP="0011722C">
            <w:pPr>
              <w:pStyle w:val="3-"/>
              <w:keepLines/>
              <w:widowControl/>
            </w:pPr>
            <w:r>
              <w:rPr>
                <w:rFonts w:hint="eastAsia"/>
              </w:rPr>
              <w:tab/>
              <w:t xml:space="preserve">{ "ID": "c0030", "Name": "忍者", "Class": </w:t>
            </w:r>
            <w:r w:rsidRPr="00E4055D">
              <w:rPr>
                <w:rFonts w:hint="eastAsia"/>
                <w:color w:val="FF0000"/>
              </w:rPr>
              <w:t>"忍者"</w:t>
            </w:r>
            <w:r>
              <w:rPr>
                <w:rFonts w:hint="eastAsia"/>
              </w:rPr>
              <w:t xml:space="preserve"> },</w:t>
            </w:r>
          </w:p>
        </w:tc>
      </w:tr>
    </w:tbl>
    <w:p w14:paraId="597EA221" w14:textId="48CBD4FE" w:rsidR="00E4055D" w:rsidRPr="008A7F42" w:rsidRDefault="00E4055D" w:rsidP="00E4055D">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データ：（実データ）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E4055D" w14:paraId="7CC9CA2E" w14:textId="77777777" w:rsidTr="0077490F">
        <w:tc>
          <w:tcPr>
            <w:tcW w:w="8070" w:type="dxa"/>
          </w:tcPr>
          <w:p w14:paraId="0AFCCD71" w14:textId="52C0E21C" w:rsidR="00E4055D" w:rsidRDefault="00E4055D" w:rsidP="0011722C">
            <w:pPr>
              <w:pStyle w:val="3-"/>
              <w:keepNext/>
              <w:keepLines/>
              <w:widowControl/>
            </w:pPr>
            <w:r>
              <w:t>[</w:t>
            </w:r>
          </w:p>
          <w:p w14:paraId="1F620BDE" w14:textId="293154AC" w:rsidR="00E4055D" w:rsidRDefault="00E4055D" w:rsidP="0011722C">
            <w:pPr>
              <w:pStyle w:val="3-"/>
              <w:keepNext/>
              <w:keepLines/>
              <w:widowControl/>
            </w:pPr>
            <w:r>
              <w:rPr>
                <w:noProof/>
              </w:rPr>
              <mc:AlternateContent>
                <mc:Choice Requires="wps">
                  <w:drawing>
                    <wp:anchor distT="45720" distB="45720" distL="114300" distR="114300" simplePos="0" relativeHeight="251661312" behindDoc="0" locked="0" layoutInCell="1" allowOverlap="1" wp14:anchorId="366A3F28" wp14:editId="41F9F0CE">
                      <wp:simplePos x="0" y="0"/>
                      <wp:positionH relativeFrom="column">
                        <wp:posOffset>2967025</wp:posOffset>
                      </wp:positionH>
                      <wp:positionV relativeFrom="paragraph">
                        <wp:posOffset>20320</wp:posOffset>
                      </wp:positionV>
                      <wp:extent cx="1441095" cy="548640"/>
                      <wp:effectExtent l="0" t="0" r="26035" b="22860"/>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095" cy="548640"/>
                              </a:xfrm>
                              <a:prstGeom prst="rect">
                                <a:avLst/>
                              </a:prstGeom>
                              <a:solidFill>
                                <a:schemeClr val="accent2">
                                  <a:lumMod val="20000"/>
                                  <a:lumOff val="80000"/>
                                </a:schemeClr>
                              </a:solidFill>
                              <a:ln w="9525">
                                <a:solidFill>
                                  <a:srgbClr val="000000"/>
                                </a:solidFill>
                                <a:miter lim="800000"/>
                                <a:headEnd/>
                                <a:tailEnd/>
                              </a:ln>
                              <a:effectLst/>
                            </wps:spPr>
                            <wps:txbx>
                              <w:txbxContent>
                                <w:p w14:paraId="78422222" w14:textId="18C7F3C7" w:rsidR="0077490F" w:rsidRPr="00E4055D" w:rsidRDefault="0077490F" w:rsidP="00E4055D">
                                  <w:pPr>
                                    <w:rPr>
                                      <w:rFonts w:ascii="ＭＳ ゴシック" w:hAnsi="ＭＳ ゴシック"/>
                                      <w:sz w:val="18"/>
                                      <w:szCs w:val="18"/>
                                    </w:rPr>
                                  </w:pPr>
                                  <w:r>
                                    <w:rPr>
                                      <w:rFonts w:ascii="ＭＳ ゴシック" w:hAnsi="ＭＳ ゴシック" w:hint="eastAsia"/>
                                      <w:sz w:val="18"/>
                                      <w:szCs w:val="18"/>
                                    </w:rPr>
                                    <w:t>出力データではIDに</w:t>
                                  </w:r>
                                  <w:r>
                                    <w:rPr>
                                      <w:rFonts w:ascii="ＭＳ ゴシック" w:hAnsi="ＭＳ ゴシック"/>
                                      <w:sz w:val="18"/>
                                      <w:szCs w:val="18"/>
                                    </w:rPr>
                                    <w:t>変換される。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A3F28" id="_x0000_s1027" type="#_x0000_t202" style="position:absolute;left:0;text-align:left;margin-left:233.6pt;margin-top:1.6pt;width:113.45pt;height:43.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" fillcolor="#fbe4d5 [661]">
                      <v:textbox>
                        <w:txbxContent>
                          <w:p w14:paraId="78422222" w14:textId="18C7F3C7" w:rsidR="0077490F" w:rsidRPr="00E4055D" w:rsidRDefault="0077490F" w:rsidP="00E4055D">
                            <w:pPr>
                              <w:rPr>
                                <w:rFonts w:ascii="ＭＳ ゴシック" w:hAnsi="ＭＳ ゴシック" w:hint="eastAsia"/>
                                <w:sz w:val="18"/>
                                <w:szCs w:val="18"/>
                              </w:rPr>
                            </w:pPr>
                            <w:r>
                              <w:rPr>
                                <w:rFonts w:ascii="ＭＳ ゴシック" w:hAnsi="ＭＳ ゴシック" w:hint="eastAsia"/>
                                <w:sz w:val="18"/>
                                <w:szCs w:val="18"/>
                              </w:rPr>
                              <w:t>出力データではIDに</w:t>
                            </w:r>
                            <w:r>
                              <w:rPr>
                                <w:rFonts w:ascii="ＭＳ ゴシック" w:hAnsi="ＭＳ ゴシック"/>
                                <w:sz w:val="18"/>
                                <w:szCs w:val="18"/>
                              </w:rPr>
                              <w:t>変換される。</w:t>
                            </w:r>
                          </w:p>
                        </w:txbxContent>
                      </v:textbox>
                    </v:shape>
                  </w:pict>
                </mc:Fallback>
              </mc:AlternateContent>
            </w:r>
            <w:r>
              <w:rPr>
                <w:rFonts w:hint="eastAsia"/>
              </w:rPr>
              <w:tab/>
              <w:t xml:space="preserve">{ "ID": "c0010", "Name": "山田", "Class": </w:t>
            </w:r>
            <w:r w:rsidRPr="00E4055D">
              <w:rPr>
                <w:rFonts w:hint="eastAsia"/>
                <w:color w:val="FF0000"/>
              </w:rPr>
              <w:t xml:space="preserve">10 </w:t>
            </w:r>
            <w:r>
              <w:rPr>
                <w:rFonts w:hint="eastAsia"/>
              </w:rPr>
              <w:t>},</w:t>
            </w:r>
          </w:p>
          <w:p w14:paraId="0F6E16BF" w14:textId="6D81D766" w:rsidR="00E4055D" w:rsidRDefault="00E4055D" w:rsidP="0011722C">
            <w:pPr>
              <w:pStyle w:val="3-"/>
              <w:keepNext/>
              <w:keepLines/>
              <w:widowControl/>
            </w:pPr>
            <w:r>
              <w:rPr>
                <w:rFonts w:hint="eastAsia"/>
              </w:rPr>
              <w:tab/>
              <w:t xml:space="preserve">{ "ID": "c0020", "Name": "田中", "Class": </w:t>
            </w:r>
            <w:r w:rsidRPr="00E4055D">
              <w:rPr>
                <w:rFonts w:hint="eastAsia"/>
                <w:color w:val="FF0000"/>
              </w:rPr>
              <w:t>20</w:t>
            </w:r>
            <w:r>
              <w:rPr>
                <w:rFonts w:hint="eastAsia"/>
              </w:rPr>
              <w:t xml:space="preserve"> },</w:t>
            </w:r>
          </w:p>
          <w:p w14:paraId="0D6B61BA" w14:textId="045D4A04" w:rsidR="00E4055D" w:rsidRDefault="00E4055D" w:rsidP="0011722C">
            <w:pPr>
              <w:pStyle w:val="3-"/>
              <w:keepNext/>
              <w:keepLines/>
              <w:widowControl/>
            </w:pPr>
            <w:r>
              <w:rPr>
                <w:rFonts w:hint="eastAsia"/>
              </w:rPr>
              <w:tab/>
              <w:t xml:space="preserve">{ "ID": "c0030", "Name": "佐藤", "Class": </w:t>
            </w:r>
            <w:r w:rsidRPr="00E4055D">
              <w:rPr>
                <w:rFonts w:hint="eastAsia"/>
                <w:color w:val="FF0000"/>
              </w:rPr>
              <w:t>30</w:t>
            </w:r>
            <w:r>
              <w:rPr>
                <w:rFonts w:hint="eastAsia"/>
              </w:rPr>
              <w:t xml:space="preserve"> },</w:t>
            </w:r>
          </w:p>
          <w:p w14:paraId="6B90C2DB" w14:textId="77777777" w:rsidR="00E4055D" w:rsidRDefault="00E4055D" w:rsidP="0011722C">
            <w:pPr>
              <w:pStyle w:val="3-"/>
              <w:keepNext/>
              <w:keepLines/>
              <w:widowControl/>
            </w:pPr>
            <w:r>
              <w:rPr>
                <w:rFonts w:hint="eastAsia"/>
              </w:rPr>
              <w:tab/>
              <w:t xml:space="preserve">{ "ID": "c0030", "Name": "鈴木", "Class": </w:t>
            </w:r>
            <w:r w:rsidRPr="00E4055D">
              <w:rPr>
                <w:rFonts w:hint="eastAsia"/>
                <w:color w:val="FF0000"/>
              </w:rPr>
              <w:t>10</w:t>
            </w:r>
            <w:r>
              <w:rPr>
                <w:rFonts w:hint="eastAsia"/>
              </w:rPr>
              <w:t xml:space="preserve"> },</w:t>
            </w:r>
          </w:p>
          <w:p w14:paraId="2B9044CB" w14:textId="77777777" w:rsidR="00E4055D" w:rsidRDefault="00E4055D" w:rsidP="0011722C">
            <w:pPr>
              <w:pStyle w:val="3-"/>
              <w:keepNext/>
              <w:keepLines/>
              <w:widowControl/>
            </w:pPr>
            <w:r>
              <w:rPr>
                <w:rFonts w:hint="eastAsia"/>
              </w:rPr>
              <w:tab/>
              <w:t xml:space="preserve">{ "ID": "c0030", "Name": "中村", "Class": </w:t>
            </w:r>
            <w:r w:rsidRPr="00E4055D">
              <w:rPr>
                <w:rFonts w:hint="eastAsia"/>
                <w:color w:val="FF0000"/>
              </w:rPr>
              <w:t>10</w:t>
            </w:r>
            <w:r>
              <w:rPr>
                <w:rFonts w:hint="eastAsia"/>
              </w:rPr>
              <w:t xml:space="preserve"> },</w:t>
            </w:r>
          </w:p>
          <w:p w14:paraId="774DBFF3" w14:textId="58ABF5B0" w:rsidR="00E4055D" w:rsidRDefault="00E4055D" w:rsidP="0011722C">
            <w:pPr>
              <w:pStyle w:val="3-"/>
              <w:keepLines/>
              <w:widowControl/>
            </w:pPr>
            <w:r>
              <w:rPr>
                <w:rFonts w:hint="eastAsia"/>
              </w:rPr>
              <w:tab/>
              <w:t xml:space="preserve">{ "ID": "c0030", "Name": "忍者", "Class": </w:t>
            </w:r>
            <w:r w:rsidRPr="00E4055D">
              <w:rPr>
                <w:rFonts w:hint="eastAsia"/>
                <w:color w:val="FF0000"/>
              </w:rPr>
              <w:t>130</w:t>
            </w:r>
            <w:r>
              <w:rPr>
                <w:rFonts w:hint="eastAsia"/>
              </w:rPr>
              <w:t xml:space="preserve"> },</w:t>
            </w:r>
          </w:p>
        </w:tc>
      </w:tr>
    </w:tbl>
    <w:p w14:paraId="790F043B" w14:textId="1CD17624" w:rsidR="0011722C" w:rsidRDefault="0011722C" w:rsidP="0011722C">
      <w:pPr>
        <w:pStyle w:val="affff6"/>
        <w:keepNext/>
        <w:widowControl/>
        <w:spacing w:beforeLines="50" w:before="180"/>
        <w:ind w:left="447" w:hanging="298"/>
      </w:pPr>
      <w:r>
        <w:rPr>
          <w:rFonts w:hint="eastAsia"/>
        </w:rPr>
        <w:t>DB</w:t>
      </w:r>
      <w:r>
        <w:rPr>
          <w:rFonts w:hint="eastAsia"/>
        </w:rPr>
        <w:t>上の「データ構造定義」、「</w:t>
      </w:r>
      <w:r>
        <w:rPr>
          <w:rFonts w:hint="eastAsia"/>
        </w:rPr>
        <w:t>Excel</w:t>
      </w:r>
      <w:r>
        <w:rPr>
          <w:rFonts w:hint="eastAsia"/>
        </w:rPr>
        <w:t>の構造定義」、「</w:t>
      </w:r>
      <w:r>
        <w:rPr>
          <w:rFonts w:hint="eastAsia"/>
        </w:rPr>
        <w:t>DB</w:t>
      </w:r>
      <w:r>
        <w:rPr>
          <w:rFonts w:hint="eastAsia"/>
        </w:rPr>
        <w:t>と</w:t>
      </w:r>
      <w:r>
        <w:rPr>
          <w:rFonts w:hint="eastAsia"/>
        </w:rPr>
        <w:t>Excel</w:t>
      </w:r>
      <w:r>
        <w:rPr>
          <w:rFonts w:hint="eastAsia"/>
        </w:rPr>
        <w:t>の変換設定」、「</w:t>
      </w:r>
      <w:r>
        <w:rPr>
          <w:rFonts w:hint="eastAsia"/>
        </w:rPr>
        <w:t>Excel</w:t>
      </w:r>
      <w:r>
        <w:rPr>
          <w:rFonts w:hint="eastAsia"/>
        </w:rPr>
        <w:t>の入力補助設定」、「</w:t>
      </w:r>
      <w:r>
        <w:rPr>
          <w:rFonts w:hint="eastAsia"/>
        </w:rPr>
        <w:t>DB</w:t>
      </w:r>
      <w:r>
        <w:rPr>
          <w:rFonts w:hint="eastAsia"/>
        </w:rPr>
        <w:t>から出力データの変換設定」は、</w:t>
      </w:r>
      <w:r>
        <w:rPr>
          <w:rFonts w:hint="eastAsia"/>
        </w:rPr>
        <w:t>JSON</w:t>
      </w:r>
      <w:r>
        <w:rPr>
          <w:rFonts w:hint="eastAsia"/>
        </w:rPr>
        <w:t>形式の設定データとして、</w:t>
      </w:r>
      <w:r>
        <w:rPr>
          <w:rFonts w:hint="eastAsia"/>
        </w:rPr>
        <w:t>DB</w:t>
      </w:r>
      <w:r>
        <w:rPr>
          <w:rFonts w:hint="eastAsia"/>
        </w:rPr>
        <w:t>に記録して扱う。</w:t>
      </w:r>
    </w:p>
    <w:p w14:paraId="11801B24" w14:textId="3D8C0AF5" w:rsidR="00693A99" w:rsidRDefault="00693A99" w:rsidP="0011722C">
      <w:pPr>
        <w:pStyle w:val="affff6"/>
        <w:keepNext/>
        <w:widowControl/>
        <w:spacing w:beforeLines="50" w:before="180"/>
        <w:ind w:left="447" w:hanging="298"/>
      </w:pPr>
      <w:r>
        <w:rPr>
          <w:rFonts w:hint="eastAsia"/>
        </w:rPr>
        <w:t>テキストデータに関しては、データ定義の違いやタイトルを超えて、全テキストデータの検索や重複データのピックアップなどを行う機能をサポートする。</w:t>
      </w:r>
    </w:p>
    <w:p w14:paraId="408D21AF" w14:textId="7420023F" w:rsidR="00693A99" w:rsidRDefault="00693A99" w:rsidP="00693A99">
      <w:pPr>
        <w:pStyle w:val="a1"/>
      </w:pPr>
      <w:r>
        <w:rPr>
          <w:rFonts w:hint="eastAsia"/>
        </w:rPr>
        <w:t>例えば、キャラの名前が変更になった時に、古いキャラ名が使われている箇所を全てピックアップしたり、翻訳時に過去タイトルの翻訳に合わせたり、固有名詞の翻訳に一貫性があるかをチェックしたりする場合に活用する。</w:t>
      </w:r>
    </w:p>
    <w:p w14:paraId="1C355E5E" w14:textId="482B0025" w:rsidR="0077490F" w:rsidRDefault="0077490F" w:rsidP="0011722C">
      <w:pPr>
        <w:pStyle w:val="affff6"/>
        <w:keepNext/>
        <w:widowControl/>
        <w:spacing w:beforeLines="50" w:before="180"/>
        <w:ind w:left="447" w:hanging="298"/>
      </w:pPr>
      <w:r>
        <w:rPr>
          <w:rFonts w:hint="eastAsia"/>
        </w:rPr>
        <w:t>DB</w:t>
      </w:r>
      <w:r>
        <w:rPr>
          <w:rFonts w:hint="eastAsia"/>
        </w:rPr>
        <w:t>上のデータは、下記のような階層的な区分で管理する。</w:t>
      </w:r>
    </w:p>
    <w:p w14:paraId="0A4C7EAA" w14:textId="77777777" w:rsidR="009066C9" w:rsidRPr="009066C9" w:rsidRDefault="0077490F" w:rsidP="009066C9">
      <w:pPr>
        <w:pStyle w:val="a1"/>
        <w:keepNext/>
        <w:widowControl/>
        <w:ind w:left="852" w:hanging="285"/>
        <w:rPr>
          <w:b/>
        </w:rPr>
      </w:pPr>
      <w:r w:rsidRPr="009066C9">
        <w:rPr>
          <w:rFonts w:hint="eastAsia"/>
          <w:b/>
        </w:rPr>
        <w:t>タイトルグループ</w:t>
      </w:r>
    </w:p>
    <w:p w14:paraId="34B1764A" w14:textId="35076757" w:rsidR="0077490F" w:rsidRDefault="0077490F" w:rsidP="009066C9">
      <w:pPr>
        <w:pStyle w:val="a"/>
      </w:pPr>
      <w:r>
        <w:rPr>
          <w:rFonts w:hint="eastAsia"/>
        </w:rPr>
        <w:t>例：「○○の冒険」シリーズ</w:t>
      </w:r>
    </w:p>
    <w:p w14:paraId="4964C511" w14:textId="77777777" w:rsidR="009066C9" w:rsidRPr="009066C9" w:rsidRDefault="0077490F" w:rsidP="009066C9">
      <w:pPr>
        <w:pStyle w:val="a1"/>
        <w:keepNext/>
        <w:widowControl/>
        <w:ind w:left="852" w:hanging="285"/>
        <w:rPr>
          <w:b/>
        </w:rPr>
      </w:pPr>
      <w:r w:rsidRPr="009066C9">
        <w:rPr>
          <w:rFonts w:hint="eastAsia"/>
          <w:b/>
        </w:rPr>
        <w:t>タイトル</w:t>
      </w:r>
    </w:p>
    <w:p w14:paraId="716FA791" w14:textId="3A533AE0" w:rsidR="0077490F" w:rsidRDefault="0077490F" w:rsidP="009066C9">
      <w:pPr>
        <w:pStyle w:val="a"/>
      </w:pPr>
      <w:r>
        <w:rPr>
          <w:rFonts w:hint="eastAsia"/>
        </w:rPr>
        <w:t>例：「○○の冒険」「○○の冒険２」</w:t>
      </w:r>
    </w:p>
    <w:p w14:paraId="06C310E8" w14:textId="77777777" w:rsidR="009066C9" w:rsidRPr="009066C9" w:rsidRDefault="0077490F" w:rsidP="009066C9">
      <w:pPr>
        <w:pStyle w:val="a1"/>
        <w:keepNext/>
        <w:widowControl/>
        <w:ind w:left="852" w:hanging="285"/>
        <w:rPr>
          <w:b/>
        </w:rPr>
      </w:pPr>
      <w:r w:rsidRPr="009066C9">
        <w:rPr>
          <w:rFonts w:hint="eastAsia"/>
          <w:b/>
        </w:rPr>
        <w:t>バージョン</w:t>
      </w:r>
    </w:p>
    <w:p w14:paraId="66E8EBEF" w14:textId="48BC12A4" w:rsidR="0077490F" w:rsidRDefault="0077490F" w:rsidP="009066C9">
      <w:pPr>
        <w:pStyle w:val="a"/>
      </w:pPr>
      <w:r>
        <w:rPr>
          <w:rFonts w:hint="eastAsia"/>
        </w:rPr>
        <w:t>例：「オリジナル版」「完全版」「海外版」</w:t>
      </w:r>
    </w:p>
    <w:p w14:paraId="6793CFE9" w14:textId="77777777" w:rsidR="009066C9" w:rsidRPr="009066C9" w:rsidRDefault="0077490F" w:rsidP="009066C9">
      <w:pPr>
        <w:pStyle w:val="a1"/>
        <w:keepNext/>
        <w:widowControl/>
        <w:ind w:left="852" w:hanging="285"/>
        <w:rPr>
          <w:b/>
        </w:rPr>
      </w:pPr>
      <w:r w:rsidRPr="009066C9">
        <w:rPr>
          <w:rFonts w:hint="eastAsia"/>
          <w:b/>
        </w:rPr>
        <w:t>【任意】データグループ</w:t>
      </w:r>
    </w:p>
    <w:p w14:paraId="2B592BF0" w14:textId="77F63042" w:rsidR="0077490F" w:rsidRDefault="0077490F" w:rsidP="009066C9">
      <w:pPr>
        <w:pStyle w:val="a"/>
      </w:pPr>
      <w:r>
        <w:rPr>
          <w:rFonts w:hint="eastAsia"/>
        </w:rPr>
        <w:t>例：「キャラ系」「マップ系」「戦闘系」</w:t>
      </w:r>
    </w:p>
    <w:p w14:paraId="0B804836" w14:textId="592AED32" w:rsidR="009066C9" w:rsidRPr="009066C9" w:rsidRDefault="0077490F" w:rsidP="0077490F">
      <w:pPr>
        <w:pStyle w:val="a1"/>
        <w:keepNext/>
        <w:widowControl/>
        <w:ind w:left="852" w:hanging="285"/>
        <w:rPr>
          <w:b/>
        </w:rPr>
      </w:pPr>
      <w:r w:rsidRPr="009066C9">
        <w:rPr>
          <w:rFonts w:hint="eastAsia"/>
          <w:b/>
        </w:rPr>
        <w:lastRenderedPageBreak/>
        <w:t>データ</w:t>
      </w:r>
      <w:r w:rsidR="009066C9">
        <w:rPr>
          <w:rFonts w:hint="eastAsia"/>
          <w:b/>
        </w:rPr>
        <w:t>定義</w:t>
      </w:r>
    </w:p>
    <w:p w14:paraId="11DE5D16" w14:textId="7C0B381D" w:rsidR="0077490F" w:rsidRDefault="0077490F" w:rsidP="009066C9">
      <w:pPr>
        <w:pStyle w:val="a"/>
      </w:pPr>
      <w:r>
        <w:rPr>
          <w:rFonts w:hint="eastAsia"/>
        </w:rPr>
        <w:t>例：「キャラパラメータ」「戦闘パラメータ」</w:t>
      </w:r>
    </w:p>
    <w:p w14:paraId="5CDBB222" w14:textId="2BC39586" w:rsidR="0077490F" w:rsidRDefault="0077490F" w:rsidP="0077490F">
      <w:pPr>
        <w:pStyle w:val="a"/>
      </w:pPr>
      <w:r>
        <w:rPr>
          <w:rFonts w:hint="eastAsia"/>
        </w:rPr>
        <w:t>このレベルでデータ構造が定義される</w:t>
      </w:r>
    </w:p>
    <w:p w14:paraId="0236604A" w14:textId="77777777" w:rsidR="009066C9" w:rsidRPr="009066C9" w:rsidRDefault="0077490F" w:rsidP="009066C9">
      <w:pPr>
        <w:pStyle w:val="a1"/>
        <w:keepNext/>
        <w:widowControl/>
        <w:ind w:left="852" w:hanging="285"/>
        <w:rPr>
          <w:b/>
        </w:rPr>
      </w:pPr>
      <w:r w:rsidRPr="009066C9">
        <w:rPr>
          <w:rFonts w:hint="eastAsia"/>
          <w:b/>
        </w:rPr>
        <w:t>【任意】データカテゴリ</w:t>
      </w:r>
    </w:p>
    <w:p w14:paraId="094BFA3E" w14:textId="605E7F7E" w:rsidR="0077490F" w:rsidRDefault="0077490F" w:rsidP="009066C9">
      <w:pPr>
        <w:pStyle w:val="a"/>
      </w:pPr>
      <w:r>
        <w:rPr>
          <w:rFonts w:hint="eastAsia"/>
        </w:rPr>
        <w:t>※「ステージ別」「章別」</w:t>
      </w:r>
      <w:r w:rsidR="009066C9">
        <w:rPr>
          <w:rFonts w:hint="eastAsia"/>
        </w:rPr>
        <w:t>「マップ別／プランナー用」「マップ別／マップ班用」</w:t>
      </w:r>
    </w:p>
    <w:p w14:paraId="67F4D7D2" w14:textId="1B2D7553" w:rsidR="00693A99" w:rsidRDefault="00693A99" w:rsidP="00693A99">
      <w:pPr>
        <w:pStyle w:val="affff6"/>
        <w:keepNext/>
        <w:widowControl/>
        <w:spacing w:beforeLines="50" w:before="180"/>
        <w:ind w:left="447" w:hanging="298"/>
      </w:pPr>
      <w:r>
        <w:rPr>
          <w:rFonts w:hint="eastAsia"/>
        </w:rPr>
        <w:t>ユーザー</w:t>
      </w:r>
      <w:r w:rsidR="00493A84">
        <w:rPr>
          <w:rFonts w:hint="eastAsia"/>
        </w:rPr>
        <w:t>ごとに、</w:t>
      </w:r>
      <w:r>
        <w:rPr>
          <w:rFonts w:hint="eastAsia"/>
        </w:rPr>
        <w:t>タイトル</w:t>
      </w:r>
      <w:r w:rsidR="00493A84">
        <w:rPr>
          <w:rFonts w:hint="eastAsia"/>
        </w:rPr>
        <w:t>への</w:t>
      </w:r>
      <w:r>
        <w:rPr>
          <w:rFonts w:hint="eastAsia"/>
        </w:rPr>
        <w:t>アクセス権限が設定される。</w:t>
      </w:r>
    </w:p>
    <w:p w14:paraId="40121725" w14:textId="27472FA1" w:rsidR="00693A99" w:rsidRDefault="00493A84" w:rsidP="00693A99">
      <w:pPr>
        <w:pStyle w:val="a1"/>
      </w:pPr>
      <w:r>
        <w:rPr>
          <w:rFonts w:hint="eastAsia"/>
        </w:rPr>
        <w:t>タイトルグループ全体にアクセス権限を適用して、過去タイトルのデータの参照を許可することも可能。</w:t>
      </w:r>
    </w:p>
    <w:p w14:paraId="686B8162" w14:textId="4D0BE7E6" w:rsidR="003657E3" w:rsidRDefault="003657E3" w:rsidP="003657E3">
      <w:pPr>
        <w:pStyle w:val="2"/>
      </w:pPr>
      <w:bookmarkStart w:id="5" w:name="_Toc377345402"/>
      <w:r>
        <w:rPr>
          <w:rFonts w:hint="eastAsia"/>
        </w:rPr>
        <w:t>仕様の依存関係</w:t>
      </w:r>
      <w:bookmarkEnd w:id="5"/>
    </w:p>
    <w:p w14:paraId="51DB62D6" w14:textId="4174EF62" w:rsidR="003657E3" w:rsidRDefault="009C6889" w:rsidP="003657E3">
      <w:pPr>
        <w:pStyle w:val="a9"/>
        <w:ind w:firstLineChars="0" w:firstLine="0"/>
      </w:pPr>
      <w:r>
        <w:object w:dxaOrig="6886" w:dyaOrig="1861" w14:anchorId="3019A496">
          <v:shape id="_x0000_i1031" type="#_x0000_t75" style="width:293.2pt;height:79.5pt" o:ole="">
            <v:imagedata r:id="rId30" o:title=""/>
          </v:shape>
          <o:OLEObject Type="Embed" ProgID="Visio.Drawing.15" ShapeID="_x0000_i1031" DrawAspect="Content" ObjectID="_1451118059" r:id="rId31"/>
        </w:object>
      </w:r>
    </w:p>
    <w:p w14:paraId="3703A926" w14:textId="22211DF1" w:rsidR="00EF26C6" w:rsidRPr="003657E3" w:rsidRDefault="009301BC" w:rsidP="00EF26C6">
      <w:pPr>
        <w:pStyle w:val="a9"/>
        <w:spacing w:beforeLines="50" w:before="180"/>
        <w:ind w:firstLineChars="0" w:firstLine="0"/>
      </w:pPr>
      <w:r>
        <w:rPr>
          <w:rFonts w:hint="eastAsia"/>
        </w:rPr>
        <w:t>DB</w:t>
      </w:r>
      <w:r>
        <w:rPr>
          <w:rFonts w:hint="eastAsia"/>
        </w:rPr>
        <w:t>からの出力データの仕様は、「ゲームデータ仕様」に</w:t>
      </w:r>
      <w:r w:rsidR="009C6889">
        <w:rPr>
          <w:rFonts w:hint="eastAsia"/>
        </w:rPr>
        <w:t>準拠</w:t>
      </w:r>
      <w:r>
        <w:rPr>
          <w:rFonts w:hint="eastAsia"/>
        </w:rPr>
        <w:t>する。</w:t>
      </w:r>
    </w:p>
    <w:p w14:paraId="2A714F22" w14:textId="56562EC8" w:rsidR="00FF6D41" w:rsidRDefault="00FF6D41" w:rsidP="00FF6D41">
      <w:pPr>
        <w:pStyle w:val="1"/>
      </w:pPr>
      <w:r>
        <w:rPr>
          <w:rFonts w:hint="eastAsia"/>
        </w:rPr>
        <w:t>データ仕様</w:t>
      </w:r>
    </w:p>
    <w:p w14:paraId="1375D4CC" w14:textId="4FCF0BCC" w:rsidR="00FF6D41" w:rsidRDefault="00FF6D41" w:rsidP="00944E38">
      <w:pPr>
        <w:pStyle w:val="a8"/>
        <w:ind w:firstLine="283"/>
      </w:pPr>
      <w:r>
        <w:rPr>
          <w:rFonts w:hint="eastAsia"/>
        </w:rPr>
        <w:t>（未定）</w:t>
      </w:r>
    </w:p>
    <w:p w14:paraId="49D3429F" w14:textId="77777777" w:rsidR="00F65A7E" w:rsidRDefault="00F65A7E" w:rsidP="00944E38">
      <w:pPr>
        <w:pStyle w:val="a8"/>
        <w:ind w:firstLine="283"/>
      </w:pPr>
    </w:p>
    <w:p w14:paraId="48AF9A0A" w14:textId="75B9D8B7" w:rsidR="00F65A7E" w:rsidRDefault="00F65A7E" w:rsidP="00684FE4">
      <w:pPr>
        <w:pStyle w:val="a8"/>
        <w:keepNext/>
        <w:keepLines/>
        <w:widowControl/>
        <w:ind w:firstLineChars="0" w:firstLine="0"/>
        <w:rPr>
          <w:rFonts w:hint="eastAsia"/>
        </w:rPr>
      </w:pPr>
      <w:r>
        <w:rPr>
          <w:rFonts w:hint="eastAsia"/>
        </w:rPr>
        <w:t>【構想】</w:t>
      </w:r>
      <w:bookmarkStart w:id="6" w:name="_GoBack"/>
      <w:bookmarkEnd w:id="6"/>
    </w:p>
    <w:p w14:paraId="4A8F89A5" w14:textId="18532C32" w:rsidR="00944E38" w:rsidRDefault="00944E38" w:rsidP="00944E38">
      <w:pPr>
        <w:pStyle w:val="a8"/>
        <w:ind w:firstLine="283"/>
      </w:pPr>
      <w:r>
        <w:rPr>
          <w:rFonts w:hint="eastAsia"/>
        </w:rPr>
        <w:t>バージョン管理とデータ本体の管理手法は、</w:t>
      </w:r>
      <w:proofErr w:type="spellStart"/>
      <w:r>
        <w:rPr>
          <w:rFonts w:hint="eastAsia"/>
        </w:rPr>
        <w:t>Git</w:t>
      </w:r>
      <w:proofErr w:type="spellEnd"/>
      <w:r>
        <w:rPr>
          <w:rFonts w:hint="eastAsia"/>
        </w:rPr>
        <w:t>の管理構造を模倣する。</w:t>
      </w:r>
    </w:p>
    <w:p w14:paraId="54D3E9D1" w14:textId="77777777" w:rsidR="00F65A7E" w:rsidRDefault="00944E38" w:rsidP="00944E38">
      <w:pPr>
        <w:pStyle w:val="a8"/>
        <w:ind w:firstLine="283"/>
      </w:pPr>
      <w:r>
        <w:rPr>
          <w:rFonts w:hint="eastAsia"/>
        </w:rPr>
        <w:t>ファイル内容から算出した</w:t>
      </w:r>
      <w:r>
        <w:rPr>
          <w:rFonts w:hint="eastAsia"/>
        </w:rPr>
        <w:t>160</w:t>
      </w:r>
      <w:r>
        <w:rPr>
          <w:rFonts w:hint="eastAsia"/>
        </w:rPr>
        <w:t>ビットの</w:t>
      </w:r>
      <w:r>
        <w:rPr>
          <w:rFonts w:hint="eastAsia"/>
        </w:rPr>
        <w:t>SHA-1</w:t>
      </w:r>
      <w:r>
        <w:rPr>
          <w:rFonts w:hint="eastAsia"/>
        </w:rPr>
        <w:t>値をキーにし、レコード（</w:t>
      </w:r>
      <w:r>
        <w:rPr>
          <w:rFonts w:hint="eastAsia"/>
        </w:rPr>
        <w:t>Excel</w:t>
      </w:r>
      <w:r>
        <w:rPr>
          <w:rFonts w:hint="eastAsia"/>
        </w:rPr>
        <w:t>の</w:t>
      </w:r>
      <w:r>
        <w:rPr>
          <w:rFonts w:hint="eastAsia"/>
        </w:rPr>
        <w:t>1</w:t>
      </w:r>
      <w:r>
        <w:rPr>
          <w:rFonts w:hint="eastAsia"/>
        </w:rPr>
        <w:t>行に相当）ごとにデータを記録する。</w:t>
      </w:r>
    </w:p>
    <w:p w14:paraId="6C8EA5EB" w14:textId="77777777" w:rsidR="00F65A7E" w:rsidRDefault="00944E38" w:rsidP="00944E38">
      <w:pPr>
        <w:pStyle w:val="a8"/>
        <w:ind w:firstLine="283"/>
      </w:pPr>
      <w:r>
        <w:rPr>
          <w:rFonts w:hint="eastAsia"/>
        </w:rPr>
        <w:t>前述のデータの階層区分をディレクトリ、レコードをファイルに見立てて管理する。</w:t>
      </w:r>
    </w:p>
    <w:p w14:paraId="45E737AC" w14:textId="77777777" w:rsidR="00F65A7E" w:rsidRDefault="00944E38" w:rsidP="00944E38">
      <w:pPr>
        <w:pStyle w:val="a8"/>
        <w:ind w:firstLine="283"/>
      </w:pPr>
      <w:proofErr w:type="spellStart"/>
      <w:r>
        <w:rPr>
          <w:rFonts w:hint="eastAsia"/>
        </w:rPr>
        <w:t>Git</w:t>
      </w:r>
      <w:proofErr w:type="spellEnd"/>
      <w:r>
        <w:rPr>
          <w:rFonts w:hint="eastAsia"/>
        </w:rPr>
        <w:t>と同じく、「ツリーオブジェクト」（フォルダとファイルのリストを管理）、「ブロブオブジェクト」（レコード内容を管理）、「コミットオブジェクト」（コミット時のリビジョンやコメントを管理）で管理し、これらの情報は</w:t>
      </w:r>
      <w:r>
        <w:rPr>
          <w:rFonts w:hint="eastAsia"/>
        </w:rPr>
        <w:t>RDB</w:t>
      </w:r>
      <w:r>
        <w:rPr>
          <w:rFonts w:hint="eastAsia"/>
        </w:rPr>
        <w:t>に格納する。</w:t>
      </w:r>
    </w:p>
    <w:p w14:paraId="1496B6C3" w14:textId="17399D45" w:rsidR="00944E38" w:rsidRDefault="00944E38" w:rsidP="00944E38">
      <w:pPr>
        <w:pStyle w:val="a8"/>
        <w:ind w:firstLine="283"/>
      </w:pPr>
      <w:r>
        <w:rPr>
          <w:rFonts w:hint="eastAsia"/>
        </w:rPr>
        <w:t>「ブロブオブジェクト」の</w:t>
      </w:r>
      <w:r w:rsidR="00F65A7E">
        <w:rPr>
          <w:rFonts w:hint="eastAsia"/>
        </w:rPr>
        <w:t>実体</w:t>
      </w:r>
      <w:r>
        <w:rPr>
          <w:rFonts w:hint="eastAsia"/>
        </w:rPr>
        <w:t>が、</w:t>
      </w:r>
      <w:r w:rsidR="00F65A7E">
        <w:rPr>
          <w:rFonts w:hint="eastAsia"/>
        </w:rPr>
        <w:t>ドキュメント</w:t>
      </w:r>
      <w:r w:rsidR="00F65A7E">
        <w:rPr>
          <w:rFonts w:hint="eastAsia"/>
        </w:rPr>
        <w:t>DB</w:t>
      </w:r>
      <w:r w:rsidR="00F65A7E">
        <w:rPr>
          <w:rFonts w:hint="eastAsia"/>
        </w:rPr>
        <w:t>に記録される。さらに、データ変換の定義情報も「ブロブオブジェクト」の一種として管理する。</w:t>
      </w:r>
    </w:p>
    <w:p w14:paraId="015FAD8F" w14:textId="48B0AE48" w:rsidR="00FF6D41" w:rsidRDefault="00FF6D41" w:rsidP="00FF6D41">
      <w:pPr>
        <w:pStyle w:val="1"/>
      </w:pPr>
      <w:r>
        <w:rPr>
          <w:rFonts w:hint="eastAsia"/>
        </w:rPr>
        <w:lastRenderedPageBreak/>
        <w:t>処理仕様</w:t>
      </w:r>
    </w:p>
    <w:p w14:paraId="3D1AEB14" w14:textId="77777777" w:rsidR="00FF6D41" w:rsidRDefault="00FF6D41" w:rsidP="00944E38">
      <w:pPr>
        <w:pStyle w:val="a8"/>
        <w:ind w:firstLine="283"/>
      </w:pPr>
      <w:r>
        <w:rPr>
          <w:rFonts w:hint="eastAsia"/>
        </w:rPr>
        <w:t>（未定）</w:t>
      </w:r>
    </w:p>
    <w:p w14:paraId="5A6C5C89" w14:textId="122FCDDD" w:rsidR="003B4CE7" w:rsidRDefault="001F1489" w:rsidP="001F1489">
      <w:pPr>
        <w:pStyle w:val="af8"/>
        <w:spacing w:beforeLines="100" w:before="360"/>
      </w:pPr>
      <w:r>
        <w:rPr>
          <w:rFonts w:hint="eastAsia"/>
        </w:rPr>
        <w:t>■■</w:t>
      </w:r>
    </w:p>
    <w:p w14:paraId="0A26D554" w14:textId="77777777" w:rsidR="003B4CE7" w:rsidRDefault="003B4CE7" w:rsidP="00104C92">
      <w:pPr>
        <w:sectPr w:rsidR="003B4CE7" w:rsidSect="006F450B">
          <w:headerReference w:type="even" r:id="rId32"/>
          <w:headerReference w:type="default" r:id="rId33"/>
          <w:footerReference w:type="default" r:id="rId34"/>
          <w:headerReference w:type="first" r:id="rId35"/>
          <w:pgSz w:w="11906" w:h="16838"/>
          <w:pgMar w:top="1985" w:right="1701" w:bottom="1701" w:left="1701" w:header="1134" w:footer="850" w:gutter="0"/>
          <w:pgNumType w:start="1"/>
          <w:cols w:space="425"/>
          <w:docGrid w:type="lines" w:linePitch="360"/>
        </w:sectPr>
      </w:pPr>
    </w:p>
    <w:p w14:paraId="0ED2BE07" w14:textId="77777777" w:rsidR="0006787B" w:rsidRDefault="00966ADB" w:rsidP="008F4EF7">
      <w:pPr>
        <w:pStyle w:val="affff1"/>
        <w:spacing w:before="180"/>
      </w:pPr>
      <w:r>
        <w:lastRenderedPageBreak/>
        <w:t>索引</w:t>
      </w:r>
    </w:p>
    <w:p w14:paraId="4EC5FBD8" w14:textId="1401C5EC" w:rsidR="00995F2B" w:rsidRDefault="00AF276B" w:rsidP="00F10DC2">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995F2B">
        <w:rPr>
          <w:rFonts w:hint="eastAsia"/>
          <w:b/>
          <w:bCs/>
          <w:noProof/>
        </w:rPr>
        <w:t>索引項目が見つかりません。</w:t>
      </w:r>
      <w:r>
        <w:fldChar w:fldCharType="end"/>
      </w:r>
    </w:p>
    <w:p w14:paraId="56919B00" w14:textId="77777777" w:rsidR="00995F2B" w:rsidRPr="00995F2B" w:rsidRDefault="00995F2B" w:rsidP="00995F2B"/>
    <w:p w14:paraId="73093AB3" w14:textId="77777777" w:rsidR="00995F2B" w:rsidRPr="00995F2B" w:rsidRDefault="00995F2B" w:rsidP="00995F2B"/>
    <w:p w14:paraId="467D61CF" w14:textId="77777777" w:rsidR="00995F2B" w:rsidRPr="00995F2B" w:rsidRDefault="00995F2B" w:rsidP="00995F2B"/>
    <w:p w14:paraId="44F59F81" w14:textId="77777777" w:rsidR="00995F2B" w:rsidRPr="00995F2B" w:rsidRDefault="00995F2B" w:rsidP="00995F2B"/>
    <w:p w14:paraId="57D84459" w14:textId="77777777" w:rsidR="00995F2B" w:rsidRPr="00995F2B" w:rsidRDefault="00995F2B" w:rsidP="00995F2B"/>
    <w:p w14:paraId="36D4D0DB" w14:textId="77777777" w:rsidR="00995F2B" w:rsidRPr="00995F2B" w:rsidRDefault="00995F2B" w:rsidP="00995F2B"/>
    <w:p w14:paraId="19051489" w14:textId="77777777" w:rsidR="00995F2B" w:rsidRPr="00995F2B" w:rsidRDefault="00995F2B" w:rsidP="00995F2B"/>
    <w:p w14:paraId="38CD617A" w14:textId="77777777" w:rsidR="00995F2B" w:rsidRPr="00995F2B" w:rsidRDefault="00995F2B" w:rsidP="00995F2B"/>
    <w:p w14:paraId="2D693846" w14:textId="77777777" w:rsidR="00995F2B" w:rsidRPr="00995F2B" w:rsidRDefault="00995F2B" w:rsidP="00995F2B"/>
    <w:p w14:paraId="06F2416F" w14:textId="77777777" w:rsidR="00995F2B" w:rsidRPr="00995F2B" w:rsidRDefault="00995F2B" w:rsidP="00995F2B"/>
    <w:p w14:paraId="1AFFC707" w14:textId="77777777" w:rsidR="00995F2B" w:rsidRPr="00995F2B" w:rsidRDefault="00995F2B" w:rsidP="00995F2B"/>
    <w:p w14:paraId="2312B2D9" w14:textId="618324CB" w:rsidR="00995F2B" w:rsidRDefault="00995F2B" w:rsidP="00995F2B"/>
    <w:p w14:paraId="7F2763FF" w14:textId="59DB2657" w:rsidR="00995F2B" w:rsidRDefault="00995F2B" w:rsidP="00995F2B">
      <w:pPr>
        <w:tabs>
          <w:tab w:val="left" w:pos="1164"/>
        </w:tabs>
      </w:pPr>
      <w:r>
        <w:tab/>
      </w:r>
    </w:p>
    <w:p w14:paraId="5E032086" w14:textId="39039796" w:rsidR="00F10DC2" w:rsidRPr="00995F2B" w:rsidRDefault="00995F2B" w:rsidP="00995F2B">
      <w:pPr>
        <w:tabs>
          <w:tab w:val="left" w:pos="1164"/>
        </w:tabs>
        <w:sectPr w:rsidR="00F10DC2" w:rsidRPr="00995F2B" w:rsidSect="00995F2B">
          <w:headerReference w:type="even" r:id="rId36"/>
          <w:headerReference w:type="default" r:id="rId37"/>
          <w:footerReference w:type="default" r:id="rId38"/>
          <w:headerReference w:type="first" r:id="rId39"/>
          <w:type w:val="continuous"/>
          <w:pgSz w:w="11906" w:h="16838"/>
          <w:pgMar w:top="1985" w:right="1701" w:bottom="1701" w:left="1701" w:header="1304" w:footer="1020" w:gutter="0"/>
          <w:pgNumType w:fmt="lowerRoman" w:start="1"/>
          <w:cols w:space="425"/>
          <w:docGrid w:type="lines" w:linePitch="360"/>
        </w:sectPr>
      </w:pPr>
      <w:r>
        <w:tab/>
      </w:r>
    </w:p>
    <w:p w14:paraId="7A380C20" w14:textId="77777777" w:rsidR="00104C92" w:rsidRPr="000D4978" w:rsidRDefault="00143474" w:rsidP="000D4978">
      <w:pPr>
        <w:pStyle w:val="afff"/>
        <w:spacing w:before="5040"/>
      </w:pPr>
      <w:r>
        <w:lastRenderedPageBreak/>
        <w:fldChar w:fldCharType="begin"/>
      </w:r>
      <w:r>
        <w:instrText xml:space="preserve"> TITLE   \* MERGEFORMAT </w:instrText>
      </w:r>
      <w:r>
        <w:fldChar w:fldCharType="separate"/>
      </w:r>
      <w:r w:rsidR="00995F2B">
        <w:t>ゲームデータ管理DBシステム仕様</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40"/>
      <w:headerReference w:type="default" r:id="rId41"/>
      <w:footerReference w:type="default" r:id="rId42"/>
      <w:headerReference w:type="first" r:id="rId43"/>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1B8404" w14:textId="77777777" w:rsidR="00143474" w:rsidRDefault="00143474" w:rsidP="002B2600">
      <w:r>
        <w:separator/>
      </w:r>
    </w:p>
  </w:endnote>
  <w:endnote w:type="continuationSeparator" w:id="0">
    <w:p w14:paraId="2439122D" w14:textId="77777777" w:rsidR="00143474" w:rsidRDefault="00143474"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77490F" w:rsidRPr="00B46F4A" w:rsidRDefault="0077490F" w:rsidP="003B4CE7">
    <w:pPr>
      <w:pStyle w:val="aff7"/>
    </w:pPr>
    <w:r>
      <w:fldChar w:fldCharType="begin"/>
    </w:r>
    <w:r>
      <w:instrText xml:space="preserve"> TITLE   \* MERGEFORMAT </w:instrText>
    </w:r>
    <w:r>
      <w:fldChar w:fldCharType="separate"/>
    </w:r>
    <w:r w:rsidR="00733E6C">
      <w:rPr>
        <w:rFonts w:hint="eastAsia"/>
      </w:rPr>
      <w:t>ゲームデータ管理</w:t>
    </w:r>
    <w:r w:rsidR="00733E6C">
      <w:rPr>
        <w:rFonts w:hint="eastAsia"/>
      </w:rPr>
      <w:t>DB</w:t>
    </w:r>
    <w:r w:rsidR="00733E6C">
      <w:rPr>
        <w:rFonts w:hint="eastAsia"/>
      </w:rPr>
      <w:t>システム仕様</w:t>
    </w:r>
    <w:r>
      <w:fldChar w:fldCharType="end"/>
    </w:r>
    <w:r w:rsidRPr="00B46F4A">
      <w:tab/>
    </w:r>
    <w:r w:rsidRPr="00B46F4A">
      <w:fldChar w:fldCharType="begin"/>
    </w:r>
    <w:r w:rsidRPr="00B46F4A">
      <w:instrText>PAGE \* MERGEFORMAT</w:instrText>
    </w:r>
    <w:r w:rsidRPr="00B46F4A">
      <w:fldChar w:fldCharType="separate"/>
    </w:r>
    <w:r w:rsidR="00733E6C">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77490F" w:rsidRPr="00B46F4A" w:rsidRDefault="0077490F" w:rsidP="00B46F4A">
    <w:pPr>
      <w:pStyle w:val="aff7"/>
    </w:pPr>
    <w:r>
      <w:fldChar w:fldCharType="begin"/>
    </w:r>
    <w:r>
      <w:instrText xml:space="preserve"> TITLE   \* MERGEFORMAT </w:instrText>
    </w:r>
    <w:r>
      <w:fldChar w:fldCharType="separate"/>
    </w:r>
    <w:r w:rsidR="00733E6C">
      <w:rPr>
        <w:rFonts w:hint="eastAsia"/>
      </w:rPr>
      <w:t>ゲームデータ管理</w:t>
    </w:r>
    <w:r w:rsidR="00733E6C">
      <w:rPr>
        <w:rFonts w:hint="eastAsia"/>
      </w:rPr>
      <w:t>DB</w:t>
    </w:r>
    <w:r w:rsidR="00733E6C">
      <w:rPr>
        <w:rFonts w:hint="eastAsia"/>
      </w:rPr>
      <w:t>システム仕様</w:t>
    </w:r>
    <w:r>
      <w:fldChar w:fldCharType="end"/>
    </w:r>
    <w:r w:rsidRPr="00B46F4A">
      <w:tab/>
    </w:r>
    <w:r w:rsidRPr="00B46F4A">
      <w:fldChar w:fldCharType="begin"/>
    </w:r>
    <w:r w:rsidRPr="00B46F4A">
      <w:instrText>PAGE \* MERGEFORMAT</w:instrText>
    </w:r>
    <w:r w:rsidRPr="00B46F4A">
      <w:fldChar w:fldCharType="separate"/>
    </w:r>
    <w:r w:rsidR="00733E6C">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77490F" w:rsidRPr="00B46F4A" w:rsidRDefault="0077490F" w:rsidP="00B46F4A">
    <w:pPr>
      <w:pStyle w:val="aff7"/>
    </w:pPr>
    <w:r>
      <w:fldChar w:fldCharType="begin"/>
    </w:r>
    <w:r>
      <w:instrText xml:space="preserve"> TITLE   \* MERGEFORMAT </w:instrText>
    </w:r>
    <w:r>
      <w:fldChar w:fldCharType="separate"/>
    </w:r>
    <w:r w:rsidR="00733E6C">
      <w:rPr>
        <w:rFonts w:hint="eastAsia"/>
      </w:rPr>
      <w:t>ゲームデータ管理</w:t>
    </w:r>
    <w:r w:rsidR="00733E6C">
      <w:rPr>
        <w:rFonts w:hint="eastAsia"/>
      </w:rPr>
      <w:t>DB</w:t>
    </w:r>
    <w:r w:rsidR="00733E6C">
      <w:rPr>
        <w:rFonts w:hint="eastAsia"/>
      </w:rPr>
      <w:t>システム仕様</w:t>
    </w:r>
    <w:r>
      <w:fldChar w:fldCharType="end"/>
    </w:r>
    <w:r w:rsidRPr="00B46F4A">
      <w:tab/>
    </w:r>
    <w:r w:rsidRPr="00B46F4A">
      <w:fldChar w:fldCharType="begin"/>
    </w:r>
    <w:r w:rsidRPr="00B46F4A">
      <w:instrText>PAGE \* MERGEFORMAT</w:instrText>
    </w:r>
    <w:r w:rsidRPr="00B46F4A">
      <w:fldChar w:fldCharType="separate"/>
    </w:r>
    <w:r w:rsidR="00733E6C">
      <w:rPr>
        <w:noProof/>
      </w:rPr>
      <w:t>9</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77490F" w:rsidRPr="00FA5A67" w:rsidRDefault="0077490F" w:rsidP="00EB06D4">
    <w:pPr>
      <w:pStyle w:val="aff7"/>
      <w:tabs>
        <w:tab w:val="left" w:pos="6440"/>
      </w:tabs>
    </w:pPr>
    <w:r>
      <w:fldChar w:fldCharType="begin"/>
    </w:r>
    <w:r>
      <w:instrText xml:space="preserve"> TITLE   \* MERGEFORMAT </w:instrText>
    </w:r>
    <w:r>
      <w:fldChar w:fldCharType="separate"/>
    </w:r>
    <w:r w:rsidR="00733E6C">
      <w:rPr>
        <w:rFonts w:hint="eastAsia"/>
      </w:rPr>
      <w:t>ゲームデータ管理</w:t>
    </w:r>
    <w:r w:rsidR="00733E6C">
      <w:rPr>
        <w:rFonts w:hint="eastAsia"/>
      </w:rPr>
      <w:t>DB</w:t>
    </w:r>
    <w:r w:rsidR="00733E6C">
      <w:rPr>
        <w:rFonts w:hint="eastAsia"/>
      </w:rPr>
      <w:t>システム仕様</w:t>
    </w:r>
    <w:r>
      <w:fldChar w:fldCharType="end"/>
    </w:r>
    <w:r w:rsidRPr="00FA5A67">
      <w:tab/>
    </w:r>
    <w:r>
      <w:tab/>
    </w:r>
    <w:r w:rsidRPr="00FA5A67">
      <w:fldChar w:fldCharType="begin"/>
    </w:r>
    <w:r w:rsidRPr="00FA5A67">
      <w:instrText>PAGE \* MERGEFORMAT</w:instrText>
    </w:r>
    <w:r w:rsidRPr="00FA5A67">
      <w:fldChar w:fldCharType="separate"/>
    </w:r>
    <w:r w:rsidR="00733E6C">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77490F" w:rsidRPr="00B46F4A" w:rsidRDefault="0077490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A45EC" w14:textId="77777777" w:rsidR="00143474" w:rsidRDefault="00143474" w:rsidP="002B2600">
      <w:r>
        <w:separator/>
      </w:r>
    </w:p>
  </w:footnote>
  <w:footnote w:type="continuationSeparator" w:id="0">
    <w:p w14:paraId="592546B1" w14:textId="77777777" w:rsidR="00143474" w:rsidRDefault="00143474"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77777777" w:rsidR="0077490F" w:rsidRDefault="00143474">
    <w:pPr>
      <w:pStyle w:val="aff5"/>
    </w:pPr>
    <w:r>
      <w:rPr>
        <w:noProof/>
      </w:rPr>
      <w:pict w14:anchorId="077DD5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75" o:spid="_x0000_s2076" type="#_x0000_t136" style="position:absolute;left:0;text-align:left;margin-left:0;margin-top:0;width:374.7pt;height:224.8pt;rotation:315;z-index:-251649024;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7777777" w:rsidR="0077490F" w:rsidRPr="0060641B" w:rsidRDefault="00143474" w:rsidP="003B4CE7">
    <w:pPr>
      <w:pStyle w:val="aff5"/>
    </w:pPr>
    <w:r>
      <w:rPr>
        <w:noProof/>
      </w:rPr>
      <w:pict w14:anchorId="34376E1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85" o:spid="_x0000_s2086" type="#_x0000_t136" style="position:absolute;left:0;text-align:left;margin-left:0;margin-top:0;width:374.7pt;height:224.8pt;rotation:315;z-index:-251628544;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r w:rsidR="0077490F">
      <w:tab/>
      <w:t>■</w:t>
    </w:r>
    <w:r w:rsidR="0077490F">
      <w:fldChar w:fldCharType="begin"/>
    </w:r>
    <w:r w:rsidR="0077490F">
      <w:instrText xml:space="preserve"> STYLEREF  "</w:instrText>
    </w:r>
    <w:r w:rsidR="0077490F">
      <w:instrText>見出し</w:instrText>
    </w:r>
    <w:r w:rsidR="0077490F">
      <w:instrText xml:space="preserve"> 1"  \* MERGEFORMAT </w:instrText>
    </w:r>
    <w:r w:rsidR="0077490F">
      <w:fldChar w:fldCharType="separate"/>
    </w:r>
    <w:r w:rsidR="00733E6C">
      <w:rPr>
        <w:rFonts w:hint="eastAsia"/>
        <w:noProof/>
      </w:rPr>
      <w:t>処理仕様</w:t>
    </w:r>
    <w:r w:rsidR="0077490F">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77777777" w:rsidR="0077490F" w:rsidRDefault="00143474">
    <w:pPr>
      <w:pStyle w:val="aff5"/>
    </w:pPr>
    <w:r>
      <w:rPr>
        <w:noProof/>
      </w:rPr>
      <w:pict w14:anchorId="4D874A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83" o:spid="_x0000_s2084" type="#_x0000_t136" style="position:absolute;left:0;text-align:left;margin-left:0;margin-top:0;width:374.7pt;height:224.8pt;rotation:315;z-index:-251632640;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77777777" w:rsidR="0077490F" w:rsidRDefault="00143474">
    <w:pPr>
      <w:pStyle w:val="aff5"/>
    </w:pPr>
    <w:r>
      <w:rPr>
        <w:noProof/>
      </w:rPr>
      <w:pict w14:anchorId="5A39BB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87" o:spid="_x0000_s2088" type="#_x0000_t136" style="position:absolute;left:0;text-align:left;margin-left:0;margin-top:0;width:374.7pt;height:224.8pt;rotation:315;z-index:-251624448;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77777777" w:rsidR="0077490F" w:rsidRPr="0060641B" w:rsidRDefault="00143474" w:rsidP="003B4CE7">
    <w:pPr>
      <w:pStyle w:val="aff5"/>
    </w:pPr>
    <w:r>
      <w:rPr>
        <w:noProof/>
      </w:rPr>
      <w:pict w14:anchorId="73E91C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88" o:spid="_x0000_s2089" type="#_x0000_t136" style="position:absolute;left:0;text-align:left;margin-left:0;margin-top:0;width:374.7pt;height:224.8pt;rotation:315;z-index:-251622400;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r w:rsidR="0077490F">
      <w:tab/>
    </w:r>
    <w:r w:rsidR="0077490F">
      <w:t>【索引】</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77777777" w:rsidR="0077490F" w:rsidRDefault="00143474">
    <w:pPr>
      <w:pStyle w:val="aff5"/>
    </w:pPr>
    <w:r>
      <w:rPr>
        <w:noProof/>
      </w:rPr>
      <w:pict w14:anchorId="50F06C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86" o:spid="_x0000_s2087" type="#_x0000_t136" style="position:absolute;left:0;text-align:left;margin-left:0;margin-top:0;width:374.7pt;height:224.8pt;rotation:315;z-index:-251626496;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77777777" w:rsidR="0077490F" w:rsidRDefault="00143474">
    <w:pPr>
      <w:pStyle w:val="aff5"/>
    </w:pPr>
    <w:r>
      <w:rPr>
        <w:noProof/>
      </w:rPr>
      <w:pict w14:anchorId="327E53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90" o:spid="_x0000_s2091" type="#_x0000_t136" style="position:absolute;left:0;text-align:left;margin-left:0;margin-top:0;width:374.7pt;height:224.8pt;rotation:315;z-index:-251618304;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77777777" w:rsidR="0077490F" w:rsidRPr="0060641B" w:rsidRDefault="00143474" w:rsidP="00FA5A67">
    <w:r>
      <w:rPr>
        <w:noProof/>
      </w:rPr>
      <w:pict w14:anchorId="33512F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91" o:spid="_x0000_s2092" type="#_x0000_t136" style="position:absolute;left:0;text-align:left;margin-left:0;margin-top:0;width:374.7pt;height:224.8pt;rotation:315;z-index:-251616256;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77777777" w:rsidR="0077490F" w:rsidRDefault="00143474">
    <w:pPr>
      <w:pStyle w:val="aff5"/>
    </w:pPr>
    <w:r>
      <w:rPr>
        <w:noProof/>
      </w:rPr>
      <w:pict w14:anchorId="4C8C2F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89" o:spid="_x0000_s2090" type="#_x0000_t136" style="position:absolute;left:0;text-align:left;margin-left:0;margin-top:0;width:374.7pt;height:224.8pt;rotation:315;z-index:-251620352;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77777777" w:rsidR="0077490F" w:rsidRDefault="00143474">
    <w:pPr>
      <w:pStyle w:val="aff5"/>
    </w:pPr>
    <w:r>
      <w:rPr>
        <w:noProof/>
      </w:rPr>
      <w:pict w14:anchorId="016DBD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74" o:spid="_x0000_s2075" type="#_x0000_t136" style="position:absolute;left:0;text-align:left;margin-left:0;margin-top:0;width:374.7pt;height:224.8pt;rotation:315;z-index:-251651072;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77777777" w:rsidR="0077490F" w:rsidRDefault="00143474">
    <w:pPr>
      <w:pStyle w:val="aff5"/>
    </w:pPr>
    <w:r>
      <w:rPr>
        <w:noProof/>
      </w:rPr>
      <w:pict w14:anchorId="6A1731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78" o:spid="_x0000_s2079" type="#_x0000_t136" style="position:absolute;left:0;text-align:left;margin-left:0;margin-top:0;width:374.7pt;height:224.8pt;rotation:315;z-index:-251642880;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77777777" w:rsidR="0077490F" w:rsidRPr="0060641B" w:rsidRDefault="00143474" w:rsidP="0060641B">
    <w:pPr>
      <w:pStyle w:val="aff5"/>
    </w:pPr>
    <w:r>
      <w:rPr>
        <w:noProof/>
      </w:rPr>
      <w:pict w14:anchorId="16E0B2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79" o:spid="_x0000_s2080" type="#_x0000_t136" style="position:absolute;left:0;text-align:left;margin-left:0;margin-top:0;width:374.7pt;height:224.8pt;rotation:315;z-index:-251640832;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r w:rsidR="0077490F">
      <w:tab/>
    </w:r>
    <w:r w:rsidR="0077490F">
      <w:t>【改訂履歴】</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77777777" w:rsidR="0077490F" w:rsidRDefault="00143474">
    <w:pPr>
      <w:pStyle w:val="aff5"/>
    </w:pPr>
    <w:r>
      <w:rPr>
        <w:noProof/>
      </w:rPr>
      <w:pict w14:anchorId="451B4E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77" o:spid="_x0000_s2078" type="#_x0000_t136" style="position:absolute;left:0;text-align:left;margin-left:0;margin-top:0;width:374.7pt;height:224.8pt;rotation:315;z-index:-251644928;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77777777" w:rsidR="0077490F" w:rsidRDefault="00143474">
    <w:pPr>
      <w:pStyle w:val="aff5"/>
    </w:pPr>
    <w:r>
      <w:rPr>
        <w:noProof/>
      </w:rPr>
      <w:pict w14:anchorId="43A708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81" o:spid="_x0000_s2082" type="#_x0000_t136" style="position:absolute;left:0;text-align:left;margin-left:0;margin-top:0;width:374.7pt;height:224.8pt;rotation:315;z-index:-251636736;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77777777" w:rsidR="0077490F" w:rsidRPr="0060641B" w:rsidRDefault="00143474" w:rsidP="0060641B">
    <w:pPr>
      <w:pStyle w:val="aff5"/>
    </w:pPr>
    <w:r>
      <w:rPr>
        <w:noProof/>
      </w:rPr>
      <w:pict w14:anchorId="7A08E6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82" o:spid="_x0000_s2083" type="#_x0000_t136" style="position:absolute;left:0;text-align:left;margin-left:0;margin-top:0;width:374.7pt;height:224.8pt;rotation:315;z-index:-251634688;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r w:rsidR="0077490F">
      <w:tab/>
    </w:r>
    <w:r w:rsidR="0077490F">
      <w:t>【目次】</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77777777" w:rsidR="0077490F" w:rsidRDefault="00143474">
    <w:pPr>
      <w:pStyle w:val="aff5"/>
    </w:pPr>
    <w:r>
      <w:rPr>
        <w:noProof/>
      </w:rPr>
      <w:pict w14:anchorId="427060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80" o:spid="_x0000_s2081" type="#_x0000_t136" style="position:absolute;left:0;text-align:left;margin-left:0;margin-top:0;width:374.7pt;height:224.8pt;rotation:315;z-index:-251638784;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7777777" w:rsidR="0077490F" w:rsidRDefault="00143474">
    <w:pPr>
      <w:pStyle w:val="aff5"/>
    </w:pPr>
    <w:r>
      <w:rPr>
        <w:noProof/>
      </w:rPr>
      <w:pict w14:anchorId="6C3479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84" o:spid="_x0000_s2085" type="#_x0000_t136" style="position:absolute;left:0;text-align:left;margin-left:0;margin-top:0;width:374.7pt;height:224.8pt;rotation:315;z-index:-251630592;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093">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110B"/>
    <w:rsid w:val="000734C2"/>
    <w:rsid w:val="0007385F"/>
    <w:rsid w:val="00081622"/>
    <w:rsid w:val="000817BB"/>
    <w:rsid w:val="00084756"/>
    <w:rsid w:val="00085B19"/>
    <w:rsid w:val="00085D40"/>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A1752"/>
    <w:rsid w:val="001A179E"/>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2001D9"/>
    <w:rsid w:val="00202F9D"/>
    <w:rsid w:val="002054BD"/>
    <w:rsid w:val="0020597E"/>
    <w:rsid w:val="002063BA"/>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224D"/>
    <w:rsid w:val="00332985"/>
    <w:rsid w:val="00332C78"/>
    <w:rsid w:val="00333BE7"/>
    <w:rsid w:val="00334EE5"/>
    <w:rsid w:val="0033522B"/>
    <w:rsid w:val="0034291C"/>
    <w:rsid w:val="00342966"/>
    <w:rsid w:val="00347C76"/>
    <w:rsid w:val="003524CB"/>
    <w:rsid w:val="00354E3D"/>
    <w:rsid w:val="00360EB2"/>
    <w:rsid w:val="0036448E"/>
    <w:rsid w:val="003657E3"/>
    <w:rsid w:val="00366DA7"/>
    <w:rsid w:val="00372F3A"/>
    <w:rsid w:val="003761B4"/>
    <w:rsid w:val="003803C4"/>
    <w:rsid w:val="003803DA"/>
    <w:rsid w:val="0038564F"/>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7847"/>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2BCB"/>
    <w:rsid w:val="00507919"/>
    <w:rsid w:val="00512253"/>
    <w:rsid w:val="005146A4"/>
    <w:rsid w:val="00515B7E"/>
    <w:rsid w:val="00517A4E"/>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87D"/>
    <w:rsid w:val="005F3E47"/>
    <w:rsid w:val="005F4065"/>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7D9D"/>
    <w:rsid w:val="006327D1"/>
    <w:rsid w:val="00633153"/>
    <w:rsid w:val="00633190"/>
    <w:rsid w:val="00635308"/>
    <w:rsid w:val="00635A49"/>
    <w:rsid w:val="0064151C"/>
    <w:rsid w:val="00642F5B"/>
    <w:rsid w:val="0064466E"/>
    <w:rsid w:val="00645740"/>
    <w:rsid w:val="00645C50"/>
    <w:rsid w:val="00646AD9"/>
    <w:rsid w:val="00647976"/>
    <w:rsid w:val="00655DFE"/>
    <w:rsid w:val="0066032E"/>
    <w:rsid w:val="006603C9"/>
    <w:rsid w:val="00662481"/>
    <w:rsid w:val="00671FE0"/>
    <w:rsid w:val="0067251C"/>
    <w:rsid w:val="00672B5F"/>
    <w:rsid w:val="00672FFB"/>
    <w:rsid w:val="006766CB"/>
    <w:rsid w:val="00680707"/>
    <w:rsid w:val="00682FA6"/>
    <w:rsid w:val="0068335C"/>
    <w:rsid w:val="00684F27"/>
    <w:rsid w:val="00684FE4"/>
    <w:rsid w:val="006862F3"/>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335F1"/>
    <w:rsid w:val="008348BF"/>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75B9"/>
    <w:rsid w:val="00A97E67"/>
    <w:rsid w:val="00AA0D0A"/>
    <w:rsid w:val="00AA0F25"/>
    <w:rsid w:val="00AA3365"/>
    <w:rsid w:val="00AA3430"/>
    <w:rsid w:val="00AA5626"/>
    <w:rsid w:val="00AB2665"/>
    <w:rsid w:val="00AB28DF"/>
    <w:rsid w:val="00AB3417"/>
    <w:rsid w:val="00AC0302"/>
    <w:rsid w:val="00AC1CA8"/>
    <w:rsid w:val="00AC5334"/>
    <w:rsid w:val="00AC59A3"/>
    <w:rsid w:val="00AC7C9D"/>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B00DF1"/>
    <w:rsid w:val="00B010C2"/>
    <w:rsid w:val="00B014B7"/>
    <w:rsid w:val="00B02673"/>
    <w:rsid w:val="00B02E91"/>
    <w:rsid w:val="00B05E6A"/>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4591"/>
    <w:rsid w:val="00B748ED"/>
    <w:rsid w:val="00B77849"/>
    <w:rsid w:val="00B8386D"/>
    <w:rsid w:val="00B870E6"/>
    <w:rsid w:val="00B87B6B"/>
    <w:rsid w:val="00B9084B"/>
    <w:rsid w:val="00B94404"/>
    <w:rsid w:val="00B94CA9"/>
    <w:rsid w:val="00B94F15"/>
    <w:rsid w:val="00BA0E33"/>
    <w:rsid w:val="00BA2AEA"/>
    <w:rsid w:val="00BA49AF"/>
    <w:rsid w:val="00BA5F95"/>
    <w:rsid w:val="00BB259F"/>
    <w:rsid w:val="00BB2B31"/>
    <w:rsid w:val="00BB320A"/>
    <w:rsid w:val="00BB36C1"/>
    <w:rsid w:val="00BB44A3"/>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2249"/>
    <w:rsid w:val="00C128A7"/>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818CE"/>
    <w:rsid w:val="00C82573"/>
    <w:rsid w:val="00C828A6"/>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E18"/>
    <w:rsid w:val="00CD2CD4"/>
    <w:rsid w:val="00CD664C"/>
    <w:rsid w:val="00CD7B99"/>
    <w:rsid w:val="00CE2B74"/>
    <w:rsid w:val="00CE6C4F"/>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6D70"/>
    <w:rsid w:val="00DB6FFB"/>
    <w:rsid w:val="00DB7E70"/>
    <w:rsid w:val="00DC0A8F"/>
    <w:rsid w:val="00DC1246"/>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5299C"/>
    <w:rsid w:val="00E55212"/>
    <w:rsid w:val="00E56917"/>
    <w:rsid w:val="00E61D0E"/>
    <w:rsid w:val="00E63469"/>
    <w:rsid w:val="00E63F00"/>
    <w:rsid w:val="00E67B63"/>
    <w:rsid w:val="00E67E6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B022F"/>
    <w:rsid w:val="00FB0F36"/>
    <w:rsid w:val="00FB3066"/>
    <w:rsid w:val="00FB4AED"/>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93">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430BB2"/>
    <w:pPr>
      <w:tabs>
        <w:tab w:val="right" w:leader="dot" w:pos="8494"/>
      </w:tabs>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1.emf"/><Relationship Id="rId26" Type="http://schemas.openxmlformats.org/officeDocument/2006/relationships/image" Target="media/image5.emf"/><Relationship Id="rId39" Type="http://schemas.openxmlformats.org/officeDocument/2006/relationships/header" Target="header14.xml"/><Relationship Id="rId3" Type="http://schemas.openxmlformats.org/officeDocument/2006/relationships/styles" Target="styles.xml"/><Relationship Id="rId21" Type="http://schemas.openxmlformats.org/officeDocument/2006/relationships/package" Target="embeddings/Microsoft_Visio___2.vsdx"/><Relationship Id="rId34" Type="http://schemas.openxmlformats.org/officeDocument/2006/relationships/footer" Target="footer3.xml"/><Relationship Id="rId42"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8.xml"/><Relationship Id="rId25" Type="http://schemas.openxmlformats.org/officeDocument/2006/relationships/package" Target="embeddings/Microsoft_Visio___4.vsdx"/><Relationship Id="rId33" Type="http://schemas.openxmlformats.org/officeDocument/2006/relationships/header" Target="header10.xm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2.emf"/><Relationship Id="rId29" Type="http://schemas.openxmlformats.org/officeDocument/2006/relationships/package" Target="embeddings/Microsoft_Excel_Worksheet6.xlsx"/><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4.emf"/><Relationship Id="rId32" Type="http://schemas.openxmlformats.org/officeDocument/2006/relationships/header" Target="header9.xml"/><Relationship Id="rId37" Type="http://schemas.openxmlformats.org/officeDocument/2006/relationships/header" Target="header13.xml"/><Relationship Id="rId40" Type="http://schemas.openxmlformats.org/officeDocument/2006/relationships/header" Target="header15.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package" Target="embeddings/Microsoft_Excel_Worksheet3.xlsx"/><Relationship Id="rId28" Type="http://schemas.openxmlformats.org/officeDocument/2006/relationships/image" Target="media/image6.emf"/><Relationship Id="rId36" Type="http://schemas.openxmlformats.org/officeDocument/2006/relationships/header" Target="header12.xml"/><Relationship Id="rId10" Type="http://schemas.openxmlformats.org/officeDocument/2006/relationships/header" Target="header3.xml"/><Relationship Id="rId19" Type="http://schemas.openxmlformats.org/officeDocument/2006/relationships/package" Target="embeddings/Microsoft_Visio___1.vsdx"/><Relationship Id="rId31" Type="http://schemas.openxmlformats.org/officeDocument/2006/relationships/package" Target="embeddings/Microsoft_Visio___7.vsdx"/><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3.emf"/><Relationship Id="rId27" Type="http://schemas.openxmlformats.org/officeDocument/2006/relationships/package" Target="embeddings/Microsoft_Excel_Worksheet5.xlsx"/><Relationship Id="rId30" Type="http://schemas.openxmlformats.org/officeDocument/2006/relationships/image" Target="media/image7.emf"/><Relationship Id="rId35" Type="http://schemas.openxmlformats.org/officeDocument/2006/relationships/header" Target="header11.xml"/><Relationship Id="rId43"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0D53D-552D-4AFA-A478-864B734EA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5959</TotalTime>
  <Pages>1</Pages>
  <Words>998</Words>
  <Characters>5694</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ゲームデータ管理DBシステム仕様</vt:lpstr>
    </vt:vector>
  </TitlesOfParts>
  <Company/>
  <LinksUpToDate>false</LinksUpToDate>
  <CharactersWithSpaces>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ゲームデータ管理DBシステム仕様</dc:title>
  <dc:subject>データベースによる安全で効果的なゲームタ管理</dc:subject>
  <dc:creator>板垣 衛</dc:creator>
  <cp:keywords/>
  <dc:description/>
  <cp:lastModifiedBy>板垣衛</cp:lastModifiedBy>
  <cp:revision>1010</cp:revision>
  <cp:lastPrinted>2014-01-13T02:34:00Z</cp:lastPrinted>
  <dcterms:created xsi:type="dcterms:W3CDTF">2014-01-07T17:50:00Z</dcterms:created>
  <dcterms:modified xsi:type="dcterms:W3CDTF">2014-01-13T02:34:00Z</dcterms:modified>
  <cp:category>仕様・設計書</cp:category>
  <cp:contentStatus/>
</cp:coreProperties>
</file>