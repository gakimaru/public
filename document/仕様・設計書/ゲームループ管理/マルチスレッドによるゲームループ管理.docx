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C80533">
        <w:t>ゲームループ管理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AF339A">
        <w:fldChar w:fldCharType="begin"/>
      </w:r>
      <w:r w:rsidR="00AF339A">
        <w:instrText xml:space="preserve"> SUBJECT   \* MERGEFORMAT </w:instrText>
      </w:r>
      <w:r w:rsidR="00AF339A">
        <w:fldChar w:fldCharType="separate"/>
      </w:r>
      <w:r w:rsidR="00C80533">
        <w:t>マルチスレッドによる効率的なゲームループ管理手法</w:t>
      </w:r>
      <w:r w:rsidR="00AF339A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C80533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6FA28B9C" w14:textId="77777777" w:rsidR="00C80533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39969" w:history="1">
        <w:r w:rsidR="00C80533" w:rsidRPr="008B7FF8">
          <w:rPr>
            <w:rStyle w:val="afff3"/>
            <w:rFonts w:ascii="Wingdings" w:hAnsi="Wingdings"/>
          </w:rPr>
          <w:t></w:t>
        </w:r>
        <w:r w:rsidR="00C8053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C80533" w:rsidRPr="008B7FF8">
          <w:rPr>
            <w:rStyle w:val="afff3"/>
            <w:rFonts w:hint="eastAsia"/>
          </w:rPr>
          <w:t>概略</w:t>
        </w:r>
        <w:r w:rsidR="00C80533">
          <w:rPr>
            <w:webHidden/>
          </w:rPr>
          <w:tab/>
        </w:r>
        <w:r w:rsidR="00C80533">
          <w:rPr>
            <w:webHidden/>
          </w:rPr>
          <w:fldChar w:fldCharType="begin"/>
        </w:r>
        <w:r w:rsidR="00C80533">
          <w:rPr>
            <w:webHidden/>
          </w:rPr>
          <w:instrText xml:space="preserve"> PAGEREF _Toc377439969 \h </w:instrText>
        </w:r>
        <w:r w:rsidR="00C80533">
          <w:rPr>
            <w:webHidden/>
          </w:rPr>
        </w:r>
        <w:r w:rsidR="00C80533">
          <w:rPr>
            <w:webHidden/>
          </w:rPr>
          <w:fldChar w:fldCharType="separate"/>
        </w:r>
        <w:r w:rsidR="00C80533">
          <w:rPr>
            <w:webHidden/>
          </w:rPr>
          <w:t>1</w:t>
        </w:r>
        <w:r w:rsidR="00C80533">
          <w:rPr>
            <w:webHidden/>
          </w:rPr>
          <w:fldChar w:fldCharType="end"/>
        </w:r>
      </w:hyperlink>
    </w:p>
    <w:p w14:paraId="49D2CE7E" w14:textId="77777777" w:rsidR="00C80533" w:rsidRDefault="00C8053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970" w:history="1">
        <w:r w:rsidRPr="008B7FF8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B7FF8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7488420" w14:textId="77777777" w:rsidR="00C80533" w:rsidRDefault="00C8053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971" w:history="1">
        <w:r w:rsidRPr="008B7FF8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B7FF8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4019CFC" w14:textId="77777777" w:rsidR="00C80533" w:rsidRDefault="00C8053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9972" w:history="1">
        <w:r w:rsidRPr="008B7FF8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8B7FF8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CF055D2" w14:textId="77777777" w:rsidR="00C80533" w:rsidRDefault="00C8053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9973" w:history="1">
        <w:r w:rsidRPr="008B7FF8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8B7FF8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B19573F" w14:textId="77777777" w:rsidR="00C80533" w:rsidRDefault="00C8053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974" w:history="1">
        <w:r w:rsidRPr="008B7FF8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B7FF8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634CC67" w14:textId="77777777" w:rsidR="00C80533" w:rsidRDefault="00C8053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975" w:history="1">
        <w:r w:rsidRPr="008B7FF8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B7FF8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2924DF5" w14:textId="77777777" w:rsidR="00C80533" w:rsidRDefault="00C8053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976" w:history="1">
        <w:r w:rsidRPr="008B7FF8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B7FF8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_Toc377439976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39969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39970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39971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39972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39973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39974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1798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39975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39976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C80533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AF339A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C80533">
        <w:t>ゲームループ管理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762E1" w14:textId="77777777" w:rsidR="00AF339A" w:rsidRDefault="00AF339A" w:rsidP="002B2600">
      <w:r>
        <w:separator/>
      </w:r>
    </w:p>
  </w:endnote>
  <w:endnote w:type="continuationSeparator" w:id="0">
    <w:p w14:paraId="69F22317" w14:textId="77777777" w:rsidR="00AF339A" w:rsidRDefault="00AF339A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80533">
      <w:rPr>
        <w:rFonts w:hint="eastAsia"/>
      </w:rPr>
      <w:t>ゲームループ管理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80533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80533">
      <w:rPr>
        <w:rFonts w:hint="eastAsia"/>
      </w:rPr>
      <w:t>ゲームループ管理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80533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80533">
      <w:rPr>
        <w:rFonts w:hint="eastAsia"/>
      </w:rPr>
      <w:t>ゲームループ管理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80533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C80533">
      <w:rPr>
        <w:rFonts w:hint="eastAsia"/>
      </w:rPr>
      <w:t>ゲームループ管理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C80533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DDE9D" w14:textId="77777777" w:rsidR="00AF339A" w:rsidRDefault="00AF339A" w:rsidP="002B2600">
      <w:r>
        <w:separator/>
      </w:r>
    </w:p>
  </w:footnote>
  <w:footnote w:type="continuationSeparator" w:id="0">
    <w:p w14:paraId="4489B982" w14:textId="77777777" w:rsidR="00AF339A" w:rsidRDefault="00AF339A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AF339A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AF339A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AF339A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C80533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AF339A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AF339A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AF339A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AF339A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AF339A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AF339A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AF339A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AF339A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AF339A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AF339A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AF339A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AF339A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AF339A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AF339A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AF339A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B1D98-712A-4A02-8EA9-CA07D96EF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6665</TotalTime>
  <Pages>7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カメラシステム</vt:lpstr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ゲームループ管理</dc:title>
  <dc:subject>マルチスレッドによる効率的なゲームループ管理手法</dc:subject>
  <dc:creator>板垣 衛</dc:creator>
  <cp:keywords/>
  <dc:description/>
  <cp:lastModifiedBy>板垣衛</cp:lastModifiedBy>
  <cp:revision>1033</cp:revision>
  <cp:lastPrinted>2014-01-13T15:10:00Z</cp:lastPrinted>
  <dcterms:created xsi:type="dcterms:W3CDTF">2014-01-07T17:50:00Z</dcterms:created>
  <dcterms:modified xsi:type="dcterms:W3CDTF">2014-01-13T20:17:00Z</dcterms:modified>
  <cp:category>仕様・設計書</cp:category>
  <cp:contentStatus/>
</cp:coreProperties>
</file>