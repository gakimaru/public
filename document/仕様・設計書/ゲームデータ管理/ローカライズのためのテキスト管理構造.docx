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0635CD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43A9C">
        <w:t>テキスト管理構造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943A9C">
          <w:t>ローカライズのためのゲームデータ管理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43A9C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D7FF139" w14:textId="77777777" w:rsidR="00943A9C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523429" w:history="1">
        <w:r w:rsidR="00943A9C" w:rsidRPr="007468FD">
          <w:rPr>
            <w:rStyle w:val="afff3"/>
            <w:rFonts w:ascii="Wingdings" w:hAnsi="Wingdings"/>
          </w:rPr>
          <w:t></w:t>
        </w:r>
        <w:r w:rsidR="00943A9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43A9C" w:rsidRPr="007468FD">
          <w:rPr>
            <w:rStyle w:val="afff3"/>
            <w:rFonts w:hint="eastAsia"/>
          </w:rPr>
          <w:t>概略</w:t>
        </w:r>
        <w:r w:rsidR="00943A9C">
          <w:rPr>
            <w:webHidden/>
          </w:rPr>
          <w:tab/>
        </w:r>
        <w:r w:rsidR="00943A9C">
          <w:rPr>
            <w:webHidden/>
          </w:rPr>
          <w:fldChar w:fldCharType="begin"/>
        </w:r>
        <w:r w:rsidR="00943A9C">
          <w:rPr>
            <w:webHidden/>
          </w:rPr>
          <w:instrText xml:space="preserve"> PAGEREF _Toc377523429 \h </w:instrText>
        </w:r>
        <w:r w:rsidR="00943A9C">
          <w:rPr>
            <w:webHidden/>
          </w:rPr>
        </w:r>
        <w:r w:rsidR="00943A9C">
          <w:rPr>
            <w:webHidden/>
          </w:rPr>
          <w:fldChar w:fldCharType="separate"/>
        </w:r>
        <w:r w:rsidR="00781BF7">
          <w:rPr>
            <w:webHidden/>
          </w:rPr>
          <w:t>1</w:t>
        </w:r>
        <w:r w:rsidR="00943A9C">
          <w:rPr>
            <w:webHidden/>
          </w:rPr>
          <w:fldChar w:fldCharType="end"/>
        </w:r>
      </w:hyperlink>
    </w:p>
    <w:p w14:paraId="0055C438" w14:textId="77777777" w:rsidR="00943A9C" w:rsidRDefault="00943A9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0" w:history="1">
        <w:r w:rsidRPr="007468F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468FD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_Toc377523430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1BF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55547C5" w14:textId="77777777" w:rsidR="00943A9C" w:rsidRDefault="00943A9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1" w:history="1">
        <w:r w:rsidRPr="007468F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468FD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_Toc377523431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1BF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3AF4FF2" w14:textId="77777777" w:rsidR="00943A9C" w:rsidRDefault="00943A9C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23432" w:history="1">
        <w:r w:rsidRPr="007468FD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468FD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_Toc377523432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1BF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79AD70C" w14:textId="77777777" w:rsidR="00943A9C" w:rsidRDefault="00943A9C">
      <w:pPr>
        <w:pStyle w:val="25"/>
        <w:rPr>
          <w:rFonts w:asciiTheme="minorHAnsi" w:eastAsiaTheme="minorEastAsia" w:hAnsiTheme="minorHAnsi" w:cstheme="minorBidi"/>
          <w:b w:val="0"/>
        </w:rPr>
      </w:pPr>
      <w:hyperlink w:anchor="_Toc377523433" w:history="1">
        <w:r w:rsidRPr="007468FD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7468FD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_Toc377523433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1BF7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38C2EB" w14:textId="77777777" w:rsidR="00943A9C" w:rsidRDefault="00943A9C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523434" w:history="1">
        <w:r w:rsidRPr="007468F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7468FD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_Toc377523434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81BF7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523429"/>
      <w:r>
        <w:lastRenderedPageBreak/>
        <w:t>概略</w:t>
      </w:r>
      <w:bookmarkEnd w:id="1"/>
    </w:p>
    <w:p w14:paraId="58085262" w14:textId="06E225AB" w:rsidR="00747DC1" w:rsidRDefault="00E46359" w:rsidP="001256D9">
      <w:pPr>
        <w:pStyle w:val="a8"/>
        <w:ind w:firstLine="283"/>
      </w:pPr>
      <w:r>
        <w:t>本書は、別紙の「</w:t>
      </w:r>
      <w:r w:rsidRPr="00E46359">
        <w:rPr>
          <w:rFonts w:hint="eastAsia"/>
        </w:rPr>
        <w:t>ゲームデータ管理</w:t>
      </w:r>
      <w:r w:rsidRPr="00E46359">
        <w:rPr>
          <w:rFonts w:hint="eastAsia"/>
        </w:rPr>
        <w:t>DB</w:t>
      </w:r>
      <w:r w:rsidRPr="00E46359">
        <w:rPr>
          <w:rFonts w:hint="eastAsia"/>
        </w:rPr>
        <w:t>システム仕様</w:t>
      </w:r>
      <w:r>
        <w:rPr>
          <w:rFonts w:hint="eastAsia"/>
        </w:rPr>
        <w:t>」に関連して、ローカライズに影響するデータの管理構造を規定するものである。</w:t>
      </w:r>
    </w:p>
    <w:p w14:paraId="4AF71147" w14:textId="506047D6" w:rsidR="00414B1B" w:rsidRDefault="001C5611" w:rsidP="00414B1B">
      <w:pPr>
        <w:pStyle w:val="1"/>
      </w:pPr>
      <w:bookmarkStart w:id="2" w:name="_Toc377523430"/>
      <w:r>
        <w:rPr>
          <w:rFonts w:hint="eastAsia"/>
        </w:rPr>
        <w:t>目的</w:t>
      </w:r>
      <w:bookmarkEnd w:id="2"/>
    </w:p>
    <w:p w14:paraId="1D70E40E" w14:textId="71F8258B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ローカライズをより効率的かつ柔軟にするためのデータ管理構造を提案することを目的とする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523431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523432"/>
      <w:r>
        <w:rPr>
          <w:rFonts w:hint="eastAsia"/>
        </w:rPr>
        <w:t>基本要件</w:t>
      </w:r>
      <w:bookmarkEnd w:id="4"/>
    </w:p>
    <w:p w14:paraId="50B777AF" w14:textId="4FE13039" w:rsidR="00FC4BC9" w:rsidRDefault="00FC4BC9" w:rsidP="00E46359">
      <w:pPr>
        <w:pStyle w:val="affff6"/>
        <w:keepNext/>
        <w:widowControl/>
        <w:ind w:left="447" w:hanging="298"/>
      </w:pPr>
      <w:r>
        <w:t>基本的に、翻訳者が扱う</w:t>
      </w:r>
      <w:r>
        <w:t>Excel</w:t>
      </w:r>
      <w:r>
        <w:t>シートのデータ構造に対する要件を規定する。</w:t>
      </w:r>
    </w:p>
    <w:p w14:paraId="279A80EA" w14:textId="3386878C" w:rsidR="00801698" w:rsidRDefault="00FC4BC9" w:rsidP="00E46359">
      <w:pPr>
        <w:pStyle w:val="affff6"/>
        <w:keepNext/>
        <w:widowControl/>
        <w:ind w:left="447" w:hanging="298"/>
      </w:pPr>
      <w:r>
        <w:t>可能な限り、重複テキストの翻訳をしなくて済む構造にする。</w:t>
      </w:r>
    </w:p>
    <w:p w14:paraId="175BB8E6" w14:textId="0967DAD5" w:rsidR="008846CD" w:rsidRDefault="00FC4BC9" w:rsidP="00910D30">
      <w:pPr>
        <w:pStyle w:val="affff6"/>
        <w:ind w:left="447" w:hanging="298"/>
      </w:pPr>
      <w:r>
        <w:t>言語に応じてテキストのページ数や改ページタイミングが変えられるようにする。</w:t>
      </w:r>
    </w:p>
    <w:p w14:paraId="70C7B322" w14:textId="77777777" w:rsidR="00801698" w:rsidRDefault="00E43E09" w:rsidP="00801698">
      <w:pPr>
        <w:pStyle w:val="2"/>
      </w:pPr>
      <w:bookmarkStart w:id="5" w:name="_Toc377523433"/>
      <w:r>
        <w:t>要求仕様／</w:t>
      </w:r>
      <w:r w:rsidR="005531FF">
        <w:t>要件定義</w:t>
      </w:r>
      <w:bookmarkEnd w:id="5"/>
    </w:p>
    <w:p w14:paraId="556E3292" w14:textId="77777777" w:rsidR="00FC4BC9" w:rsidRDefault="00FC4BC9" w:rsidP="00FC4BC9">
      <w:pPr>
        <w:pStyle w:val="affff6"/>
        <w:keepNext/>
        <w:widowControl/>
        <w:ind w:left="447" w:hanging="298"/>
      </w:pPr>
      <w:r>
        <w:t>テキスト中に埋め込む「制御タグ」をできる限り排除する。</w:t>
      </w:r>
    </w:p>
    <w:p w14:paraId="7F96F25D" w14:textId="77777777" w:rsidR="00FC4BC9" w:rsidRDefault="00FC4BC9" w:rsidP="00FC4BC9">
      <w:pPr>
        <w:pStyle w:val="a1"/>
      </w:pPr>
      <w:r>
        <w:t>翻訳すべきテキストを少しでも分かり易くする。</w:t>
      </w:r>
    </w:p>
    <w:p w14:paraId="5CDCC621" w14:textId="77777777" w:rsidR="00FC4BC9" w:rsidRDefault="00FC4BC9" w:rsidP="00FC4BC9">
      <w:pPr>
        <w:pStyle w:val="a1"/>
      </w:pPr>
      <w:r>
        <w:t>「内容がほとんど同じだが、一部の制御タグだけが異なる」といったテキストを極力無くし、翻訳対象テキストを少しでも減らす。</w:t>
      </w:r>
    </w:p>
    <w:p w14:paraId="1CA9D301" w14:textId="77777777" w:rsidR="00FC4BC9" w:rsidRDefault="00FC4BC9" w:rsidP="00FC4BC9">
      <w:pPr>
        <w:pStyle w:val="affff6"/>
        <w:keepNext/>
        <w:widowControl/>
        <w:ind w:left="447" w:hanging="298"/>
      </w:pPr>
      <w:r>
        <w:t>複数ページにまたがる長いテキストは、できるだけページごとにテキストを入力・管理する。</w:t>
      </w:r>
    </w:p>
    <w:p w14:paraId="3A10A03C" w14:textId="77777777" w:rsidR="00FC4BC9" w:rsidRDefault="00FC4BC9" w:rsidP="00FC4BC9">
      <w:pPr>
        <w:pStyle w:val="a1"/>
      </w:pPr>
      <w:r>
        <w:t>例えば、「１～２ページ目までは全く一緒で３ページ目だけ内容が異なる」といったテキストが多数ある場合、全ページ一塊のテキストになっていると、翻訳量が増えてしまい、コストが高くなってしまう。できる限り、テキストを分割して、重複テキストの翻訳が行われずに済むようにする。</w:t>
      </w:r>
    </w:p>
    <w:p w14:paraId="2ADFF397" w14:textId="77777777" w:rsidR="00FC4BC9" w:rsidRDefault="00FC4BC9" w:rsidP="00FC4BC9">
      <w:pPr>
        <w:pStyle w:val="affff6"/>
        <w:ind w:left="447" w:hanging="298"/>
      </w:pPr>
      <w:r>
        <w:t>言語に応じてテキストのページ数と、ボイスに合わせた改ページタイミングが変えられるようにする。</w:t>
      </w:r>
    </w:p>
    <w:p w14:paraId="76893152" w14:textId="14CDF65A" w:rsidR="00520E7B" w:rsidRDefault="00520E7B" w:rsidP="00FC4BC9">
      <w:pPr>
        <w:pStyle w:val="affff6"/>
        <w:ind w:left="447" w:hanging="298"/>
      </w:pPr>
      <w:r>
        <w:rPr>
          <w:rFonts w:hint="eastAsia"/>
        </w:rPr>
        <w:t>例えば、アメリカ英語とイギリス英語の両方に対応する場合、イギリス英語はアメリカ</w:t>
      </w:r>
      <w:r>
        <w:rPr>
          <w:rFonts w:hint="eastAsia"/>
        </w:rPr>
        <w:lastRenderedPageBreak/>
        <w:t>英語と異なる部分だけ入力すれば良いようにする。</w:t>
      </w:r>
    </w:p>
    <w:p w14:paraId="2A714F22" w14:textId="56562EC8" w:rsidR="00FF6D41" w:rsidRDefault="00FF6D41" w:rsidP="00FF6D41">
      <w:pPr>
        <w:pStyle w:val="1"/>
      </w:pPr>
      <w:bookmarkStart w:id="6" w:name="_Toc377523434"/>
      <w:r>
        <w:rPr>
          <w:rFonts w:hint="eastAsia"/>
        </w:rPr>
        <w:t>データ仕様</w:t>
      </w:r>
      <w:bookmarkEnd w:id="6"/>
    </w:p>
    <w:p w14:paraId="1496B6C3" w14:textId="1CF0303E" w:rsidR="00944E38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t>全体：</w:t>
      </w:r>
    </w:p>
    <w:p w14:paraId="1D20EDC1" w14:textId="4ABD4C63" w:rsidR="00BC31CE" w:rsidRDefault="00BC31CE" w:rsidP="005F4D02">
      <w:pPr>
        <w:pStyle w:val="a8"/>
        <w:ind w:firstLineChars="0" w:firstLine="0"/>
      </w:pPr>
      <w:r>
        <w:object w:dxaOrig="18437" w:dyaOrig="8850" w14:anchorId="2414B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202.75pt" o:ole="">
            <v:imagedata r:id="rId19" o:title=""/>
          </v:shape>
          <o:OLEObject Type="Embed" ProgID="Excel.Sheet.12" ShapeID="_x0000_i1025" DrawAspect="Content" ObjectID="_1451265289" r:id="rId20"/>
        </w:object>
      </w:r>
    </w:p>
    <w:p w14:paraId="45777771" w14:textId="6C5DC03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分割①：</w:t>
      </w:r>
      <w:r w:rsidR="003D0C92">
        <w:rPr>
          <w:rFonts w:hint="eastAsia"/>
        </w:rPr>
        <w:t>（日本語欄部分）</w:t>
      </w:r>
    </w:p>
    <w:p w14:paraId="528AEEAA" w14:textId="48455314" w:rsidR="00BC31CE" w:rsidRDefault="00BC31CE" w:rsidP="005F4D02">
      <w:pPr>
        <w:pStyle w:val="a8"/>
        <w:ind w:firstLineChars="0" w:firstLine="0"/>
      </w:pPr>
      <w:r>
        <w:object w:dxaOrig="14629" w:dyaOrig="15800" w14:anchorId="5B28546B">
          <v:shape id="_x0000_i1026" type="#_x0000_t75" style="width:422.2pt;height:456.75pt;mso-position-vertical:absolute" o:ole="">
            <v:imagedata r:id="rId21" o:title=""/>
          </v:shape>
          <o:OLEObject Type="Embed" ProgID="Excel.Sheet.12" ShapeID="_x0000_i1026" DrawAspect="Content" ObjectID="_1451265290" r:id="rId22"/>
        </w:object>
      </w:r>
    </w:p>
    <w:p w14:paraId="1E434EDD" w14:textId="17B9BA4C" w:rsidR="00BC31CE" w:rsidRDefault="00BC31CE" w:rsidP="00BC31CE">
      <w:pPr>
        <w:pStyle w:val="a8"/>
        <w:keepNext/>
        <w:keepLines/>
        <w:widowControl/>
        <w:spacing w:beforeLines="50" w:before="180"/>
        <w:ind w:firstLineChars="0" w:firstLine="0"/>
      </w:pPr>
      <w:r>
        <w:rPr>
          <w:rFonts w:hint="eastAsia"/>
        </w:rPr>
        <w:lastRenderedPageBreak/>
        <w:t>分割②：</w:t>
      </w:r>
      <w:r w:rsidR="003D0C92">
        <w:rPr>
          <w:rFonts w:hint="eastAsia"/>
        </w:rPr>
        <w:t>（英語欄部分）</w:t>
      </w:r>
    </w:p>
    <w:p w14:paraId="09746D1F" w14:textId="57A3B3E8" w:rsidR="00BC31CE" w:rsidRDefault="00BC31CE" w:rsidP="005F4D02">
      <w:pPr>
        <w:pStyle w:val="a8"/>
        <w:ind w:firstLineChars="0" w:firstLine="0"/>
      </w:pPr>
      <w:r>
        <w:object w:dxaOrig="17795" w:dyaOrig="12767" w14:anchorId="2690F29F">
          <v:shape id="_x0000_i1027" type="#_x0000_t75" style="width:422.8pt;height:303pt" o:ole="">
            <v:imagedata r:id="rId23" o:title=""/>
          </v:shape>
          <o:OLEObject Type="Embed" ProgID="Excel.Sheet.12" ShapeID="_x0000_i1027" DrawAspect="Content" ObjectID="_1451265291" r:id="rId24"/>
        </w:objec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43A9C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9"/>
          <w:headerReference w:type="default" r:id="rId30"/>
          <w:footerReference w:type="default" r:id="rId31"/>
          <w:headerReference w:type="first" r:id="rId32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0635CD" w:rsidP="000D4978">
      <w:pPr>
        <w:pStyle w:val="afff"/>
        <w:spacing w:before="5040"/>
      </w:pPr>
      <w:fldSimple w:instr=" TITLE   \* MERGEFORMAT ">
        <w:r w:rsidR="00943A9C">
          <w:t>テキスト管理構造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33F72" w14:textId="77777777" w:rsidR="002053DC" w:rsidRDefault="002053DC" w:rsidP="002B2600">
      <w:r>
        <w:separator/>
      </w:r>
    </w:p>
  </w:endnote>
  <w:endnote w:type="continuationSeparator" w:id="0">
    <w:p w14:paraId="3AFA4B35" w14:textId="77777777" w:rsidR="002053DC" w:rsidRDefault="002053DC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1BF7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1BF7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781BF7">
      <w:rPr>
        <w:noProof/>
      </w:rPr>
      <w:t>4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781BF7">
      <w:rPr>
        <w:rFonts w:hint="eastAsia"/>
      </w:rPr>
      <w:t>テキスト管理構造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781BF7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E0EDF" w14:textId="77777777" w:rsidR="002053DC" w:rsidRDefault="002053DC" w:rsidP="002B2600">
      <w:r>
        <w:separator/>
      </w:r>
    </w:p>
  </w:footnote>
  <w:footnote w:type="continuationSeparator" w:id="0">
    <w:p w14:paraId="4E6F5A7D" w14:textId="77777777" w:rsidR="002053DC" w:rsidRDefault="002053DC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2053DC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2053DC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2053DC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781BF7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2053DC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2053DC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2053DC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2053DC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2053DC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2053DC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2053DC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2053DC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2053DC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2053DC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2053DC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2053DC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2053DC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2053DC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2053DC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35CD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3DC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5B86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3015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1BF7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3A9C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386D"/>
    <w:rsid w:val="00B870E6"/>
    <w:rsid w:val="00B87B6B"/>
    <w:rsid w:val="00B9084B"/>
    <w:rsid w:val="00B94404"/>
    <w:rsid w:val="00B94CA9"/>
    <w:rsid w:val="00B94F15"/>
    <w:rsid w:val="00BA0E33"/>
    <w:rsid w:val="00BA2AEA"/>
    <w:rsid w:val="00BA49AF"/>
    <w:rsid w:val="00BA5BC4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BA5BC4"/>
    <w:pPr>
      <w:tabs>
        <w:tab w:val="left" w:pos="840"/>
        <w:tab w:val="right" w:leader="dot" w:pos="8494"/>
      </w:tabs>
      <w:spacing w:line="360" w:lineRule="exact"/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header" Target="header17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Excel_Worksheet1.xlsx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package" Target="embeddings/Microsoft_Excel_Worksheet3.xlsx"/><Relationship Id="rId32" Type="http://schemas.openxmlformats.org/officeDocument/2006/relationships/header" Target="header1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3.emf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package" Target="embeddings/Microsoft_Excel_Worksheet2.xlsx"/><Relationship Id="rId27" Type="http://schemas.openxmlformats.org/officeDocument/2006/relationships/footer" Target="footer3.xml"/><Relationship Id="rId30" Type="http://schemas.openxmlformats.org/officeDocument/2006/relationships/header" Target="header14.xml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E810-AE5E-4A10-A9CA-8599FBFFD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6649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テキスト管理構造</vt:lpstr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テキスト管理構造</dc:title>
  <dc:subject>ローカライズのためのゲームデータ管理</dc:subject>
  <dc:creator>板垣 衛</dc:creator>
  <cp:keywords/>
  <dc:description/>
  <cp:lastModifiedBy>板垣衛</cp:lastModifiedBy>
  <cp:revision>1033</cp:revision>
  <cp:lastPrinted>2014-01-14T19:28:00Z</cp:lastPrinted>
  <dcterms:created xsi:type="dcterms:W3CDTF">2014-01-07T17:50:00Z</dcterms:created>
  <dcterms:modified xsi:type="dcterms:W3CDTF">2014-01-14T19:28:00Z</dcterms:modified>
  <cp:category>仕様・設計書</cp:category>
  <cp:contentStatus/>
</cp:coreProperties>
</file>