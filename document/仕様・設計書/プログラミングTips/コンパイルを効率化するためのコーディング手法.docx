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2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3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4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5.xml" ContentType="application/vnd.openxmlformats-officedocument.wordprocessingml.footer+xml"/>
  <Override PartName="/word/header1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A2CB0" w14:textId="77777777" w:rsidR="00104C92" w:rsidRDefault="001F691F" w:rsidP="00966ADB">
      <w:pPr>
        <w:pStyle w:val="af4"/>
      </w:pPr>
      <w:fldSimple w:instr=" TITLE   \* MERGEFORMAT ">
        <w:r w:rsidR="00D4580B">
          <w:t>コーディング手法</w:t>
        </w:r>
      </w:fldSimple>
    </w:p>
    <w:p w14:paraId="68C1382C" w14:textId="77777777" w:rsidR="00EC0FD6" w:rsidRPr="00C31EA7" w:rsidRDefault="00EC28B2" w:rsidP="00966ADB">
      <w:pPr>
        <w:pStyle w:val="af5"/>
      </w:pPr>
      <w:r>
        <w:rPr>
          <w:rFonts w:hint="eastAsia"/>
        </w:rPr>
        <w:t xml:space="preserve">－ </w:t>
      </w:r>
      <w:r w:rsidR="00264850">
        <w:fldChar w:fldCharType="begin"/>
      </w:r>
      <w:r w:rsidR="00264850">
        <w:instrText xml:space="preserve"> SUBJECT   \* MERGEFORMAT </w:instrText>
      </w:r>
      <w:r w:rsidR="00264850">
        <w:fldChar w:fldCharType="separate"/>
      </w:r>
      <w:r w:rsidR="00D4580B">
        <w:t>コンパイルの効率化と処理把握のための厳密なコーディング</w:t>
      </w:r>
      <w:r w:rsidR="00264850">
        <w:fldChar w:fldCharType="end"/>
      </w:r>
      <w:r>
        <w:t xml:space="preserve"> </w:t>
      </w:r>
      <w:r>
        <w:rPr>
          <w:rFonts w:hint="eastAsia"/>
        </w:rPr>
        <w:t>－</w:t>
      </w:r>
    </w:p>
    <w:p w14:paraId="5794E0D3" w14:textId="38DFF29B" w:rsidR="00C31EA7" w:rsidRDefault="00127A17" w:rsidP="005A22FB">
      <w:pPr>
        <w:pStyle w:val="aff9"/>
      </w:pPr>
      <w:r>
        <w:tab/>
      </w:r>
      <w:r w:rsidR="00EC0FD6" w:rsidRPr="00C31EA7">
        <w:rPr>
          <w:rFonts w:hint="eastAsia"/>
        </w:rPr>
        <w:t>201</w:t>
      </w:r>
      <w:r w:rsidR="005A22FB">
        <w:rPr>
          <w:rFonts w:hint="eastAsia"/>
        </w:rPr>
        <w:t>4</w:t>
      </w:r>
      <w:r w:rsidR="00EC0FD6" w:rsidRPr="00C31EA7">
        <w:rPr>
          <w:rFonts w:hint="eastAsia"/>
        </w:rPr>
        <w:t>年1月</w:t>
      </w:r>
      <w:r w:rsidR="00032E0C">
        <w:rPr>
          <w:rFonts w:hint="eastAsia"/>
        </w:rPr>
        <w:t>2</w:t>
      </w:r>
      <w:r w:rsidR="005A22FB">
        <w:t>0</w:t>
      </w:r>
      <w:r w:rsidR="00EC0FD6" w:rsidRPr="00C31EA7">
        <w:rPr>
          <w:rFonts w:hint="eastAsia"/>
        </w:rPr>
        <w:t>日</w:t>
      </w:r>
      <w:r>
        <w:tab/>
      </w:r>
      <w:r w:rsidR="00C31EA7" w:rsidRPr="00C31EA7">
        <w:rPr>
          <w:rFonts w:hint="eastAsia"/>
        </w:rPr>
        <w:t>初版</w:t>
      </w:r>
    </w:p>
    <w:p w14:paraId="0581EDA0" w14:textId="77777777" w:rsidR="00C31EA7" w:rsidRPr="00127A17" w:rsidRDefault="00D851FE" w:rsidP="00EC28B2">
      <w:pPr>
        <w:pStyle w:val="affd"/>
        <w:tabs>
          <w:tab w:val="clear" w:pos="4820"/>
          <w:tab w:val="clear" w:pos="4962"/>
        </w:tabs>
        <w:sectPr w:rsidR="00C31EA7" w:rsidRPr="00127A17" w:rsidSect="006F450B">
          <w:headerReference w:type="even" r:id="rId8"/>
          <w:headerReference w:type="default" r:id="rId9"/>
          <w:headerReference w:type="first" r:id="rId10"/>
          <w:pgSz w:w="11906" w:h="16838"/>
          <w:pgMar w:top="1985" w:right="1701" w:bottom="1701" w:left="1701" w:header="1134" w:footer="850" w:gutter="0"/>
          <w:pgBorders w:offsetFrom="page">
            <w:top w:val="threeDEngrave" w:sz="48" w:space="24" w:color="BFBFBF" w:themeColor="background1" w:themeShade="BF"/>
            <w:left w:val="threeDEngrave" w:sz="48" w:space="24" w:color="BFBFBF" w:themeColor="background1" w:themeShade="BF"/>
            <w:bottom w:val="threeDEmboss" w:sz="48" w:space="24" w:color="BFBFBF" w:themeColor="background1" w:themeShade="BF"/>
            <w:right w:val="threeDEmboss" w:sz="48" w:space="24" w:color="BFBFBF" w:themeColor="background1" w:themeShade="BF"/>
          </w:pgBorders>
          <w:cols w:space="425"/>
          <w:docGrid w:type="lines" w:linePitch="360"/>
        </w:sectPr>
      </w:pPr>
      <w:r>
        <w:rPr>
          <w:noProof/>
        </w:rPr>
        <w:fldChar w:fldCharType="begin"/>
      </w:r>
      <w:r>
        <w:rPr>
          <w:noProof/>
        </w:rPr>
        <w:instrText xml:space="preserve"> AUTHOR   \* MERGEFORMAT </w:instrText>
      </w:r>
      <w:r>
        <w:rPr>
          <w:noProof/>
        </w:rPr>
        <w:fldChar w:fldCharType="separate"/>
      </w:r>
      <w:r w:rsidR="00D4580B">
        <w:rPr>
          <w:noProof/>
        </w:rPr>
        <w:t>板垣 衛</w:t>
      </w:r>
      <w:r>
        <w:rPr>
          <w:noProof/>
        </w:rPr>
        <w:fldChar w:fldCharType="end"/>
      </w:r>
    </w:p>
    <w:p w14:paraId="6485C6F9" w14:textId="77777777" w:rsidR="00104C92" w:rsidRDefault="000D4978" w:rsidP="008F4EF7">
      <w:pPr>
        <w:pStyle w:val="affff1"/>
        <w:spacing w:before="180"/>
      </w:pPr>
      <w:r>
        <w:lastRenderedPageBreak/>
        <w:t>改訂履歴</w:t>
      </w:r>
      <w:bookmarkStart w:id="0" w:name="_GoBack"/>
      <w:bookmarkEnd w:id="0"/>
    </w:p>
    <w:tbl>
      <w:tblPr>
        <w:tblStyle w:val="42"/>
        <w:tblW w:w="8500" w:type="dxa"/>
        <w:tblLayout w:type="fixed"/>
        <w:tblLook w:val="04A0" w:firstRow="1" w:lastRow="0" w:firstColumn="1" w:lastColumn="0" w:noHBand="0" w:noVBand="1"/>
      </w:tblPr>
      <w:tblGrid>
        <w:gridCol w:w="1200"/>
        <w:gridCol w:w="1772"/>
        <w:gridCol w:w="1276"/>
        <w:gridCol w:w="4252"/>
      </w:tblGrid>
      <w:tr w:rsidR="00966ADB" w:rsidRPr="000D4978" w14:paraId="08460BE4" w14:textId="77777777" w:rsidTr="00966A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7B2F32F8" w14:textId="77777777" w:rsidR="000D4978" w:rsidRPr="000D4978" w:rsidRDefault="000D4978" w:rsidP="000D4978">
            <w:pPr>
              <w:jc w:val="center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版</w:t>
            </w:r>
          </w:p>
        </w:tc>
        <w:tc>
          <w:tcPr>
            <w:tcW w:w="1772" w:type="dxa"/>
          </w:tcPr>
          <w:p w14:paraId="5CC33F3D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リリース</w:t>
            </w:r>
          </w:p>
        </w:tc>
        <w:tc>
          <w:tcPr>
            <w:tcW w:w="1276" w:type="dxa"/>
          </w:tcPr>
          <w:p w14:paraId="495DFDC5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担当</w:t>
            </w:r>
          </w:p>
        </w:tc>
        <w:tc>
          <w:tcPr>
            <w:tcW w:w="4252" w:type="dxa"/>
          </w:tcPr>
          <w:p w14:paraId="35DD5D03" w14:textId="77777777" w:rsidR="000D4978" w:rsidRPr="000D4978" w:rsidRDefault="000D4978" w:rsidP="000D49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改訂内容</w:t>
            </w:r>
          </w:p>
        </w:tc>
      </w:tr>
      <w:tr w:rsidR="00966ADB" w:rsidRPr="000D4978" w14:paraId="72087D2C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242EE77" w14:textId="77777777" w:rsidR="000D4978" w:rsidRPr="000D4978" w:rsidRDefault="000D4978" w:rsidP="000D4978">
            <w:pPr>
              <w:rPr>
                <w:sz w:val="18"/>
                <w:szCs w:val="18"/>
              </w:rPr>
            </w:pPr>
            <w:r w:rsidRPr="000D4978">
              <w:rPr>
                <w:sz w:val="18"/>
                <w:szCs w:val="18"/>
              </w:rPr>
              <w:t>初版</w:t>
            </w:r>
          </w:p>
        </w:tc>
        <w:tc>
          <w:tcPr>
            <w:tcW w:w="1772" w:type="dxa"/>
          </w:tcPr>
          <w:p w14:paraId="5CC30D64" w14:textId="5ACD8A32" w:rsidR="000D4978" w:rsidRPr="000D4978" w:rsidRDefault="000D4978" w:rsidP="00032E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201</w:t>
            </w:r>
            <w:r w:rsidR="005A22FB">
              <w:rPr>
                <w:sz w:val="18"/>
                <w:szCs w:val="18"/>
              </w:rPr>
              <w:t>4</w:t>
            </w:r>
            <w:r w:rsidRPr="000D4978">
              <w:rPr>
                <w:rFonts w:hint="eastAsia"/>
                <w:sz w:val="18"/>
                <w:szCs w:val="18"/>
              </w:rPr>
              <w:t>年</w:t>
            </w:r>
            <w:r w:rsidRPr="000D4978">
              <w:rPr>
                <w:rFonts w:hint="eastAsia"/>
                <w:sz w:val="18"/>
                <w:szCs w:val="18"/>
              </w:rPr>
              <w:t>1</w:t>
            </w:r>
            <w:r w:rsidRPr="000D4978">
              <w:rPr>
                <w:rFonts w:hint="eastAsia"/>
                <w:sz w:val="18"/>
                <w:szCs w:val="18"/>
              </w:rPr>
              <w:t>月</w:t>
            </w:r>
            <w:r w:rsidR="00032E0C">
              <w:rPr>
                <w:rFonts w:hint="eastAsia"/>
                <w:sz w:val="18"/>
                <w:szCs w:val="18"/>
              </w:rPr>
              <w:t>2</w:t>
            </w:r>
            <w:r w:rsidR="005A22FB">
              <w:rPr>
                <w:sz w:val="18"/>
                <w:szCs w:val="18"/>
              </w:rPr>
              <w:t>0</w:t>
            </w:r>
            <w:r w:rsidRPr="000D4978">
              <w:rPr>
                <w:rFonts w:hint="eastAsia"/>
                <w:sz w:val="18"/>
                <w:szCs w:val="18"/>
              </w:rPr>
              <w:t>日</w:t>
            </w:r>
          </w:p>
        </w:tc>
        <w:tc>
          <w:tcPr>
            <w:tcW w:w="1276" w:type="dxa"/>
          </w:tcPr>
          <w:p w14:paraId="41E59E15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D4978">
              <w:rPr>
                <w:rFonts w:hint="eastAsia"/>
                <w:sz w:val="18"/>
                <w:szCs w:val="18"/>
              </w:rPr>
              <w:t>板垣</w:t>
            </w:r>
            <w:r w:rsidRPr="000D4978">
              <w:rPr>
                <w:rFonts w:hint="eastAsia"/>
                <w:sz w:val="18"/>
                <w:szCs w:val="18"/>
              </w:rPr>
              <w:t xml:space="preserve"> </w:t>
            </w:r>
            <w:r w:rsidRPr="000D4978">
              <w:rPr>
                <w:rFonts w:hint="eastAsia"/>
                <w:sz w:val="18"/>
                <w:szCs w:val="18"/>
              </w:rPr>
              <w:t>衛</w:t>
            </w:r>
          </w:p>
        </w:tc>
        <w:tc>
          <w:tcPr>
            <w:tcW w:w="4252" w:type="dxa"/>
          </w:tcPr>
          <w:p w14:paraId="20EE5390" w14:textId="77777777" w:rsidR="000D4978" w:rsidRPr="000D4978" w:rsidRDefault="00966ADB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（初版）</w:t>
            </w:r>
          </w:p>
        </w:tc>
      </w:tr>
      <w:tr w:rsidR="00966ADB" w:rsidRPr="000D4978" w14:paraId="0B1DAC75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4AB6F439" w14:textId="77777777" w:rsidR="000D4978" w:rsidRPr="000D4978" w:rsidRDefault="000D4978" w:rsidP="00966AD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7C416A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8A51C37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138623E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86F0676" w14:textId="77777777" w:rsidTr="000678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C6DC65F" w14:textId="77777777" w:rsidR="00966ADB" w:rsidRPr="000D4978" w:rsidRDefault="00966ADB" w:rsidP="0006787B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6A5FD106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78E2BAF4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2D2B126F" w14:textId="77777777" w:rsidR="00966ADB" w:rsidRPr="000D4978" w:rsidRDefault="00966ADB" w:rsidP="000678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0D08D84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0657CA6B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0FD0D69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36F86B3B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73369A76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6E05C2D3" w14:textId="77777777" w:rsidTr="00966A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2BD1C31E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29371849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41AB7FD0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6B53197D" w14:textId="77777777" w:rsidR="000D4978" w:rsidRPr="000D4978" w:rsidRDefault="000D4978" w:rsidP="000D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966ADB" w:rsidRPr="000D4978" w14:paraId="145DBCE7" w14:textId="77777777" w:rsidTr="00966A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</w:tcPr>
          <w:p w14:paraId="6E100093" w14:textId="77777777" w:rsidR="000D4978" w:rsidRPr="000D4978" w:rsidRDefault="000D4978" w:rsidP="000D4978">
            <w:pPr>
              <w:rPr>
                <w:sz w:val="18"/>
                <w:szCs w:val="18"/>
              </w:rPr>
            </w:pPr>
          </w:p>
        </w:tc>
        <w:tc>
          <w:tcPr>
            <w:tcW w:w="1772" w:type="dxa"/>
          </w:tcPr>
          <w:p w14:paraId="76F30534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6" w:type="dxa"/>
          </w:tcPr>
          <w:p w14:paraId="641B9B31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4252" w:type="dxa"/>
          </w:tcPr>
          <w:p w14:paraId="121D9805" w14:textId="77777777" w:rsidR="000D4978" w:rsidRPr="000D4978" w:rsidRDefault="000D4978" w:rsidP="000D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6B24AF86" w14:textId="77777777" w:rsidR="000D4978" w:rsidRDefault="000D4978" w:rsidP="00104C92">
      <w:pPr>
        <w:sectPr w:rsidR="000D4978" w:rsidSect="006F450B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</w:p>
    <w:p w14:paraId="796E9E10" w14:textId="77777777" w:rsidR="00104C92" w:rsidRDefault="00966ADB" w:rsidP="008F4EF7">
      <w:pPr>
        <w:pStyle w:val="affff1"/>
        <w:spacing w:before="180"/>
      </w:pPr>
      <w:r>
        <w:lastRenderedPageBreak/>
        <w:t>目次</w:t>
      </w:r>
    </w:p>
    <w:p w14:paraId="18814E02" w14:textId="77777777" w:rsidR="00D4580B" w:rsidRDefault="00AF276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377443254" w:history="1">
        <w:r w:rsidR="00D4580B" w:rsidRPr="00E916EF">
          <w:rPr>
            <w:rStyle w:val="afff3"/>
            <w:rFonts w:ascii="Wingdings" w:hAnsi="Wingdings"/>
          </w:rPr>
          <w:t></w:t>
        </w:r>
        <w:r w:rsidR="00D4580B"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="00D4580B" w:rsidRPr="00E916EF">
          <w:rPr>
            <w:rStyle w:val="afff3"/>
            <w:rFonts w:hint="eastAsia"/>
          </w:rPr>
          <w:t>概略</w:t>
        </w:r>
        <w:r w:rsidR="00D4580B">
          <w:rPr>
            <w:webHidden/>
          </w:rPr>
          <w:tab/>
        </w:r>
        <w:r w:rsidR="00D4580B">
          <w:rPr>
            <w:webHidden/>
          </w:rPr>
          <w:fldChar w:fldCharType="begin"/>
        </w:r>
        <w:r w:rsidR="00D4580B">
          <w:rPr>
            <w:webHidden/>
          </w:rPr>
          <w:instrText xml:space="preserve"> PAGEREF _Toc377443254 \h </w:instrText>
        </w:r>
        <w:r w:rsidR="00D4580B">
          <w:rPr>
            <w:webHidden/>
          </w:rPr>
        </w:r>
        <w:r w:rsidR="00D4580B">
          <w:rPr>
            <w:webHidden/>
          </w:rPr>
          <w:fldChar w:fldCharType="separate"/>
        </w:r>
        <w:r w:rsidR="00D4580B">
          <w:rPr>
            <w:webHidden/>
          </w:rPr>
          <w:t>1</w:t>
        </w:r>
        <w:r w:rsidR="00D4580B">
          <w:rPr>
            <w:webHidden/>
          </w:rPr>
          <w:fldChar w:fldCharType="end"/>
        </w:r>
      </w:hyperlink>
    </w:p>
    <w:p w14:paraId="339A5B60" w14:textId="77777777" w:rsidR="00D4580B" w:rsidRDefault="00D4580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255" w:history="1">
        <w:r w:rsidRPr="00E916E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916EF">
          <w:rPr>
            <w:rStyle w:val="afff3"/>
            <w:rFonts w:hint="eastAsia"/>
          </w:rPr>
          <w:t>目的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_Toc377443255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3B031A4" w14:textId="77777777" w:rsidR="00D4580B" w:rsidRDefault="00D4580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256" w:history="1">
        <w:r w:rsidRPr="00E916E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916EF">
          <w:rPr>
            <w:rStyle w:val="afff3"/>
            <w:rFonts w:hint="eastAsia"/>
          </w:rPr>
          <w:t>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596D2A28" w14:textId="77777777" w:rsidR="00D4580B" w:rsidRDefault="00D4580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257" w:history="1">
        <w:r w:rsidRPr="00E916EF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E916EF">
          <w:rPr>
            <w:rStyle w:val="afff3"/>
            <w:rFonts w:hint="eastAsia"/>
          </w:rPr>
          <w:t>基本要件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BF7289B" w14:textId="77777777" w:rsidR="00D4580B" w:rsidRDefault="00D4580B">
      <w:pPr>
        <w:pStyle w:val="25"/>
        <w:tabs>
          <w:tab w:val="left" w:pos="840"/>
        </w:tabs>
        <w:rPr>
          <w:rFonts w:asciiTheme="minorHAnsi" w:eastAsiaTheme="minorEastAsia" w:hAnsiTheme="minorHAnsi" w:cstheme="minorBidi"/>
          <w:b w:val="0"/>
        </w:rPr>
      </w:pPr>
      <w:hyperlink w:anchor="_Toc377443258" w:history="1">
        <w:r w:rsidRPr="00E916EF">
          <w:rPr>
            <w:rStyle w:val="afff3"/>
            <w:rFonts w:ascii="メイリオ" w:eastAsia="メイリオ" w:hAnsi="メイリオ" w:hint="eastAsia"/>
          </w:rPr>
          <w:t>▼</w:t>
        </w:r>
        <w:r>
          <w:rPr>
            <w:rFonts w:asciiTheme="minorHAnsi" w:eastAsiaTheme="minorEastAsia" w:hAnsiTheme="minorHAnsi" w:cstheme="minorBidi"/>
            <w:b w:val="0"/>
          </w:rPr>
          <w:tab/>
        </w:r>
        <w:r w:rsidRPr="00E916EF">
          <w:rPr>
            <w:rStyle w:val="afff3"/>
            <w:rFonts w:hint="eastAsia"/>
          </w:rPr>
          <w:t>要求仕様／要件定義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63DDA79C" w14:textId="77777777" w:rsidR="00D4580B" w:rsidRDefault="00D4580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259" w:history="1">
        <w:r w:rsidRPr="00E916E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916EF">
          <w:rPr>
            <w:rStyle w:val="afff3"/>
            <w:rFonts w:hint="eastAsia"/>
          </w:rPr>
          <w:t>仕様の依存関係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4973FBB0" w14:textId="77777777" w:rsidR="00D4580B" w:rsidRDefault="00D4580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260" w:history="1">
        <w:r w:rsidRPr="00E916E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916EF">
          <w:rPr>
            <w:rStyle w:val="afff3"/>
            <w:rFonts w:hint="eastAsia"/>
          </w:rPr>
          <w:t>データ仕様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018B7DFC" w14:textId="77777777" w:rsidR="00D4580B" w:rsidRDefault="00D4580B">
      <w:pPr>
        <w:pStyle w:val="12"/>
        <w:spacing w:before="180"/>
        <w:ind w:left="325" w:hanging="325"/>
        <w:rPr>
          <w:rFonts w:asciiTheme="minorHAnsi" w:eastAsiaTheme="minorEastAsia" w:hAnsiTheme="minorHAnsi" w:cstheme="minorBidi"/>
          <w:b w:val="0"/>
          <w:sz w:val="21"/>
        </w:rPr>
      </w:pPr>
      <w:hyperlink w:anchor="_Toc377443261" w:history="1">
        <w:r w:rsidRPr="00E916EF">
          <w:rPr>
            <w:rStyle w:val="afff3"/>
            <w:rFonts w:ascii="Wingdings" w:hAnsi="Wingdings"/>
          </w:rPr>
          <w:t></w:t>
        </w:r>
        <w:r>
          <w:rPr>
            <w:rFonts w:asciiTheme="minorHAnsi" w:eastAsiaTheme="minorEastAsia" w:hAnsiTheme="minorHAnsi" w:cstheme="minorBidi"/>
            <w:b w:val="0"/>
            <w:sz w:val="21"/>
          </w:rPr>
          <w:tab/>
        </w:r>
        <w:r w:rsidRPr="00E916EF">
          <w:rPr>
            <w:rStyle w:val="afff3"/>
            <w:rFonts w:hint="eastAsia"/>
          </w:rPr>
          <w:t>処理仕様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_Toc377443261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5AD092F7" w14:textId="77777777" w:rsidR="00104C92" w:rsidRDefault="00AF276B" w:rsidP="000D4978">
      <w:pPr>
        <w:sectPr w:rsidR="00104C92" w:rsidSect="006F450B">
          <w:headerReference w:type="even" r:id="rId15"/>
          <w:headerReference w:type="default" r:id="rId16"/>
          <w:footerReference w:type="default" r:id="rId17"/>
          <w:headerReference w:type="first" r:id="rId18"/>
          <w:pgSz w:w="11906" w:h="16838"/>
          <w:pgMar w:top="1985" w:right="1701" w:bottom="1701" w:left="1701" w:header="1134" w:footer="850" w:gutter="0"/>
          <w:pgNumType w:fmt="lowerRoman" w:start="1"/>
          <w:cols w:space="425"/>
          <w:docGrid w:type="lines" w:linePitch="360"/>
        </w:sectPr>
      </w:pPr>
      <w:r>
        <w:fldChar w:fldCharType="end"/>
      </w:r>
    </w:p>
    <w:p w14:paraId="0EA2EBC5" w14:textId="556094DA" w:rsidR="005F3E47" w:rsidRDefault="005A22FB" w:rsidP="00801698">
      <w:pPr>
        <w:pStyle w:val="1"/>
        <w:spacing w:beforeLines="0" w:before="0"/>
        <w:ind w:left="342" w:hangingChars="142" w:hanging="342"/>
      </w:pPr>
      <w:bookmarkStart w:id="1" w:name="_Toc377443254"/>
      <w:r>
        <w:lastRenderedPageBreak/>
        <w:t>概略</w:t>
      </w:r>
      <w:bookmarkEnd w:id="1"/>
    </w:p>
    <w:p w14:paraId="58085262" w14:textId="51EB9D7B" w:rsidR="00747DC1" w:rsidRDefault="00E46359" w:rsidP="001256D9">
      <w:pPr>
        <w:pStyle w:val="a8"/>
        <w:ind w:firstLine="283"/>
      </w:pPr>
      <w:r>
        <w:t>本書は、</w:t>
      </w:r>
      <w:r>
        <w:rPr>
          <w:rFonts w:hint="eastAsia"/>
        </w:rPr>
        <w:t>。</w:t>
      </w:r>
    </w:p>
    <w:p w14:paraId="4AF71147" w14:textId="506047D6" w:rsidR="00414B1B" w:rsidRDefault="001C5611" w:rsidP="00414B1B">
      <w:pPr>
        <w:pStyle w:val="1"/>
      </w:pPr>
      <w:bookmarkStart w:id="2" w:name="_Toc377443255"/>
      <w:r>
        <w:rPr>
          <w:rFonts w:hint="eastAsia"/>
        </w:rPr>
        <w:t>目的</w:t>
      </w:r>
      <w:bookmarkEnd w:id="2"/>
    </w:p>
    <w:p w14:paraId="1D70E40E" w14:textId="57054A07" w:rsidR="005E4415" w:rsidRDefault="00E46359" w:rsidP="001C6071">
      <w:pPr>
        <w:pStyle w:val="a8"/>
        <w:keepNext/>
        <w:keepLines/>
        <w:widowControl/>
        <w:spacing w:beforeLines="50" w:before="180"/>
        <w:ind w:firstLine="283"/>
      </w:pPr>
      <w:r>
        <w:rPr>
          <w:rFonts w:hint="eastAsia"/>
        </w:rPr>
        <w:t>本書</w:t>
      </w:r>
      <w:r w:rsidR="001C6071">
        <w:rPr>
          <w:rFonts w:hint="eastAsia"/>
        </w:rPr>
        <w:t>は</w:t>
      </w:r>
      <w:r w:rsidR="005E4415">
        <w:rPr>
          <w:rFonts w:hint="eastAsia"/>
        </w:rPr>
        <w:t>、</w:t>
      </w:r>
      <w:r>
        <w:rPr>
          <w:rFonts w:hint="eastAsia"/>
        </w:rPr>
        <w:t>を目的とする</w:t>
      </w:r>
      <w:r w:rsidR="005E4415">
        <w:rPr>
          <w:rFonts w:hint="eastAsia"/>
        </w:rPr>
        <w:t>。</w:t>
      </w:r>
    </w:p>
    <w:p w14:paraId="10DE568B" w14:textId="77777777" w:rsidR="00801698" w:rsidRDefault="00801698" w:rsidP="00801698">
      <w:pPr>
        <w:pStyle w:val="1"/>
      </w:pPr>
      <w:bookmarkStart w:id="3" w:name="_Toc377443256"/>
      <w:r>
        <w:rPr>
          <w:rFonts w:hint="eastAsia"/>
        </w:rPr>
        <w:t>要件定義</w:t>
      </w:r>
      <w:bookmarkEnd w:id="3"/>
    </w:p>
    <w:p w14:paraId="3CAAC9B8" w14:textId="77777777" w:rsidR="00801698" w:rsidRDefault="00801698" w:rsidP="00801698">
      <w:pPr>
        <w:pStyle w:val="2"/>
      </w:pPr>
      <w:bookmarkStart w:id="4" w:name="_Toc377443257"/>
      <w:r>
        <w:rPr>
          <w:rFonts w:hint="eastAsia"/>
        </w:rPr>
        <w:t>基本要件</w:t>
      </w:r>
      <w:bookmarkEnd w:id="4"/>
    </w:p>
    <w:p w14:paraId="50B777AF" w14:textId="00F5E04A" w:rsidR="00FC4BC9" w:rsidRDefault="00FC4BC9" w:rsidP="00E46359">
      <w:pPr>
        <w:pStyle w:val="affff6"/>
        <w:keepNext/>
        <w:widowControl/>
        <w:ind w:left="447" w:hanging="298"/>
      </w:pPr>
      <w:r>
        <w:t>を規定する。</w:t>
      </w:r>
    </w:p>
    <w:p w14:paraId="70C7B322" w14:textId="77777777" w:rsidR="00801698" w:rsidRDefault="00E43E09" w:rsidP="00801698">
      <w:pPr>
        <w:pStyle w:val="2"/>
      </w:pPr>
      <w:bookmarkStart w:id="5" w:name="_Toc377443258"/>
      <w:r>
        <w:t>要求仕様／</w:t>
      </w:r>
      <w:r w:rsidR="005531FF">
        <w:t>要件定義</w:t>
      </w:r>
      <w:bookmarkEnd w:id="5"/>
    </w:p>
    <w:p w14:paraId="556E3292" w14:textId="73AA2004" w:rsidR="00FC4BC9" w:rsidRDefault="00FC4BC9" w:rsidP="00FC4BC9">
      <w:pPr>
        <w:pStyle w:val="affff6"/>
        <w:keepNext/>
        <w:widowControl/>
        <w:ind w:left="447" w:hanging="298"/>
      </w:pPr>
      <w:r>
        <w:t>する。</w:t>
      </w:r>
    </w:p>
    <w:p w14:paraId="7F96F25D" w14:textId="0450EA65" w:rsidR="00FC4BC9" w:rsidRDefault="00FC4BC9" w:rsidP="00FC4BC9">
      <w:pPr>
        <w:pStyle w:val="a1"/>
      </w:pPr>
      <w:r>
        <w:t>する。</w:t>
      </w:r>
    </w:p>
    <w:p w14:paraId="686B8162" w14:textId="4D0BE7E6" w:rsidR="003657E3" w:rsidRDefault="003657E3" w:rsidP="00FC4BC9">
      <w:pPr>
        <w:pStyle w:val="1"/>
      </w:pPr>
      <w:bookmarkStart w:id="6" w:name="_Toc377443259"/>
      <w:r>
        <w:rPr>
          <w:rFonts w:hint="eastAsia"/>
        </w:rPr>
        <w:t>仕様の依存関係</w:t>
      </w:r>
      <w:bookmarkEnd w:id="6"/>
    </w:p>
    <w:p w14:paraId="51DB62D6" w14:textId="18CCC903" w:rsidR="003657E3" w:rsidRDefault="00C101D7" w:rsidP="00FC4BC9">
      <w:pPr>
        <w:pStyle w:val="a8"/>
        <w:ind w:firstLine="283"/>
      </w:pPr>
      <w:r>
        <w:object w:dxaOrig="6601" w:dyaOrig="1861" w14:anchorId="104541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8.6pt;height:73.15pt" o:ole="">
            <v:imagedata r:id="rId19" o:title=""/>
          </v:shape>
          <o:OLEObject Type="Embed" ProgID="Visio.Drawing.15" ShapeID="_x0000_i1025" DrawAspect="Content" ObjectID="_1451185146" r:id="rId20"/>
        </w:object>
      </w:r>
    </w:p>
    <w:p w14:paraId="3703A926" w14:textId="2F3CC49D" w:rsidR="00EF26C6" w:rsidRPr="003657E3" w:rsidRDefault="00FC4BC9" w:rsidP="00FC4BC9">
      <w:pPr>
        <w:pStyle w:val="a8"/>
        <w:ind w:firstLine="283"/>
      </w:pPr>
      <w:r>
        <w:t>本書の仕様は、である。</w:t>
      </w:r>
    </w:p>
    <w:p w14:paraId="2A714F22" w14:textId="56562EC8" w:rsidR="00FF6D41" w:rsidRDefault="00FF6D41" w:rsidP="00FF6D41">
      <w:pPr>
        <w:pStyle w:val="1"/>
      </w:pPr>
      <w:bookmarkStart w:id="7" w:name="_Toc377443260"/>
      <w:r>
        <w:rPr>
          <w:rFonts w:hint="eastAsia"/>
        </w:rPr>
        <w:lastRenderedPageBreak/>
        <w:t>データ仕様</w:t>
      </w:r>
      <w:bookmarkEnd w:id="7"/>
    </w:p>
    <w:p w14:paraId="494F7D0C" w14:textId="2968F37F" w:rsidR="00193A89" w:rsidRDefault="00E0653A" w:rsidP="00193A89">
      <w:pPr>
        <w:pStyle w:val="a8"/>
        <w:ind w:firstLine="283"/>
      </w:pPr>
      <w:r>
        <w:t>あ</w:t>
      </w:r>
    </w:p>
    <w:p w14:paraId="7227E100" w14:textId="386EA03E" w:rsidR="00193A89" w:rsidRDefault="00193A89" w:rsidP="00193A89">
      <w:pPr>
        <w:pStyle w:val="1"/>
      </w:pPr>
      <w:bookmarkStart w:id="8" w:name="_Toc377443261"/>
      <w:r>
        <w:rPr>
          <w:rFonts w:hint="eastAsia"/>
        </w:rPr>
        <w:t>処理仕様</w:t>
      </w:r>
      <w:bookmarkEnd w:id="8"/>
    </w:p>
    <w:p w14:paraId="7EEFB63B" w14:textId="19C93C0E" w:rsidR="00193A89" w:rsidRPr="00193A89" w:rsidRDefault="00E0653A" w:rsidP="00193A89">
      <w:pPr>
        <w:pStyle w:val="a8"/>
        <w:ind w:firstLine="283"/>
      </w:pPr>
      <w:r>
        <w:rPr>
          <w:rFonts w:hint="eastAsia"/>
        </w:rPr>
        <w:t>あ</w:t>
      </w:r>
    </w:p>
    <w:p w14:paraId="0A26D554" w14:textId="29C08D01" w:rsidR="003B4CE7" w:rsidRDefault="001F1489" w:rsidP="00FC4BC9">
      <w:pPr>
        <w:pStyle w:val="af8"/>
        <w:spacing w:beforeLines="100" w:before="360"/>
        <w:sectPr w:rsidR="003B4CE7" w:rsidSect="006F450B">
          <w:headerReference w:type="even" r:id="rId21"/>
          <w:headerReference w:type="default" r:id="rId22"/>
          <w:footerReference w:type="default" r:id="rId23"/>
          <w:headerReference w:type="first" r:id="rId24"/>
          <w:pgSz w:w="11906" w:h="16838"/>
          <w:pgMar w:top="1985" w:right="1701" w:bottom="1701" w:left="1701" w:header="1134" w:footer="850" w:gutter="0"/>
          <w:pgNumType w:start="1"/>
          <w:cols w:space="425"/>
          <w:docGrid w:type="lines" w:linePitch="360"/>
        </w:sectPr>
      </w:pPr>
      <w:r>
        <w:rPr>
          <w:rFonts w:hint="eastAsia"/>
        </w:rPr>
        <w:t>■■</w:t>
      </w:r>
      <w:r w:rsidR="00FC4BC9">
        <w:rPr>
          <w:rFonts w:hint="eastAsia"/>
        </w:rPr>
        <w:t>以上■■</w:t>
      </w:r>
    </w:p>
    <w:p w14:paraId="0ED2BE07" w14:textId="77777777" w:rsidR="0006787B" w:rsidRDefault="00966ADB" w:rsidP="008F4EF7">
      <w:pPr>
        <w:pStyle w:val="affff1"/>
        <w:spacing w:before="180"/>
      </w:pPr>
      <w:r>
        <w:lastRenderedPageBreak/>
        <w:t>索引</w:t>
      </w:r>
    </w:p>
    <w:p w14:paraId="4EC5FBD8" w14:textId="1401C5EC" w:rsidR="00995F2B" w:rsidRDefault="00AF276B" w:rsidP="00F10DC2">
      <w:r>
        <w:fldChar w:fldCharType="begin"/>
      </w:r>
      <w:r>
        <w:instrText xml:space="preserve"> </w:instrText>
      </w:r>
      <w:r>
        <w:rPr>
          <w:rFonts w:hint="eastAsia"/>
        </w:rPr>
        <w:instrText>INDEX \e "</w:instrText>
      </w:r>
      <w:r>
        <w:rPr>
          <w:rFonts w:hint="eastAsia"/>
        </w:rPr>
        <w:tab/>
        <w:instrText>" \h "M" \y \c "2" \z "1041"</w:instrText>
      </w:r>
      <w:r>
        <w:instrText xml:space="preserve"> </w:instrText>
      </w:r>
      <w:r>
        <w:fldChar w:fldCharType="separate"/>
      </w:r>
      <w:r w:rsidR="00D4580B">
        <w:rPr>
          <w:rFonts w:hint="eastAsia"/>
          <w:b/>
          <w:bCs/>
          <w:noProof/>
        </w:rPr>
        <w:t>索引項目が見つかりません。</w:t>
      </w:r>
      <w:r>
        <w:fldChar w:fldCharType="end"/>
      </w:r>
    </w:p>
    <w:p w14:paraId="56919B00" w14:textId="77777777" w:rsidR="00995F2B" w:rsidRPr="00995F2B" w:rsidRDefault="00995F2B" w:rsidP="00995F2B"/>
    <w:p w14:paraId="73093AB3" w14:textId="77777777" w:rsidR="00995F2B" w:rsidRPr="00995F2B" w:rsidRDefault="00995F2B" w:rsidP="00995F2B"/>
    <w:p w14:paraId="467D61CF" w14:textId="77777777" w:rsidR="00995F2B" w:rsidRPr="00995F2B" w:rsidRDefault="00995F2B" w:rsidP="00995F2B"/>
    <w:p w14:paraId="44F59F81" w14:textId="77777777" w:rsidR="00995F2B" w:rsidRPr="00995F2B" w:rsidRDefault="00995F2B" w:rsidP="00995F2B"/>
    <w:p w14:paraId="57D84459" w14:textId="77777777" w:rsidR="00995F2B" w:rsidRPr="00995F2B" w:rsidRDefault="00995F2B" w:rsidP="00995F2B"/>
    <w:p w14:paraId="36D4D0DB" w14:textId="77777777" w:rsidR="00995F2B" w:rsidRPr="00995F2B" w:rsidRDefault="00995F2B" w:rsidP="00995F2B"/>
    <w:p w14:paraId="19051489" w14:textId="77777777" w:rsidR="00995F2B" w:rsidRPr="00995F2B" w:rsidRDefault="00995F2B" w:rsidP="00995F2B"/>
    <w:p w14:paraId="38CD617A" w14:textId="77777777" w:rsidR="00995F2B" w:rsidRPr="00995F2B" w:rsidRDefault="00995F2B" w:rsidP="00995F2B"/>
    <w:p w14:paraId="2D693846" w14:textId="77777777" w:rsidR="00995F2B" w:rsidRPr="00995F2B" w:rsidRDefault="00995F2B" w:rsidP="00995F2B"/>
    <w:p w14:paraId="06F2416F" w14:textId="77777777" w:rsidR="00995F2B" w:rsidRPr="00995F2B" w:rsidRDefault="00995F2B" w:rsidP="00995F2B"/>
    <w:p w14:paraId="1AFFC707" w14:textId="77777777" w:rsidR="00995F2B" w:rsidRPr="00995F2B" w:rsidRDefault="00995F2B" w:rsidP="00995F2B"/>
    <w:p w14:paraId="2312B2D9" w14:textId="618324CB" w:rsidR="00995F2B" w:rsidRDefault="00995F2B" w:rsidP="00995F2B"/>
    <w:p w14:paraId="7F2763FF" w14:textId="59DB2657" w:rsidR="00995F2B" w:rsidRDefault="00995F2B" w:rsidP="00995F2B">
      <w:pPr>
        <w:tabs>
          <w:tab w:val="left" w:pos="1164"/>
        </w:tabs>
      </w:pPr>
      <w:r>
        <w:tab/>
      </w:r>
    </w:p>
    <w:p w14:paraId="5E032086" w14:textId="39039796" w:rsidR="00F10DC2" w:rsidRPr="00995F2B" w:rsidRDefault="00995F2B" w:rsidP="00995F2B">
      <w:pPr>
        <w:tabs>
          <w:tab w:val="left" w:pos="1164"/>
        </w:tabs>
        <w:sectPr w:rsidR="00F10DC2" w:rsidRPr="00995F2B" w:rsidSect="00995F2B">
          <w:headerReference w:type="even" r:id="rId25"/>
          <w:headerReference w:type="default" r:id="rId26"/>
          <w:footerReference w:type="default" r:id="rId27"/>
          <w:headerReference w:type="first" r:id="rId28"/>
          <w:type w:val="continuous"/>
          <w:pgSz w:w="11906" w:h="16838"/>
          <w:pgMar w:top="1985" w:right="1701" w:bottom="1701" w:left="1701" w:header="1304" w:footer="1020" w:gutter="0"/>
          <w:pgNumType w:fmt="lowerRoman" w:start="1"/>
          <w:cols w:space="425"/>
          <w:docGrid w:type="lines" w:linePitch="360"/>
        </w:sectPr>
      </w:pPr>
      <w:r>
        <w:tab/>
      </w:r>
    </w:p>
    <w:p w14:paraId="7A380C20" w14:textId="77777777" w:rsidR="00104C92" w:rsidRPr="000D4978" w:rsidRDefault="00264850" w:rsidP="000D4978">
      <w:pPr>
        <w:pStyle w:val="afff"/>
        <w:spacing w:before="5040"/>
      </w:pPr>
      <w:r>
        <w:lastRenderedPageBreak/>
        <w:fldChar w:fldCharType="begin"/>
      </w:r>
      <w:r>
        <w:instrText xml:space="preserve"> TITLE   \* MERGEFORMAT </w:instrText>
      </w:r>
      <w:r>
        <w:fldChar w:fldCharType="separate"/>
      </w:r>
      <w:r w:rsidR="00D4580B">
        <w:t>コーディング手法</w:t>
      </w:r>
      <w:r>
        <w:fldChar w:fldCharType="end"/>
      </w:r>
    </w:p>
    <w:p w14:paraId="533626C7" w14:textId="77777777" w:rsidR="00966ADB" w:rsidRPr="000D4978" w:rsidRDefault="00127A17">
      <w:pPr>
        <w:pStyle w:val="afff0"/>
      </w:pPr>
      <w:r w:rsidRPr="000D4978">
        <w:t>以</w:t>
      </w:r>
      <w:r w:rsidR="000D4978" w:rsidRPr="000D4978">
        <w:t xml:space="preserve">　</w:t>
      </w:r>
      <w:r w:rsidRPr="000D4978">
        <w:t>上</w:t>
      </w:r>
    </w:p>
    <w:sectPr w:rsidR="00966ADB" w:rsidRPr="000D4978" w:rsidSect="006F450B">
      <w:headerReference w:type="even" r:id="rId29"/>
      <w:headerReference w:type="default" r:id="rId30"/>
      <w:footerReference w:type="default" r:id="rId31"/>
      <w:headerReference w:type="first" r:id="rId32"/>
      <w:pgSz w:w="11906" w:h="16838"/>
      <w:pgMar w:top="1985" w:right="1701" w:bottom="1701" w:left="1701" w:header="1134" w:footer="850" w:gutter="0"/>
      <w:pgBorders w:offsetFrom="page">
        <w:top w:val="threeDEngrave" w:sz="48" w:space="24" w:color="BFBFBF" w:themeColor="background1" w:themeShade="BF"/>
        <w:left w:val="threeDEngrave" w:sz="48" w:space="24" w:color="BFBFBF" w:themeColor="background1" w:themeShade="BF"/>
        <w:bottom w:val="threeDEmboss" w:sz="48" w:space="24" w:color="BFBFBF" w:themeColor="background1" w:themeShade="BF"/>
        <w:right w:val="threeDEmboss" w:sz="48" w:space="24" w:color="BFBFBF" w:themeColor="background1" w:themeShade="BF"/>
      </w:pgBorders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957B11" w14:textId="77777777" w:rsidR="00264850" w:rsidRDefault="00264850" w:rsidP="002B2600">
      <w:r>
        <w:separator/>
      </w:r>
    </w:p>
  </w:endnote>
  <w:endnote w:type="continuationSeparator" w:id="0">
    <w:p w14:paraId="7AB77D02" w14:textId="77777777" w:rsidR="00264850" w:rsidRDefault="00264850" w:rsidP="002B2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C6D01" w14:textId="77777777" w:rsidR="0077490F" w:rsidRPr="00B46F4A" w:rsidRDefault="0077490F" w:rsidP="003B4CE7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87237">
      <w:rPr>
        <w:rFonts w:hint="eastAsia"/>
      </w:rPr>
      <w:t>コーディング手法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87237">
      <w:rPr>
        <w:noProof/>
      </w:rPr>
      <w:t>i</w:t>
    </w:r>
    <w:r w:rsidRPr="00B46F4A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B02A9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87237">
      <w:rPr>
        <w:rFonts w:hint="eastAsia"/>
      </w:rPr>
      <w:t>コーディング手法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87237">
      <w:rPr>
        <w:noProof/>
      </w:rPr>
      <w:t>i</w:t>
    </w:r>
    <w:r w:rsidRPr="00B46F4A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748E02" w14:textId="77777777" w:rsidR="0077490F" w:rsidRPr="00B46F4A" w:rsidRDefault="0077490F" w:rsidP="00B46F4A">
    <w:pPr>
      <w:pStyle w:val="aff7"/>
    </w:pPr>
    <w:r>
      <w:fldChar w:fldCharType="begin"/>
    </w:r>
    <w:r>
      <w:instrText xml:space="preserve"> TITLE   \* MERGEFORMAT </w:instrText>
    </w:r>
    <w:r>
      <w:fldChar w:fldCharType="separate"/>
    </w:r>
    <w:r w:rsidR="00087237">
      <w:rPr>
        <w:rFonts w:hint="eastAsia"/>
      </w:rPr>
      <w:t>コーディング手法</w:t>
    </w:r>
    <w:r>
      <w:fldChar w:fldCharType="end"/>
    </w:r>
    <w:r w:rsidRPr="00B46F4A">
      <w:tab/>
    </w:r>
    <w:r w:rsidRPr="00B46F4A">
      <w:fldChar w:fldCharType="begin"/>
    </w:r>
    <w:r w:rsidRPr="00B46F4A">
      <w:instrText>PAGE \* MERGEFORMAT</w:instrText>
    </w:r>
    <w:r w:rsidRPr="00B46F4A">
      <w:fldChar w:fldCharType="separate"/>
    </w:r>
    <w:r w:rsidR="00087237">
      <w:rPr>
        <w:noProof/>
      </w:rPr>
      <w:t>2</w:t>
    </w:r>
    <w:r w:rsidRPr="00B46F4A"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9194A" w14:textId="687ADE35" w:rsidR="0077490F" w:rsidRPr="00FA5A67" w:rsidRDefault="0077490F" w:rsidP="00EB06D4">
    <w:pPr>
      <w:pStyle w:val="aff7"/>
      <w:tabs>
        <w:tab w:val="left" w:pos="6440"/>
      </w:tabs>
    </w:pPr>
    <w:r>
      <w:fldChar w:fldCharType="begin"/>
    </w:r>
    <w:r>
      <w:instrText xml:space="preserve"> TITLE   \* MERGEFORMAT </w:instrText>
    </w:r>
    <w:r>
      <w:fldChar w:fldCharType="separate"/>
    </w:r>
    <w:r w:rsidR="00087237">
      <w:rPr>
        <w:rFonts w:hint="eastAsia"/>
      </w:rPr>
      <w:t>コーディング手法</w:t>
    </w:r>
    <w:r>
      <w:fldChar w:fldCharType="end"/>
    </w:r>
    <w:r w:rsidRPr="00FA5A67">
      <w:tab/>
    </w:r>
    <w:r>
      <w:tab/>
    </w:r>
    <w:r w:rsidRPr="00FA5A67">
      <w:fldChar w:fldCharType="begin"/>
    </w:r>
    <w:r w:rsidRPr="00FA5A67">
      <w:instrText>PAGE \* MERGEFORMAT</w:instrText>
    </w:r>
    <w:r w:rsidRPr="00FA5A67">
      <w:fldChar w:fldCharType="separate"/>
    </w:r>
    <w:r w:rsidR="00087237">
      <w:rPr>
        <w:noProof/>
      </w:rPr>
      <w:t>i</w:t>
    </w:r>
    <w:r w:rsidRPr="00FA5A67"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43BA21" w14:textId="77777777" w:rsidR="0077490F" w:rsidRPr="00B46F4A" w:rsidRDefault="0077490F" w:rsidP="00FA5A6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040C8E" w14:textId="77777777" w:rsidR="00264850" w:rsidRDefault="00264850" w:rsidP="002B2600">
      <w:r>
        <w:separator/>
      </w:r>
    </w:p>
  </w:footnote>
  <w:footnote w:type="continuationSeparator" w:id="0">
    <w:p w14:paraId="4A07872A" w14:textId="77777777" w:rsidR="00264850" w:rsidRDefault="00264850" w:rsidP="002B2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8A450" w14:textId="08A45ECC" w:rsidR="0077490F" w:rsidRDefault="00264850">
    <w:pPr>
      <w:pStyle w:val="aff5"/>
    </w:pPr>
    <w:r>
      <w:rPr>
        <w:noProof/>
      </w:rPr>
      <w:pict w14:anchorId="3189A5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7" o:spid="_x0000_s2094" type="#_x0000_t136" style="position:absolute;left:0;text-align:left;margin-left:0;margin-top:0;width:449.6pt;height:149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A0C6C7" w14:textId="7200997E" w:rsidR="0077490F" w:rsidRDefault="00264850">
    <w:pPr>
      <w:pStyle w:val="aff5"/>
    </w:pPr>
    <w:r>
      <w:rPr>
        <w:noProof/>
      </w:rPr>
      <w:pict w14:anchorId="6FA6ED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6" o:spid="_x0000_s2103" type="#_x0000_t136" style="position:absolute;left:0;text-align:left;margin-left:0;margin-top:0;width:449.6pt;height:149.85pt;rotation:315;z-index:-25163673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83DC06" w14:textId="7D418E8B" w:rsidR="0077490F" w:rsidRPr="0060641B" w:rsidRDefault="00264850" w:rsidP="003B4CE7">
    <w:pPr>
      <w:pStyle w:val="aff5"/>
    </w:pPr>
    <w:r>
      <w:rPr>
        <w:noProof/>
      </w:rPr>
      <w:pict w14:anchorId="5026D83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7" o:spid="_x0000_s2104" type="#_x0000_t136" style="position:absolute;left:0;text-align:left;margin-left:0;margin-top:0;width:449.6pt;height:149.85pt;rotation:315;z-index:-25163468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  <w:t>■</w:t>
    </w:r>
    <w:r w:rsidR="0077490F">
      <w:fldChar w:fldCharType="begin"/>
    </w:r>
    <w:r w:rsidR="0077490F">
      <w:instrText xml:space="preserve"> STYLEREF  "</w:instrText>
    </w:r>
    <w:r w:rsidR="0077490F">
      <w:instrText>見出し</w:instrText>
    </w:r>
    <w:r w:rsidR="0077490F">
      <w:instrText xml:space="preserve"> 1"  \* MERGEFORMAT </w:instrText>
    </w:r>
    <w:r w:rsidR="0077490F">
      <w:fldChar w:fldCharType="separate"/>
    </w:r>
    <w:r w:rsidR="00087237">
      <w:rPr>
        <w:rFonts w:hint="eastAsia"/>
        <w:noProof/>
      </w:rPr>
      <w:t>データ仕様</w:t>
    </w:r>
    <w:r w:rsidR="0077490F">
      <w:fldChar w:fldCharType="end"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E3EE3" w14:textId="0885CB11" w:rsidR="0077490F" w:rsidRDefault="00264850">
    <w:pPr>
      <w:pStyle w:val="aff5"/>
    </w:pPr>
    <w:r>
      <w:rPr>
        <w:noProof/>
      </w:rPr>
      <w:pict w14:anchorId="61AEC34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5" o:spid="_x0000_s2102" type="#_x0000_t136" style="position:absolute;left:0;text-align:left;margin-left:0;margin-top:0;width:449.6pt;height:149.85pt;rotation:315;z-index:-25163878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87D603" w14:textId="3B3828ED" w:rsidR="0077490F" w:rsidRDefault="00264850">
    <w:pPr>
      <w:pStyle w:val="aff5"/>
    </w:pPr>
    <w:r>
      <w:rPr>
        <w:noProof/>
      </w:rPr>
      <w:pict w14:anchorId="4607FB1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9" o:spid="_x0000_s2106" type="#_x0000_t136" style="position:absolute;left:0;text-align:left;margin-left:0;margin-top:0;width:449.6pt;height:149.85pt;rotation:315;z-index:-25163059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21211F" w14:textId="6406CA5F" w:rsidR="0077490F" w:rsidRPr="0060641B" w:rsidRDefault="00264850" w:rsidP="003B4CE7">
    <w:pPr>
      <w:pStyle w:val="aff5"/>
    </w:pPr>
    <w:r>
      <w:rPr>
        <w:noProof/>
      </w:rPr>
      <w:pict w14:anchorId="574DF04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0" o:spid="_x0000_s2107" type="#_x0000_t136" style="position:absolute;left:0;text-align:left;margin-left:0;margin-top:0;width:449.6pt;height:149.85pt;rotation:315;z-index:-25162854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【索引】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70C392" w14:textId="508AE516" w:rsidR="0077490F" w:rsidRDefault="00264850">
    <w:pPr>
      <w:pStyle w:val="aff5"/>
    </w:pPr>
    <w:r>
      <w:rPr>
        <w:noProof/>
      </w:rPr>
      <w:pict w14:anchorId="330E8E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8" o:spid="_x0000_s2105" type="#_x0000_t136" style="position:absolute;left:0;text-align:left;margin-left:0;margin-top:0;width:449.6pt;height:149.85pt;rotation:315;z-index:-25163264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7C656" w14:textId="4E3CDE7D" w:rsidR="0077490F" w:rsidRDefault="00264850">
    <w:pPr>
      <w:pStyle w:val="aff5"/>
    </w:pPr>
    <w:r>
      <w:rPr>
        <w:noProof/>
      </w:rPr>
      <w:pict w14:anchorId="0314C10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2" o:spid="_x0000_s2109" type="#_x0000_t136" style="position:absolute;left:0;text-align:left;margin-left:0;margin-top:0;width:449.6pt;height:149.85pt;rotation:315;z-index:-25162444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83FB0" w14:textId="185BFCA3" w:rsidR="0077490F" w:rsidRPr="0060641B" w:rsidRDefault="00264850" w:rsidP="00FA5A67">
    <w:r>
      <w:rPr>
        <w:noProof/>
      </w:rPr>
      <w:pict w14:anchorId="77587A6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3" o:spid="_x0000_s2110" type="#_x0000_t136" style="position:absolute;left:0;text-align:left;margin-left:0;margin-top:0;width:449.6pt;height:149.85pt;rotation:315;z-index:-25162240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902163" w14:textId="2EB176A4" w:rsidR="0077490F" w:rsidRDefault="00264850">
    <w:pPr>
      <w:pStyle w:val="aff5"/>
    </w:pPr>
    <w:r>
      <w:rPr>
        <w:noProof/>
      </w:rPr>
      <w:pict w14:anchorId="3FFB81D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21" o:spid="_x0000_s2108" type="#_x0000_t136" style="position:absolute;left:0;text-align:left;margin-left:0;margin-top:0;width:449.6pt;height:149.85pt;rotation:315;z-index:-25162649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B5171D" w14:textId="092005D6" w:rsidR="00647897" w:rsidRDefault="00264850" w:rsidP="00647897">
    <w:r>
      <w:rPr>
        <w:noProof/>
      </w:rPr>
      <w:pict w14:anchorId="67F04F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8" o:spid="_x0000_s2095" type="#_x0000_t136" style="position:absolute;left:0;text-align:left;margin-left:0;margin-top:0;width:449.6pt;height:149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F20869" w14:textId="2DB4F387" w:rsidR="0077490F" w:rsidRDefault="00264850">
    <w:pPr>
      <w:pStyle w:val="aff5"/>
    </w:pPr>
    <w:r>
      <w:rPr>
        <w:noProof/>
      </w:rPr>
      <w:pict w14:anchorId="6A1E768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6" o:spid="_x0000_s2093" type="#_x0000_t136" style="position:absolute;left:0;text-align:left;margin-left:0;margin-top:0;width:449.6pt;height:149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F70883" w14:textId="619C595C" w:rsidR="0077490F" w:rsidRDefault="00264850">
    <w:pPr>
      <w:pStyle w:val="aff5"/>
    </w:pPr>
    <w:r>
      <w:rPr>
        <w:noProof/>
      </w:rPr>
      <w:pict w14:anchorId="4655B8B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0" o:spid="_x0000_s2097" type="#_x0000_t136" style="position:absolute;left:0;text-align:left;margin-left:0;margin-top:0;width:449.6pt;height:149.8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F31F38" w14:textId="01445EB0" w:rsidR="0077490F" w:rsidRPr="0060641B" w:rsidRDefault="00264850" w:rsidP="0060641B">
    <w:pPr>
      <w:pStyle w:val="aff5"/>
    </w:pPr>
    <w:r>
      <w:rPr>
        <w:noProof/>
      </w:rPr>
      <w:pict w14:anchorId="605A3F8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1" o:spid="_x0000_s2098" type="#_x0000_t136" style="position:absolute;left:0;text-align:left;margin-left:0;margin-top:0;width:449.6pt;height:149.8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【改訂履歴】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A1477B" w14:textId="0B51D668" w:rsidR="0077490F" w:rsidRDefault="00264850">
    <w:pPr>
      <w:pStyle w:val="aff5"/>
    </w:pPr>
    <w:r>
      <w:rPr>
        <w:noProof/>
      </w:rPr>
      <w:pict w14:anchorId="2D254EE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09" o:spid="_x0000_s2096" type="#_x0000_t136" style="position:absolute;left:0;text-align:left;margin-left:0;margin-top:0;width:449.6pt;height:149.8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5A457B" w14:textId="06C856DC" w:rsidR="0077490F" w:rsidRDefault="00264850">
    <w:pPr>
      <w:pStyle w:val="aff5"/>
    </w:pPr>
    <w:r>
      <w:rPr>
        <w:noProof/>
      </w:rPr>
      <w:pict w14:anchorId="35AB46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3" o:spid="_x0000_s2100" type="#_x0000_t136" style="position:absolute;left:0;text-align:left;margin-left:0;margin-top:0;width:449.6pt;height:149.85pt;rotation:315;z-index:-251642880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C05537" w14:textId="29073F3B" w:rsidR="0077490F" w:rsidRPr="0060641B" w:rsidRDefault="00264850" w:rsidP="0060641B">
    <w:pPr>
      <w:pStyle w:val="aff5"/>
    </w:pPr>
    <w:r>
      <w:rPr>
        <w:noProof/>
      </w:rPr>
      <w:pict w14:anchorId="402A122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4" o:spid="_x0000_s2101" type="#_x0000_t136" style="position:absolute;left:0;text-align:left;margin-left:0;margin-top:0;width:449.6pt;height:149.85pt;rotation:315;z-index:-251640832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  <w:r w:rsidR="0077490F">
      <w:tab/>
    </w:r>
    <w:r w:rsidR="0077490F">
      <w:t>【目次】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A4F8C5" w14:textId="552A924D" w:rsidR="0077490F" w:rsidRDefault="00264850">
    <w:pPr>
      <w:pStyle w:val="aff5"/>
    </w:pPr>
    <w:r>
      <w:rPr>
        <w:noProof/>
      </w:rPr>
      <w:pict w14:anchorId="4CD2FC6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6038912" o:spid="_x0000_s2099" type="#_x0000_t136" style="position:absolute;left:0;text-align:left;margin-left:0;margin-top:0;width:449.6pt;height:149.85pt;rotation:315;z-index:-251644928;mso-position-horizontal:center;mso-position-horizontal-relative:margin;mso-position-vertical:center;mso-position-vertical-relative:margin" o:allowincell="f" fillcolor="silver" stroked="f">
          <v:fill opacity=".5"/>
          <v:textpath style="font-family:&quot;Century&quot;;font-size:1pt" string="Draf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CE7E9D"/>
    <w:multiLevelType w:val="hybridMultilevel"/>
    <w:tmpl w:val="4DB4819A"/>
    <w:lvl w:ilvl="0" w:tplc="9206900C">
      <w:start w:val="2"/>
      <w:numFmt w:val="bullet"/>
      <w:pStyle w:val="a"/>
      <w:lvlText w:val="-"/>
      <w:lvlJc w:val="left"/>
      <w:pPr>
        <w:ind w:left="632" w:hanging="420"/>
      </w:pPr>
      <w:rPr>
        <w:rFonts w:ascii="Century" w:eastAsia="ＭＳ 明朝" w:hAnsi="Century" w:cs="Times New Roman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54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6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0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2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6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88" w:hanging="420"/>
      </w:pPr>
      <w:rPr>
        <w:rFonts w:ascii="Wingdings" w:hAnsi="Wingdings" w:hint="default"/>
      </w:rPr>
    </w:lvl>
  </w:abstractNum>
  <w:abstractNum w:abstractNumId="1">
    <w:nsid w:val="05BC25AA"/>
    <w:multiLevelType w:val="hybridMultilevel"/>
    <w:tmpl w:val="A5E821E4"/>
    <w:lvl w:ilvl="0" w:tplc="8A2C1B1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6701C4D"/>
    <w:multiLevelType w:val="hybridMultilevel"/>
    <w:tmpl w:val="0DA24AA4"/>
    <w:lvl w:ilvl="0" w:tplc="D980B7E8">
      <w:numFmt w:val="bullet"/>
      <w:pStyle w:val="a0"/>
      <w:lvlText w:val="・"/>
      <w:lvlJc w:val="left"/>
      <w:pPr>
        <w:ind w:left="226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68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52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94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8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20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624" w:hanging="420"/>
      </w:pPr>
      <w:rPr>
        <w:rFonts w:ascii="Wingdings" w:hAnsi="Wingdings" w:hint="default"/>
      </w:rPr>
    </w:lvl>
  </w:abstractNum>
  <w:abstractNum w:abstractNumId="3">
    <w:nsid w:val="07F627CD"/>
    <w:multiLevelType w:val="hybridMultilevel"/>
    <w:tmpl w:val="5736039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C44E79A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BA6061B"/>
    <w:multiLevelType w:val="hybridMultilevel"/>
    <w:tmpl w:val="4364E8FA"/>
    <w:lvl w:ilvl="0" w:tplc="B59EE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149E200A"/>
    <w:multiLevelType w:val="hybridMultilevel"/>
    <w:tmpl w:val="8FB221FA"/>
    <w:lvl w:ilvl="0" w:tplc="1CA41A68">
      <w:start w:val="1"/>
      <w:numFmt w:val="decimalEnclosedCircle"/>
      <w:lvlText w:val="%1"/>
      <w:lvlJc w:val="left"/>
      <w:pPr>
        <w:ind w:left="643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6">
    <w:nsid w:val="17376051"/>
    <w:multiLevelType w:val="hybridMultilevel"/>
    <w:tmpl w:val="A6C68636"/>
    <w:lvl w:ilvl="0" w:tplc="C4FC78E4">
      <w:start w:val="1"/>
      <w:numFmt w:val="bullet"/>
      <w:lvlText w:val=""/>
      <w:lvlJc w:val="left"/>
      <w:pPr>
        <w:ind w:left="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7">
    <w:nsid w:val="17CD48B1"/>
    <w:multiLevelType w:val="hybridMultilevel"/>
    <w:tmpl w:val="C75A6FC8"/>
    <w:lvl w:ilvl="0" w:tplc="04090001">
      <w:start w:val="1"/>
      <w:numFmt w:val="bullet"/>
      <w:lvlText w:val=""/>
      <w:lvlJc w:val="left"/>
      <w:pPr>
        <w:ind w:left="703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23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3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83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0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43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63" w:hanging="420"/>
      </w:pPr>
      <w:rPr>
        <w:rFonts w:ascii="Wingdings" w:hAnsi="Wingdings" w:hint="default"/>
      </w:rPr>
    </w:lvl>
  </w:abstractNum>
  <w:abstractNum w:abstractNumId="8">
    <w:nsid w:val="17DF7826"/>
    <w:multiLevelType w:val="hybridMultilevel"/>
    <w:tmpl w:val="C1823758"/>
    <w:lvl w:ilvl="0" w:tplc="9334C0AC">
      <w:start w:val="1"/>
      <w:numFmt w:val="bullet"/>
      <w:pStyle w:val="a1"/>
      <w:lvlText w:val=""/>
      <w:lvlJc w:val="left"/>
      <w:pPr>
        <w:ind w:left="844" w:hanging="420"/>
      </w:pPr>
      <w:rPr>
        <w:rFonts w:ascii="Wingdings" w:hAnsi="Wingdings" w:hint="default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266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6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6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9">
    <w:nsid w:val="17E96A05"/>
    <w:multiLevelType w:val="hybridMultilevel"/>
    <w:tmpl w:val="D00AA9B4"/>
    <w:lvl w:ilvl="0" w:tplc="08840606">
      <w:start w:val="2"/>
      <w:numFmt w:val="bullet"/>
      <w:lvlText w:val="-"/>
      <w:lvlJc w:val="left"/>
      <w:pPr>
        <w:ind w:left="0" w:hanging="420"/>
      </w:pPr>
      <w:rPr>
        <w:rFonts w:ascii="Century" w:eastAsia="ＭＳ 明朝" w:hAnsi="Century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1B29262B"/>
    <w:multiLevelType w:val="hybridMultilevel"/>
    <w:tmpl w:val="5C7A076A"/>
    <w:lvl w:ilvl="0" w:tplc="A6B85A02">
      <w:numFmt w:val="bullet"/>
      <w:lvlText w:val="・"/>
      <w:lvlJc w:val="left"/>
      <w:pPr>
        <w:ind w:left="42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B414646"/>
    <w:multiLevelType w:val="hybridMultilevel"/>
    <w:tmpl w:val="62EEC9F8"/>
    <w:lvl w:ilvl="0" w:tplc="FD7E5140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1D046C59"/>
    <w:multiLevelType w:val="hybridMultilevel"/>
    <w:tmpl w:val="AF62B292"/>
    <w:lvl w:ilvl="0" w:tplc="126E55E8">
      <w:start w:val="1"/>
      <w:numFmt w:val="bullet"/>
      <w:pStyle w:val="2"/>
      <w:lvlText w:val="▼"/>
      <w:lvlJc w:val="left"/>
      <w:pPr>
        <w:ind w:left="4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F7A312E"/>
    <w:multiLevelType w:val="hybridMultilevel"/>
    <w:tmpl w:val="8E1C299E"/>
    <w:lvl w:ilvl="0" w:tplc="8EF2785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20872207"/>
    <w:multiLevelType w:val="hybridMultilevel"/>
    <w:tmpl w:val="1A4E9B74"/>
    <w:lvl w:ilvl="0" w:tplc="01A678C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22BF277C"/>
    <w:multiLevelType w:val="hybridMultilevel"/>
    <w:tmpl w:val="6A34EDC8"/>
    <w:lvl w:ilvl="0" w:tplc="B46E7630">
      <w:numFmt w:val="bullet"/>
      <w:pStyle w:val="a2"/>
      <w:lvlText w:val="・"/>
      <w:lvlJc w:val="left"/>
      <w:pPr>
        <w:ind w:left="154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9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2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900" w:hanging="420"/>
      </w:pPr>
      <w:rPr>
        <w:rFonts w:ascii="Wingdings" w:hAnsi="Wingdings" w:hint="default"/>
      </w:rPr>
    </w:lvl>
  </w:abstractNum>
  <w:abstractNum w:abstractNumId="16">
    <w:nsid w:val="24865324"/>
    <w:multiLevelType w:val="hybridMultilevel"/>
    <w:tmpl w:val="76668C00"/>
    <w:lvl w:ilvl="0" w:tplc="D0B8C3B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275511A6"/>
    <w:multiLevelType w:val="hybridMultilevel"/>
    <w:tmpl w:val="B7305218"/>
    <w:lvl w:ilvl="0" w:tplc="BC5817D6">
      <w:start w:val="1"/>
      <w:numFmt w:val="bullet"/>
      <w:pStyle w:val="1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AA0706C"/>
    <w:multiLevelType w:val="hybridMultilevel"/>
    <w:tmpl w:val="4B0C65AA"/>
    <w:lvl w:ilvl="0" w:tplc="1BC605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2BC84BC4"/>
    <w:multiLevelType w:val="hybridMultilevel"/>
    <w:tmpl w:val="0EC63AC2"/>
    <w:lvl w:ilvl="0" w:tplc="DE10BB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2DDF7C5E"/>
    <w:multiLevelType w:val="hybridMultilevel"/>
    <w:tmpl w:val="3FDA12F0"/>
    <w:lvl w:ilvl="0" w:tplc="78F6E2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>
    <w:nsid w:val="3334180D"/>
    <w:multiLevelType w:val="hybridMultilevel"/>
    <w:tmpl w:val="933265C8"/>
    <w:lvl w:ilvl="0" w:tplc="878217F0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33FB5DAB"/>
    <w:multiLevelType w:val="hybridMultilevel"/>
    <w:tmpl w:val="7DE41EFC"/>
    <w:lvl w:ilvl="0" w:tplc="39F249A4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3">
    <w:nsid w:val="3D616148"/>
    <w:multiLevelType w:val="hybridMultilevel"/>
    <w:tmpl w:val="C26AE00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3EEB7246"/>
    <w:multiLevelType w:val="hybridMultilevel"/>
    <w:tmpl w:val="BEBAA02E"/>
    <w:lvl w:ilvl="0" w:tplc="81841666">
      <w:numFmt w:val="bullet"/>
      <w:lvlText w:val="※"/>
      <w:lvlJc w:val="left"/>
      <w:pPr>
        <w:ind w:left="2915" w:hanging="36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3395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8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235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655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0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95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915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6335" w:hanging="420"/>
      </w:pPr>
      <w:rPr>
        <w:rFonts w:ascii="Wingdings" w:hAnsi="Wingdings" w:hint="default"/>
      </w:rPr>
    </w:lvl>
  </w:abstractNum>
  <w:abstractNum w:abstractNumId="25">
    <w:nsid w:val="3F334527"/>
    <w:multiLevelType w:val="hybridMultilevel"/>
    <w:tmpl w:val="ECAAF5CA"/>
    <w:lvl w:ilvl="0" w:tplc="0762891E">
      <w:numFmt w:val="bullet"/>
      <w:lvlText w:val="-"/>
      <w:lvlJc w:val="left"/>
      <w:pPr>
        <w:ind w:left="784" w:hanging="360"/>
      </w:pPr>
      <w:rPr>
        <w:rFonts w:ascii="Century" w:eastAsia="ＭＳ ゴシック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6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26">
    <w:nsid w:val="42F573EC"/>
    <w:multiLevelType w:val="hybridMultilevel"/>
    <w:tmpl w:val="6E0060D0"/>
    <w:lvl w:ilvl="0" w:tplc="0C684334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7">
    <w:nsid w:val="44123100"/>
    <w:multiLevelType w:val="hybridMultilevel"/>
    <w:tmpl w:val="C3227900"/>
    <w:lvl w:ilvl="0" w:tplc="A1A602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>
    <w:nsid w:val="447330FE"/>
    <w:multiLevelType w:val="hybridMultilevel"/>
    <w:tmpl w:val="D7B82F80"/>
    <w:lvl w:ilvl="0" w:tplc="CE68205A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91A26CD8">
      <w:start w:val="1"/>
      <w:numFmt w:val="decimalEnclosedCircle"/>
      <w:lvlText w:val="%2"/>
      <w:lvlJc w:val="left"/>
      <w:pPr>
        <w:ind w:left="1063" w:hanging="360"/>
      </w:pPr>
      <w:rPr>
        <w:rFonts w:hint="default"/>
      </w:rPr>
    </w:lvl>
    <w:lvl w:ilvl="2" w:tplc="A37E8A54">
      <w:start w:val="1"/>
      <w:numFmt w:val="decimal"/>
      <w:lvlText w:val="%3"/>
      <w:lvlJc w:val="left"/>
      <w:pPr>
        <w:ind w:left="1483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29">
    <w:nsid w:val="44B9268F"/>
    <w:multiLevelType w:val="hybridMultilevel"/>
    <w:tmpl w:val="632A9AFC"/>
    <w:lvl w:ilvl="0" w:tplc="DDDAB2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>
    <w:nsid w:val="47A26358"/>
    <w:multiLevelType w:val="hybridMultilevel"/>
    <w:tmpl w:val="5D1C6682"/>
    <w:lvl w:ilvl="0" w:tplc="25CA3942">
      <w:numFmt w:val="bullet"/>
      <w:pStyle w:val="a3"/>
      <w:lvlText w:val="・"/>
      <w:lvlJc w:val="left"/>
      <w:pPr>
        <w:ind w:left="1414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834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5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4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94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1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4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54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774" w:hanging="420"/>
      </w:pPr>
      <w:rPr>
        <w:rFonts w:ascii="Wingdings" w:hAnsi="Wingdings" w:hint="default"/>
      </w:rPr>
    </w:lvl>
  </w:abstractNum>
  <w:abstractNum w:abstractNumId="31">
    <w:nsid w:val="48385A08"/>
    <w:multiLevelType w:val="hybridMultilevel"/>
    <w:tmpl w:val="7520AA44"/>
    <w:lvl w:ilvl="0" w:tplc="79729D0C">
      <w:numFmt w:val="bullet"/>
      <w:pStyle w:val="a4"/>
      <w:lvlText w:val="・"/>
      <w:lvlJc w:val="left"/>
      <w:pPr>
        <w:ind w:left="69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111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7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3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32">
    <w:nsid w:val="490A4DF7"/>
    <w:multiLevelType w:val="hybridMultilevel"/>
    <w:tmpl w:val="2A9AC78A"/>
    <w:lvl w:ilvl="0" w:tplc="D3C26FAA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>
    <w:nsid w:val="49657D47"/>
    <w:multiLevelType w:val="hybridMultilevel"/>
    <w:tmpl w:val="6254B4AA"/>
    <w:lvl w:ilvl="0" w:tplc="0146135E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4">
    <w:nsid w:val="496D2F28"/>
    <w:multiLevelType w:val="hybridMultilevel"/>
    <w:tmpl w:val="403CCBE2"/>
    <w:lvl w:ilvl="0" w:tplc="CDC200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>
    <w:nsid w:val="4D3419F4"/>
    <w:multiLevelType w:val="hybridMultilevel"/>
    <w:tmpl w:val="FCFE58CA"/>
    <w:lvl w:ilvl="0" w:tplc="7EDC36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>
    <w:nsid w:val="4D754F82"/>
    <w:multiLevelType w:val="hybridMultilevel"/>
    <w:tmpl w:val="2ED2B9B0"/>
    <w:lvl w:ilvl="0" w:tplc="10A2608C">
      <w:numFmt w:val="bullet"/>
      <w:pStyle w:val="a5"/>
      <w:lvlText w:val="・"/>
      <w:lvlJc w:val="left"/>
      <w:pPr>
        <w:ind w:left="1980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4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6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37">
    <w:nsid w:val="4E973DCE"/>
    <w:multiLevelType w:val="hybridMultilevel"/>
    <w:tmpl w:val="44B06F64"/>
    <w:lvl w:ilvl="0" w:tplc="7D5214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>
    <w:nsid w:val="52AB2092"/>
    <w:multiLevelType w:val="hybridMultilevel"/>
    <w:tmpl w:val="B5B42B28"/>
    <w:lvl w:ilvl="0" w:tplc="1BD2A2FC">
      <w:start w:val="1"/>
      <w:numFmt w:val="bullet"/>
      <w:pStyle w:val="3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39">
    <w:nsid w:val="537D2B01"/>
    <w:multiLevelType w:val="hybridMultilevel"/>
    <w:tmpl w:val="B302F258"/>
    <w:lvl w:ilvl="0" w:tplc="C0A4FA12">
      <w:numFmt w:val="bullet"/>
      <w:lvlText w:val="※"/>
      <w:lvlJc w:val="left"/>
      <w:pPr>
        <w:ind w:left="1780" w:hanging="360"/>
      </w:pPr>
      <w:rPr>
        <w:rFonts w:ascii="ＭＳ 明朝" w:eastAsia="ＭＳ 明朝" w:hAnsi="ＭＳ 明朝" w:cs="ＭＳ 明朝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200" w:hanging="420"/>
      </w:pPr>
      <w:rPr>
        <w:rFonts w:ascii="Wingdings" w:hAnsi="Wingdings" w:hint="default"/>
      </w:rPr>
    </w:lvl>
  </w:abstractNum>
  <w:abstractNum w:abstractNumId="40">
    <w:nsid w:val="546279DE"/>
    <w:multiLevelType w:val="hybridMultilevel"/>
    <w:tmpl w:val="8D4ACA50"/>
    <w:lvl w:ilvl="0" w:tplc="11DEB188">
      <w:numFmt w:val="bullet"/>
      <w:pStyle w:val="a6"/>
      <w:lvlText w:val="・"/>
      <w:lvlJc w:val="left"/>
      <w:pPr>
        <w:ind w:left="2548" w:hanging="420"/>
      </w:pPr>
      <w:rPr>
        <w:rFonts w:ascii="ＭＳ 明朝" w:eastAsia="ＭＳ 明朝" w:hAnsi="ＭＳ 明朝" w:cs="Times New Roman" w:hint="eastAsia"/>
        <w:lang w:val="en-US"/>
      </w:rPr>
    </w:lvl>
    <w:lvl w:ilvl="1" w:tplc="0409000B" w:tentative="1">
      <w:start w:val="1"/>
      <w:numFmt w:val="bullet"/>
      <w:lvlText w:val=""/>
      <w:lvlJc w:val="left"/>
      <w:pPr>
        <w:ind w:left="2968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338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422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64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548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908" w:hanging="420"/>
      </w:pPr>
      <w:rPr>
        <w:rFonts w:ascii="Wingdings" w:hAnsi="Wingdings" w:hint="default"/>
      </w:rPr>
    </w:lvl>
  </w:abstractNum>
  <w:abstractNum w:abstractNumId="41">
    <w:nsid w:val="5B82607F"/>
    <w:multiLevelType w:val="hybridMultilevel"/>
    <w:tmpl w:val="F6DAA27E"/>
    <w:lvl w:ilvl="0" w:tplc="52782B7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2">
    <w:nsid w:val="64CA67F6"/>
    <w:multiLevelType w:val="hybridMultilevel"/>
    <w:tmpl w:val="6774276E"/>
    <w:lvl w:ilvl="0" w:tplc="DD7C7FC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3">
    <w:nsid w:val="6AA45A5F"/>
    <w:multiLevelType w:val="hybridMultilevel"/>
    <w:tmpl w:val="6A3C162A"/>
    <w:lvl w:ilvl="0" w:tplc="178CB0E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  <w:b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4">
    <w:nsid w:val="6E144480"/>
    <w:multiLevelType w:val="hybridMultilevel"/>
    <w:tmpl w:val="4A4471AA"/>
    <w:lvl w:ilvl="0" w:tplc="00B8ED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5">
    <w:nsid w:val="72DD4E09"/>
    <w:multiLevelType w:val="hybridMultilevel"/>
    <w:tmpl w:val="1FF0B234"/>
    <w:lvl w:ilvl="0" w:tplc="1A242B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476AFC58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6">
    <w:nsid w:val="7AD51C1F"/>
    <w:multiLevelType w:val="hybridMultilevel"/>
    <w:tmpl w:val="D4D8DE0E"/>
    <w:lvl w:ilvl="0" w:tplc="9056CAF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7">
    <w:nsid w:val="7B8E4343"/>
    <w:multiLevelType w:val="hybridMultilevel"/>
    <w:tmpl w:val="8996D32C"/>
    <w:lvl w:ilvl="0" w:tplc="CCBE24CE">
      <w:start w:val="1"/>
      <w:numFmt w:val="decimalEnclosedCircle"/>
      <w:lvlText w:val="%1"/>
      <w:lvlJc w:val="left"/>
      <w:pPr>
        <w:ind w:left="360" w:hanging="360"/>
      </w:pPr>
      <w:rPr>
        <w:rFonts w:ascii="Century" w:eastAsia="ＭＳ 明朝" w:hAnsi="Century" w:cs="Times New Roman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8">
    <w:nsid w:val="7B9D0139"/>
    <w:multiLevelType w:val="hybridMultilevel"/>
    <w:tmpl w:val="061EF6E6"/>
    <w:lvl w:ilvl="0" w:tplc="376A3086">
      <w:start w:val="1"/>
      <w:numFmt w:val="decimalEnclosedCircle"/>
      <w:lvlText w:val="%1"/>
      <w:lvlJc w:val="left"/>
      <w:pPr>
        <w:ind w:left="360" w:hanging="360"/>
      </w:pPr>
      <w:rPr>
        <w:rFonts w:eastAsia="ＭＳ ゴシック" w:hAnsi="ＭＳ ゴシック" w:cs="Times New Roman" w:hint="default"/>
        <w:b/>
        <w:color w:val="0070C0"/>
        <w:sz w:val="21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5"/>
  </w:num>
  <w:num w:numId="2">
    <w:abstractNumId w:val="23"/>
  </w:num>
  <w:num w:numId="3">
    <w:abstractNumId w:val="10"/>
  </w:num>
  <w:num w:numId="4">
    <w:abstractNumId w:val="9"/>
  </w:num>
  <w:num w:numId="5">
    <w:abstractNumId w:val="4"/>
  </w:num>
  <w:num w:numId="6">
    <w:abstractNumId w:val="3"/>
  </w:num>
  <w:num w:numId="7">
    <w:abstractNumId w:val="21"/>
  </w:num>
  <w:num w:numId="8">
    <w:abstractNumId w:val="1"/>
  </w:num>
  <w:num w:numId="9">
    <w:abstractNumId w:val="33"/>
  </w:num>
  <w:num w:numId="10">
    <w:abstractNumId w:val="46"/>
  </w:num>
  <w:num w:numId="11">
    <w:abstractNumId w:val="11"/>
  </w:num>
  <w:num w:numId="12">
    <w:abstractNumId w:val="37"/>
  </w:num>
  <w:num w:numId="13">
    <w:abstractNumId w:val="18"/>
  </w:num>
  <w:num w:numId="14">
    <w:abstractNumId w:val="26"/>
  </w:num>
  <w:num w:numId="15">
    <w:abstractNumId w:val="44"/>
  </w:num>
  <w:num w:numId="16">
    <w:abstractNumId w:val="48"/>
  </w:num>
  <w:num w:numId="17">
    <w:abstractNumId w:val="6"/>
  </w:num>
  <w:num w:numId="18">
    <w:abstractNumId w:val="28"/>
  </w:num>
  <w:num w:numId="19">
    <w:abstractNumId w:val="32"/>
  </w:num>
  <w:num w:numId="20">
    <w:abstractNumId w:val="14"/>
  </w:num>
  <w:num w:numId="21">
    <w:abstractNumId w:val="22"/>
  </w:num>
  <w:num w:numId="22">
    <w:abstractNumId w:val="43"/>
  </w:num>
  <w:num w:numId="23">
    <w:abstractNumId w:val="19"/>
  </w:num>
  <w:num w:numId="24">
    <w:abstractNumId w:val="47"/>
  </w:num>
  <w:num w:numId="25">
    <w:abstractNumId w:val="35"/>
  </w:num>
  <w:num w:numId="26">
    <w:abstractNumId w:val="13"/>
  </w:num>
  <w:num w:numId="27">
    <w:abstractNumId w:val="27"/>
  </w:num>
  <w:num w:numId="28">
    <w:abstractNumId w:val="16"/>
  </w:num>
  <w:num w:numId="29">
    <w:abstractNumId w:val="29"/>
  </w:num>
  <w:num w:numId="30">
    <w:abstractNumId w:val="42"/>
  </w:num>
  <w:num w:numId="31">
    <w:abstractNumId w:val="20"/>
  </w:num>
  <w:num w:numId="32">
    <w:abstractNumId w:val="41"/>
  </w:num>
  <w:num w:numId="33">
    <w:abstractNumId w:val="34"/>
  </w:num>
  <w:num w:numId="34">
    <w:abstractNumId w:val="17"/>
  </w:num>
  <w:num w:numId="35">
    <w:abstractNumId w:val="12"/>
  </w:num>
  <w:num w:numId="36">
    <w:abstractNumId w:val="38"/>
  </w:num>
  <w:num w:numId="37">
    <w:abstractNumId w:val="8"/>
  </w:num>
  <w:num w:numId="38">
    <w:abstractNumId w:val="31"/>
  </w:num>
  <w:num w:numId="39">
    <w:abstractNumId w:val="0"/>
  </w:num>
  <w:num w:numId="40">
    <w:abstractNumId w:val="15"/>
  </w:num>
  <w:num w:numId="41">
    <w:abstractNumId w:val="30"/>
  </w:num>
  <w:num w:numId="42">
    <w:abstractNumId w:val="36"/>
  </w:num>
  <w:num w:numId="43">
    <w:abstractNumId w:val="2"/>
  </w:num>
  <w:num w:numId="44">
    <w:abstractNumId w:val="40"/>
  </w:num>
  <w:num w:numId="45">
    <w:abstractNumId w:val="24"/>
  </w:num>
  <w:num w:numId="46">
    <w:abstractNumId w:val="25"/>
  </w:num>
  <w:num w:numId="47">
    <w:abstractNumId w:val="7"/>
  </w:num>
  <w:num w:numId="48">
    <w:abstractNumId w:val="5"/>
  </w:num>
  <w:num w:numId="4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hideSpellingErrors/>
  <w:proofState w:spelling="clean" w:grammar="dirty"/>
  <w:attachedTemplate r:id="rId1"/>
  <w:defaultTabStop w:val="840"/>
  <w:drawingGridHorizontalSpacing w:val="100"/>
  <w:displayHorizontalDrawingGridEvery w:val="0"/>
  <w:displayVerticalDrawingGridEvery w:val="2"/>
  <w:doNotShadeFormData/>
  <w:characterSpacingControl w:val="compressPunctuation"/>
  <w:hdrShapeDefaults>
    <o:shapedefaults v:ext="edit" spidmax="2111">
      <v:textbox inset="5.85pt,.7pt,5.85pt,.7pt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2FB"/>
    <w:rsid w:val="000018DA"/>
    <w:rsid w:val="000052D2"/>
    <w:rsid w:val="00005A99"/>
    <w:rsid w:val="000079FD"/>
    <w:rsid w:val="00012DD0"/>
    <w:rsid w:val="0001387D"/>
    <w:rsid w:val="000139B4"/>
    <w:rsid w:val="00014CEB"/>
    <w:rsid w:val="00016381"/>
    <w:rsid w:val="00016489"/>
    <w:rsid w:val="00017087"/>
    <w:rsid w:val="00023ED2"/>
    <w:rsid w:val="00024ED3"/>
    <w:rsid w:val="000271E8"/>
    <w:rsid w:val="00031880"/>
    <w:rsid w:val="00032E0C"/>
    <w:rsid w:val="000334AD"/>
    <w:rsid w:val="00033DF1"/>
    <w:rsid w:val="00034B4E"/>
    <w:rsid w:val="000378CE"/>
    <w:rsid w:val="000413D3"/>
    <w:rsid w:val="00042D65"/>
    <w:rsid w:val="00045B09"/>
    <w:rsid w:val="00045E07"/>
    <w:rsid w:val="00050A56"/>
    <w:rsid w:val="0005310F"/>
    <w:rsid w:val="00056663"/>
    <w:rsid w:val="000571C9"/>
    <w:rsid w:val="00060DFE"/>
    <w:rsid w:val="00061106"/>
    <w:rsid w:val="00064528"/>
    <w:rsid w:val="00066E94"/>
    <w:rsid w:val="0006787B"/>
    <w:rsid w:val="000678ED"/>
    <w:rsid w:val="0007110B"/>
    <w:rsid w:val="000734C2"/>
    <w:rsid w:val="0007385F"/>
    <w:rsid w:val="00081622"/>
    <w:rsid w:val="000817BB"/>
    <w:rsid w:val="00084756"/>
    <w:rsid w:val="00085B19"/>
    <w:rsid w:val="00085D40"/>
    <w:rsid w:val="00087237"/>
    <w:rsid w:val="000917D8"/>
    <w:rsid w:val="00091978"/>
    <w:rsid w:val="00091D61"/>
    <w:rsid w:val="00095461"/>
    <w:rsid w:val="00095A1D"/>
    <w:rsid w:val="00096E7F"/>
    <w:rsid w:val="00097667"/>
    <w:rsid w:val="00097F69"/>
    <w:rsid w:val="000A1139"/>
    <w:rsid w:val="000A6FD7"/>
    <w:rsid w:val="000A7570"/>
    <w:rsid w:val="000B04D1"/>
    <w:rsid w:val="000B063D"/>
    <w:rsid w:val="000B1951"/>
    <w:rsid w:val="000B24CD"/>
    <w:rsid w:val="000B6429"/>
    <w:rsid w:val="000C3183"/>
    <w:rsid w:val="000C5B0A"/>
    <w:rsid w:val="000D00C0"/>
    <w:rsid w:val="000D0711"/>
    <w:rsid w:val="000D1B9A"/>
    <w:rsid w:val="000D1F11"/>
    <w:rsid w:val="000D2F8C"/>
    <w:rsid w:val="000D4978"/>
    <w:rsid w:val="000D6821"/>
    <w:rsid w:val="000E44C2"/>
    <w:rsid w:val="000E49BF"/>
    <w:rsid w:val="000E4D4A"/>
    <w:rsid w:val="000F11C6"/>
    <w:rsid w:val="000F15B7"/>
    <w:rsid w:val="000F65D1"/>
    <w:rsid w:val="000F7DBC"/>
    <w:rsid w:val="0010406D"/>
    <w:rsid w:val="00104C92"/>
    <w:rsid w:val="0010751F"/>
    <w:rsid w:val="0011156A"/>
    <w:rsid w:val="00111B6F"/>
    <w:rsid w:val="00114B57"/>
    <w:rsid w:val="0011602D"/>
    <w:rsid w:val="001163E5"/>
    <w:rsid w:val="00117097"/>
    <w:rsid w:val="0011722C"/>
    <w:rsid w:val="001173D0"/>
    <w:rsid w:val="0012167A"/>
    <w:rsid w:val="001220B9"/>
    <w:rsid w:val="0012212A"/>
    <w:rsid w:val="0012537D"/>
    <w:rsid w:val="001256D9"/>
    <w:rsid w:val="00125C79"/>
    <w:rsid w:val="00125EF3"/>
    <w:rsid w:val="001261B3"/>
    <w:rsid w:val="00127A17"/>
    <w:rsid w:val="001305F6"/>
    <w:rsid w:val="00133CE6"/>
    <w:rsid w:val="00134FB5"/>
    <w:rsid w:val="00135C3B"/>
    <w:rsid w:val="001361C5"/>
    <w:rsid w:val="001378AD"/>
    <w:rsid w:val="001401BC"/>
    <w:rsid w:val="00143474"/>
    <w:rsid w:val="00146D47"/>
    <w:rsid w:val="00147DD9"/>
    <w:rsid w:val="00150705"/>
    <w:rsid w:val="0015079B"/>
    <w:rsid w:val="0015086D"/>
    <w:rsid w:val="00152E73"/>
    <w:rsid w:val="0015542C"/>
    <w:rsid w:val="00160482"/>
    <w:rsid w:val="001614A8"/>
    <w:rsid w:val="00164517"/>
    <w:rsid w:val="00164746"/>
    <w:rsid w:val="00167D76"/>
    <w:rsid w:val="00170DB1"/>
    <w:rsid w:val="001740AA"/>
    <w:rsid w:val="001775BB"/>
    <w:rsid w:val="0018242B"/>
    <w:rsid w:val="00184003"/>
    <w:rsid w:val="00192757"/>
    <w:rsid w:val="00192C98"/>
    <w:rsid w:val="00193574"/>
    <w:rsid w:val="00193A89"/>
    <w:rsid w:val="001A0EC8"/>
    <w:rsid w:val="001A1752"/>
    <w:rsid w:val="001A179E"/>
    <w:rsid w:val="001A2A91"/>
    <w:rsid w:val="001A440B"/>
    <w:rsid w:val="001A54AA"/>
    <w:rsid w:val="001A7981"/>
    <w:rsid w:val="001B2286"/>
    <w:rsid w:val="001B2FE4"/>
    <w:rsid w:val="001B3906"/>
    <w:rsid w:val="001B4BE5"/>
    <w:rsid w:val="001B5B05"/>
    <w:rsid w:val="001B7A11"/>
    <w:rsid w:val="001C23BB"/>
    <w:rsid w:val="001C2D6E"/>
    <w:rsid w:val="001C36D4"/>
    <w:rsid w:val="001C5383"/>
    <w:rsid w:val="001C5611"/>
    <w:rsid w:val="001C6071"/>
    <w:rsid w:val="001C7994"/>
    <w:rsid w:val="001D0C55"/>
    <w:rsid w:val="001D0CB8"/>
    <w:rsid w:val="001D4527"/>
    <w:rsid w:val="001D48C8"/>
    <w:rsid w:val="001D5843"/>
    <w:rsid w:val="001D5864"/>
    <w:rsid w:val="001D6437"/>
    <w:rsid w:val="001D6C61"/>
    <w:rsid w:val="001E29CA"/>
    <w:rsid w:val="001E53A2"/>
    <w:rsid w:val="001E599B"/>
    <w:rsid w:val="001E6D1E"/>
    <w:rsid w:val="001F04AA"/>
    <w:rsid w:val="001F1489"/>
    <w:rsid w:val="001F149B"/>
    <w:rsid w:val="001F20D0"/>
    <w:rsid w:val="001F4A9C"/>
    <w:rsid w:val="001F691F"/>
    <w:rsid w:val="002001D9"/>
    <w:rsid w:val="00202F9D"/>
    <w:rsid w:val="002054BD"/>
    <w:rsid w:val="0020597E"/>
    <w:rsid w:val="002063BA"/>
    <w:rsid w:val="00210409"/>
    <w:rsid w:val="00211CF7"/>
    <w:rsid w:val="00214965"/>
    <w:rsid w:val="00221F98"/>
    <w:rsid w:val="002229F8"/>
    <w:rsid w:val="0022386E"/>
    <w:rsid w:val="002244E2"/>
    <w:rsid w:val="0022708F"/>
    <w:rsid w:val="00230BDE"/>
    <w:rsid w:val="00233FDD"/>
    <w:rsid w:val="002357AC"/>
    <w:rsid w:val="002360AD"/>
    <w:rsid w:val="00242385"/>
    <w:rsid w:val="00243210"/>
    <w:rsid w:val="002464E2"/>
    <w:rsid w:val="00247894"/>
    <w:rsid w:val="00254B5A"/>
    <w:rsid w:val="00255A22"/>
    <w:rsid w:val="00255D6E"/>
    <w:rsid w:val="002600C4"/>
    <w:rsid w:val="0026120A"/>
    <w:rsid w:val="00264850"/>
    <w:rsid w:val="00265222"/>
    <w:rsid w:val="00266EE6"/>
    <w:rsid w:val="00272C30"/>
    <w:rsid w:val="002751E6"/>
    <w:rsid w:val="00275C7E"/>
    <w:rsid w:val="00280C2F"/>
    <w:rsid w:val="00283439"/>
    <w:rsid w:val="00295B61"/>
    <w:rsid w:val="00296FE4"/>
    <w:rsid w:val="002A0179"/>
    <w:rsid w:val="002A2CEC"/>
    <w:rsid w:val="002A59CD"/>
    <w:rsid w:val="002A6129"/>
    <w:rsid w:val="002A775F"/>
    <w:rsid w:val="002B2600"/>
    <w:rsid w:val="002B2DBC"/>
    <w:rsid w:val="002B39B4"/>
    <w:rsid w:val="002C12AC"/>
    <w:rsid w:val="002C12B9"/>
    <w:rsid w:val="002C1CDE"/>
    <w:rsid w:val="002C3A49"/>
    <w:rsid w:val="002C4B52"/>
    <w:rsid w:val="002C5FEF"/>
    <w:rsid w:val="002C6AF0"/>
    <w:rsid w:val="002D10C3"/>
    <w:rsid w:val="002D293D"/>
    <w:rsid w:val="002D3BFF"/>
    <w:rsid w:val="002D4180"/>
    <w:rsid w:val="002D70AD"/>
    <w:rsid w:val="002E016E"/>
    <w:rsid w:val="002E0FF5"/>
    <w:rsid w:val="002E168D"/>
    <w:rsid w:val="002E33F1"/>
    <w:rsid w:val="002E46E0"/>
    <w:rsid w:val="002E481E"/>
    <w:rsid w:val="002E4952"/>
    <w:rsid w:val="002E49E5"/>
    <w:rsid w:val="002E6BBF"/>
    <w:rsid w:val="002E6BFD"/>
    <w:rsid w:val="002E7152"/>
    <w:rsid w:val="002F0401"/>
    <w:rsid w:val="002F21CC"/>
    <w:rsid w:val="002F48C8"/>
    <w:rsid w:val="002F4FD2"/>
    <w:rsid w:val="002F78FC"/>
    <w:rsid w:val="00300762"/>
    <w:rsid w:val="00300876"/>
    <w:rsid w:val="0030155B"/>
    <w:rsid w:val="003024AA"/>
    <w:rsid w:val="00305EA8"/>
    <w:rsid w:val="00307B7C"/>
    <w:rsid w:val="003104B8"/>
    <w:rsid w:val="00313D8F"/>
    <w:rsid w:val="00314ABC"/>
    <w:rsid w:val="00315766"/>
    <w:rsid w:val="00316314"/>
    <w:rsid w:val="0032035F"/>
    <w:rsid w:val="00322271"/>
    <w:rsid w:val="0032347A"/>
    <w:rsid w:val="00326238"/>
    <w:rsid w:val="00326DAA"/>
    <w:rsid w:val="0032765F"/>
    <w:rsid w:val="0033086D"/>
    <w:rsid w:val="00331B6F"/>
    <w:rsid w:val="0033224D"/>
    <w:rsid w:val="00332985"/>
    <w:rsid w:val="00332C78"/>
    <w:rsid w:val="00333BE7"/>
    <w:rsid w:val="00334EE5"/>
    <w:rsid w:val="0033522B"/>
    <w:rsid w:val="0034291C"/>
    <w:rsid w:val="00342966"/>
    <w:rsid w:val="00347C76"/>
    <w:rsid w:val="003524CB"/>
    <w:rsid w:val="00354E3D"/>
    <w:rsid w:val="00360EB2"/>
    <w:rsid w:val="0036448E"/>
    <w:rsid w:val="003657E3"/>
    <w:rsid w:val="00366DA7"/>
    <w:rsid w:val="00372F3A"/>
    <w:rsid w:val="003761B4"/>
    <w:rsid w:val="00377DC1"/>
    <w:rsid w:val="003803C4"/>
    <w:rsid w:val="003803DA"/>
    <w:rsid w:val="0038564F"/>
    <w:rsid w:val="00385DB4"/>
    <w:rsid w:val="0038622B"/>
    <w:rsid w:val="003909F5"/>
    <w:rsid w:val="00395E95"/>
    <w:rsid w:val="00395FB9"/>
    <w:rsid w:val="0039749D"/>
    <w:rsid w:val="00397CA4"/>
    <w:rsid w:val="003A2FDD"/>
    <w:rsid w:val="003A5538"/>
    <w:rsid w:val="003B0BE1"/>
    <w:rsid w:val="003B3F96"/>
    <w:rsid w:val="003B4CE7"/>
    <w:rsid w:val="003B5C4F"/>
    <w:rsid w:val="003B6EA3"/>
    <w:rsid w:val="003B77B7"/>
    <w:rsid w:val="003C3015"/>
    <w:rsid w:val="003C3947"/>
    <w:rsid w:val="003C4431"/>
    <w:rsid w:val="003C6BA8"/>
    <w:rsid w:val="003C6C83"/>
    <w:rsid w:val="003D0C92"/>
    <w:rsid w:val="003D1B3F"/>
    <w:rsid w:val="003D1BD5"/>
    <w:rsid w:val="003D4783"/>
    <w:rsid w:val="003D539E"/>
    <w:rsid w:val="003E0B80"/>
    <w:rsid w:val="003E1D7F"/>
    <w:rsid w:val="003E37F0"/>
    <w:rsid w:val="003E67C0"/>
    <w:rsid w:val="003E6D64"/>
    <w:rsid w:val="003E7DE7"/>
    <w:rsid w:val="003F3E64"/>
    <w:rsid w:val="003F4156"/>
    <w:rsid w:val="003F68C1"/>
    <w:rsid w:val="003F6F7C"/>
    <w:rsid w:val="003F73FF"/>
    <w:rsid w:val="004003C4"/>
    <w:rsid w:val="00403030"/>
    <w:rsid w:val="00404055"/>
    <w:rsid w:val="00405D54"/>
    <w:rsid w:val="00406610"/>
    <w:rsid w:val="00407A68"/>
    <w:rsid w:val="00414B1B"/>
    <w:rsid w:val="004157FB"/>
    <w:rsid w:val="00416691"/>
    <w:rsid w:val="004174B0"/>
    <w:rsid w:val="00420266"/>
    <w:rsid w:val="00420592"/>
    <w:rsid w:val="00421717"/>
    <w:rsid w:val="00422F15"/>
    <w:rsid w:val="00423A63"/>
    <w:rsid w:val="00430BB2"/>
    <w:rsid w:val="00431211"/>
    <w:rsid w:val="00434E7A"/>
    <w:rsid w:val="00435A3F"/>
    <w:rsid w:val="004376E8"/>
    <w:rsid w:val="00447847"/>
    <w:rsid w:val="004509FD"/>
    <w:rsid w:val="004512C8"/>
    <w:rsid w:val="004544D9"/>
    <w:rsid w:val="00455084"/>
    <w:rsid w:val="00455600"/>
    <w:rsid w:val="004563F0"/>
    <w:rsid w:val="004606CF"/>
    <w:rsid w:val="00462E82"/>
    <w:rsid w:val="004630D7"/>
    <w:rsid w:val="00463457"/>
    <w:rsid w:val="00463AB2"/>
    <w:rsid w:val="00464431"/>
    <w:rsid w:val="00464621"/>
    <w:rsid w:val="00467D92"/>
    <w:rsid w:val="00470958"/>
    <w:rsid w:val="00474762"/>
    <w:rsid w:val="00476135"/>
    <w:rsid w:val="00476B74"/>
    <w:rsid w:val="00477C38"/>
    <w:rsid w:val="004809AA"/>
    <w:rsid w:val="00481E97"/>
    <w:rsid w:val="00482E71"/>
    <w:rsid w:val="00483D83"/>
    <w:rsid w:val="00485A3F"/>
    <w:rsid w:val="00487C12"/>
    <w:rsid w:val="0049068B"/>
    <w:rsid w:val="00490742"/>
    <w:rsid w:val="00491971"/>
    <w:rsid w:val="00493A84"/>
    <w:rsid w:val="00496282"/>
    <w:rsid w:val="0049639A"/>
    <w:rsid w:val="00496638"/>
    <w:rsid w:val="00497DA5"/>
    <w:rsid w:val="00497E2B"/>
    <w:rsid w:val="004A1D70"/>
    <w:rsid w:val="004A2BBC"/>
    <w:rsid w:val="004A411E"/>
    <w:rsid w:val="004A4F75"/>
    <w:rsid w:val="004A7EFD"/>
    <w:rsid w:val="004B1099"/>
    <w:rsid w:val="004B33C8"/>
    <w:rsid w:val="004B379E"/>
    <w:rsid w:val="004B3830"/>
    <w:rsid w:val="004B4205"/>
    <w:rsid w:val="004B4857"/>
    <w:rsid w:val="004B6258"/>
    <w:rsid w:val="004B71F3"/>
    <w:rsid w:val="004C013A"/>
    <w:rsid w:val="004C42D4"/>
    <w:rsid w:val="004C6924"/>
    <w:rsid w:val="004C6F23"/>
    <w:rsid w:val="004D0FAA"/>
    <w:rsid w:val="004D1664"/>
    <w:rsid w:val="004D4ADE"/>
    <w:rsid w:val="004D74AD"/>
    <w:rsid w:val="004D778A"/>
    <w:rsid w:val="004E02F1"/>
    <w:rsid w:val="004E31B2"/>
    <w:rsid w:val="004E6533"/>
    <w:rsid w:val="004E78DB"/>
    <w:rsid w:val="004F1D4F"/>
    <w:rsid w:val="004F2F1A"/>
    <w:rsid w:val="005018D7"/>
    <w:rsid w:val="00502BCB"/>
    <w:rsid w:val="00507919"/>
    <w:rsid w:val="00512253"/>
    <w:rsid w:val="005146A4"/>
    <w:rsid w:val="00515B7E"/>
    <w:rsid w:val="00517A4E"/>
    <w:rsid w:val="00520E7B"/>
    <w:rsid w:val="00521A80"/>
    <w:rsid w:val="005258DB"/>
    <w:rsid w:val="00525950"/>
    <w:rsid w:val="0052728D"/>
    <w:rsid w:val="00531253"/>
    <w:rsid w:val="0053259E"/>
    <w:rsid w:val="00534675"/>
    <w:rsid w:val="00543C33"/>
    <w:rsid w:val="005443FF"/>
    <w:rsid w:val="00544547"/>
    <w:rsid w:val="0054574A"/>
    <w:rsid w:val="00546563"/>
    <w:rsid w:val="0054675D"/>
    <w:rsid w:val="00547933"/>
    <w:rsid w:val="00547C04"/>
    <w:rsid w:val="0055289D"/>
    <w:rsid w:val="005531FF"/>
    <w:rsid w:val="00553A1B"/>
    <w:rsid w:val="00554956"/>
    <w:rsid w:val="0055687D"/>
    <w:rsid w:val="00556DA5"/>
    <w:rsid w:val="00561433"/>
    <w:rsid w:val="00565E06"/>
    <w:rsid w:val="00566C17"/>
    <w:rsid w:val="00566F00"/>
    <w:rsid w:val="00573C80"/>
    <w:rsid w:val="005771E2"/>
    <w:rsid w:val="00577271"/>
    <w:rsid w:val="00577432"/>
    <w:rsid w:val="00577581"/>
    <w:rsid w:val="005820CF"/>
    <w:rsid w:val="00582751"/>
    <w:rsid w:val="00582B77"/>
    <w:rsid w:val="00583063"/>
    <w:rsid w:val="00590466"/>
    <w:rsid w:val="00591D17"/>
    <w:rsid w:val="00592F13"/>
    <w:rsid w:val="00593215"/>
    <w:rsid w:val="005945C2"/>
    <w:rsid w:val="00594FF3"/>
    <w:rsid w:val="0059501E"/>
    <w:rsid w:val="005957E2"/>
    <w:rsid w:val="00597368"/>
    <w:rsid w:val="00597436"/>
    <w:rsid w:val="005A2089"/>
    <w:rsid w:val="005A22FB"/>
    <w:rsid w:val="005B1BEC"/>
    <w:rsid w:val="005B2D18"/>
    <w:rsid w:val="005B3097"/>
    <w:rsid w:val="005B4625"/>
    <w:rsid w:val="005B6703"/>
    <w:rsid w:val="005B7B7C"/>
    <w:rsid w:val="005C0F27"/>
    <w:rsid w:val="005C1194"/>
    <w:rsid w:val="005C28EB"/>
    <w:rsid w:val="005C4318"/>
    <w:rsid w:val="005C588F"/>
    <w:rsid w:val="005C5F5F"/>
    <w:rsid w:val="005C6F97"/>
    <w:rsid w:val="005D2855"/>
    <w:rsid w:val="005D5446"/>
    <w:rsid w:val="005D6433"/>
    <w:rsid w:val="005D6627"/>
    <w:rsid w:val="005E2E83"/>
    <w:rsid w:val="005E35A6"/>
    <w:rsid w:val="005E4415"/>
    <w:rsid w:val="005E53AA"/>
    <w:rsid w:val="005E600B"/>
    <w:rsid w:val="005F187D"/>
    <w:rsid w:val="005F3E47"/>
    <w:rsid w:val="005F4065"/>
    <w:rsid w:val="005F4D02"/>
    <w:rsid w:val="005F5135"/>
    <w:rsid w:val="005F5360"/>
    <w:rsid w:val="005F585C"/>
    <w:rsid w:val="005F70B4"/>
    <w:rsid w:val="00603F63"/>
    <w:rsid w:val="00604FC4"/>
    <w:rsid w:val="0060641B"/>
    <w:rsid w:val="00610544"/>
    <w:rsid w:val="00610969"/>
    <w:rsid w:val="00611326"/>
    <w:rsid w:val="00614566"/>
    <w:rsid w:val="0061670E"/>
    <w:rsid w:val="00616DAF"/>
    <w:rsid w:val="0062017B"/>
    <w:rsid w:val="0062027D"/>
    <w:rsid w:val="00621474"/>
    <w:rsid w:val="00622FA2"/>
    <w:rsid w:val="00623C95"/>
    <w:rsid w:val="00625A9D"/>
    <w:rsid w:val="00626334"/>
    <w:rsid w:val="00627D9D"/>
    <w:rsid w:val="006327D1"/>
    <w:rsid w:val="00633153"/>
    <w:rsid w:val="00633190"/>
    <w:rsid w:val="00635308"/>
    <w:rsid w:val="00635A49"/>
    <w:rsid w:val="006406BA"/>
    <w:rsid w:val="0064151C"/>
    <w:rsid w:val="00642F5B"/>
    <w:rsid w:val="0064466E"/>
    <w:rsid w:val="00645740"/>
    <w:rsid w:val="00645C50"/>
    <w:rsid w:val="00646AD9"/>
    <w:rsid w:val="00647897"/>
    <w:rsid w:val="00647976"/>
    <w:rsid w:val="00655DFE"/>
    <w:rsid w:val="00655E15"/>
    <w:rsid w:val="0066032E"/>
    <w:rsid w:val="006603C9"/>
    <w:rsid w:val="00662481"/>
    <w:rsid w:val="00671FE0"/>
    <w:rsid w:val="0067251C"/>
    <w:rsid w:val="00672B5F"/>
    <w:rsid w:val="00672FFB"/>
    <w:rsid w:val="00673724"/>
    <w:rsid w:val="006766CB"/>
    <w:rsid w:val="00680707"/>
    <w:rsid w:val="00682FA6"/>
    <w:rsid w:val="0068335C"/>
    <w:rsid w:val="00684F27"/>
    <w:rsid w:val="00684FE4"/>
    <w:rsid w:val="006862F3"/>
    <w:rsid w:val="00687355"/>
    <w:rsid w:val="00693A99"/>
    <w:rsid w:val="00694577"/>
    <w:rsid w:val="006A0194"/>
    <w:rsid w:val="006A09AD"/>
    <w:rsid w:val="006A0D31"/>
    <w:rsid w:val="006A399E"/>
    <w:rsid w:val="006A4A88"/>
    <w:rsid w:val="006A656F"/>
    <w:rsid w:val="006A6F87"/>
    <w:rsid w:val="006A7021"/>
    <w:rsid w:val="006A7C7F"/>
    <w:rsid w:val="006B02D5"/>
    <w:rsid w:val="006B2F27"/>
    <w:rsid w:val="006B3961"/>
    <w:rsid w:val="006B47CE"/>
    <w:rsid w:val="006B7362"/>
    <w:rsid w:val="006B7DF4"/>
    <w:rsid w:val="006C3FB4"/>
    <w:rsid w:val="006C75E7"/>
    <w:rsid w:val="006D2A95"/>
    <w:rsid w:val="006D2B42"/>
    <w:rsid w:val="006D467F"/>
    <w:rsid w:val="006D4BFB"/>
    <w:rsid w:val="006D4E13"/>
    <w:rsid w:val="006D7F95"/>
    <w:rsid w:val="006D7FDA"/>
    <w:rsid w:val="006E227D"/>
    <w:rsid w:val="006E6178"/>
    <w:rsid w:val="006F128E"/>
    <w:rsid w:val="006F2288"/>
    <w:rsid w:val="006F450B"/>
    <w:rsid w:val="006F54B8"/>
    <w:rsid w:val="006F6726"/>
    <w:rsid w:val="006F6C72"/>
    <w:rsid w:val="00700367"/>
    <w:rsid w:val="00700CAA"/>
    <w:rsid w:val="00700D07"/>
    <w:rsid w:val="00702ADA"/>
    <w:rsid w:val="00706667"/>
    <w:rsid w:val="00706904"/>
    <w:rsid w:val="00706C2A"/>
    <w:rsid w:val="007103D6"/>
    <w:rsid w:val="00711372"/>
    <w:rsid w:val="0071404E"/>
    <w:rsid w:val="007151E9"/>
    <w:rsid w:val="00715A7E"/>
    <w:rsid w:val="007210BD"/>
    <w:rsid w:val="0072227C"/>
    <w:rsid w:val="00724554"/>
    <w:rsid w:val="007252FE"/>
    <w:rsid w:val="007261E3"/>
    <w:rsid w:val="00726E35"/>
    <w:rsid w:val="00732481"/>
    <w:rsid w:val="00733E6C"/>
    <w:rsid w:val="007343B2"/>
    <w:rsid w:val="007417A1"/>
    <w:rsid w:val="00742DC4"/>
    <w:rsid w:val="007434F9"/>
    <w:rsid w:val="00745BD4"/>
    <w:rsid w:val="00747DC1"/>
    <w:rsid w:val="0075678D"/>
    <w:rsid w:val="007614E9"/>
    <w:rsid w:val="00764573"/>
    <w:rsid w:val="00766513"/>
    <w:rsid w:val="007723C7"/>
    <w:rsid w:val="007724D6"/>
    <w:rsid w:val="00773882"/>
    <w:rsid w:val="0077490F"/>
    <w:rsid w:val="00774B39"/>
    <w:rsid w:val="00775A7E"/>
    <w:rsid w:val="00783476"/>
    <w:rsid w:val="00784ED5"/>
    <w:rsid w:val="00786D4E"/>
    <w:rsid w:val="00791526"/>
    <w:rsid w:val="007930EA"/>
    <w:rsid w:val="007A07E0"/>
    <w:rsid w:val="007A1328"/>
    <w:rsid w:val="007A1E72"/>
    <w:rsid w:val="007A288C"/>
    <w:rsid w:val="007A3CCA"/>
    <w:rsid w:val="007A4FA5"/>
    <w:rsid w:val="007A5CE2"/>
    <w:rsid w:val="007A737F"/>
    <w:rsid w:val="007B15A5"/>
    <w:rsid w:val="007B4C6D"/>
    <w:rsid w:val="007B5F7E"/>
    <w:rsid w:val="007C1171"/>
    <w:rsid w:val="007C1503"/>
    <w:rsid w:val="007C7EE2"/>
    <w:rsid w:val="007C7F1A"/>
    <w:rsid w:val="007D7850"/>
    <w:rsid w:val="007D7E75"/>
    <w:rsid w:val="007E1D01"/>
    <w:rsid w:val="007E39B7"/>
    <w:rsid w:val="007E604E"/>
    <w:rsid w:val="007E63E6"/>
    <w:rsid w:val="007E766D"/>
    <w:rsid w:val="007F0453"/>
    <w:rsid w:val="007F3A25"/>
    <w:rsid w:val="007F52EE"/>
    <w:rsid w:val="007F604E"/>
    <w:rsid w:val="007F6DAD"/>
    <w:rsid w:val="0080133A"/>
    <w:rsid w:val="00801698"/>
    <w:rsid w:val="00804E13"/>
    <w:rsid w:val="008078F2"/>
    <w:rsid w:val="00810FBA"/>
    <w:rsid w:val="00811772"/>
    <w:rsid w:val="00811875"/>
    <w:rsid w:val="00813D29"/>
    <w:rsid w:val="0081522A"/>
    <w:rsid w:val="00817B57"/>
    <w:rsid w:val="00817F2D"/>
    <w:rsid w:val="00820E75"/>
    <w:rsid w:val="0082373C"/>
    <w:rsid w:val="008335F1"/>
    <w:rsid w:val="008348BF"/>
    <w:rsid w:val="00836480"/>
    <w:rsid w:val="00836B00"/>
    <w:rsid w:val="00837F9C"/>
    <w:rsid w:val="0084333A"/>
    <w:rsid w:val="00843C51"/>
    <w:rsid w:val="00844BF7"/>
    <w:rsid w:val="00845CD7"/>
    <w:rsid w:val="00846273"/>
    <w:rsid w:val="008472F9"/>
    <w:rsid w:val="00850D79"/>
    <w:rsid w:val="00854F79"/>
    <w:rsid w:val="00855CA8"/>
    <w:rsid w:val="00855EBD"/>
    <w:rsid w:val="00860274"/>
    <w:rsid w:val="0086027B"/>
    <w:rsid w:val="00862930"/>
    <w:rsid w:val="00862B23"/>
    <w:rsid w:val="00864B28"/>
    <w:rsid w:val="0087169B"/>
    <w:rsid w:val="00872D82"/>
    <w:rsid w:val="00883C7F"/>
    <w:rsid w:val="008846CD"/>
    <w:rsid w:val="00885C47"/>
    <w:rsid w:val="008863A3"/>
    <w:rsid w:val="00886DA5"/>
    <w:rsid w:val="008909DB"/>
    <w:rsid w:val="00891604"/>
    <w:rsid w:val="00893A6E"/>
    <w:rsid w:val="008945E1"/>
    <w:rsid w:val="00897812"/>
    <w:rsid w:val="00897D36"/>
    <w:rsid w:val="008A0150"/>
    <w:rsid w:val="008A331F"/>
    <w:rsid w:val="008A3E2D"/>
    <w:rsid w:val="008A519C"/>
    <w:rsid w:val="008A6B30"/>
    <w:rsid w:val="008A7F29"/>
    <w:rsid w:val="008A7F42"/>
    <w:rsid w:val="008B009B"/>
    <w:rsid w:val="008B0E3D"/>
    <w:rsid w:val="008B4719"/>
    <w:rsid w:val="008C0211"/>
    <w:rsid w:val="008C0C32"/>
    <w:rsid w:val="008C12BC"/>
    <w:rsid w:val="008C1B7D"/>
    <w:rsid w:val="008C403C"/>
    <w:rsid w:val="008D015E"/>
    <w:rsid w:val="008D0238"/>
    <w:rsid w:val="008D5575"/>
    <w:rsid w:val="008D6E95"/>
    <w:rsid w:val="008F0FCA"/>
    <w:rsid w:val="008F1105"/>
    <w:rsid w:val="008F1158"/>
    <w:rsid w:val="008F1DF8"/>
    <w:rsid w:val="008F429D"/>
    <w:rsid w:val="008F4CC5"/>
    <w:rsid w:val="008F4EF7"/>
    <w:rsid w:val="008F697D"/>
    <w:rsid w:val="0090149A"/>
    <w:rsid w:val="0090165D"/>
    <w:rsid w:val="00902AF7"/>
    <w:rsid w:val="009066C9"/>
    <w:rsid w:val="00906C9A"/>
    <w:rsid w:val="0090739C"/>
    <w:rsid w:val="00910D30"/>
    <w:rsid w:val="00911AE7"/>
    <w:rsid w:val="0091235C"/>
    <w:rsid w:val="00912EB2"/>
    <w:rsid w:val="00915A87"/>
    <w:rsid w:val="00915EB7"/>
    <w:rsid w:val="00917402"/>
    <w:rsid w:val="0092178B"/>
    <w:rsid w:val="009226A1"/>
    <w:rsid w:val="00922AF0"/>
    <w:rsid w:val="0092404E"/>
    <w:rsid w:val="0092607C"/>
    <w:rsid w:val="00926B96"/>
    <w:rsid w:val="009301BC"/>
    <w:rsid w:val="009341F8"/>
    <w:rsid w:val="00935DD9"/>
    <w:rsid w:val="009361F7"/>
    <w:rsid w:val="00936E0E"/>
    <w:rsid w:val="00942188"/>
    <w:rsid w:val="00944BFE"/>
    <w:rsid w:val="00944E38"/>
    <w:rsid w:val="009455B2"/>
    <w:rsid w:val="0094597C"/>
    <w:rsid w:val="009466ED"/>
    <w:rsid w:val="00947426"/>
    <w:rsid w:val="00947C6D"/>
    <w:rsid w:val="00954CB0"/>
    <w:rsid w:val="00954D0A"/>
    <w:rsid w:val="00957827"/>
    <w:rsid w:val="00957CC9"/>
    <w:rsid w:val="009617D5"/>
    <w:rsid w:val="00962250"/>
    <w:rsid w:val="00962827"/>
    <w:rsid w:val="00963766"/>
    <w:rsid w:val="00964583"/>
    <w:rsid w:val="00965718"/>
    <w:rsid w:val="009669C6"/>
    <w:rsid w:val="00966ADB"/>
    <w:rsid w:val="00966D9E"/>
    <w:rsid w:val="00966EBB"/>
    <w:rsid w:val="009704A9"/>
    <w:rsid w:val="00976C43"/>
    <w:rsid w:val="00976CD2"/>
    <w:rsid w:val="009845AF"/>
    <w:rsid w:val="00992832"/>
    <w:rsid w:val="009930B3"/>
    <w:rsid w:val="009941A7"/>
    <w:rsid w:val="00995EE9"/>
    <w:rsid w:val="00995F2B"/>
    <w:rsid w:val="009968E9"/>
    <w:rsid w:val="009A15CA"/>
    <w:rsid w:val="009A16D0"/>
    <w:rsid w:val="009A25F0"/>
    <w:rsid w:val="009A2BF5"/>
    <w:rsid w:val="009A52EA"/>
    <w:rsid w:val="009A6A11"/>
    <w:rsid w:val="009B020B"/>
    <w:rsid w:val="009B03B4"/>
    <w:rsid w:val="009B0921"/>
    <w:rsid w:val="009B3232"/>
    <w:rsid w:val="009B3423"/>
    <w:rsid w:val="009B48E9"/>
    <w:rsid w:val="009B5A53"/>
    <w:rsid w:val="009B5BD0"/>
    <w:rsid w:val="009B6AA1"/>
    <w:rsid w:val="009C02F1"/>
    <w:rsid w:val="009C121C"/>
    <w:rsid w:val="009C58B4"/>
    <w:rsid w:val="009C5D37"/>
    <w:rsid w:val="009C6889"/>
    <w:rsid w:val="009C7A49"/>
    <w:rsid w:val="009D09CC"/>
    <w:rsid w:val="009D1AC9"/>
    <w:rsid w:val="009D2B42"/>
    <w:rsid w:val="009D467A"/>
    <w:rsid w:val="009D67EC"/>
    <w:rsid w:val="009E04D5"/>
    <w:rsid w:val="009E3CA5"/>
    <w:rsid w:val="009E559B"/>
    <w:rsid w:val="009E5D5D"/>
    <w:rsid w:val="009E5EF4"/>
    <w:rsid w:val="009E6199"/>
    <w:rsid w:val="009F3A1C"/>
    <w:rsid w:val="009F434D"/>
    <w:rsid w:val="009F5313"/>
    <w:rsid w:val="009F6F85"/>
    <w:rsid w:val="00A021C0"/>
    <w:rsid w:val="00A03641"/>
    <w:rsid w:val="00A05179"/>
    <w:rsid w:val="00A05485"/>
    <w:rsid w:val="00A13761"/>
    <w:rsid w:val="00A144A3"/>
    <w:rsid w:val="00A15EC5"/>
    <w:rsid w:val="00A17F52"/>
    <w:rsid w:val="00A25382"/>
    <w:rsid w:val="00A256F9"/>
    <w:rsid w:val="00A30571"/>
    <w:rsid w:val="00A33052"/>
    <w:rsid w:val="00A33738"/>
    <w:rsid w:val="00A33F90"/>
    <w:rsid w:val="00A368FD"/>
    <w:rsid w:val="00A36CB9"/>
    <w:rsid w:val="00A37FC2"/>
    <w:rsid w:val="00A41D4A"/>
    <w:rsid w:val="00A46B38"/>
    <w:rsid w:val="00A5159C"/>
    <w:rsid w:val="00A54880"/>
    <w:rsid w:val="00A558DD"/>
    <w:rsid w:val="00A56099"/>
    <w:rsid w:val="00A564BB"/>
    <w:rsid w:val="00A62705"/>
    <w:rsid w:val="00A6636F"/>
    <w:rsid w:val="00A66A1F"/>
    <w:rsid w:val="00A71850"/>
    <w:rsid w:val="00A75534"/>
    <w:rsid w:val="00A76655"/>
    <w:rsid w:val="00A83694"/>
    <w:rsid w:val="00A8421E"/>
    <w:rsid w:val="00A8446F"/>
    <w:rsid w:val="00A84D77"/>
    <w:rsid w:val="00A975B9"/>
    <w:rsid w:val="00A97E67"/>
    <w:rsid w:val="00AA0D0A"/>
    <w:rsid w:val="00AA0F25"/>
    <w:rsid w:val="00AA27CE"/>
    <w:rsid w:val="00AA3365"/>
    <w:rsid w:val="00AA3430"/>
    <w:rsid w:val="00AA5626"/>
    <w:rsid w:val="00AA68B4"/>
    <w:rsid w:val="00AB2665"/>
    <w:rsid w:val="00AB28DF"/>
    <w:rsid w:val="00AB3417"/>
    <w:rsid w:val="00AC0302"/>
    <w:rsid w:val="00AC1CA8"/>
    <w:rsid w:val="00AC5334"/>
    <w:rsid w:val="00AC59A3"/>
    <w:rsid w:val="00AC7C9D"/>
    <w:rsid w:val="00AD11C5"/>
    <w:rsid w:val="00AD25BB"/>
    <w:rsid w:val="00AD41D9"/>
    <w:rsid w:val="00AD4DEB"/>
    <w:rsid w:val="00AE09B4"/>
    <w:rsid w:val="00AE12FE"/>
    <w:rsid w:val="00AE258A"/>
    <w:rsid w:val="00AE4E38"/>
    <w:rsid w:val="00AE5C6C"/>
    <w:rsid w:val="00AE6440"/>
    <w:rsid w:val="00AE6892"/>
    <w:rsid w:val="00AE6AC0"/>
    <w:rsid w:val="00AE7526"/>
    <w:rsid w:val="00AE7DE1"/>
    <w:rsid w:val="00AF276B"/>
    <w:rsid w:val="00AF2805"/>
    <w:rsid w:val="00AF339A"/>
    <w:rsid w:val="00B00DF1"/>
    <w:rsid w:val="00B010C2"/>
    <w:rsid w:val="00B014B7"/>
    <w:rsid w:val="00B02673"/>
    <w:rsid w:val="00B02E91"/>
    <w:rsid w:val="00B05E6A"/>
    <w:rsid w:val="00B069EF"/>
    <w:rsid w:val="00B1034F"/>
    <w:rsid w:val="00B10D7B"/>
    <w:rsid w:val="00B11010"/>
    <w:rsid w:val="00B13A9C"/>
    <w:rsid w:val="00B17010"/>
    <w:rsid w:val="00B172CA"/>
    <w:rsid w:val="00B17FF8"/>
    <w:rsid w:val="00B2488E"/>
    <w:rsid w:val="00B25064"/>
    <w:rsid w:val="00B25FD4"/>
    <w:rsid w:val="00B312D7"/>
    <w:rsid w:val="00B35D53"/>
    <w:rsid w:val="00B422EE"/>
    <w:rsid w:val="00B432B2"/>
    <w:rsid w:val="00B43C1C"/>
    <w:rsid w:val="00B46F4A"/>
    <w:rsid w:val="00B47D10"/>
    <w:rsid w:val="00B508A0"/>
    <w:rsid w:val="00B50A1C"/>
    <w:rsid w:val="00B5394E"/>
    <w:rsid w:val="00B54FC9"/>
    <w:rsid w:val="00B563A4"/>
    <w:rsid w:val="00B57E45"/>
    <w:rsid w:val="00B600D7"/>
    <w:rsid w:val="00B64E9E"/>
    <w:rsid w:val="00B6636F"/>
    <w:rsid w:val="00B676FE"/>
    <w:rsid w:val="00B74591"/>
    <w:rsid w:val="00B748ED"/>
    <w:rsid w:val="00B77849"/>
    <w:rsid w:val="00B80523"/>
    <w:rsid w:val="00B8386D"/>
    <w:rsid w:val="00B870E6"/>
    <w:rsid w:val="00B87B6B"/>
    <w:rsid w:val="00B9084B"/>
    <w:rsid w:val="00B94404"/>
    <w:rsid w:val="00B94CA9"/>
    <w:rsid w:val="00B94F15"/>
    <w:rsid w:val="00BA0E33"/>
    <w:rsid w:val="00BA18FE"/>
    <w:rsid w:val="00BA2AEA"/>
    <w:rsid w:val="00BA49AF"/>
    <w:rsid w:val="00BA5F95"/>
    <w:rsid w:val="00BB259F"/>
    <w:rsid w:val="00BB2B31"/>
    <w:rsid w:val="00BB320A"/>
    <w:rsid w:val="00BB36C1"/>
    <w:rsid w:val="00BB44A3"/>
    <w:rsid w:val="00BC31CE"/>
    <w:rsid w:val="00BC33ED"/>
    <w:rsid w:val="00BC458C"/>
    <w:rsid w:val="00BC5008"/>
    <w:rsid w:val="00BC5187"/>
    <w:rsid w:val="00BC6763"/>
    <w:rsid w:val="00BC71F6"/>
    <w:rsid w:val="00BD0A5C"/>
    <w:rsid w:val="00BD1474"/>
    <w:rsid w:val="00BD1B77"/>
    <w:rsid w:val="00BD235B"/>
    <w:rsid w:val="00BD2B06"/>
    <w:rsid w:val="00BD4D27"/>
    <w:rsid w:val="00BD4F81"/>
    <w:rsid w:val="00BD5C94"/>
    <w:rsid w:val="00BD602A"/>
    <w:rsid w:val="00BD6C73"/>
    <w:rsid w:val="00BE030B"/>
    <w:rsid w:val="00BE105B"/>
    <w:rsid w:val="00BE2D0A"/>
    <w:rsid w:val="00BE6699"/>
    <w:rsid w:val="00BE6A98"/>
    <w:rsid w:val="00BE6CCA"/>
    <w:rsid w:val="00BE6D3D"/>
    <w:rsid w:val="00BF0F93"/>
    <w:rsid w:val="00BF405A"/>
    <w:rsid w:val="00BF4298"/>
    <w:rsid w:val="00C02DC6"/>
    <w:rsid w:val="00C05697"/>
    <w:rsid w:val="00C05944"/>
    <w:rsid w:val="00C06359"/>
    <w:rsid w:val="00C065E9"/>
    <w:rsid w:val="00C06B03"/>
    <w:rsid w:val="00C101D7"/>
    <w:rsid w:val="00C12249"/>
    <w:rsid w:val="00C128A7"/>
    <w:rsid w:val="00C15D03"/>
    <w:rsid w:val="00C1740F"/>
    <w:rsid w:val="00C2202A"/>
    <w:rsid w:val="00C229EB"/>
    <w:rsid w:val="00C235D7"/>
    <w:rsid w:val="00C2517C"/>
    <w:rsid w:val="00C270DF"/>
    <w:rsid w:val="00C30D82"/>
    <w:rsid w:val="00C31EA7"/>
    <w:rsid w:val="00C3332C"/>
    <w:rsid w:val="00C335E1"/>
    <w:rsid w:val="00C33802"/>
    <w:rsid w:val="00C3658F"/>
    <w:rsid w:val="00C37BF5"/>
    <w:rsid w:val="00C41AA9"/>
    <w:rsid w:val="00C467D7"/>
    <w:rsid w:val="00C46831"/>
    <w:rsid w:val="00C4795F"/>
    <w:rsid w:val="00C527EF"/>
    <w:rsid w:val="00C55641"/>
    <w:rsid w:val="00C55784"/>
    <w:rsid w:val="00C60514"/>
    <w:rsid w:val="00C61E8B"/>
    <w:rsid w:val="00C63A31"/>
    <w:rsid w:val="00C6449E"/>
    <w:rsid w:val="00C65CC6"/>
    <w:rsid w:val="00C70716"/>
    <w:rsid w:val="00C72F33"/>
    <w:rsid w:val="00C72F6F"/>
    <w:rsid w:val="00C74E8E"/>
    <w:rsid w:val="00C80533"/>
    <w:rsid w:val="00C818CE"/>
    <w:rsid w:val="00C82573"/>
    <w:rsid w:val="00C828A6"/>
    <w:rsid w:val="00C87FDE"/>
    <w:rsid w:val="00C91C6A"/>
    <w:rsid w:val="00C9262B"/>
    <w:rsid w:val="00C93263"/>
    <w:rsid w:val="00C9597A"/>
    <w:rsid w:val="00CA3699"/>
    <w:rsid w:val="00CA3C25"/>
    <w:rsid w:val="00CA5CEC"/>
    <w:rsid w:val="00CA67F5"/>
    <w:rsid w:val="00CA687D"/>
    <w:rsid w:val="00CB1DEA"/>
    <w:rsid w:val="00CB597B"/>
    <w:rsid w:val="00CB69F1"/>
    <w:rsid w:val="00CB6C62"/>
    <w:rsid w:val="00CB7657"/>
    <w:rsid w:val="00CC39FE"/>
    <w:rsid w:val="00CC4C07"/>
    <w:rsid w:val="00CC79D0"/>
    <w:rsid w:val="00CD0E18"/>
    <w:rsid w:val="00CD2CD4"/>
    <w:rsid w:val="00CD664C"/>
    <w:rsid w:val="00CD7B99"/>
    <w:rsid w:val="00CE2B74"/>
    <w:rsid w:val="00CE6C4F"/>
    <w:rsid w:val="00CF241F"/>
    <w:rsid w:val="00CF6534"/>
    <w:rsid w:val="00CF6C34"/>
    <w:rsid w:val="00D02167"/>
    <w:rsid w:val="00D033AE"/>
    <w:rsid w:val="00D039B1"/>
    <w:rsid w:val="00D03BFA"/>
    <w:rsid w:val="00D042E7"/>
    <w:rsid w:val="00D07D35"/>
    <w:rsid w:val="00D14F3A"/>
    <w:rsid w:val="00D15FAF"/>
    <w:rsid w:val="00D16E42"/>
    <w:rsid w:val="00D1776E"/>
    <w:rsid w:val="00D20C80"/>
    <w:rsid w:val="00D22C08"/>
    <w:rsid w:val="00D230FD"/>
    <w:rsid w:val="00D231C2"/>
    <w:rsid w:val="00D238FE"/>
    <w:rsid w:val="00D255E7"/>
    <w:rsid w:val="00D25CC2"/>
    <w:rsid w:val="00D2694C"/>
    <w:rsid w:val="00D27ABD"/>
    <w:rsid w:val="00D27CC1"/>
    <w:rsid w:val="00D30242"/>
    <w:rsid w:val="00D31E10"/>
    <w:rsid w:val="00D34788"/>
    <w:rsid w:val="00D44613"/>
    <w:rsid w:val="00D45780"/>
    <w:rsid w:val="00D4580B"/>
    <w:rsid w:val="00D4764A"/>
    <w:rsid w:val="00D50001"/>
    <w:rsid w:val="00D50B00"/>
    <w:rsid w:val="00D51294"/>
    <w:rsid w:val="00D5221B"/>
    <w:rsid w:val="00D52300"/>
    <w:rsid w:val="00D54528"/>
    <w:rsid w:val="00D5593B"/>
    <w:rsid w:val="00D5792C"/>
    <w:rsid w:val="00D611AF"/>
    <w:rsid w:val="00D6129E"/>
    <w:rsid w:val="00D61EF6"/>
    <w:rsid w:val="00D65D5C"/>
    <w:rsid w:val="00D702A5"/>
    <w:rsid w:val="00D727E3"/>
    <w:rsid w:val="00D766F7"/>
    <w:rsid w:val="00D77726"/>
    <w:rsid w:val="00D81B63"/>
    <w:rsid w:val="00D81E61"/>
    <w:rsid w:val="00D8225C"/>
    <w:rsid w:val="00D836BC"/>
    <w:rsid w:val="00D8372E"/>
    <w:rsid w:val="00D851FE"/>
    <w:rsid w:val="00D85CF9"/>
    <w:rsid w:val="00D86008"/>
    <w:rsid w:val="00D86382"/>
    <w:rsid w:val="00D86AD4"/>
    <w:rsid w:val="00D928E6"/>
    <w:rsid w:val="00D935D0"/>
    <w:rsid w:val="00D96007"/>
    <w:rsid w:val="00DA1BE1"/>
    <w:rsid w:val="00DA5FBB"/>
    <w:rsid w:val="00DA750C"/>
    <w:rsid w:val="00DB1A7E"/>
    <w:rsid w:val="00DB461E"/>
    <w:rsid w:val="00DB6D70"/>
    <w:rsid w:val="00DB6FFB"/>
    <w:rsid w:val="00DB7E70"/>
    <w:rsid w:val="00DC0A8F"/>
    <w:rsid w:val="00DC1246"/>
    <w:rsid w:val="00DC48F2"/>
    <w:rsid w:val="00DC57C3"/>
    <w:rsid w:val="00DC5C6B"/>
    <w:rsid w:val="00DD30E4"/>
    <w:rsid w:val="00DD49AA"/>
    <w:rsid w:val="00DD4BC0"/>
    <w:rsid w:val="00DD4E63"/>
    <w:rsid w:val="00DD56EC"/>
    <w:rsid w:val="00DE1BEF"/>
    <w:rsid w:val="00DE2F2D"/>
    <w:rsid w:val="00DE5305"/>
    <w:rsid w:val="00DE66D5"/>
    <w:rsid w:val="00DF3F3B"/>
    <w:rsid w:val="00DF54A9"/>
    <w:rsid w:val="00DF5793"/>
    <w:rsid w:val="00E00143"/>
    <w:rsid w:val="00E02117"/>
    <w:rsid w:val="00E03FF0"/>
    <w:rsid w:val="00E04739"/>
    <w:rsid w:val="00E0653A"/>
    <w:rsid w:val="00E06BAA"/>
    <w:rsid w:val="00E07BE9"/>
    <w:rsid w:val="00E11484"/>
    <w:rsid w:val="00E12239"/>
    <w:rsid w:val="00E136FC"/>
    <w:rsid w:val="00E13C00"/>
    <w:rsid w:val="00E175A1"/>
    <w:rsid w:val="00E17780"/>
    <w:rsid w:val="00E2075B"/>
    <w:rsid w:val="00E27742"/>
    <w:rsid w:val="00E31014"/>
    <w:rsid w:val="00E31845"/>
    <w:rsid w:val="00E333D9"/>
    <w:rsid w:val="00E403A9"/>
    <w:rsid w:val="00E4055D"/>
    <w:rsid w:val="00E41590"/>
    <w:rsid w:val="00E4222E"/>
    <w:rsid w:val="00E43792"/>
    <w:rsid w:val="00E43E09"/>
    <w:rsid w:val="00E4568F"/>
    <w:rsid w:val="00E46359"/>
    <w:rsid w:val="00E5299C"/>
    <w:rsid w:val="00E55212"/>
    <w:rsid w:val="00E56917"/>
    <w:rsid w:val="00E61D0E"/>
    <w:rsid w:val="00E63469"/>
    <w:rsid w:val="00E63F00"/>
    <w:rsid w:val="00E67B63"/>
    <w:rsid w:val="00E67E6E"/>
    <w:rsid w:val="00E71D9E"/>
    <w:rsid w:val="00E73650"/>
    <w:rsid w:val="00E744BE"/>
    <w:rsid w:val="00E77F9A"/>
    <w:rsid w:val="00E8196B"/>
    <w:rsid w:val="00E83327"/>
    <w:rsid w:val="00E87559"/>
    <w:rsid w:val="00E91EC8"/>
    <w:rsid w:val="00E9352D"/>
    <w:rsid w:val="00EA14A7"/>
    <w:rsid w:val="00EA2190"/>
    <w:rsid w:val="00EA5841"/>
    <w:rsid w:val="00EB06D4"/>
    <w:rsid w:val="00EB0720"/>
    <w:rsid w:val="00EB157E"/>
    <w:rsid w:val="00EB3ACD"/>
    <w:rsid w:val="00EB4A50"/>
    <w:rsid w:val="00EC0E30"/>
    <w:rsid w:val="00EC0FD6"/>
    <w:rsid w:val="00EC28B2"/>
    <w:rsid w:val="00EC6DA0"/>
    <w:rsid w:val="00EC7D98"/>
    <w:rsid w:val="00ED3917"/>
    <w:rsid w:val="00ED553D"/>
    <w:rsid w:val="00EE2438"/>
    <w:rsid w:val="00EE4683"/>
    <w:rsid w:val="00EE4A26"/>
    <w:rsid w:val="00EE6F50"/>
    <w:rsid w:val="00EE6FBE"/>
    <w:rsid w:val="00EE7BEE"/>
    <w:rsid w:val="00EF08EC"/>
    <w:rsid w:val="00EF26C6"/>
    <w:rsid w:val="00EF34B0"/>
    <w:rsid w:val="00EF38B7"/>
    <w:rsid w:val="00EF79B1"/>
    <w:rsid w:val="00F020C4"/>
    <w:rsid w:val="00F05A2F"/>
    <w:rsid w:val="00F10DC2"/>
    <w:rsid w:val="00F11617"/>
    <w:rsid w:val="00F122C6"/>
    <w:rsid w:val="00F12B43"/>
    <w:rsid w:val="00F2080C"/>
    <w:rsid w:val="00F21914"/>
    <w:rsid w:val="00F23033"/>
    <w:rsid w:val="00F31A0D"/>
    <w:rsid w:val="00F31D5C"/>
    <w:rsid w:val="00F33257"/>
    <w:rsid w:val="00F35DEA"/>
    <w:rsid w:val="00F37313"/>
    <w:rsid w:val="00F41FF2"/>
    <w:rsid w:val="00F424AD"/>
    <w:rsid w:val="00F453F0"/>
    <w:rsid w:val="00F4645E"/>
    <w:rsid w:val="00F46B0F"/>
    <w:rsid w:val="00F473C6"/>
    <w:rsid w:val="00F50A64"/>
    <w:rsid w:val="00F515CB"/>
    <w:rsid w:val="00F5340D"/>
    <w:rsid w:val="00F5355B"/>
    <w:rsid w:val="00F539DE"/>
    <w:rsid w:val="00F553D1"/>
    <w:rsid w:val="00F605C4"/>
    <w:rsid w:val="00F60976"/>
    <w:rsid w:val="00F62A8D"/>
    <w:rsid w:val="00F63033"/>
    <w:rsid w:val="00F63D24"/>
    <w:rsid w:val="00F63E92"/>
    <w:rsid w:val="00F65A7E"/>
    <w:rsid w:val="00F67E77"/>
    <w:rsid w:val="00F70EB5"/>
    <w:rsid w:val="00F72154"/>
    <w:rsid w:val="00F75BF6"/>
    <w:rsid w:val="00F8170A"/>
    <w:rsid w:val="00F8177D"/>
    <w:rsid w:val="00F81A5A"/>
    <w:rsid w:val="00F81B6F"/>
    <w:rsid w:val="00F82137"/>
    <w:rsid w:val="00F827F6"/>
    <w:rsid w:val="00F82F67"/>
    <w:rsid w:val="00F83640"/>
    <w:rsid w:val="00F85947"/>
    <w:rsid w:val="00F859B2"/>
    <w:rsid w:val="00F85DBB"/>
    <w:rsid w:val="00F87551"/>
    <w:rsid w:val="00F90A12"/>
    <w:rsid w:val="00F910FB"/>
    <w:rsid w:val="00F91C56"/>
    <w:rsid w:val="00F921EC"/>
    <w:rsid w:val="00F93657"/>
    <w:rsid w:val="00F93DF8"/>
    <w:rsid w:val="00FA02FB"/>
    <w:rsid w:val="00FA0987"/>
    <w:rsid w:val="00FA2D2E"/>
    <w:rsid w:val="00FA3404"/>
    <w:rsid w:val="00FA3D0A"/>
    <w:rsid w:val="00FA4AE1"/>
    <w:rsid w:val="00FA50ED"/>
    <w:rsid w:val="00FA5A67"/>
    <w:rsid w:val="00FA5DCD"/>
    <w:rsid w:val="00FA6088"/>
    <w:rsid w:val="00FA7E73"/>
    <w:rsid w:val="00FB022F"/>
    <w:rsid w:val="00FB0F36"/>
    <w:rsid w:val="00FB3066"/>
    <w:rsid w:val="00FB4AED"/>
    <w:rsid w:val="00FC4BC9"/>
    <w:rsid w:val="00FC4C46"/>
    <w:rsid w:val="00FC506B"/>
    <w:rsid w:val="00FC73F7"/>
    <w:rsid w:val="00FD3043"/>
    <w:rsid w:val="00FD4D9B"/>
    <w:rsid w:val="00FD7A2D"/>
    <w:rsid w:val="00FE01C5"/>
    <w:rsid w:val="00FE179B"/>
    <w:rsid w:val="00FE2F03"/>
    <w:rsid w:val="00FE30D6"/>
    <w:rsid w:val="00FE6A92"/>
    <w:rsid w:val="00FF4043"/>
    <w:rsid w:val="00FF43C4"/>
    <w:rsid w:val="00FF6D41"/>
    <w:rsid w:val="00FF7708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1">
      <v:textbox inset="5.85pt,.7pt,5.85pt,.7pt"/>
    </o:shapedefaults>
    <o:shapelayout v:ext="edit">
      <o:idmap v:ext="edit" data="1"/>
    </o:shapelayout>
  </w:shapeDefaults>
  <w:decimalSymbol w:val="."/>
  <w:listSeparator w:val=","/>
  <w14:docId w14:val="533CF2C6"/>
  <w15:chartTrackingRefBased/>
  <w15:docId w15:val="{07BD6C7A-999E-4A1D-9767-A1B5DE8C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672B5F"/>
    <w:pPr>
      <w:widowControl w:val="0"/>
      <w:jc w:val="both"/>
    </w:pPr>
    <w:rPr>
      <w:rFonts w:eastAsia="ＭＳ ゴシック"/>
    </w:rPr>
  </w:style>
  <w:style w:type="paragraph" w:styleId="1">
    <w:name w:val="heading 1"/>
    <w:basedOn w:val="a7"/>
    <w:next w:val="a8"/>
    <w:link w:val="10"/>
    <w:uiPriority w:val="9"/>
    <w:qFormat/>
    <w:rsid w:val="008F4EF7"/>
    <w:pPr>
      <w:keepNext/>
      <w:keepLines/>
      <w:widowControl/>
      <w:numPr>
        <w:numId w:val="34"/>
      </w:numPr>
      <w:pBdr>
        <w:top w:val="single" w:sz="8" w:space="1" w:color="auto"/>
        <w:left w:val="single" w:sz="8" w:space="4" w:color="auto"/>
        <w:bottom w:val="single" w:sz="24" w:space="1" w:color="auto"/>
        <w:right w:val="single" w:sz="24" w:space="4" w:color="auto"/>
      </w:pBdr>
      <w:shd w:val="clear" w:color="auto" w:fill="F2F2F2" w:themeFill="background1" w:themeFillShade="F2"/>
      <w:spacing w:beforeLines="200" w:before="720" w:afterLines="100" w:after="360"/>
      <w:ind w:left="284" w:hanging="284"/>
      <w:outlineLvl w:val="0"/>
    </w:pPr>
    <w:rPr>
      <w:rFonts w:ascii="ＭＳ Ｐゴシック" w:hAnsi="ＭＳ Ｐゴシック" w:cstheme="majorBidi"/>
      <w:b/>
      <w:sz w:val="24"/>
      <w:szCs w:val="24"/>
    </w:rPr>
  </w:style>
  <w:style w:type="paragraph" w:styleId="2">
    <w:name w:val="heading 2"/>
    <w:basedOn w:val="a7"/>
    <w:next w:val="a9"/>
    <w:link w:val="20"/>
    <w:uiPriority w:val="9"/>
    <w:unhideWhenUsed/>
    <w:qFormat/>
    <w:rsid w:val="008F4EF7"/>
    <w:pPr>
      <w:keepNext/>
      <w:keepLines/>
      <w:widowControl/>
      <w:numPr>
        <w:numId w:val="35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Lines="150" w:before="540" w:afterLines="50" w:after="180"/>
      <w:ind w:left="284" w:hanging="284"/>
      <w:outlineLvl w:val="1"/>
    </w:pPr>
    <w:rPr>
      <w:rFonts w:ascii="ＭＳ Ｐゴシック" w:hAnsi="ＭＳ Ｐゴシック" w:cstheme="majorBidi"/>
      <w:b/>
      <w:sz w:val="22"/>
    </w:rPr>
  </w:style>
  <w:style w:type="paragraph" w:styleId="3">
    <w:name w:val="heading 3"/>
    <w:basedOn w:val="a7"/>
    <w:next w:val="aa"/>
    <w:link w:val="30"/>
    <w:uiPriority w:val="9"/>
    <w:unhideWhenUsed/>
    <w:qFormat/>
    <w:rsid w:val="005B2D18"/>
    <w:pPr>
      <w:keepNext/>
      <w:keepLines/>
      <w:widowControl/>
      <w:numPr>
        <w:numId w:val="36"/>
      </w:numPr>
      <w:pBdr>
        <w:bottom w:val="double" w:sz="4" w:space="1" w:color="auto"/>
      </w:pBdr>
      <w:spacing w:beforeLines="100" w:before="360" w:afterLines="50" w:after="180"/>
      <w:ind w:leftChars="142" w:left="595" w:hangingChars="141" w:hanging="297"/>
      <w:outlineLvl w:val="2"/>
    </w:pPr>
    <w:rPr>
      <w:rFonts w:ascii="ＭＳ Ｐゴシック" w:hAnsi="ＭＳ Ｐゴシック" w:cstheme="majorBidi"/>
      <w:b/>
      <w:szCs w:val="21"/>
    </w:rPr>
  </w:style>
  <w:style w:type="paragraph" w:styleId="4">
    <w:name w:val="heading 4"/>
    <w:basedOn w:val="a7"/>
    <w:next w:val="ab"/>
    <w:link w:val="4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283" w:left="283"/>
      <w:outlineLvl w:val="3"/>
    </w:pPr>
    <w:rPr>
      <w:rFonts w:ascii="ＭＳ Ｐゴシック" w:hAnsi="ＭＳ Ｐゴシック"/>
      <w:b/>
      <w:bCs/>
      <w:szCs w:val="21"/>
    </w:rPr>
  </w:style>
  <w:style w:type="paragraph" w:styleId="5">
    <w:name w:val="heading 5"/>
    <w:basedOn w:val="a7"/>
    <w:next w:val="ac"/>
    <w:link w:val="5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100" w:before="100" w:afterLines="50" w:after="50"/>
      <w:ind w:leftChars="425" w:left="425"/>
      <w:outlineLvl w:val="4"/>
    </w:pPr>
    <w:rPr>
      <w:rFonts w:asciiTheme="majorHAnsi" w:hAnsiTheme="majorHAnsi" w:cstheme="majorBidi"/>
      <w:b/>
    </w:rPr>
  </w:style>
  <w:style w:type="paragraph" w:styleId="6">
    <w:name w:val="heading 6"/>
    <w:basedOn w:val="a7"/>
    <w:next w:val="ad"/>
    <w:link w:val="6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567" w:left="567"/>
      <w:outlineLvl w:val="5"/>
    </w:pPr>
    <w:rPr>
      <w:b/>
      <w:bCs/>
    </w:rPr>
  </w:style>
  <w:style w:type="paragraph" w:styleId="7">
    <w:name w:val="heading 7"/>
    <w:basedOn w:val="a7"/>
    <w:next w:val="ae"/>
    <w:link w:val="7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709" w:left="709"/>
      <w:outlineLvl w:val="6"/>
    </w:pPr>
  </w:style>
  <w:style w:type="paragraph" w:styleId="8">
    <w:name w:val="heading 8"/>
    <w:basedOn w:val="a7"/>
    <w:next w:val="af"/>
    <w:link w:val="8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850" w:left="850"/>
      <w:outlineLvl w:val="7"/>
    </w:pPr>
    <w:rPr>
      <w:sz w:val="18"/>
    </w:rPr>
  </w:style>
  <w:style w:type="paragraph" w:styleId="9">
    <w:name w:val="heading 9"/>
    <w:basedOn w:val="a7"/>
    <w:next w:val="af0"/>
    <w:link w:val="90"/>
    <w:uiPriority w:val="9"/>
    <w:unhideWhenUsed/>
    <w:qFormat/>
    <w:rsid w:val="0006787B"/>
    <w:pPr>
      <w:keepNext/>
      <w:keepLines/>
      <w:widowControl/>
      <w:pBdr>
        <w:bottom w:val="single" w:sz="4" w:space="1" w:color="auto"/>
      </w:pBdr>
      <w:spacing w:beforeLines="50" w:before="50"/>
      <w:ind w:leftChars="992" w:left="992"/>
      <w:outlineLvl w:val="8"/>
    </w:pPr>
    <w:rPr>
      <w:sz w:val="18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character" w:customStyle="1" w:styleId="10">
    <w:name w:val="見出し 1 (文字)"/>
    <w:basedOn w:val="af1"/>
    <w:link w:val="1"/>
    <w:uiPriority w:val="9"/>
    <w:rsid w:val="008F4EF7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character" w:customStyle="1" w:styleId="20">
    <w:name w:val="見出し 2 (文字)"/>
    <w:basedOn w:val="af1"/>
    <w:link w:val="2"/>
    <w:uiPriority w:val="9"/>
    <w:rsid w:val="008F4EF7"/>
    <w:rPr>
      <w:rFonts w:ascii="ＭＳ Ｐゴシック" w:eastAsia="ＭＳ ゴシック" w:hAnsi="ＭＳ Ｐゴシック" w:cstheme="majorBidi"/>
      <w:b/>
      <w:sz w:val="22"/>
    </w:rPr>
  </w:style>
  <w:style w:type="character" w:customStyle="1" w:styleId="30">
    <w:name w:val="見出し 3 (文字)"/>
    <w:basedOn w:val="af1"/>
    <w:link w:val="3"/>
    <w:uiPriority w:val="9"/>
    <w:rsid w:val="005B2D18"/>
    <w:rPr>
      <w:rFonts w:ascii="ＭＳ Ｐゴシック" w:eastAsia="ＭＳ ゴシック" w:hAnsi="ＭＳ Ｐゴシック" w:cstheme="majorBidi"/>
      <w:b/>
      <w:szCs w:val="21"/>
    </w:rPr>
  </w:style>
  <w:style w:type="character" w:customStyle="1" w:styleId="40">
    <w:name w:val="見出し 4 (文字)"/>
    <w:basedOn w:val="af1"/>
    <w:link w:val="4"/>
    <w:uiPriority w:val="9"/>
    <w:rsid w:val="0006787B"/>
    <w:rPr>
      <w:rFonts w:ascii="ＭＳ Ｐゴシック" w:eastAsia="ＭＳ ゴシック" w:hAnsi="ＭＳ Ｐゴシック"/>
      <w:b/>
      <w:bCs/>
      <w:szCs w:val="21"/>
    </w:rPr>
  </w:style>
  <w:style w:type="character" w:customStyle="1" w:styleId="50">
    <w:name w:val="見出し 5 (文字)"/>
    <w:basedOn w:val="af1"/>
    <w:link w:val="5"/>
    <w:uiPriority w:val="9"/>
    <w:rsid w:val="0006787B"/>
    <w:rPr>
      <w:rFonts w:asciiTheme="majorHAnsi" w:eastAsia="ＭＳ ゴシック" w:hAnsiTheme="majorHAnsi" w:cstheme="majorBidi"/>
      <w:b/>
      <w:sz w:val="20"/>
    </w:rPr>
  </w:style>
  <w:style w:type="paragraph" w:styleId="af4">
    <w:name w:val="Title"/>
    <w:basedOn w:val="a7"/>
    <w:next w:val="af5"/>
    <w:link w:val="af6"/>
    <w:uiPriority w:val="10"/>
    <w:qFormat/>
    <w:rsid w:val="00775A7E"/>
    <w:pPr>
      <w:spacing w:before="2280" w:after="120"/>
      <w:jc w:val="center"/>
    </w:pPr>
    <w:rPr>
      <w:rFonts w:ascii="メイリオ" w:eastAsia="メイリオ" w:hAnsi="メイリオ" w:cstheme="majorBidi"/>
      <w:b/>
      <w:sz w:val="40"/>
      <w:szCs w:val="48"/>
      <w:u w:val="thick"/>
    </w:rPr>
  </w:style>
  <w:style w:type="character" w:customStyle="1" w:styleId="af6">
    <w:name w:val="表題 (文字)"/>
    <w:basedOn w:val="af1"/>
    <w:link w:val="af4"/>
    <w:uiPriority w:val="10"/>
    <w:rsid w:val="00775A7E"/>
    <w:rPr>
      <w:rFonts w:ascii="メイリオ" w:eastAsia="メイリオ" w:hAnsi="メイリオ" w:cstheme="majorBidi"/>
      <w:b/>
      <w:sz w:val="40"/>
      <w:szCs w:val="48"/>
      <w:u w:val="thick"/>
    </w:rPr>
  </w:style>
  <w:style w:type="paragraph" w:styleId="af5">
    <w:name w:val="Subtitle"/>
    <w:basedOn w:val="a7"/>
    <w:next w:val="a7"/>
    <w:link w:val="af7"/>
    <w:uiPriority w:val="11"/>
    <w:qFormat/>
    <w:rsid w:val="00775A7E"/>
    <w:pPr>
      <w:spacing w:beforeLines="100" w:before="360"/>
      <w:jc w:val="center"/>
    </w:pPr>
    <w:rPr>
      <w:rFonts w:ascii="メイリオ" w:eastAsia="メイリオ" w:hAnsi="メイリオ" w:cstheme="majorBidi"/>
      <w:b/>
      <w:sz w:val="28"/>
      <w:szCs w:val="32"/>
    </w:rPr>
  </w:style>
  <w:style w:type="character" w:customStyle="1" w:styleId="af7">
    <w:name w:val="副題 (文字)"/>
    <w:basedOn w:val="af1"/>
    <w:link w:val="af5"/>
    <w:uiPriority w:val="11"/>
    <w:rsid w:val="00775A7E"/>
    <w:rPr>
      <w:rFonts w:ascii="メイリオ" w:eastAsia="メイリオ" w:hAnsi="メイリオ" w:cstheme="majorBidi"/>
      <w:b/>
      <w:sz w:val="28"/>
      <w:szCs w:val="32"/>
    </w:rPr>
  </w:style>
  <w:style w:type="paragraph" w:styleId="af8">
    <w:name w:val="Closing"/>
    <w:basedOn w:val="a7"/>
    <w:link w:val="af9"/>
    <w:uiPriority w:val="99"/>
    <w:unhideWhenUsed/>
    <w:rsid w:val="00AD41D9"/>
    <w:pPr>
      <w:jc w:val="right"/>
    </w:pPr>
  </w:style>
  <w:style w:type="character" w:customStyle="1" w:styleId="af9">
    <w:name w:val="結語 (文字)"/>
    <w:basedOn w:val="af1"/>
    <w:link w:val="af8"/>
    <w:uiPriority w:val="99"/>
    <w:rsid w:val="00AD41D9"/>
  </w:style>
  <w:style w:type="character" w:customStyle="1" w:styleId="60">
    <w:name w:val="見出し 6 (文字)"/>
    <w:basedOn w:val="af1"/>
    <w:link w:val="6"/>
    <w:uiPriority w:val="9"/>
    <w:rsid w:val="0006787B"/>
    <w:rPr>
      <w:rFonts w:eastAsia="ＭＳ ゴシック"/>
      <w:b/>
      <w:bCs/>
      <w:sz w:val="20"/>
    </w:rPr>
  </w:style>
  <w:style w:type="character" w:customStyle="1" w:styleId="70">
    <w:name w:val="見出し 7 (文字)"/>
    <w:basedOn w:val="af1"/>
    <w:link w:val="7"/>
    <w:uiPriority w:val="9"/>
    <w:rsid w:val="0006787B"/>
    <w:rPr>
      <w:rFonts w:eastAsia="ＭＳ ゴシック"/>
      <w:sz w:val="20"/>
    </w:rPr>
  </w:style>
  <w:style w:type="character" w:customStyle="1" w:styleId="80">
    <w:name w:val="見出し 8 (文字)"/>
    <w:basedOn w:val="af1"/>
    <w:link w:val="8"/>
    <w:uiPriority w:val="9"/>
    <w:rsid w:val="0006787B"/>
    <w:rPr>
      <w:rFonts w:eastAsia="ＭＳ ゴシック"/>
      <w:sz w:val="18"/>
    </w:rPr>
  </w:style>
  <w:style w:type="character" w:customStyle="1" w:styleId="90">
    <w:name w:val="見出し 9 (文字)"/>
    <w:basedOn w:val="af1"/>
    <w:link w:val="9"/>
    <w:uiPriority w:val="9"/>
    <w:rsid w:val="0006787B"/>
    <w:rPr>
      <w:rFonts w:eastAsia="ＭＳ ゴシック"/>
      <w:sz w:val="18"/>
    </w:rPr>
  </w:style>
  <w:style w:type="paragraph" w:styleId="afa">
    <w:name w:val="No Spacing"/>
    <w:link w:val="afb"/>
    <w:uiPriority w:val="1"/>
    <w:qFormat/>
    <w:rsid w:val="00AD41D9"/>
    <w:pPr>
      <w:widowControl w:val="0"/>
      <w:jc w:val="both"/>
    </w:pPr>
    <w:rPr>
      <w:rFonts w:eastAsia="ＭＳ Ｐゴシック"/>
      <w:sz w:val="20"/>
    </w:rPr>
  </w:style>
  <w:style w:type="character" w:styleId="afc">
    <w:name w:val="Subtle Emphasis"/>
    <w:basedOn w:val="af1"/>
    <w:uiPriority w:val="19"/>
    <w:qFormat/>
    <w:rsid w:val="00AD41D9"/>
    <w:rPr>
      <w:i/>
      <w:iCs/>
      <w:color w:val="404040" w:themeColor="text1" w:themeTint="BF"/>
    </w:rPr>
  </w:style>
  <w:style w:type="character" w:styleId="afd">
    <w:name w:val="Emphasis"/>
    <w:basedOn w:val="af1"/>
    <w:uiPriority w:val="20"/>
    <w:qFormat/>
    <w:rsid w:val="00AD41D9"/>
    <w:rPr>
      <w:i/>
      <w:iCs/>
    </w:rPr>
  </w:style>
  <w:style w:type="character" w:styleId="21">
    <w:name w:val="Intense Emphasis"/>
    <w:basedOn w:val="af1"/>
    <w:uiPriority w:val="21"/>
    <w:qFormat/>
    <w:rsid w:val="00AD41D9"/>
    <w:rPr>
      <w:i/>
      <w:iCs/>
      <w:color w:val="5B9BD5" w:themeColor="accent1"/>
    </w:rPr>
  </w:style>
  <w:style w:type="character" w:styleId="afe">
    <w:name w:val="Strong"/>
    <w:basedOn w:val="af1"/>
    <w:uiPriority w:val="22"/>
    <w:qFormat/>
    <w:rsid w:val="00AD41D9"/>
    <w:rPr>
      <w:b/>
      <w:bCs/>
    </w:rPr>
  </w:style>
  <w:style w:type="paragraph" w:styleId="aff">
    <w:name w:val="Quote"/>
    <w:basedOn w:val="a7"/>
    <w:next w:val="a7"/>
    <w:link w:val="aff0"/>
    <w:uiPriority w:val="29"/>
    <w:qFormat/>
    <w:rsid w:val="00AD4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0">
    <w:name w:val="引用文 (文字)"/>
    <w:basedOn w:val="af1"/>
    <w:link w:val="aff"/>
    <w:uiPriority w:val="29"/>
    <w:rsid w:val="00AD41D9"/>
    <w:rPr>
      <w:rFonts w:eastAsia="ＭＳ Ｐゴシック"/>
      <w:i/>
      <w:iCs/>
      <w:color w:val="404040" w:themeColor="text1" w:themeTint="BF"/>
      <w:sz w:val="20"/>
    </w:rPr>
  </w:style>
  <w:style w:type="paragraph" w:styleId="22">
    <w:name w:val="Intense Quote"/>
    <w:basedOn w:val="a7"/>
    <w:next w:val="a7"/>
    <w:link w:val="23"/>
    <w:uiPriority w:val="30"/>
    <w:qFormat/>
    <w:rsid w:val="00AD41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23">
    <w:name w:val="引用文 2 (文字)"/>
    <w:basedOn w:val="af1"/>
    <w:link w:val="22"/>
    <w:uiPriority w:val="30"/>
    <w:rsid w:val="00AD41D9"/>
    <w:rPr>
      <w:rFonts w:eastAsia="ＭＳ Ｐゴシック"/>
      <w:i/>
      <w:iCs/>
      <w:color w:val="5B9BD5" w:themeColor="accent1"/>
      <w:sz w:val="20"/>
    </w:rPr>
  </w:style>
  <w:style w:type="character" w:styleId="aff1">
    <w:name w:val="Subtle Reference"/>
    <w:basedOn w:val="af1"/>
    <w:uiPriority w:val="31"/>
    <w:qFormat/>
    <w:rsid w:val="00AD41D9"/>
    <w:rPr>
      <w:smallCaps/>
      <w:color w:val="5A5A5A" w:themeColor="text1" w:themeTint="A5"/>
    </w:rPr>
  </w:style>
  <w:style w:type="character" w:styleId="24">
    <w:name w:val="Intense Reference"/>
    <w:basedOn w:val="af1"/>
    <w:uiPriority w:val="32"/>
    <w:qFormat/>
    <w:rsid w:val="00AD41D9"/>
    <w:rPr>
      <w:b/>
      <w:bCs/>
      <w:smallCaps/>
      <w:color w:val="5B9BD5" w:themeColor="accent1"/>
      <w:spacing w:val="5"/>
    </w:rPr>
  </w:style>
  <w:style w:type="character" w:styleId="aff2">
    <w:name w:val="Book Title"/>
    <w:basedOn w:val="af1"/>
    <w:uiPriority w:val="33"/>
    <w:qFormat/>
    <w:rsid w:val="00AD41D9"/>
    <w:rPr>
      <w:b/>
      <w:bCs/>
      <w:i/>
      <w:iCs/>
      <w:spacing w:val="5"/>
    </w:rPr>
  </w:style>
  <w:style w:type="paragraph" w:styleId="aff3">
    <w:name w:val="List Paragraph"/>
    <w:basedOn w:val="a7"/>
    <w:link w:val="aff4"/>
    <w:uiPriority w:val="34"/>
    <w:qFormat/>
    <w:rsid w:val="00AD41D9"/>
    <w:pPr>
      <w:ind w:leftChars="400" w:left="840"/>
    </w:pPr>
  </w:style>
  <w:style w:type="paragraph" w:styleId="aff5">
    <w:name w:val="header"/>
    <w:basedOn w:val="a7"/>
    <w:link w:val="aff6"/>
    <w:uiPriority w:val="99"/>
    <w:unhideWhenUsed/>
    <w:qFormat/>
    <w:rsid w:val="0006787B"/>
    <w:pPr>
      <w:pBdr>
        <w:bottom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6">
    <w:name w:val="ヘッダー (文字)"/>
    <w:basedOn w:val="af1"/>
    <w:link w:val="aff5"/>
    <w:uiPriority w:val="99"/>
    <w:rsid w:val="0006787B"/>
    <w:rPr>
      <w:rFonts w:eastAsia="メイリオ"/>
      <w:sz w:val="20"/>
    </w:rPr>
  </w:style>
  <w:style w:type="paragraph" w:styleId="aff7">
    <w:name w:val="footer"/>
    <w:basedOn w:val="a7"/>
    <w:link w:val="aff8"/>
    <w:uiPriority w:val="99"/>
    <w:unhideWhenUsed/>
    <w:qFormat/>
    <w:rsid w:val="0006787B"/>
    <w:pPr>
      <w:pBdr>
        <w:top w:val="single" w:sz="12" w:space="1" w:color="auto"/>
      </w:pBdr>
      <w:tabs>
        <w:tab w:val="right" w:pos="8504"/>
      </w:tabs>
      <w:snapToGrid w:val="0"/>
    </w:pPr>
    <w:rPr>
      <w:rFonts w:eastAsia="メイリオ"/>
    </w:rPr>
  </w:style>
  <w:style w:type="character" w:customStyle="1" w:styleId="aff8">
    <w:name w:val="フッター (文字)"/>
    <w:basedOn w:val="af1"/>
    <w:link w:val="aff7"/>
    <w:uiPriority w:val="99"/>
    <w:rsid w:val="0006787B"/>
    <w:rPr>
      <w:rFonts w:eastAsia="メイリオ"/>
      <w:sz w:val="20"/>
    </w:rPr>
  </w:style>
  <w:style w:type="paragraph" w:customStyle="1" w:styleId="a8">
    <w:name w:val="本文１"/>
    <w:basedOn w:val="a7"/>
    <w:qFormat/>
    <w:rsid w:val="002B2600"/>
    <w:pPr>
      <w:ind w:firstLineChars="135" w:firstLine="270"/>
    </w:pPr>
  </w:style>
  <w:style w:type="paragraph" w:customStyle="1" w:styleId="a9">
    <w:name w:val="本文２"/>
    <w:basedOn w:val="a7"/>
    <w:qFormat/>
    <w:rsid w:val="002B2600"/>
    <w:pPr>
      <w:ind w:firstLineChars="135" w:firstLine="270"/>
    </w:pPr>
  </w:style>
  <w:style w:type="paragraph" w:customStyle="1" w:styleId="aa">
    <w:name w:val="本文３"/>
    <w:basedOn w:val="a7"/>
    <w:qFormat/>
    <w:rsid w:val="00D727E3"/>
    <w:pPr>
      <w:ind w:leftChars="213" w:left="426" w:firstLineChars="135" w:firstLine="270"/>
    </w:pPr>
  </w:style>
  <w:style w:type="paragraph" w:customStyle="1" w:styleId="ab">
    <w:name w:val="本文４"/>
    <w:basedOn w:val="a7"/>
    <w:qFormat/>
    <w:rsid w:val="00D727E3"/>
    <w:pPr>
      <w:ind w:leftChars="283" w:left="566" w:firstLineChars="135" w:firstLine="270"/>
    </w:pPr>
  </w:style>
  <w:style w:type="paragraph" w:customStyle="1" w:styleId="ac">
    <w:name w:val="本文５"/>
    <w:basedOn w:val="a7"/>
    <w:qFormat/>
    <w:rsid w:val="00D727E3"/>
    <w:pPr>
      <w:ind w:leftChars="425" w:left="850" w:firstLineChars="135" w:firstLine="270"/>
    </w:pPr>
  </w:style>
  <w:style w:type="paragraph" w:customStyle="1" w:styleId="ad">
    <w:name w:val="本文６"/>
    <w:basedOn w:val="a7"/>
    <w:qFormat/>
    <w:rsid w:val="00D727E3"/>
    <w:pPr>
      <w:ind w:leftChars="567" w:left="1134" w:firstLineChars="135" w:firstLine="270"/>
    </w:pPr>
  </w:style>
  <w:style w:type="paragraph" w:customStyle="1" w:styleId="ae">
    <w:name w:val="本文７"/>
    <w:basedOn w:val="a7"/>
    <w:qFormat/>
    <w:rsid w:val="00D727E3"/>
    <w:pPr>
      <w:ind w:leftChars="709" w:left="1418" w:firstLineChars="135" w:firstLine="270"/>
    </w:pPr>
  </w:style>
  <w:style w:type="paragraph" w:customStyle="1" w:styleId="af">
    <w:name w:val="本文８"/>
    <w:basedOn w:val="a7"/>
    <w:qFormat/>
    <w:rsid w:val="00D727E3"/>
    <w:pPr>
      <w:ind w:leftChars="850" w:left="1700" w:firstLineChars="135" w:firstLine="243"/>
    </w:pPr>
    <w:rPr>
      <w:sz w:val="18"/>
    </w:rPr>
  </w:style>
  <w:style w:type="paragraph" w:customStyle="1" w:styleId="af0">
    <w:name w:val="本文９"/>
    <w:basedOn w:val="a7"/>
    <w:qFormat/>
    <w:rsid w:val="00D727E3"/>
    <w:pPr>
      <w:ind w:leftChars="992" w:left="1984" w:firstLineChars="135" w:firstLine="270"/>
    </w:pPr>
    <w:rPr>
      <w:sz w:val="18"/>
    </w:rPr>
  </w:style>
  <w:style w:type="paragraph" w:customStyle="1" w:styleId="11">
    <w:name w:val="スタイル1"/>
    <w:basedOn w:val="aff5"/>
    <w:rsid w:val="001378AD"/>
  </w:style>
  <w:style w:type="paragraph" w:customStyle="1" w:styleId="aff9">
    <w:name w:val="初版"/>
    <w:basedOn w:val="a7"/>
    <w:next w:val="affa"/>
    <w:link w:val="affb"/>
    <w:qFormat/>
    <w:rsid w:val="00127A17"/>
    <w:pPr>
      <w:tabs>
        <w:tab w:val="right" w:pos="4820"/>
        <w:tab w:val="left" w:pos="4962"/>
      </w:tabs>
      <w:spacing w:beforeLines="1100" w:before="3960" w:line="300" w:lineRule="exact"/>
    </w:pPr>
    <w:rPr>
      <w:rFonts w:ascii="メイリオ" w:eastAsia="メイリオ" w:hAnsi="メイリオ"/>
      <w:szCs w:val="20"/>
    </w:rPr>
  </w:style>
  <w:style w:type="paragraph" w:customStyle="1" w:styleId="affa">
    <w:name w:val="改訂"/>
    <w:basedOn w:val="aff9"/>
    <w:link w:val="affc"/>
    <w:qFormat/>
    <w:rsid w:val="00C31EA7"/>
    <w:pPr>
      <w:spacing w:beforeLines="0" w:before="0"/>
    </w:pPr>
  </w:style>
  <w:style w:type="character" w:customStyle="1" w:styleId="affb">
    <w:name w:val="初版 (文字)"/>
    <w:basedOn w:val="af1"/>
    <w:link w:val="aff9"/>
    <w:rsid w:val="00127A17"/>
    <w:rPr>
      <w:rFonts w:ascii="メイリオ" w:eastAsia="メイリオ" w:hAnsi="メイリオ"/>
      <w:sz w:val="20"/>
      <w:szCs w:val="20"/>
    </w:rPr>
  </w:style>
  <w:style w:type="paragraph" w:customStyle="1" w:styleId="affd">
    <w:name w:val="著者"/>
    <w:basedOn w:val="aff9"/>
    <w:next w:val="a7"/>
    <w:link w:val="affe"/>
    <w:qFormat/>
    <w:rsid w:val="00127A17"/>
    <w:pPr>
      <w:spacing w:beforeLines="100" w:before="360"/>
      <w:jc w:val="center"/>
    </w:pPr>
  </w:style>
  <w:style w:type="character" w:customStyle="1" w:styleId="affc">
    <w:name w:val="改訂 (文字)"/>
    <w:basedOn w:val="affb"/>
    <w:link w:val="affa"/>
    <w:rsid w:val="00C31EA7"/>
    <w:rPr>
      <w:rFonts w:ascii="メイリオ" w:eastAsia="メイリオ" w:hAnsi="メイリオ"/>
      <w:sz w:val="20"/>
      <w:szCs w:val="20"/>
    </w:rPr>
  </w:style>
  <w:style w:type="paragraph" w:customStyle="1" w:styleId="afff">
    <w:name w:val="背表紙タイトル"/>
    <w:basedOn w:val="a7"/>
    <w:next w:val="afff0"/>
    <w:link w:val="afff1"/>
    <w:qFormat/>
    <w:rsid w:val="00775A7E"/>
    <w:pPr>
      <w:pBdr>
        <w:bottom w:val="single" w:sz="12" w:space="1" w:color="808080" w:themeColor="background1" w:themeShade="80"/>
      </w:pBdr>
      <w:spacing w:beforeLines="1400" w:before="1400"/>
      <w:jc w:val="center"/>
    </w:pPr>
    <w:rPr>
      <w:rFonts w:ascii="メイリオ" w:eastAsia="メイリオ" w:hAnsi="メイリオ"/>
      <w:b/>
      <w:sz w:val="24"/>
      <w:szCs w:val="24"/>
    </w:rPr>
  </w:style>
  <w:style w:type="character" w:customStyle="1" w:styleId="affe">
    <w:name w:val="著者 (文字)"/>
    <w:basedOn w:val="affc"/>
    <w:link w:val="affd"/>
    <w:rsid w:val="00127A17"/>
    <w:rPr>
      <w:rFonts w:ascii="メイリオ" w:eastAsia="メイリオ" w:hAnsi="メイリオ"/>
      <w:sz w:val="20"/>
      <w:szCs w:val="20"/>
    </w:rPr>
  </w:style>
  <w:style w:type="paragraph" w:customStyle="1" w:styleId="afff0">
    <w:name w:val="文書終了"/>
    <w:basedOn w:val="a7"/>
    <w:next w:val="a7"/>
    <w:link w:val="afff2"/>
    <w:qFormat/>
    <w:rsid w:val="000D4978"/>
    <w:pPr>
      <w:spacing w:beforeLines="100" w:before="360"/>
      <w:jc w:val="center"/>
    </w:pPr>
    <w:rPr>
      <w:rFonts w:ascii="メイリオ" w:eastAsia="メイリオ" w:hAnsi="メイリオ"/>
      <w:szCs w:val="24"/>
    </w:rPr>
  </w:style>
  <w:style w:type="character" w:customStyle="1" w:styleId="afff1">
    <w:name w:val="背表紙タイトル (文字)"/>
    <w:basedOn w:val="af1"/>
    <w:link w:val="afff"/>
    <w:rsid w:val="00775A7E"/>
    <w:rPr>
      <w:rFonts w:ascii="メイリオ" w:eastAsia="メイリオ" w:hAnsi="メイリオ"/>
      <w:b/>
      <w:sz w:val="24"/>
      <w:szCs w:val="24"/>
    </w:rPr>
  </w:style>
  <w:style w:type="character" w:styleId="afff3">
    <w:name w:val="Hyperlink"/>
    <w:uiPriority w:val="99"/>
    <w:unhideWhenUsed/>
    <w:rsid w:val="000D4978"/>
    <w:rPr>
      <w:color w:val="0563C1"/>
      <w:u w:val="single"/>
    </w:rPr>
  </w:style>
  <w:style w:type="character" w:customStyle="1" w:styleId="afff2">
    <w:name w:val="文書終了 (文字)"/>
    <w:basedOn w:val="af1"/>
    <w:link w:val="afff0"/>
    <w:rsid w:val="000D4978"/>
    <w:rPr>
      <w:rFonts w:ascii="メイリオ" w:eastAsia="メイリオ" w:hAnsi="メイリオ"/>
      <w:sz w:val="20"/>
      <w:szCs w:val="24"/>
    </w:rPr>
  </w:style>
  <w:style w:type="character" w:customStyle="1" w:styleId="aff4">
    <w:name w:val="リスト段落 (文字)"/>
    <w:basedOn w:val="af1"/>
    <w:link w:val="aff3"/>
    <w:uiPriority w:val="34"/>
    <w:rsid w:val="000D4978"/>
    <w:rPr>
      <w:rFonts w:eastAsia="ＭＳ Ｐゴシック"/>
      <w:sz w:val="20"/>
    </w:rPr>
  </w:style>
  <w:style w:type="paragraph" w:styleId="afff4">
    <w:name w:val="TOC Heading"/>
    <w:basedOn w:val="1"/>
    <w:next w:val="a7"/>
    <w:uiPriority w:val="39"/>
    <w:unhideWhenUsed/>
    <w:rsid w:val="000D4978"/>
    <w:pPr>
      <w:pBdr>
        <w:top w:val="single" w:sz="12" w:space="1" w:color="auto"/>
        <w:left w:val="single" w:sz="12" w:space="4" w:color="auto"/>
      </w:pBdr>
      <w:shd w:val="clear" w:color="auto" w:fill="BDD6EE" w:themeFill="accent1" w:themeFillTint="66"/>
      <w:spacing w:before="240" w:line="259" w:lineRule="auto"/>
      <w:ind w:left="321" w:hangingChars="100" w:hanging="321"/>
      <w:jc w:val="left"/>
      <w:outlineLvl w:val="9"/>
    </w:pPr>
    <w:rPr>
      <w:rFonts w:ascii="Arial" w:hAnsi="Arial" w:cs="Times New Roman"/>
      <w:b w:val="0"/>
      <w:color w:val="2E74B5"/>
      <w:kern w:val="0"/>
      <w:sz w:val="32"/>
      <w:szCs w:val="32"/>
    </w:rPr>
  </w:style>
  <w:style w:type="paragraph" w:styleId="12">
    <w:name w:val="toc 1"/>
    <w:basedOn w:val="a7"/>
    <w:next w:val="a7"/>
    <w:autoRedefine/>
    <w:uiPriority w:val="39"/>
    <w:unhideWhenUsed/>
    <w:rsid w:val="0006787B"/>
    <w:pPr>
      <w:pBdr>
        <w:top w:val="dotted" w:sz="4" w:space="1" w:color="808080" w:themeColor="background1" w:themeShade="80"/>
      </w:pBdr>
      <w:tabs>
        <w:tab w:val="right" w:leader="dot" w:pos="8494"/>
      </w:tabs>
      <w:spacing w:beforeLines="50" w:before="50"/>
      <w:ind w:hangingChars="135" w:hanging="323"/>
    </w:pPr>
    <w:rPr>
      <w:rFonts w:ascii="Century" w:hAnsi="Century" w:cs="Times New Roman"/>
      <w:b/>
      <w:noProof/>
      <w:sz w:val="24"/>
    </w:rPr>
  </w:style>
  <w:style w:type="paragraph" w:styleId="Web">
    <w:name w:val="Normal (Web)"/>
    <w:basedOn w:val="a7"/>
    <w:uiPriority w:val="99"/>
    <w:unhideWhenUsed/>
    <w:rsid w:val="000D4978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  <w:style w:type="paragraph" w:styleId="25">
    <w:name w:val="toc 2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65" w:left="418" w:hangingChars="134" w:hanging="282"/>
    </w:pPr>
    <w:rPr>
      <w:rFonts w:ascii="Century" w:hAnsi="Century" w:cs="Times New Roman"/>
      <w:b/>
      <w:noProof/>
    </w:rPr>
  </w:style>
  <w:style w:type="paragraph" w:customStyle="1" w:styleId="afff5">
    <w:name w:val="手順"/>
    <w:basedOn w:val="aff3"/>
    <w:next w:val="a7"/>
    <w:link w:val="afff6"/>
    <w:rsid w:val="000D4978"/>
    <w:pPr>
      <w:keepNext/>
      <w:keepLines/>
      <w:widowControl/>
      <w:pBdr>
        <w:top w:val="single" w:sz="2" w:space="1" w:color="FFD966" w:themeColor="accent4" w:themeTint="99"/>
        <w:left w:val="single" w:sz="2" w:space="4" w:color="FFD966" w:themeColor="accent4" w:themeTint="99"/>
        <w:bottom w:val="single" w:sz="2" w:space="1" w:color="FFD966" w:themeColor="accent4" w:themeTint="99"/>
        <w:right w:val="single" w:sz="2" w:space="4" w:color="FFD966" w:themeColor="accent4" w:themeTint="99"/>
      </w:pBdr>
      <w:shd w:val="clear" w:color="FFF2CC" w:themeColor="accent4" w:themeTint="33" w:fill="FFF2CC" w:themeFill="accent4" w:themeFillTint="33"/>
      <w:spacing w:beforeLines="100" w:before="360" w:afterLines="50" w:after="180"/>
      <w:ind w:leftChars="0" w:left="1418" w:hanging="1001"/>
    </w:pPr>
    <w:rPr>
      <w:rFonts w:ascii="Century" w:eastAsia="ＭＳ 明朝" w:hAnsi="Century" w:cs="Times New Roman"/>
      <w:b/>
    </w:rPr>
  </w:style>
  <w:style w:type="character" w:customStyle="1" w:styleId="afff6">
    <w:name w:val="手順 (文字)"/>
    <w:link w:val="afff5"/>
    <w:rsid w:val="000D4978"/>
    <w:rPr>
      <w:rFonts w:ascii="Century" w:eastAsia="ＭＳ 明朝" w:hAnsi="Century" w:cs="Times New Roman"/>
      <w:b/>
      <w:shd w:val="clear" w:color="FFF2CC" w:themeColor="accent4" w:themeTint="33" w:fill="FFF2CC" w:themeFill="accent4" w:themeFillTint="33"/>
    </w:rPr>
  </w:style>
  <w:style w:type="paragraph" w:styleId="13">
    <w:name w:val="index 1"/>
    <w:basedOn w:val="a7"/>
    <w:next w:val="a7"/>
    <w:autoRedefine/>
    <w:uiPriority w:val="99"/>
    <w:unhideWhenUsed/>
    <w:rsid w:val="000D4978"/>
    <w:pPr>
      <w:ind w:left="200" w:hanging="200"/>
      <w:jc w:val="left"/>
    </w:pPr>
    <w:rPr>
      <w:sz w:val="18"/>
      <w:szCs w:val="18"/>
    </w:rPr>
  </w:style>
  <w:style w:type="paragraph" w:styleId="26">
    <w:name w:val="index 2"/>
    <w:basedOn w:val="a7"/>
    <w:next w:val="a7"/>
    <w:autoRedefine/>
    <w:uiPriority w:val="99"/>
    <w:unhideWhenUsed/>
    <w:rsid w:val="000D4978"/>
    <w:pPr>
      <w:ind w:left="400" w:hanging="200"/>
      <w:jc w:val="left"/>
    </w:pPr>
    <w:rPr>
      <w:sz w:val="18"/>
      <w:szCs w:val="18"/>
    </w:rPr>
  </w:style>
  <w:style w:type="paragraph" w:styleId="31">
    <w:name w:val="index 3"/>
    <w:basedOn w:val="a7"/>
    <w:next w:val="a7"/>
    <w:autoRedefine/>
    <w:uiPriority w:val="99"/>
    <w:unhideWhenUsed/>
    <w:rsid w:val="000D4978"/>
    <w:pPr>
      <w:ind w:left="600" w:hanging="200"/>
      <w:jc w:val="left"/>
    </w:pPr>
    <w:rPr>
      <w:sz w:val="18"/>
      <w:szCs w:val="18"/>
    </w:rPr>
  </w:style>
  <w:style w:type="table" w:styleId="4-1">
    <w:name w:val="Grid Table 4 Accent 1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2-1">
    <w:name w:val="Grid Table 2 Accent 1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1-1">
    <w:name w:val="Grid Table 1 Light Accent 1"/>
    <w:basedOn w:val="af2"/>
    <w:uiPriority w:val="46"/>
    <w:rsid w:val="000D4978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32">
    <w:name w:val="toc 3"/>
    <w:basedOn w:val="a7"/>
    <w:next w:val="a7"/>
    <w:autoRedefine/>
    <w:uiPriority w:val="39"/>
    <w:unhideWhenUsed/>
    <w:rsid w:val="00430BB2"/>
    <w:pPr>
      <w:tabs>
        <w:tab w:val="right" w:leader="dot" w:pos="8494"/>
      </w:tabs>
      <w:ind w:leftChars="128" w:left="550" w:hangingChars="147" w:hanging="294"/>
    </w:pPr>
    <w:rPr>
      <w:noProof/>
    </w:rPr>
  </w:style>
  <w:style w:type="paragraph" w:styleId="41">
    <w:name w:val="toc 4"/>
    <w:basedOn w:val="a7"/>
    <w:next w:val="a7"/>
    <w:autoRedefine/>
    <w:uiPriority w:val="39"/>
    <w:unhideWhenUsed/>
    <w:rsid w:val="00D727E3"/>
    <w:pPr>
      <w:tabs>
        <w:tab w:val="right" w:leader="dot" w:pos="8494"/>
      </w:tabs>
      <w:ind w:leftChars="213" w:left="213"/>
    </w:pPr>
    <w:rPr>
      <w:noProof/>
    </w:rPr>
  </w:style>
  <w:style w:type="paragraph" w:styleId="51">
    <w:name w:val="toc 5"/>
    <w:basedOn w:val="a7"/>
    <w:next w:val="a7"/>
    <w:autoRedefine/>
    <w:uiPriority w:val="39"/>
    <w:unhideWhenUsed/>
    <w:rsid w:val="000D4978"/>
    <w:pPr>
      <w:ind w:leftChars="400" w:left="840"/>
    </w:pPr>
    <w:rPr>
      <w:rFonts w:eastAsiaTheme="minorEastAsia"/>
    </w:rPr>
  </w:style>
  <w:style w:type="paragraph" w:styleId="61">
    <w:name w:val="toc 6"/>
    <w:basedOn w:val="a7"/>
    <w:next w:val="a7"/>
    <w:autoRedefine/>
    <w:uiPriority w:val="39"/>
    <w:unhideWhenUsed/>
    <w:rsid w:val="000D4978"/>
    <w:pPr>
      <w:ind w:leftChars="500" w:left="1050"/>
    </w:pPr>
    <w:rPr>
      <w:rFonts w:eastAsiaTheme="minorEastAsia"/>
    </w:rPr>
  </w:style>
  <w:style w:type="paragraph" w:styleId="71">
    <w:name w:val="toc 7"/>
    <w:basedOn w:val="a7"/>
    <w:next w:val="a7"/>
    <w:autoRedefine/>
    <w:uiPriority w:val="39"/>
    <w:unhideWhenUsed/>
    <w:rsid w:val="000D4978"/>
    <w:pPr>
      <w:ind w:leftChars="600" w:left="1260"/>
    </w:pPr>
    <w:rPr>
      <w:rFonts w:eastAsiaTheme="minorEastAsia"/>
    </w:rPr>
  </w:style>
  <w:style w:type="paragraph" w:styleId="81">
    <w:name w:val="toc 8"/>
    <w:basedOn w:val="a7"/>
    <w:next w:val="a7"/>
    <w:autoRedefine/>
    <w:uiPriority w:val="39"/>
    <w:unhideWhenUsed/>
    <w:rsid w:val="000D4978"/>
    <w:pPr>
      <w:ind w:leftChars="700" w:left="1470"/>
    </w:pPr>
    <w:rPr>
      <w:rFonts w:eastAsiaTheme="minorEastAsia"/>
    </w:rPr>
  </w:style>
  <w:style w:type="paragraph" w:styleId="91">
    <w:name w:val="toc 9"/>
    <w:basedOn w:val="a7"/>
    <w:next w:val="a7"/>
    <w:autoRedefine/>
    <w:uiPriority w:val="39"/>
    <w:unhideWhenUsed/>
    <w:rsid w:val="000D4978"/>
    <w:pPr>
      <w:ind w:leftChars="800" w:left="1680"/>
    </w:pPr>
    <w:rPr>
      <w:rFonts w:eastAsiaTheme="minorEastAsia"/>
    </w:rPr>
  </w:style>
  <w:style w:type="table" w:styleId="27">
    <w:name w:val="Grid Table 2"/>
    <w:basedOn w:val="af2"/>
    <w:uiPriority w:val="47"/>
    <w:rsid w:val="000D4978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fff7">
    <w:name w:val="Table Grid"/>
    <w:basedOn w:val="af2"/>
    <w:uiPriority w:val="39"/>
    <w:rsid w:val="000D49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fb">
    <w:name w:val="行間詰め (文字)"/>
    <w:basedOn w:val="af1"/>
    <w:link w:val="afa"/>
    <w:uiPriority w:val="1"/>
    <w:rsid w:val="000D4978"/>
    <w:rPr>
      <w:rFonts w:eastAsia="ＭＳ Ｐゴシック"/>
      <w:sz w:val="20"/>
    </w:rPr>
  </w:style>
  <w:style w:type="table" w:styleId="42">
    <w:name w:val="Grid Table 4"/>
    <w:basedOn w:val="af2"/>
    <w:uiPriority w:val="49"/>
    <w:rsid w:val="000D4978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afff8">
    <w:name w:val="項目説明"/>
    <w:basedOn w:val="a7"/>
    <w:link w:val="afff9"/>
    <w:qFormat/>
    <w:rsid w:val="000D4978"/>
    <w:pPr>
      <w:tabs>
        <w:tab w:val="left" w:leader="dot" w:pos="3828"/>
      </w:tabs>
      <w:ind w:leftChars="135" w:left="3968" w:hangingChars="1755" w:hanging="3685"/>
    </w:pPr>
    <w:rPr>
      <w:rFonts w:ascii="ＭＳ 明朝" w:eastAsia="ＭＳ 明朝" w:hAnsi="ＭＳ 明朝" w:cs="ＭＳ 明朝"/>
    </w:rPr>
  </w:style>
  <w:style w:type="character" w:customStyle="1" w:styleId="afff9">
    <w:name w:val="項目説明 (文字)"/>
    <w:basedOn w:val="af1"/>
    <w:link w:val="afff8"/>
    <w:rsid w:val="000D4978"/>
    <w:rPr>
      <w:rFonts w:ascii="ＭＳ 明朝" w:eastAsia="ＭＳ 明朝" w:hAnsi="ＭＳ 明朝" w:cs="ＭＳ 明朝"/>
    </w:rPr>
  </w:style>
  <w:style w:type="paragraph" w:customStyle="1" w:styleId="afffa">
    <w:name w:val="項目見出し"/>
    <w:basedOn w:val="a7"/>
    <w:next w:val="a7"/>
    <w:link w:val="afffb"/>
    <w:qFormat/>
    <w:rsid w:val="000D4978"/>
    <w:pPr>
      <w:keepNext/>
      <w:keepLines/>
      <w:widowControl/>
      <w:pBdr>
        <w:top w:val="single" w:sz="8" w:space="1" w:color="808080" w:themeColor="background1" w:themeShade="80"/>
        <w:left w:val="single" w:sz="8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auto" w:fill="EDEDED" w:themeFill="accent3" w:themeFillTint="33"/>
      <w:spacing w:beforeLines="100" w:before="100" w:afterLines="50" w:after="50"/>
    </w:pPr>
    <w:rPr>
      <w:rFonts w:ascii="Century" w:eastAsia="ＭＳ 明朝" w:hAnsi="Century" w:cs="Times New Roman"/>
      <w:b/>
    </w:rPr>
  </w:style>
  <w:style w:type="character" w:customStyle="1" w:styleId="afffb">
    <w:name w:val="項目見出し (文字)"/>
    <w:basedOn w:val="af1"/>
    <w:link w:val="afffa"/>
    <w:rsid w:val="000D4978"/>
    <w:rPr>
      <w:rFonts w:ascii="Century" w:eastAsia="ＭＳ 明朝" w:hAnsi="Century" w:cs="Times New Roman"/>
      <w:b/>
      <w:shd w:val="clear" w:color="auto" w:fill="EDEDED" w:themeFill="accent3" w:themeFillTint="33"/>
    </w:rPr>
  </w:style>
  <w:style w:type="table" w:styleId="afffc">
    <w:name w:val="Grid Table Light"/>
    <w:basedOn w:val="af2"/>
    <w:uiPriority w:val="40"/>
    <w:rsid w:val="000D497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fd">
    <w:name w:val="手順：区切り"/>
    <w:basedOn w:val="afff5"/>
    <w:link w:val="afffe"/>
    <w:rsid w:val="000D4978"/>
    <w:pPr>
      <w:shd w:val="clear" w:color="FFF2CC" w:themeColor="accent4" w:themeTint="33" w:fill="FFD966" w:themeFill="accent4" w:themeFillTint="99"/>
    </w:pPr>
  </w:style>
  <w:style w:type="character" w:customStyle="1" w:styleId="afffe">
    <w:name w:val="手順：区切り (文字)"/>
    <w:basedOn w:val="afff6"/>
    <w:link w:val="afffd"/>
    <w:rsid w:val="000D4978"/>
    <w:rPr>
      <w:rFonts w:ascii="Century" w:eastAsia="ＭＳ 明朝" w:hAnsi="Century" w:cs="Times New Roman"/>
      <w:b/>
      <w:shd w:val="clear" w:color="FFF2CC" w:themeColor="accent4" w:themeTint="33" w:fill="FFD966" w:themeFill="accent4" w:themeFillTint="99"/>
    </w:rPr>
  </w:style>
  <w:style w:type="paragraph" w:styleId="affff">
    <w:name w:val="Balloon Text"/>
    <w:basedOn w:val="a7"/>
    <w:link w:val="affff0"/>
    <w:uiPriority w:val="99"/>
    <w:semiHidden/>
    <w:unhideWhenUsed/>
    <w:rsid w:val="000D4978"/>
    <w:rPr>
      <w:rFonts w:asciiTheme="majorHAnsi" w:eastAsiaTheme="majorEastAsia" w:hAnsiTheme="majorHAnsi" w:cstheme="majorBidi"/>
      <w:sz w:val="18"/>
      <w:szCs w:val="18"/>
    </w:rPr>
  </w:style>
  <w:style w:type="character" w:customStyle="1" w:styleId="affff0">
    <w:name w:val="吹き出し (文字)"/>
    <w:basedOn w:val="af1"/>
    <w:link w:val="affff"/>
    <w:uiPriority w:val="99"/>
    <w:semiHidden/>
    <w:rsid w:val="000D4978"/>
    <w:rPr>
      <w:rFonts w:asciiTheme="majorHAnsi" w:eastAsiaTheme="majorEastAsia" w:hAnsiTheme="majorHAnsi" w:cstheme="majorBidi"/>
      <w:sz w:val="18"/>
      <w:szCs w:val="18"/>
    </w:rPr>
  </w:style>
  <w:style w:type="paragraph" w:customStyle="1" w:styleId="affff1">
    <w:name w:val="汎用見出し"/>
    <w:basedOn w:val="1"/>
    <w:next w:val="a8"/>
    <w:link w:val="affff2"/>
    <w:qFormat/>
    <w:rsid w:val="0061670E"/>
    <w:pPr>
      <w:pageBreakBefore/>
      <w:spacing w:beforeLines="50" w:before="50"/>
      <w:outlineLvl w:val="9"/>
    </w:pPr>
  </w:style>
  <w:style w:type="paragraph" w:styleId="43">
    <w:name w:val="index 4"/>
    <w:basedOn w:val="a7"/>
    <w:next w:val="a7"/>
    <w:autoRedefine/>
    <w:uiPriority w:val="99"/>
    <w:unhideWhenUsed/>
    <w:rsid w:val="00775A7E"/>
    <w:pPr>
      <w:ind w:left="800" w:hanging="200"/>
      <w:jc w:val="left"/>
    </w:pPr>
    <w:rPr>
      <w:sz w:val="18"/>
      <w:szCs w:val="18"/>
    </w:rPr>
  </w:style>
  <w:style w:type="character" w:customStyle="1" w:styleId="affff2">
    <w:name w:val="汎用見出し (文字)"/>
    <w:basedOn w:val="10"/>
    <w:link w:val="affff1"/>
    <w:rsid w:val="0061670E"/>
    <w:rPr>
      <w:rFonts w:ascii="ＭＳ Ｐゴシック" w:eastAsia="ＭＳ ゴシック" w:hAnsi="ＭＳ Ｐゴシック" w:cstheme="majorBidi"/>
      <w:b/>
      <w:sz w:val="24"/>
      <w:szCs w:val="24"/>
      <w:shd w:val="clear" w:color="auto" w:fill="F2F2F2" w:themeFill="background1" w:themeFillShade="F2"/>
    </w:rPr>
  </w:style>
  <w:style w:type="paragraph" w:styleId="52">
    <w:name w:val="index 5"/>
    <w:basedOn w:val="a7"/>
    <w:next w:val="a7"/>
    <w:autoRedefine/>
    <w:uiPriority w:val="99"/>
    <w:unhideWhenUsed/>
    <w:rsid w:val="00775A7E"/>
    <w:pPr>
      <w:ind w:left="1000" w:hanging="200"/>
      <w:jc w:val="left"/>
    </w:pPr>
    <w:rPr>
      <w:sz w:val="18"/>
      <w:szCs w:val="18"/>
    </w:rPr>
  </w:style>
  <w:style w:type="paragraph" w:styleId="62">
    <w:name w:val="index 6"/>
    <w:basedOn w:val="a7"/>
    <w:next w:val="a7"/>
    <w:autoRedefine/>
    <w:uiPriority w:val="99"/>
    <w:unhideWhenUsed/>
    <w:rsid w:val="00775A7E"/>
    <w:pPr>
      <w:ind w:left="1200" w:hanging="200"/>
      <w:jc w:val="left"/>
    </w:pPr>
    <w:rPr>
      <w:sz w:val="18"/>
      <w:szCs w:val="18"/>
    </w:rPr>
  </w:style>
  <w:style w:type="paragraph" w:styleId="72">
    <w:name w:val="index 7"/>
    <w:basedOn w:val="a7"/>
    <w:next w:val="a7"/>
    <w:autoRedefine/>
    <w:uiPriority w:val="99"/>
    <w:unhideWhenUsed/>
    <w:rsid w:val="00775A7E"/>
    <w:pPr>
      <w:ind w:left="1400" w:hanging="200"/>
      <w:jc w:val="left"/>
    </w:pPr>
    <w:rPr>
      <w:sz w:val="18"/>
      <w:szCs w:val="18"/>
    </w:rPr>
  </w:style>
  <w:style w:type="paragraph" w:styleId="82">
    <w:name w:val="index 8"/>
    <w:basedOn w:val="a7"/>
    <w:next w:val="a7"/>
    <w:autoRedefine/>
    <w:uiPriority w:val="99"/>
    <w:unhideWhenUsed/>
    <w:rsid w:val="00775A7E"/>
    <w:pPr>
      <w:ind w:left="1600" w:hanging="200"/>
      <w:jc w:val="left"/>
    </w:pPr>
    <w:rPr>
      <w:sz w:val="18"/>
      <w:szCs w:val="18"/>
    </w:rPr>
  </w:style>
  <w:style w:type="paragraph" w:styleId="92">
    <w:name w:val="index 9"/>
    <w:basedOn w:val="a7"/>
    <w:next w:val="a7"/>
    <w:autoRedefine/>
    <w:uiPriority w:val="99"/>
    <w:unhideWhenUsed/>
    <w:rsid w:val="00775A7E"/>
    <w:pPr>
      <w:ind w:left="1800" w:hanging="200"/>
      <w:jc w:val="left"/>
    </w:pPr>
    <w:rPr>
      <w:sz w:val="18"/>
      <w:szCs w:val="18"/>
    </w:rPr>
  </w:style>
  <w:style w:type="paragraph" w:styleId="affff3">
    <w:name w:val="index heading"/>
    <w:basedOn w:val="a7"/>
    <w:next w:val="13"/>
    <w:uiPriority w:val="99"/>
    <w:unhideWhenUsed/>
    <w:rsid w:val="00775A7E"/>
    <w:pPr>
      <w:pBdr>
        <w:top w:val="single" w:sz="12" w:space="0" w:color="auto"/>
      </w:pBdr>
      <w:spacing w:before="360" w:after="240"/>
      <w:jc w:val="left"/>
    </w:pPr>
    <w:rPr>
      <w:b/>
      <w:bCs/>
      <w:i/>
      <w:iCs/>
      <w:sz w:val="26"/>
      <w:szCs w:val="26"/>
    </w:rPr>
  </w:style>
  <w:style w:type="paragraph" w:customStyle="1" w:styleId="a1">
    <w:name w:val="箇条書き３"/>
    <w:basedOn w:val="aa"/>
    <w:qFormat/>
    <w:rsid w:val="00E403A9"/>
    <w:pPr>
      <w:numPr>
        <w:numId w:val="37"/>
      </w:numPr>
      <w:ind w:leftChars="270" w:left="851" w:hangingChars="142" w:hanging="284"/>
    </w:pPr>
    <w:rPr>
      <w:sz w:val="20"/>
    </w:rPr>
  </w:style>
  <w:style w:type="paragraph" w:customStyle="1" w:styleId="affff4">
    <w:name w:val="箇条書き説明３"/>
    <w:basedOn w:val="a1"/>
    <w:qFormat/>
    <w:rsid w:val="001A179E"/>
    <w:pPr>
      <w:tabs>
        <w:tab w:val="left" w:pos="709"/>
        <w:tab w:val="left" w:leader="dot" w:pos="3261"/>
      </w:tabs>
      <w:ind w:left="3402" w:hangingChars="1489" w:hanging="2978"/>
    </w:pPr>
  </w:style>
  <w:style w:type="paragraph" w:customStyle="1" w:styleId="a4">
    <w:name w:val="箇条書き１"/>
    <w:basedOn w:val="a8"/>
    <w:qFormat/>
    <w:rsid w:val="0082373C"/>
    <w:pPr>
      <w:numPr>
        <w:numId w:val="38"/>
      </w:numPr>
      <w:ind w:leftChars="71" w:left="426" w:hangingChars="142" w:hanging="284"/>
    </w:pPr>
  </w:style>
  <w:style w:type="paragraph" w:customStyle="1" w:styleId="affff5">
    <w:name w:val="箇条書き説明１"/>
    <w:basedOn w:val="a4"/>
    <w:qFormat/>
    <w:rsid w:val="0082373C"/>
    <w:pPr>
      <w:tabs>
        <w:tab w:val="left" w:pos="426"/>
        <w:tab w:val="left" w:leader="dot" w:pos="2977"/>
      </w:tabs>
      <w:ind w:left="3118" w:hangingChars="1488" w:hanging="2976"/>
    </w:pPr>
  </w:style>
  <w:style w:type="paragraph" w:customStyle="1" w:styleId="affff6">
    <w:name w:val="箇条書き２"/>
    <w:basedOn w:val="affff5"/>
    <w:qFormat/>
    <w:rsid w:val="006F128E"/>
    <w:pPr>
      <w:tabs>
        <w:tab w:val="clear" w:pos="426"/>
        <w:tab w:val="clear" w:pos="2977"/>
      </w:tabs>
      <w:ind w:left="426" w:hangingChars="142" w:hanging="284"/>
    </w:pPr>
  </w:style>
  <w:style w:type="paragraph" w:customStyle="1" w:styleId="affff7">
    <w:name w:val="箇条書き説明２"/>
    <w:basedOn w:val="affff6"/>
    <w:qFormat/>
    <w:rsid w:val="003E37F0"/>
    <w:pPr>
      <w:tabs>
        <w:tab w:val="left" w:pos="426"/>
        <w:tab w:val="left" w:leader="dot" w:pos="3119"/>
      </w:tabs>
      <w:ind w:left="3274" w:hangingChars="1488" w:hanging="3125"/>
    </w:pPr>
  </w:style>
  <w:style w:type="paragraph" w:customStyle="1" w:styleId="a">
    <w:name w:val="箇条書き４"/>
    <w:basedOn w:val="ab"/>
    <w:qFormat/>
    <w:rsid w:val="00F50A64"/>
    <w:pPr>
      <w:numPr>
        <w:numId w:val="39"/>
      </w:numPr>
      <w:ind w:leftChars="0" w:left="999" w:firstLineChars="0" w:hanging="256"/>
    </w:pPr>
    <w:rPr>
      <w:sz w:val="18"/>
    </w:rPr>
  </w:style>
  <w:style w:type="paragraph" w:customStyle="1" w:styleId="a2">
    <w:name w:val="箇条書き５"/>
    <w:basedOn w:val="ac"/>
    <w:qFormat/>
    <w:rsid w:val="00507919"/>
    <w:pPr>
      <w:numPr>
        <w:numId w:val="40"/>
      </w:numPr>
      <w:ind w:leftChars="497" w:left="1276" w:hangingChars="141" w:hanging="282"/>
    </w:pPr>
    <w:rPr>
      <w:sz w:val="18"/>
    </w:rPr>
  </w:style>
  <w:style w:type="paragraph" w:customStyle="1" w:styleId="a3">
    <w:name w:val="箇条書き６"/>
    <w:basedOn w:val="ad"/>
    <w:qFormat/>
    <w:rsid w:val="00AE12FE"/>
    <w:pPr>
      <w:numPr>
        <w:numId w:val="41"/>
      </w:numPr>
      <w:ind w:leftChars="639" w:left="1560" w:hangingChars="141" w:hanging="282"/>
    </w:pPr>
  </w:style>
  <w:style w:type="paragraph" w:customStyle="1" w:styleId="a5">
    <w:name w:val="箇条書き７"/>
    <w:basedOn w:val="ae"/>
    <w:qFormat/>
    <w:rsid w:val="00AE12FE"/>
    <w:pPr>
      <w:numPr>
        <w:numId w:val="42"/>
      </w:numPr>
      <w:ind w:leftChars="780" w:left="780" w:hangingChars="141" w:hanging="141"/>
    </w:pPr>
  </w:style>
  <w:style w:type="paragraph" w:customStyle="1" w:styleId="a0">
    <w:name w:val="箇条書き８"/>
    <w:basedOn w:val="af"/>
    <w:qFormat/>
    <w:rsid w:val="00AE12FE"/>
    <w:pPr>
      <w:numPr>
        <w:numId w:val="43"/>
      </w:numPr>
      <w:ind w:leftChars="922" w:left="922" w:hangingChars="157" w:hanging="157"/>
    </w:pPr>
  </w:style>
  <w:style w:type="paragraph" w:customStyle="1" w:styleId="a6">
    <w:name w:val="箇条書き９"/>
    <w:basedOn w:val="af0"/>
    <w:qFormat/>
    <w:rsid w:val="00AE12FE"/>
    <w:pPr>
      <w:numPr>
        <w:numId w:val="44"/>
      </w:numPr>
      <w:ind w:leftChars="1064" w:left="1064" w:hangingChars="156" w:hanging="156"/>
    </w:pPr>
  </w:style>
  <w:style w:type="paragraph" w:customStyle="1" w:styleId="affff8">
    <w:name w:val="箇条書き説明４"/>
    <w:basedOn w:val="a"/>
    <w:qFormat/>
    <w:rsid w:val="001A179E"/>
    <w:pPr>
      <w:tabs>
        <w:tab w:val="left" w:pos="993"/>
        <w:tab w:val="left" w:leader="dot" w:pos="3544"/>
      </w:tabs>
      <w:ind w:left="3686" w:hangingChars="1489" w:hanging="2978"/>
    </w:pPr>
  </w:style>
  <w:style w:type="paragraph" w:customStyle="1" w:styleId="affff9">
    <w:name w:val="箇条書き説明５"/>
    <w:basedOn w:val="a2"/>
    <w:qFormat/>
    <w:rsid w:val="001401BC"/>
    <w:pPr>
      <w:tabs>
        <w:tab w:val="left" w:pos="1276"/>
        <w:tab w:val="left" w:leader="dot" w:pos="3828"/>
      </w:tabs>
      <w:ind w:left="3968" w:hangingChars="1487" w:hanging="2974"/>
    </w:pPr>
  </w:style>
  <w:style w:type="paragraph" w:customStyle="1" w:styleId="affffa">
    <w:name w:val="箇条書き説明６"/>
    <w:basedOn w:val="a3"/>
    <w:qFormat/>
    <w:rsid w:val="001401BC"/>
    <w:pPr>
      <w:tabs>
        <w:tab w:val="left" w:pos="1560"/>
        <w:tab w:val="left" w:leader="dot" w:pos="3969"/>
      </w:tabs>
      <w:ind w:leftChars="638" w:left="4108" w:hangingChars="1416" w:hanging="2832"/>
    </w:pPr>
  </w:style>
  <w:style w:type="paragraph" w:customStyle="1" w:styleId="affffb">
    <w:name w:val="箇条書き説明７"/>
    <w:basedOn w:val="a5"/>
    <w:qFormat/>
    <w:rsid w:val="001401BC"/>
    <w:pPr>
      <w:tabs>
        <w:tab w:val="left" w:pos="1843"/>
        <w:tab w:val="left" w:leader="dot" w:pos="4253"/>
      </w:tabs>
      <w:ind w:left="4394" w:hangingChars="1417" w:hanging="2834"/>
    </w:pPr>
  </w:style>
  <w:style w:type="paragraph" w:customStyle="1" w:styleId="affffc">
    <w:name w:val="箇条書き説明８"/>
    <w:basedOn w:val="a0"/>
    <w:qFormat/>
    <w:rsid w:val="001401BC"/>
    <w:pPr>
      <w:tabs>
        <w:tab w:val="left" w:pos="2127"/>
        <w:tab w:val="left" w:leader="dot" w:pos="4536"/>
      </w:tabs>
      <w:ind w:left="4677" w:hangingChars="1574" w:hanging="2833"/>
    </w:pPr>
  </w:style>
  <w:style w:type="paragraph" w:customStyle="1" w:styleId="affffd">
    <w:name w:val="箇条書き説明９"/>
    <w:basedOn w:val="a6"/>
    <w:qFormat/>
    <w:rsid w:val="001401BC"/>
    <w:pPr>
      <w:tabs>
        <w:tab w:val="left" w:pos="2410"/>
        <w:tab w:val="left" w:leader="dot" w:pos="4820"/>
      </w:tabs>
      <w:ind w:left="4961" w:hangingChars="1574" w:hanging="2833"/>
    </w:pPr>
  </w:style>
  <w:style w:type="paragraph" w:customStyle="1" w:styleId="-">
    <w:name w:val="見出し１-ページ先頭"/>
    <w:basedOn w:val="1"/>
    <w:next w:val="a8"/>
    <w:qFormat/>
    <w:rsid w:val="007A3CCA"/>
    <w:pPr>
      <w:spacing w:beforeLines="0" w:before="0"/>
      <w:ind w:left="410" w:hangingChars="170" w:hanging="410"/>
    </w:pPr>
  </w:style>
  <w:style w:type="character" w:styleId="affffe">
    <w:name w:val="FollowedHyperlink"/>
    <w:basedOn w:val="af1"/>
    <w:uiPriority w:val="99"/>
    <w:semiHidden/>
    <w:unhideWhenUsed/>
    <w:rsid w:val="00BD0A5C"/>
    <w:rPr>
      <w:color w:val="954F72" w:themeColor="followedHyperlink"/>
      <w:u w:val="single"/>
    </w:rPr>
  </w:style>
  <w:style w:type="paragraph" w:customStyle="1" w:styleId="3-">
    <w:name w:val="本文3-コード"/>
    <w:basedOn w:val="aa"/>
    <w:qFormat/>
    <w:rsid w:val="00507919"/>
    <w:pPr>
      <w:tabs>
        <w:tab w:val="left" w:pos="400"/>
        <w:tab w:val="left" w:pos="838"/>
        <w:tab w:val="left" w:pos="1253"/>
        <w:tab w:val="left" w:pos="1691"/>
        <w:tab w:val="left" w:pos="2105"/>
        <w:tab w:val="left" w:pos="2543"/>
        <w:tab w:val="left" w:pos="2981"/>
      </w:tabs>
      <w:spacing w:line="200" w:lineRule="exact"/>
      <w:ind w:leftChars="0" w:left="0" w:firstLineChars="0" w:firstLine="0"/>
    </w:pPr>
    <w:rPr>
      <w:rFonts w:ascii="ＭＳ ゴシック" w:hAnsi="ＭＳ ゴシック"/>
      <w:color w:val="0070C0"/>
      <w:sz w:val="14"/>
      <w:szCs w:val="14"/>
    </w:rPr>
  </w:style>
  <w:style w:type="character" w:styleId="afffff">
    <w:name w:val="annotation reference"/>
    <w:basedOn w:val="af1"/>
    <w:uiPriority w:val="99"/>
    <w:semiHidden/>
    <w:unhideWhenUsed/>
    <w:rsid w:val="000079FD"/>
    <w:rPr>
      <w:sz w:val="18"/>
      <w:szCs w:val="18"/>
    </w:rPr>
  </w:style>
  <w:style w:type="paragraph" w:styleId="afffff0">
    <w:name w:val="annotation text"/>
    <w:basedOn w:val="a7"/>
    <w:link w:val="afffff1"/>
    <w:uiPriority w:val="99"/>
    <w:semiHidden/>
    <w:unhideWhenUsed/>
    <w:rsid w:val="000079FD"/>
    <w:pPr>
      <w:jc w:val="left"/>
    </w:pPr>
  </w:style>
  <w:style w:type="character" w:customStyle="1" w:styleId="afffff1">
    <w:name w:val="コメント文字列 (文字)"/>
    <w:basedOn w:val="af1"/>
    <w:link w:val="afffff0"/>
    <w:uiPriority w:val="99"/>
    <w:semiHidden/>
    <w:rsid w:val="000079FD"/>
    <w:rPr>
      <w:rFonts w:eastAsia="ＭＳ ゴシック"/>
    </w:rPr>
  </w:style>
  <w:style w:type="paragraph" w:styleId="afffff2">
    <w:name w:val="annotation subject"/>
    <w:basedOn w:val="afffff0"/>
    <w:next w:val="afffff0"/>
    <w:link w:val="afffff3"/>
    <w:uiPriority w:val="99"/>
    <w:semiHidden/>
    <w:unhideWhenUsed/>
    <w:rsid w:val="000079FD"/>
    <w:rPr>
      <w:b/>
      <w:bCs/>
    </w:rPr>
  </w:style>
  <w:style w:type="character" w:customStyle="1" w:styleId="afffff3">
    <w:name w:val="コメント内容 (文字)"/>
    <w:basedOn w:val="afffff1"/>
    <w:link w:val="afffff2"/>
    <w:uiPriority w:val="99"/>
    <w:semiHidden/>
    <w:rsid w:val="000079FD"/>
    <w:rPr>
      <w:rFonts w:eastAsia="ＭＳ ゴシック"/>
      <w:b/>
      <w:bCs/>
    </w:rPr>
  </w:style>
  <w:style w:type="paragraph" w:customStyle="1" w:styleId="2-">
    <w:name w:val="本文2-コード"/>
    <w:basedOn w:val="a9"/>
    <w:qFormat/>
    <w:rsid w:val="000678ED"/>
    <w:pPr>
      <w:tabs>
        <w:tab w:val="left" w:pos="371"/>
        <w:tab w:val="left" w:pos="809"/>
        <w:tab w:val="left" w:pos="1269"/>
        <w:tab w:val="left" w:pos="1661"/>
        <w:tab w:val="left" w:pos="2099"/>
        <w:tab w:val="left" w:pos="2525"/>
        <w:tab w:val="left" w:pos="2940"/>
        <w:tab w:val="left" w:pos="3366"/>
        <w:tab w:val="left" w:pos="3746"/>
        <w:tab w:val="left" w:pos="4218"/>
        <w:tab w:val="left" w:pos="4587"/>
        <w:tab w:val="left" w:pos="5025"/>
        <w:tab w:val="left" w:pos="5416"/>
        <w:tab w:val="left" w:pos="5854"/>
        <w:tab w:val="left" w:pos="6304"/>
        <w:tab w:val="left" w:pos="6718"/>
        <w:tab w:val="left" w:pos="7110"/>
        <w:tab w:val="left" w:pos="7605"/>
        <w:tab w:val="left" w:pos="7986"/>
      </w:tabs>
      <w:spacing w:line="200" w:lineRule="exact"/>
      <w:ind w:firstLineChars="0" w:firstLine="0"/>
    </w:pPr>
    <w:rPr>
      <w:rFonts w:ascii="ＭＳ ゴシック" w:hAnsi="ＭＳ ゴシック"/>
      <w:color w:val="0070C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header" Target="header9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footer" Target="footer2.xml"/><Relationship Id="rId25" Type="http://schemas.openxmlformats.org/officeDocument/2006/relationships/header" Target="header13.xm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8.xml"/><Relationship Id="rId20" Type="http://schemas.openxmlformats.org/officeDocument/2006/relationships/package" Target="embeddings/Microsoft_Visio___1.vsdx"/><Relationship Id="rId29" Type="http://schemas.openxmlformats.org/officeDocument/2006/relationships/header" Target="header1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24" Type="http://schemas.openxmlformats.org/officeDocument/2006/relationships/header" Target="header12.xml"/><Relationship Id="rId32" Type="http://schemas.openxmlformats.org/officeDocument/2006/relationships/header" Target="header18.xml"/><Relationship Id="rId5" Type="http://schemas.openxmlformats.org/officeDocument/2006/relationships/webSettings" Target="webSettings.xml"/><Relationship Id="rId15" Type="http://schemas.openxmlformats.org/officeDocument/2006/relationships/header" Target="header7.xml"/><Relationship Id="rId23" Type="http://schemas.openxmlformats.org/officeDocument/2006/relationships/footer" Target="footer3.xml"/><Relationship Id="rId28" Type="http://schemas.openxmlformats.org/officeDocument/2006/relationships/header" Target="header15.xml"/><Relationship Id="rId10" Type="http://schemas.openxmlformats.org/officeDocument/2006/relationships/header" Target="header3.xml"/><Relationship Id="rId19" Type="http://schemas.openxmlformats.org/officeDocument/2006/relationships/image" Target="media/image1.emf"/><Relationship Id="rId31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6.xml"/><Relationship Id="rId22" Type="http://schemas.openxmlformats.org/officeDocument/2006/relationships/header" Target="header11.xml"/><Relationship Id="rId27" Type="http://schemas.openxmlformats.org/officeDocument/2006/relationships/footer" Target="footer4.xml"/><Relationship Id="rId30" Type="http://schemas.openxmlformats.org/officeDocument/2006/relationships/header" Target="header17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Work\GitHub\public\document\&#20181;&#27096;&#12539;&#35373;&#35336;&#26360;\Template\&#20181;&#27096;&#12539;&#35373;&#3533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3C73C-6C81-4E37-B0E4-120578EAD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仕様・設計書テンプレート.dotx</Template>
  <TotalTime>6691</TotalTime>
  <Pages>7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ファイルシステム</vt:lpstr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コーディング手法</dc:title>
  <dc:subject>コンパイルの効率化と処理把握のための厳密なコーディング</dc:subject>
  <dc:creator>板垣 衛</dc:creator>
  <cp:keywords/>
  <dc:description/>
  <cp:lastModifiedBy>板垣衛</cp:lastModifiedBy>
  <cp:revision>1043</cp:revision>
  <cp:lastPrinted>2014-01-13T15:10:00Z</cp:lastPrinted>
  <dcterms:created xsi:type="dcterms:W3CDTF">2014-01-07T17:50:00Z</dcterms:created>
  <dcterms:modified xsi:type="dcterms:W3CDTF">2014-01-13T21:13:00Z</dcterms:modified>
  <cp:category>仕様・設計書</cp:category>
  <cp:contentStatus/>
</cp:coreProperties>
</file>