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E540D7" w:rsidP="00966ADB">
      <w:pPr>
        <w:pStyle w:val="af4"/>
      </w:pPr>
      <w:r>
        <w:fldChar w:fldCharType="begin"/>
      </w:r>
      <w:r>
        <w:instrText xml:space="preserve"> TITLE   \* MERGEFORMAT </w:instrText>
      </w:r>
      <w:r>
        <w:fldChar w:fldCharType="separate"/>
      </w:r>
      <w:r w:rsidR="00F03051">
        <w:t>マルチスレッ</w:t>
      </w:r>
      <w:bookmarkStart w:id="0" w:name="_GoBack"/>
      <w:bookmarkEnd w:id="0"/>
      <w:r w:rsidR="00F03051">
        <w:t>ドプログラミングの基礎</w:t>
      </w:r>
      <w:r>
        <w:fldChar w:fldCharType="end"/>
      </w:r>
    </w:p>
    <w:p w14:paraId="68C1382C" w14:textId="77777777" w:rsidR="00EC0FD6" w:rsidRPr="00C31EA7" w:rsidRDefault="00EC28B2" w:rsidP="00966ADB">
      <w:pPr>
        <w:pStyle w:val="af5"/>
      </w:pPr>
      <w:r>
        <w:rPr>
          <w:rFonts w:hint="eastAsia"/>
        </w:rPr>
        <w:t xml:space="preserve">－ </w:t>
      </w:r>
      <w:r w:rsidR="00E540D7">
        <w:fldChar w:fldCharType="begin"/>
      </w:r>
      <w:r w:rsidR="00E540D7">
        <w:instrText xml:space="preserve"> SUBJECT   \* MERGEFORMAT </w:instrText>
      </w:r>
      <w:r w:rsidR="00E540D7">
        <w:fldChar w:fldCharType="separate"/>
      </w:r>
      <w:r w:rsidR="00F03051">
        <w:t>スレッド制御のための基礎</w:t>
      </w:r>
      <w:r w:rsidR="00E540D7">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0305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2B186D5" w14:textId="77777777" w:rsidR="00F0305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420028" w:history="1">
        <w:r w:rsidR="00F03051" w:rsidRPr="006530AB">
          <w:rPr>
            <w:rStyle w:val="afff3"/>
            <w:rFonts w:ascii="Wingdings" w:hAnsi="Wingdings"/>
          </w:rPr>
          <w:t></w:t>
        </w:r>
        <w:r w:rsidR="00F03051">
          <w:rPr>
            <w:rFonts w:asciiTheme="minorHAnsi" w:eastAsiaTheme="minorEastAsia" w:hAnsiTheme="minorHAnsi" w:cstheme="minorBidi"/>
            <w:b w:val="0"/>
            <w:sz w:val="21"/>
          </w:rPr>
          <w:tab/>
        </w:r>
        <w:r w:rsidR="00F03051" w:rsidRPr="006530AB">
          <w:rPr>
            <w:rStyle w:val="afff3"/>
            <w:rFonts w:hint="eastAsia"/>
          </w:rPr>
          <w:t>概略</w:t>
        </w:r>
        <w:r w:rsidR="00F03051">
          <w:rPr>
            <w:webHidden/>
          </w:rPr>
          <w:tab/>
        </w:r>
        <w:r w:rsidR="00F03051">
          <w:rPr>
            <w:webHidden/>
          </w:rPr>
          <w:fldChar w:fldCharType="begin"/>
        </w:r>
        <w:r w:rsidR="00F03051">
          <w:rPr>
            <w:webHidden/>
          </w:rPr>
          <w:instrText xml:space="preserve"> PAGEREF _Toc378420028 \h </w:instrText>
        </w:r>
        <w:r w:rsidR="00F03051">
          <w:rPr>
            <w:webHidden/>
          </w:rPr>
        </w:r>
        <w:r w:rsidR="00F03051">
          <w:rPr>
            <w:webHidden/>
          </w:rPr>
          <w:fldChar w:fldCharType="separate"/>
        </w:r>
        <w:r w:rsidR="00695785">
          <w:rPr>
            <w:webHidden/>
          </w:rPr>
          <w:t>1</w:t>
        </w:r>
        <w:r w:rsidR="00F03051">
          <w:rPr>
            <w:webHidden/>
          </w:rPr>
          <w:fldChar w:fldCharType="end"/>
        </w:r>
      </w:hyperlink>
    </w:p>
    <w:p w14:paraId="1F8E8248"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29"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目的</w:t>
        </w:r>
        <w:r>
          <w:rPr>
            <w:webHidden/>
          </w:rPr>
          <w:tab/>
        </w:r>
        <w:r>
          <w:rPr>
            <w:webHidden/>
          </w:rPr>
          <w:fldChar w:fldCharType="begin"/>
        </w:r>
        <w:r>
          <w:rPr>
            <w:webHidden/>
          </w:rPr>
          <w:instrText xml:space="preserve"> PAGEREF _Toc378420029 \h </w:instrText>
        </w:r>
        <w:r>
          <w:rPr>
            <w:webHidden/>
          </w:rPr>
        </w:r>
        <w:r>
          <w:rPr>
            <w:webHidden/>
          </w:rPr>
          <w:fldChar w:fldCharType="separate"/>
        </w:r>
        <w:r w:rsidR="00695785">
          <w:rPr>
            <w:webHidden/>
          </w:rPr>
          <w:t>1</w:t>
        </w:r>
        <w:r>
          <w:rPr>
            <w:webHidden/>
          </w:rPr>
          <w:fldChar w:fldCharType="end"/>
        </w:r>
      </w:hyperlink>
    </w:p>
    <w:p w14:paraId="3928C306"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30"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スレッドの仕組み</w:t>
        </w:r>
        <w:r>
          <w:rPr>
            <w:webHidden/>
          </w:rPr>
          <w:tab/>
        </w:r>
        <w:r>
          <w:rPr>
            <w:webHidden/>
          </w:rPr>
          <w:fldChar w:fldCharType="begin"/>
        </w:r>
        <w:r>
          <w:rPr>
            <w:webHidden/>
          </w:rPr>
          <w:instrText xml:space="preserve"> PAGEREF _Toc378420030 \h </w:instrText>
        </w:r>
        <w:r>
          <w:rPr>
            <w:webHidden/>
          </w:rPr>
        </w:r>
        <w:r>
          <w:rPr>
            <w:webHidden/>
          </w:rPr>
          <w:fldChar w:fldCharType="separate"/>
        </w:r>
        <w:r w:rsidR="00695785">
          <w:rPr>
            <w:webHidden/>
          </w:rPr>
          <w:t>1</w:t>
        </w:r>
        <w:r>
          <w:rPr>
            <w:webHidden/>
          </w:rPr>
          <w:fldChar w:fldCharType="end"/>
        </w:r>
      </w:hyperlink>
    </w:p>
    <w:p w14:paraId="6BCE7FDD" w14:textId="77777777" w:rsidR="00F03051" w:rsidRDefault="00F03051">
      <w:pPr>
        <w:pStyle w:val="25"/>
        <w:rPr>
          <w:rFonts w:asciiTheme="minorHAnsi" w:eastAsiaTheme="minorEastAsia" w:hAnsiTheme="minorHAnsi" w:cstheme="minorBidi"/>
          <w:b w:val="0"/>
        </w:rPr>
      </w:pPr>
      <w:hyperlink w:anchor="_Toc37842003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マルチタスク</w:t>
        </w:r>
        <w:r>
          <w:rPr>
            <w:webHidden/>
          </w:rPr>
          <w:tab/>
        </w:r>
        <w:r>
          <w:rPr>
            <w:webHidden/>
          </w:rPr>
          <w:fldChar w:fldCharType="begin"/>
        </w:r>
        <w:r>
          <w:rPr>
            <w:webHidden/>
          </w:rPr>
          <w:instrText xml:space="preserve"> PAGEREF _Toc378420031 \h </w:instrText>
        </w:r>
        <w:r>
          <w:rPr>
            <w:webHidden/>
          </w:rPr>
        </w:r>
        <w:r>
          <w:rPr>
            <w:webHidden/>
          </w:rPr>
          <w:fldChar w:fldCharType="separate"/>
        </w:r>
        <w:r w:rsidR="00695785">
          <w:rPr>
            <w:webHidden/>
          </w:rPr>
          <w:t>1</w:t>
        </w:r>
        <w:r>
          <w:rPr>
            <w:webHidden/>
          </w:rPr>
          <w:fldChar w:fldCharType="end"/>
        </w:r>
      </w:hyperlink>
    </w:p>
    <w:p w14:paraId="6C0C3473" w14:textId="77777777" w:rsidR="00F03051" w:rsidRDefault="00F03051">
      <w:pPr>
        <w:pStyle w:val="32"/>
        <w:tabs>
          <w:tab w:val="left" w:pos="840"/>
        </w:tabs>
        <w:ind w:left="578" w:hanging="309"/>
        <w:rPr>
          <w:rFonts w:eastAsiaTheme="minorEastAsia"/>
        </w:rPr>
      </w:pPr>
      <w:hyperlink w:anchor="_Toc378420032" w:history="1">
        <w:r w:rsidRPr="006530AB">
          <w:rPr>
            <w:rStyle w:val="afff3"/>
            <w:rFonts w:ascii="Wingdings" w:hAnsi="Wingdings"/>
          </w:rPr>
          <w:t></w:t>
        </w:r>
        <w:r>
          <w:rPr>
            <w:rFonts w:eastAsiaTheme="minorEastAsia"/>
          </w:rPr>
          <w:tab/>
        </w:r>
        <w:r w:rsidRPr="006530AB">
          <w:rPr>
            <w:rStyle w:val="afff3"/>
            <w:rFonts w:hint="eastAsia"/>
          </w:rPr>
          <w:t>ノンプリエンプティブなマルチタスク</w:t>
        </w:r>
        <w:r>
          <w:rPr>
            <w:webHidden/>
          </w:rPr>
          <w:tab/>
        </w:r>
        <w:r>
          <w:rPr>
            <w:webHidden/>
          </w:rPr>
          <w:fldChar w:fldCharType="begin"/>
        </w:r>
        <w:r>
          <w:rPr>
            <w:webHidden/>
          </w:rPr>
          <w:instrText xml:space="preserve"> PAGEREF _Toc378420032 \h </w:instrText>
        </w:r>
        <w:r>
          <w:rPr>
            <w:webHidden/>
          </w:rPr>
        </w:r>
        <w:r>
          <w:rPr>
            <w:webHidden/>
          </w:rPr>
          <w:fldChar w:fldCharType="separate"/>
        </w:r>
        <w:r w:rsidR="00695785">
          <w:rPr>
            <w:webHidden/>
          </w:rPr>
          <w:t>2</w:t>
        </w:r>
        <w:r>
          <w:rPr>
            <w:webHidden/>
          </w:rPr>
          <w:fldChar w:fldCharType="end"/>
        </w:r>
      </w:hyperlink>
    </w:p>
    <w:p w14:paraId="2B4500A9" w14:textId="77777777" w:rsidR="00F03051" w:rsidRDefault="00F03051">
      <w:pPr>
        <w:pStyle w:val="32"/>
        <w:tabs>
          <w:tab w:val="left" w:pos="840"/>
        </w:tabs>
        <w:ind w:left="578" w:hanging="309"/>
        <w:rPr>
          <w:rFonts w:eastAsiaTheme="minorEastAsia"/>
        </w:rPr>
      </w:pPr>
      <w:hyperlink w:anchor="_Toc378420033" w:history="1">
        <w:r w:rsidRPr="006530AB">
          <w:rPr>
            <w:rStyle w:val="afff3"/>
            <w:rFonts w:ascii="Wingdings" w:hAnsi="Wingdings"/>
          </w:rPr>
          <w:t></w:t>
        </w:r>
        <w:r>
          <w:rPr>
            <w:rFonts w:eastAsiaTheme="minorEastAsia"/>
          </w:rPr>
          <w:tab/>
        </w:r>
        <w:r w:rsidRPr="006530AB">
          <w:rPr>
            <w:rStyle w:val="afff3"/>
            <w:rFonts w:hint="eastAsia"/>
          </w:rPr>
          <w:t>プリエンプティブなマルチタスク</w:t>
        </w:r>
        <w:r>
          <w:rPr>
            <w:webHidden/>
          </w:rPr>
          <w:tab/>
        </w:r>
        <w:r>
          <w:rPr>
            <w:webHidden/>
          </w:rPr>
          <w:fldChar w:fldCharType="begin"/>
        </w:r>
        <w:r>
          <w:rPr>
            <w:webHidden/>
          </w:rPr>
          <w:instrText xml:space="preserve"> PAGEREF _Toc378420033 \h </w:instrText>
        </w:r>
        <w:r>
          <w:rPr>
            <w:webHidden/>
          </w:rPr>
        </w:r>
        <w:r>
          <w:rPr>
            <w:webHidden/>
          </w:rPr>
          <w:fldChar w:fldCharType="separate"/>
        </w:r>
        <w:r w:rsidR="00695785">
          <w:rPr>
            <w:webHidden/>
          </w:rPr>
          <w:t>3</w:t>
        </w:r>
        <w:r>
          <w:rPr>
            <w:webHidden/>
          </w:rPr>
          <w:fldChar w:fldCharType="end"/>
        </w:r>
      </w:hyperlink>
    </w:p>
    <w:p w14:paraId="113727FE" w14:textId="77777777" w:rsidR="00F03051" w:rsidRDefault="00F03051">
      <w:pPr>
        <w:pStyle w:val="32"/>
        <w:tabs>
          <w:tab w:val="left" w:pos="840"/>
        </w:tabs>
        <w:ind w:left="578" w:hanging="309"/>
        <w:rPr>
          <w:rFonts w:eastAsiaTheme="minorEastAsia"/>
        </w:rPr>
      </w:pPr>
      <w:hyperlink w:anchor="_Toc378420034" w:history="1">
        <w:r w:rsidRPr="006530AB">
          <w:rPr>
            <w:rStyle w:val="afff3"/>
            <w:rFonts w:ascii="Wingdings" w:hAnsi="Wingdings"/>
          </w:rPr>
          <w:t></w:t>
        </w:r>
        <w:r>
          <w:rPr>
            <w:rFonts w:eastAsiaTheme="minorEastAsia"/>
          </w:rPr>
          <w:tab/>
        </w:r>
        <w:r w:rsidRPr="006530AB">
          <w:rPr>
            <w:rStyle w:val="afff3"/>
            <w:rFonts w:hint="eastAsia"/>
          </w:rPr>
          <w:t>タイムスライス</w:t>
        </w:r>
        <w:r>
          <w:rPr>
            <w:webHidden/>
          </w:rPr>
          <w:tab/>
        </w:r>
        <w:r>
          <w:rPr>
            <w:webHidden/>
          </w:rPr>
          <w:fldChar w:fldCharType="begin"/>
        </w:r>
        <w:r>
          <w:rPr>
            <w:webHidden/>
          </w:rPr>
          <w:instrText xml:space="preserve"> PAGEREF _Toc378420034 \h </w:instrText>
        </w:r>
        <w:r>
          <w:rPr>
            <w:webHidden/>
          </w:rPr>
        </w:r>
        <w:r>
          <w:rPr>
            <w:webHidden/>
          </w:rPr>
          <w:fldChar w:fldCharType="separate"/>
        </w:r>
        <w:r w:rsidR="00695785">
          <w:rPr>
            <w:webHidden/>
          </w:rPr>
          <w:t>3</w:t>
        </w:r>
        <w:r>
          <w:rPr>
            <w:webHidden/>
          </w:rPr>
          <w:fldChar w:fldCharType="end"/>
        </w:r>
      </w:hyperlink>
    </w:p>
    <w:p w14:paraId="0C05F186" w14:textId="77777777" w:rsidR="00F03051" w:rsidRDefault="00F03051">
      <w:pPr>
        <w:pStyle w:val="32"/>
        <w:tabs>
          <w:tab w:val="left" w:pos="840"/>
        </w:tabs>
        <w:ind w:left="578" w:hanging="309"/>
        <w:rPr>
          <w:rFonts w:eastAsiaTheme="minorEastAsia"/>
        </w:rPr>
      </w:pPr>
      <w:hyperlink w:anchor="_Toc378420035" w:history="1">
        <w:r w:rsidRPr="006530AB">
          <w:rPr>
            <w:rStyle w:val="afff3"/>
            <w:rFonts w:ascii="Wingdings" w:hAnsi="Wingdings"/>
          </w:rPr>
          <w:t></w:t>
        </w:r>
        <w:r>
          <w:rPr>
            <w:rFonts w:eastAsiaTheme="minorEastAsia"/>
          </w:rPr>
          <w:tab/>
        </w:r>
        <w:r w:rsidRPr="006530AB">
          <w:rPr>
            <w:rStyle w:val="afff3"/>
            <w:rFonts w:hint="eastAsia"/>
          </w:rPr>
          <w:t>並行と並列</w:t>
        </w:r>
        <w:r>
          <w:rPr>
            <w:webHidden/>
          </w:rPr>
          <w:tab/>
        </w:r>
        <w:r>
          <w:rPr>
            <w:webHidden/>
          </w:rPr>
          <w:fldChar w:fldCharType="begin"/>
        </w:r>
        <w:r>
          <w:rPr>
            <w:webHidden/>
          </w:rPr>
          <w:instrText xml:space="preserve"> PAGEREF _Toc378420035 \h </w:instrText>
        </w:r>
        <w:r>
          <w:rPr>
            <w:webHidden/>
          </w:rPr>
        </w:r>
        <w:r>
          <w:rPr>
            <w:webHidden/>
          </w:rPr>
          <w:fldChar w:fldCharType="separate"/>
        </w:r>
        <w:r w:rsidR="00695785">
          <w:rPr>
            <w:webHidden/>
          </w:rPr>
          <w:t>4</w:t>
        </w:r>
        <w:r>
          <w:rPr>
            <w:webHidden/>
          </w:rPr>
          <w:fldChar w:fldCharType="end"/>
        </w:r>
      </w:hyperlink>
    </w:p>
    <w:p w14:paraId="5B0F68A3" w14:textId="77777777" w:rsidR="00F03051" w:rsidRDefault="00F03051">
      <w:pPr>
        <w:pStyle w:val="25"/>
        <w:rPr>
          <w:rFonts w:asciiTheme="minorHAnsi" w:eastAsiaTheme="minorEastAsia" w:hAnsiTheme="minorHAnsi" w:cstheme="minorBidi"/>
          <w:b w:val="0"/>
        </w:rPr>
      </w:pPr>
      <w:hyperlink w:anchor="_Toc37842003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OS</w:t>
        </w:r>
        <w:r w:rsidRPr="006530AB">
          <w:rPr>
            <w:rStyle w:val="afff3"/>
            <w:rFonts w:hint="eastAsia"/>
          </w:rPr>
          <w:t>とカーネル</w:t>
        </w:r>
        <w:r>
          <w:rPr>
            <w:webHidden/>
          </w:rPr>
          <w:tab/>
        </w:r>
        <w:r>
          <w:rPr>
            <w:webHidden/>
          </w:rPr>
          <w:fldChar w:fldCharType="begin"/>
        </w:r>
        <w:r>
          <w:rPr>
            <w:webHidden/>
          </w:rPr>
          <w:instrText xml:space="preserve"> PAGEREF _Toc378420036 \h </w:instrText>
        </w:r>
        <w:r>
          <w:rPr>
            <w:webHidden/>
          </w:rPr>
        </w:r>
        <w:r>
          <w:rPr>
            <w:webHidden/>
          </w:rPr>
          <w:fldChar w:fldCharType="separate"/>
        </w:r>
        <w:r w:rsidR="00695785">
          <w:rPr>
            <w:webHidden/>
          </w:rPr>
          <w:t>4</w:t>
        </w:r>
        <w:r>
          <w:rPr>
            <w:webHidden/>
          </w:rPr>
          <w:fldChar w:fldCharType="end"/>
        </w:r>
      </w:hyperlink>
    </w:p>
    <w:p w14:paraId="792E0F93" w14:textId="77777777" w:rsidR="00F03051" w:rsidRDefault="00F03051">
      <w:pPr>
        <w:pStyle w:val="32"/>
        <w:tabs>
          <w:tab w:val="left" w:pos="840"/>
        </w:tabs>
        <w:ind w:left="578" w:hanging="309"/>
        <w:rPr>
          <w:rFonts w:eastAsiaTheme="minorEastAsia"/>
        </w:rPr>
      </w:pPr>
      <w:hyperlink w:anchor="_Toc378420037" w:history="1">
        <w:r w:rsidRPr="006530AB">
          <w:rPr>
            <w:rStyle w:val="afff3"/>
            <w:rFonts w:ascii="Wingdings" w:hAnsi="Wingdings"/>
          </w:rPr>
          <w:t></w:t>
        </w:r>
        <w:r>
          <w:rPr>
            <w:rFonts w:eastAsiaTheme="minorEastAsia"/>
          </w:rPr>
          <w:tab/>
        </w:r>
        <w:r w:rsidRPr="006530AB">
          <w:rPr>
            <w:rStyle w:val="afff3"/>
            <w:rFonts w:hint="eastAsia"/>
          </w:rPr>
          <w:t>モノリシックカーネル</w:t>
        </w:r>
        <w:r>
          <w:rPr>
            <w:webHidden/>
          </w:rPr>
          <w:tab/>
        </w:r>
        <w:r>
          <w:rPr>
            <w:webHidden/>
          </w:rPr>
          <w:fldChar w:fldCharType="begin"/>
        </w:r>
        <w:r>
          <w:rPr>
            <w:webHidden/>
          </w:rPr>
          <w:instrText xml:space="preserve"> PAGEREF _Toc378420037 \h </w:instrText>
        </w:r>
        <w:r>
          <w:rPr>
            <w:webHidden/>
          </w:rPr>
        </w:r>
        <w:r>
          <w:rPr>
            <w:webHidden/>
          </w:rPr>
          <w:fldChar w:fldCharType="separate"/>
        </w:r>
        <w:r w:rsidR="00695785">
          <w:rPr>
            <w:webHidden/>
          </w:rPr>
          <w:t>5</w:t>
        </w:r>
        <w:r>
          <w:rPr>
            <w:webHidden/>
          </w:rPr>
          <w:fldChar w:fldCharType="end"/>
        </w:r>
      </w:hyperlink>
    </w:p>
    <w:p w14:paraId="77187CD9" w14:textId="77777777" w:rsidR="00F03051" w:rsidRDefault="00F03051">
      <w:pPr>
        <w:pStyle w:val="32"/>
        <w:tabs>
          <w:tab w:val="left" w:pos="840"/>
        </w:tabs>
        <w:ind w:left="578" w:hanging="309"/>
        <w:rPr>
          <w:rFonts w:eastAsiaTheme="minorEastAsia"/>
        </w:rPr>
      </w:pPr>
      <w:hyperlink w:anchor="_Toc378420038" w:history="1">
        <w:r w:rsidRPr="006530AB">
          <w:rPr>
            <w:rStyle w:val="afff3"/>
            <w:rFonts w:ascii="Wingdings" w:hAnsi="Wingdings"/>
          </w:rPr>
          <w:t></w:t>
        </w:r>
        <w:r>
          <w:rPr>
            <w:rFonts w:eastAsiaTheme="minorEastAsia"/>
          </w:rPr>
          <w:tab/>
        </w:r>
        <w:r w:rsidRPr="006530AB">
          <w:rPr>
            <w:rStyle w:val="afff3"/>
            <w:rFonts w:hint="eastAsia"/>
          </w:rPr>
          <w:t>マイクロカーネル</w:t>
        </w:r>
        <w:r>
          <w:rPr>
            <w:webHidden/>
          </w:rPr>
          <w:tab/>
        </w:r>
        <w:r>
          <w:rPr>
            <w:webHidden/>
          </w:rPr>
          <w:fldChar w:fldCharType="begin"/>
        </w:r>
        <w:r>
          <w:rPr>
            <w:webHidden/>
          </w:rPr>
          <w:instrText xml:space="preserve"> PAGEREF _Toc378420038 \h </w:instrText>
        </w:r>
        <w:r>
          <w:rPr>
            <w:webHidden/>
          </w:rPr>
        </w:r>
        <w:r>
          <w:rPr>
            <w:webHidden/>
          </w:rPr>
          <w:fldChar w:fldCharType="separate"/>
        </w:r>
        <w:r w:rsidR="00695785">
          <w:rPr>
            <w:webHidden/>
          </w:rPr>
          <w:t>6</w:t>
        </w:r>
        <w:r>
          <w:rPr>
            <w:webHidden/>
          </w:rPr>
          <w:fldChar w:fldCharType="end"/>
        </w:r>
      </w:hyperlink>
    </w:p>
    <w:p w14:paraId="017A9A2E" w14:textId="77777777" w:rsidR="00F03051" w:rsidRDefault="00F03051">
      <w:pPr>
        <w:pStyle w:val="32"/>
        <w:tabs>
          <w:tab w:val="left" w:pos="840"/>
        </w:tabs>
        <w:ind w:left="578" w:hanging="309"/>
        <w:rPr>
          <w:rFonts w:eastAsiaTheme="minorEastAsia"/>
        </w:rPr>
      </w:pPr>
      <w:hyperlink w:anchor="_Toc378420039" w:history="1">
        <w:r w:rsidRPr="006530AB">
          <w:rPr>
            <w:rStyle w:val="afff3"/>
            <w:rFonts w:ascii="Wingdings" w:hAnsi="Wingdings"/>
          </w:rPr>
          <w:t></w:t>
        </w:r>
        <w:r>
          <w:rPr>
            <w:rFonts w:eastAsiaTheme="minorEastAsia"/>
          </w:rPr>
          <w:tab/>
        </w:r>
        <w:r w:rsidRPr="006530AB">
          <w:rPr>
            <w:rStyle w:val="afff3"/>
            <w:rFonts w:hint="eastAsia"/>
          </w:rPr>
          <w:t>ハイブリッドカーネル</w:t>
        </w:r>
        <w:r>
          <w:rPr>
            <w:webHidden/>
          </w:rPr>
          <w:tab/>
        </w:r>
        <w:r>
          <w:rPr>
            <w:webHidden/>
          </w:rPr>
          <w:fldChar w:fldCharType="begin"/>
        </w:r>
        <w:r>
          <w:rPr>
            <w:webHidden/>
          </w:rPr>
          <w:instrText xml:space="preserve"> PAGEREF _Toc378420039 \h </w:instrText>
        </w:r>
        <w:r>
          <w:rPr>
            <w:webHidden/>
          </w:rPr>
        </w:r>
        <w:r>
          <w:rPr>
            <w:webHidden/>
          </w:rPr>
          <w:fldChar w:fldCharType="separate"/>
        </w:r>
        <w:r w:rsidR="00695785">
          <w:rPr>
            <w:webHidden/>
          </w:rPr>
          <w:t>6</w:t>
        </w:r>
        <w:r>
          <w:rPr>
            <w:webHidden/>
          </w:rPr>
          <w:fldChar w:fldCharType="end"/>
        </w:r>
      </w:hyperlink>
    </w:p>
    <w:p w14:paraId="5779883D" w14:textId="77777777" w:rsidR="00F03051" w:rsidRDefault="00F03051">
      <w:pPr>
        <w:pStyle w:val="32"/>
        <w:tabs>
          <w:tab w:val="left" w:pos="840"/>
        </w:tabs>
        <w:ind w:left="578" w:hanging="309"/>
        <w:rPr>
          <w:rFonts w:eastAsiaTheme="minorEastAsia"/>
        </w:rPr>
      </w:pPr>
      <w:hyperlink w:anchor="_Toc378420040" w:history="1">
        <w:r w:rsidRPr="006530AB">
          <w:rPr>
            <w:rStyle w:val="afff3"/>
            <w:rFonts w:ascii="Wingdings" w:hAnsi="Wingdings"/>
          </w:rPr>
          <w:t></w:t>
        </w:r>
        <w:r>
          <w:rPr>
            <w:rFonts w:eastAsiaTheme="minorEastAsia"/>
          </w:rPr>
          <w:tab/>
        </w:r>
        <w:r w:rsidRPr="006530AB">
          <w:rPr>
            <w:rStyle w:val="afff3"/>
            <w:rFonts w:hint="eastAsia"/>
          </w:rPr>
          <w:t>カーネルモードとユーザーモード</w:t>
        </w:r>
        <w:r>
          <w:rPr>
            <w:webHidden/>
          </w:rPr>
          <w:tab/>
        </w:r>
        <w:r>
          <w:rPr>
            <w:webHidden/>
          </w:rPr>
          <w:fldChar w:fldCharType="begin"/>
        </w:r>
        <w:r>
          <w:rPr>
            <w:webHidden/>
          </w:rPr>
          <w:instrText xml:space="preserve"> PAGEREF _Toc378420040 \h </w:instrText>
        </w:r>
        <w:r>
          <w:rPr>
            <w:webHidden/>
          </w:rPr>
        </w:r>
        <w:r>
          <w:rPr>
            <w:webHidden/>
          </w:rPr>
          <w:fldChar w:fldCharType="separate"/>
        </w:r>
        <w:r w:rsidR="00695785">
          <w:rPr>
            <w:webHidden/>
          </w:rPr>
          <w:t>7</w:t>
        </w:r>
        <w:r>
          <w:rPr>
            <w:webHidden/>
          </w:rPr>
          <w:fldChar w:fldCharType="end"/>
        </w:r>
      </w:hyperlink>
    </w:p>
    <w:p w14:paraId="6C6C6878" w14:textId="77777777" w:rsidR="00F03051" w:rsidRDefault="00F03051">
      <w:pPr>
        <w:pStyle w:val="32"/>
        <w:tabs>
          <w:tab w:val="left" w:pos="840"/>
        </w:tabs>
        <w:ind w:left="578" w:hanging="309"/>
        <w:rPr>
          <w:rFonts w:eastAsiaTheme="minorEastAsia"/>
        </w:rPr>
      </w:pPr>
      <w:hyperlink w:anchor="_Toc378420041" w:history="1">
        <w:r w:rsidRPr="006530AB">
          <w:rPr>
            <w:rStyle w:val="afff3"/>
            <w:rFonts w:ascii="Wingdings" w:hAnsi="Wingdings"/>
          </w:rPr>
          <w:t></w:t>
        </w:r>
        <w:r>
          <w:rPr>
            <w:rFonts w:eastAsiaTheme="minorEastAsia"/>
          </w:rPr>
          <w:tab/>
        </w:r>
        <w:r w:rsidRPr="006530AB">
          <w:rPr>
            <w:rStyle w:val="afff3"/>
          </w:rPr>
          <w:t>BIOS</w:t>
        </w:r>
        <w:r>
          <w:rPr>
            <w:webHidden/>
          </w:rPr>
          <w:tab/>
        </w:r>
        <w:r>
          <w:rPr>
            <w:webHidden/>
          </w:rPr>
          <w:fldChar w:fldCharType="begin"/>
        </w:r>
        <w:r>
          <w:rPr>
            <w:webHidden/>
          </w:rPr>
          <w:instrText xml:space="preserve"> PAGEREF _Toc378420041 \h </w:instrText>
        </w:r>
        <w:r>
          <w:rPr>
            <w:webHidden/>
          </w:rPr>
        </w:r>
        <w:r>
          <w:rPr>
            <w:webHidden/>
          </w:rPr>
          <w:fldChar w:fldCharType="separate"/>
        </w:r>
        <w:r w:rsidR="00695785">
          <w:rPr>
            <w:webHidden/>
          </w:rPr>
          <w:t>7</w:t>
        </w:r>
        <w:r>
          <w:rPr>
            <w:webHidden/>
          </w:rPr>
          <w:fldChar w:fldCharType="end"/>
        </w:r>
      </w:hyperlink>
    </w:p>
    <w:p w14:paraId="15F0C6DF" w14:textId="77777777" w:rsidR="00F03051" w:rsidRDefault="00F03051">
      <w:pPr>
        <w:pStyle w:val="25"/>
        <w:rPr>
          <w:rFonts w:asciiTheme="minorHAnsi" w:eastAsiaTheme="minorEastAsia" w:hAnsiTheme="minorHAnsi" w:cstheme="minorBidi"/>
          <w:b w:val="0"/>
        </w:rPr>
      </w:pPr>
      <w:hyperlink w:anchor="_Toc37842004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プロセスとスレッド</w:t>
        </w:r>
        <w:r>
          <w:rPr>
            <w:webHidden/>
          </w:rPr>
          <w:tab/>
        </w:r>
        <w:r>
          <w:rPr>
            <w:webHidden/>
          </w:rPr>
          <w:fldChar w:fldCharType="begin"/>
        </w:r>
        <w:r>
          <w:rPr>
            <w:webHidden/>
          </w:rPr>
          <w:instrText xml:space="preserve"> PAGEREF _Toc378420042 \h </w:instrText>
        </w:r>
        <w:r>
          <w:rPr>
            <w:webHidden/>
          </w:rPr>
        </w:r>
        <w:r>
          <w:rPr>
            <w:webHidden/>
          </w:rPr>
          <w:fldChar w:fldCharType="separate"/>
        </w:r>
        <w:r w:rsidR="00695785">
          <w:rPr>
            <w:webHidden/>
          </w:rPr>
          <w:t>8</w:t>
        </w:r>
        <w:r>
          <w:rPr>
            <w:webHidden/>
          </w:rPr>
          <w:fldChar w:fldCharType="end"/>
        </w:r>
      </w:hyperlink>
    </w:p>
    <w:p w14:paraId="510A157A" w14:textId="77777777" w:rsidR="00F03051" w:rsidRDefault="00F03051">
      <w:pPr>
        <w:pStyle w:val="32"/>
        <w:tabs>
          <w:tab w:val="left" w:pos="840"/>
        </w:tabs>
        <w:ind w:left="578" w:hanging="309"/>
        <w:rPr>
          <w:rFonts w:eastAsiaTheme="minorEastAsia"/>
        </w:rPr>
      </w:pPr>
      <w:hyperlink w:anchor="_Toc378420043" w:history="1">
        <w:r w:rsidRPr="006530AB">
          <w:rPr>
            <w:rStyle w:val="afff3"/>
            <w:rFonts w:ascii="Wingdings" w:hAnsi="Wingdings"/>
          </w:rPr>
          <w:t></w:t>
        </w:r>
        <w:r>
          <w:rPr>
            <w:rFonts w:eastAsiaTheme="minorEastAsia"/>
          </w:rPr>
          <w:tab/>
        </w:r>
        <w:r w:rsidRPr="006530AB">
          <w:rPr>
            <w:rStyle w:val="afff3"/>
            <w:rFonts w:hint="eastAsia"/>
          </w:rPr>
          <w:t>プロセス</w:t>
        </w:r>
        <w:r>
          <w:rPr>
            <w:webHidden/>
          </w:rPr>
          <w:tab/>
        </w:r>
        <w:r>
          <w:rPr>
            <w:webHidden/>
          </w:rPr>
          <w:fldChar w:fldCharType="begin"/>
        </w:r>
        <w:r>
          <w:rPr>
            <w:webHidden/>
          </w:rPr>
          <w:instrText xml:space="preserve"> PAGEREF _Toc378420043 \h </w:instrText>
        </w:r>
        <w:r>
          <w:rPr>
            <w:webHidden/>
          </w:rPr>
        </w:r>
        <w:r>
          <w:rPr>
            <w:webHidden/>
          </w:rPr>
          <w:fldChar w:fldCharType="separate"/>
        </w:r>
        <w:r w:rsidR="00695785">
          <w:rPr>
            <w:webHidden/>
          </w:rPr>
          <w:t>8</w:t>
        </w:r>
        <w:r>
          <w:rPr>
            <w:webHidden/>
          </w:rPr>
          <w:fldChar w:fldCharType="end"/>
        </w:r>
      </w:hyperlink>
    </w:p>
    <w:p w14:paraId="0AE6D991" w14:textId="77777777" w:rsidR="00F03051" w:rsidRDefault="00F03051">
      <w:pPr>
        <w:pStyle w:val="32"/>
        <w:tabs>
          <w:tab w:val="left" w:pos="840"/>
        </w:tabs>
        <w:ind w:left="578" w:hanging="309"/>
        <w:rPr>
          <w:rFonts w:eastAsiaTheme="minorEastAsia"/>
        </w:rPr>
      </w:pPr>
      <w:hyperlink w:anchor="_Toc378420044" w:history="1">
        <w:r w:rsidRPr="006530AB">
          <w:rPr>
            <w:rStyle w:val="afff3"/>
            <w:rFonts w:ascii="Wingdings" w:hAnsi="Wingdings"/>
          </w:rPr>
          <w:t></w:t>
        </w:r>
        <w:r>
          <w:rPr>
            <w:rFonts w:eastAsiaTheme="minorEastAsia"/>
          </w:rPr>
          <w:tab/>
        </w:r>
        <w:r w:rsidRPr="006530AB">
          <w:rPr>
            <w:rStyle w:val="afff3"/>
            <w:rFonts w:hint="eastAsia"/>
          </w:rPr>
          <w:t>スレッド</w:t>
        </w:r>
        <w:r>
          <w:rPr>
            <w:webHidden/>
          </w:rPr>
          <w:tab/>
        </w:r>
        <w:r>
          <w:rPr>
            <w:webHidden/>
          </w:rPr>
          <w:fldChar w:fldCharType="begin"/>
        </w:r>
        <w:r>
          <w:rPr>
            <w:webHidden/>
          </w:rPr>
          <w:instrText xml:space="preserve"> PAGEREF _Toc378420044 \h </w:instrText>
        </w:r>
        <w:r>
          <w:rPr>
            <w:webHidden/>
          </w:rPr>
        </w:r>
        <w:r>
          <w:rPr>
            <w:webHidden/>
          </w:rPr>
          <w:fldChar w:fldCharType="separate"/>
        </w:r>
        <w:r w:rsidR="00695785">
          <w:rPr>
            <w:webHidden/>
          </w:rPr>
          <w:t>9</w:t>
        </w:r>
        <w:r>
          <w:rPr>
            <w:webHidden/>
          </w:rPr>
          <w:fldChar w:fldCharType="end"/>
        </w:r>
      </w:hyperlink>
    </w:p>
    <w:p w14:paraId="553546E6" w14:textId="77777777" w:rsidR="00F03051" w:rsidRDefault="00F03051">
      <w:pPr>
        <w:pStyle w:val="32"/>
        <w:tabs>
          <w:tab w:val="left" w:pos="840"/>
        </w:tabs>
        <w:ind w:left="578" w:hanging="309"/>
        <w:rPr>
          <w:rFonts w:eastAsiaTheme="minorEastAsia"/>
        </w:rPr>
      </w:pPr>
      <w:hyperlink w:anchor="_Toc378420045" w:history="1">
        <w:r w:rsidRPr="006530AB">
          <w:rPr>
            <w:rStyle w:val="afff3"/>
            <w:rFonts w:ascii="Wingdings" w:hAnsi="Wingdings"/>
          </w:rPr>
          <w:t></w:t>
        </w:r>
        <w:r>
          <w:rPr>
            <w:rFonts w:eastAsiaTheme="minorEastAsia"/>
          </w:rPr>
          <w:tab/>
        </w:r>
        <w:r w:rsidRPr="006530AB">
          <w:rPr>
            <w:rStyle w:val="afff3"/>
            <w:rFonts w:hint="eastAsia"/>
          </w:rPr>
          <w:t>メモリ空間の保護</w:t>
        </w:r>
        <w:r>
          <w:rPr>
            <w:webHidden/>
          </w:rPr>
          <w:tab/>
        </w:r>
        <w:r>
          <w:rPr>
            <w:webHidden/>
          </w:rPr>
          <w:fldChar w:fldCharType="begin"/>
        </w:r>
        <w:r>
          <w:rPr>
            <w:webHidden/>
          </w:rPr>
          <w:instrText xml:space="preserve"> PAGEREF _Toc378420045 \h </w:instrText>
        </w:r>
        <w:r>
          <w:rPr>
            <w:webHidden/>
          </w:rPr>
        </w:r>
        <w:r>
          <w:rPr>
            <w:webHidden/>
          </w:rPr>
          <w:fldChar w:fldCharType="separate"/>
        </w:r>
        <w:r w:rsidR="00695785">
          <w:rPr>
            <w:webHidden/>
          </w:rPr>
          <w:t>9</w:t>
        </w:r>
        <w:r>
          <w:rPr>
            <w:webHidden/>
          </w:rPr>
          <w:fldChar w:fldCharType="end"/>
        </w:r>
      </w:hyperlink>
    </w:p>
    <w:p w14:paraId="77EDBA5F" w14:textId="77777777" w:rsidR="00F03051" w:rsidRDefault="00F03051">
      <w:pPr>
        <w:pStyle w:val="32"/>
        <w:tabs>
          <w:tab w:val="left" w:pos="840"/>
        </w:tabs>
        <w:ind w:left="578" w:hanging="309"/>
        <w:rPr>
          <w:rFonts w:eastAsiaTheme="minorEastAsia"/>
        </w:rPr>
      </w:pPr>
      <w:hyperlink w:anchor="_Toc378420046" w:history="1">
        <w:r w:rsidRPr="006530AB">
          <w:rPr>
            <w:rStyle w:val="afff3"/>
            <w:rFonts w:ascii="Wingdings" w:hAnsi="Wingdings"/>
          </w:rPr>
          <w:t></w:t>
        </w:r>
        <w:r>
          <w:rPr>
            <w:rFonts w:eastAsiaTheme="minorEastAsia"/>
          </w:rPr>
          <w:tab/>
        </w:r>
        <w:r w:rsidRPr="006530AB">
          <w:rPr>
            <w:rStyle w:val="afff3"/>
            <w:rFonts w:hint="eastAsia"/>
          </w:rPr>
          <w:t>プロセスの終了時のリソースの解放</w:t>
        </w:r>
        <w:r>
          <w:rPr>
            <w:webHidden/>
          </w:rPr>
          <w:tab/>
        </w:r>
        <w:r>
          <w:rPr>
            <w:webHidden/>
          </w:rPr>
          <w:fldChar w:fldCharType="begin"/>
        </w:r>
        <w:r>
          <w:rPr>
            <w:webHidden/>
          </w:rPr>
          <w:instrText xml:space="preserve"> PAGEREF _Toc378420046 \h </w:instrText>
        </w:r>
        <w:r>
          <w:rPr>
            <w:webHidden/>
          </w:rPr>
        </w:r>
        <w:r>
          <w:rPr>
            <w:webHidden/>
          </w:rPr>
          <w:fldChar w:fldCharType="separate"/>
        </w:r>
        <w:r w:rsidR="00695785">
          <w:rPr>
            <w:webHidden/>
          </w:rPr>
          <w:t>9</w:t>
        </w:r>
        <w:r>
          <w:rPr>
            <w:webHidden/>
          </w:rPr>
          <w:fldChar w:fldCharType="end"/>
        </w:r>
      </w:hyperlink>
    </w:p>
    <w:p w14:paraId="7613C006" w14:textId="77777777" w:rsidR="00F03051" w:rsidRDefault="00F03051">
      <w:pPr>
        <w:pStyle w:val="32"/>
        <w:tabs>
          <w:tab w:val="left" w:pos="840"/>
        </w:tabs>
        <w:ind w:left="578" w:hanging="309"/>
        <w:rPr>
          <w:rFonts w:eastAsiaTheme="minorEastAsia"/>
        </w:rPr>
      </w:pPr>
      <w:hyperlink w:anchor="_Toc378420047" w:history="1">
        <w:r w:rsidRPr="006530AB">
          <w:rPr>
            <w:rStyle w:val="afff3"/>
            <w:rFonts w:ascii="Wingdings" w:hAnsi="Wingdings"/>
          </w:rPr>
          <w:t></w:t>
        </w:r>
        <w:r>
          <w:rPr>
            <w:rFonts w:eastAsiaTheme="minorEastAsia"/>
          </w:rPr>
          <w:tab/>
        </w:r>
        <w:r w:rsidRPr="006530AB">
          <w:rPr>
            <w:rStyle w:val="afff3"/>
            <w:rFonts w:hint="eastAsia"/>
          </w:rPr>
          <w:t>サービス／デーモン</w:t>
        </w:r>
        <w:r>
          <w:rPr>
            <w:webHidden/>
          </w:rPr>
          <w:tab/>
        </w:r>
        <w:r>
          <w:rPr>
            <w:webHidden/>
          </w:rPr>
          <w:fldChar w:fldCharType="begin"/>
        </w:r>
        <w:r>
          <w:rPr>
            <w:webHidden/>
          </w:rPr>
          <w:instrText xml:space="preserve"> PAGEREF _Toc378420047 \h </w:instrText>
        </w:r>
        <w:r>
          <w:rPr>
            <w:webHidden/>
          </w:rPr>
        </w:r>
        <w:r>
          <w:rPr>
            <w:webHidden/>
          </w:rPr>
          <w:fldChar w:fldCharType="separate"/>
        </w:r>
        <w:r w:rsidR="00695785">
          <w:rPr>
            <w:webHidden/>
          </w:rPr>
          <w:t>10</w:t>
        </w:r>
        <w:r>
          <w:rPr>
            <w:webHidden/>
          </w:rPr>
          <w:fldChar w:fldCharType="end"/>
        </w:r>
      </w:hyperlink>
    </w:p>
    <w:p w14:paraId="6EBAAD93"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48"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スレッドとハードウェア</w:t>
        </w:r>
        <w:r>
          <w:rPr>
            <w:webHidden/>
          </w:rPr>
          <w:tab/>
        </w:r>
        <w:r>
          <w:rPr>
            <w:webHidden/>
          </w:rPr>
          <w:fldChar w:fldCharType="begin"/>
        </w:r>
        <w:r>
          <w:rPr>
            <w:webHidden/>
          </w:rPr>
          <w:instrText xml:space="preserve"> PAGEREF _Toc378420048 \h </w:instrText>
        </w:r>
        <w:r>
          <w:rPr>
            <w:webHidden/>
          </w:rPr>
        </w:r>
        <w:r>
          <w:rPr>
            <w:webHidden/>
          </w:rPr>
          <w:fldChar w:fldCharType="separate"/>
        </w:r>
        <w:r w:rsidR="00695785">
          <w:rPr>
            <w:webHidden/>
          </w:rPr>
          <w:t>10</w:t>
        </w:r>
        <w:r>
          <w:rPr>
            <w:webHidden/>
          </w:rPr>
          <w:fldChar w:fldCharType="end"/>
        </w:r>
      </w:hyperlink>
    </w:p>
    <w:p w14:paraId="0AA1C2F0" w14:textId="77777777" w:rsidR="00F03051" w:rsidRDefault="00F03051">
      <w:pPr>
        <w:pStyle w:val="25"/>
        <w:rPr>
          <w:rFonts w:asciiTheme="minorHAnsi" w:eastAsiaTheme="minorEastAsia" w:hAnsiTheme="minorHAnsi" w:cstheme="minorBidi"/>
          <w:b w:val="0"/>
        </w:rPr>
      </w:pPr>
      <w:hyperlink w:anchor="_Toc37842004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CPU</w:t>
        </w:r>
        <w:r>
          <w:rPr>
            <w:webHidden/>
          </w:rPr>
          <w:tab/>
        </w:r>
        <w:r>
          <w:rPr>
            <w:webHidden/>
          </w:rPr>
          <w:fldChar w:fldCharType="begin"/>
        </w:r>
        <w:r>
          <w:rPr>
            <w:webHidden/>
          </w:rPr>
          <w:instrText xml:space="preserve"> PAGEREF _Toc378420049 \h </w:instrText>
        </w:r>
        <w:r>
          <w:rPr>
            <w:webHidden/>
          </w:rPr>
        </w:r>
        <w:r>
          <w:rPr>
            <w:webHidden/>
          </w:rPr>
          <w:fldChar w:fldCharType="separate"/>
        </w:r>
        <w:r w:rsidR="00695785">
          <w:rPr>
            <w:webHidden/>
          </w:rPr>
          <w:t>10</w:t>
        </w:r>
        <w:r>
          <w:rPr>
            <w:webHidden/>
          </w:rPr>
          <w:fldChar w:fldCharType="end"/>
        </w:r>
      </w:hyperlink>
    </w:p>
    <w:p w14:paraId="7AC01F44" w14:textId="77777777" w:rsidR="00F03051" w:rsidRDefault="00F03051">
      <w:pPr>
        <w:pStyle w:val="32"/>
        <w:tabs>
          <w:tab w:val="left" w:pos="840"/>
        </w:tabs>
        <w:ind w:left="578" w:hanging="309"/>
        <w:rPr>
          <w:rFonts w:eastAsiaTheme="minorEastAsia"/>
        </w:rPr>
      </w:pPr>
      <w:hyperlink w:anchor="_Toc378420050" w:history="1">
        <w:r w:rsidRPr="006530AB">
          <w:rPr>
            <w:rStyle w:val="afff3"/>
            <w:rFonts w:ascii="Wingdings" w:hAnsi="Wingdings"/>
          </w:rPr>
          <w:t></w:t>
        </w:r>
        <w:r>
          <w:rPr>
            <w:rFonts w:eastAsiaTheme="minorEastAsia"/>
          </w:rPr>
          <w:tab/>
        </w:r>
        <w:r w:rsidRPr="006530AB">
          <w:rPr>
            <w:rStyle w:val="afff3"/>
          </w:rPr>
          <w:t>CISC</w:t>
        </w:r>
        <w:r w:rsidRPr="006530AB">
          <w:rPr>
            <w:rStyle w:val="afff3"/>
            <w:rFonts w:hint="eastAsia"/>
          </w:rPr>
          <w:t>と</w:t>
        </w:r>
        <w:r w:rsidRPr="006530AB">
          <w:rPr>
            <w:rStyle w:val="afff3"/>
          </w:rPr>
          <w:t>RISC</w:t>
        </w:r>
        <w:r>
          <w:rPr>
            <w:webHidden/>
          </w:rPr>
          <w:tab/>
        </w:r>
        <w:r>
          <w:rPr>
            <w:webHidden/>
          </w:rPr>
          <w:fldChar w:fldCharType="begin"/>
        </w:r>
        <w:r>
          <w:rPr>
            <w:webHidden/>
          </w:rPr>
          <w:instrText xml:space="preserve"> PAGEREF _Toc378420050 \h </w:instrText>
        </w:r>
        <w:r>
          <w:rPr>
            <w:webHidden/>
          </w:rPr>
        </w:r>
        <w:r>
          <w:rPr>
            <w:webHidden/>
          </w:rPr>
          <w:fldChar w:fldCharType="separate"/>
        </w:r>
        <w:r w:rsidR="00695785">
          <w:rPr>
            <w:webHidden/>
          </w:rPr>
          <w:t>11</w:t>
        </w:r>
        <w:r>
          <w:rPr>
            <w:webHidden/>
          </w:rPr>
          <w:fldChar w:fldCharType="end"/>
        </w:r>
      </w:hyperlink>
    </w:p>
    <w:p w14:paraId="377C68BE" w14:textId="77777777" w:rsidR="00F03051" w:rsidRDefault="00F03051">
      <w:pPr>
        <w:pStyle w:val="25"/>
        <w:rPr>
          <w:rFonts w:asciiTheme="minorHAnsi" w:eastAsiaTheme="minorEastAsia" w:hAnsiTheme="minorHAnsi" w:cstheme="minorBidi"/>
          <w:b w:val="0"/>
        </w:rPr>
      </w:pPr>
      <w:hyperlink w:anchor="_Toc37842005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シングルプロセッサ／シングルコア</w:t>
        </w:r>
        <w:r>
          <w:rPr>
            <w:webHidden/>
          </w:rPr>
          <w:tab/>
        </w:r>
        <w:r>
          <w:rPr>
            <w:webHidden/>
          </w:rPr>
          <w:fldChar w:fldCharType="begin"/>
        </w:r>
        <w:r>
          <w:rPr>
            <w:webHidden/>
          </w:rPr>
          <w:instrText xml:space="preserve"> PAGEREF _Toc378420051 \h </w:instrText>
        </w:r>
        <w:r>
          <w:rPr>
            <w:webHidden/>
          </w:rPr>
        </w:r>
        <w:r>
          <w:rPr>
            <w:webHidden/>
          </w:rPr>
          <w:fldChar w:fldCharType="separate"/>
        </w:r>
        <w:r w:rsidR="00695785">
          <w:rPr>
            <w:webHidden/>
          </w:rPr>
          <w:t>11</w:t>
        </w:r>
        <w:r>
          <w:rPr>
            <w:webHidden/>
          </w:rPr>
          <w:fldChar w:fldCharType="end"/>
        </w:r>
      </w:hyperlink>
    </w:p>
    <w:p w14:paraId="3ACB1060" w14:textId="77777777" w:rsidR="00F03051" w:rsidRDefault="00F03051">
      <w:pPr>
        <w:pStyle w:val="25"/>
        <w:rPr>
          <w:rFonts w:asciiTheme="minorHAnsi" w:eastAsiaTheme="minorEastAsia" w:hAnsiTheme="minorHAnsi" w:cstheme="minorBidi"/>
          <w:b w:val="0"/>
        </w:rPr>
      </w:pPr>
      <w:hyperlink w:anchor="_Toc37842005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マルチプロセッサ／マルチコア／論理プロセッサ</w:t>
        </w:r>
        <w:r>
          <w:rPr>
            <w:webHidden/>
          </w:rPr>
          <w:tab/>
        </w:r>
        <w:r>
          <w:rPr>
            <w:webHidden/>
          </w:rPr>
          <w:fldChar w:fldCharType="begin"/>
        </w:r>
        <w:r>
          <w:rPr>
            <w:webHidden/>
          </w:rPr>
          <w:instrText xml:space="preserve"> PAGEREF _Toc378420052 \h </w:instrText>
        </w:r>
        <w:r>
          <w:rPr>
            <w:webHidden/>
          </w:rPr>
        </w:r>
        <w:r>
          <w:rPr>
            <w:webHidden/>
          </w:rPr>
          <w:fldChar w:fldCharType="separate"/>
        </w:r>
        <w:r w:rsidR="00695785">
          <w:rPr>
            <w:webHidden/>
          </w:rPr>
          <w:t>12</w:t>
        </w:r>
        <w:r>
          <w:rPr>
            <w:webHidden/>
          </w:rPr>
          <w:fldChar w:fldCharType="end"/>
        </w:r>
      </w:hyperlink>
    </w:p>
    <w:p w14:paraId="1B3FF411" w14:textId="77777777" w:rsidR="00F03051" w:rsidRDefault="00F03051">
      <w:pPr>
        <w:pStyle w:val="25"/>
        <w:rPr>
          <w:rFonts w:asciiTheme="minorHAnsi" w:eastAsiaTheme="minorEastAsia" w:hAnsiTheme="minorHAnsi" w:cstheme="minorBidi"/>
          <w:b w:val="0"/>
        </w:rPr>
      </w:pPr>
      <w:hyperlink w:anchor="_Toc37842005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ハイパースレッディング</w:t>
        </w:r>
        <w:r>
          <w:rPr>
            <w:webHidden/>
          </w:rPr>
          <w:tab/>
        </w:r>
        <w:r>
          <w:rPr>
            <w:webHidden/>
          </w:rPr>
          <w:fldChar w:fldCharType="begin"/>
        </w:r>
        <w:r>
          <w:rPr>
            <w:webHidden/>
          </w:rPr>
          <w:instrText xml:space="preserve"> PAGEREF _Toc378420053 \h </w:instrText>
        </w:r>
        <w:r>
          <w:rPr>
            <w:webHidden/>
          </w:rPr>
        </w:r>
        <w:r>
          <w:rPr>
            <w:webHidden/>
          </w:rPr>
          <w:fldChar w:fldCharType="separate"/>
        </w:r>
        <w:r w:rsidR="00695785">
          <w:rPr>
            <w:webHidden/>
          </w:rPr>
          <w:t>13</w:t>
        </w:r>
        <w:r>
          <w:rPr>
            <w:webHidden/>
          </w:rPr>
          <w:fldChar w:fldCharType="end"/>
        </w:r>
      </w:hyperlink>
    </w:p>
    <w:p w14:paraId="7F82E4B2" w14:textId="77777777" w:rsidR="00F03051" w:rsidRDefault="00F03051">
      <w:pPr>
        <w:pStyle w:val="25"/>
        <w:rPr>
          <w:rFonts w:asciiTheme="minorHAnsi" w:eastAsiaTheme="minorEastAsia" w:hAnsiTheme="minorHAnsi" w:cstheme="minorBidi"/>
          <w:b w:val="0"/>
        </w:rPr>
      </w:pPr>
      <w:hyperlink w:anchor="_Toc378420054"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コプロセッサ</w:t>
        </w:r>
        <w:r>
          <w:rPr>
            <w:webHidden/>
          </w:rPr>
          <w:tab/>
        </w:r>
        <w:r>
          <w:rPr>
            <w:webHidden/>
          </w:rPr>
          <w:fldChar w:fldCharType="begin"/>
        </w:r>
        <w:r>
          <w:rPr>
            <w:webHidden/>
          </w:rPr>
          <w:instrText xml:space="preserve"> PAGEREF _Toc378420054 \h </w:instrText>
        </w:r>
        <w:r>
          <w:rPr>
            <w:webHidden/>
          </w:rPr>
        </w:r>
        <w:r>
          <w:rPr>
            <w:webHidden/>
          </w:rPr>
          <w:fldChar w:fldCharType="separate"/>
        </w:r>
        <w:r w:rsidR="00695785">
          <w:rPr>
            <w:webHidden/>
          </w:rPr>
          <w:t>13</w:t>
        </w:r>
        <w:r>
          <w:rPr>
            <w:webHidden/>
          </w:rPr>
          <w:fldChar w:fldCharType="end"/>
        </w:r>
      </w:hyperlink>
    </w:p>
    <w:p w14:paraId="5B8C8D87" w14:textId="77777777" w:rsidR="00F03051" w:rsidRDefault="00F03051">
      <w:pPr>
        <w:pStyle w:val="25"/>
        <w:rPr>
          <w:rFonts w:asciiTheme="minorHAnsi" w:eastAsiaTheme="minorEastAsia" w:hAnsiTheme="minorHAnsi" w:cstheme="minorBidi"/>
          <w:b w:val="0"/>
        </w:rPr>
      </w:pPr>
      <w:hyperlink w:anchor="_Toc37842005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浮動小数点演算装置（</w:t>
        </w:r>
        <w:r w:rsidRPr="006530AB">
          <w:rPr>
            <w:rStyle w:val="afff3"/>
          </w:rPr>
          <w:t>FPU</w:t>
        </w:r>
        <w:r w:rsidRPr="006530AB">
          <w:rPr>
            <w:rStyle w:val="afff3"/>
            <w:rFonts w:hint="eastAsia"/>
          </w:rPr>
          <w:t>）／</w:t>
        </w:r>
        <w:r w:rsidRPr="006530AB">
          <w:rPr>
            <w:rStyle w:val="afff3"/>
          </w:rPr>
          <w:t>SIMD</w:t>
        </w:r>
        <w:r>
          <w:rPr>
            <w:webHidden/>
          </w:rPr>
          <w:tab/>
        </w:r>
        <w:r>
          <w:rPr>
            <w:webHidden/>
          </w:rPr>
          <w:fldChar w:fldCharType="begin"/>
        </w:r>
        <w:r>
          <w:rPr>
            <w:webHidden/>
          </w:rPr>
          <w:instrText xml:space="preserve"> PAGEREF _Toc378420055 \h </w:instrText>
        </w:r>
        <w:r>
          <w:rPr>
            <w:webHidden/>
          </w:rPr>
        </w:r>
        <w:r>
          <w:rPr>
            <w:webHidden/>
          </w:rPr>
          <w:fldChar w:fldCharType="separate"/>
        </w:r>
        <w:r w:rsidR="00695785">
          <w:rPr>
            <w:webHidden/>
          </w:rPr>
          <w:t>13</w:t>
        </w:r>
        <w:r>
          <w:rPr>
            <w:webHidden/>
          </w:rPr>
          <w:fldChar w:fldCharType="end"/>
        </w:r>
      </w:hyperlink>
    </w:p>
    <w:p w14:paraId="3A1E6077" w14:textId="77777777" w:rsidR="00F03051" w:rsidRDefault="00F03051">
      <w:pPr>
        <w:pStyle w:val="32"/>
        <w:tabs>
          <w:tab w:val="left" w:pos="840"/>
        </w:tabs>
        <w:ind w:left="578" w:hanging="309"/>
        <w:rPr>
          <w:rFonts w:eastAsiaTheme="minorEastAsia"/>
        </w:rPr>
      </w:pPr>
      <w:hyperlink w:anchor="_Toc378420056" w:history="1">
        <w:r w:rsidRPr="006530AB">
          <w:rPr>
            <w:rStyle w:val="afff3"/>
            <w:rFonts w:ascii="Wingdings" w:hAnsi="Wingdings"/>
          </w:rPr>
          <w:t></w:t>
        </w:r>
        <w:r>
          <w:rPr>
            <w:rFonts w:eastAsiaTheme="minorEastAsia"/>
          </w:rPr>
          <w:tab/>
        </w:r>
        <w:r w:rsidRPr="006530AB">
          <w:rPr>
            <w:rStyle w:val="afff3"/>
          </w:rPr>
          <w:t>SIMD</w:t>
        </w:r>
        <w:r w:rsidRPr="006530AB">
          <w:rPr>
            <w:rStyle w:val="afff3"/>
            <w:rFonts w:hint="eastAsia"/>
          </w:rPr>
          <w:t>／</w:t>
        </w:r>
        <w:r w:rsidRPr="006530AB">
          <w:rPr>
            <w:rStyle w:val="afff3"/>
          </w:rPr>
          <w:t>MIMD</w:t>
        </w:r>
        <w:r w:rsidRPr="006530AB">
          <w:rPr>
            <w:rStyle w:val="afff3"/>
            <w:rFonts w:hint="eastAsia"/>
          </w:rPr>
          <w:t>／</w:t>
        </w:r>
        <w:r w:rsidRPr="006530AB">
          <w:rPr>
            <w:rStyle w:val="afff3"/>
          </w:rPr>
          <w:t>SISD</w:t>
        </w:r>
        <w:r w:rsidRPr="006530AB">
          <w:rPr>
            <w:rStyle w:val="afff3"/>
            <w:rFonts w:hint="eastAsia"/>
          </w:rPr>
          <w:t>／</w:t>
        </w:r>
        <w:r w:rsidRPr="006530AB">
          <w:rPr>
            <w:rStyle w:val="afff3"/>
          </w:rPr>
          <w:t>MISD</w:t>
        </w:r>
        <w:r>
          <w:rPr>
            <w:webHidden/>
          </w:rPr>
          <w:tab/>
        </w:r>
        <w:r>
          <w:rPr>
            <w:webHidden/>
          </w:rPr>
          <w:fldChar w:fldCharType="begin"/>
        </w:r>
        <w:r>
          <w:rPr>
            <w:webHidden/>
          </w:rPr>
          <w:instrText xml:space="preserve"> PAGEREF _Toc378420056 \h </w:instrText>
        </w:r>
        <w:r>
          <w:rPr>
            <w:webHidden/>
          </w:rPr>
        </w:r>
        <w:r>
          <w:rPr>
            <w:webHidden/>
          </w:rPr>
          <w:fldChar w:fldCharType="separate"/>
        </w:r>
        <w:r w:rsidR="00695785">
          <w:rPr>
            <w:webHidden/>
          </w:rPr>
          <w:t>14</w:t>
        </w:r>
        <w:r>
          <w:rPr>
            <w:webHidden/>
          </w:rPr>
          <w:fldChar w:fldCharType="end"/>
        </w:r>
      </w:hyperlink>
    </w:p>
    <w:p w14:paraId="3A6788B4" w14:textId="77777777" w:rsidR="00F03051" w:rsidRDefault="00F03051">
      <w:pPr>
        <w:pStyle w:val="25"/>
        <w:rPr>
          <w:rFonts w:asciiTheme="minorHAnsi" w:eastAsiaTheme="minorEastAsia" w:hAnsiTheme="minorHAnsi" w:cstheme="minorBidi"/>
          <w:b w:val="0"/>
        </w:rPr>
      </w:pPr>
      <w:hyperlink w:anchor="_Toc37842005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GPU</w:t>
        </w:r>
        <w:r>
          <w:rPr>
            <w:webHidden/>
          </w:rPr>
          <w:tab/>
        </w:r>
        <w:r>
          <w:rPr>
            <w:webHidden/>
          </w:rPr>
          <w:fldChar w:fldCharType="begin"/>
        </w:r>
        <w:r>
          <w:rPr>
            <w:webHidden/>
          </w:rPr>
          <w:instrText xml:space="preserve"> PAGEREF _Toc378420057 \h </w:instrText>
        </w:r>
        <w:r>
          <w:rPr>
            <w:webHidden/>
          </w:rPr>
        </w:r>
        <w:r>
          <w:rPr>
            <w:webHidden/>
          </w:rPr>
          <w:fldChar w:fldCharType="separate"/>
        </w:r>
        <w:r w:rsidR="00695785">
          <w:rPr>
            <w:webHidden/>
          </w:rPr>
          <w:t>14</w:t>
        </w:r>
        <w:r>
          <w:rPr>
            <w:webHidden/>
          </w:rPr>
          <w:fldChar w:fldCharType="end"/>
        </w:r>
      </w:hyperlink>
    </w:p>
    <w:p w14:paraId="30F42234" w14:textId="77777777" w:rsidR="00F03051" w:rsidRDefault="00F03051">
      <w:pPr>
        <w:pStyle w:val="25"/>
        <w:rPr>
          <w:rFonts w:asciiTheme="minorHAnsi" w:eastAsiaTheme="minorEastAsia" w:hAnsiTheme="minorHAnsi" w:cstheme="minorBidi"/>
          <w:b w:val="0"/>
        </w:rPr>
      </w:pPr>
      <w:hyperlink w:anchor="_Toc37842005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メインメモリ</w:t>
        </w:r>
        <w:r>
          <w:rPr>
            <w:webHidden/>
          </w:rPr>
          <w:tab/>
        </w:r>
        <w:r>
          <w:rPr>
            <w:webHidden/>
          </w:rPr>
          <w:fldChar w:fldCharType="begin"/>
        </w:r>
        <w:r>
          <w:rPr>
            <w:webHidden/>
          </w:rPr>
          <w:instrText xml:space="preserve"> PAGEREF _Toc378420058 \h </w:instrText>
        </w:r>
        <w:r>
          <w:rPr>
            <w:webHidden/>
          </w:rPr>
        </w:r>
        <w:r>
          <w:rPr>
            <w:webHidden/>
          </w:rPr>
          <w:fldChar w:fldCharType="separate"/>
        </w:r>
        <w:r w:rsidR="00695785">
          <w:rPr>
            <w:webHidden/>
          </w:rPr>
          <w:t>14</w:t>
        </w:r>
        <w:r>
          <w:rPr>
            <w:webHidden/>
          </w:rPr>
          <w:fldChar w:fldCharType="end"/>
        </w:r>
      </w:hyperlink>
    </w:p>
    <w:p w14:paraId="20D1034D" w14:textId="77777777" w:rsidR="00F03051" w:rsidRDefault="00F03051">
      <w:pPr>
        <w:pStyle w:val="25"/>
        <w:rPr>
          <w:rFonts w:asciiTheme="minorHAnsi" w:eastAsiaTheme="minorEastAsia" w:hAnsiTheme="minorHAnsi" w:cstheme="minorBidi"/>
          <w:b w:val="0"/>
        </w:rPr>
      </w:pPr>
      <w:hyperlink w:anchor="_Toc37842005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RAM</w:t>
        </w:r>
        <w:r w:rsidRPr="006530AB">
          <w:rPr>
            <w:rStyle w:val="afff3"/>
            <w:rFonts w:hint="eastAsia"/>
          </w:rPr>
          <w:t>と</w:t>
        </w:r>
        <w:r w:rsidRPr="006530AB">
          <w:rPr>
            <w:rStyle w:val="afff3"/>
          </w:rPr>
          <w:t>ROM</w:t>
        </w:r>
        <w:r>
          <w:rPr>
            <w:webHidden/>
          </w:rPr>
          <w:tab/>
        </w:r>
        <w:r>
          <w:rPr>
            <w:webHidden/>
          </w:rPr>
          <w:fldChar w:fldCharType="begin"/>
        </w:r>
        <w:r>
          <w:rPr>
            <w:webHidden/>
          </w:rPr>
          <w:instrText xml:space="preserve"> PAGEREF _Toc378420059 \h </w:instrText>
        </w:r>
        <w:r>
          <w:rPr>
            <w:webHidden/>
          </w:rPr>
        </w:r>
        <w:r>
          <w:rPr>
            <w:webHidden/>
          </w:rPr>
          <w:fldChar w:fldCharType="separate"/>
        </w:r>
        <w:r w:rsidR="00695785">
          <w:rPr>
            <w:webHidden/>
          </w:rPr>
          <w:t>14</w:t>
        </w:r>
        <w:r>
          <w:rPr>
            <w:webHidden/>
          </w:rPr>
          <w:fldChar w:fldCharType="end"/>
        </w:r>
      </w:hyperlink>
    </w:p>
    <w:p w14:paraId="0D7875B8" w14:textId="77777777" w:rsidR="00F03051" w:rsidRDefault="00F03051">
      <w:pPr>
        <w:pStyle w:val="25"/>
        <w:rPr>
          <w:rFonts w:asciiTheme="minorHAnsi" w:eastAsiaTheme="minorEastAsia" w:hAnsiTheme="minorHAnsi" w:cstheme="minorBidi"/>
          <w:b w:val="0"/>
        </w:rPr>
      </w:pPr>
      <w:hyperlink w:anchor="_Toc378420060"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キャッシュメモリ</w:t>
        </w:r>
        <w:r>
          <w:rPr>
            <w:webHidden/>
          </w:rPr>
          <w:tab/>
        </w:r>
        <w:r>
          <w:rPr>
            <w:webHidden/>
          </w:rPr>
          <w:fldChar w:fldCharType="begin"/>
        </w:r>
        <w:r>
          <w:rPr>
            <w:webHidden/>
          </w:rPr>
          <w:instrText xml:space="preserve"> PAGEREF _Toc378420060 \h </w:instrText>
        </w:r>
        <w:r>
          <w:rPr>
            <w:webHidden/>
          </w:rPr>
        </w:r>
        <w:r>
          <w:rPr>
            <w:webHidden/>
          </w:rPr>
          <w:fldChar w:fldCharType="separate"/>
        </w:r>
        <w:r w:rsidR="00695785">
          <w:rPr>
            <w:webHidden/>
          </w:rPr>
          <w:t>15</w:t>
        </w:r>
        <w:r>
          <w:rPr>
            <w:webHidden/>
          </w:rPr>
          <w:fldChar w:fldCharType="end"/>
        </w:r>
      </w:hyperlink>
    </w:p>
    <w:p w14:paraId="6148D807" w14:textId="77777777" w:rsidR="00F03051" w:rsidRDefault="00F03051">
      <w:pPr>
        <w:pStyle w:val="25"/>
        <w:rPr>
          <w:rFonts w:asciiTheme="minorHAnsi" w:eastAsiaTheme="minorEastAsia" w:hAnsiTheme="minorHAnsi" w:cstheme="minorBidi"/>
          <w:b w:val="0"/>
        </w:rPr>
      </w:pPr>
      <w:hyperlink w:anchor="_Toc37842006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レジスタ</w:t>
        </w:r>
        <w:r>
          <w:rPr>
            <w:webHidden/>
          </w:rPr>
          <w:tab/>
        </w:r>
        <w:r>
          <w:rPr>
            <w:webHidden/>
          </w:rPr>
          <w:fldChar w:fldCharType="begin"/>
        </w:r>
        <w:r>
          <w:rPr>
            <w:webHidden/>
          </w:rPr>
          <w:instrText xml:space="preserve"> PAGEREF _Toc378420061 \h </w:instrText>
        </w:r>
        <w:r>
          <w:rPr>
            <w:webHidden/>
          </w:rPr>
        </w:r>
        <w:r>
          <w:rPr>
            <w:webHidden/>
          </w:rPr>
          <w:fldChar w:fldCharType="separate"/>
        </w:r>
        <w:r w:rsidR="00695785">
          <w:rPr>
            <w:webHidden/>
          </w:rPr>
          <w:t>15</w:t>
        </w:r>
        <w:r>
          <w:rPr>
            <w:webHidden/>
          </w:rPr>
          <w:fldChar w:fldCharType="end"/>
        </w:r>
      </w:hyperlink>
    </w:p>
    <w:p w14:paraId="4294699F" w14:textId="77777777" w:rsidR="00F03051" w:rsidRDefault="00F03051">
      <w:pPr>
        <w:pStyle w:val="25"/>
        <w:rPr>
          <w:rFonts w:asciiTheme="minorHAnsi" w:eastAsiaTheme="minorEastAsia" w:hAnsiTheme="minorHAnsi" w:cstheme="minorBidi"/>
          <w:b w:val="0"/>
        </w:rPr>
      </w:pPr>
      <w:hyperlink w:anchor="_Toc37842006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GPU</w:t>
        </w:r>
        <w:r w:rsidRPr="006530AB">
          <w:rPr>
            <w:rStyle w:val="afff3"/>
            <w:rFonts w:hint="eastAsia"/>
          </w:rPr>
          <w:t>メモリ／ユニファイドメモリ</w:t>
        </w:r>
        <w:r>
          <w:rPr>
            <w:webHidden/>
          </w:rPr>
          <w:tab/>
        </w:r>
        <w:r>
          <w:rPr>
            <w:webHidden/>
          </w:rPr>
          <w:fldChar w:fldCharType="begin"/>
        </w:r>
        <w:r>
          <w:rPr>
            <w:webHidden/>
          </w:rPr>
          <w:instrText xml:space="preserve"> PAGEREF _Toc378420062 \h </w:instrText>
        </w:r>
        <w:r>
          <w:rPr>
            <w:webHidden/>
          </w:rPr>
        </w:r>
        <w:r>
          <w:rPr>
            <w:webHidden/>
          </w:rPr>
          <w:fldChar w:fldCharType="separate"/>
        </w:r>
        <w:r w:rsidR="00695785">
          <w:rPr>
            <w:webHidden/>
          </w:rPr>
          <w:t>16</w:t>
        </w:r>
        <w:r>
          <w:rPr>
            <w:webHidden/>
          </w:rPr>
          <w:fldChar w:fldCharType="end"/>
        </w:r>
      </w:hyperlink>
    </w:p>
    <w:p w14:paraId="52A4D3E0" w14:textId="77777777" w:rsidR="00F03051" w:rsidRDefault="00F03051">
      <w:pPr>
        <w:pStyle w:val="25"/>
        <w:rPr>
          <w:rFonts w:asciiTheme="minorHAnsi" w:eastAsiaTheme="minorEastAsia" w:hAnsiTheme="minorHAnsi" w:cstheme="minorBidi"/>
          <w:b w:val="0"/>
        </w:rPr>
      </w:pPr>
      <w:hyperlink w:anchor="_Toc37842006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DMAC</w:t>
        </w:r>
        <w:r>
          <w:rPr>
            <w:webHidden/>
          </w:rPr>
          <w:tab/>
        </w:r>
        <w:r>
          <w:rPr>
            <w:webHidden/>
          </w:rPr>
          <w:fldChar w:fldCharType="begin"/>
        </w:r>
        <w:r>
          <w:rPr>
            <w:webHidden/>
          </w:rPr>
          <w:instrText xml:space="preserve"> PAGEREF _Toc378420063 \h </w:instrText>
        </w:r>
        <w:r>
          <w:rPr>
            <w:webHidden/>
          </w:rPr>
        </w:r>
        <w:r>
          <w:rPr>
            <w:webHidden/>
          </w:rPr>
          <w:fldChar w:fldCharType="separate"/>
        </w:r>
        <w:r w:rsidR="00695785">
          <w:rPr>
            <w:webHidden/>
          </w:rPr>
          <w:t>16</w:t>
        </w:r>
        <w:r>
          <w:rPr>
            <w:webHidden/>
          </w:rPr>
          <w:fldChar w:fldCharType="end"/>
        </w:r>
      </w:hyperlink>
    </w:p>
    <w:p w14:paraId="18610D6C" w14:textId="77777777" w:rsidR="00F03051" w:rsidRDefault="00F03051">
      <w:pPr>
        <w:pStyle w:val="25"/>
        <w:rPr>
          <w:rFonts w:asciiTheme="minorHAnsi" w:eastAsiaTheme="minorEastAsia" w:hAnsiTheme="minorHAnsi" w:cstheme="minorBidi"/>
          <w:b w:val="0"/>
        </w:rPr>
      </w:pPr>
      <w:hyperlink w:anchor="_Toc378420064"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Cell</w:t>
        </w:r>
        <w:r>
          <w:rPr>
            <w:webHidden/>
          </w:rPr>
          <w:tab/>
        </w:r>
        <w:r>
          <w:rPr>
            <w:webHidden/>
          </w:rPr>
          <w:fldChar w:fldCharType="begin"/>
        </w:r>
        <w:r>
          <w:rPr>
            <w:webHidden/>
          </w:rPr>
          <w:instrText xml:space="preserve"> PAGEREF _Toc378420064 \h </w:instrText>
        </w:r>
        <w:r>
          <w:rPr>
            <w:webHidden/>
          </w:rPr>
        </w:r>
        <w:r>
          <w:rPr>
            <w:webHidden/>
          </w:rPr>
          <w:fldChar w:fldCharType="separate"/>
        </w:r>
        <w:r w:rsidR="00695785">
          <w:rPr>
            <w:webHidden/>
          </w:rPr>
          <w:t>16</w:t>
        </w:r>
        <w:r>
          <w:rPr>
            <w:webHidden/>
          </w:rPr>
          <w:fldChar w:fldCharType="end"/>
        </w:r>
      </w:hyperlink>
    </w:p>
    <w:p w14:paraId="5E4CA1ED" w14:textId="77777777" w:rsidR="00F03051" w:rsidRDefault="00F03051">
      <w:pPr>
        <w:pStyle w:val="25"/>
        <w:rPr>
          <w:rFonts w:asciiTheme="minorHAnsi" w:eastAsiaTheme="minorEastAsia" w:hAnsiTheme="minorHAnsi" w:cstheme="minorBidi"/>
          <w:b w:val="0"/>
        </w:rPr>
      </w:pPr>
      <w:hyperlink w:anchor="_Toc37842006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サーバー</w:t>
        </w:r>
        <w:r>
          <w:rPr>
            <w:webHidden/>
          </w:rPr>
          <w:tab/>
        </w:r>
        <w:r>
          <w:rPr>
            <w:webHidden/>
          </w:rPr>
          <w:fldChar w:fldCharType="begin"/>
        </w:r>
        <w:r>
          <w:rPr>
            <w:webHidden/>
          </w:rPr>
          <w:instrText xml:space="preserve"> PAGEREF _Toc378420065 \h </w:instrText>
        </w:r>
        <w:r>
          <w:rPr>
            <w:webHidden/>
          </w:rPr>
        </w:r>
        <w:r>
          <w:rPr>
            <w:webHidden/>
          </w:rPr>
          <w:fldChar w:fldCharType="separate"/>
        </w:r>
        <w:r w:rsidR="00695785">
          <w:rPr>
            <w:webHidden/>
          </w:rPr>
          <w:t>17</w:t>
        </w:r>
        <w:r>
          <w:rPr>
            <w:webHidden/>
          </w:rPr>
          <w:fldChar w:fldCharType="end"/>
        </w:r>
      </w:hyperlink>
    </w:p>
    <w:p w14:paraId="3CECFC0E"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66"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マルチスレッドの意義</w:t>
        </w:r>
        <w:r>
          <w:rPr>
            <w:webHidden/>
          </w:rPr>
          <w:tab/>
        </w:r>
        <w:r>
          <w:rPr>
            <w:webHidden/>
          </w:rPr>
          <w:fldChar w:fldCharType="begin"/>
        </w:r>
        <w:r>
          <w:rPr>
            <w:webHidden/>
          </w:rPr>
          <w:instrText xml:space="preserve"> PAGEREF _Toc378420066 \h </w:instrText>
        </w:r>
        <w:r>
          <w:rPr>
            <w:webHidden/>
          </w:rPr>
        </w:r>
        <w:r>
          <w:rPr>
            <w:webHidden/>
          </w:rPr>
          <w:fldChar w:fldCharType="separate"/>
        </w:r>
        <w:r w:rsidR="00695785">
          <w:rPr>
            <w:webHidden/>
          </w:rPr>
          <w:t>17</w:t>
        </w:r>
        <w:r>
          <w:rPr>
            <w:webHidden/>
          </w:rPr>
          <w:fldChar w:fldCharType="end"/>
        </w:r>
      </w:hyperlink>
    </w:p>
    <w:p w14:paraId="6A8E81B2" w14:textId="77777777" w:rsidR="00F03051" w:rsidRDefault="00F03051">
      <w:pPr>
        <w:pStyle w:val="25"/>
        <w:rPr>
          <w:rFonts w:asciiTheme="minorHAnsi" w:eastAsiaTheme="minorEastAsia" w:hAnsiTheme="minorHAnsi" w:cstheme="minorBidi"/>
          <w:b w:val="0"/>
        </w:rPr>
      </w:pPr>
      <w:hyperlink w:anchor="_Toc37842006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マルチプロセス</w:t>
        </w:r>
        <w:r>
          <w:rPr>
            <w:webHidden/>
          </w:rPr>
          <w:tab/>
        </w:r>
        <w:r>
          <w:rPr>
            <w:webHidden/>
          </w:rPr>
          <w:fldChar w:fldCharType="begin"/>
        </w:r>
        <w:r>
          <w:rPr>
            <w:webHidden/>
          </w:rPr>
          <w:instrText xml:space="preserve"> PAGEREF _Toc378420067 \h </w:instrText>
        </w:r>
        <w:r>
          <w:rPr>
            <w:webHidden/>
          </w:rPr>
        </w:r>
        <w:r>
          <w:rPr>
            <w:webHidden/>
          </w:rPr>
          <w:fldChar w:fldCharType="separate"/>
        </w:r>
        <w:r w:rsidR="00695785">
          <w:rPr>
            <w:webHidden/>
          </w:rPr>
          <w:t>17</w:t>
        </w:r>
        <w:r>
          <w:rPr>
            <w:webHidden/>
          </w:rPr>
          <w:fldChar w:fldCharType="end"/>
        </w:r>
      </w:hyperlink>
    </w:p>
    <w:p w14:paraId="781276FB" w14:textId="77777777" w:rsidR="00F03051" w:rsidRDefault="00F03051">
      <w:pPr>
        <w:pStyle w:val="25"/>
        <w:rPr>
          <w:rFonts w:asciiTheme="minorHAnsi" w:eastAsiaTheme="minorEastAsia" w:hAnsiTheme="minorHAnsi" w:cstheme="minorBidi"/>
          <w:b w:val="0"/>
        </w:rPr>
      </w:pPr>
      <w:hyperlink w:anchor="_Toc37842006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マルチスレッドの意義①：同時実行</w:t>
        </w:r>
        <w:r>
          <w:rPr>
            <w:webHidden/>
          </w:rPr>
          <w:tab/>
        </w:r>
        <w:r>
          <w:rPr>
            <w:webHidden/>
          </w:rPr>
          <w:fldChar w:fldCharType="begin"/>
        </w:r>
        <w:r>
          <w:rPr>
            <w:webHidden/>
          </w:rPr>
          <w:instrText xml:space="preserve"> PAGEREF _Toc378420068 \h </w:instrText>
        </w:r>
        <w:r>
          <w:rPr>
            <w:webHidden/>
          </w:rPr>
        </w:r>
        <w:r>
          <w:rPr>
            <w:webHidden/>
          </w:rPr>
          <w:fldChar w:fldCharType="separate"/>
        </w:r>
        <w:r w:rsidR="00695785">
          <w:rPr>
            <w:webHidden/>
          </w:rPr>
          <w:t>18</w:t>
        </w:r>
        <w:r>
          <w:rPr>
            <w:webHidden/>
          </w:rPr>
          <w:fldChar w:fldCharType="end"/>
        </w:r>
      </w:hyperlink>
    </w:p>
    <w:p w14:paraId="776B7BE8" w14:textId="77777777" w:rsidR="00F03051" w:rsidRDefault="00F03051">
      <w:pPr>
        <w:pStyle w:val="25"/>
        <w:rPr>
          <w:rFonts w:asciiTheme="minorHAnsi" w:eastAsiaTheme="minorEastAsia" w:hAnsiTheme="minorHAnsi" w:cstheme="minorBidi"/>
          <w:b w:val="0"/>
        </w:rPr>
      </w:pPr>
      <w:hyperlink w:anchor="_Toc37842006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マルチスレッドの意義②：同時接続</w:t>
        </w:r>
        <w:r>
          <w:rPr>
            <w:webHidden/>
          </w:rPr>
          <w:tab/>
        </w:r>
        <w:r>
          <w:rPr>
            <w:webHidden/>
          </w:rPr>
          <w:fldChar w:fldCharType="begin"/>
        </w:r>
        <w:r>
          <w:rPr>
            <w:webHidden/>
          </w:rPr>
          <w:instrText xml:space="preserve"> PAGEREF _Toc378420069 \h </w:instrText>
        </w:r>
        <w:r>
          <w:rPr>
            <w:webHidden/>
          </w:rPr>
        </w:r>
        <w:r>
          <w:rPr>
            <w:webHidden/>
          </w:rPr>
          <w:fldChar w:fldCharType="separate"/>
        </w:r>
        <w:r w:rsidR="00695785">
          <w:rPr>
            <w:webHidden/>
          </w:rPr>
          <w:t>18</w:t>
        </w:r>
        <w:r>
          <w:rPr>
            <w:webHidden/>
          </w:rPr>
          <w:fldChar w:fldCharType="end"/>
        </w:r>
      </w:hyperlink>
    </w:p>
    <w:p w14:paraId="717D75E1" w14:textId="77777777" w:rsidR="00F03051" w:rsidRDefault="00F03051">
      <w:pPr>
        <w:pStyle w:val="25"/>
        <w:rPr>
          <w:rFonts w:asciiTheme="minorHAnsi" w:eastAsiaTheme="minorEastAsia" w:hAnsiTheme="minorHAnsi" w:cstheme="minorBidi"/>
          <w:b w:val="0"/>
        </w:rPr>
      </w:pPr>
      <w:hyperlink w:anchor="_Toc378420070"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マルチスレッドの意義③：高速化</w:t>
        </w:r>
        <w:r>
          <w:rPr>
            <w:webHidden/>
          </w:rPr>
          <w:tab/>
        </w:r>
        <w:r>
          <w:rPr>
            <w:webHidden/>
          </w:rPr>
          <w:fldChar w:fldCharType="begin"/>
        </w:r>
        <w:r>
          <w:rPr>
            <w:webHidden/>
          </w:rPr>
          <w:instrText xml:space="preserve"> PAGEREF _Toc378420070 \h </w:instrText>
        </w:r>
        <w:r>
          <w:rPr>
            <w:webHidden/>
          </w:rPr>
        </w:r>
        <w:r>
          <w:rPr>
            <w:webHidden/>
          </w:rPr>
          <w:fldChar w:fldCharType="separate"/>
        </w:r>
        <w:r w:rsidR="00695785">
          <w:rPr>
            <w:webHidden/>
          </w:rPr>
          <w:t>18</w:t>
        </w:r>
        <w:r>
          <w:rPr>
            <w:webHidden/>
          </w:rPr>
          <w:fldChar w:fldCharType="end"/>
        </w:r>
      </w:hyperlink>
    </w:p>
    <w:p w14:paraId="752029A7" w14:textId="77777777" w:rsidR="00F03051" w:rsidRDefault="00F03051">
      <w:pPr>
        <w:pStyle w:val="25"/>
        <w:rPr>
          <w:rFonts w:asciiTheme="minorHAnsi" w:eastAsiaTheme="minorEastAsia" w:hAnsiTheme="minorHAnsi" w:cstheme="minorBidi"/>
          <w:b w:val="0"/>
        </w:rPr>
      </w:pPr>
      <w:hyperlink w:anchor="_Toc37842007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ゲームの並行処理</w:t>
        </w:r>
        <w:r>
          <w:rPr>
            <w:webHidden/>
          </w:rPr>
          <w:tab/>
        </w:r>
        <w:r>
          <w:rPr>
            <w:webHidden/>
          </w:rPr>
          <w:fldChar w:fldCharType="begin"/>
        </w:r>
        <w:r>
          <w:rPr>
            <w:webHidden/>
          </w:rPr>
          <w:instrText xml:space="preserve"> PAGEREF _Toc378420071 \h </w:instrText>
        </w:r>
        <w:r>
          <w:rPr>
            <w:webHidden/>
          </w:rPr>
        </w:r>
        <w:r>
          <w:rPr>
            <w:webHidden/>
          </w:rPr>
          <w:fldChar w:fldCharType="separate"/>
        </w:r>
        <w:r w:rsidR="00695785">
          <w:rPr>
            <w:webHidden/>
          </w:rPr>
          <w:t>19</w:t>
        </w:r>
        <w:r>
          <w:rPr>
            <w:webHidden/>
          </w:rPr>
          <w:fldChar w:fldCharType="end"/>
        </w:r>
      </w:hyperlink>
    </w:p>
    <w:p w14:paraId="6DEAE1AD" w14:textId="77777777" w:rsidR="00F03051" w:rsidRDefault="00F03051">
      <w:pPr>
        <w:pStyle w:val="25"/>
        <w:rPr>
          <w:rFonts w:asciiTheme="minorHAnsi" w:eastAsiaTheme="minorEastAsia" w:hAnsiTheme="minorHAnsi" w:cstheme="minorBidi"/>
          <w:b w:val="0"/>
        </w:rPr>
      </w:pPr>
      <w:hyperlink w:anchor="_Toc37842007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ゲームでのスレッド活用</w:t>
        </w:r>
        <w:r>
          <w:rPr>
            <w:webHidden/>
          </w:rPr>
          <w:tab/>
        </w:r>
        <w:r>
          <w:rPr>
            <w:webHidden/>
          </w:rPr>
          <w:fldChar w:fldCharType="begin"/>
        </w:r>
        <w:r>
          <w:rPr>
            <w:webHidden/>
          </w:rPr>
          <w:instrText xml:space="preserve"> PAGEREF _Toc378420072 \h </w:instrText>
        </w:r>
        <w:r>
          <w:rPr>
            <w:webHidden/>
          </w:rPr>
        </w:r>
        <w:r>
          <w:rPr>
            <w:webHidden/>
          </w:rPr>
          <w:fldChar w:fldCharType="separate"/>
        </w:r>
        <w:r w:rsidR="00695785">
          <w:rPr>
            <w:webHidden/>
          </w:rPr>
          <w:t>19</w:t>
        </w:r>
        <w:r>
          <w:rPr>
            <w:webHidden/>
          </w:rPr>
          <w:fldChar w:fldCharType="end"/>
        </w:r>
      </w:hyperlink>
    </w:p>
    <w:p w14:paraId="66E0AD58"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73"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プログラムの動作原理</w:t>
        </w:r>
        <w:r>
          <w:rPr>
            <w:webHidden/>
          </w:rPr>
          <w:tab/>
        </w:r>
        <w:r>
          <w:rPr>
            <w:webHidden/>
          </w:rPr>
          <w:fldChar w:fldCharType="begin"/>
        </w:r>
        <w:r>
          <w:rPr>
            <w:webHidden/>
          </w:rPr>
          <w:instrText xml:space="preserve"> PAGEREF _Toc378420073 \h </w:instrText>
        </w:r>
        <w:r>
          <w:rPr>
            <w:webHidden/>
          </w:rPr>
        </w:r>
        <w:r>
          <w:rPr>
            <w:webHidden/>
          </w:rPr>
          <w:fldChar w:fldCharType="separate"/>
        </w:r>
        <w:r w:rsidR="00695785">
          <w:rPr>
            <w:webHidden/>
          </w:rPr>
          <w:t>20</w:t>
        </w:r>
        <w:r>
          <w:rPr>
            <w:webHidden/>
          </w:rPr>
          <w:fldChar w:fldCharType="end"/>
        </w:r>
      </w:hyperlink>
    </w:p>
    <w:p w14:paraId="546700C7" w14:textId="77777777" w:rsidR="00F03051" w:rsidRDefault="00F03051">
      <w:pPr>
        <w:pStyle w:val="25"/>
        <w:rPr>
          <w:rFonts w:asciiTheme="minorHAnsi" w:eastAsiaTheme="minorEastAsia" w:hAnsiTheme="minorHAnsi" w:cstheme="minorBidi"/>
          <w:b w:val="0"/>
        </w:rPr>
      </w:pPr>
      <w:hyperlink w:anchor="_Toc378420074"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メモリ構造</w:t>
        </w:r>
        <w:r>
          <w:rPr>
            <w:webHidden/>
          </w:rPr>
          <w:tab/>
        </w:r>
        <w:r>
          <w:rPr>
            <w:webHidden/>
          </w:rPr>
          <w:fldChar w:fldCharType="begin"/>
        </w:r>
        <w:r>
          <w:rPr>
            <w:webHidden/>
          </w:rPr>
          <w:instrText xml:space="preserve"> PAGEREF _Toc378420074 \h </w:instrText>
        </w:r>
        <w:r>
          <w:rPr>
            <w:webHidden/>
          </w:rPr>
        </w:r>
        <w:r>
          <w:rPr>
            <w:webHidden/>
          </w:rPr>
          <w:fldChar w:fldCharType="separate"/>
        </w:r>
        <w:r w:rsidR="00695785">
          <w:rPr>
            <w:webHidden/>
          </w:rPr>
          <w:t>20</w:t>
        </w:r>
        <w:r>
          <w:rPr>
            <w:webHidden/>
          </w:rPr>
          <w:fldChar w:fldCharType="end"/>
        </w:r>
      </w:hyperlink>
    </w:p>
    <w:p w14:paraId="0E95BD25" w14:textId="77777777" w:rsidR="00F03051" w:rsidRDefault="00F03051">
      <w:pPr>
        <w:pStyle w:val="25"/>
        <w:rPr>
          <w:rFonts w:asciiTheme="minorHAnsi" w:eastAsiaTheme="minorEastAsia" w:hAnsiTheme="minorHAnsi" w:cstheme="minorBidi"/>
          <w:b w:val="0"/>
        </w:rPr>
      </w:pPr>
      <w:hyperlink w:anchor="_Toc37842007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機械語／アセンブラ／プログラムカウンタ</w:t>
        </w:r>
        <w:r>
          <w:rPr>
            <w:webHidden/>
          </w:rPr>
          <w:tab/>
        </w:r>
        <w:r>
          <w:rPr>
            <w:webHidden/>
          </w:rPr>
          <w:fldChar w:fldCharType="begin"/>
        </w:r>
        <w:r>
          <w:rPr>
            <w:webHidden/>
          </w:rPr>
          <w:instrText xml:space="preserve"> PAGEREF _Toc378420075 \h </w:instrText>
        </w:r>
        <w:r>
          <w:rPr>
            <w:webHidden/>
          </w:rPr>
        </w:r>
        <w:r>
          <w:rPr>
            <w:webHidden/>
          </w:rPr>
          <w:fldChar w:fldCharType="separate"/>
        </w:r>
        <w:r w:rsidR="00695785">
          <w:rPr>
            <w:webHidden/>
          </w:rPr>
          <w:t>24</w:t>
        </w:r>
        <w:r>
          <w:rPr>
            <w:webHidden/>
          </w:rPr>
          <w:fldChar w:fldCharType="end"/>
        </w:r>
      </w:hyperlink>
    </w:p>
    <w:p w14:paraId="2185E8AB" w14:textId="77777777" w:rsidR="00F03051" w:rsidRDefault="00F03051">
      <w:pPr>
        <w:pStyle w:val="25"/>
        <w:rPr>
          <w:rFonts w:asciiTheme="minorHAnsi" w:eastAsiaTheme="minorEastAsia" w:hAnsiTheme="minorHAnsi" w:cstheme="minorBidi"/>
          <w:b w:val="0"/>
        </w:rPr>
      </w:pPr>
      <w:hyperlink w:anchor="_Toc37842007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スタック領域</w:t>
        </w:r>
        <w:r>
          <w:rPr>
            <w:webHidden/>
          </w:rPr>
          <w:tab/>
        </w:r>
        <w:r>
          <w:rPr>
            <w:webHidden/>
          </w:rPr>
          <w:fldChar w:fldCharType="begin"/>
        </w:r>
        <w:r>
          <w:rPr>
            <w:webHidden/>
          </w:rPr>
          <w:instrText xml:space="preserve"> PAGEREF _Toc378420076 \h </w:instrText>
        </w:r>
        <w:r>
          <w:rPr>
            <w:webHidden/>
          </w:rPr>
        </w:r>
        <w:r>
          <w:rPr>
            <w:webHidden/>
          </w:rPr>
          <w:fldChar w:fldCharType="separate"/>
        </w:r>
        <w:r w:rsidR="00695785">
          <w:rPr>
            <w:webHidden/>
          </w:rPr>
          <w:t>25</w:t>
        </w:r>
        <w:r>
          <w:rPr>
            <w:webHidden/>
          </w:rPr>
          <w:fldChar w:fldCharType="end"/>
        </w:r>
      </w:hyperlink>
    </w:p>
    <w:p w14:paraId="293BB2C0" w14:textId="77777777" w:rsidR="00F03051" w:rsidRDefault="00F03051">
      <w:pPr>
        <w:pStyle w:val="25"/>
        <w:rPr>
          <w:rFonts w:asciiTheme="minorHAnsi" w:eastAsiaTheme="minorEastAsia" w:hAnsiTheme="minorHAnsi" w:cstheme="minorBidi"/>
          <w:b w:val="0"/>
        </w:rPr>
      </w:pPr>
      <w:hyperlink w:anchor="_Toc37842007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スレッドとコンテキストスイッチ</w:t>
        </w:r>
        <w:r>
          <w:rPr>
            <w:webHidden/>
          </w:rPr>
          <w:tab/>
        </w:r>
        <w:r>
          <w:rPr>
            <w:webHidden/>
          </w:rPr>
          <w:fldChar w:fldCharType="begin"/>
        </w:r>
        <w:r>
          <w:rPr>
            <w:webHidden/>
          </w:rPr>
          <w:instrText xml:space="preserve"> PAGEREF _Toc378420077 \h </w:instrText>
        </w:r>
        <w:r>
          <w:rPr>
            <w:webHidden/>
          </w:rPr>
        </w:r>
        <w:r>
          <w:rPr>
            <w:webHidden/>
          </w:rPr>
          <w:fldChar w:fldCharType="separate"/>
        </w:r>
        <w:r w:rsidR="00695785">
          <w:rPr>
            <w:webHidden/>
          </w:rPr>
          <w:t>27</w:t>
        </w:r>
        <w:r>
          <w:rPr>
            <w:webHidden/>
          </w:rPr>
          <w:fldChar w:fldCharType="end"/>
        </w:r>
      </w:hyperlink>
    </w:p>
    <w:p w14:paraId="7245464A" w14:textId="77777777" w:rsidR="00F03051" w:rsidRDefault="00F03051">
      <w:pPr>
        <w:pStyle w:val="25"/>
        <w:rPr>
          <w:rFonts w:asciiTheme="minorHAnsi" w:eastAsiaTheme="minorEastAsia" w:hAnsiTheme="minorHAnsi" w:cstheme="minorBidi"/>
          <w:b w:val="0"/>
        </w:rPr>
      </w:pPr>
      <w:hyperlink w:anchor="_Toc37842007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スレッドスケジューリング</w:t>
        </w:r>
        <w:r>
          <w:rPr>
            <w:webHidden/>
          </w:rPr>
          <w:tab/>
        </w:r>
        <w:r>
          <w:rPr>
            <w:webHidden/>
          </w:rPr>
          <w:fldChar w:fldCharType="begin"/>
        </w:r>
        <w:r>
          <w:rPr>
            <w:webHidden/>
          </w:rPr>
          <w:instrText xml:space="preserve"> PAGEREF _Toc378420078 \h </w:instrText>
        </w:r>
        <w:r>
          <w:rPr>
            <w:webHidden/>
          </w:rPr>
        </w:r>
        <w:r>
          <w:rPr>
            <w:webHidden/>
          </w:rPr>
          <w:fldChar w:fldCharType="separate"/>
        </w:r>
        <w:r w:rsidR="00695785">
          <w:rPr>
            <w:webHidden/>
          </w:rPr>
          <w:t>28</w:t>
        </w:r>
        <w:r>
          <w:rPr>
            <w:webHidden/>
          </w:rPr>
          <w:fldChar w:fldCharType="end"/>
        </w:r>
      </w:hyperlink>
    </w:p>
    <w:p w14:paraId="66A67D37" w14:textId="77777777" w:rsidR="00F03051" w:rsidRDefault="00F03051">
      <w:pPr>
        <w:pStyle w:val="25"/>
        <w:rPr>
          <w:rFonts w:asciiTheme="minorHAnsi" w:eastAsiaTheme="minorEastAsia" w:hAnsiTheme="minorHAnsi" w:cstheme="minorBidi"/>
          <w:b w:val="0"/>
        </w:rPr>
      </w:pPr>
      <w:hyperlink w:anchor="_Toc37842007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スレッド優先度</w:t>
        </w:r>
        <w:r>
          <w:rPr>
            <w:webHidden/>
          </w:rPr>
          <w:tab/>
        </w:r>
        <w:r>
          <w:rPr>
            <w:webHidden/>
          </w:rPr>
          <w:fldChar w:fldCharType="begin"/>
        </w:r>
        <w:r>
          <w:rPr>
            <w:webHidden/>
          </w:rPr>
          <w:instrText xml:space="preserve"> PAGEREF _Toc378420079 \h </w:instrText>
        </w:r>
        <w:r>
          <w:rPr>
            <w:webHidden/>
          </w:rPr>
        </w:r>
        <w:r>
          <w:rPr>
            <w:webHidden/>
          </w:rPr>
          <w:fldChar w:fldCharType="separate"/>
        </w:r>
        <w:r w:rsidR="00695785">
          <w:rPr>
            <w:webHidden/>
          </w:rPr>
          <w:t>28</w:t>
        </w:r>
        <w:r>
          <w:rPr>
            <w:webHidden/>
          </w:rPr>
          <w:fldChar w:fldCharType="end"/>
        </w:r>
      </w:hyperlink>
    </w:p>
    <w:p w14:paraId="1C1E9C65"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80"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様々なスレッド</w:t>
        </w:r>
        <w:r>
          <w:rPr>
            <w:webHidden/>
          </w:rPr>
          <w:tab/>
        </w:r>
        <w:r>
          <w:rPr>
            <w:webHidden/>
          </w:rPr>
          <w:fldChar w:fldCharType="begin"/>
        </w:r>
        <w:r>
          <w:rPr>
            <w:webHidden/>
          </w:rPr>
          <w:instrText xml:space="preserve"> PAGEREF _Toc378420080 \h </w:instrText>
        </w:r>
        <w:r>
          <w:rPr>
            <w:webHidden/>
          </w:rPr>
        </w:r>
        <w:r>
          <w:rPr>
            <w:webHidden/>
          </w:rPr>
          <w:fldChar w:fldCharType="separate"/>
        </w:r>
        <w:r w:rsidR="00695785">
          <w:rPr>
            <w:webHidden/>
          </w:rPr>
          <w:t>28</w:t>
        </w:r>
        <w:r>
          <w:rPr>
            <w:webHidden/>
          </w:rPr>
          <w:fldChar w:fldCharType="end"/>
        </w:r>
      </w:hyperlink>
    </w:p>
    <w:p w14:paraId="5D629A5E" w14:textId="77777777" w:rsidR="00F03051" w:rsidRDefault="00F03051">
      <w:pPr>
        <w:pStyle w:val="25"/>
        <w:rPr>
          <w:rFonts w:asciiTheme="minorHAnsi" w:eastAsiaTheme="minorEastAsia" w:hAnsiTheme="minorHAnsi" w:cstheme="minorBidi"/>
          <w:b w:val="0"/>
        </w:rPr>
      </w:pPr>
      <w:hyperlink w:anchor="_Toc37842008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fork</w:t>
        </w:r>
        <w:r w:rsidRPr="006530AB">
          <w:rPr>
            <w:rStyle w:val="afff3"/>
            <w:rFonts w:hint="eastAsia"/>
          </w:rPr>
          <w:t>（</w:t>
        </w:r>
        <w:r w:rsidRPr="006530AB">
          <w:rPr>
            <w:rStyle w:val="afff3"/>
          </w:rPr>
          <w:t>Unix</w:t>
        </w:r>
        <w:r w:rsidRPr="006530AB">
          <w:rPr>
            <w:rStyle w:val="afff3"/>
            <w:rFonts w:hint="eastAsia"/>
          </w:rPr>
          <w:t>系）</w:t>
        </w:r>
        <w:r>
          <w:rPr>
            <w:webHidden/>
          </w:rPr>
          <w:tab/>
        </w:r>
        <w:r>
          <w:rPr>
            <w:webHidden/>
          </w:rPr>
          <w:fldChar w:fldCharType="begin"/>
        </w:r>
        <w:r>
          <w:rPr>
            <w:webHidden/>
          </w:rPr>
          <w:instrText xml:space="preserve"> PAGEREF _Toc378420081 \h </w:instrText>
        </w:r>
        <w:r>
          <w:rPr>
            <w:webHidden/>
          </w:rPr>
        </w:r>
        <w:r>
          <w:rPr>
            <w:webHidden/>
          </w:rPr>
          <w:fldChar w:fldCharType="separate"/>
        </w:r>
        <w:r w:rsidR="00695785">
          <w:rPr>
            <w:webHidden/>
          </w:rPr>
          <w:t>28</w:t>
        </w:r>
        <w:r>
          <w:rPr>
            <w:webHidden/>
          </w:rPr>
          <w:fldChar w:fldCharType="end"/>
        </w:r>
      </w:hyperlink>
    </w:p>
    <w:p w14:paraId="2AC8F386" w14:textId="77777777" w:rsidR="00F03051" w:rsidRDefault="00F03051">
      <w:pPr>
        <w:pStyle w:val="25"/>
        <w:rPr>
          <w:rFonts w:asciiTheme="minorHAnsi" w:eastAsiaTheme="minorEastAsia" w:hAnsiTheme="minorHAnsi" w:cstheme="minorBidi"/>
          <w:b w:val="0"/>
        </w:rPr>
      </w:pPr>
      <w:hyperlink w:anchor="_Toc37842008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 xml:space="preserve">Posix </w:t>
        </w:r>
        <w:r w:rsidRPr="006530AB">
          <w:rPr>
            <w:rStyle w:val="afff3"/>
            <w:rFonts w:hint="eastAsia"/>
          </w:rPr>
          <w:t>スレッドライブラリ（</w:t>
        </w:r>
        <w:r w:rsidRPr="006530AB">
          <w:rPr>
            <w:rStyle w:val="afff3"/>
          </w:rPr>
          <w:t>Unix</w:t>
        </w:r>
        <w:r w:rsidRPr="006530AB">
          <w:rPr>
            <w:rStyle w:val="afff3"/>
            <w:rFonts w:hint="eastAsia"/>
          </w:rPr>
          <w:t>系）</w:t>
        </w:r>
        <w:r>
          <w:rPr>
            <w:webHidden/>
          </w:rPr>
          <w:tab/>
        </w:r>
        <w:r>
          <w:rPr>
            <w:webHidden/>
          </w:rPr>
          <w:fldChar w:fldCharType="begin"/>
        </w:r>
        <w:r>
          <w:rPr>
            <w:webHidden/>
          </w:rPr>
          <w:instrText xml:space="preserve"> PAGEREF _Toc378420082 \h </w:instrText>
        </w:r>
        <w:r>
          <w:rPr>
            <w:webHidden/>
          </w:rPr>
        </w:r>
        <w:r>
          <w:rPr>
            <w:webHidden/>
          </w:rPr>
          <w:fldChar w:fldCharType="separate"/>
        </w:r>
        <w:r w:rsidR="00695785">
          <w:rPr>
            <w:webHidden/>
          </w:rPr>
          <w:t>32</w:t>
        </w:r>
        <w:r>
          <w:rPr>
            <w:webHidden/>
          </w:rPr>
          <w:fldChar w:fldCharType="end"/>
        </w:r>
      </w:hyperlink>
    </w:p>
    <w:p w14:paraId="7A331A51" w14:textId="77777777" w:rsidR="00F03051" w:rsidRDefault="00F03051">
      <w:pPr>
        <w:pStyle w:val="25"/>
        <w:rPr>
          <w:rFonts w:asciiTheme="minorHAnsi" w:eastAsiaTheme="minorEastAsia" w:hAnsiTheme="minorHAnsi" w:cstheme="minorBidi"/>
          <w:b w:val="0"/>
        </w:rPr>
      </w:pPr>
      <w:hyperlink w:anchor="_Toc37842008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Windows</w:t>
        </w:r>
        <w:r w:rsidRPr="006530AB">
          <w:rPr>
            <w:rStyle w:val="afff3"/>
            <w:rFonts w:hint="eastAsia"/>
          </w:rPr>
          <w:t>スレッド（</w:t>
        </w:r>
        <w:r w:rsidRPr="006530AB">
          <w:rPr>
            <w:rStyle w:val="afff3"/>
          </w:rPr>
          <w:t>Windows</w:t>
        </w:r>
        <w:r w:rsidRPr="006530AB">
          <w:rPr>
            <w:rStyle w:val="afff3"/>
            <w:rFonts w:hint="eastAsia"/>
          </w:rPr>
          <w:t>系）</w:t>
        </w:r>
        <w:r>
          <w:rPr>
            <w:webHidden/>
          </w:rPr>
          <w:tab/>
        </w:r>
        <w:r>
          <w:rPr>
            <w:webHidden/>
          </w:rPr>
          <w:fldChar w:fldCharType="begin"/>
        </w:r>
        <w:r>
          <w:rPr>
            <w:webHidden/>
          </w:rPr>
          <w:instrText xml:space="preserve"> PAGEREF _Toc378420083 \h </w:instrText>
        </w:r>
        <w:r>
          <w:rPr>
            <w:webHidden/>
          </w:rPr>
        </w:r>
        <w:r>
          <w:rPr>
            <w:webHidden/>
          </w:rPr>
          <w:fldChar w:fldCharType="separate"/>
        </w:r>
        <w:r w:rsidR="00695785">
          <w:rPr>
            <w:webHidden/>
          </w:rPr>
          <w:t>37</w:t>
        </w:r>
        <w:r>
          <w:rPr>
            <w:webHidden/>
          </w:rPr>
          <w:fldChar w:fldCharType="end"/>
        </w:r>
      </w:hyperlink>
    </w:p>
    <w:p w14:paraId="15858FF0" w14:textId="77777777" w:rsidR="00F03051" w:rsidRDefault="00F03051">
      <w:pPr>
        <w:pStyle w:val="25"/>
        <w:rPr>
          <w:rFonts w:asciiTheme="minorHAnsi" w:eastAsiaTheme="minorEastAsia" w:hAnsiTheme="minorHAnsi" w:cstheme="minorBidi"/>
          <w:b w:val="0"/>
        </w:rPr>
      </w:pPr>
      <w:hyperlink w:anchor="_Toc378420084"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OpenMP</w:t>
        </w:r>
        <w:r>
          <w:rPr>
            <w:webHidden/>
          </w:rPr>
          <w:tab/>
        </w:r>
        <w:r>
          <w:rPr>
            <w:webHidden/>
          </w:rPr>
          <w:fldChar w:fldCharType="begin"/>
        </w:r>
        <w:r>
          <w:rPr>
            <w:webHidden/>
          </w:rPr>
          <w:instrText xml:space="preserve"> PAGEREF _Toc378420084 \h </w:instrText>
        </w:r>
        <w:r>
          <w:rPr>
            <w:webHidden/>
          </w:rPr>
        </w:r>
        <w:r>
          <w:rPr>
            <w:webHidden/>
          </w:rPr>
          <w:fldChar w:fldCharType="separate"/>
        </w:r>
        <w:r w:rsidR="00695785">
          <w:rPr>
            <w:webHidden/>
          </w:rPr>
          <w:t>42</w:t>
        </w:r>
        <w:r>
          <w:rPr>
            <w:webHidden/>
          </w:rPr>
          <w:fldChar w:fldCharType="end"/>
        </w:r>
      </w:hyperlink>
    </w:p>
    <w:p w14:paraId="3FEF9D10" w14:textId="77777777" w:rsidR="00F03051" w:rsidRDefault="00F03051">
      <w:pPr>
        <w:pStyle w:val="25"/>
        <w:rPr>
          <w:rFonts w:asciiTheme="minorHAnsi" w:eastAsiaTheme="minorEastAsia" w:hAnsiTheme="minorHAnsi" w:cstheme="minorBidi"/>
          <w:b w:val="0"/>
        </w:rPr>
      </w:pPr>
      <w:hyperlink w:anchor="_Toc37842008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ファイバースレッド／コルーチン</w:t>
        </w:r>
        <w:r>
          <w:rPr>
            <w:webHidden/>
          </w:rPr>
          <w:tab/>
        </w:r>
        <w:r>
          <w:rPr>
            <w:webHidden/>
          </w:rPr>
          <w:fldChar w:fldCharType="begin"/>
        </w:r>
        <w:r>
          <w:rPr>
            <w:webHidden/>
          </w:rPr>
          <w:instrText xml:space="preserve"> PAGEREF _Toc378420085 \h </w:instrText>
        </w:r>
        <w:r>
          <w:rPr>
            <w:webHidden/>
          </w:rPr>
        </w:r>
        <w:r>
          <w:rPr>
            <w:webHidden/>
          </w:rPr>
          <w:fldChar w:fldCharType="separate"/>
        </w:r>
        <w:r w:rsidR="00695785">
          <w:rPr>
            <w:webHidden/>
          </w:rPr>
          <w:t>47</w:t>
        </w:r>
        <w:r>
          <w:rPr>
            <w:webHidden/>
          </w:rPr>
          <w:fldChar w:fldCharType="end"/>
        </w:r>
      </w:hyperlink>
    </w:p>
    <w:p w14:paraId="66695576" w14:textId="77777777" w:rsidR="00F03051" w:rsidRDefault="00F03051">
      <w:pPr>
        <w:pStyle w:val="25"/>
        <w:rPr>
          <w:rFonts w:asciiTheme="minorHAnsi" w:eastAsiaTheme="minorEastAsia" w:hAnsiTheme="minorHAnsi" w:cstheme="minorBidi"/>
          <w:b w:val="0"/>
        </w:rPr>
      </w:pPr>
      <w:hyperlink w:anchor="_Toc37842008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SPURS</w:t>
        </w:r>
        <w:r w:rsidRPr="006530AB">
          <w:rPr>
            <w:rStyle w:val="afff3"/>
            <w:rFonts w:hint="eastAsia"/>
          </w:rPr>
          <w:t>／</w:t>
        </w:r>
        <w:r w:rsidRPr="006530AB">
          <w:rPr>
            <w:rStyle w:val="afff3"/>
          </w:rPr>
          <w:t>GPGPU</w:t>
        </w:r>
        <w:r w:rsidRPr="006530AB">
          <w:rPr>
            <w:rStyle w:val="afff3"/>
            <w:rFonts w:hint="eastAsia"/>
          </w:rPr>
          <w:t>／</w:t>
        </w:r>
        <w:r w:rsidRPr="006530AB">
          <w:rPr>
            <w:rStyle w:val="afff3"/>
          </w:rPr>
          <w:t>DirectCompute</w:t>
        </w:r>
        <w:r w:rsidRPr="006530AB">
          <w:rPr>
            <w:rStyle w:val="afff3"/>
            <w:rFonts w:hint="eastAsia"/>
          </w:rPr>
          <w:t>／</w:t>
        </w:r>
        <w:r w:rsidRPr="006530AB">
          <w:rPr>
            <w:rStyle w:val="afff3"/>
          </w:rPr>
          <w:t>CUDA</w:t>
        </w:r>
        <w:r w:rsidRPr="006530AB">
          <w:rPr>
            <w:rStyle w:val="afff3"/>
            <w:rFonts w:hint="eastAsia"/>
          </w:rPr>
          <w:t>／</w:t>
        </w:r>
        <w:r w:rsidRPr="006530AB">
          <w:rPr>
            <w:rStyle w:val="afff3"/>
          </w:rPr>
          <w:t>ATI Stream</w:t>
        </w:r>
        <w:r w:rsidRPr="006530AB">
          <w:rPr>
            <w:rStyle w:val="afff3"/>
            <w:rFonts w:hint="eastAsia"/>
          </w:rPr>
          <w:t>／</w:t>
        </w:r>
        <w:r w:rsidRPr="006530AB">
          <w:rPr>
            <w:rStyle w:val="afff3"/>
          </w:rPr>
          <w:t>OpenCL</w:t>
        </w:r>
        <w:r>
          <w:rPr>
            <w:webHidden/>
          </w:rPr>
          <w:tab/>
        </w:r>
        <w:r>
          <w:rPr>
            <w:webHidden/>
          </w:rPr>
          <w:fldChar w:fldCharType="begin"/>
        </w:r>
        <w:r>
          <w:rPr>
            <w:webHidden/>
          </w:rPr>
          <w:instrText xml:space="preserve"> PAGEREF _Toc378420086 \h </w:instrText>
        </w:r>
        <w:r>
          <w:rPr>
            <w:webHidden/>
          </w:rPr>
        </w:r>
        <w:r>
          <w:rPr>
            <w:webHidden/>
          </w:rPr>
          <w:fldChar w:fldCharType="separate"/>
        </w:r>
        <w:r w:rsidR="00695785">
          <w:rPr>
            <w:webHidden/>
          </w:rPr>
          <w:t>51</w:t>
        </w:r>
        <w:r>
          <w:rPr>
            <w:webHidden/>
          </w:rPr>
          <w:fldChar w:fldCharType="end"/>
        </w:r>
      </w:hyperlink>
    </w:p>
    <w:p w14:paraId="72008A39" w14:textId="77777777" w:rsidR="00F03051" w:rsidRDefault="00F03051">
      <w:pPr>
        <w:pStyle w:val="25"/>
        <w:rPr>
          <w:rFonts w:asciiTheme="minorHAnsi" w:eastAsiaTheme="minorEastAsia" w:hAnsiTheme="minorHAnsi" w:cstheme="minorBidi"/>
          <w:b w:val="0"/>
        </w:rPr>
      </w:pPr>
      <w:hyperlink w:anchor="_Toc37842008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クライアント・サーバー／クラウド／グリッド／</w:t>
        </w:r>
        <w:r w:rsidRPr="006530AB">
          <w:rPr>
            <w:rStyle w:val="afff3"/>
          </w:rPr>
          <w:t>RPC</w:t>
        </w:r>
        <w:r w:rsidRPr="006530AB">
          <w:rPr>
            <w:rStyle w:val="afff3"/>
            <w:rFonts w:hint="eastAsia"/>
          </w:rPr>
          <w:t>／</w:t>
        </w:r>
        <w:r w:rsidRPr="006530AB">
          <w:rPr>
            <w:rStyle w:val="afff3"/>
          </w:rPr>
          <w:t>ORB</w:t>
        </w:r>
        <w:r w:rsidRPr="006530AB">
          <w:rPr>
            <w:rStyle w:val="afff3"/>
            <w:rFonts w:hint="eastAsia"/>
          </w:rPr>
          <w:t>／</w:t>
        </w:r>
        <w:r w:rsidRPr="006530AB">
          <w:rPr>
            <w:rStyle w:val="afff3"/>
          </w:rPr>
          <w:t>Hadoop</w:t>
        </w:r>
        <w:r>
          <w:rPr>
            <w:webHidden/>
          </w:rPr>
          <w:tab/>
        </w:r>
        <w:r>
          <w:rPr>
            <w:webHidden/>
          </w:rPr>
          <w:fldChar w:fldCharType="begin"/>
        </w:r>
        <w:r>
          <w:rPr>
            <w:webHidden/>
          </w:rPr>
          <w:instrText xml:space="preserve"> PAGEREF _Toc378420087 \h </w:instrText>
        </w:r>
        <w:r>
          <w:rPr>
            <w:webHidden/>
          </w:rPr>
        </w:r>
        <w:r>
          <w:rPr>
            <w:webHidden/>
          </w:rPr>
          <w:fldChar w:fldCharType="separate"/>
        </w:r>
        <w:r w:rsidR="00695785">
          <w:rPr>
            <w:webHidden/>
          </w:rPr>
          <w:t>52</w:t>
        </w:r>
        <w:r>
          <w:rPr>
            <w:webHidden/>
          </w:rPr>
          <w:fldChar w:fldCharType="end"/>
        </w:r>
      </w:hyperlink>
    </w:p>
    <w:p w14:paraId="19C39E4D" w14:textId="77777777" w:rsidR="00F03051" w:rsidRDefault="00F03051">
      <w:pPr>
        <w:pStyle w:val="25"/>
        <w:rPr>
          <w:rFonts w:asciiTheme="minorHAnsi" w:eastAsiaTheme="minorEastAsia" w:hAnsiTheme="minorHAnsi" w:cstheme="minorBidi"/>
          <w:b w:val="0"/>
        </w:rPr>
      </w:pPr>
      <w:hyperlink w:anchor="_Toc37842008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割り込み／システムコール</w:t>
        </w:r>
        <w:r>
          <w:rPr>
            <w:webHidden/>
          </w:rPr>
          <w:tab/>
        </w:r>
        <w:r>
          <w:rPr>
            <w:webHidden/>
          </w:rPr>
          <w:fldChar w:fldCharType="begin"/>
        </w:r>
        <w:r>
          <w:rPr>
            <w:webHidden/>
          </w:rPr>
          <w:instrText xml:space="preserve"> PAGEREF _Toc378420088 \h </w:instrText>
        </w:r>
        <w:r>
          <w:rPr>
            <w:webHidden/>
          </w:rPr>
        </w:r>
        <w:r>
          <w:rPr>
            <w:webHidden/>
          </w:rPr>
          <w:fldChar w:fldCharType="separate"/>
        </w:r>
        <w:r w:rsidR="00695785">
          <w:rPr>
            <w:webHidden/>
          </w:rPr>
          <w:t>54</w:t>
        </w:r>
        <w:r>
          <w:rPr>
            <w:webHidden/>
          </w:rPr>
          <w:fldChar w:fldCharType="end"/>
        </w:r>
      </w:hyperlink>
    </w:p>
    <w:p w14:paraId="009CB18A" w14:textId="77777777" w:rsidR="00F03051" w:rsidRDefault="00F03051">
      <w:pPr>
        <w:pStyle w:val="32"/>
        <w:tabs>
          <w:tab w:val="left" w:pos="840"/>
        </w:tabs>
        <w:ind w:left="578" w:hanging="309"/>
        <w:rPr>
          <w:rFonts w:eastAsiaTheme="minorEastAsia"/>
        </w:rPr>
      </w:pPr>
      <w:hyperlink w:anchor="_Toc378420089" w:history="1">
        <w:r w:rsidRPr="006530AB">
          <w:rPr>
            <w:rStyle w:val="afff3"/>
            <w:rFonts w:ascii="Wingdings" w:hAnsi="Wingdings"/>
          </w:rPr>
          <w:t></w:t>
        </w:r>
        <w:r>
          <w:rPr>
            <w:rFonts w:eastAsiaTheme="minorEastAsia"/>
          </w:rPr>
          <w:tab/>
        </w:r>
        <w:r w:rsidRPr="006530AB">
          <w:rPr>
            <w:rStyle w:val="afff3"/>
            <w:rFonts w:hint="eastAsia"/>
          </w:rPr>
          <w:t>割り込みの具体例：垂直同期割り込み</w:t>
        </w:r>
        <w:r>
          <w:rPr>
            <w:webHidden/>
          </w:rPr>
          <w:tab/>
        </w:r>
        <w:r>
          <w:rPr>
            <w:webHidden/>
          </w:rPr>
          <w:fldChar w:fldCharType="begin"/>
        </w:r>
        <w:r>
          <w:rPr>
            <w:webHidden/>
          </w:rPr>
          <w:instrText xml:space="preserve"> PAGEREF _Toc378420089 \h </w:instrText>
        </w:r>
        <w:r>
          <w:rPr>
            <w:webHidden/>
          </w:rPr>
        </w:r>
        <w:r>
          <w:rPr>
            <w:webHidden/>
          </w:rPr>
          <w:fldChar w:fldCharType="separate"/>
        </w:r>
        <w:r w:rsidR="00695785">
          <w:rPr>
            <w:webHidden/>
          </w:rPr>
          <w:t>54</w:t>
        </w:r>
        <w:r>
          <w:rPr>
            <w:webHidden/>
          </w:rPr>
          <w:fldChar w:fldCharType="end"/>
        </w:r>
      </w:hyperlink>
    </w:p>
    <w:p w14:paraId="1653AC24" w14:textId="77777777" w:rsidR="00F03051" w:rsidRDefault="00F03051">
      <w:pPr>
        <w:pStyle w:val="32"/>
        <w:tabs>
          <w:tab w:val="left" w:pos="840"/>
        </w:tabs>
        <w:ind w:left="578" w:hanging="309"/>
        <w:rPr>
          <w:rFonts w:eastAsiaTheme="minorEastAsia"/>
        </w:rPr>
      </w:pPr>
      <w:hyperlink w:anchor="_Toc378420090" w:history="1">
        <w:r w:rsidRPr="006530AB">
          <w:rPr>
            <w:rStyle w:val="afff3"/>
            <w:rFonts w:ascii="Wingdings" w:hAnsi="Wingdings"/>
          </w:rPr>
          <w:t></w:t>
        </w:r>
        <w:r>
          <w:rPr>
            <w:rFonts w:eastAsiaTheme="minorEastAsia"/>
          </w:rPr>
          <w:tab/>
        </w:r>
        <w:r w:rsidRPr="006530AB">
          <w:rPr>
            <w:rStyle w:val="afff3"/>
            <w:rFonts w:hint="eastAsia"/>
          </w:rPr>
          <w:t>割り込みとコンテキストスイッチ、スタック領域の配慮</w:t>
        </w:r>
        <w:r>
          <w:rPr>
            <w:webHidden/>
          </w:rPr>
          <w:tab/>
        </w:r>
        <w:r>
          <w:rPr>
            <w:webHidden/>
          </w:rPr>
          <w:fldChar w:fldCharType="begin"/>
        </w:r>
        <w:r>
          <w:rPr>
            <w:webHidden/>
          </w:rPr>
          <w:instrText xml:space="preserve"> PAGEREF _Toc378420090 \h </w:instrText>
        </w:r>
        <w:r>
          <w:rPr>
            <w:webHidden/>
          </w:rPr>
        </w:r>
        <w:r>
          <w:rPr>
            <w:webHidden/>
          </w:rPr>
          <w:fldChar w:fldCharType="separate"/>
        </w:r>
        <w:r w:rsidR="00695785">
          <w:rPr>
            <w:webHidden/>
          </w:rPr>
          <w:t>55</w:t>
        </w:r>
        <w:r>
          <w:rPr>
            <w:webHidden/>
          </w:rPr>
          <w:fldChar w:fldCharType="end"/>
        </w:r>
      </w:hyperlink>
    </w:p>
    <w:p w14:paraId="22FF8C9D" w14:textId="77777777" w:rsidR="00F03051" w:rsidRDefault="00F03051">
      <w:pPr>
        <w:pStyle w:val="32"/>
        <w:tabs>
          <w:tab w:val="left" w:pos="840"/>
        </w:tabs>
        <w:ind w:left="578" w:hanging="309"/>
        <w:rPr>
          <w:rFonts w:eastAsiaTheme="minorEastAsia"/>
        </w:rPr>
      </w:pPr>
      <w:hyperlink w:anchor="_Toc378420091" w:history="1">
        <w:r w:rsidRPr="006530AB">
          <w:rPr>
            <w:rStyle w:val="afff3"/>
            <w:rFonts w:ascii="Wingdings" w:hAnsi="Wingdings"/>
          </w:rPr>
          <w:t></w:t>
        </w:r>
        <w:r>
          <w:rPr>
            <w:rFonts w:eastAsiaTheme="minorEastAsia"/>
          </w:rPr>
          <w:tab/>
        </w:r>
        <w:r w:rsidRPr="006530AB">
          <w:rPr>
            <w:rStyle w:val="afff3"/>
            <w:rFonts w:hint="eastAsia"/>
          </w:rPr>
          <w:t>割り込みハンドラ／割り込みサブルーチン（</w:t>
        </w:r>
        <w:r w:rsidRPr="006530AB">
          <w:rPr>
            <w:rStyle w:val="afff3"/>
          </w:rPr>
          <w:t>ISR</w:t>
        </w:r>
        <w:r w:rsidRPr="006530AB">
          <w:rPr>
            <w:rStyle w:val="afff3"/>
            <w:rFonts w:hint="eastAsia"/>
          </w:rPr>
          <w:t>）</w:t>
        </w:r>
        <w:r>
          <w:rPr>
            <w:webHidden/>
          </w:rPr>
          <w:tab/>
        </w:r>
        <w:r>
          <w:rPr>
            <w:webHidden/>
          </w:rPr>
          <w:fldChar w:fldCharType="begin"/>
        </w:r>
        <w:r>
          <w:rPr>
            <w:webHidden/>
          </w:rPr>
          <w:instrText xml:space="preserve"> PAGEREF _Toc378420091 \h </w:instrText>
        </w:r>
        <w:r>
          <w:rPr>
            <w:webHidden/>
          </w:rPr>
        </w:r>
        <w:r>
          <w:rPr>
            <w:webHidden/>
          </w:rPr>
          <w:fldChar w:fldCharType="separate"/>
        </w:r>
        <w:r w:rsidR="00695785">
          <w:rPr>
            <w:webHidden/>
          </w:rPr>
          <w:t>55</w:t>
        </w:r>
        <w:r>
          <w:rPr>
            <w:webHidden/>
          </w:rPr>
          <w:fldChar w:fldCharType="end"/>
        </w:r>
      </w:hyperlink>
    </w:p>
    <w:p w14:paraId="40C23678" w14:textId="77777777" w:rsidR="00F03051" w:rsidRDefault="00F03051">
      <w:pPr>
        <w:pStyle w:val="32"/>
        <w:tabs>
          <w:tab w:val="left" w:pos="840"/>
        </w:tabs>
        <w:ind w:left="578" w:hanging="309"/>
        <w:rPr>
          <w:rFonts w:eastAsiaTheme="minorEastAsia"/>
        </w:rPr>
      </w:pPr>
      <w:hyperlink w:anchor="_Toc378420092" w:history="1">
        <w:r w:rsidRPr="006530AB">
          <w:rPr>
            <w:rStyle w:val="afff3"/>
            <w:rFonts w:ascii="Wingdings" w:hAnsi="Wingdings"/>
          </w:rPr>
          <w:t></w:t>
        </w:r>
        <w:r>
          <w:rPr>
            <w:rFonts w:eastAsiaTheme="minorEastAsia"/>
          </w:rPr>
          <w:tab/>
        </w:r>
        <w:r w:rsidRPr="006530AB">
          <w:rPr>
            <w:rStyle w:val="afff3"/>
            <w:rFonts w:hint="eastAsia"/>
          </w:rPr>
          <w:t>割り込みハンドラの処理</w:t>
        </w:r>
        <w:r>
          <w:rPr>
            <w:webHidden/>
          </w:rPr>
          <w:tab/>
        </w:r>
        <w:r>
          <w:rPr>
            <w:webHidden/>
          </w:rPr>
          <w:fldChar w:fldCharType="begin"/>
        </w:r>
        <w:r>
          <w:rPr>
            <w:webHidden/>
          </w:rPr>
          <w:instrText xml:space="preserve"> PAGEREF _Toc378420092 \h </w:instrText>
        </w:r>
        <w:r>
          <w:rPr>
            <w:webHidden/>
          </w:rPr>
        </w:r>
        <w:r>
          <w:rPr>
            <w:webHidden/>
          </w:rPr>
          <w:fldChar w:fldCharType="separate"/>
        </w:r>
        <w:r w:rsidR="00695785">
          <w:rPr>
            <w:webHidden/>
          </w:rPr>
          <w:t>56</w:t>
        </w:r>
        <w:r>
          <w:rPr>
            <w:webHidden/>
          </w:rPr>
          <w:fldChar w:fldCharType="end"/>
        </w:r>
      </w:hyperlink>
    </w:p>
    <w:p w14:paraId="75B06A1A" w14:textId="77777777" w:rsidR="00F03051" w:rsidRDefault="00F03051">
      <w:pPr>
        <w:pStyle w:val="32"/>
        <w:tabs>
          <w:tab w:val="left" w:pos="840"/>
        </w:tabs>
        <w:ind w:left="578" w:hanging="309"/>
        <w:rPr>
          <w:rFonts w:eastAsiaTheme="minorEastAsia"/>
        </w:rPr>
      </w:pPr>
      <w:hyperlink w:anchor="_Toc378420093" w:history="1">
        <w:r w:rsidRPr="006530AB">
          <w:rPr>
            <w:rStyle w:val="afff3"/>
            <w:rFonts w:ascii="Wingdings" w:hAnsi="Wingdings"/>
          </w:rPr>
          <w:t></w:t>
        </w:r>
        <w:r>
          <w:rPr>
            <w:rFonts w:eastAsiaTheme="minorEastAsia"/>
          </w:rPr>
          <w:tab/>
        </w:r>
        <w:r w:rsidRPr="006530AB">
          <w:rPr>
            <w:rStyle w:val="afff3"/>
            <w:rFonts w:hint="eastAsia"/>
          </w:rPr>
          <w:t>ハードウェア割り込みとソフトウェア割り込み、イベントコールバック</w:t>
        </w:r>
        <w:r>
          <w:rPr>
            <w:webHidden/>
          </w:rPr>
          <w:tab/>
        </w:r>
        <w:r>
          <w:rPr>
            <w:webHidden/>
          </w:rPr>
          <w:fldChar w:fldCharType="begin"/>
        </w:r>
        <w:r>
          <w:rPr>
            <w:webHidden/>
          </w:rPr>
          <w:instrText xml:space="preserve"> PAGEREF _Toc378420093 \h </w:instrText>
        </w:r>
        <w:r>
          <w:rPr>
            <w:webHidden/>
          </w:rPr>
        </w:r>
        <w:r>
          <w:rPr>
            <w:webHidden/>
          </w:rPr>
          <w:fldChar w:fldCharType="separate"/>
        </w:r>
        <w:r w:rsidR="00695785">
          <w:rPr>
            <w:webHidden/>
          </w:rPr>
          <w:t>56</w:t>
        </w:r>
        <w:r>
          <w:rPr>
            <w:webHidden/>
          </w:rPr>
          <w:fldChar w:fldCharType="end"/>
        </w:r>
      </w:hyperlink>
    </w:p>
    <w:p w14:paraId="0BE35B23" w14:textId="77777777" w:rsidR="00F03051" w:rsidRDefault="00F03051">
      <w:pPr>
        <w:pStyle w:val="32"/>
        <w:tabs>
          <w:tab w:val="left" w:pos="840"/>
        </w:tabs>
        <w:ind w:left="578" w:hanging="309"/>
        <w:rPr>
          <w:rFonts w:eastAsiaTheme="minorEastAsia"/>
        </w:rPr>
      </w:pPr>
      <w:hyperlink w:anchor="_Toc378420094" w:history="1">
        <w:r w:rsidRPr="006530AB">
          <w:rPr>
            <w:rStyle w:val="afff3"/>
            <w:rFonts w:ascii="Wingdings" w:hAnsi="Wingdings"/>
          </w:rPr>
          <w:t></w:t>
        </w:r>
        <w:r>
          <w:rPr>
            <w:rFonts w:eastAsiaTheme="minorEastAsia"/>
          </w:rPr>
          <w:tab/>
        </w:r>
        <w:r w:rsidRPr="006530AB">
          <w:rPr>
            <w:rStyle w:val="afff3"/>
            <w:rFonts w:hint="eastAsia"/>
          </w:rPr>
          <w:t>シグナル</w:t>
        </w:r>
        <w:r>
          <w:rPr>
            <w:webHidden/>
          </w:rPr>
          <w:tab/>
        </w:r>
        <w:r>
          <w:rPr>
            <w:webHidden/>
          </w:rPr>
          <w:fldChar w:fldCharType="begin"/>
        </w:r>
        <w:r>
          <w:rPr>
            <w:webHidden/>
          </w:rPr>
          <w:instrText xml:space="preserve"> PAGEREF _Toc378420094 \h </w:instrText>
        </w:r>
        <w:r>
          <w:rPr>
            <w:webHidden/>
          </w:rPr>
        </w:r>
        <w:r>
          <w:rPr>
            <w:webHidden/>
          </w:rPr>
          <w:fldChar w:fldCharType="separate"/>
        </w:r>
        <w:r w:rsidR="00695785">
          <w:rPr>
            <w:webHidden/>
          </w:rPr>
          <w:t>57</w:t>
        </w:r>
        <w:r>
          <w:rPr>
            <w:webHidden/>
          </w:rPr>
          <w:fldChar w:fldCharType="end"/>
        </w:r>
      </w:hyperlink>
    </w:p>
    <w:p w14:paraId="2C2C1293" w14:textId="77777777" w:rsidR="00F03051" w:rsidRDefault="00F03051">
      <w:pPr>
        <w:pStyle w:val="32"/>
        <w:tabs>
          <w:tab w:val="left" w:pos="840"/>
        </w:tabs>
        <w:ind w:left="578" w:hanging="309"/>
        <w:rPr>
          <w:rFonts w:eastAsiaTheme="minorEastAsia"/>
        </w:rPr>
      </w:pPr>
      <w:hyperlink w:anchor="_Toc378420095" w:history="1">
        <w:r w:rsidRPr="006530AB">
          <w:rPr>
            <w:rStyle w:val="afff3"/>
            <w:rFonts w:ascii="Wingdings" w:hAnsi="Wingdings"/>
          </w:rPr>
          <w:t></w:t>
        </w:r>
        <w:r>
          <w:rPr>
            <w:rFonts w:eastAsiaTheme="minorEastAsia"/>
          </w:rPr>
          <w:tab/>
        </w:r>
        <w:r w:rsidRPr="006530AB">
          <w:rPr>
            <w:rStyle w:val="afff3"/>
            <w:rFonts w:hint="eastAsia"/>
          </w:rPr>
          <w:t>タイマー割り込み</w:t>
        </w:r>
        <w:r>
          <w:rPr>
            <w:webHidden/>
          </w:rPr>
          <w:tab/>
        </w:r>
        <w:r>
          <w:rPr>
            <w:webHidden/>
          </w:rPr>
          <w:fldChar w:fldCharType="begin"/>
        </w:r>
        <w:r>
          <w:rPr>
            <w:webHidden/>
          </w:rPr>
          <w:instrText xml:space="preserve"> PAGEREF _Toc378420095 \h </w:instrText>
        </w:r>
        <w:r>
          <w:rPr>
            <w:webHidden/>
          </w:rPr>
        </w:r>
        <w:r>
          <w:rPr>
            <w:webHidden/>
          </w:rPr>
          <w:fldChar w:fldCharType="separate"/>
        </w:r>
        <w:r w:rsidR="00695785">
          <w:rPr>
            <w:webHidden/>
          </w:rPr>
          <w:t>57</w:t>
        </w:r>
        <w:r>
          <w:rPr>
            <w:webHidden/>
          </w:rPr>
          <w:fldChar w:fldCharType="end"/>
        </w:r>
      </w:hyperlink>
    </w:p>
    <w:p w14:paraId="31D16878" w14:textId="77777777" w:rsidR="00F03051" w:rsidRDefault="00F03051">
      <w:pPr>
        <w:pStyle w:val="32"/>
        <w:tabs>
          <w:tab w:val="left" w:pos="840"/>
        </w:tabs>
        <w:ind w:left="578" w:hanging="309"/>
        <w:rPr>
          <w:rFonts w:eastAsiaTheme="minorEastAsia"/>
        </w:rPr>
      </w:pPr>
      <w:hyperlink w:anchor="_Toc378420096" w:history="1">
        <w:r w:rsidRPr="006530AB">
          <w:rPr>
            <w:rStyle w:val="afff3"/>
            <w:rFonts w:ascii="Wingdings" w:hAnsi="Wingdings"/>
          </w:rPr>
          <w:t></w:t>
        </w:r>
        <w:r>
          <w:rPr>
            <w:rFonts w:eastAsiaTheme="minorEastAsia"/>
          </w:rPr>
          <w:tab/>
        </w:r>
        <w:r w:rsidRPr="006530AB">
          <w:rPr>
            <w:rStyle w:val="afff3"/>
            <w:rFonts w:hint="eastAsia"/>
          </w:rPr>
          <w:t>システムコール</w:t>
        </w:r>
        <w:r>
          <w:rPr>
            <w:webHidden/>
          </w:rPr>
          <w:tab/>
        </w:r>
        <w:r>
          <w:rPr>
            <w:webHidden/>
          </w:rPr>
          <w:fldChar w:fldCharType="begin"/>
        </w:r>
        <w:r>
          <w:rPr>
            <w:webHidden/>
          </w:rPr>
          <w:instrText xml:space="preserve"> PAGEREF _Toc378420096 \h </w:instrText>
        </w:r>
        <w:r>
          <w:rPr>
            <w:webHidden/>
          </w:rPr>
        </w:r>
        <w:r>
          <w:rPr>
            <w:webHidden/>
          </w:rPr>
          <w:fldChar w:fldCharType="separate"/>
        </w:r>
        <w:r w:rsidR="00695785">
          <w:rPr>
            <w:webHidden/>
          </w:rPr>
          <w:t>57</w:t>
        </w:r>
        <w:r>
          <w:rPr>
            <w:webHidden/>
          </w:rPr>
          <w:fldChar w:fldCharType="end"/>
        </w:r>
      </w:hyperlink>
    </w:p>
    <w:p w14:paraId="49A19FFB"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097"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マルチスレッドで起こり得る問題①</w:t>
        </w:r>
        <w:r>
          <w:rPr>
            <w:webHidden/>
          </w:rPr>
          <w:tab/>
        </w:r>
        <w:r>
          <w:rPr>
            <w:webHidden/>
          </w:rPr>
          <w:fldChar w:fldCharType="begin"/>
        </w:r>
        <w:r>
          <w:rPr>
            <w:webHidden/>
          </w:rPr>
          <w:instrText xml:space="preserve"> PAGEREF _Toc378420097 \h </w:instrText>
        </w:r>
        <w:r>
          <w:rPr>
            <w:webHidden/>
          </w:rPr>
        </w:r>
        <w:r>
          <w:rPr>
            <w:webHidden/>
          </w:rPr>
          <w:fldChar w:fldCharType="separate"/>
        </w:r>
        <w:r w:rsidR="00695785">
          <w:rPr>
            <w:webHidden/>
          </w:rPr>
          <w:t>58</w:t>
        </w:r>
        <w:r>
          <w:rPr>
            <w:webHidden/>
          </w:rPr>
          <w:fldChar w:fldCharType="end"/>
        </w:r>
      </w:hyperlink>
    </w:p>
    <w:p w14:paraId="58833899" w14:textId="77777777" w:rsidR="00F03051" w:rsidRDefault="00F03051">
      <w:pPr>
        <w:pStyle w:val="25"/>
        <w:rPr>
          <w:rFonts w:asciiTheme="minorHAnsi" w:eastAsiaTheme="minorEastAsia" w:hAnsiTheme="minorHAnsi" w:cstheme="minorBidi"/>
          <w:b w:val="0"/>
        </w:rPr>
      </w:pPr>
      <w:hyperlink w:anchor="_Toc37842009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不完全な不可分操作によるデータ破損</w:t>
        </w:r>
        <w:r>
          <w:rPr>
            <w:webHidden/>
          </w:rPr>
          <w:tab/>
        </w:r>
        <w:r>
          <w:rPr>
            <w:webHidden/>
          </w:rPr>
          <w:fldChar w:fldCharType="begin"/>
        </w:r>
        <w:r>
          <w:rPr>
            <w:webHidden/>
          </w:rPr>
          <w:instrText xml:space="preserve"> PAGEREF _Toc378420098 \h </w:instrText>
        </w:r>
        <w:r>
          <w:rPr>
            <w:webHidden/>
          </w:rPr>
        </w:r>
        <w:r>
          <w:rPr>
            <w:webHidden/>
          </w:rPr>
          <w:fldChar w:fldCharType="separate"/>
        </w:r>
        <w:r w:rsidR="00695785">
          <w:rPr>
            <w:webHidden/>
          </w:rPr>
          <w:t>58</w:t>
        </w:r>
        <w:r>
          <w:rPr>
            <w:webHidden/>
          </w:rPr>
          <w:fldChar w:fldCharType="end"/>
        </w:r>
      </w:hyperlink>
    </w:p>
    <w:p w14:paraId="3D1F2C4F" w14:textId="77777777" w:rsidR="00F03051" w:rsidRDefault="00F03051">
      <w:pPr>
        <w:pStyle w:val="25"/>
        <w:rPr>
          <w:rFonts w:asciiTheme="minorHAnsi" w:eastAsiaTheme="minorEastAsia" w:hAnsiTheme="minorHAnsi" w:cstheme="minorBidi"/>
          <w:b w:val="0"/>
        </w:rPr>
      </w:pPr>
      <w:hyperlink w:anchor="_Toc37842009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スレッド間の情報共有の失敗</w:t>
        </w:r>
        <w:r>
          <w:rPr>
            <w:webHidden/>
          </w:rPr>
          <w:tab/>
        </w:r>
        <w:r>
          <w:rPr>
            <w:webHidden/>
          </w:rPr>
          <w:fldChar w:fldCharType="begin"/>
        </w:r>
        <w:r>
          <w:rPr>
            <w:webHidden/>
          </w:rPr>
          <w:instrText xml:space="preserve"> PAGEREF _Toc378420099 \h </w:instrText>
        </w:r>
        <w:r>
          <w:rPr>
            <w:webHidden/>
          </w:rPr>
        </w:r>
        <w:r>
          <w:rPr>
            <w:webHidden/>
          </w:rPr>
          <w:fldChar w:fldCharType="separate"/>
        </w:r>
        <w:r w:rsidR="00695785">
          <w:rPr>
            <w:webHidden/>
          </w:rPr>
          <w:t>58</w:t>
        </w:r>
        <w:r>
          <w:rPr>
            <w:webHidden/>
          </w:rPr>
          <w:fldChar w:fldCharType="end"/>
        </w:r>
      </w:hyperlink>
    </w:p>
    <w:p w14:paraId="6FF3ADA9"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100"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スレッドの同期</w:t>
        </w:r>
        <w:r>
          <w:rPr>
            <w:webHidden/>
          </w:rPr>
          <w:tab/>
        </w:r>
        <w:r>
          <w:rPr>
            <w:webHidden/>
          </w:rPr>
          <w:fldChar w:fldCharType="begin"/>
        </w:r>
        <w:r>
          <w:rPr>
            <w:webHidden/>
          </w:rPr>
          <w:instrText xml:space="preserve"> PAGEREF _Toc378420100 \h </w:instrText>
        </w:r>
        <w:r>
          <w:rPr>
            <w:webHidden/>
          </w:rPr>
        </w:r>
        <w:r>
          <w:rPr>
            <w:webHidden/>
          </w:rPr>
          <w:fldChar w:fldCharType="separate"/>
        </w:r>
        <w:r w:rsidR="00695785">
          <w:rPr>
            <w:webHidden/>
          </w:rPr>
          <w:t>58</w:t>
        </w:r>
        <w:r>
          <w:rPr>
            <w:webHidden/>
          </w:rPr>
          <w:fldChar w:fldCharType="end"/>
        </w:r>
      </w:hyperlink>
    </w:p>
    <w:p w14:paraId="725A19DD" w14:textId="77777777" w:rsidR="00F03051" w:rsidRDefault="00F03051">
      <w:pPr>
        <w:pStyle w:val="25"/>
        <w:rPr>
          <w:rFonts w:asciiTheme="minorHAnsi" w:eastAsiaTheme="minorEastAsia" w:hAnsiTheme="minorHAnsi" w:cstheme="minorBidi"/>
          <w:b w:val="0"/>
        </w:rPr>
      </w:pPr>
      <w:hyperlink w:anchor="_Toc37842010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ビジーウェイト</w:t>
        </w:r>
        <w:r>
          <w:rPr>
            <w:webHidden/>
          </w:rPr>
          <w:tab/>
        </w:r>
        <w:r>
          <w:rPr>
            <w:webHidden/>
          </w:rPr>
          <w:fldChar w:fldCharType="begin"/>
        </w:r>
        <w:r>
          <w:rPr>
            <w:webHidden/>
          </w:rPr>
          <w:instrText xml:space="preserve"> PAGEREF _Toc378420101 \h </w:instrText>
        </w:r>
        <w:r>
          <w:rPr>
            <w:webHidden/>
          </w:rPr>
        </w:r>
        <w:r>
          <w:rPr>
            <w:webHidden/>
          </w:rPr>
          <w:fldChar w:fldCharType="separate"/>
        </w:r>
        <w:r w:rsidR="00695785">
          <w:rPr>
            <w:webHidden/>
          </w:rPr>
          <w:t>58</w:t>
        </w:r>
        <w:r>
          <w:rPr>
            <w:webHidden/>
          </w:rPr>
          <w:fldChar w:fldCharType="end"/>
        </w:r>
      </w:hyperlink>
    </w:p>
    <w:p w14:paraId="059F1BAA" w14:textId="77777777" w:rsidR="00F03051" w:rsidRDefault="00F03051">
      <w:pPr>
        <w:pStyle w:val="25"/>
        <w:rPr>
          <w:rFonts w:asciiTheme="minorHAnsi" w:eastAsiaTheme="minorEastAsia" w:hAnsiTheme="minorHAnsi" w:cstheme="minorBidi"/>
          <w:b w:val="0"/>
        </w:rPr>
      </w:pPr>
      <w:hyperlink w:anchor="_Toc37842010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スリープウェイト</w:t>
        </w:r>
        <w:r>
          <w:rPr>
            <w:webHidden/>
          </w:rPr>
          <w:tab/>
        </w:r>
        <w:r>
          <w:rPr>
            <w:webHidden/>
          </w:rPr>
          <w:fldChar w:fldCharType="begin"/>
        </w:r>
        <w:r>
          <w:rPr>
            <w:webHidden/>
          </w:rPr>
          <w:instrText xml:space="preserve"> PAGEREF _Toc378420102 \h </w:instrText>
        </w:r>
        <w:r>
          <w:rPr>
            <w:webHidden/>
          </w:rPr>
        </w:r>
        <w:r>
          <w:rPr>
            <w:webHidden/>
          </w:rPr>
          <w:fldChar w:fldCharType="separate"/>
        </w:r>
        <w:r w:rsidR="00695785">
          <w:rPr>
            <w:webHidden/>
          </w:rPr>
          <w:t>58</w:t>
        </w:r>
        <w:r>
          <w:rPr>
            <w:webHidden/>
          </w:rPr>
          <w:fldChar w:fldCharType="end"/>
        </w:r>
      </w:hyperlink>
    </w:p>
    <w:p w14:paraId="43F4FD48" w14:textId="77777777" w:rsidR="00F03051" w:rsidRDefault="00F03051">
      <w:pPr>
        <w:pStyle w:val="25"/>
        <w:rPr>
          <w:rFonts w:asciiTheme="minorHAnsi" w:eastAsiaTheme="minorEastAsia" w:hAnsiTheme="minorHAnsi" w:cstheme="minorBidi"/>
          <w:b w:val="0"/>
        </w:rPr>
      </w:pPr>
      <w:hyperlink w:anchor="_Toc37842010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スリープ／</w:t>
        </w:r>
        <w:r w:rsidRPr="006530AB">
          <w:rPr>
            <w:rStyle w:val="afff3"/>
          </w:rPr>
          <w:t>Yield</w:t>
        </w:r>
        <w:r>
          <w:rPr>
            <w:webHidden/>
          </w:rPr>
          <w:tab/>
        </w:r>
        <w:r>
          <w:rPr>
            <w:webHidden/>
          </w:rPr>
          <w:fldChar w:fldCharType="begin"/>
        </w:r>
        <w:r>
          <w:rPr>
            <w:webHidden/>
          </w:rPr>
          <w:instrText xml:space="preserve"> PAGEREF _Toc378420103 \h </w:instrText>
        </w:r>
        <w:r>
          <w:rPr>
            <w:webHidden/>
          </w:rPr>
        </w:r>
        <w:r>
          <w:rPr>
            <w:webHidden/>
          </w:rPr>
          <w:fldChar w:fldCharType="separate"/>
        </w:r>
        <w:r w:rsidR="00695785">
          <w:rPr>
            <w:webHidden/>
          </w:rPr>
          <w:t>59</w:t>
        </w:r>
        <w:r>
          <w:rPr>
            <w:webHidden/>
          </w:rPr>
          <w:fldChar w:fldCharType="end"/>
        </w:r>
      </w:hyperlink>
    </w:p>
    <w:p w14:paraId="28A599A9"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104"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様々な同期手法</w:t>
        </w:r>
        <w:r>
          <w:rPr>
            <w:webHidden/>
          </w:rPr>
          <w:tab/>
        </w:r>
        <w:r>
          <w:rPr>
            <w:webHidden/>
          </w:rPr>
          <w:fldChar w:fldCharType="begin"/>
        </w:r>
        <w:r>
          <w:rPr>
            <w:webHidden/>
          </w:rPr>
          <w:instrText xml:space="preserve"> PAGEREF _Toc378420104 \h </w:instrText>
        </w:r>
        <w:r>
          <w:rPr>
            <w:webHidden/>
          </w:rPr>
        </w:r>
        <w:r>
          <w:rPr>
            <w:webHidden/>
          </w:rPr>
          <w:fldChar w:fldCharType="separate"/>
        </w:r>
        <w:r w:rsidR="00695785">
          <w:rPr>
            <w:webHidden/>
          </w:rPr>
          <w:t>59</w:t>
        </w:r>
        <w:r>
          <w:rPr>
            <w:webHidden/>
          </w:rPr>
          <w:fldChar w:fldCharType="end"/>
        </w:r>
      </w:hyperlink>
    </w:p>
    <w:p w14:paraId="7404AE73" w14:textId="77777777" w:rsidR="00F03051" w:rsidRDefault="00F03051">
      <w:pPr>
        <w:pStyle w:val="25"/>
        <w:rPr>
          <w:rFonts w:asciiTheme="minorHAnsi" w:eastAsiaTheme="minorEastAsia" w:hAnsiTheme="minorHAnsi" w:cstheme="minorBidi"/>
          <w:b w:val="0"/>
        </w:rPr>
      </w:pPr>
      <w:hyperlink w:anchor="_Toc37842010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Volatile</w:t>
        </w:r>
        <w:r w:rsidRPr="006530AB">
          <w:rPr>
            <w:rStyle w:val="afff3"/>
            <w:rFonts w:hint="eastAsia"/>
          </w:rPr>
          <w:t>型変数</w:t>
        </w:r>
        <w:r>
          <w:rPr>
            <w:webHidden/>
          </w:rPr>
          <w:tab/>
        </w:r>
        <w:r>
          <w:rPr>
            <w:webHidden/>
          </w:rPr>
          <w:fldChar w:fldCharType="begin"/>
        </w:r>
        <w:r>
          <w:rPr>
            <w:webHidden/>
          </w:rPr>
          <w:instrText xml:space="preserve"> PAGEREF _Toc378420105 \h </w:instrText>
        </w:r>
        <w:r>
          <w:rPr>
            <w:webHidden/>
          </w:rPr>
        </w:r>
        <w:r>
          <w:rPr>
            <w:webHidden/>
          </w:rPr>
          <w:fldChar w:fldCharType="separate"/>
        </w:r>
        <w:r w:rsidR="00695785">
          <w:rPr>
            <w:webHidden/>
          </w:rPr>
          <w:t>59</w:t>
        </w:r>
        <w:r>
          <w:rPr>
            <w:webHidden/>
          </w:rPr>
          <w:fldChar w:fldCharType="end"/>
        </w:r>
      </w:hyperlink>
    </w:p>
    <w:p w14:paraId="72A56B9C" w14:textId="77777777" w:rsidR="00F03051" w:rsidRDefault="00F03051">
      <w:pPr>
        <w:pStyle w:val="25"/>
        <w:rPr>
          <w:rFonts w:asciiTheme="minorHAnsi" w:eastAsiaTheme="minorEastAsia" w:hAnsiTheme="minorHAnsi" w:cstheme="minorBidi"/>
          <w:b w:val="0"/>
        </w:rPr>
      </w:pPr>
      <w:hyperlink w:anchor="_Toc37842010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スピンロック</w:t>
        </w:r>
        <w:r>
          <w:rPr>
            <w:webHidden/>
          </w:rPr>
          <w:tab/>
        </w:r>
        <w:r>
          <w:rPr>
            <w:webHidden/>
          </w:rPr>
          <w:fldChar w:fldCharType="begin"/>
        </w:r>
        <w:r>
          <w:rPr>
            <w:webHidden/>
          </w:rPr>
          <w:instrText xml:space="preserve"> PAGEREF _Toc378420106 \h </w:instrText>
        </w:r>
        <w:r>
          <w:rPr>
            <w:webHidden/>
          </w:rPr>
        </w:r>
        <w:r>
          <w:rPr>
            <w:webHidden/>
          </w:rPr>
          <w:fldChar w:fldCharType="separate"/>
        </w:r>
        <w:r w:rsidR="00695785">
          <w:rPr>
            <w:webHidden/>
          </w:rPr>
          <w:t>59</w:t>
        </w:r>
        <w:r>
          <w:rPr>
            <w:webHidden/>
          </w:rPr>
          <w:fldChar w:fldCharType="end"/>
        </w:r>
      </w:hyperlink>
    </w:p>
    <w:p w14:paraId="4F1E26FF" w14:textId="77777777" w:rsidR="00F03051" w:rsidRDefault="00F03051">
      <w:pPr>
        <w:pStyle w:val="25"/>
        <w:rPr>
          <w:rFonts w:asciiTheme="minorHAnsi" w:eastAsiaTheme="minorEastAsia" w:hAnsiTheme="minorHAnsi" w:cstheme="minorBidi"/>
          <w:b w:val="0"/>
        </w:rPr>
      </w:pPr>
      <w:hyperlink w:anchor="_Toc37842010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ミューテックス</w:t>
        </w:r>
        <w:r>
          <w:rPr>
            <w:webHidden/>
          </w:rPr>
          <w:tab/>
        </w:r>
        <w:r>
          <w:rPr>
            <w:webHidden/>
          </w:rPr>
          <w:fldChar w:fldCharType="begin"/>
        </w:r>
        <w:r>
          <w:rPr>
            <w:webHidden/>
          </w:rPr>
          <w:instrText xml:space="preserve"> PAGEREF _Toc378420107 \h </w:instrText>
        </w:r>
        <w:r>
          <w:rPr>
            <w:webHidden/>
          </w:rPr>
        </w:r>
        <w:r>
          <w:rPr>
            <w:webHidden/>
          </w:rPr>
          <w:fldChar w:fldCharType="separate"/>
        </w:r>
        <w:r w:rsidR="00695785">
          <w:rPr>
            <w:webHidden/>
          </w:rPr>
          <w:t>59</w:t>
        </w:r>
        <w:r>
          <w:rPr>
            <w:webHidden/>
          </w:rPr>
          <w:fldChar w:fldCharType="end"/>
        </w:r>
      </w:hyperlink>
    </w:p>
    <w:p w14:paraId="52CAF10F" w14:textId="77777777" w:rsidR="00F03051" w:rsidRDefault="00F03051">
      <w:pPr>
        <w:pStyle w:val="25"/>
        <w:rPr>
          <w:rFonts w:asciiTheme="minorHAnsi" w:eastAsiaTheme="minorEastAsia" w:hAnsiTheme="minorHAnsi" w:cstheme="minorBidi"/>
          <w:b w:val="0"/>
        </w:rPr>
      </w:pPr>
      <w:hyperlink w:anchor="_Toc37842010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軽量ミューテックス</w:t>
        </w:r>
        <w:r>
          <w:rPr>
            <w:webHidden/>
          </w:rPr>
          <w:tab/>
        </w:r>
        <w:r>
          <w:rPr>
            <w:webHidden/>
          </w:rPr>
          <w:fldChar w:fldCharType="begin"/>
        </w:r>
        <w:r>
          <w:rPr>
            <w:webHidden/>
          </w:rPr>
          <w:instrText xml:space="preserve"> PAGEREF _Toc378420108 \h </w:instrText>
        </w:r>
        <w:r>
          <w:rPr>
            <w:webHidden/>
          </w:rPr>
        </w:r>
        <w:r>
          <w:rPr>
            <w:webHidden/>
          </w:rPr>
          <w:fldChar w:fldCharType="separate"/>
        </w:r>
        <w:r w:rsidR="00695785">
          <w:rPr>
            <w:webHidden/>
          </w:rPr>
          <w:t>59</w:t>
        </w:r>
        <w:r>
          <w:rPr>
            <w:webHidden/>
          </w:rPr>
          <w:fldChar w:fldCharType="end"/>
        </w:r>
      </w:hyperlink>
    </w:p>
    <w:p w14:paraId="4E8E9FEB" w14:textId="77777777" w:rsidR="00F03051" w:rsidRDefault="00F03051">
      <w:pPr>
        <w:pStyle w:val="25"/>
        <w:rPr>
          <w:rFonts w:asciiTheme="minorHAnsi" w:eastAsiaTheme="minorEastAsia" w:hAnsiTheme="minorHAnsi" w:cstheme="minorBidi"/>
          <w:b w:val="0"/>
        </w:rPr>
      </w:pPr>
      <w:hyperlink w:anchor="_Toc37842010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名前付きミューテックス</w:t>
        </w:r>
        <w:r>
          <w:rPr>
            <w:webHidden/>
          </w:rPr>
          <w:tab/>
        </w:r>
        <w:r>
          <w:rPr>
            <w:webHidden/>
          </w:rPr>
          <w:fldChar w:fldCharType="begin"/>
        </w:r>
        <w:r>
          <w:rPr>
            <w:webHidden/>
          </w:rPr>
          <w:instrText xml:space="preserve"> PAGEREF _Toc378420109 \h </w:instrText>
        </w:r>
        <w:r>
          <w:rPr>
            <w:webHidden/>
          </w:rPr>
        </w:r>
        <w:r>
          <w:rPr>
            <w:webHidden/>
          </w:rPr>
          <w:fldChar w:fldCharType="separate"/>
        </w:r>
        <w:r w:rsidR="00695785">
          <w:rPr>
            <w:webHidden/>
          </w:rPr>
          <w:t>59</w:t>
        </w:r>
        <w:r>
          <w:rPr>
            <w:webHidden/>
          </w:rPr>
          <w:fldChar w:fldCharType="end"/>
        </w:r>
      </w:hyperlink>
    </w:p>
    <w:p w14:paraId="5099E18C" w14:textId="77777777" w:rsidR="00F03051" w:rsidRDefault="00F03051">
      <w:pPr>
        <w:pStyle w:val="25"/>
        <w:rPr>
          <w:rFonts w:asciiTheme="minorHAnsi" w:eastAsiaTheme="minorEastAsia" w:hAnsiTheme="minorHAnsi" w:cstheme="minorBidi"/>
          <w:b w:val="0"/>
        </w:rPr>
      </w:pPr>
      <w:hyperlink w:anchor="_Toc378420110"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クリティカルセクション</w:t>
        </w:r>
        <w:r>
          <w:rPr>
            <w:webHidden/>
          </w:rPr>
          <w:tab/>
        </w:r>
        <w:r>
          <w:rPr>
            <w:webHidden/>
          </w:rPr>
          <w:fldChar w:fldCharType="begin"/>
        </w:r>
        <w:r>
          <w:rPr>
            <w:webHidden/>
          </w:rPr>
          <w:instrText xml:space="preserve"> PAGEREF _Toc378420110 \h </w:instrText>
        </w:r>
        <w:r>
          <w:rPr>
            <w:webHidden/>
          </w:rPr>
        </w:r>
        <w:r>
          <w:rPr>
            <w:webHidden/>
          </w:rPr>
          <w:fldChar w:fldCharType="separate"/>
        </w:r>
        <w:r w:rsidR="00695785">
          <w:rPr>
            <w:webHidden/>
          </w:rPr>
          <w:t>59</w:t>
        </w:r>
        <w:r>
          <w:rPr>
            <w:webHidden/>
          </w:rPr>
          <w:fldChar w:fldCharType="end"/>
        </w:r>
      </w:hyperlink>
    </w:p>
    <w:p w14:paraId="3A6E9645" w14:textId="77777777" w:rsidR="00F03051" w:rsidRDefault="00F03051">
      <w:pPr>
        <w:pStyle w:val="25"/>
        <w:rPr>
          <w:rFonts w:asciiTheme="minorHAnsi" w:eastAsiaTheme="minorEastAsia" w:hAnsiTheme="minorHAnsi" w:cstheme="minorBidi"/>
          <w:b w:val="0"/>
        </w:rPr>
      </w:pPr>
      <w:hyperlink w:anchor="_Toc37842011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インターロック操作</w:t>
        </w:r>
        <w:r>
          <w:rPr>
            <w:webHidden/>
          </w:rPr>
          <w:tab/>
        </w:r>
        <w:r>
          <w:rPr>
            <w:webHidden/>
          </w:rPr>
          <w:fldChar w:fldCharType="begin"/>
        </w:r>
        <w:r>
          <w:rPr>
            <w:webHidden/>
          </w:rPr>
          <w:instrText xml:space="preserve"> PAGEREF _Toc378420111 \h </w:instrText>
        </w:r>
        <w:r>
          <w:rPr>
            <w:webHidden/>
          </w:rPr>
        </w:r>
        <w:r>
          <w:rPr>
            <w:webHidden/>
          </w:rPr>
          <w:fldChar w:fldCharType="separate"/>
        </w:r>
        <w:r w:rsidR="00695785">
          <w:rPr>
            <w:webHidden/>
          </w:rPr>
          <w:t>59</w:t>
        </w:r>
        <w:r>
          <w:rPr>
            <w:webHidden/>
          </w:rPr>
          <w:fldChar w:fldCharType="end"/>
        </w:r>
      </w:hyperlink>
    </w:p>
    <w:p w14:paraId="3F87A9D0" w14:textId="77777777" w:rsidR="00F03051" w:rsidRDefault="00F03051">
      <w:pPr>
        <w:pStyle w:val="25"/>
        <w:rPr>
          <w:rFonts w:asciiTheme="minorHAnsi" w:eastAsiaTheme="minorEastAsia" w:hAnsiTheme="minorHAnsi" w:cstheme="minorBidi"/>
          <w:b w:val="0"/>
        </w:rPr>
      </w:pPr>
      <w:hyperlink w:anchor="_Toc37842011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セマフォ／名前付きセマフォ</w:t>
        </w:r>
        <w:r>
          <w:rPr>
            <w:webHidden/>
          </w:rPr>
          <w:tab/>
        </w:r>
        <w:r>
          <w:rPr>
            <w:webHidden/>
          </w:rPr>
          <w:fldChar w:fldCharType="begin"/>
        </w:r>
        <w:r>
          <w:rPr>
            <w:webHidden/>
          </w:rPr>
          <w:instrText xml:space="preserve"> PAGEREF _Toc378420112 \h </w:instrText>
        </w:r>
        <w:r>
          <w:rPr>
            <w:webHidden/>
          </w:rPr>
        </w:r>
        <w:r>
          <w:rPr>
            <w:webHidden/>
          </w:rPr>
          <w:fldChar w:fldCharType="separate"/>
        </w:r>
        <w:r w:rsidR="00695785">
          <w:rPr>
            <w:webHidden/>
          </w:rPr>
          <w:t>60</w:t>
        </w:r>
        <w:r>
          <w:rPr>
            <w:webHidden/>
          </w:rPr>
          <w:fldChar w:fldCharType="end"/>
        </w:r>
      </w:hyperlink>
    </w:p>
    <w:p w14:paraId="528A54BF" w14:textId="77777777" w:rsidR="00F03051" w:rsidRDefault="00F03051">
      <w:pPr>
        <w:pStyle w:val="25"/>
        <w:rPr>
          <w:rFonts w:asciiTheme="minorHAnsi" w:eastAsiaTheme="minorEastAsia" w:hAnsiTheme="minorHAnsi" w:cstheme="minorBidi"/>
          <w:b w:val="0"/>
        </w:rPr>
      </w:pPr>
      <w:hyperlink w:anchor="_Toc37842011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モニター</w:t>
        </w:r>
        <w:r>
          <w:rPr>
            <w:webHidden/>
          </w:rPr>
          <w:tab/>
        </w:r>
        <w:r>
          <w:rPr>
            <w:webHidden/>
          </w:rPr>
          <w:fldChar w:fldCharType="begin"/>
        </w:r>
        <w:r>
          <w:rPr>
            <w:webHidden/>
          </w:rPr>
          <w:instrText xml:space="preserve"> PAGEREF _Toc378420113 \h </w:instrText>
        </w:r>
        <w:r>
          <w:rPr>
            <w:webHidden/>
          </w:rPr>
        </w:r>
        <w:r>
          <w:rPr>
            <w:webHidden/>
          </w:rPr>
          <w:fldChar w:fldCharType="separate"/>
        </w:r>
        <w:r w:rsidR="00695785">
          <w:rPr>
            <w:webHidden/>
          </w:rPr>
          <w:t>60</w:t>
        </w:r>
        <w:r>
          <w:rPr>
            <w:webHidden/>
          </w:rPr>
          <w:fldChar w:fldCharType="end"/>
        </w:r>
      </w:hyperlink>
    </w:p>
    <w:p w14:paraId="1FE20878" w14:textId="77777777" w:rsidR="00F03051" w:rsidRDefault="00F03051">
      <w:pPr>
        <w:pStyle w:val="32"/>
        <w:tabs>
          <w:tab w:val="left" w:pos="840"/>
        </w:tabs>
        <w:ind w:left="578" w:hanging="309"/>
        <w:rPr>
          <w:rFonts w:eastAsiaTheme="minorEastAsia"/>
        </w:rPr>
      </w:pPr>
      <w:hyperlink w:anchor="_Toc378420114" w:history="1">
        <w:r w:rsidRPr="006530AB">
          <w:rPr>
            <w:rStyle w:val="afff3"/>
            <w:rFonts w:ascii="Wingdings" w:hAnsi="Wingdings"/>
          </w:rPr>
          <w:t></w:t>
        </w:r>
        <w:r>
          <w:rPr>
            <w:rFonts w:eastAsiaTheme="minorEastAsia"/>
          </w:rPr>
          <w:tab/>
        </w:r>
        <w:r w:rsidRPr="006530AB">
          <w:rPr>
            <w:rStyle w:val="afff3"/>
            <w:rFonts w:hint="eastAsia"/>
          </w:rPr>
          <w:t>条件変数</w:t>
        </w:r>
        <w:r>
          <w:rPr>
            <w:webHidden/>
          </w:rPr>
          <w:tab/>
        </w:r>
        <w:r>
          <w:rPr>
            <w:webHidden/>
          </w:rPr>
          <w:fldChar w:fldCharType="begin"/>
        </w:r>
        <w:r>
          <w:rPr>
            <w:webHidden/>
          </w:rPr>
          <w:instrText xml:space="preserve"> PAGEREF _Toc378420114 \h </w:instrText>
        </w:r>
        <w:r>
          <w:rPr>
            <w:webHidden/>
          </w:rPr>
        </w:r>
        <w:r>
          <w:rPr>
            <w:webHidden/>
          </w:rPr>
          <w:fldChar w:fldCharType="separate"/>
        </w:r>
        <w:r w:rsidR="00695785">
          <w:rPr>
            <w:webHidden/>
          </w:rPr>
          <w:t>60</w:t>
        </w:r>
        <w:r>
          <w:rPr>
            <w:webHidden/>
          </w:rPr>
          <w:fldChar w:fldCharType="end"/>
        </w:r>
      </w:hyperlink>
    </w:p>
    <w:p w14:paraId="3D6B9858" w14:textId="77777777" w:rsidR="00F03051" w:rsidRDefault="00F03051">
      <w:pPr>
        <w:pStyle w:val="32"/>
        <w:tabs>
          <w:tab w:val="left" w:pos="840"/>
        </w:tabs>
        <w:ind w:left="578" w:hanging="309"/>
        <w:rPr>
          <w:rFonts w:eastAsiaTheme="minorEastAsia"/>
        </w:rPr>
      </w:pPr>
      <w:hyperlink w:anchor="_Toc378420115" w:history="1">
        <w:r w:rsidRPr="006530AB">
          <w:rPr>
            <w:rStyle w:val="afff3"/>
            <w:rFonts w:ascii="Wingdings" w:hAnsi="Wingdings"/>
          </w:rPr>
          <w:t></w:t>
        </w:r>
        <w:r>
          <w:rPr>
            <w:rFonts w:eastAsiaTheme="minorEastAsia"/>
          </w:rPr>
          <w:tab/>
        </w:r>
        <w:r w:rsidRPr="006530AB">
          <w:rPr>
            <w:rStyle w:val="afff3"/>
            <w:rFonts w:hint="eastAsia"/>
          </w:rPr>
          <w:t>イベント／名前付きイベント</w:t>
        </w:r>
        <w:r>
          <w:rPr>
            <w:webHidden/>
          </w:rPr>
          <w:tab/>
        </w:r>
        <w:r>
          <w:rPr>
            <w:webHidden/>
          </w:rPr>
          <w:fldChar w:fldCharType="begin"/>
        </w:r>
        <w:r>
          <w:rPr>
            <w:webHidden/>
          </w:rPr>
          <w:instrText xml:space="preserve"> PAGEREF _Toc378420115 \h </w:instrText>
        </w:r>
        <w:r>
          <w:rPr>
            <w:webHidden/>
          </w:rPr>
        </w:r>
        <w:r>
          <w:rPr>
            <w:webHidden/>
          </w:rPr>
          <w:fldChar w:fldCharType="separate"/>
        </w:r>
        <w:r w:rsidR="00695785">
          <w:rPr>
            <w:webHidden/>
          </w:rPr>
          <w:t>60</w:t>
        </w:r>
        <w:r>
          <w:rPr>
            <w:webHidden/>
          </w:rPr>
          <w:fldChar w:fldCharType="end"/>
        </w:r>
      </w:hyperlink>
    </w:p>
    <w:p w14:paraId="63C03D03" w14:textId="77777777" w:rsidR="00F03051" w:rsidRDefault="00F03051">
      <w:pPr>
        <w:pStyle w:val="25"/>
        <w:rPr>
          <w:rFonts w:asciiTheme="minorHAnsi" w:eastAsiaTheme="minorEastAsia" w:hAnsiTheme="minorHAnsi" w:cstheme="minorBidi"/>
          <w:b w:val="0"/>
        </w:rPr>
      </w:pPr>
      <w:hyperlink w:anchor="_Toc37842011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シグナル</w:t>
        </w:r>
        <w:r>
          <w:rPr>
            <w:webHidden/>
          </w:rPr>
          <w:tab/>
        </w:r>
        <w:r>
          <w:rPr>
            <w:webHidden/>
          </w:rPr>
          <w:fldChar w:fldCharType="begin"/>
        </w:r>
        <w:r>
          <w:rPr>
            <w:webHidden/>
          </w:rPr>
          <w:instrText xml:space="preserve"> PAGEREF _Toc378420116 \h </w:instrText>
        </w:r>
        <w:r>
          <w:rPr>
            <w:webHidden/>
          </w:rPr>
        </w:r>
        <w:r>
          <w:rPr>
            <w:webHidden/>
          </w:rPr>
          <w:fldChar w:fldCharType="separate"/>
        </w:r>
        <w:r w:rsidR="00695785">
          <w:rPr>
            <w:webHidden/>
          </w:rPr>
          <w:t>60</w:t>
        </w:r>
        <w:r>
          <w:rPr>
            <w:webHidden/>
          </w:rPr>
          <w:fldChar w:fldCharType="end"/>
        </w:r>
      </w:hyperlink>
    </w:p>
    <w:p w14:paraId="60F17C25"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117"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マルチスレッドで起こり得る問題②</w:t>
        </w:r>
        <w:r>
          <w:rPr>
            <w:webHidden/>
          </w:rPr>
          <w:tab/>
        </w:r>
        <w:r>
          <w:rPr>
            <w:webHidden/>
          </w:rPr>
          <w:fldChar w:fldCharType="begin"/>
        </w:r>
        <w:r>
          <w:rPr>
            <w:webHidden/>
          </w:rPr>
          <w:instrText xml:space="preserve"> PAGEREF _Toc378420117 \h </w:instrText>
        </w:r>
        <w:r>
          <w:rPr>
            <w:webHidden/>
          </w:rPr>
        </w:r>
        <w:r>
          <w:rPr>
            <w:webHidden/>
          </w:rPr>
          <w:fldChar w:fldCharType="separate"/>
        </w:r>
        <w:r w:rsidR="00695785">
          <w:rPr>
            <w:webHidden/>
          </w:rPr>
          <w:t>60</w:t>
        </w:r>
        <w:r>
          <w:rPr>
            <w:webHidden/>
          </w:rPr>
          <w:fldChar w:fldCharType="end"/>
        </w:r>
      </w:hyperlink>
    </w:p>
    <w:p w14:paraId="2B349266" w14:textId="77777777" w:rsidR="00F03051" w:rsidRDefault="00F03051">
      <w:pPr>
        <w:pStyle w:val="25"/>
        <w:rPr>
          <w:rFonts w:asciiTheme="minorHAnsi" w:eastAsiaTheme="minorEastAsia" w:hAnsiTheme="minorHAnsi" w:cstheme="minorBidi"/>
          <w:b w:val="0"/>
        </w:rPr>
      </w:pPr>
      <w:hyperlink w:anchor="_Toc37842011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デッドロック</w:t>
        </w:r>
        <w:r>
          <w:rPr>
            <w:webHidden/>
          </w:rPr>
          <w:tab/>
        </w:r>
        <w:r>
          <w:rPr>
            <w:webHidden/>
          </w:rPr>
          <w:fldChar w:fldCharType="begin"/>
        </w:r>
        <w:r>
          <w:rPr>
            <w:webHidden/>
          </w:rPr>
          <w:instrText xml:space="preserve"> PAGEREF _Toc378420118 \h </w:instrText>
        </w:r>
        <w:r>
          <w:rPr>
            <w:webHidden/>
          </w:rPr>
        </w:r>
        <w:r>
          <w:rPr>
            <w:webHidden/>
          </w:rPr>
          <w:fldChar w:fldCharType="separate"/>
        </w:r>
        <w:r w:rsidR="00695785">
          <w:rPr>
            <w:webHidden/>
          </w:rPr>
          <w:t>60</w:t>
        </w:r>
        <w:r>
          <w:rPr>
            <w:webHidden/>
          </w:rPr>
          <w:fldChar w:fldCharType="end"/>
        </w:r>
      </w:hyperlink>
    </w:p>
    <w:p w14:paraId="1AE12FAB" w14:textId="77777777" w:rsidR="00F03051" w:rsidRDefault="00F03051">
      <w:pPr>
        <w:pStyle w:val="32"/>
        <w:tabs>
          <w:tab w:val="left" w:pos="840"/>
        </w:tabs>
        <w:ind w:left="578" w:hanging="309"/>
        <w:rPr>
          <w:rFonts w:eastAsiaTheme="minorEastAsia"/>
        </w:rPr>
      </w:pPr>
      <w:hyperlink w:anchor="_Toc378420119" w:history="1">
        <w:r w:rsidRPr="006530AB">
          <w:rPr>
            <w:rStyle w:val="afff3"/>
            <w:rFonts w:ascii="Wingdings" w:hAnsi="Wingdings"/>
          </w:rPr>
          <w:t></w:t>
        </w:r>
        <w:r>
          <w:rPr>
            <w:rFonts w:eastAsiaTheme="minorEastAsia"/>
          </w:rPr>
          <w:tab/>
        </w:r>
        <w:r w:rsidRPr="006530AB">
          <w:rPr>
            <w:rStyle w:val="afff3"/>
            <w:rFonts w:hint="eastAsia"/>
          </w:rPr>
          <w:t>相互ロック</w:t>
        </w:r>
        <w:r>
          <w:rPr>
            <w:webHidden/>
          </w:rPr>
          <w:tab/>
        </w:r>
        <w:r>
          <w:rPr>
            <w:webHidden/>
          </w:rPr>
          <w:fldChar w:fldCharType="begin"/>
        </w:r>
        <w:r>
          <w:rPr>
            <w:webHidden/>
          </w:rPr>
          <w:instrText xml:space="preserve"> PAGEREF _Toc378420119 \h </w:instrText>
        </w:r>
        <w:r>
          <w:rPr>
            <w:webHidden/>
          </w:rPr>
        </w:r>
        <w:r>
          <w:rPr>
            <w:webHidden/>
          </w:rPr>
          <w:fldChar w:fldCharType="separate"/>
        </w:r>
        <w:r w:rsidR="00695785">
          <w:rPr>
            <w:webHidden/>
          </w:rPr>
          <w:t>60</w:t>
        </w:r>
        <w:r>
          <w:rPr>
            <w:webHidden/>
          </w:rPr>
          <w:fldChar w:fldCharType="end"/>
        </w:r>
      </w:hyperlink>
    </w:p>
    <w:p w14:paraId="4BEE7A14" w14:textId="77777777" w:rsidR="00F03051" w:rsidRDefault="00F03051">
      <w:pPr>
        <w:pStyle w:val="32"/>
        <w:tabs>
          <w:tab w:val="left" w:pos="840"/>
        </w:tabs>
        <w:ind w:left="578" w:hanging="309"/>
        <w:rPr>
          <w:rFonts w:eastAsiaTheme="minorEastAsia"/>
        </w:rPr>
      </w:pPr>
      <w:hyperlink w:anchor="_Toc378420120" w:history="1">
        <w:r w:rsidRPr="006530AB">
          <w:rPr>
            <w:rStyle w:val="afff3"/>
            <w:rFonts w:ascii="Wingdings" w:hAnsi="Wingdings"/>
          </w:rPr>
          <w:t></w:t>
        </w:r>
        <w:r>
          <w:rPr>
            <w:rFonts w:eastAsiaTheme="minorEastAsia"/>
          </w:rPr>
          <w:tab/>
        </w:r>
        <w:r w:rsidRPr="006530AB">
          <w:rPr>
            <w:rStyle w:val="afff3"/>
            <w:rFonts w:hint="eastAsia"/>
          </w:rPr>
          <w:t>自己ロック</w:t>
        </w:r>
        <w:r>
          <w:rPr>
            <w:webHidden/>
          </w:rPr>
          <w:tab/>
        </w:r>
        <w:r>
          <w:rPr>
            <w:webHidden/>
          </w:rPr>
          <w:fldChar w:fldCharType="begin"/>
        </w:r>
        <w:r>
          <w:rPr>
            <w:webHidden/>
          </w:rPr>
          <w:instrText xml:space="preserve"> PAGEREF _Toc378420120 \h </w:instrText>
        </w:r>
        <w:r>
          <w:rPr>
            <w:webHidden/>
          </w:rPr>
        </w:r>
        <w:r>
          <w:rPr>
            <w:webHidden/>
          </w:rPr>
          <w:fldChar w:fldCharType="separate"/>
        </w:r>
        <w:r w:rsidR="00695785">
          <w:rPr>
            <w:webHidden/>
          </w:rPr>
          <w:t>60</w:t>
        </w:r>
        <w:r>
          <w:rPr>
            <w:webHidden/>
          </w:rPr>
          <w:fldChar w:fldCharType="end"/>
        </w:r>
      </w:hyperlink>
    </w:p>
    <w:p w14:paraId="16CE2BA2" w14:textId="77777777" w:rsidR="00F03051" w:rsidRDefault="00F03051">
      <w:pPr>
        <w:pStyle w:val="25"/>
        <w:rPr>
          <w:rFonts w:asciiTheme="minorHAnsi" w:eastAsiaTheme="minorEastAsia" w:hAnsiTheme="minorHAnsi" w:cstheme="minorBidi"/>
          <w:b w:val="0"/>
        </w:rPr>
      </w:pPr>
      <w:hyperlink w:anchor="_Toc37842012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低速化</w:t>
        </w:r>
        <w:r>
          <w:rPr>
            <w:webHidden/>
          </w:rPr>
          <w:tab/>
        </w:r>
        <w:r>
          <w:rPr>
            <w:webHidden/>
          </w:rPr>
          <w:fldChar w:fldCharType="begin"/>
        </w:r>
        <w:r>
          <w:rPr>
            <w:webHidden/>
          </w:rPr>
          <w:instrText xml:space="preserve"> PAGEREF _Toc378420121 \h </w:instrText>
        </w:r>
        <w:r>
          <w:rPr>
            <w:webHidden/>
          </w:rPr>
        </w:r>
        <w:r>
          <w:rPr>
            <w:webHidden/>
          </w:rPr>
          <w:fldChar w:fldCharType="separate"/>
        </w:r>
        <w:r w:rsidR="00695785">
          <w:rPr>
            <w:webHidden/>
          </w:rPr>
          <w:t>60</w:t>
        </w:r>
        <w:r>
          <w:rPr>
            <w:webHidden/>
          </w:rPr>
          <w:fldChar w:fldCharType="end"/>
        </w:r>
      </w:hyperlink>
    </w:p>
    <w:p w14:paraId="7E6C9B92" w14:textId="77777777" w:rsidR="00F03051" w:rsidRDefault="00F03051">
      <w:pPr>
        <w:pStyle w:val="25"/>
        <w:rPr>
          <w:rFonts w:asciiTheme="minorHAnsi" w:eastAsiaTheme="minorEastAsia" w:hAnsiTheme="minorHAnsi" w:cstheme="minorBidi"/>
          <w:b w:val="0"/>
        </w:rPr>
      </w:pPr>
      <w:hyperlink w:anchor="_Toc37842012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モニターのタイミングずれ</w:t>
        </w:r>
        <w:r>
          <w:rPr>
            <w:webHidden/>
          </w:rPr>
          <w:tab/>
        </w:r>
        <w:r>
          <w:rPr>
            <w:webHidden/>
          </w:rPr>
          <w:fldChar w:fldCharType="begin"/>
        </w:r>
        <w:r>
          <w:rPr>
            <w:webHidden/>
          </w:rPr>
          <w:instrText xml:space="preserve"> PAGEREF _Toc378420122 \h </w:instrText>
        </w:r>
        <w:r>
          <w:rPr>
            <w:webHidden/>
          </w:rPr>
        </w:r>
        <w:r>
          <w:rPr>
            <w:webHidden/>
          </w:rPr>
          <w:fldChar w:fldCharType="separate"/>
        </w:r>
        <w:r w:rsidR="00695785">
          <w:rPr>
            <w:webHidden/>
          </w:rPr>
          <w:t>61</w:t>
        </w:r>
        <w:r>
          <w:rPr>
            <w:webHidden/>
          </w:rPr>
          <w:fldChar w:fldCharType="end"/>
        </w:r>
      </w:hyperlink>
    </w:p>
    <w:p w14:paraId="2799394F" w14:textId="77777777" w:rsidR="00F03051" w:rsidRDefault="00F03051">
      <w:pPr>
        <w:pStyle w:val="25"/>
        <w:rPr>
          <w:rFonts w:asciiTheme="minorHAnsi" w:eastAsiaTheme="minorEastAsia" w:hAnsiTheme="minorHAnsi" w:cstheme="minorBidi"/>
          <w:b w:val="0"/>
        </w:rPr>
      </w:pPr>
      <w:hyperlink w:anchor="_Toc37842012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ゾンビスレッド</w:t>
        </w:r>
        <w:r>
          <w:rPr>
            <w:webHidden/>
          </w:rPr>
          <w:tab/>
        </w:r>
        <w:r>
          <w:rPr>
            <w:webHidden/>
          </w:rPr>
          <w:fldChar w:fldCharType="begin"/>
        </w:r>
        <w:r>
          <w:rPr>
            <w:webHidden/>
          </w:rPr>
          <w:instrText xml:space="preserve"> PAGEREF _Toc378420123 \h </w:instrText>
        </w:r>
        <w:r>
          <w:rPr>
            <w:webHidden/>
          </w:rPr>
        </w:r>
        <w:r>
          <w:rPr>
            <w:webHidden/>
          </w:rPr>
          <w:fldChar w:fldCharType="separate"/>
        </w:r>
        <w:r w:rsidR="00695785">
          <w:rPr>
            <w:webHidden/>
          </w:rPr>
          <w:t>61</w:t>
        </w:r>
        <w:r>
          <w:rPr>
            <w:webHidden/>
          </w:rPr>
          <w:fldChar w:fldCharType="end"/>
        </w:r>
      </w:hyperlink>
    </w:p>
    <w:p w14:paraId="3C385C8C"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124"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様々なデータ共有手法</w:t>
        </w:r>
        <w:r>
          <w:rPr>
            <w:webHidden/>
          </w:rPr>
          <w:tab/>
        </w:r>
        <w:r>
          <w:rPr>
            <w:webHidden/>
          </w:rPr>
          <w:fldChar w:fldCharType="begin"/>
        </w:r>
        <w:r>
          <w:rPr>
            <w:webHidden/>
          </w:rPr>
          <w:instrText xml:space="preserve"> PAGEREF _Toc378420124 \h </w:instrText>
        </w:r>
        <w:r>
          <w:rPr>
            <w:webHidden/>
          </w:rPr>
        </w:r>
        <w:r>
          <w:rPr>
            <w:webHidden/>
          </w:rPr>
          <w:fldChar w:fldCharType="separate"/>
        </w:r>
        <w:r w:rsidR="00695785">
          <w:rPr>
            <w:webHidden/>
          </w:rPr>
          <w:t>61</w:t>
        </w:r>
        <w:r>
          <w:rPr>
            <w:webHidden/>
          </w:rPr>
          <w:fldChar w:fldCharType="end"/>
        </w:r>
      </w:hyperlink>
    </w:p>
    <w:p w14:paraId="59434053" w14:textId="77777777" w:rsidR="00F03051" w:rsidRDefault="00F03051">
      <w:pPr>
        <w:pStyle w:val="25"/>
        <w:rPr>
          <w:rFonts w:asciiTheme="minorHAnsi" w:eastAsiaTheme="minorEastAsia" w:hAnsiTheme="minorHAnsi" w:cstheme="minorBidi"/>
          <w:b w:val="0"/>
        </w:rPr>
      </w:pPr>
      <w:hyperlink w:anchor="_Toc37842012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グローバル変数／スタティック変数</w:t>
        </w:r>
        <w:r>
          <w:rPr>
            <w:webHidden/>
          </w:rPr>
          <w:tab/>
        </w:r>
        <w:r>
          <w:rPr>
            <w:webHidden/>
          </w:rPr>
          <w:fldChar w:fldCharType="begin"/>
        </w:r>
        <w:r>
          <w:rPr>
            <w:webHidden/>
          </w:rPr>
          <w:instrText xml:space="preserve"> PAGEREF _Toc378420125 \h </w:instrText>
        </w:r>
        <w:r>
          <w:rPr>
            <w:webHidden/>
          </w:rPr>
        </w:r>
        <w:r>
          <w:rPr>
            <w:webHidden/>
          </w:rPr>
          <w:fldChar w:fldCharType="separate"/>
        </w:r>
        <w:r w:rsidR="00695785">
          <w:rPr>
            <w:webHidden/>
          </w:rPr>
          <w:t>61</w:t>
        </w:r>
        <w:r>
          <w:rPr>
            <w:webHidden/>
          </w:rPr>
          <w:fldChar w:fldCharType="end"/>
        </w:r>
      </w:hyperlink>
    </w:p>
    <w:p w14:paraId="0407855A" w14:textId="77777777" w:rsidR="00F03051" w:rsidRDefault="00F03051">
      <w:pPr>
        <w:pStyle w:val="25"/>
        <w:rPr>
          <w:rFonts w:asciiTheme="minorHAnsi" w:eastAsiaTheme="minorEastAsia" w:hAnsiTheme="minorHAnsi" w:cstheme="minorBidi"/>
          <w:b w:val="0"/>
        </w:rPr>
      </w:pPr>
      <w:hyperlink w:anchor="_Toc37842012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スレッドローカルストレージ（</w:t>
        </w:r>
        <w:r w:rsidRPr="006530AB">
          <w:rPr>
            <w:rStyle w:val="afff3"/>
          </w:rPr>
          <w:t>TLS</w:t>
        </w:r>
        <w:r w:rsidRPr="006530AB">
          <w:rPr>
            <w:rStyle w:val="afff3"/>
            <w:rFonts w:hint="eastAsia"/>
          </w:rPr>
          <w:t>）</w:t>
        </w:r>
        <w:r>
          <w:rPr>
            <w:webHidden/>
          </w:rPr>
          <w:tab/>
        </w:r>
        <w:r>
          <w:rPr>
            <w:webHidden/>
          </w:rPr>
          <w:fldChar w:fldCharType="begin"/>
        </w:r>
        <w:r>
          <w:rPr>
            <w:webHidden/>
          </w:rPr>
          <w:instrText xml:space="preserve"> PAGEREF _Toc378420126 \h </w:instrText>
        </w:r>
        <w:r>
          <w:rPr>
            <w:webHidden/>
          </w:rPr>
        </w:r>
        <w:r>
          <w:rPr>
            <w:webHidden/>
          </w:rPr>
          <w:fldChar w:fldCharType="separate"/>
        </w:r>
        <w:r w:rsidR="00695785">
          <w:rPr>
            <w:webHidden/>
          </w:rPr>
          <w:t>61</w:t>
        </w:r>
        <w:r>
          <w:rPr>
            <w:webHidden/>
          </w:rPr>
          <w:fldChar w:fldCharType="end"/>
        </w:r>
      </w:hyperlink>
    </w:p>
    <w:p w14:paraId="2F936EF7" w14:textId="77777777" w:rsidR="00F03051" w:rsidRDefault="00F03051">
      <w:pPr>
        <w:pStyle w:val="25"/>
        <w:rPr>
          <w:rFonts w:asciiTheme="minorHAnsi" w:eastAsiaTheme="minorEastAsia" w:hAnsiTheme="minorHAnsi" w:cstheme="minorBidi"/>
          <w:b w:val="0"/>
        </w:rPr>
      </w:pPr>
      <w:hyperlink w:anchor="_Toc37842012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共有メモリ</w:t>
        </w:r>
        <w:r>
          <w:rPr>
            <w:webHidden/>
          </w:rPr>
          <w:tab/>
        </w:r>
        <w:r>
          <w:rPr>
            <w:webHidden/>
          </w:rPr>
          <w:fldChar w:fldCharType="begin"/>
        </w:r>
        <w:r>
          <w:rPr>
            <w:webHidden/>
          </w:rPr>
          <w:instrText xml:space="preserve"> PAGEREF _Toc378420127 \h </w:instrText>
        </w:r>
        <w:r>
          <w:rPr>
            <w:webHidden/>
          </w:rPr>
        </w:r>
        <w:r>
          <w:rPr>
            <w:webHidden/>
          </w:rPr>
          <w:fldChar w:fldCharType="separate"/>
        </w:r>
        <w:r w:rsidR="00695785">
          <w:rPr>
            <w:webHidden/>
          </w:rPr>
          <w:t>61</w:t>
        </w:r>
        <w:r>
          <w:rPr>
            <w:webHidden/>
          </w:rPr>
          <w:fldChar w:fldCharType="end"/>
        </w:r>
      </w:hyperlink>
    </w:p>
    <w:p w14:paraId="4614C615" w14:textId="77777777" w:rsidR="00F03051" w:rsidRDefault="00F03051">
      <w:pPr>
        <w:pStyle w:val="25"/>
        <w:rPr>
          <w:rFonts w:asciiTheme="minorHAnsi" w:eastAsiaTheme="minorEastAsia" w:hAnsiTheme="minorHAnsi" w:cstheme="minorBidi"/>
          <w:b w:val="0"/>
        </w:rPr>
      </w:pPr>
      <w:hyperlink w:anchor="_Toc378420128"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メモリマップトファイル</w:t>
        </w:r>
        <w:r>
          <w:rPr>
            <w:webHidden/>
          </w:rPr>
          <w:tab/>
        </w:r>
        <w:r>
          <w:rPr>
            <w:webHidden/>
          </w:rPr>
          <w:fldChar w:fldCharType="begin"/>
        </w:r>
        <w:r>
          <w:rPr>
            <w:webHidden/>
          </w:rPr>
          <w:instrText xml:space="preserve"> PAGEREF _Toc378420128 \h </w:instrText>
        </w:r>
        <w:r>
          <w:rPr>
            <w:webHidden/>
          </w:rPr>
        </w:r>
        <w:r>
          <w:rPr>
            <w:webHidden/>
          </w:rPr>
          <w:fldChar w:fldCharType="separate"/>
        </w:r>
        <w:r w:rsidR="00695785">
          <w:rPr>
            <w:webHidden/>
          </w:rPr>
          <w:t>61</w:t>
        </w:r>
        <w:r>
          <w:rPr>
            <w:webHidden/>
          </w:rPr>
          <w:fldChar w:fldCharType="end"/>
        </w:r>
      </w:hyperlink>
    </w:p>
    <w:p w14:paraId="25FFF0FE" w14:textId="77777777" w:rsidR="00F03051" w:rsidRDefault="00F03051">
      <w:pPr>
        <w:pStyle w:val="25"/>
        <w:rPr>
          <w:rFonts w:asciiTheme="minorHAnsi" w:eastAsiaTheme="minorEastAsia" w:hAnsiTheme="minorHAnsi" w:cstheme="minorBidi"/>
          <w:b w:val="0"/>
        </w:rPr>
      </w:pPr>
      <w:hyperlink w:anchor="_Toc378420129"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メッセージ</w:t>
        </w:r>
        <w:r>
          <w:rPr>
            <w:webHidden/>
          </w:rPr>
          <w:tab/>
        </w:r>
        <w:r>
          <w:rPr>
            <w:webHidden/>
          </w:rPr>
          <w:fldChar w:fldCharType="begin"/>
        </w:r>
        <w:r>
          <w:rPr>
            <w:webHidden/>
          </w:rPr>
          <w:instrText xml:space="preserve"> PAGEREF _Toc378420129 \h </w:instrText>
        </w:r>
        <w:r>
          <w:rPr>
            <w:webHidden/>
          </w:rPr>
        </w:r>
        <w:r>
          <w:rPr>
            <w:webHidden/>
          </w:rPr>
          <w:fldChar w:fldCharType="separate"/>
        </w:r>
        <w:r w:rsidR="00695785">
          <w:rPr>
            <w:webHidden/>
          </w:rPr>
          <w:t>61</w:t>
        </w:r>
        <w:r>
          <w:rPr>
            <w:webHidden/>
          </w:rPr>
          <w:fldChar w:fldCharType="end"/>
        </w:r>
      </w:hyperlink>
    </w:p>
    <w:p w14:paraId="66CD002F" w14:textId="77777777" w:rsidR="00F03051" w:rsidRDefault="00F03051">
      <w:pPr>
        <w:pStyle w:val="25"/>
        <w:rPr>
          <w:rFonts w:asciiTheme="minorHAnsi" w:eastAsiaTheme="minorEastAsia" w:hAnsiTheme="minorHAnsi" w:cstheme="minorBidi"/>
          <w:b w:val="0"/>
        </w:rPr>
      </w:pPr>
      <w:hyperlink w:anchor="_Toc378420130"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メッセージキュー</w:t>
        </w:r>
        <w:r>
          <w:rPr>
            <w:webHidden/>
          </w:rPr>
          <w:tab/>
        </w:r>
        <w:r>
          <w:rPr>
            <w:webHidden/>
          </w:rPr>
          <w:fldChar w:fldCharType="begin"/>
        </w:r>
        <w:r>
          <w:rPr>
            <w:webHidden/>
          </w:rPr>
          <w:instrText xml:space="preserve"> PAGEREF _Toc378420130 \h </w:instrText>
        </w:r>
        <w:r>
          <w:rPr>
            <w:webHidden/>
          </w:rPr>
        </w:r>
        <w:r>
          <w:rPr>
            <w:webHidden/>
          </w:rPr>
          <w:fldChar w:fldCharType="separate"/>
        </w:r>
        <w:r w:rsidR="00695785">
          <w:rPr>
            <w:webHidden/>
          </w:rPr>
          <w:t>61</w:t>
        </w:r>
        <w:r>
          <w:rPr>
            <w:webHidden/>
          </w:rPr>
          <w:fldChar w:fldCharType="end"/>
        </w:r>
      </w:hyperlink>
    </w:p>
    <w:p w14:paraId="618D08F4" w14:textId="77777777" w:rsidR="00F03051" w:rsidRDefault="00F03051">
      <w:pPr>
        <w:pStyle w:val="25"/>
        <w:rPr>
          <w:rFonts w:asciiTheme="minorHAnsi" w:eastAsiaTheme="minorEastAsia" w:hAnsiTheme="minorHAnsi" w:cstheme="minorBidi"/>
          <w:b w:val="0"/>
        </w:rPr>
      </w:pPr>
      <w:hyperlink w:anchor="_Toc378420131"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パイプ</w:t>
        </w:r>
        <w:r>
          <w:rPr>
            <w:webHidden/>
          </w:rPr>
          <w:tab/>
        </w:r>
        <w:r>
          <w:rPr>
            <w:webHidden/>
          </w:rPr>
          <w:fldChar w:fldCharType="begin"/>
        </w:r>
        <w:r>
          <w:rPr>
            <w:webHidden/>
          </w:rPr>
          <w:instrText xml:space="preserve"> PAGEREF _Toc378420131 \h </w:instrText>
        </w:r>
        <w:r>
          <w:rPr>
            <w:webHidden/>
          </w:rPr>
        </w:r>
        <w:r>
          <w:rPr>
            <w:webHidden/>
          </w:rPr>
          <w:fldChar w:fldCharType="separate"/>
        </w:r>
        <w:r w:rsidR="00695785">
          <w:rPr>
            <w:webHidden/>
          </w:rPr>
          <w:t>62</w:t>
        </w:r>
        <w:r>
          <w:rPr>
            <w:webHidden/>
          </w:rPr>
          <w:fldChar w:fldCharType="end"/>
        </w:r>
      </w:hyperlink>
    </w:p>
    <w:p w14:paraId="7A9D5878" w14:textId="77777777" w:rsidR="00F03051" w:rsidRDefault="00F03051">
      <w:pPr>
        <w:pStyle w:val="25"/>
        <w:rPr>
          <w:rFonts w:asciiTheme="minorHAnsi" w:eastAsiaTheme="minorEastAsia" w:hAnsiTheme="minorHAnsi" w:cstheme="minorBidi"/>
          <w:b w:val="0"/>
        </w:rPr>
      </w:pPr>
      <w:hyperlink w:anchor="_Toc378420132"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名前付きパイプ</w:t>
        </w:r>
        <w:r>
          <w:rPr>
            <w:webHidden/>
          </w:rPr>
          <w:tab/>
        </w:r>
        <w:r>
          <w:rPr>
            <w:webHidden/>
          </w:rPr>
          <w:fldChar w:fldCharType="begin"/>
        </w:r>
        <w:r>
          <w:rPr>
            <w:webHidden/>
          </w:rPr>
          <w:instrText xml:space="preserve"> PAGEREF _Toc378420132 \h </w:instrText>
        </w:r>
        <w:r>
          <w:rPr>
            <w:webHidden/>
          </w:rPr>
        </w:r>
        <w:r>
          <w:rPr>
            <w:webHidden/>
          </w:rPr>
          <w:fldChar w:fldCharType="separate"/>
        </w:r>
        <w:r w:rsidR="00695785">
          <w:rPr>
            <w:webHidden/>
          </w:rPr>
          <w:t>62</w:t>
        </w:r>
        <w:r>
          <w:rPr>
            <w:webHidden/>
          </w:rPr>
          <w:fldChar w:fldCharType="end"/>
        </w:r>
      </w:hyperlink>
    </w:p>
    <w:p w14:paraId="01580003" w14:textId="77777777" w:rsidR="00F03051" w:rsidRDefault="00F03051">
      <w:pPr>
        <w:pStyle w:val="25"/>
        <w:rPr>
          <w:rFonts w:asciiTheme="minorHAnsi" w:eastAsiaTheme="minorEastAsia" w:hAnsiTheme="minorHAnsi" w:cstheme="minorBidi"/>
          <w:b w:val="0"/>
        </w:rPr>
      </w:pPr>
      <w:hyperlink w:anchor="_Toc378420133"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ソケット</w:t>
        </w:r>
        <w:r>
          <w:rPr>
            <w:webHidden/>
          </w:rPr>
          <w:tab/>
        </w:r>
        <w:r>
          <w:rPr>
            <w:webHidden/>
          </w:rPr>
          <w:fldChar w:fldCharType="begin"/>
        </w:r>
        <w:r>
          <w:rPr>
            <w:webHidden/>
          </w:rPr>
          <w:instrText xml:space="preserve"> PAGEREF _Toc378420133 \h </w:instrText>
        </w:r>
        <w:r>
          <w:rPr>
            <w:webHidden/>
          </w:rPr>
        </w:r>
        <w:r>
          <w:rPr>
            <w:webHidden/>
          </w:rPr>
          <w:fldChar w:fldCharType="separate"/>
        </w:r>
        <w:r w:rsidR="00695785">
          <w:rPr>
            <w:webHidden/>
          </w:rPr>
          <w:t>62</w:t>
        </w:r>
        <w:r>
          <w:rPr>
            <w:webHidden/>
          </w:rPr>
          <w:fldChar w:fldCharType="end"/>
        </w:r>
      </w:hyperlink>
    </w:p>
    <w:p w14:paraId="280535DA" w14:textId="77777777" w:rsidR="00F03051" w:rsidRDefault="00F03051">
      <w:pPr>
        <w:pStyle w:val="12"/>
        <w:spacing w:before="180"/>
        <w:ind w:left="325" w:hanging="325"/>
        <w:rPr>
          <w:rFonts w:asciiTheme="minorHAnsi" w:eastAsiaTheme="minorEastAsia" w:hAnsiTheme="minorHAnsi" w:cstheme="minorBidi"/>
          <w:b w:val="0"/>
          <w:sz w:val="21"/>
        </w:rPr>
      </w:pPr>
      <w:hyperlink w:anchor="_Toc378420134" w:history="1">
        <w:r w:rsidRPr="006530AB">
          <w:rPr>
            <w:rStyle w:val="afff3"/>
            <w:rFonts w:ascii="Wingdings" w:hAnsi="Wingdings"/>
          </w:rPr>
          <w:t></w:t>
        </w:r>
        <w:r>
          <w:rPr>
            <w:rFonts w:asciiTheme="minorHAnsi" w:eastAsiaTheme="minorEastAsia" w:hAnsiTheme="minorHAnsi" w:cstheme="minorBidi"/>
            <w:b w:val="0"/>
            <w:sz w:val="21"/>
          </w:rPr>
          <w:tab/>
        </w:r>
        <w:r w:rsidRPr="006530AB">
          <w:rPr>
            <w:rStyle w:val="afff3"/>
            <w:rFonts w:hint="eastAsia"/>
          </w:rPr>
          <w:t>その他のスレッド制御</w:t>
        </w:r>
        <w:r>
          <w:rPr>
            <w:webHidden/>
          </w:rPr>
          <w:tab/>
        </w:r>
        <w:r>
          <w:rPr>
            <w:webHidden/>
          </w:rPr>
          <w:fldChar w:fldCharType="begin"/>
        </w:r>
        <w:r>
          <w:rPr>
            <w:webHidden/>
          </w:rPr>
          <w:instrText xml:space="preserve"> PAGEREF _Toc378420134 \h </w:instrText>
        </w:r>
        <w:r>
          <w:rPr>
            <w:webHidden/>
          </w:rPr>
        </w:r>
        <w:r>
          <w:rPr>
            <w:webHidden/>
          </w:rPr>
          <w:fldChar w:fldCharType="separate"/>
        </w:r>
        <w:r w:rsidR="00695785">
          <w:rPr>
            <w:webHidden/>
          </w:rPr>
          <w:t>62</w:t>
        </w:r>
        <w:r>
          <w:rPr>
            <w:webHidden/>
          </w:rPr>
          <w:fldChar w:fldCharType="end"/>
        </w:r>
      </w:hyperlink>
    </w:p>
    <w:p w14:paraId="6AEFBFF7" w14:textId="77777777" w:rsidR="00F03051" w:rsidRDefault="00F03051">
      <w:pPr>
        <w:pStyle w:val="25"/>
        <w:rPr>
          <w:rFonts w:asciiTheme="minorHAnsi" w:eastAsiaTheme="minorEastAsia" w:hAnsiTheme="minorHAnsi" w:cstheme="minorBidi"/>
          <w:b w:val="0"/>
        </w:rPr>
      </w:pPr>
      <w:hyperlink w:anchor="_Toc378420135"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スレッド優先度</w:t>
        </w:r>
        <w:r>
          <w:rPr>
            <w:webHidden/>
          </w:rPr>
          <w:tab/>
        </w:r>
        <w:r>
          <w:rPr>
            <w:webHidden/>
          </w:rPr>
          <w:fldChar w:fldCharType="begin"/>
        </w:r>
        <w:r>
          <w:rPr>
            <w:webHidden/>
          </w:rPr>
          <w:instrText xml:space="preserve"> PAGEREF _Toc378420135 \h </w:instrText>
        </w:r>
        <w:r>
          <w:rPr>
            <w:webHidden/>
          </w:rPr>
        </w:r>
        <w:r>
          <w:rPr>
            <w:webHidden/>
          </w:rPr>
          <w:fldChar w:fldCharType="separate"/>
        </w:r>
        <w:r w:rsidR="00695785">
          <w:rPr>
            <w:webHidden/>
          </w:rPr>
          <w:t>62</w:t>
        </w:r>
        <w:r>
          <w:rPr>
            <w:webHidden/>
          </w:rPr>
          <w:fldChar w:fldCharType="end"/>
        </w:r>
      </w:hyperlink>
    </w:p>
    <w:p w14:paraId="0AA44EEC" w14:textId="77777777" w:rsidR="00F03051" w:rsidRDefault="00F03051">
      <w:pPr>
        <w:pStyle w:val="25"/>
        <w:rPr>
          <w:rFonts w:asciiTheme="minorHAnsi" w:eastAsiaTheme="minorEastAsia" w:hAnsiTheme="minorHAnsi" w:cstheme="minorBidi"/>
          <w:b w:val="0"/>
        </w:rPr>
      </w:pPr>
      <w:hyperlink w:anchor="_Toc378420136"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Fonts w:hint="eastAsia"/>
          </w:rPr>
          <w:t>イールド（</w:t>
        </w:r>
        <w:r w:rsidRPr="006530AB">
          <w:rPr>
            <w:rStyle w:val="afff3"/>
          </w:rPr>
          <w:t>Yield</w:t>
        </w:r>
        <w:r w:rsidRPr="006530AB">
          <w:rPr>
            <w:rStyle w:val="afff3"/>
            <w:rFonts w:hint="eastAsia"/>
          </w:rPr>
          <w:t>）</w:t>
        </w:r>
        <w:r>
          <w:rPr>
            <w:webHidden/>
          </w:rPr>
          <w:tab/>
        </w:r>
        <w:r>
          <w:rPr>
            <w:webHidden/>
          </w:rPr>
          <w:fldChar w:fldCharType="begin"/>
        </w:r>
        <w:r>
          <w:rPr>
            <w:webHidden/>
          </w:rPr>
          <w:instrText xml:space="preserve"> PAGEREF _Toc378420136 \h </w:instrText>
        </w:r>
        <w:r>
          <w:rPr>
            <w:webHidden/>
          </w:rPr>
        </w:r>
        <w:r>
          <w:rPr>
            <w:webHidden/>
          </w:rPr>
          <w:fldChar w:fldCharType="separate"/>
        </w:r>
        <w:r w:rsidR="00695785">
          <w:rPr>
            <w:webHidden/>
          </w:rPr>
          <w:t>62</w:t>
        </w:r>
        <w:r>
          <w:rPr>
            <w:webHidden/>
          </w:rPr>
          <w:fldChar w:fldCharType="end"/>
        </w:r>
      </w:hyperlink>
    </w:p>
    <w:p w14:paraId="5C746A0E" w14:textId="77777777" w:rsidR="00F03051" w:rsidRDefault="00F03051">
      <w:pPr>
        <w:pStyle w:val="25"/>
        <w:rPr>
          <w:rFonts w:asciiTheme="minorHAnsi" w:eastAsiaTheme="minorEastAsia" w:hAnsiTheme="minorHAnsi" w:cstheme="minorBidi"/>
          <w:b w:val="0"/>
        </w:rPr>
      </w:pPr>
      <w:hyperlink w:anchor="_Toc378420137" w:history="1">
        <w:r w:rsidRPr="006530AB">
          <w:rPr>
            <w:rStyle w:val="afff3"/>
            <w:rFonts w:ascii="メイリオ" w:eastAsia="メイリオ" w:hAnsi="メイリオ" w:hint="eastAsia"/>
          </w:rPr>
          <w:t>▼</w:t>
        </w:r>
        <w:r>
          <w:rPr>
            <w:rFonts w:asciiTheme="minorHAnsi" w:eastAsiaTheme="minorEastAsia" w:hAnsiTheme="minorHAnsi" w:cstheme="minorBidi"/>
            <w:b w:val="0"/>
          </w:rPr>
          <w:tab/>
        </w:r>
        <w:r w:rsidRPr="006530AB">
          <w:rPr>
            <w:rStyle w:val="afff3"/>
          </w:rPr>
          <w:t xml:space="preserve">Map Reduce </w:t>
        </w:r>
        <w:r w:rsidRPr="006530AB">
          <w:rPr>
            <w:rStyle w:val="afff3"/>
            <w:rFonts w:hint="eastAsia"/>
          </w:rPr>
          <w:t>理論</w:t>
        </w:r>
        <w:r>
          <w:rPr>
            <w:webHidden/>
          </w:rPr>
          <w:tab/>
        </w:r>
        <w:r>
          <w:rPr>
            <w:webHidden/>
          </w:rPr>
          <w:fldChar w:fldCharType="begin"/>
        </w:r>
        <w:r>
          <w:rPr>
            <w:webHidden/>
          </w:rPr>
          <w:instrText xml:space="preserve"> PAGEREF _Toc378420137 \h </w:instrText>
        </w:r>
        <w:r>
          <w:rPr>
            <w:webHidden/>
          </w:rPr>
        </w:r>
        <w:r>
          <w:rPr>
            <w:webHidden/>
          </w:rPr>
          <w:fldChar w:fldCharType="separate"/>
        </w:r>
        <w:r w:rsidR="00695785">
          <w:rPr>
            <w:webHidden/>
          </w:rPr>
          <w:t>62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420028"/>
      <w:r>
        <w:lastRenderedPageBreak/>
        <w:t>概略</w:t>
      </w:r>
      <w:bookmarkEnd w:id="1"/>
    </w:p>
    <w:p w14:paraId="15B56B2B" w14:textId="77777777" w:rsidR="00E10D25" w:rsidRDefault="0048265A" w:rsidP="001256D9">
      <w:pPr>
        <w:pStyle w:val="a8"/>
        <w:ind w:firstLine="283"/>
      </w:pPr>
      <w:r>
        <w:rPr>
          <w:rFonts w:hint="eastAsia"/>
        </w:rPr>
        <w:t>マルチスレッドプログラミングを行う上で、基礎となる用語や仕組みを解説する</w:t>
      </w:r>
      <w:r w:rsidR="00E46359">
        <w:rPr>
          <w:rFonts w:hint="eastAsia"/>
        </w:rPr>
        <w:t>。</w:t>
      </w:r>
    </w:p>
    <w:p w14:paraId="58085262" w14:textId="3FFBFE43" w:rsidR="00747DC1" w:rsidRDefault="00E10D25" w:rsidP="001256D9">
      <w:pPr>
        <w:pStyle w:val="a8"/>
        <w:ind w:firstLine="283"/>
      </w:pPr>
      <w:r>
        <w:rPr>
          <w:rFonts w:hint="eastAsia"/>
        </w:rPr>
        <w:t>かなり広範囲な解説を記述しているのは、そのところどころにスレッドの理解につながる要素があるためである。周辺知識を一まとめに解説</w:t>
      </w:r>
      <w:r w:rsidR="008C7048">
        <w:rPr>
          <w:rFonts w:hint="eastAsia"/>
        </w:rPr>
        <w:t>す</w:t>
      </w:r>
      <w:r>
        <w:rPr>
          <w:rFonts w:hint="eastAsia"/>
        </w:rPr>
        <w:t>る。</w:t>
      </w:r>
    </w:p>
    <w:p w14:paraId="4AF71147" w14:textId="506047D6" w:rsidR="00414B1B" w:rsidRDefault="001C5611" w:rsidP="00414B1B">
      <w:pPr>
        <w:pStyle w:val="1"/>
      </w:pPr>
      <w:bookmarkStart w:id="2" w:name="_Toc378420029"/>
      <w:r>
        <w:rPr>
          <w:rFonts w:hint="eastAsia"/>
        </w:rPr>
        <w:t>目的</w:t>
      </w:r>
      <w:bookmarkEnd w:id="2"/>
    </w:p>
    <w:p w14:paraId="1D70E40E" w14:textId="07182C5C"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B108BC">
        <w:rPr>
          <w:rFonts w:hint="eastAsia"/>
        </w:rPr>
        <w:t>マルチスレッドプログラミングに対する理解を深め</w:t>
      </w:r>
      <w:r w:rsidR="00222BB0">
        <w:rPr>
          <w:rFonts w:hint="eastAsia"/>
        </w:rPr>
        <w:t>、最適なマルチスレッドプログラミングを行えるようにする</w:t>
      </w:r>
      <w:r w:rsidR="00B108BC">
        <w:rPr>
          <w:rFonts w:hint="eastAsia"/>
        </w:rPr>
        <w:t>ことを目的とする</w:t>
      </w:r>
      <w:r w:rsidR="005E4415">
        <w:rPr>
          <w:rFonts w:hint="eastAsia"/>
        </w:rPr>
        <w:t>。</w:t>
      </w:r>
    </w:p>
    <w:p w14:paraId="10DE568B" w14:textId="5881D7FA" w:rsidR="00801698" w:rsidRDefault="00C937D0" w:rsidP="00801698">
      <w:pPr>
        <w:pStyle w:val="1"/>
      </w:pPr>
      <w:bookmarkStart w:id="3" w:name="_Toc378420030"/>
      <w:r>
        <w:rPr>
          <w:rFonts w:hint="eastAsia"/>
        </w:rPr>
        <w:t>スレッドの</w:t>
      </w:r>
      <w:r w:rsidR="00A77C3A">
        <w:rPr>
          <w:rFonts w:hint="eastAsia"/>
        </w:rPr>
        <w:t>仕組み</w:t>
      </w:r>
      <w:bookmarkEnd w:id="3"/>
    </w:p>
    <w:p w14:paraId="3CAAC9B8" w14:textId="52F16E22" w:rsidR="00801698" w:rsidRDefault="00C937D0" w:rsidP="00801698">
      <w:pPr>
        <w:pStyle w:val="2"/>
      </w:pPr>
      <w:bookmarkStart w:id="4" w:name="_Toc378420031"/>
      <w:r>
        <w:rPr>
          <w:rFonts w:hint="eastAsia"/>
        </w:rPr>
        <w:t>マルチタスク</w:t>
      </w:r>
      <w:bookmarkEnd w:id="4"/>
    </w:p>
    <w:p w14:paraId="12CBB7D4" w14:textId="0B05E4AF" w:rsidR="00C937D0" w:rsidRDefault="00F048FC" w:rsidP="00C937D0">
      <w:pPr>
        <w:pStyle w:val="a9"/>
        <w:ind w:firstLine="283"/>
      </w:pPr>
      <w:r>
        <w:rPr>
          <w:rFonts w:hint="eastAsia"/>
        </w:rPr>
        <w:t>「スレッド」とは、</w:t>
      </w:r>
      <w:r w:rsidR="00335014">
        <w:rPr>
          <w:rFonts w:hint="eastAsia"/>
        </w:rPr>
        <w:t>「マルチタスク」</w:t>
      </w:r>
      <w:r>
        <w:rPr>
          <w:rFonts w:hint="eastAsia"/>
        </w:rPr>
        <w:t>の実装手段の一つである。</w:t>
      </w:r>
    </w:p>
    <w:p w14:paraId="17C5C154" w14:textId="0EF3608D" w:rsidR="00B20864" w:rsidRDefault="00B20864" w:rsidP="00C937D0">
      <w:pPr>
        <w:pStyle w:val="a9"/>
        <w:ind w:firstLine="283"/>
      </w:pPr>
      <w:r>
        <w:rPr>
          <w:rFonts w:hint="eastAsia"/>
        </w:rPr>
        <w:t>「マルチタスク」に</w:t>
      </w:r>
      <w:r w:rsidR="00BD6BBE">
        <w:rPr>
          <w:rFonts w:hint="eastAsia"/>
        </w:rPr>
        <w:t>は大きく分けて二つの</w:t>
      </w:r>
      <w:r w:rsidR="00C10894">
        <w:rPr>
          <w:rFonts w:hint="eastAsia"/>
        </w:rPr>
        <w:t>方式</w:t>
      </w:r>
      <w:r>
        <w:rPr>
          <w:rFonts w:hint="eastAsia"/>
        </w:rPr>
        <w:t>があり、</w:t>
      </w:r>
      <w:r w:rsidR="00BD6BBE">
        <w:rPr>
          <w:rFonts w:hint="eastAsia"/>
        </w:rPr>
        <w:t>どの</w:t>
      </w:r>
      <w:r w:rsidR="00C10894">
        <w:rPr>
          <w:rFonts w:hint="eastAsia"/>
        </w:rPr>
        <w:t>方式</w:t>
      </w:r>
      <w:r w:rsidR="00BD6BBE">
        <w:rPr>
          <w:rFonts w:hint="eastAsia"/>
        </w:rPr>
        <w:t>が使われるかは</w:t>
      </w:r>
      <w:r w:rsidR="00BD6BBE">
        <w:rPr>
          <w:rFonts w:hint="eastAsia"/>
        </w:rPr>
        <w:t>OS</w:t>
      </w:r>
      <w:r w:rsidR="00BD6BBE">
        <w:rPr>
          <w:rFonts w:hint="eastAsia"/>
        </w:rPr>
        <w:t>に依存する。</w:t>
      </w:r>
    </w:p>
    <w:p w14:paraId="2DDE7264" w14:textId="62EFDE8D" w:rsidR="00BD6BBE" w:rsidRDefault="00BD6BBE" w:rsidP="00CB5EAA">
      <w:pPr>
        <w:pStyle w:val="3"/>
      </w:pPr>
      <w:bookmarkStart w:id="5" w:name="_Toc378420032"/>
      <w:r>
        <w:rPr>
          <w:rFonts w:hint="eastAsia"/>
        </w:rPr>
        <w:lastRenderedPageBreak/>
        <w:t>ノンプリエンプティブなマルチタスク</w:t>
      </w:r>
      <w:bookmarkEnd w:id="5"/>
    </w:p>
    <w:p w14:paraId="0ABE32FB" w14:textId="5CA858BC" w:rsidR="00BD6BBE" w:rsidRDefault="00BD6BBE" w:rsidP="00CB5EAA">
      <w:pPr>
        <w:pStyle w:val="aa"/>
        <w:keepNext/>
        <w:widowControl/>
        <w:ind w:left="447" w:firstLine="283"/>
      </w:pPr>
      <w:r>
        <w:rPr>
          <w:rFonts w:hint="eastAsia"/>
        </w:rPr>
        <w:t>OS</w:t>
      </w:r>
      <w:r>
        <w:rPr>
          <w:rFonts w:hint="eastAsia"/>
        </w:rPr>
        <w:t>が関与する部分が少なく、タスク自身が</w:t>
      </w:r>
      <w:r w:rsidR="00C10894">
        <w:rPr>
          <w:rFonts w:hint="eastAsia"/>
        </w:rPr>
        <w:t>自発的</w:t>
      </w:r>
      <w:r>
        <w:rPr>
          <w:rFonts w:hint="eastAsia"/>
        </w:rPr>
        <w:t>に</w:t>
      </w:r>
      <w:r>
        <w:rPr>
          <w:rFonts w:hint="eastAsia"/>
        </w:rPr>
        <w:t>CPU</w:t>
      </w:r>
      <w:r>
        <w:rPr>
          <w:rFonts w:hint="eastAsia"/>
        </w:rPr>
        <w:t>を解放しないと他のタスクに制御が移らない</w:t>
      </w:r>
      <w:r w:rsidR="00C10894">
        <w:rPr>
          <w:rFonts w:hint="eastAsia"/>
        </w:rPr>
        <w:t>方式</w:t>
      </w:r>
      <w:r>
        <w:rPr>
          <w:rFonts w:hint="eastAsia"/>
        </w:rPr>
        <w:t>。</w:t>
      </w:r>
    </w:p>
    <w:p w14:paraId="60D45D4F" w14:textId="7F60294D" w:rsidR="00C050B6" w:rsidRPr="00CB5EAA" w:rsidRDefault="002B1698" w:rsidP="00CB5EAA">
      <w:pPr>
        <w:pStyle w:val="aa"/>
        <w:ind w:left="447" w:firstLine="283"/>
      </w:pPr>
      <w:r>
        <w:object w:dxaOrig="4111" w:dyaOrig="6211" w14:anchorId="1026D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75pt;height:248.25pt" o:ole="">
            <v:imagedata r:id="rId19" o:title=""/>
          </v:shape>
          <o:OLEObject Type="Embed" ProgID="Visio.Drawing.15" ShapeID="_x0000_i1025" DrawAspect="Content" ObjectID="_1452161935" r:id="rId20"/>
        </w:object>
      </w:r>
    </w:p>
    <w:p w14:paraId="49D73FB8" w14:textId="6BA66A7A" w:rsidR="00BD6BBE" w:rsidRDefault="00BD6BBE" w:rsidP="00CB5EAA">
      <w:pPr>
        <w:pStyle w:val="aa"/>
        <w:spacing w:beforeLines="50" w:before="180"/>
        <w:ind w:left="447" w:firstLine="283"/>
      </w:pPr>
      <w:r>
        <w:rPr>
          <w:rFonts w:hint="eastAsia"/>
        </w:rPr>
        <w:t>Windows</w:t>
      </w:r>
      <w:r>
        <w:t>95</w:t>
      </w:r>
      <w:r>
        <w:t>より前の</w:t>
      </w:r>
      <w:r>
        <w:rPr>
          <w:rFonts w:hint="eastAsia"/>
        </w:rPr>
        <w:t>Windows</w:t>
      </w:r>
      <w:r>
        <w:t>3.1</w:t>
      </w:r>
      <w:r>
        <w:t>はこの方式。例えば「</w:t>
      </w:r>
      <w:r w:rsidRPr="00BD6BBE">
        <w:rPr>
          <w:rFonts w:ascii="ＭＳ ゴシック" w:hAnsi="ＭＳ ゴシック" w:hint="eastAsia"/>
          <w:color w:val="0070C0"/>
        </w:rPr>
        <w:t>while(</w:t>
      </w:r>
      <w:r w:rsidRPr="00BD6BBE">
        <w:rPr>
          <w:rFonts w:ascii="ＭＳ ゴシック" w:hAnsi="ＭＳ ゴシック"/>
          <w:color w:val="0070C0"/>
        </w:rPr>
        <w:t>1){</w:t>
      </w:r>
      <w:r w:rsidR="00430DB1">
        <w:rPr>
          <w:rFonts w:ascii="ＭＳ ゴシック" w:hAnsi="ＭＳ ゴシック"/>
          <w:color w:val="0070C0"/>
        </w:rPr>
        <w:t xml:space="preserve"> </w:t>
      </w:r>
      <w:r w:rsidRPr="00BD6BBE">
        <w:rPr>
          <w:rFonts w:ascii="ＭＳ ゴシック" w:hAnsi="ＭＳ ゴシック"/>
          <w:color w:val="0070C0"/>
        </w:rPr>
        <w:t>}</w:t>
      </w:r>
      <w:r>
        <w:t>」と書いたプログラムを実行すると、</w:t>
      </w:r>
      <w:r w:rsidR="00C10894">
        <w:t>同時に起動している</w:t>
      </w:r>
      <w:r>
        <w:t>「メモ帳」や「電卓」などのアプリケーションも動作できずに止まってしまう。</w:t>
      </w:r>
    </w:p>
    <w:p w14:paraId="0398749C" w14:textId="27AF4A88" w:rsidR="00BD6BBE" w:rsidRPr="00C10894" w:rsidRDefault="00C10894" w:rsidP="00CB5EAA">
      <w:pPr>
        <w:pStyle w:val="aa"/>
        <w:spacing w:beforeLines="50" w:before="180"/>
        <w:ind w:left="447" w:firstLine="283"/>
      </w:pPr>
      <w:r>
        <w:rPr>
          <w:rFonts w:hint="eastAsia"/>
        </w:rPr>
        <w:t>この方式は</w:t>
      </w:r>
      <w:r>
        <w:rPr>
          <w:rFonts w:hint="eastAsia"/>
        </w:rPr>
        <w:t>OS</w:t>
      </w:r>
      <w:r>
        <w:rPr>
          <w:rFonts w:hint="eastAsia"/>
        </w:rPr>
        <w:t>の負担が非常に軽いため、現在でも部分的に利用されている。「ファイバースレッド」の節で</w:t>
      </w:r>
      <w:r w:rsidR="00222BB0">
        <w:rPr>
          <w:rFonts w:hint="eastAsia"/>
        </w:rPr>
        <w:t>後述</w:t>
      </w:r>
      <w:r>
        <w:rPr>
          <w:rFonts w:hint="eastAsia"/>
        </w:rPr>
        <w:t>する。</w:t>
      </w:r>
    </w:p>
    <w:p w14:paraId="5A8B2992" w14:textId="2D98DB86" w:rsidR="00C937D0" w:rsidRDefault="00C937D0" w:rsidP="00CB5EAA">
      <w:pPr>
        <w:pStyle w:val="3"/>
      </w:pPr>
      <w:bookmarkStart w:id="6" w:name="_Toc378420033"/>
      <w:r>
        <w:rPr>
          <w:rFonts w:hint="eastAsia"/>
        </w:rPr>
        <w:lastRenderedPageBreak/>
        <w:t>プリエン</w:t>
      </w:r>
      <w:r w:rsidR="00BD6BBE">
        <w:rPr>
          <w:rFonts w:hint="eastAsia"/>
        </w:rPr>
        <w:t>プ</w:t>
      </w:r>
      <w:r>
        <w:rPr>
          <w:rFonts w:hint="eastAsia"/>
        </w:rPr>
        <w:t>ティブなマルチタスク</w:t>
      </w:r>
      <w:bookmarkEnd w:id="6"/>
    </w:p>
    <w:p w14:paraId="6B4856C0" w14:textId="77777777" w:rsidR="00C10894" w:rsidRDefault="00C10894" w:rsidP="00CB5EAA">
      <w:pPr>
        <w:pStyle w:val="aa"/>
        <w:keepNext/>
        <w:widowControl/>
        <w:ind w:left="447" w:firstLine="283"/>
      </w:pPr>
      <w:r>
        <w:rPr>
          <w:rFonts w:hint="eastAsia"/>
        </w:rPr>
        <w:t>OS</w:t>
      </w:r>
      <w:r>
        <w:rPr>
          <w:rFonts w:hint="eastAsia"/>
        </w:rPr>
        <w:t>の制御により、短い時間で区切って複数のタスクを順に実行する方式。</w:t>
      </w:r>
    </w:p>
    <w:p w14:paraId="27C6A2A7" w14:textId="5A79986F" w:rsidR="00C937D0" w:rsidRDefault="00C10894" w:rsidP="00CB5EAA">
      <w:pPr>
        <w:pStyle w:val="aa"/>
        <w:keepNext/>
        <w:widowControl/>
        <w:ind w:left="447" w:firstLine="283"/>
      </w:pPr>
      <w:r>
        <w:rPr>
          <w:rFonts w:hint="eastAsia"/>
        </w:rPr>
        <w:t>非常に短い間隔で素早く切り替え続けることで、複数のタスクが同時に実行されているように見せる。</w:t>
      </w:r>
    </w:p>
    <w:p w14:paraId="455FFE2A" w14:textId="2C00288C" w:rsidR="00C050B6" w:rsidRPr="00CB5EAA" w:rsidRDefault="002B1698" w:rsidP="00CB5EAA">
      <w:pPr>
        <w:pStyle w:val="aa"/>
        <w:ind w:left="447" w:firstLine="283"/>
      </w:pPr>
      <w:r>
        <w:object w:dxaOrig="5476" w:dyaOrig="3451" w14:anchorId="57ADEDB2">
          <v:shape id="_x0000_i1026" type="#_x0000_t75" style="width:273.6pt;height:150.9pt" o:ole="">
            <v:imagedata r:id="rId21" o:title="" cropbottom="8386f"/>
          </v:shape>
          <o:OLEObject Type="Embed" ProgID="Visio.Drawing.15" ShapeID="_x0000_i1026" DrawAspect="Content" ObjectID="_1452161936" r:id="rId22"/>
        </w:object>
      </w:r>
    </w:p>
    <w:p w14:paraId="0CD13E68" w14:textId="77777777" w:rsidR="006F4AB2" w:rsidRDefault="006F4AB2" w:rsidP="00CB5EAA">
      <w:pPr>
        <w:pStyle w:val="aa"/>
        <w:spacing w:beforeLines="50" w:before="180"/>
        <w:ind w:left="447" w:firstLine="283"/>
      </w:pPr>
      <w:r>
        <w:rPr>
          <w:rFonts w:hint="eastAsia"/>
        </w:rPr>
        <w:t>今時のゲーム機向けのプログラミングも、通常のスレッドはこの方式で扱われるものと思って良い。</w:t>
      </w:r>
    </w:p>
    <w:p w14:paraId="42D6D792" w14:textId="0C3F452B" w:rsidR="006F4AB2" w:rsidRPr="00C10894" w:rsidRDefault="006F4AB2" w:rsidP="00CB5EAA">
      <w:pPr>
        <w:pStyle w:val="aa"/>
        <w:spacing w:beforeLines="50" w:before="180"/>
        <w:ind w:left="447" w:firstLine="283"/>
      </w:pPr>
      <w:r>
        <w:rPr>
          <w:rFonts w:hint="eastAsia"/>
        </w:rPr>
        <w:t>なお、少し古いゲーム機では</w:t>
      </w:r>
      <w:r>
        <w:rPr>
          <w:rFonts w:hint="eastAsia"/>
        </w:rPr>
        <w:t>OS</w:t>
      </w:r>
      <w:r>
        <w:rPr>
          <w:rFonts w:hint="eastAsia"/>
        </w:rPr>
        <w:t>そのものが無いため、「ノンプリエンプティブ」な方式で扱うか、スレッドを使うこと自体がほとんどなかった。</w:t>
      </w:r>
    </w:p>
    <w:p w14:paraId="4F628BE6" w14:textId="5EB19378" w:rsidR="00D009CA" w:rsidRDefault="00D009CA" w:rsidP="00CB5EAA">
      <w:pPr>
        <w:pStyle w:val="3"/>
      </w:pPr>
      <w:bookmarkStart w:id="7" w:name="_Toc378420034"/>
      <w:r>
        <w:rPr>
          <w:rFonts w:hint="eastAsia"/>
        </w:rPr>
        <w:t>タイムスライス</w:t>
      </w:r>
      <w:bookmarkEnd w:id="7"/>
    </w:p>
    <w:p w14:paraId="129DC755" w14:textId="730F08AE" w:rsidR="00D009CA" w:rsidRPr="00C937D0" w:rsidRDefault="00DF6F03" w:rsidP="00CB5EAA">
      <w:pPr>
        <w:pStyle w:val="aa"/>
        <w:ind w:left="447" w:firstLine="283"/>
      </w:pPr>
      <w:r>
        <w:rPr>
          <w:rFonts w:hint="eastAsia"/>
        </w:rPr>
        <w:t>タスクの実行を時間で区切ること</w:t>
      </w:r>
      <w:r w:rsidR="008B4D4E">
        <w:rPr>
          <w:rFonts w:hint="eastAsia"/>
        </w:rPr>
        <w:t>を指して</w:t>
      </w:r>
      <w:r>
        <w:rPr>
          <w:rFonts w:hint="eastAsia"/>
        </w:rPr>
        <w:t>「タイムスライス」と呼ぶ。</w:t>
      </w:r>
    </w:p>
    <w:p w14:paraId="6ED58BB6" w14:textId="2DDA4F87" w:rsidR="008B4D4E" w:rsidRDefault="008B4D4E" w:rsidP="00CB5EAA">
      <w:pPr>
        <w:pStyle w:val="3"/>
      </w:pPr>
      <w:bookmarkStart w:id="8" w:name="_Toc378420035"/>
      <w:r>
        <w:rPr>
          <w:rFonts w:hint="eastAsia"/>
        </w:rPr>
        <w:lastRenderedPageBreak/>
        <w:t>並行と並列</w:t>
      </w:r>
      <w:bookmarkEnd w:id="8"/>
    </w:p>
    <w:p w14:paraId="4D074B6E" w14:textId="104F0D76" w:rsidR="008B4D4E" w:rsidRDefault="008B4D4E" w:rsidP="00CB5EAA">
      <w:pPr>
        <w:pStyle w:val="aa"/>
        <w:keepNext/>
        <w:widowControl/>
        <w:ind w:left="447" w:firstLine="283"/>
      </w:pPr>
      <w:r>
        <w:rPr>
          <w:rFonts w:hint="eastAsia"/>
        </w:rPr>
        <w:t>ここまでの説明は、</w:t>
      </w:r>
      <w:r w:rsidR="00552FC1">
        <w:rPr>
          <w:rFonts w:hint="eastAsia"/>
        </w:rPr>
        <w:t>「</w:t>
      </w:r>
      <w:r>
        <w:rPr>
          <w:rFonts w:hint="eastAsia"/>
        </w:rPr>
        <w:t>複数のタスク</w:t>
      </w:r>
      <w:r w:rsidR="00552FC1">
        <w:rPr>
          <w:rFonts w:hint="eastAsia"/>
        </w:rPr>
        <w:t>」</w:t>
      </w:r>
      <w:r>
        <w:rPr>
          <w:rFonts w:hint="eastAsia"/>
        </w:rPr>
        <w:t>を</w:t>
      </w:r>
      <w:r w:rsidR="00552FC1">
        <w:rPr>
          <w:rFonts w:hint="eastAsia"/>
        </w:rPr>
        <w:t>「一つの演算装置」が</w:t>
      </w:r>
      <w:r>
        <w:rPr>
          <w:rFonts w:hint="eastAsia"/>
        </w:rPr>
        <w:t>「平行」（</w:t>
      </w:r>
      <w:r>
        <w:rPr>
          <w:rFonts w:hint="eastAsia"/>
        </w:rPr>
        <w:t>Concurrent</w:t>
      </w:r>
      <w:r>
        <w:rPr>
          <w:rFonts w:hint="eastAsia"/>
        </w:rPr>
        <w:t>）に実行する手法のことである。</w:t>
      </w:r>
      <w:r w:rsidR="00967700">
        <w:rPr>
          <w:rFonts w:hint="eastAsia"/>
        </w:rPr>
        <w:t>一人の人が複数の仕事を受け持っている</w:t>
      </w:r>
      <w:r w:rsidR="00552FC1">
        <w:rPr>
          <w:rFonts w:hint="eastAsia"/>
        </w:rPr>
        <w:t>状態</w:t>
      </w:r>
      <w:r w:rsidR="003D6D0B">
        <w:rPr>
          <w:rFonts w:hint="eastAsia"/>
        </w:rPr>
        <w:t>である</w:t>
      </w:r>
      <w:r w:rsidR="00967700">
        <w:rPr>
          <w:rFonts w:hint="eastAsia"/>
        </w:rPr>
        <w:t>。</w:t>
      </w:r>
    </w:p>
    <w:p w14:paraId="7C128DAD" w14:textId="77777777" w:rsidR="00552FC1" w:rsidRDefault="008B4D4E" w:rsidP="00CB5EAA">
      <w:pPr>
        <w:pStyle w:val="aa"/>
        <w:keepNext/>
        <w:widowControl/>
        <w:spacing w:beforeLines="50" w:before="180"/>
        <w:ind w:left="447" w:firstLine="283"/>
      </w:pPr>
      <w:r>
        <w:rPr>
          <w:rFonts w:hint="eastAsia"/>
        </w:rPr>
        <w:t>マルチプロセッサ、マルチコア、</w:t>
      </w:r>
      <w:r>
        <w:rPr>
          <w:rFonts w:hint="eastAsia"/>
        </w:rPr>
        <w:t>SPU</w:t>
      </w:r>
      <w:r>
        <w:rPr>
          <w:rFonts w:hint="eastAsia"/>
        </w:rPr>
        <w:t>、</w:t>
      </w:r>
      <w:r>
        <w:rPr>
          <w:rFonts w:hint="eastAsia"/>
        </w:rPr>
        <w:t>GPGPU</w:t>
      </w:r>
      <w:r>
        <w:rPr>
          <w:rFonts w:hint="eastAsia"/>
        </w:rPr>
        <w:t>など、</w:t>
      </w:r>
      <w:r w:rsidR="00552FC1">
        <w:rPr>
          <w:rFonts w:hint="eastAsia"/>
        </w:rPr>
        <w:t>「</w:t>
      </w:r>
      <w:r>
        <w:rPr>
          <w:rFonts w:hint="eastAsia"/>
        </w:rPr>
        <w:t>複数の演算装置</w:t>
      </w:r>
      <w:r w:rsidR="00552FC1">
        <w:rPr>
          <w:rFonts w:hint="eastAsia"/>
        </w:rPr>
        <w:t>」</w:t>
      </w:r>
      <w:r>
        <w:rPr>
          <w:rFonts w:hint="eastAsia"/>
        </w:rPr>
        <w:t>を活用した処理では、「並列」（</w:t>
      </w:r>
      <w:r>
        <w:rPr>
          <w:rFonts w:hint="eastAsia"/>
        </w:rPr>
        <w:t>Parallel</w:t>
      </w:r>
      <w:r>
        <w:rPr>
          <w:rFonts w:hint="eastAsia"/>
        </w:rPr>
        <w:t>）のタスクが実現できる。</w:t>
      </w:r>
      <w:r w:rsidR="00967700">
        <w:rPr>
          <w:rFonts w:hint="eastAsia"/>
        </w:rPr>
        <w:t>複数の人が分担して仕事を行う状態である。</w:t>
      </w:r>
    </w:p>
    <w:p w14:paraId="1D20458C" w14:textId="143E09CD" w:rsidR="002B1698" w:rsidRDefault="002B1698" w:rsidP="00CB5EAA">
      <w:pPr>
        <w:pStyle w:val="aa"/>
        <w:ind w:left="447" w:firstLine="283"/>
      </w:pPr>
      <w:r>
        <w:object w:dxaOrig="4111" w:dyaOrig="3451" w14:anchorId="2E95095D">
          <v:shape id="_x0000_i1027" type="#_x0000_t75" style="width:164.15pt;height:120.4pt" o:ole="">
            <v:imagedata r:id="rId23" o:title="" cropbottom="8367f"/>
          </v:shape>
          <o:OLEObject Type="Embed" ProgID="Visio.Drawing.15" ShapeID="_x0000_i1027" DrawAspect="Content" ObjectID="_1452161937" r:id="rId24"/>
        </w:object>
      </w:r>
    </w:p>
    <w:p w14:paraId="7FAF3AAE" w14:textId="77777777" w:rsidR="007B5205" w:rsidRDefault="00552FC1" w:rsidP="007B5205">
      <w:pPr>
        <w:pStyle w:val="aa"/>
        <w:spacing w:beforeLines="50" w:before="180"/>
        <w:ind w:left="447" w:firstLine="283"/>
      </w:pPr>
      <w:r>
        <w:rPr>
          <w:rFonts w:hint="eastAsia"/>
        </w:rPr>
        <w:t>なお、厳密な用語の定義として</w:t>
      </w:r>
      <w:r w:rsidR="0044466A">
        <w:rPr>
          <w:rFonts w:hint="eastAsia"/>
        </w:rPr>
        <w:t>は、</w:t>
      </w:r>
      <w:r>
        <w:rPr>
          <w:rFonts w:hint="eastAsia"/>
        </w:rPr>
        <w:t>「平行」は「並列」を包含</w:t>
      </w:r>
      <w:r w:rsidR="0044466A">
        <w:rPr>
          <w:rFonts w:hint="eastAsia"/>
        </w:rPr>
        <w:t>する。</w:t>
      </w:r>
      <w:r>
        <w:rPr>
          <w:rFonts w:hint="eastAsia"/>
        </w:rPr>
        <w:t>「複数のタスク」を「複数の演算装置」が実行することもまた「平行」である。</w:t>
      </w:r>
    </w:p>
    <w:p w14:paraId="115DC2B3" w14:textId="65E719C7" w:rsidR="008B4D4E" w:rsidRDefault="00552FC1" w:rsidP="00222BB0">
      <w:pPr>
        <w:pStyle w:val="aa"/>
        <w:spacing w:beforeLines="50" w:before="180"/>
        <w:ind w:left="447" w:firstLine="283"/>
      </w:pPr>
      <w:r>
        <w:rPr>
          <w:rFonts w:hint="eastAsia"/>
        </w:rPr>
        <w:t>あまり神経質に</w:t>
      </w:r>
      <w:r w:rsidR="007B5205">
        <w:rPr>
          <w:rFonts w:hint="eastAsia"/>
        </w:rPr>
        <w:t>用語を</w:t>
      </w:r>
      <w:r>
        <w:rPr>
          <w:rFonts w:hint="eastAsia"/>
        </w:rPr>
        <w:t>使い分ける必要はない</w:t>
      </w:r>
      <w:r w:rsidR="00222BB0">
        <w:rPr>
          <w:rFonts w:hint="eastAsia"/>
        </w:rPr>
        <w:t>が、本書においては上記の通りの使い分けをしている</w:t>
      </w:r>
      <w:r>
        <w:rPr>
          <w:rFonts w:hint="eastAsia"/>
        </w:rPr>
        <w:t>。</w:t>
      </w:r>
    </w:p>
    <w:p w14:paraId="0ADE3979" w14:textId="32A3997E" w:rsidR="00C937D0" w:rsidRDefault="00C937D0" w:rsidP="00C937D0">
      <w:pPr>
        <w:pStyle w:val="2"/>
      </w:pPr>
      <w:bookmarkStart w:id="9" w:name="_Toc378420036"/>
      <w:r>
        <w:rPr>
          <w:rFonts w:hint="eastAsia"/>
        </w:rPr>
        <w:t>OS</w:t>
      </w:r>
      <w:r>
        <w:rPr>
          <w:rFonts w:hint="eastAsia"/>
        </w:rPr>
        <w:t>とカーネル</w:t>
      </w:r>
      <w:bookmarkEnd w:id="9"/>
    </w:p>
    <w:p w14:paraId="7A15A26C" w14:textId="4DBBBF43" w:rsidR="00095469" w:rsidRDefault="00095469" w:rsidP="00123EC2">
      <w:pPr>
        <w:pStyle w:val="a9"/>
        <w:keepNext/>
        <w:widowControl/>
        <w:ind w:firstLine="283"/>
      </w:pPr>
      <w:r>
        <w:rPr>
          <w:rFonts w:hint="eastAsia"/>
        </w:rPr>
        <w:t>「マルチタスク」の制御は「</w:t>
      </w:r>
      <w:r>
        <w:rPr>
          <w:rFonts w:hint="eastAsia"/>
        </w:rPr>
        <w:t>OS</w:t>
      </w:r>
      <w:r>
        <w:rPr>
          <w:rFonts w:hint="eastAsia"/>
        </w:rPr>
        <w:t>」が行う。</w:t>
      </w:r>
    </w:p>
    <w:p w14:paraId="5600A2EE" w14:textId="1795421C" w:rsidR="006F4AB2" w:rsidRDefault="00E2010C" w:rsidP="00123EC2">
      <w:pPr>
        <w:pStyle w:val="a9"/>
        <w:keepNext/>
        <w:widowControl/>
        <w:ind w:firstLine="283"/>
      </w:pPr>
      <w:r>
        <w:rPr>
          <w:rFonts w:hint="eastAsia"/>
        </w:rPr>
        <w:t>「</w:t>
      </w:r>
      <w:r>
        <w:rPr>
          <w:rFonts w:hint="eastAsia"/>
        </w:rPr>
        <w:t>OS</w:t>
      </w:r>
      <w:r>
        <w:rPr>
          <w:rFonts w:hint="eastAsia"/>
        </w:rPr>
        <w:t>」とは「</w:t>
      </w:r>
      <w:r>
        <w:rPr>
          <w:rFonts w:hint="eastAsia"/>
        </w:rPr>
        <w:t>Operating System</w:t>
      </w:r>
      <w:r>
        <w:rPr>
          <w:rFonts w:hint="eastAsia"/>
        </w:rPr>
        <w:t>」の略語である。前述のタスクの制御や、メモリ</w:t>
      </w:r>
      <w:r w:rsidR="006F4AB2">
        <w:rPr>
          <w:rFonts w:hint="eastAsia"/>
        </w:rPr>
        <w:t>管理</w:t>
      </w:r>
      <w:r>
        <w:rPr>
          <w:rFonts w:hint="eastAsia"/>
        </w:rPr>
        <w:t>、</w:t>
      </w:r>
      <w:r w:rsidR="006F4AB2">
        <w:rPr>
          <w:rFonts w:hint="eastAsia"/>
        </w:rPr>
        <w:t>入出力装置（デバイス）の制御、ファイル操作などを行う基本プログラムを意味する</w:t>
      </w:r>
      <w:r>
        <w:rPr>
          <w:rFonts w:hint="eastAsia"/>
        </w:rPr>
        <w:t>。</w:t>
      </w:r>
    </w:p>
    <w:p w14:paraId="7131BF0C" w14:textId="605936CF" w:rsidR="00123EC2" w:rsidRDefault="00123EC2" w:rsidP="00C937D0">
      <w:pPr>
        <w:pStyle w:val="a9"/>
        <w:ind w:firstLine="283"/>
      </w:pPr>
      <w:r>
        <w:object w:dxaOrig="4861" w:dyaOrig="3001" w14:anchorId="1C7B2885">
          <v:shape id="_x0000_i1028" type="#_x0000_t75" style="width:243.05pt;height:150.35pt" o:ole="">
            <v:imagedata r:id="rId25" o:title=""/>
          </v:shape>
          <o:OLEObject Type="Embed" ProgID="Visio.Drawing.15" ShapeID="_x0000_i1028" DrawAspect="Content" ObjectID="_1452161938" r:id="rId26"/>
        </w:object>
      </w:r>
    </w:p>
    <w:p w14:paraId="0A4F82DE" w14:textId="2216F7F3" w:rsidR="00C937D0" w:rsidRDefault="00E2010C" w:rsidP="00123EC2">
      <w:pPr>
        <w:pStyle w:val="a9"/>
        <w:spacing w:beforeLines="50" w:before="180"/>
        <w:ind w:firstLine="283"/>
      </w:pPr>
      <w:r>
        <w:rPr>
          <w:rFonts w:hint="eastAsia"/>
        </w:rPr>
        <w:t>「ゲーム」を含め</w:t>
      </w:r>
      <w:r w:rsidR="006F4AB2">
        <w:rPr>
          <w:rFonts w:hint="eastAsia"/>
        </w:rPr>
        <w:t>、ユーザーが作成する</w:t>
      </w:r>
      <w:r>
        <w:rPr>
          <w:rFonts w:hint="eastAsia"/>
        </w:rPr>
        <w:t>アプリケーション</w:t>
      </w:r>
      <w:r w:rsidR="006F4AB2">
        <w:rPr>
          <w:rFonts w:hint="eastAsia"/>
        </w:rPr>
        <w:t>プログラム</w:t>
      </w:r>
      <w:r>
        <w:rPr>
          <w:rFonts w:hint="eastAsia"/>
        </w:rPr>
        <w:t>は、この</w:t>
      </w:r>
      <w:r>
        <w:rPr>
          <w:rFonts w:hint="eastAsia"/>
        </w:rPr>
        <w:t>OS</w:t>
      </w:r>
      <w:r>
        <w:rPr>
          <w:rFonts w:hint="eastAsia"/>
        </w:rPr>
        <w:t>を通</w:t>
      </w:r>
      <w:r>
        <w:rPr>
          <w:rFonts w:hint="eastAsia"/>
        </w:rPr>
        <w:lastRenderedPageBreak/>
        <w:t>して</w:t>
      </w:r>
      <w:r w:rsidR="00222BB0">
        <w:rPr>
          <w:rFonts w:hint="eastAsia"/>
        </w:rPr>
        <w:t>デバイスにアクセスし、</w:t>
      </w:r>
      <w:r w:rsidR="00222BB0">
        <w:rPr>
          <w:rFonts w:hint="eastAsia"/>
        </w:rPr>
        <w:t>OS</w:t>
      </w:r>
      <w:r w:rsidR="00222BB0">
        <w:rPr>
          <w:rFonts w:hint="eastAsia"/>
        </w:rPr>
        <w:t>の制御のもとで</w:t>
      </w:r>
      <w:r w:rsidR="00222BB0">
        <w:rPr>
          <w:rFonts w:hint="eastAsia"/>
        </w:rPr>
        <w:t>CPU</w:t>
      </w:r>
      <w:r w:rsidR="00222BB0">
        <w:rPr>
          <w:rFonts w:hint="eastAsia"/>
        </w:rPr>
        <w:t>の割り当てやメモリの確保が行われる。</w:t>
      </w:r>
    </w:p>
    <w:p w14:paraId="6E212F66" w14:textId="67975237" w:rsidR="00222BB0" w:rsidRDefault="00222BB0" w:rsidP="00E2010C">
      <w:pPr>
        <w:pStyle w:val="a9"/>
        <w:spacing w:beforeLines="50" w:before="180"/>
        <w:ind w:firstLine="283"/>
      </w:pPr>
      <w:r>
        <w:t>OS</w:t>
      </w:r>
      <w:r>
        <w:t>は多数のプログラムで構成されている。</w:t>
      </w:r>
      <w:r w:rsidR="00E2010C">
        <w:t>各種デバイスを制御する個々のプログラムを「デバイスドライバー」と呼び、</w:t>
      </w:r>
      <w:r>
        <w:t>タスク制御やメモリ管理を行う</w:t>
      </w:r>
      <w:r w:rsidR="00E2010C">
        <w:t>OS</w:t>
      </w:r>
      <w:r w:rsidR="00E2010C">
        <w:t>の中核プログラムを「カーネル」と呼ぶ。</w:t>
      </w:r>
    </w:p>
    <w:p w14:paraId="5415E112" w14:textId="0A244123" w:rsidR="006F4AB2" w:rsidRDefault="006F4AB2" w:rsidP="00222BB0">
      <w:pPr>
        <w:pStyle w:val="a9"/>
        <w:ind w:firstLine="283"/>
      </w:pPr>
      <w:r>
        <w:rPr>
          <w:rFonts w:hint="eastAsia"/>
        </w:rPr>
        <w:t>スレッド</w:t>
      </w:r>
      <w:r w:rsidR="00222BB0">
        <w:rPr>
          <w:rFonts w:hint="eastAsia"/>
        </w:rPr>
        <w:t>の制御を行うのは</w:t>
      </w:r>
      <w:r>
        <w:t>「カーネル」</w:t>
      </w:r>
      <w:r>
        <w:rPr>
          <w:rFonts w:hint="eastAsia"/>
        </w:rPr>
        <w:t>である。カーネル</w:t>
      </w:r>
      <w:r>
        <w:t>には</w:t>
      </w:r>
      <w:r>
        <w:rPr>
          <w:rFonts w:hint="eastAsia"/>
        </w:rPr>
        <w:t>、</w:t>
      </w:r>
      <w:r>
        <w:t>大きく分け</w:t>
      </w:r>
      <w:r w:rsidR="001F21EA">
        <w:rPr>
          <w:rFonts w:hint="eastAsia"/>
        </w:rPr>
        <w:t>ると</w:t>
      </w:r>
      <w:r>
        <w:t>2</w:t>
      </w:r>
      <w:r>
        <w:t>種類の方式がある。</w:t>
      </w:r>
    </w:p>
    <w:p w14:paraId="5AFCE9E7" w14:textId="21D3F6E0" w:rsidR="00C937D0" w:rsidRDefault="00C937D0" w:rsidP="00CB5EAA">
      <w:pPr>
        <w:pStyle w:val="3"/>
      </w:pPr>
      <w:bookmarkStart w:id="10" w:name="_Toc378420037"/>
      <w:r>
        <w:rPr>
          <w:rFonts w:hint="eastAsia"/>
        </w:rPr>
        <w:t>モノリシックカーネル</w:t>
      </w:r>
      <w:bookmarkEnd w:id="10"/>
    </w:p>
    <w:p w14:paraId="33A62B4B" w14:textId="4E53E12B" w:rsidR="00C937D0" w:rsidRDefault="00C15179" w:rsidP="001508DE">
      <w:pPr>
        <w:pStyle w:val="aa"/>
        <w:keepNext/>
        <w:widowControl/>
        <w:ind w:left="447" w:firstLine="283"/>
      </w:pPr>
      <w:r>
        <w:rPr>
          <w:rFonts w:hint="eastAsia"/>
        </w:rPr>
        <w:t>Wikipedia</w:t>
      </w:r>
      <w:r>
        <w:rPr>
          <w:rFonts w:hint="eastAsia"/>
        </w:rPr>
        <w:t>の説明を引用すれば、</w:t>
      </w:r>
      <w:r w:rsidRPr="008679F9">
        <w:rPr>
          <w:rFonts w:hint="eastAsia"/>
          <w:color w:val="00B050"/>
        </w:rPr>
        <w:t>「『入出力機能やネットワーク機能、デバイスのサポートなど</w:t>
      </w:r>
      <w:r w:rsidRPr="008679F9">
        <w:rPr>
          <w:rFonts w:hint="eastAsia"/>
          <w:color w:val="00B050"/>
        </w:rPr>
        <w:t>OS</w:t>
      </w:r>
      <w:r w:rsidRPr="008679F9">
        <w:rPr>
          <w:rFonts w:hint="eastAsia"/>
          <w:color w:val="00B050"/>
        </w:rPr>
        <w:t>の一般的な機能』をカーネルと同一のメモリ空間に実装・実行する手法を言う」</w:t>
      </w:r>
      <w:r>
        <w:rPr>
          <w:rFonts w:hint="eastAsia"/>
        </w:rPr>
        <w:t>との事。</w:t>
      </w:r>
    </w:p>
    <w:p w14:paraId="67D2AB10" w14:textId="4E0C8BBF" w:rsidR="001508DE" w:rsidRDefault="00123EC2" w:rsidP="00CB5EAA">
      <w:pPr>
        <w:pStyle w:val="aa"/>
        <w:ind w:left="447" w:firstLine="283"/>
      </w:pPr>
      <w:r>
        <w:object w:dxaOrig="4861" w:dyaOrig="3001" w14:anchorId="76062E28">
          <v:shape id="_x0000_i1029" type="#_x0000_t75" style="width:243.05pt;height:150.35pt" o:ole="">
            <v:imagedata r:id="rId27" o:title=""/>
          </v:shape>
          <o:OLEObject Type="Embed" ProgID="Visio.Drawing.15" ShapeID="_x0000_i1029" DrawAspect="Content" ObjectID="_1452161939" r:id="rId28"/>
        </w:object>
      </w:r>
    </w:p>
    <w:p w14:paraId="0237B268" w14:textId="78612C58" w:rsidR="00C15179" w:rsidRDefault="00C15179" w:rsidP="008679F9">
      <w:pPr>
        <w:pStyle w:val="aa"/>
        <w:spacing w:beforeLines="50" w:before="180"/>
        <w:ind w:left="447" w:firstLine="283"/>
      </w:pPr>
      <w:r>
        <w:rPr>
          <w:rFonts w:hint="eastAsia"/>
        </w:rPr>
        <w:t>単純には、デバイスドライバーがカ</w:t>
      </w:r>
      <w:r w:rsidR="00394F16">
        <w:rPr>
          <w:rFonts w:hint="eastAsia"/>
        </w:rPr>
        <w:t>ーネルに一体化しているような状態。そのため、多くの機能を取り込んだ</w:t>
      </w:r>
      <w:r>
        <w:rPr>
          <w:rFonts w:hint="eastAsia"/>
        </w:rPr>
        <w:t>カーネル</w:t>
      </w:r>
      <w:r w:rsidR="00394F16">
        <w:rPr>
          <w:rFonts w:hint="eastAsia"/>
        </w:rPr>
        <w:t>は</w:t>
      </w:r>
      <w:r>
        <w:rPr>
          <w:rFonts w:hint="eastAsia"/>
        </w:rPr>
        <w:t>肥大化する。また、デバイスドライバーに深刻な問題があると、</w:t>
      </w:r>
      <w:r>
        <w:rPr>
          <w:rFonts w:hint="eastAsia"/>
        </w:rPr>
        <w:t>OS</w:t>
      </w:r>
      <w:r>
        <w:rPr>
          <w:rFonts w:hint="eastAsia"/>
        </w:rPr>
        <w:t>全体が停止するような事態も招く。</w:t>
      </w:r>
    </w:p>
    <w:p w14:paraId="2D72F415" w14:textId="6553A2E4" w:rsidR="000B4CA0" w:rsidRDefault="00C15179" w:rsidP="00C15179">
      <w:pPr>
        <w:pStyle w:val="aa"/>
        <w:spacing w:beforeLines="50" w:before="180"/>
        <w:ind w:left="447" w:firstLine="283"/>
      </w:pPr>
      <w:r>
        <w:rPr>
          <w:rFonts w:hint="eastAsia"/>
        </w:rPr>
        <w:t>もう一つの「マイクロカーネル」と比べると古い方式で、「時代遅れ」とされることもあった</w:t>
      </w:r>
      <w:r w:rsidR="00EB4A91">
        <w:rPr>
          <w:rFonts w:hint="eastAsia"/>
        </w:rPr>
        <w:t>ものの、比較的仕組みが単純なこともあり、オーバーヘッドが少ないため、今なお</w:t>
      </w:r>
      <w:r w:rsidR="000B4CA0">
        <w:rPr>
          <w:rFonts w:hint="eastAsia"/>
        </w:rPr>
        <w:t>Linux</w:t>
      </w:r>
      <w:r w:rsidR="000B4CA0">
        <w:rPr>
          <w:rFonts w:hint="eastAsia"/>
        </w:rPr>
        <w:t>を含む多くの</w:t>
      </w:r>
      <w:r w:rsidR="000B4CA0">
        <w:rPr>
          <w:rFonts w:hint="eastAsia"/>
        </w:rPr>
        <w:t>Unix</w:t>
      </w:r>
      <w:r w:rsidR="000B4CA0">
        <w:rPr>
          <w:rFonts w:hint="eastAsia"/>
        </w:rPr>
        <w:t>系</w:t>
      </w:r>
      <w:r w:rsidR="000B4CA0">
        <w:rPr>
          <w:rFonts w:hint="eastAsia"/>
        </w:rPr>
        <w:t>OS</w:t>
      </w:r>
      <w:r w:rsidR="00EB4A91">
        <w:rPr>
          <w:rFonts w:hint="eastAsia"/>
        </w:rPr>
        <w:t>などで</w:t>
      </w:r>
      <w:r w:rsidR="000B4CA0">
        <w:rPr>
          <w:rFonts w:hint="eastAsia"/>
        </w:rPr>
        <w:t>採用</w:t>
      </w:r>
      <w:r w:rsidR="00EB4A91">
        <w:rPr>
          <w:rFonts w:hint="eastAsia"/>
        </w:rPr>
        <w:t>され</w:t>
      </w:r>
      <w:r w:rsidR="000B4CA0">
        <w:rPr>
          <w:rFonts w:hint="eastAsia"/>
        </w:rPr>
        <w:t>ている。</w:t>
      </w:r>
      <w:r w:rsidR="00EB4A91">
        <w:rPr>
          <w:rFonts w:hint="eastAsia"/>
        </w:rPr>
        <w:t>Linux</w:t>
      </w:r>
      <w:r w:rsidR="00EB4A91">
        <w:rPr>
          <w:rFonts w:hint="eastAsia"/>
        </w:rPr>
        <w:t>などでは</w:t>
      </w:r>
      <w:r w:rsidR="00394F16">
        <w:rPr>
          <w:rFonts w:hint="eastAsia"/>
        </w:rPr>
        <w:t>、</w:t>
      </w:r>
      <w:r w:rsidR="00EB4A91">
        <w:rPr>
          <w:rFonts w:hint="eastAsia"/>
        </w:rPr>
        <w:t>デバイスドライバーを</w:t>
      </w:r>
      <w:r w:rsidR="00EB4A91">
        <w:rPr>
          <w:rFonts w:hint="eastAsia"/>
        </w:rPr>
        <w:t>OS</w:t>
      </w:r>
      <w:r w:rsidR="00EB4A91">
        <w:rPr>
          <w:rFonts w:hint="eastAsia"/>
        </w:rPr>
        <w:t>起動後に読み込む「ローダブルモジュール」にも対応している。</w:t>
      </w:r>
    </w:p>
    <w:p w14:paraId="6CED0C45" w14:textId="1DAC3514" w:rsidR="000B4CA0" w:rsidRPr="00C937D0" w:rsidRDefault="000B4CA0" w:rsidP="00C15179">
      <w:pPr>
        <w:pStyle w:val="aa"/>
        <w:spacing w:beforeLines="50" w:before="180"/>
        <w:ind w:left="447" w:firstLine="283"/>
      </w:pPr>
      <w:r>
        <w:rPr>
          <w:rFonts w:hint="eastAsia"/>
        </w:rPr>
        <w:t>語源は「一枚岩」を意味する「モノリス」</w:t>
      </w:r>
      <w:r w:rsidR="00394F16">
        <w:rPr>
          <w:rFonts w:hint="eastAsia"/>
        </w:rPr>
        <w:t>から。</w:t>
      </w:r>
      <w:r>
        <w:rPr>
          <w:rFonts w:hint="eastAsia"/>
        </w:rPr>
        <w:t>（映画「</w:t>
      </w:r>
      <w:r>
        <w:rPr>
          <w:rFonts w:hint="eastAsia"/>
        </w:rPr>
        <w:t>200</w:t>
      </w:r>
      <w:r>
        <w:t>1</w:t>
      </w:r>
      <w:r>
        <w:rPr>
          <w:rFonts w:hint="eastAsia"/>
        </w:rPr>
        <w:t>年宇宙の旅」に登場する物体）</w:t>
      </w:r>
    </w:p>
    <w:p w14:paraId="60139EE9" w14:textId="74153005" w:rsidR="00C937D0" w:rsidRDefault="00C937D0" w:rsidP="00CB5EAA">
      <w:pPr>
        <w:pStyle w:val="3"/>
      </w:pPr>
      <w:bookmarkStart w:id="11" w:name="_Toc378420038"/>
      <w:r>
        <w:rPr>
          <w:rFonts w:hint="eastAsia"/>
        </w:rPr>
        <w:lastRenderedPageBreak/>
        <w:t>マイクロカーネル</w:t>
      </w:r>
      <w:bookmarkEnd w:id="11"/>
    </w:p>
    <w:p w14:paraId="72178F8E" w14:textId="3807AD0C" w:rsidR="00A315D6" w:rsidRDefault="008679F9" w:rsidP="00123EC2">
      <w:pPr>
        <w:pStyle w:val="aa"/>
        <w:keepNext/>
        <w:widowControl/>
        <w:ind w:left="447" w:firstLine="283"/>
      </w:pPr>
      <w:r>
        <w:rPr>
          <w:rFonts w:hint="eastAsia"/>
        </w:rPr>
        <w:t>Wikipedia</w:t>
      </w:r>
      <w:r>
        <w:rPr>
          <w:rFonts w:hint="eastAsia"/>
        </w:rPr>
        <w:t>の説明を引用すれば、</w:t>
      </w:r>
      <w:r w:rsidRPr="008679F9">
        <w:rPr>
          <w:rFonts w:hint="eastAsia"/>
          <w:color w:val="00B050"/>
        </w:rPr>
        <w:t>「</w:t>
      </w:r>
      <w:r w:rsidRPr="008679F9">
        <w:rPr>
          <w:rFonts w:hint="eastAsia"/>
          <w:color w:val="00B050"/>
        </w:rPr>
        <w:t>OS</w:t>
      </w:r>
      <w:r w:rsidRPr="008679F9">
        <w:rPr>
          <w:rFonts w:hint="eastAsia"/>
          <w:color w:val="00B050"/>
        </w:rPr>
        <w:t>が担う各種機能のうち、必要最小限のみをカーネル空間に残し、残りをユーザーレベルに移すことで全体の設計が簡素化でき、結果的に性能も向上できるという考え方。カーネル本体が小規模な機能に限定されるので『マイクロカーネル』と呼ばれるが、必ずしも小さな</w:t>
      </w:r>
      <w:r w:rsidRPr="008679F9">
        <w:rPr>
          <w:rFonts w:hint="eastAsia"/>
          <w:color w:val="00B050"/>
        </w:rPr>
        <w:t>OS</w:t>
      </w:r>
      <w:r w:rsidRPr="008679F9">
        <w:rPr>
          <w:rFonts w:hint="eastAsia"/>
          <w:color w:val="00B050"/>
        </w:rPr>
        <w:t>を構成するとは限らない。」</w:t>
      </w:r>
      <w:r>
        <w:rPr>
          <w:rFonts w:hint="eastAsia"/>
        </w:rPr>
        <w:t>との事。</w:t>
      </w:r>
    </w:p>
    <w:p w14:paraId="074BE35B" w14:textId="626645CA" w:rsidR="00123EC2" w:rsidRDefault="00123EC2" w:rsidP="00A315D6">
      <w:pPr>
        <w:pStyle w:val="aa"/>
        <w:ind w:left="447" w:firstLine="283"/>
      </w:pPr>
      <w:r>
        <w:object w:dxaOrig="4950" w:dyaOrig="3556" w14:anchorId="60E83AD2">
          <v:shape id="_x0000_i1030" type="#_x0000_t75" style="width:247.7pt;height:178pt" o:ole="">
            <v:imagedata r:id="rId29" o:title=""/>
          </v:shape>
          <o:OLEObject Type="Embed" ProgID="Visio.Drawing.15" ShapeID="_x0000_i1030" DrawAspect="Content" ObjectID="_1452161940" r:id="rId30"/>
        </w:object>
      </w:r>
    </w:p>
    <w:p w14:paraId="373845E5" w14:textId="5C68DA40" w:rsidR="008679F9" w:rsidRDefault="008679F9" w:rsidP="008679F9">
      <w:pPr>
        <w:pStyle w:val="aa"/>
        <w:spacing w:beforeLines="50" w:before="180"/>
        <w:ind w:left="447" w:firstLine="283"/>
      </w:pPr>
      <w:r>
        <w:rPr>
          <w:rFonts w:hint="eastAsia"/>
        </w:rPr>
        <w:t>旧来のモノリシックカーネルの大規模な改善を意図して設計された</w:t>
      </w:r>
      <w:r w:rsidR="00394F16">
        <w:rPr>
          <w:rFonts w:hint="eastAsia"/>
        </w:rPr>
        <w:t>OS</w:t>
      </w:r>
      <w:r w:rsidR="004E36FE">
        <w:rPr>
          <w:rFonts w:hint="eastAsia"/>
        </w:rPr>
        <w:t>。</w:t>
      </w:r>
    </w:p>
    <w:p w14:paraId="409C546E" w14:textId="1D4E8223" w:rsidR="00A4203E" w:rsidRDefault="008679F9" w:rsidP="004E36FE">
      <w:pPr>
        <w:pStyle w:val="aa"/>
        <w:spacing w:beforeLines="50" w:before="180"/>
        <w:ind w:left="447" w:firstLine="283"/>
      </w:pPr>
      <w:r>
        <w:rPr>
          <w:rFonts w:hint="eastAsia"/>
        </w:rPr>
        <w:t>カーネル自体は必要最小限にとどめ、デバイスドライバーなどの他の「準カーネル」機能を切り離して構成している。そのため、</w:t>
      </w:r>
      <w:r>
        <w:rPr>
          <w:rFonts w:hint="eastAsia"/>
        </w:rPr>
        <w:t>OS</w:t>
      </w:r>
      <w:r>
        <w:rPr>
          <w:rFonts w:hint="eastAsia"/>
        </w:rPr>
        <w:t>の機能拡張や</w:t>
      </w:r>
      <w:r>
        <w:rPr>
          <w:rFonts w:hint="eastAsia"/>
        </w:rPr>
        <w:t>OS</w:t>
      </w:r>
      <w:r>
        <w:rPr>
          <w:rFonts w:hint="eastAsia"/>
        </w:rPr>
        <w:t>全体を止めずに一部の機能をアップデートすることなどが可能。</w:t>
      </w:r>
      <w:r w:rsidR="00763462">
        <w:rPr>
          <w:rFonts w:hint="eastAsia"/>
        </w:rPr>
        <w:t>反面、機能間の相互通信が多く、オーバーヘッド</w:t>
      </w:r>
      <w:r w:rsidR="00A4203E">
        <w:rPr>
          <w:rFonts w:hint="eastAsia"/>
        </w:rPr>
        <w:t>が</w:t>
      </w:r>
      <w:r w:rsidR="00763462">
        <w:rPr>
          <w:rFonts w:hint="eastAsia"/>
        </w:rPr>
        <w:t>大き</w:t>
      </w:r>
      <w:r w:rsidR="00A4203E">
        <w:rPr>
          <w:rFonts w:hint="eastAsia"/>
        </w:rPr>
        <w:t>く、</w:t>
      </w:r>
      <w:r w:rsidR="001F21EA">
        <w:rPr>
          <w:rFonts w:hint="eastAsia"/>
        </w:rPr>
        <w:t>メモリ</w:t>
      </w:r>
      <w:r w:rsidR="00A4203E">
        <w:rPr>
          <w:rFonts w:hint="eastAsia"/>
        </w:rPr>
        <w:t>使用</w:t>
      </w:r>
      <w:r w:rsidR="001F21EA">
        <w:rPr>
          <w:rFonts w:hint="eastAsia"/>
        </w:rPr>
        <w:t>量も大きい。</w:t>
      </w:r>
    </w:p>
    <w:p w14:paraId="76409046" w14:textId="57B89EF9" w:rsidR="004E36FE" w:rsidRPr="004E36FE" w:rsidRDefault="004E36FE" w:rsidP="004E36FE">
      <w:pPr>
        <w:pStyle w:val="aa"/>
        <w:spacing w:beforeLines="50" w:before="180"/>
        <w:ind w:left="447" w:firstLine="283"/>
      </w:pPr>
      <w:r>
        <w:rPr>
          <w:rFonts w:hint="eastAsia"/>
        </w:rPr>
        <w:t>マイクロカーネルは</w:t>
      </w:r>
      <w:r>
        <w:rPr>
          <w:rFonts w:hint="eastAsia"/>
        </w:rPr>
        <w:t>WindowsNT</w:t>
      </w:r>
      <w:r>
        <w:rPr>
          <w:rFonts w:hint="eastAsia"/>
        </w:rPr>
        <w:t>以降の</w:t>
      </w:r>
      <w:r>
        <w:rPr>
          <w:rFonts w:hint="eastAsia"/>
        </w:rPr>
        <w:t>Micro</w:t>
      </w:r>
      <w:r>
        <w:t>soft</w:t>
      </w:r>
      <w:r>
        <w:rPr>
          <w:rFonts w:hint="eastAsia"/>
        </w:rPr>
        <w:t>系</w:t>
      </w:r>
      <w:r>
        <w:rPr>
          <w:rFonts w:hint="eastAsia"/>
        </w:rPr>
        <w:t>OS</w:t>
      </w:r>
      <w:r>
        <w:rPr>
          <w:rFonts w:hint="eastAsia"/>
        </w:rPr>
        <w:t>で採用されているが、グラフィックスドライバーなどのオーバーヘッドが大きかったことから、カーネルから直接アクセスできる</w:t>
      </w:r>
      <w:r w:rsidR="00A4203E">
        <w:rPr>
          <w:rFonts w:hint="eastAsia"/>
        </w:rPr>
        <w:t>デバイス</w:t>
      </w:r>
      <w:r>
        <w:rPr>
          <w:rFonts w:hint="eastAsia"/>
        </w:rPr>
        <w:t>も設けられており、純粋なマイクロカーネルではない。</w:t>
      </w:r>
    </w:p>
    <w:p w14:paraId="7B583DAB" w14:textId="21CCDEBB" w:rsidR="00763462" w:rsidRDefault="00763462" w:rsidP="00763462">
      <w:pPr>
        <w:pStyle w:val="aa"/>
        <w:spacing w:beforeLines="50" w:before="180"/>
        <w:ind w:left="447" w:firstLine="283"/>
      </w:pPr>
      <w:r>
        <w:rPr>
          <w:rFonts w:hint="eastAsia"/>
        </w:rPr>
        <w:t>マルチスレッド制御の観点で言えば、より高度な機能が提供されていると言える。例えば、後述する「名前付きパイプ」では、高度な通信の抽象化が実現できている。「名前付きパイプ」は、</w:t>
      </w:r>
      <w:r>
        <w:rPr>
          <w:rFonts w:hint="eastAsia"/>
        </w:rPr>
        <w:t>OS</w:t>
      </w:r>
      <w:r>
        <w:rPr>
          <w:rFonts w:hint="eastAsia"/>
        </w:rPr>
        <w:t>に対してユーザーがインストールした通信プロトコル（</w:t>
      </w:r>
      <w:r>
        <w:rPr>
          <w:rFonts w:hint="eastAsia"/>
        </w:rPr>
        <w:t>TCP/IP</w:t>
      </w:r>
      <w:r>
        <w:rPr>
          <w:rFonts w:hint="eastAsia"/>
        </w:rPr>
        <w:t>や</w:t>
      </w:r>
      <w:r>
        <w:rPr>
          <w:rFonts w:hint="eastAsia"/>
        </w:rPr>
        <w:t>NetBUEI</w:t>
      </w:r>
      <w:r>
        <w:rPr>
          <w:rFonts w:hint="eastAsia"/>
        </w:rPr>
        <w:t>、</w:t>
      </w:r>
      <w:r>
        <w:t>IPX/SPX</w:t>
      </w:r>
      <w:r>
        <w:rPr>
          <w:rFonts w:hint="eastAsia"/>
        </w:rPr>
        <w:t>など）を意識することなく、全く同じ手続きでプロセス間通信もネットワーク通信も可能な通信手段である。</w:t>
      </w:r>
    </w:p>
    <w:p w14:paraId="59360DC6" w14:textId="7D382548" w:rsidR="001F21EA" w:rsidRDefault="001F21EA" w:rsidP="001F21EA">
      <w:pPr>
        <w:pStyle w:val="3"/>
      </w:pPr>
      <w:bookmarkStart w:id="12" w:name="_Toc378420039"/>
      <w:r>
        <w:rPr>
          <w:rFonts w:hint="eastAsia"/>
        </w:rPr>
        <w:t>ハイブリッドカーネル</w:t>
      </w:r>
      <w:bookmarkEnd w:id="12"/>
    </w:p>
    <w:p w14:paraId="34492FB0" w14:textId="77777777" w:rsidR="004E36FE" w:rsidRDefault="001F21EA" w:rsidP="001F21EA">
      <w:pPr>
        <w:pStyle w:val="aa"/>
        <w:ind w:left="447" w:firstLine="283"/>
      </w:pPr>
      <w:r>
        <w:rPr>
          <w:rFonts w:hint="eastAsia"/>
        </w:rPr>
        <w:t>「モノリシックカーネル」と「マイクロカーネル」のハイブリッド。</w:t>
      </w:r>
    </w:p>
    <w:p w14:paraId="0D6B9359" w14:textId="76B730C0" w:rsidR="001F21EA" w:rsidRDefault="004E36FE" w:rsidP="001F21EA">
      <w:pPr>
        <w:pStyle w:val="aa"/>
        <w:ind w:left="447" w:firstLine="283"/>
      </w:pPr>
      <w:r>
        <w:rPr>
          <w:rFonts w:hint="eastAsia"/>
        </w:rPr>
        <w:t>前述の通り、</w:t>
      </w:r>
      <w:r>
        <w:rPr>
          <w:rFonts w:hint="eastAsia"/>
        </w:rPr>
        <w:t xml:space="preserve">Microsoft </w:t>
      </w:r>
      <w:r>
        <w:rPr>
          <w:rFonts w:hint="eastAsia"/>
        </w:rPr>
        <w:t>の</w:t>
      </w:r>
      <w:r>
        <w:rPr>
          <w:rFonts w:hint="eastAsia"/>
        </w:rPr>
        <w:t xml:space="preserve"> WindowsNT</w:t>
      </w:r>
      <w:r>
        <w:rPr>
          <w:rFonts w:hint="eastAsia"/>
        </w:rPr>
        <w:t>以降の</w:t>
      </w:r>
      <w:r>
        <w:rPr>
          <w:rFonts w:hint="eastAsia"/>
        </w:rPr>
        <w:t>OS</w:t>
      </w:r>
      <w:r>
        <w:rPr>
          <w:rFonts w:hint="eastAsia"/>
        </w:rPr>
        <w:t>はこの類に入る。</w:t>
      </w:r>
    </w:p>
    <w:p w14:paraId="507D08EA" w14:textId="59D87D16" w:rsidR="001F21EA" w:rsidRPr="001F21EA" w:rsidRDefault="0081551B" w:rsidP="001F21EA">
      <w:pPr>
        <w:pStyle w:val="aa"/>
        <w:ind w:left="447" w:firstLine="283"/>
      </w:pPr>
      <w:r>
        <w:rPr>
          <w:rFonts w:hint="eastAsia"/>
        </w:rPr>
        <w:lastRenderedPageBreak/>
        <w:t>また、</w:t>
      </w:r>
      <w:r w:rsidR="004E36FE">
        <w:rPr>
          <w:rFonts w:hint="eastAsia"/>
        </w:rPr>
        <w:t>A</w:t>
      </w:r>
      <w:r w:rsidR="004E36FE">
        <w:t xml:space="preserve">pple </w:t>
      </w:r>
      <w:r w:rsidR="001F21EA">
        <w:rPr>
          <w:rFonts w:hint="eastAsia"/>
        </w:rPr>
        <w:t>の</w:t>
      </w:r>
      <w:r w:rsidR="001F21EA">
        <w:rPr>
          <w:rFonts w:hint="eastAsia"/>
        </w:rPr>
        <w:t>OS X</w:t>
      </w:r>
      <w:r w:rsidR="001F21EA">
        <w:rPr>
          <w:rFonts w:hint="eastAsia"/>
        </w:rPr>
        <w:t>は</w:t>
      </w:r>
      <w:r w:rsidR="001F21EA">
        <w:rPr>
          <w:rFonts w:hint="eastAsia"/>
        </w:rPr>
        <w:t>FreeBSD</w:t>
      </w:r>
      <w:r w:rsidR="001F21EA">
        <w:rPr>
          <w:rFonts w:hint="eastAsia"/>
        </w:rPr>
        <w:t>のモノリシックカーネルをベースにしたハイブリッドカーネル。</w:t>
      </w:r>
    </w:p>
    <w:p w14:paraId="68AAF29D" w14:textId="388C872E" w:rsidR="00A315D6" w:rsidRDefault="00A315D6" w:rsidP="00A315D6">
      <w:pPr>
        <w:pStyle w:val="3"/>
      </w:pPr>
      <w:bookmarkStart w:id="13" w:name="_Toc378420040"/>
      <w:r>
        <w:rPr>
          <w:rFonts w:hint="eastAsia"/>
        </w:rPr>
        <w:t>カーネルモードとユーザーモード</w:t>
      </w:r>
      <w:bookmarkEnd w:id="13"/>
    </w:p>
    <w:p w14:paraId="09764A9E" w14:textId="5754C7EE" w:rsidR="00A4203E" w:rsidRDefault="00A315D6" w:rsidP="00A315D6">
      <w:pPr>
        <w:pStyle w:val="aa"/>
        <w:ind w:left="447" w:firstLine="283"/>
      </w:pPr>
      <w:r>
        <w:t>マルチスレッドプログラミングでカーネル</w:t>
      </w:r>
      <w:r w:rsidR="00997674">
        <w:rPr>
          <w:rFonts w:hint="eastAsia"/>
        </w:rPr>
        <w:t>の方式</w:t>
      </w:r>
      <w:r>
        <w:t>を意識する必要性はあまりないが、</w:t>
      </w:r>
      <w:r w:rsidR="00A4203E">
        <w:t>OS</w:t>
      </w:r>
      <w:r w:rsidR="00A4203E">
        <w:t>が使用するメモリ量や</w:t>
      </w:r>
      <w:r w:rsidR="00A4203E">
        <w:t>CPU</w:t>
      </w:r>
      <w:r w:rsidR="00A4203E">
        <w:t>は意識したいところ。</w:t>
      </w:r>
      <w:r w:rsidR="00A4203E">
        <w:t>PS3</w:t>
      </w:r>
      <w:r w:rsidR="00A4203E">
        <w:t>の開発では、システムバージョンアップの際に所用メモリ量が削減されることを切実に願うことがあった。</w:t>
      </w:r>
    </w:p>
    <w:p w14:paraId="338973C1" w14:textId="1501219F" w:rsidR="00A315D6" w:rsidRDefault="00A4203E" w:rsidP="00A4203E">
      <w:pPr>
        <w:pStyle w:val="aa"/>
        <w:spacing w:beforeLines="50" w:before="180"/>
        <w:ind w:left="447" w:firstLine="283"/>
      </w:pPr>
      <w:r>
        <w:t>また</w:t>
      </w:r>
      <w:r w:rsidR="00A315D6">
        <w:t>、</w:t>
      </w:r>
      <w:r w:rsidR="001930B1">
        <w:rPr>
          <w:rFonts w:hint="eastAsia"/>
        </w:rPr>
        <w:t>パフォーマンスチューニングの際、</w:t>
      </w:r>
      <w:r w:rsidR="004E36FE">
        <w:rPr>
          <w:rFonts w:hint="eastAsia"/>
        </w:rPr>
        <w:t>ユーザーモード側（</w:t>
      </w:r>
      <w:r w:rsidR="00A315D6">
        <w:t>ゲーム側</w:t>
      </w:r>
      <w:r w:rsidR="004E36FE">
        <w:rPr>
          <w:rFonts w:hint="eastAsia"/>
        </w:rPr>
        <w:t>）</w:t>
      </w:r>
      <w:r w:rsidR="00A315D6">
        <w:t>の処理負荷</w:t>
      </w:r>
      <w:r>
        <w:t>が高いのか、</w:t>
      </w:r>
      <w:r w:rsidR="00A315D6">
        <w:t>カーネル</w:t>
      </w:r>
      <w:r w:rsidR="004E36FE">
        <w:rPr>
          <w:rFonts w:hint="eastAsia"/>
        </w:rPr>
        <w:t>モード</w:t>
      </w:r>
      <w:r w:rsidR="00A315D6">
        <w:t>側の処理負荷</w:t>
      </w:r>
      <w:r>
        <w:t>が高いのかは、可能な限り意識したい。</w:t>
      </w:r>
    </w:p>
    <w:p w14:paraId="23E02142" w14:textId="77777777" w:rsidR="00A4203E" w:rsidRDefault="00A315D6" w:rsidP="004E36FE">
      <w:pPr>
        <w:pStyle w:val="aa"/>
        <w:spacing w:beforeLines="50" w:before="180"/>
        <w:ind w:left="447" w:firstLine="283"/>
      </w:pPr>
      <w:r>
        <w:rPr>
          <w:rFonts w:hint="eastAsia"/>
        </w:rPr>
        <w:t>Windows</w:t>
      </w:r>
      <w:r>
        <w:rPr>
          <w:rFonts w:hint="eastAsia"/>
        </w:rPr>
        <w:t>では</w:t>
      </w:r>
      <w:r>
        <w:rPr>
          <w:rFonts w:hint="eastAsia"/>
        </w:rPr>
        <w:t>CPU</w:t>
      </w:r>
      <w:r>
        <w:rPr>
          <w:rFonts w:hint="eastAsia"/>
        </w:rPr>
        <w:t>使用率を表示する際に「カーネル時間を表示する」というオプションを指定できる。</w:t>
      </w:r>
    </w:p>
    <w:p w14:paraId="0CEB2224" w14:textId="7B4DDC9C" w:rsidR="00A315D6" w:rsidRDefault="00A315D6" w:rsidP="00A4203E">
      <w:pPr>
        <w:pStyle w:val="aa"/>
        <w:ind w:left="447" w:firstLine="283"/>
      </w:pPr>
      <w:r>
        <w:rPr>
          <w:rFonts w:hint="eastAsia"/>
        </w:rPr>
        <w:t>この「カーネル時間」</w:t>
      </w:r>
      <w:r w:rsidR="00A4203E">
        <w:rPr>
          <w:rFonts w:hint="eastAsia"/>
        </w:rPr>
        <w:t>がカーネルモードの処理負荷を意味する。</w:t>
      </w:r>
      <w:r>
        <w:rPr>
          <w:rFonts w:hint="eastAsia"/>
        </w:rPr>
        <w:t>全体の</w:t>
      </w:r>
      <w:r>
        <w:rPr>
          <w:rFonts w:hint="eastAsia"/>
        </w:rPr>
        <w:t>CPU</w:t>
      </w:r>
      <w:r>
        <w:rPr>
          <w:rFonts w:hint="eastAsia"/>
        </w:rPr>
        <w:t>使用率のうち、カーネルが占めている割合を示す。</w:t>
      </w:r>
      <w:r w:rsidR="009E61CB">
        <w:rPr>
          <w:rFonts w:hint="eastAsia"/>
        </w:rPr>
        <w:t>カーネル時間が高まるのは、</w:t>
      </w:r>
      <w:r>
        <w:rPr>
          <w:rFonts w:hint="eastAsia"/>
        </w:rPr>
        <w:t>デバイスへのアクセスやグラフィックス、ネットワーク通信などが込み合</w:t>
      </w:r>
      <w:r w:rsidR="009E61CB">
        <w:rPr>
          <w:rFonts w:hint="eastAsia"/>
        </w:rPr>
        <w:t>った時である</w:t>
      </w:r>
      <w:r>
        <w:rPr>
          <w:rFonts w:hint="eastAsia"/>
        </w:rPr>
        <w:t>。</w:t>
      </w:r>
    </w:p>
    <w:p w14:paraId="2DF75327" w14:textId="4FAA6237" w:rsidR="00A315D6" w:rsidRDefault="00A315D6" w:rsidP="00A315D6">
      <w:pPr>
        <w:pStyle w:val="aa"/>
        <w:ind w:left="447" w:firstLine="283"/>
      </w:pPr>
      <w:r>
        <w:rPr>
          <w:rFonts w:hint="eastAsia"/>
          <w:noProof/>
        </w:rPr>
        <w:drawing>
          <wp:inline distT="0" distB="0" distL="0" distR="0" wp14:anchorId="5686AD06" wp14:editId="20E12188">
            <wp:extent cx="2880000" cy="150372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マルチスレッドプログラミングの基礎CPU使用率.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80000" cy="1503720"/>
                    </a:xfrm>
                    <a:prstGeom prst="rect">
                      <a:avLst/>
                    </a:prstGeom>
                  </pic:spPr>
                </pic:pic>
              </a:graphicData>
            </a:graphic>
          </wp:inline>
        </w:drawing>
      </w:r>
    </w:p>
    <w:p w14:paraId="4AA63B96" w14:textId="2112455D" w:rsidR="00B87A3B" w:rsidRDefault="00B87A3B" w:rsidP="00B87A3B">
      <w:pPr>
        <w:pStyle w:val="3"/>
      </w:pPr>
      <w:bookmarkStart w:id="14" w:name="_Toc378420041"/>
      <w:r>
        <w:rPr>
          <w:rFonts w:hint="eastAsia"/>
        </w:rPr>
        <w:t>BIOS</w:t>
      </w:r>
      <w:bookmarkEnd w:id="14"/>
    </w:p>
    <w:p w14:paraId="70C9B7B2" w14:textId="77777777" w:rsidR="00B87A3B" w:rsidRDefault="00B87A3B" w:rsidP="00B87A3B">
      <w:pPr>
        <w:pStyle w:val="aa"/>
        <w:ind w:left="447" w:firstLine="283"/>
      </w:pPr>
      <w:r>
        <w:rPr>
          <w:rFonts w:hint="eastAsia"/>
        </w:rPr>
        <w:t>コンピュータ起動時に最初に実行されるプログラムは、</w:t>
      </w:r>
      <w:r>
        <w:rPr>
          <w:rFonts w:hint="eastAsia"/>
        </w:rPr>
        <w:t>OS</w:t>
      </w:r>
      <w:r>
        <w:rPr>
          <w:rFonts w:hint="eastAsia"/>
        </w:rPr>
        <w:t>ではなく、</w:t>
      </w:r>
      <w:r>
        <w:rPr>
          <w:rFonts w:hint="eastAsia"/>
        </w:rPr>
        <w:t>ROM</w:t>
      </w:r>
      <w:r>
        <w:rPr>
          <w:rFonts w:hint="eastAsia"/>
        </w:rPr>
        <w:t>に組み込まれている「</w:t>
      </w:r>
      <w:r>
        <w:rPr>
          <w:rFonts w:hint="eastAsia"/>
        </w:rPr>
        <w:t>BIOS</w:t>
      </w:r>
      <w:r>
        <w:rPr>
          <w:rFonts w:hint="eastAsia"/>
        </w:rPr>
        <w:t>」（バイオス＝</w:t>
      </w:r>
      <w:r>
        <w:rPr>
          <w:rFonts w:hint="eastAsia"/>
        </w:rPr>
        <w:t>Basic Input/Output System</w:t>
      </w:r>
      <w:r>
        <w:rPr>
          <w:rFonts w:hint="eastAsia"/>
        </w:rPr>
        <w:t>）である。</w:t>
      </w:r>
    </w:p>
    <w:p w14:paraId="0F7AA2C9" w14:textId="6A7AF3E3" w:rsidR="00B87A3B" w:rsidRDefault="00B87A3B" w:rsidP="00B87A3B">
      <w:pPr>
        <w:pStyle w:val="aa"/>
        <w:ind w:left="447" w:firstLine="283"/>
      </w:pPr>
      <w:r>
        <w:rPr>
          <w:rFonts w:hint="eastAsia"/>
        </w:rPr>
        <w:t>BIOS</w:t>
      </w:r>
      <w:r>
        <w:rPr>
          <w:rFonts w:hint="eastAsia"/>
        </w:rPr>
        <w:t>が</w:t>
      </w:r>
      <w:r>
        <w:rPr>
          <w:rFonts w:hint="eastAsia"/>
        </w:rPr>
        <w:t>HDD</w:t>
      </w:r>
      <w:r>
        <w:rPr>
          <w:rFonts w:hint="eastAsia"/>
        </w:rPr>
        <w:t>や</w:t>
      </w:r>
      <w:r>
        <w:rPr>
          <w:rFonts w:hint="eastAsia"/>
        </w:rPr>
        <w:t>CD</w:t>
      </w:r>
      <w:r>
        <w:rPr>
          <w:rFonts w:hint="eastAsia"/>
        </w:rPr>
        <w:t>などから</w:t>
      </w:r>
      <w:r>
        <w:rPr>
          <w:rFonts w:hint="eastAsia"/>
        </w:rPr>
        <w:t>OS</w:t>
      </w:r>
      <w:r>
        <w:rPr>
          <w:rFonts w:hint="eastAsia"/>
        </w:rPr>
        <w:t>をロードして実行している。</w:t>
      </w:r>
    </w:p>
    <w:p w14:paraId="2F66583A" w14:textId="41862253" w:rsidR="00B87A3B" w:rsidRPr="00B87A3B" w:rsidRDefault="00B87A3B" w:rsidP="00B87A3B">
      <w:pPr>
        <w:pStyle w:val="aa"/>
        <w:spacing w:beforeLines="50" w:before="180"/>
        <w:ind w:left="447" w:firstLine="283"/>
      </w:pPr>
      <w:r>
        <w:rPr>
          <w:rFonts w:hint="eastAsia"/>
        </w:rPr>
        <w:t>その昔は、</w:t>
      </w:r>
      <w:r>
        <w:rPr>
          <w:rFonts w:hint="eastAsia"/>
        </w:rPr>
        <w:t>BIOS</w:t>
      </w:r>
      <w:r>
        <w:rPr>
          <w:rFonts w:hint="eastAsia"/>
        </w:rPr>
        <w:t>から</w:t>
      </w:r>
      <w:r>
        <w:rPr>
          <w:rFonts w:hint="eastAsia"/>
        </w:rPr>
        <w:t>OS</w:t>
      </w:r>
      <w:r>
        <w:rPr>
          <w:rFonts w:hint="eastAsia"/>
        </w:rPr>
        <w:t>を介さず、直接</w:t>
      </w:r>
      <w:r>
        <w:rPr>
          <w:rFonts w:hint="eastAsia"/>
        </w:rPr>
        <w:t>FD</w:t>
      </w:r>
      <w:r>
        <w:rPr>
          <w:rFonts w:hint="eastAsia"/>
        </w:rPr>
        <w:t>や</w:t>
      </w:r>
      <w:r>
        <w:rPr>
          <w:rFonts w:hint="eastAsia"/>
        </w:rPr>
        <w:t>CD</w:t>
      </w:r>
      <w:r>
        <w:rPr>
          <w:rFonts w:hint="eastAsia"/>
        </w:rPr>
        <w:t>、カートリッジのゲームを起動していた。</w:t>
      </w:r>
    </w:p>
    <w:p w14:paraId="3099F6AC" w14:textId="0B5174DA" w:rsidR="00A77C3A" w:rsidRDefault="00A77C3A" w:rsidP="00A77C3A">
      <w:pPr>
        <w:pStyle w:val="2"/>
      </w:pPr>
      <w:bookmarkStart w:id="15" w:name="_Toc378420042"/>
      <w:r>
        <w:rPr>
          <w:rFonts w:hint="eastAsia"/>
        </w:rPr>
        <w:lastRenderedPageBreak/>
        <w:t>プロセス</w:t>
      </w:r>
      <w:r w:rsidR="00D776B9">
        <w:rPr>
          <w:rFonts w:hint="eastAsia"/>
        </w:rPr>
        <w:t>とスレッド</w:t>
      </w:r>
      <w:bookmarkEnd w:id="15"/>
    </w:p>
    <w:p w14:paraId="2633A021" w14:textId="533B642A" w:rsidR="00095469" w:rsidRDefault="00095469" w:rsidP="00243234">
      <w:pPr>
        <w:pStyle w:val="a9"/>
        <w:keepNext/>
        <w:widowControl/>
        <w:ind w:firstLine="283"/>
      </w:pPr>
      <w:r>
        <w:rPr>
          <w:rFonts w:hint="eastAsia"/>
        </w:rPr>
        <w:t>「マルチタスク」の実行単位は「スレッド」であり、</w:t>
      </w:r>
      <w:r w:rsidR="00243234">
        <w:rPr>
          <w:rFonts w:hint="eastAsia"/>
        </w:rPr>
        <w:t>スレッドは「プロセス」によって管理される。プロセスの</w:t>
      </w:r>
      <w:r>
        <w:rPr>
          <w:rFonts w:hint="eastAsia"/>
        </w:rPr>
        <w:t>管理と</w:t>
      </w:r>
      <w:r w:rsidR="00243234">
        <w:rPr>
          <w:rFonts w:hint="eastAsia"/>
        </w:rPr>
        <w:t>タスクの</w:t>
      </w:r>
      <w:r>
        <w:rPr>
          <w:rFonts w:hint="eastAsia"/>
        </w:rPr>
        <w:t>制御は「</w:t>
      </w:r>
      <w:r>
        <w:rPr>
          <w:rFonts w:hint="eastAsia"/>
        </w:rPr>
        <w:t>OS</w:t>
      </w:r>
      <w:r>
        <w:rPr>
          <w:rFonts w:hint="eastAsia"/>
        </w:rPr>
        <w:t>」が行</w:t>
      </w:r>
      <w:r w:rsidR="00243234">
        <w:rPr>
          <w:rFonts w:hint="eastAsia"/>
        </w:rPr>
        <w:t>う</w:t>
      </w:r>
      <w:r>
        <w:rPr>
          <w:rFonts w:hint="eastAsia"/>
        </w:rPr>
        <w:t>。</w:t>
      </w:r>
    </w:p>
    <w:p w14:paraId="287E8158" w14:textId="3E30B95E" w:rsidR="00243234" w:rsidRPr="00243234" w:rsidRDefault="004138D9" w:rsidP="00243234">
      <w:pPr>
        <w:pStyle w:val="a9"/>
        <w:ind w:firstLineChars="0" w:firstLine="0"/>
      </w:pPr>
      <w:r>
        <w:object w:dxaOrig="17506" w:dyaOrig="8550" w14:anchorId="13239A03">
          <v:shape id="_x0000_i1031" type="#_x0000_t75" style="width:419.35pt;height:205.05pt" o:ole="">
            <v:imagedata r:id="rId32" o:title=""/>
          </v:shape>
          <o:OLEObject Type="Embed" ProgID="Visio.Drawing.15" ShapeID="_x0000_i1031" DrawAspect="Content" ObjectID="_1452161941" r:id="rId33"/>
        </w:object>
      </w:r>
    </w:p>
    <w:p w14:paraId="77C872B6" w14:textId="77777777" w:rsidR="00D776B9" w:rsidRDefault="00D776B9" w:rsidP="00D776B9">
      <w:pPr>
        <w:pStyle w:val="3"/>
      </w:pPr>
      <w:bookmarkStart w:id="16" w:name="_Toc378420043"/>
      <w:r>
        <w:rPr>
          <w:rFonts w:hint="eastAsia"/>
        </w:rPr>
        <w:t>プロセス</w:t>
      </w:r>
      <w:bookmarkEnd w:id="16"/>
    </w:p>
    <w:p w14:paraId="46EF8511" w14:textId="77777777" w:rsidR="00CA7B15" w:rsidRDefault="00CA7B15" w:rsidP="00CA7B15">
      <w:pPr>
        <w:pStyle w:val="aa"/>
        <w:ind w:left="447" w:firstLine="283"/>
      </w:pPr>
      <w:r>
        <w:rPr>
          <w:rFonts w:hint="eastAsia"/>
        </w:rPr>
        <w:t>OS</w:t>
      </w:r>
      <w:r>
        <w:rPr>
          <w:rFonts w:hint="eastAsia"/>
        </w:rPr>
        <w:t>に対して「メモ帳」や「</w:t>
      </w:r>
      <w:r>
        <w:t>Excel</w:t>
      </w:r>
      <w:r>
        <w:rPr>
          <w:rFonts w:hint="eastAsia"/>
        </w:rPr>
        <w:t>」などの「プログラム」（</w:t>
      </w:r>
      <w:r>
        <w:rPr>
          <w:rFonts w:hint="eastAsia"/>
        </w:rPr>
        <w:t>.exe</w:t>
      </w:r>
      <w:r>
        <w:rPr>
          <w:rFonts w:hint="eastAsia"/>
        </w:rPr>
        <w:t>ファイルや</w:t>
      </w:r>
      <w:r>
        <w:rPr>
          <w:rFonts w:hint="eastAsia"/>
        </w:rPr>
        <w:t>.elf</w:t>
      </w:r>
      <w:r>
        <w:rPr>
          <w:rFonts w:hint="eastAsia"/>
        </w:rPr>
        <w:t>ファイルなど）の実行が呼び出されると、</w:t>
      </w:r>
      <w:r>
        <w:rPr>
          <w:rFonts w:hint="eastAsia"/>
        </w:rPr>
        <w:t>OS</w:t>
      </w:r>
      <w:r>
        <w:rPr>
          <w:rFonts w:hint="eastAsia"/>
        </w:rPr>
        <w:t>はまず「プロセス」を生成し、プロセスに対してプログラムをロードし、実行のためのメモリを割り当てる。</w:t>
      </w:r>
    </w:p>
    <w:p w14:paraId="1528CA0E" w14:textId="00374B17" w:rsidR="00DC42A8" w:rsidRDefault="00DC42A8" w:rsidP="00DC42A8">
      <w:pPr>
        <w:pStyle w:val="aa"/>
        <w:spacing w:beforeLines="50" w:before="180"/>
        <w:ind w:left="447" w:firstLine="283"/>
      </w:pPr>
      <w:r>
        <w:rPr>
          <w:rFonts w:hint="eastAsia"/>
        </w:rPr>
        <w:t>基本的に各プロセスは独立しており、互いに干渉することなく動作する。</w:t>
      </w:r>
    </w:p>
    <w:p w14:paraId="64486B46" w14:textId="79E74A1A" w:rsidR="00DC42A8" w:rsidRDefault="00DC42A8" w:rsidP="00CA7B15">
      <w:pPr>
        <w:pStyle w:val="aa"/>
        <w:ind w:left="447" w:firstLine="283"/>
      </w:pPr>
      <w:r>
        <w:rPr>
          <w:rFonts w:hint="eastAsia"/>
        </w:rPr>
        <w:t>同じプログラムを複数実行した場合（例えばメモ帳を二つも三つも起ち上げた状態）、それぞれ別のプロセスとして動作し、互いに干渉しない。</w:t>
      </w:r>
    </w:p>
    <w:p w14:paraId="14473687" w14:textId="7728506A" w:rsidR="00C36817" w:rsidRDefault="00C36817" w:rsidP="00C36817">
      <w:pPr>
        <w:pStyle w:val="aa"/>
        <w:spacing w:beforeLines="50" w:before="180"/>
        <w:ind w:left="447" w:firstLine="283"/>
      </w:pPr>
      <w:r>
        <w:t>なお、ゲーム機の場合、「プロセスの概念そのものがない」か、「実行できるプロセスは一つだけ」というのが普通。</w:t>
      </w:r>
    </w:p>
    <w:p w14:paraId="02DA8C16" w14:textId="46F99F08" w:rsidR="006508AD" w:rsidRDefault="006508AD" w:rsidP="006508AD">
      <w:pPr>
        <w:pStyle w:val="4"/>
        <w:spacing w:before="360" w:after="180"/>
        <w:ind w:left="594"/>
      </w:pPr>
      <w:r>
        <w:rPr>
          <w:rFonts w:hint="eastAsia"/>
        </w:rPr>
        <w:t>子プロセス</w:t>
      </w:r>
    </w:p>
    <w:p w14:paraId="7156C4BA" w14:textId="7BF54D74" w:rsidR="006508AD" w:rsidRPr="006508AD" w:rsidRDefault="007621F8" w:rsidP="006508AD">
      <w:pPr>
        <w:pStyle w:val="ab"/>
        <w:ind w:left="594" w:firstLine="283"/>
      </w:pPr>
      <w:r>
        <w:rPr>
          <w:rFonts w:hint="eastAsia"/>
        </w:rPr>
        <w:t>プロセスは「子プロセス」というプロセスを生成できる。両者はメモリ空間を共有できないが、</w:t>
      </w:r>
      <w:r>
        <w:rPr>
          <w:rFonts w:hint="eastAsia"/>
        </w:rPr>
        <w:t>Unix</w:t>
      </w:r>
      <w:r>
        <w:rPr>
          <w:rFonts w:hint="eastAsia"/>
        </w:rPr>
        <w:t>系</w:t>
      </w:r>
      <w:r>
        <w:rPr>
          <w:rFonts w:hint="eastAsia"/>
        </w:rPr>
        <w:t>OS</w:t>
      </w:r>
      <w:r>
        <w:rPr>
          <w:rFonts w:hint="eastAsia"/>
        </w:rPr>
        <w:t>では多数のメモリ状態やオブジェクトがコピーされ</w:t>
      </w:r>
      <w:r w:rsidR="009852DA">
        <w:rPr>
          <w:rFonts w:hint="eastAsia"/>
        </w:rPr>
        <w:t>、オープンしているファイルディスクリプタなどの</w:t>
      </w:r>
      <w:r>
        <w:rPr>
          <w:rFonts w:hint="eastAsia"/>
        </w:rPr>
        <w:t>共用</w:t>
      </w:r>
      <w:r w:rsidR="009852DA">
        <w:rPr>
          <w:rFonts w:hint="eastAsia"/>
        </w:rPr>
        <w:t>が</w:t>
      </w:r>
      <w:r>
        <w:rPr>
          <w:rFonts w:hint="eastAsia"/>
        </w:rPr>
        <w:t>でき、</w:t>
      </w:r>
      <w:r>
        <w:rPr>
          <w:rFonts w:hint="eastAsia"/>
        </w:rPr>
        <w:t>Windows</w:t>
      </w:r>
      <w:r>
        <w:rPr>
          <w:rFonts w:hint="eastAsia"/>
        </w:rPr>
        <w:t>系</w:t>
      </w:r>
      <w:r>
        <w:rPr>
          <w:rFonts w:hint="eastAsia"/>
        </w:rPr>
        <w:t>OS</w:t>
      </w:r>
      <w:r>
        <w:rPr>
          <w:rFonts w:hint="eastAsia"/>
        </w:rPr>
        <w:t>ではパイプによる入出力ハンドルの共有などができる。</w:t>
      </w:r>
      <w:r w:rsidR="000C22E7">
        <w:rPr>
          <w:rFonts w:hint="eastAsia"/>
        </w:rPr>
        <w:t>親プロセスは子プロセス</w:t>
      </w:r>
      <w:r w:rsidR="009852DA">
        <w:rPr>
          <w:rFonts w:hint="eastAsia"/>
        </w:rPr>
        <w:t>の</w:t>
      </w:r>
      <w:r w:rsidR="000C22E7">
        <w:rPr>
          <w:rFonts w:hint="eastAsia"/>
        </w:rPr>
        <w:t>終了を待ったり、子プロセスを終了させたりといった制御が可能。</w:t>
      </w:r>
    </w:p>
    <w:p w14:paraId="3BD1D639" w14:textId="5FE5A66D" w:rsidR="00A77C3A" w:rsidRDefault="00A77C3A" w:rsidP="00D776B9">
      <w:pPr>
        <w:pStyle w:val="3"/>
      </w:pPr>
      <w:bookmarkStart w:id="17" w:name="_Toc378420044"/>
      <w:r>
        <w:rPr>
          <w:rFonts w:hint="eastAsia"/>
        </w:rPr>
        <w:lastRenderedPageBreak/>
        <w:t>スレッド</w:t>
      </w:r>
      <w:bookmarkEnd w:id="17"/>
    </w:p>
    <w:p w14:paraId="0B09C39E" w14:textId="6544DAE6" w:rsidR="00CA7B15" w:rsidRDefault="00CA7B15" w:rsidP="00CA7B15">
      <w:pPr>
        <w:pStyle w:val="aa"/>
        <w:ind w:left="447" w:firstLine="283"/>
      </w:pPr>
      <w:r>
        <w:rPr>
          <w:rFonts w:hint="eastAsia"/>
        </w:rPr>
        <w:t>プロセス</w:t>
      </w:r>
      <w:r w:rsidR="00DC42A8">
        <w:rPr>
          <w:rFonts w:hint="eastAsia"/>
        </w:rPr>
        <w:t>が起動する際、</w:t>
      </w:r>
      <w:r>
        <w:rPr>
          <w:rFonts w:hint="eastAsia"/>
        </w:rPr>
        <w:t>「メインスレッド」を生成し、「スタック領域」を確保して、プログラム</w:t>
      </w:r>
      <w:r w:rsidR="00DC42A8">
        <w:rPr>
          <w:rFonts w:hint="eastAsia"/>
        </w:rPr>
        <w:t>の</w:t>
      </w:r>
      <w:r>
        <w:rPr>
          <w:rFonts w:hint="eastAsia"/>
        </w:rPr>
        <w:t>実行</w:t>
      </w:r>
      <w:r w:rsidR="00DC42A8">
        <w:rPr>
          <w:rFonts w:hint="eastAsia"/>
        </w:rPr>
        <w:t>を開始</w:t>
      </w:r>
      <w:r>
        <w:rPr>
          <w:rFonts w:hint="eastAsia"/>
        </w:rPr>
        <w:t>する。</w:t>
      </w:r>
    </w:p>
    <w:p w14:paraId="72351B06" w14:textId="77777777" w:rsidR="00DC42A8" w:rsidRDefault="00CA7B15" w:rsidP="00DC42A8">
      <w:pPr>
        <w:pStyle w:val="aa"/>
        <w:spacing w:beforeLines="50" w:before="180"/>
        <w:ind w:left="447" w:firstLine="283"/>
      </w:pPr>
      <w:r>
        <w:rPr>
          <w:rFonts w:hint="eastAsia"/>
        </w:rPr>
        <w:t>一つのプロセス内には</w:t>
      </w:r>
      <w:r w:rsidR="00DC42A8">
        <w:rPr>
          <w:rFonts w:hint="eastAsia"/>
        </w:rPr>
        <w:t>、メインスレッドのほか、</w:t>
      </w:r>
      <w:r>
        <w:rPr>
          <w:rFonts w:hint="eastAsia"/>
        </w:rPr>
        <w:t>複数のスレッドを</w:t>
      </w:r>
      <w:r w:rsidR="00DC42A8">
        <w:rPr>
          <w:rFonts w:hint="eastAsia"/>
        </w:rPr>
        <w:t>並行で動作させることができる。</w:t>
      </w:r>
    </w:p>
    <w:p w14:paraId="38B924C7" w14:textId="5FE5B5CC" w:rsidR="00B1715F" w:rsidRDefault="00B1715F" w:rsidP="00B1715F">
      <w:pPr>
        <w:pStyle w:val="aa"/>
        <w:ind w:left="447" w:firstLine="283"/>
      </w:pPr>
      <w:r>
        <w:rPr>
          <w:rFonts w:hint="eastAsia"/>
        </w:rPr>
        <w:t>スレッドの生成は、関数を呼び出す際に行う。スレッド生成用</w:t>
      </w:r>
      <w:r>
        <w:rPr>
          <w:rFonts w:hint="eastAsia"/>
        </w:rPr>
        <w:t>API</w:t>
      </w:r>
      <w:r>
        <w:rPr>
          <w:rFonts w:hint="eastAsia"/>
        </w:rPr>
        <w:t>に対して関数とスタック領域を指定すると、</w:t>
      </w:r>
      <w:r>
        <w:rPr>
          <w:rFonts w:hint="eastAsia"/>
        </w:rPr>
        <w:t>OS</w:t>
      </w:r>
      <w:r>
        <w:rPr>
          <w:rFonts w:hint="eastAsia"/>
        </w:rPr>
        <w:t>がその関数をスレッドとして実行し、マルチタスクスケジューリングの対象に加えて制御する。</w:t>
      </w:r>
    </w:p>
    <w:p w14:paraId="31A0FBA9" w14:textId="02AF168D" w:rsidR="00B1715F" w:rsidRDefault="00B1715F" w:rsidP="00B1715F">
      <w:pPr>
        <w:pStyle w:val="3"/>
      </w:pPr>
      <w:bookmarkStart w:id="18" w:name="_Toc378420045"/>
      <w:r>
        <w:rPr>
          <w:rFonts w:hint="eastAsia"/>
        </w:rPr>
        <w:t>メモリ空間の保護</w:t>
      </w:r>
      <w:bookmarkEnd w:id="18"/>
    </w:p>
    <w:p w14:paraId="022ED45E" w14:textId="77777777" w:rsidR="00092A73" w:rsidRDefault="00DC42A8" w:rsidP="00DC42A8">
      <w:pPr>
        <w:pStyle w:val="aa"/>
        <w:ind w:left="447" w:firstLine="283"/>
      </w:pPr>
      <w:r>
        <w:rPr>
          <w:rFonts w:hint="eastAsia"/>
        </w:rPr>
        <w:t>プロセス内の</w:t>
      </w:r>
      <w:r w:rsidR="00092A73">
        <w:rPr>
          <w:rFonts w:hint="eastAsia"/>
        </w:rPr>
        <w:t>全</w:t>
      </w:r>
      <w:r>
        <w:rPr>
          <w:rFonts w:hint="eastAsia"/>
        </w:rPr>
        <w:t>スレッドはメモリ空間を共有できる</w:t>
      </w:r>
      <w:r w:rsidR="00092A73">
        <w:rPr>
          <w:rFonts w:hint="eastAsia"/>
        </w:rPr>
        <w:t>。</w:t>
      </w:r>
    </w:p>
    <w:p w14:paraId="6C20EFFD" w14:textId="232A19E7" w:rsidR="00DC42A8" w:rsidRDefault="00092A73" w:rsidP="00DC42A8">
      <w:pPr>
        <w:pStyle w:val="aa"/>
        <w:ind w:left="447" w:firstLine="283"/>
      </w:pPr>
      <w:r>
        <w:t>しかし、</w:t>
      </w:r>
      <w:r w:rsidR="00DC42A8">
        <w:rPr>
          <w:rFonts w:hint="eastAsia"/>
        </w:rPr>
        <w:t>別プロセスのメモリ空間にはアクセスできない。プロセスのメモリ空間は</w:t>
      </w:r>
      <w:r w:rsidR="00DC42A8">
        <w:rPr>
          <w:rFonts w:hint="eastAsia"/>
        </w:rPr>
        <w:t>OS</w:t>
      </w:r>
      <w:r w:rsidR="00DC42A8">
        <w:rPr>
          <w:rFonts w:hint="eastAsia"/>
        </w:rPr>
        <w:t>が制御する「仮想メモリ空間（仮想アドレス）」によって保護されるため、メモリアドレスを直接指定しても、他のプロセスに干渉することはできない。</w:t>
      </w:r>
    </w:p>
    <w:p w14:paraId="213077B4" w14:textId="708C85E5" w:rsidR="00092A73" w:rsidRDefault="00092A73" w:rsidP="00092A73">
      <w:pPr>
        <w:pStyle w:val="aa"/>
        <w:spacing w:beforeLines="50" w:before="180"/>
        <w:ind w:left="447" w:firstLine="283"/>
      </w:pPr>
      <w:r>
        <w:t>なお、プロセス間で情報を共有する手段は幾つも用意されている。どのような手段があるかは後述する。</w:t>
      </w:r>
    </w:p>
    <w:p w14:paraId="1AD8FF3D" w14:textId="50802570" w:rsidR="00092A73" w:rsidRDefault="00092A73" w:rsidP="00092A73">
      <w:pPr>
        <w:pStyle w:val="aa"/>
        <w:spacing w:beforeLines="50" w:before="180"/>
        <w:ind w:left="447" w:firstLine="283"/>
      </w:pPr>
      <w:r>
        <w:t>逆にスレッド内だけで保護されるメモリ領域を扱うこともできる。これは「</w:t>
      </w:r>
      <w:r>
        <w:t>TLS</w:t>
      </w:r>
      <w:r>
        <w:t>＝</w:t>
      </w:r>
      <w:r>
        <w:rPr>
          <w:rFonts w:hint="eastAsia"/>
        </w:rPr>
        <w:t>Thread Local Strage</w:t>
      </w:r>
      <w:r>
        <w:rPr>
          <w:rFonts w:hint="eastAsia"/>
        </w:rPr>
        <w:t>」（スレッドローカルストレージ）と呼ばれる仕組みで、ゲームプログラミングでもかなり利用価値が高い。詳しくは後述する。</w:t>
      </w:r>
    </w:p>
    <w:p w14:paraId="04FB45D6" w14:textId="59BE10E8" w:rsidR="00B1715F" w:rsidRDefault="00B1715F" w:rsidP="00B1715F">
      <w:pPr>
        <w:pStyle w:val="3"/>
      </w:pPr>
      <w:bookmarkStart w:id="19" w:name="_Toc378420046"/>
      <w:r>
        <w:rPr>
          <w:rFonts w:hint="eastAsia"/>
        </w:rPr>
        <w:t>プロセスの終了時のリソースの解放</w:t>
      </w:r>
      <w:bookmarkEnd w:id="19"/>
    </w:p>
    <w:p w14:paraId="3536738A" w14:textId="4FBBB50E" w:rsidR="00B1715F" w:rsidRDefault="00C15E87" w:rsidP="00DC42A8">
      <w:pPr>
        <w:pStyle w:val="aa"/>
        <w:spacing w:beforeLines="50" w:before="180"/>
        <w:ind w:left="447" w:firstLine="283"/>
      </w:pPr>
      <w:r>
        <w:rPr>
          <w:rFonts w:hint="eastAsia"/>
        </w:rPr>
        <w:t>メインスレッドが終了すると、プロセスが終了する。</w:t>
      </w:r>
    </w:p>
    <w:p w14:paraId="4CE22C43" w14:textId="4DCE1620" w:rsidR="00C15E87" w:rsidRDefault="00C15E87" w:rsidP="00C15E87">
      <w:pPr>
        <w:pStyle w:val="aa"/>
        <w:ind w:left="447" w:firstLine="283"/>
      </w:pPr>
      <w:r>
        <w:t>この時、「未解放のメモリ」（メモリリーク）、「クローズしていないファイル</w:t>
      </w:r>
      <w:r w:rsidR="009852DA">
        <w:rPr>
          <w:rFonts w:hint="eastAsia"/>
        </w:rPr>
        <w:t>ディ</w:t>
      </w:r>
      <w:r>
        <w:t>スクリプタ</w:t>
      </w:r>
      <w:r w:rsidR="007621F8">
        <w:rPr>
          <w:rFonts w:hint="eastAsia"/>
        </w:rPr>
        <w:t>（</w:t>
      </w:r>
      <w:r w:rsidR="007621F8">
        <w:rPr>
          <w:rFonts w:hint="eastAsia"/>
        </w:rPr>
        <w:t>FILE*</w:t>
      </w:r>
      <w:r w:rsidR="007621F8">
        <w:rPr>
          <w:rFonts w:hint="eastAsia"/>
        </w:rPr>
        <w:t>など）</w:t>
      </w:r>
      <w:r>
        <w:t>」、「終了していないスレッド」、「クローズしていない同期オブジェクトなどの各種ハンドル」など全ての未解放リソースに</w:t>
      </w:r>
      <w:r>
        <w:rPr>
          <w:rFonts w:hint="eastAsia"/>
        </w:rPr>
        <w:t>対して、終了処理が行われる。</w:t>
      </w:r>
    </w:p>
    <w:p w14:paraId="479500E1" w14:textId="44AF3E52" w:rsidR="005E0D2F" w:rsidRDefault="005E0D2F" w:rsidP="00F931A9">
      <w:pPr>
        <w:pStyle w:val="aa"/>
        <w:spacing w:beforeLines="50" w:before="180"/>
        <w:ind w:left="447" w:firstLine="283"/>
      </w:pPr>
      <w:r>
        <w:t>ただし、きちんと終了できずに「ゾンビプロセス」という形で残ってしまうケースもある。何より、メモリリーク等を見過ごしていると、長時間のゲームプレイではやがてメモリ不足などの問題を引き起こすので、</w:t>
      </w:r>
      <w:r>
        <w:rPr>
          <w:rFonts w:hint="eastAsia"/>
        </w:rPr>
        <w:t>きちんと明示的に全ての解放を行うべき。</w:t>
      </w:r>
    </w:p>
    <w:p w14:paraId="6C658073" w14:textId="4951326A" w:rsidR="005E0D2F" w:rsidRDefault="00F931A9" w:rsidP="00F931A9">
      <w:pPr>
        <w:pStyle w:val="aa"/>
        <w:spacing w:beforeLines="50" w:before="180"/>
        <w:ind w:leftChars="203" w:left="1274" w:hangingChars="404" w:hanging="848"/>
      </w:pPr>
      <w:r>
        <w:rPr>
          <w:rFonts w:hint="eastAsia"/>
        </w:rPr>
        <w:t>【</w:t>
      </w:r>
      <w:r w:rsidR="005E0D2F">
        <w:rPr>
          <w:rFonts w:hint="eastAsia"/>
        </w:rPr>
        <w:t>補足</w:t>
      </w:r>
      <w:r>
        <w:rPr>
          <w:rFonts w:hint="eastAsia"/>
        </w:rPr>
        <w:t>】</w:t>
      </w:r>
      <w:r w:rsidR="005E0D2F">
        <w:rPr>
          <w:rFonts w:hint="eastAsia"/>
        </w:rPr>
        <w:t>fork</w:t>
      </w:r>
      <w:r w:rsidR="005E0D2F">
        <w:rPr>
          <w:rFonts w:hint="eastAsia"/>
        </w:rPr>
        <w:t>による子プロセスを生成した時、親プロセスが子プロセスの終了を</w:t>
      </w:r>
      <w:r w:rsidR="005E0D2F">
        <w:rPr>
          <w:rFonts w:hint="eastAsia"/>
        </w:rPr>
        <w:t>wait</w:t>
      </w:r>
      <w:r w:rsidR="005E0D2F">
        <w:rPr>
          <w:rFonts w:hint="eastAsia"/>
        </w:rPr>
        <w:t>しないと子プロセスがゾンビ化する。</w:t>
      </w:r>
    </w:p>
    <w:p w14:paraId="4B07F422" w14:textId="26DA26CF" w:rsidR="00F931A9" w:rsidRDefault="00F931A9" w:rsidP="00F931A9">
      <w:pPr>
        <w:pStyle w:val="3"/>
      </w:pPr>
      <w:bookmarkStart w:id="20" w:name="_Toc378420047"/>
      <w:r>
        <w:rPr>
          <w:rFonts w:hint="eastAsia"/>
        </w:rPr>
        <w:lastRenderedPageBreak/>
        <w:t>サービス／デーモン</w:t>
      </w:r>
      <w:bookmarkEnd w:id="20"/>
    </w:p>
    <w:p w14:paraId="2C61D22A" w14:textId="77777777" w:rsidR="00AC7562" w:rsidRDefault="00F931A9" w:rsidP="00F931A9">
      <w:pPr>
        <w:pStyle w:val="aa"/>
        <w:ind w:left="447" w:firstLine="283"/>
      </w:pPr>
      <w:r>
        <w:rPr>
          <w:rFonts w:hint="eastAsia"/>
        </w:rPr>
        <w:t>Windows</w:t>
      </w:r>
      <w:r>
        <w:rPr>
          <w:rFonts w:hint="eastAsia"/>
        </w:rPr>
        <w:t>の「サービス」、</w:t>
      </w:r>
      <w:r>
        <w:rPr>
          <w:rFonts w:hint="eastAsia"/>
        </w:rPr>
        <w:t>Unix</w:t>
      </w:r>
      <w:r>
        <w:rPr>
          <w:rFonts w:hint="eastAsia"/>
        </w:rPr>
        <w:t>系</w:t>
      </w:r>
      <w:r>
        <w:rPr>
          <w:rFonts w:hint="eastAsia"/>
        </w:rPr>
        <w:t>OS</w:t>
      </w:r>
      <w:r>
        <w:rPr>
          <w:rFonts w:hint="eastAsia"/>
        </w:rPr>
        <w:t>の「デーモン」は、バックグラウンドで常時稼働する「プロセス」のことである。</w:t>
      </w:r>
    </w:p>
    <w:p w14:paraId="45C4260C" w14:textId="3B5CB6FB" w:rsidR="00F931A9" w:rsidRDefault="00AC7562" w:rsidP="00F931A9">
      <w:pPr>
        <w:pStyle w:val="aa"/>
        <w:ind w:left="447" w:firstLine="283"/>
      </w:pPr>
      <w:r>
        <w:rPr>
          <w:rFonts w:hint="eastAsia"/>
        </w:rPr>
        <w:t>GUI</w:t>
      </w:r>
      <w:r>
        <w:rPr>
          <w:rFonts w:hint="eastAsia"/>
        </w:rPr>
        <w:t>を持った「フロントエンド（プロセス）」に対して、姿の見えない</w:t>
      </w:r>
      <w:r w:rsidR="00AD5C5F">
        <w:rPr>
          <w:rFonts w:hint="eastAsia"/>
        </w:rPr>
        <w:t>「バックエンド</w:t>
      </w:r>
      <w:r>
        <w:rPr>
          <w:rFonts w:hint="eastAsia"/>
        </w:rPr>
        <w:t>（</w:t>
      </w:r>
      <w:r w:rsidR="00AD5C5F">
        <w:rPr>
          <w:rFonts w:hint="eastAsia"/>
        </w:rPr>
        <w:t>プロセス</w:t>
      </w:r>
      <w:r>
        <w:rPr>
          <w:rFonts w:hint="eastAsia"/>
        </w:rPr>
        <w:t>）</w:t>
      </w:r>
      <w:r w:rsidR="00AD5C5F">
        <w:rPr>
          <w:rFonts w:hint="eastAsia"/>
        </w:rPr>
        <w:t>」</w:t>
      </w:r>
      <w:r w:rsidR="00E03646">
        <w:rPr>
          <w:rFonts w:hint="eastAsia"/>
        </w:rPr>
        <w:t>といった呼び方もする。</w:t>
      </w:r>
    </w:p>
    <w:p w14:paraId="6EE49731" w14:textId="77777777" w:rsidR="00AC7562" w:rsidRDefault="00F931A9" w:rsidP="00AC7562">
      <w:pPr>
        <w:pStyle w:val="aa"/>
        <w:spacing w:beforeLines="50" w:before="180"/>
        <w:ind w:left="447" w:firstLine="283"/>
      </w:pPr>
      <w:r>
        <w:rPr>
          <w:rFonts w:hint="eastAsia"/>
        </w:rPr>
        <w:t>ログインしなくても</w:t>
      </w:r>
      <w:r>
        <w:rPr>
          <w:rFonts w:hint="eastAsia"/>
        </w:rPr>
        <w:t>OS</w:t>
      </w:r>
      <w:r>
        <w:rPr>
          <w:rFonts w:hint="eastAsia"/>
        </w:rPr>
        <w:t>起動と同時に実行するように</w:t>
      </w:r>
      <w:r>
        <w:rPr>
          <w:rFonts w:hint="eastAsia"/>
        </w:rPr>
        <w:t>OS</w:t>
      </w:r>
      <w:r>
        <w:rPr>
          <w:rFonts w:hint="eastAsia"/>
        </w:rPr>
        <w:t>が管理</w:t>
      </w:r>
      <w:r w:rsidR="00E03646">
        <w:rPr>
          <w:rFonts w:hint="eastAsia"/>
        </w:rPr>
        <w:t>する。</w:t>
      </w:r>
    </w:p>
    <w:p w14:paraId="65856169" w14:textId="5289351A" w:rsidR="00E03646" w:rsidRPr="00E03646" w:rsidRDefault="00F931A9" w:rsidP="00F931A9">
      <w:pPr>
        <w:pStyle w:val="aa"/>
        <w:ind w:left="447" w:firstLine="283"/>
      </w:pPr>
      <w:r>
        <w:rPr>
          <w:rFonts w:hint="eastAsia"/>
        </w:rPr>
        <w:t>Web</w:t>
      </w:r>
      <w:r>
        <w:rPr>
          <w:rFonts w:hint="eastAsia"/>
        </w:rPr>
        <w:t>サーバーなどのサーバー系のシステムに多く用いられる形態。</w:t>
      </w:r>
      <w:r w:rsidR="00E03646">
        <w:t>何らかのリクエストが来るまでスリープして待ち続けるような処理が多い。</w:t>
      </w:r>
    </w:p>
    <w:p w14:paraId="1FCDF5DE" w14:textId="730D471A" w:rsidR="00F931A9" w:rsidRPr="00F931A9" w:rsidRDefault="00F931A9" w:rsidP="00E03646">
      <w:pPr>
        <w:pStyle w:val="aa"/>
        <w:spacing w:beforeLines="50" w:before="180"/>
        <w:ind w:left="447" w:firstLine="283"/>
      </w:pPr>
      <w:r>
        <w:t>なお、「デーモン」は「</w:t>
      </w:r>
      <w:r>
        <w:rPr>
          <w:rFonts w:hint="eastAsia"/>
        </w:rPr>
        <w:t>demon</w:t>
      </w:r>
      <w:r>
        <w:rPr>
          <w:rFonts w:hint="eastAsia"/>
        </w:rPr>
        <w:t>」（悪魔）ではなく「</w:t>
      </w:r>
      <w:r>
        <w:rPr>
          <w:rFonts w:hint="eastAsia"/>
        </w:rPr>
        <w:t>daemon</w:t>
      </w:r>
      <w:r>
        <w:t>」（</w:t>
      </w:r>
      <w:r>
        <w:rPr>
          <w:rFonts w:hint="eastAsia"/>
        </w:rPr>
        <w:t>守護神）。</w:t>
      </w:r>
    </w:p>
    <w:p w14:paraId="789803F4" w14:textId="487E1E3C" w:rsidR="00A77C3A" w:rsidRDefault="00A77C3A" w:rsidP="00A77C3A">
      <w:pPr>
        <w:pStyle w:val="1"/>
      </w:pPr>
      <w:bookmarkStart w:id="21" w:name="_Toc378420048"/>
      <w:r>
        <w:rPr>
          <w:rFonts w:hint="eastAsia"/>
        </w:rPr>
        <w:t>スレッドとハードウェア</w:t>
      </w:r>
      <w:bookmarkEnd w:id="21"/>
    </w:p>
    <w:p w14:paraId="68A33355" w14:textId="5C8DCBAF" w:rsidR="00E71698" w:rsidRDefault="00E71698" w:rsidP="00E71698">
      <w:pPr>
        <w:pStyle w:val="a8"/>
        <w:ind w:firstLine="283"/>
      </w:pPr>
      <w:r>
        <w:t>マルチスレッドプログラミングでは、</w:t>
      </w:r>
      <w:r>
        <w:rPr>
          <w:rFonts w:hint="eastAsia"/>
        </w:rPr>
        <w:t>対象となるハードウェアを意識しなければならない。</w:t>
      </w:r>
    </w:p>
    <w:p w14:paraId="28AD8012" w14:textId="77777777" w:rsidR="00165F19" w:rsidRDefault="00E71698" w:rsidP="00E71698">
      <w:pPr>
        <w:pStyle w:val="a8"/>
        <w:ind w:firstLine="283"/>
      </w:pPr>
      <w:r>
        <w:rPr>
          <w:rFonts w:hint="eastAsia"/>
        </w:rPr>
        <w:t>使用するハードウェア</w:t>
      </w:r>
      <w:r w:rsidR="00165F19">
        <w:rPr>
          <w:rFonts w:hint="eastAsia"/>
        </w:rPr>
        <w:t>／</w:t>
      </w:r>
      <w:r w:rsidR="00165F19">
        <w:rPr>
          <w:rFonts w:hint="eastAsia"/>
        </w:rPr>
        <w:t>OS</w:t>
      </w:r>
      <w:r>
        <w:rPr>
          <w:rFonts w:hint="eastAsia"/>
        </w:rPr>
        <w:t>に応じた判断要件がある。</w:t>
      </w:r>
    </w:p>
    <w:p w14:paraId="6142BD15" w14:textId="27E092AE" w:rsidR="005D1EB8" w:rsidRDefault="00E71698" w:rsidP="00E71698">
      <w:pPr>
        <w:pStyle w:val="a8"/>
        <w:ind w:firstLine="283"/>
      </w:pPr>
      <w:r>
        <w:rPr>
          <w:rFonts w:hint="eastAsia"/>
        </w:rPr>
        <w:t>例えば、「同期にスピンロックを使うべきか？</w:t>
      </w:r>
      <w:r w:rsidR="00E14B1B">
        <w:rPr>
          <w:rFonts w:hint="eastAsia"/>
        </w:rPr>
        <w:t>（</w:t>
      </w:r>
      <w:r w:rsidR="00165F19">
        <w:rPr>
          <w:rFonts w:hint="eastAsia"/>
        </w:rPr>
        <w:t>別コアにスレッドを分散させる必要あり</w:t>
      </w:r>
      <w:r w:rsidR="00E14B1B">
        <w:rPr>
          <w:rFonts w:hint="eastAsia"/>
        </w:rPr>
        <w:t>）</w:t>
      </w:r>
      <w:r>
        <w:rPr>
          <w:rFonts w:hint="eastAsia"/>
        </w:rPr>
        <w:t>」</w:t>
      </w:r>
      <w:r w:rsidR="0089500A">
        <w:rPr>
          <w:rFonts w:hint="eastAsia"/>
        </w:rPr>
        <w:t>、</w:t>
      </w:r>
      <w:r>
        <w:rPr>
          <w:rFonts w:hint="eastAsia"/>
        </w:rPr>
        <w:t>「</w:t>
      </w:r>
      <w:r w:rsidR="00E14B1B">
        <w:rPr>
          <w:rFonts w:hint="eastAsia"/>
        </w:rPr>
        <w:t>SPU</w:t>
      </w:r>
      <w:r w:rsidR="00E14B1B">
        <w:rPr>
          <w:rFonts w:hint="eastAsia"/>
        </w:rPr>
        <w:t>や</w:t>
      </w:r>
      <w:r w:rsidR="00E14B1B">
        <w:rPr>
          <w:rFonts w:hint="eastAsia"/>
        </w:rPr>
        <w:t>GPU</w:t>
      </w:r>
      <w:r w:rsidR="0089500A">
        <w:rPr>
          <w:rFonts w:hint="eastAsia"/>
        </w:rPr>
        <w:t>（</w:t>
      </w:r>
      <w:r w:rsidR="0089500A">
        <w:rPr>
          <w:rFonts w:hint="eastAsia"/>
        </w:rPr>
        <w:t>GPGPU</w:t>
      </w:r>
      <w:r w:rsidR="0089500A">
        <w:rPr>
          <w:rFonts w:hint="eastAsia"/>
        </w:rPr>
        <w:t>）</w:t>
      </w:r>
      <w:r w:rsidR="00E14B1B">
        <w:rPr>
          <w:rFonts w:hint="eastAsia"/>
        </w:rPr>
        <w:t>のような</w:t>
      </w:r>
      <w:r w:rsidR="0089500A">
        <w:rPr>
          <w:rFonts w:hint="eastAsia"/>
        </w:rPr>
        <w:t>副</w:t>
      </w:r>
      <w:r w:rsidR="00E14B1B">
        <w:rPr>
          <w:rFonts w:hint="eastAsia"/>
        </w:rPr>
        <w:t>プロセッサを利用するべきか？（プロセッサ専用のプログラムが必要）」</w:t>
      </w:r>
      <w:r w:rsidR="0089500A">
        <w:rPr>
          <w:rFonts w:hint="eastAsia"/>
        </w:rPr>
        <w:t>、</w:t>
      </w:r>
      <w:r w:rsidR="00165F19">
        <w:rPr>
          <w:rFonts w:hint="eastAsia"/>
        </w:rPr>
        <w:t xml:space="preserve"> </w:t>
      </w:r>
      <w:r w:rsidR="00165F19">
        <w:t>「多数の</w:t>
      </w:r>
      <w:r w:rsidR="0089500A">
        <w:rPr>
          <w:rFonts w:hint="eastAsia"/>
        </w:rPr>
        <w:t>副</w:t>
      </w:r>
      <w:r w:rsidR="00165F19">
        <w:t>プロセッサがあるなら</w:t>
      </w:r>
      <w:r w:rsidR="00165F19">
        <w:rPr>
          <w:rFonts w:hint="eastAsia"/>
        </w:rPr>
        <w:t>、</w:t>
      </w:r>
      <w:r w:rsidR="00165F19">
        <w:t>一部のプロセッサは特定の処理に専門化してロードの手間をなくようにすべきか？（</w:t>
      </w:r>
      <w:r w:rsidR="00165F19">
        <w:rPr>
          <w:rFonts w:hint="eastAsia"/>
        </w:rPr>
        <w:t>SPU</w:t>
      </w:r>
      <w:r w:rsidR="00165F19">
        <w:rPr>
          <w:rFonts w:hint="eastAsia"/>
        </w:rPr>
        <w:t>でよく使われる手法</w:t>
      </w:r>
      <w:r w:rsidR="00165F19">
        <w:t>）」</w:t>
      </w:r>
      <w:r w:rsidR="00165F19">
        <w:rPr>
          <w:rFonts w:hint="eastAsia"/>
        </w:rPr>
        <w:t xml:space="preserve"> </w:t>
      </w:r>
      <w:r w:rsidR="00165F19">
        <w:rPr>
          <w:rFonts w:hint="eastAsia"/>
        </w:rPr>
        <w:t>など。</w:t>
      </w:r>
    </w:p>
    <w:p w14:paraId="46CBF0FC" w14:textId="0AEADD91" w:rsidR="00E71698" w:rsidRPr="00E71698" w:rsidRDefault="005D1EB8" w:rsidP="00E71698">
      <w:pPr>
        <w:pStyle w:val="a8"/>
        <w:ind w:firstLine="283"/>
      </w:pPr>
      <w:r>
        <w:rPr>
          <w:rFonts w:hint="eastAsia"/>
        </w:rPr>
        <w:t>また、スレッドの扱い方や同期の方法など、プログラミング手法が</w:t>
      </w:r>
      <w:r>
        <w:rPr>
          <w:rFonts w:hint="eastAsia"/>
        </w:rPr>
        <w:t>OS</w:t>
      </w:r>
      <w:r>
        <w:rPr>
          <w:rFonts w:hint="eastAsia"/>
        </w:rPr>
        <w:t>によって異なる。</w:t>
      </w:r>
    </w:p>
    <w:p w14:paraId="204F17F2" w14:textId="781BC46A" w:rsidR="00E211F0" w:rsidRDefault="00E211F0" w:rsidP="00E211F0">
      <w:pPr>
        <w:pStyle w:val="2"/>
      </w:pPr>
      <w:bookmarkStart w:id="22" w:name="_Toc378420049"/>
      <w:r>
        <w:rPr>
          <w:rFonts w:hint="eastAsia"/>
        </w:rPr>
        <w:t>CPU</w:t>
      </w:r>
      <w:bookmarkEnd w:id="22"/>
    </w:p>
    <w:p w14:paraId="17A99976" w14:textId="77777777" w:rsidR="009D1D38" w:rsidRDefault="00E211F0" w:rsidP="00E211F0">
      <w:pPr>
        <w:pStyle w:val="a9"/>
        <w:keepNext/>
        <w:widowControl/>
        <w:ind w:firstLine="283"/>
      </w:pPr>
      <w:r>
        <w:rPr>
          <w:rFonts w:hint="eastAsia"/>
        </w:rPr>
        <w:t>「</w:t>
      </w:r>
      <w:r>
        <w:rPr>
          <w:rFonts w:hint="eastAsia"/>
        </w:rPr>
        <w:t>C</w:t>
      </w:r>
      <w:r>
        <w:t>entral Processing Unit</w:t>
      </w:r>
      <w:r>
        <w:t>」（中央処理装置）のこと。コンピュータで最もメインとなる演算装置を指して「</w:t>
      </w:r>
      <w:r>
        <w:rPr>
          <w:rFonts w:hint="eastAsia"/>
        </w:rPr>
        <w:t>CPU</w:t>
      </w:r>
      <w:r>
        <w:rPr>
          <w:rFonts w:hint="eastAsia"/>
        </w:rPr>
        <w:t>」と呼ぶ</w:t>
      </w:r>
      <w:r w:rsidR="009D1D38">
        <w:rPr>
          <w:rFonts w:hint="eastAsia"/>
        </w:rPr>
        <w:t>。</w:t>
      </w:r>
    </w:p>
    <w:p w14:paraId="5C4B0CC8" w14:textId="607108E0" w:rsidR="00E211F0" w:rsidRDefault="00E211F0" w:rsidP="009D1D38">
      <w:pPr>
        <w:pStyle w:val="a9"/>
        <w:keepNext/>
        <w:widowControl/>
        <w:spacing w:afterLines="50" w:after="180"/>
        <w:ind w:firstLine="283"/>
      </w:pPr>
      <w:r>
        <w:rPr>
          <w:rFonts w:hint="eastAsia"/>
        </w:rPr>
        <w:t>微妙に意味の違う同義語が</w:t>
      </w:r>
      <w:r w:rsidR="009D1D38">
        <w:rPr>
          <w:rFonts w:hint="eastAsia"/>
        </w:rPr>
        <w:t>あるので</w:t>
      </w:r>
      <w:r>
        <w:rPr>
          <w:rFonts w:hint="eastAsia"/>
        </w:rPr>
        <w:t>以下</w:t>
      </w:r>
      <w:r w:rsidR="009D1D38">
        <w:rPr>
          <w:rFonts w:hint="eastAsia"/>
        </w:rPr>
        <w:t>に</w:t>
      </w:r>
      <w:r>
        <w:rPr>
          <w:rFonts w:hint="eastAsia"/>
        </w:rPr>
        <w:t>幾つか列挙する。</w:t>
      </w:r>
    </w:p>
    <w:p w14:paraId="7DF63ACA" w14:textId="2C52EDC4" w:rsidR="00E211F0" w:rsidRDefault="00DB0D45" w:rsidP="00DB0D45">
      <w:pPr>
        <w:pStyle w:val="affff7"/>
      </w:pPr>
      <w:r>
        <w:rPr>
          <w:rFonts w:hint="eastAsia"/>
        </w:rPr>
        <w:t xml:space="preserve">MPU </w:t>
      </w:r>
      <w:r>
        <w:tab/>
      </w:r>
      <w:r>
        <w:tab/>
      </w:r>
      <w:r>
        <w:t>「</w:t>
      </w:r>
      <w:r>
        <w:rPr>
          <w:rFonts w:hint="eastAsia"/>
        </w:rPr>
        <w:t>Micro-Processing Unit</w:t>
      </w:r>
      <w:r>
        <w:rPr>
          <w:rFonts w:hint="eastAsia"/>
        </w:rPr>
        <w:t>」。</w:t>
      </w:r>
      <w:r w:rsidR="00EF494D">
        <w:rPr>
          <w:rFonts w:hint="eastAsia"/>
        </w:rPr>
        <w:t>中央処理装置を一個の半導体チップに集積したもの。元来の</w:t>
      </w:r>
      <w:r>
        <w:rPr>
          <w:rFonts w:hint="eastAsia"/>
        </w:rPr>
        <w:t>「</w:t>
      </w:r>
      <w:r>
        <w:rPr>
          <w:rFonts w:hint="eastAsia"/>
        </w:rPr>
        <w:t>CPU</w:t>
      </w:r>
      <w:r>
        <w:rPr>
          <w:rFonts w:hint="eastAsia"/>
        </w:rPr>
        <w:t>」</w:t>
      </w:r>
      <w:r w:rsidR="00EF494D">
        <w:rPr>
          <w:rFonts w:hint="eastAsia"/>
        </w:rPr>
        <w:t>は複数の半導体チップの連携で演算処理を行う集合体のことを指していたが、もはや</w:t>
      </w:r>
      <w:r w:rsidR="00EF494D">
        <w:rPr>
          <w:rFonts w:hint="eastAsia"/>
        </w:rPr>
        <w:t>MPU</w:t>
      </w:r>
      <w:r w:rsidR="00EF494D">
        <w:rPr>
          <w:rFonts w:hint="eastAsia"/>
        </w:rPr>
        <w:t>と</w:t>
      </w:r>
      <w:r w:rsidR="00EF494D">
        <w:rPr>
          <w:rFonts w:hint="eastAsia"/>
        </w:rPr>
        <w:t>CPU</w:t>
      </w:r>
      <w:r w:rsidR="00EF494D">
        <w:rPr>
          <w:rFonts w:hint="eastAsia"/>
        </w:rPr>
        <w:t>は同義となっている。</w:t>
      </w:r>
    </w:p>
    <w:p w14:paraId="1DD64C11" w14:textId="4812C296" w:rsidR="00EF494D" w:rsidRDefault="003A25D4" w:rsidP="00DB0D45">
      <w:pPr>
        <w:pStyle w:val="affff7"/>
      </w:pPr>
      <w:r>
        <w:rPr>
          <w:rFonts w:hint="eastAsia"/>
        </w:rPr>
        <w:t xml:space="preserve">PPE </w:t>
      </w:r>
      <w:r>
        <w:rPr>
          <w:rFonts w:hint="eastAsia"/>
        </w:rPr>
        <w:tab/>
      </w:r>
      <w:r>
        <w:rPr>
          <w:rFonts w:hint="eastAsia"/>
        </w:rPr>
        <w:tab/>
      </w:r>
      <w:r>
        <w:rPr>
          <w:rFonts w:hint="eastAsia"/>
        </w:rPr>
        <w:t>「</w:t>
      </w:r>
      <w:r>
        <w:rPr>
          <w:rFonts w:hint="eastAsia"/>
        </w:rPr>
        <w:t>Power PC Processor Element</w:t>
      </w:r>
      <w:r>
        <w:rPr>
          <w:rFonts w:hint="eastAsia"/>
        </w:rPr>
        <w:t>」。</w:t>
      </w:r>
      <w:r>
        <w:rPr>
          <w:rFonts w:hint="eastAsia"/>
        </w:rPr>
        <w:t>PS3</w:t>
      </w:r>
      <w:r w:rsidR="00904C50">
        <w:rPr>
          <w:rFonts w:hint="eastAsia"/>
        </w:rPr>
        <w:t>に採用された「</w:t>
      </w:r>
      <w:r w:rsidR="00904C50">
        <w:rPr>
          <w:rFonts w:hint="eastAsia"/>
        </w:rPr>
        <w:t>Ce</w:t>
      </w:r>
      <w:r w:rsidR="00904C50">
        <w:t>ll</w:t>
      </w:r>
      <w:r w:rsidR="00904C50">
        <w:t>」</w:t>
      </w:r>
      <w:r>
        <w:rPr>
          <w:rFonts w:hint="eastAsia"/>
        </w:rPr>
        <w:t>プロセッサ</w:t>
      </w:r>
      <w:r w:rsidR="00904C50">
        <w:rPr>
          <w:rFonts w:hint="eastAsia"/>
        </w:rPr>
        <w:t>の中のメインプロセッサコア</w:t>
      </w:r>
      <w:r>
        <w:rPr>
          <w:rFonts w:hint="eastAsia"/>
        </w:rPr>
        <w:t>。</w:t>
      </w:r>
    </w:p>
    <w:p w14:paraId="186450C2" w14:textId="4F989F6F" w:rsidR="00904C50" w:rsidRDefault="00904C50" w:rsidP="00250708">
      <w:pPr>
        <w:pStyle w:val="affff7"/>
      </w:pPr>
      <w:r>
        <w:lastRenderedPageBreak/>
        <w:t xml:space="preserve">APU </w:t>
      </w:r>
      <w:r>
        <w:tab/>
      </w:r>
      <w:r>
        <w:tab/>
        <w:t>AMD</w:t>
      </w:r>
      <w:r w:rsidR="00250708">
        <w:t>が開発した、</w:t>
      </w:r>
      <w:r>
        <w:rPr>
          <w:rFonts w:hint="eastAsia"/>
        </w:rPr>
        <w:t>CPU</w:t>
      </w:r>
      <w:r>
        <w:rPr>
          <w:rFonts w:hint="eastAsia"/>
        </w:rPr>
        <w:t>と</w:t>
      </w:r>
      <w:r>
        <w:rPr>
          <w:rFonts w:hint="eastAsia"/>
        </w:rPr>
        <w:t>GPU</w:t>
      </w:r>
      <w:r>
        <w:rPr>
          <w:rFonts w:hint="eastAsia"/>
        </w:rPr>
        <w:t>を合成したプロセッサ。</w:t>
      </w:r>
    </w:p>
    <w:p w14:paraId="46B12E80" w14:textId="2AFF80A2" w:rsidR="00A10F96" w:rsidRDefault="00A10F96" w:rsidP="00A10F96">
      <w:pPr>
        <w:pStyle w:val="3"/>
      </w:pPr>
      <w:bookmarkStart w:id="23" w:name="_Toc378420050"/>
      <w:r>
        <w:rPr>
          <w:rFonts w:hint="eastAsia"/>
        </w:rPr>
        <w:t>C</w:t>
      </w:r>
      <w:r>
        <w:t>ISC</w:t>
      </w:r>
      <w:r w:rsidR="0089500A">
        <w:t>と</w:t>
      </w:r>
      <w:r>
        <w:rPr>
          <w:rFonts w:hint="eastAsia"/>
        </w:rPr>
        <w:t>RISC</w:t>
      </w:r>
      <w:bookmarkEnd w:id="23"/>
    </w:p>
    <w:p w14:paraId="7BEDF538" w14:textId="77777777" w:rsidR="007544B2" w:rsidRDefault="00A10F96" w:rsidP="00A10F96">
      <w:pPr>
        <w:pStyle w:val="aa"/>
        <w:ind w:left="447" w:firstLine="283"/>
      </w:pPr>
      <w:r>
        <w:rPr>
          <w:rFonts w:hint="eastAsia"/>
        </w:rPr>
        <w:t>CPU</w:t>
      </w:r>
      <w:r w:rsidR="001F2BA5">
        <w:rPr>
          <w:rFonts w:hint="eastAsia"/>
        </w:rPr>
        <w:t>は、その命令セットアーキテクチャによって大きく二つに分類される。</w:t>
      </w:r>
    </w:p>
    <w:p w14:paraId="0E2E116B" w14:textId="1AC0A203" w:rsidR="00A10F96" w:rsidRDefault="001F2BA5" w:rsidP="00A10F96">
      <w:pPr>
        <w:pStyle w:val="aa"/>
        <w:ind w:left="447" w:firstLine="283"/>
      </w:pPr>
      <w:r>
        <w:rPr>
          <w:rFonts w:hint="eastAsia"/>
        </w:rPr>
        <w:t>CISC</w:t>
      </w:r>
      <w:r>
        <w:rPr>
          <w:rFonts w:hint="eastAsia"/>
        </w:rPr>
        <w:t>（</w:t>
      </w:r>
      <w:r>
        <w:rPr>
          <w:rFonts w:hint="eastAsia"/>
        </w:rPr>
        <w:t xml:space="preserve">Complex Instruction Set Computer: </w:t>
      </w:r>
      <w:r>
        <w:rPr>
          <w:rFonts w:hint="eastAsia"/>
        </w:rPr>
        <w:t>シスク）と、</w:t>
      </w:r>
      <w:r>
        <w:rPr>
          <w:rFonts w:hint="eastAsia"/>
        </w:rPr>
        <w:t>RISC</w:t>
      </w:r>
      <w:r>
        <w:rPr>
          <w:rFonts w:hint="eastAsia"/>
        </w:rPr>
        <w:t>（</w:t>
      </w:r>
      <w:r>
        <w:rPr>
          <w:rFonts w:hint="eastAsia"/>
        </w:rPr>
        <w:t>Reduced Instruction Set Computer</w:t>
      </w:r>
      <w:r w:rsidR="00051E0B">
        <w:rPr>
          <w:rFonts w:hint="eastAsia"/>
        </w:rPr>
        <w:t>：リスク</w:t>
      </w:r>
      <w:r>
        <w:rPr>
          <w:rFonts w:hint="eastAsia"/>
        </w:rPr>
        <w:t>）である。</w:t>
      </w:r>
    </w:p>
    <w:p w14:paraId="24E0E1EC" w14:textId="70CBB8CD" w:rsidR="001F2BA5" w:rsidRDefault="001F2BA5" w:rsidP="007544B2">
      <w:pPr>
        <w:pStyle w:val="aa"/>
        <w:spacing w:beforeLines="50" w:before="180"/>
        <w:ind w:left="447" w:firstLine="283"/>
      </w:pPr>
      <w:r>
        <w:t>CPU</w:t>
      </w:r>
      <w:r>
        <w:t>の発展に伴って、その命令セットが複雑化してきたことを背景に、単純な命令を指向し</w:t>
      </w:r>
      <w:r w:rsidR="007544B2">
        <w:t>て</w:t>
      </w:r>
      <w:r>
        <w:t>RISC</w:t>
      </w:r>
      <w:r>
        <w:t>が考案された。</w:t>
      </w:r>
      <w:r w:rsidR="007544B2">
        <w:t>複雑なことを</w:t>
      </w:r>
      <w:r>
        <w:rPr>
          <w:rFonts w:hint="eastAsia"/>
        </w:rPr>
        <w:t>１命令で</w:t>
      </w:r>
      <w:r w:rsidR="007544B2">
        <w:rPr>
          <w:rFonts w:hint="eastAsia"/>
        </w:rPr>
        <w:t>こなせるように命令セットがふくれあがった</w:t>
      </w:r>
      <w:r>
        <w:rPr>
          <w:rFonts w:hint="eastAsia"/>
        </w:rPr>
        <w:t>CISC</w:t>
      </w:r>
      <w:r>
        <w:rPr>
          <w:rFonts w:hint="eastAsia"/>
        </w:rPr>
        <w:t>に対して、命令</w:t>
      </w:r>
      <w:r w:rsidR="007544B2">
        <w:rPr>
          <w:rFonts w:hint="eastAsia"/>
        </w:rPr>
        <w:t>セット</w:t>
      </w:r>
      <w:r>
        <w:rPr>
          <w:rFonts w:hint="eastAsia"/>
        </w:rPr>
        <w:t>を減らして回路を単純化することで高速化を図ったのが</w:t>
      </w:r>
      <w:r>
        <w:rPr>
          <w:rFonts w:hint="eastAsia"/>
        </w:rPr>
        <w:t>RISC</w:t>
      </w:r>
      <w:r>
        <w:rPr>
          <w:rFonts w:hint="eastAsia"/>
        </w:rPr>
        <w:t>。</w:t>
      </w:r>
    </w:p>
    <w:p w14:paraId="0F6CFDE2" w14:textId="588BA071" w:rsidR="001F2BA5" w:rsidRDefault="001F2BA5" w:rsidP="00A10F96">
      <w:pPr>
        <w:pStyle w:val="aa"/>
        <w:ind w:left="447" w:firstLine="283"/>
      </w:pPr>
      <w:r>
        <w:t>なお、</w:t>
      </w:r>
      <w:r>
        <w:t>CISC</w:t>
      </w:r>
      <w:r>
        <w:t>という言葉は</w:t>
      </w:r>
      <w:r>
        <w:t>RISC</w:t>
      </w:r>
      <w:r>
        <w:t>の誕生に伴って、対義語的に用いられるようになったもの</w:t>
      </w:r>
      <w:r w:rsidR="007544B2">
        <w:t>である</w:t>
      </w:r>
      <w:r>
        <w:t>。</w:t>
      </w:r>
    </w:p>
    <w:p w14:paraId="3033E704" w14:textId="6DC96DC1" w:rsidR="001F2BA5" w:rsidRPr="00A10F96" w:rsidRDefault="001F2BA5" w:rsidP="007544B2">
      <w:pPr>
        <w:pStyle w:val="aa"/>
        <w:spacing w:beforeLines="50" w:before="180"/>
        <w:ind w:left="447" w:firstLine="283"/>
      </w:pPr>
      <w:r>
        <w:rPr>
          <w:rFonts w:hint="eastAsia"/>
        </w:rPr>
        <w:t>R</w:t>
      </w:r>
      <w:r>
        <w:t>ISC</w:t>
      </w:r>
      <w:r>
        <w:t>の登場は</w:t>
      </w:r>
      <w:r>
        <w:rPr>
          <w:rFonts w:hint="eastAsia"/>
        </w:rPr>
        <w:t>CISC</w:t>
      </w:r>
      <w:r>
        <w:rPr>
          <w:rFonts w:hint="eastAsia"/>
        </w:rPr>
        <w:t>の淘汰には至らず、現状はどちらも主流である。</w:t>
      </w:r>
      <w:r>
        <w:rPr>
          <w:rFonts w:hint="eastAsia"/>
        </w:rPr>
        <w:t>Intel</w:t>
      </w:r>
      <w:r w:rsidR="007544B2">
        <w:rPr>
          <w:rFonts w:hint="eastAsia"/>
        </w:rPr>
        <w:t>系</w:t>
      </w:r>
      <w:r>
        <w:rPr>
          <w:rFonts w:hint="eastAsia"/>
        </w:rPr>
        <w:t>は</w:t>
      </w:r>
      <w:r>
        <w:rPr>
          <w:rFonts w:hint="eastAsia"/>
        </w:rPr>
        <w:t>CISC</w:t>
      </w:r>
      <w:r>
        <w:rPr>
          <w:rFonts w:hint="eastAsia"/>
        </w:rPr>
        <w:t>で、</w:t>
      </w:r>
      <w:r>
        <w:rPr>
          <w:rFonts w:hint="eastAsia"/>
        </w:rPr>
        <w:t>ARM</w:t>
      </w:r>
      <w:r w:rsidR="007544B2">
        <w:rPr>
          <w:rFonts w:hint="eastAsia"/>
        </w:rPr>
        <w:t>系</w:t>
      </w:r>
      <w:r>
        <w:t>や</w:t>
      </w:r>
      <w:r>
        <w:rPr>
          <w:rFonts w:hint="eastAsia"/>
        </w:rPr>
        <w:t>PowerPC</w:t>
      </w:r>
      <w:r>
        <w:rPr>
          <w:rFonts w:hint="eastAsia"/>
        </w:rPr>
        <w:t>系は</w:t>
      </w:r>
      <w:r>
        <w:rPr>
          <w:rFonts w:hint="eastAsia"/>
        </w:rPr>
        <w:t>RISC</w:t>
      </w:r>
      <w:r w:rsidR="007544B2">
        <w:rPr>
          <w:rFonts w:hint="eastAsia"/>
        </w:rPr>
        <w:t>である。どちらもゲーム機に採用されている。</w:t>
      </w:r>
    </w:p>
    <w:p w14:paraId="7B29719F" w14:textId="649AF58E" w:rsidR="0031440E" w:rsidRDefault="0031440E" w:rsidP="0031440E">
      <w:pPr>
        <w:pStyle w:val="2"/>
      </w:pPr>
      <w:bookmarkStart w:id="24" w:name="_Toc378420051"/>
      <w:r>
        <w:rPr>
          <w:rFonts w:hint="eastAsia"/>
        </w:rPr>
        <w:t>シングルプロセッサ／シングルコア</w:t>
      </w:r>
      <w:bookmarkEnd w:id="24"/>
    </w:p>
    <w:p w14:paraId="7FF8D5DF" w14:textId="08C4D7E8" w:rsidR="0031440E" w:rsidRDefault="00165F19" w:rsidP="0031440E">
      <w:pPr>
        <w:pStyle w:val="a9"/>
        <w:ind w:firstLine="283"/>
      </w:pPr>
      <w:r>
        <w:rPr>
          <w:rFonts w:hint="eastAsia"/>
        </w:rPr>
        <w:t>まず、「プロセッサ」と「プロセス」は言葉が似ているが全く別物なので注意。</w:t>
      </w:r>
    </w:p>
    <w:p w14:paraId="029B8B1E" w14:textId="7F6E1083" w:rsidR="00165F19" w:rsidRDefault="00C36817" w:rsidP="0031440E">
      <w:pPr>
        <w:pStyle w:val="a9"/>
        <w:ind w:firstLine="283"/>
      </w:pPr>
      <w:r>
        <w:t>「プロセス」は先に説明した通り</w:t>
      </w:r>
      <w:r w:rsidR="00AC7562">
        <w:t>論理</w:t>
      </w:r>
      <w:r w:rsidR="00CA66E1">
        <w:t>的なプログラムのインスタンス</w:t>
      </w:r>
      <w:r w:rsidR="00AC7562">
        <w:t>であるが、「プロセッサ」は物理的な演算装置のことを意味する。</w:t>
      </w:r>
    </w:p>
    <w:p w14:paraId="4E011216" w14:textId="234EC460" w:rsidR="00E211F0" w:rsidRPr="00C937D0" w:rsidRDefault="00E211F0" w:rsidP="009D1D38">
      <w:pPr>
        <w:pStyle w:val="a9"/>
        <w:spacing w:beforeLines="50" w:before="180"/>
        <w:ind w:firstLine="283"/>
      </w:pPr>
      <w:r>
        <w:t>「シングルプロセッサ」は「</w:t>
      </w:r>
      <w:r w:rsidR="00A56E64">
        <w:t>コンピュータの中に</w:t>
      </w:r>
      <w:r w:rsidR="009D1D38">
        <w:t>一個</w:t>
      </w:r>
      <w:r>
        <w:t>の</w:t>
      </w:r>
      <w:r w:rsidR="00A56E64">
        <w:t>プロセッサ（</w:t>
      </w:r>
      <w:r w:rsidR="009D1D38">
        <w:t>物理的な</w:t>
      </w:r>
      <w:r>
        <w:t>演算装置</w:t>
      </w:r>
      <w:r w:rsidR="00A56E64">
        <w:t>パッケージ</w:t>
      </w:r>
      <w:r w:rsidR="009D1D38">
        <w:t>）</w:t>
      </w:r>
      <w:r w:rsidR="00A56E64">
        <w:t>が搭載された状態</w:t>
      </w:r>
      <w:r>
        <w:t>」</w:t>
      </w:r>
      <w:r w:rsidR="009D1D38">
        <w:t>のことで、「シングルコア」は「</w:t>
      </w:r>
      <w:r w:rsidR="00A56E64">
        <w:t>一個のプロセッサの中に</w:t>
      </w:r>
      <w:r w:rsidR="009D1D38">
        <w:t>一個の</w:t>
      </w:r>
      <w:r w:rsidR="00A56E64">
        <w:t>コア（演算装置の演算部）が搭載された状態」のことである。</w:t>
      </w:r>
    </w:p>
    <w:p w14:paraId="7ADC8EF7" w14:textId="489343C7" w:rsidR="00A77C3A" w:rsidRDefault="00A77C3A" w:rsidP="00A77C3A">
      <w:pPr>
        <w:pStyle w:val="2"/>
      </w:pPr>
      <w:bookmarkStart w:id="25" w:name="_Toc378420052"/>
      <w:r>
        <w:rPr>
          <w:rFonts w:hint="eastAsia"/>
        </w:rPr>
        <w:lastRenderedPageBreak/>
        <w:t>マルチプロセッサ</w:t>
      </w:r>
      <w:r w:rsidR="00CA66E1">
        <w:rPr>
          <w:rFonts w:hint="eastAsia"/>
        </w:rPr>
        <w:t>／マルチコア</w:t>
      </w:r>
      <w:r w:rsidR="00180ADD">
        <w:rPr>
          <w:rFonts w:hint="eastAsia"/>
        </w:rPr>
        <w:t>／論理プロセッサ</w:t>
      </w:r>
      <w:bookmarkEnd w:id="25"/>
    </w:p>
    <w:p w14:paraId="7A658626" w14:textId="4A2D1B7A" w:rsidR="00A77C3A" w:rsidRDefault="008220E9" w:rsidP="008220E9">
      <w:pPr>
        <w:pStyle w:val="a9"/>
        <w:ind w:rightChars="-135" w:right="-283" w:firstLineChars="0" w:firstLine="0"/>
      </w:pPr>
      <w:r>
        <w:object w:dxaOrig="11056" w:dyaOrig="8761" w14:anchorId="563DBF4A">
          <v:shape id="_x0000_i1032" type="#_x0000_t75" style="width:425.1pt;height:337.55pt" o:ole="">
            <v:imagedata r:id="rId34" o:title=""/>
          </v:shape>
          <o:OLEObject Type="Embed" ProgID="Visio.Drawing.15" ShapeID="_x0000_i1032" DrawAspect="Content" ObjectID="_1452161942" r:id="rId35"/>
        </w:object>
      </w:r>
    </w:p>
    <w:p w14:paraId="19E058F8" w14:textId="21CE3773" w:rsidR="008220E9" w:rsidRDefault="008220E9" w:rsidP="008220E9">
      <w:pPr>
        <w:pStyle w:val="a9"/>
        <w:ind w:firstLine="283"/>
      </w:pPr>
      <w:r>
        <w:t>この図は、「一つの</w:t>
      </w:r>
      <w:r>
        <w:t>CPU</w:t>
      </w:r>
      <w:r>
        <w:t>」に「二つのコア」が搭載されている「マルチコア」プロセッサの例である。</w:t>
      </w:r>
      <w:r>
        <w:t>Intel</w:t>
      </w:r>
      <w:r>
        <w:t>の</w:t>
      </w:r>
      <w:r>
        <w:t>CPU</w:t>
      </w:r>
      <w:r>
        <w:t>では、さらに「</w:t>
      </w:r>
      <w:r>
        <w:t xml:space="preserve">HT = </w:t>
      </w:r>
      <w:r>
        <w:rPr>
          <w:rFonts w:hint="eastAsia"/>
        </w:rPr>
        <w:t>H</w:t>
      </w:r>
      <w:r>
        <w:t>yper-Threading technology</w:t>
      </w:r>
      <w:r>
        <w:t>」（ハイパースレッディングテクノロジー）によって、一つのコアで「二つのスレッド」の平行処理に対応する。これを</w:t>
      </w:r>
      <w:r>
        <w:t>OS</w:t>
      </w:r>
      <w:r>
        <w:t>から見ると、四つの</w:t>
      </w:r>
      <w:r>
        <w:t>CPU</w:t>
      </w:r>
      <w:r>
        <w:t>があるように見える</w:t>
      </w:r>
      <w:r w:rsidR="00BF7AE1">
        <w:rPr>
          <w:rFonts w:hint="eastAsia"/>
        </w:rPr>
        <w:t>ため、「四つの論理プロセッサ」と呼ぶ。</w:t>
      </w:r>
    </w:p>
    <w:p w14:paraId="16651677" w14:textId="607E912D" w:rsidR="00BF7AE1" w:rsidRDefault="00BF7AE1" w:rsidP="00BF7AE1">
      <w:pPr>
        <w:pStyle w:val="a9"/>
        <w:spacing w:beforeLines="50" w:before="180"/>
        <w:ind w:firstLine="283"/>
      </w:pPr>
      <w:r>
        <w:t>同様の「プロセッサ」が複数ある状態が「マルチプロセッサ」である。</w:t>
      </w:r>
      <w:r>
        <w:t>GPU</w:t>
      </w:r>
      <w:r>
        <w:t>もプロセッサの一つではあるが、メインのプロセッサではないので、通常マルチプロセッサに数えない。</w:t>
      </w:r>
    </w:p>
    <w:p w14:paraId="7F31F052" w14:textId="72944C87" w:rsidR="00BF7AE1" w:rsidRDefault="00BF7AE1" w:rsidP="008220E9">
      <w:pPr>
        <w:pStyle w:val="a9"/>
        <w:ind w:firstLine="283"/>
      </w:pPr>
      <w:r>
        <w:t>マルチプロセッサは、複数の</w:t>
      </w:r>
      <w:r>
        <w:t>CPU</w:t>
      </w:r>
      <w:r>
        <w:t>ソケットを持った基板（マザーボード）に、全く同じスペックの</w:t>
      </w:r>
      <w:r>
        <w:t>CPU</w:t>
      </w:r>
      <w:r>
        <w:t>を複数装着して動作させるのが通常である。サーバー系によく用いられる。</w:t>
      </w:r>
    </w:p>
    <w:p w14:paraId="66C86C50" w14:textId="4293DB3C" w:rsidR="00BF7AE1" w:rsidRDefault="000874D6" w:rsidP="00BF7AE1">
      <w:pPr>
        <w:pStyle w:val="a9"/>
        <w:spacing w:beforeLines="50" w:before="180"/>
        <w:ind w:firstLine="283"/>
      </w:pPr>
      <w:r>
        <w:rPr>
          <w:rFonts w:hint="eastAsia"/>
        </w:rPr>
        <w:t>かつては複数の演算装置で並列処理をするにはマルチプロセッサにするしかなかったが、マルチコアの登場により、安価で低消費電力な並列演算装置が一般化し、それに伴ってマルチスレッド処理も並列化の意識が高まっているのが現状である。</w:t>
      </w:r>
    </w:p>
    <w:p w14:paraId="4BDC85A4" w14:textId="10B7A5DC" w:rsidR="000874D6" w:rsidRDefault="000874D6" w:rsidP="00BF7AE1">
      <w:pPr>
        <w:pStyle w:val="a9"/>
        <w:spacing w:beforeLines="50" w:before="180"/>
        <w:ind w:firstLine="283"/>
      </w:pPr>
      <w:r>
        <w:t>余談になるが、一つの</w:t>
      </w:r>
      <w:r>
        <w:t>CPU</w:t>
      </w:r>
      <w:r>
        <w:t>に</w:t>
      </w:r>
      <w:r w:rsidR="00AB66B9">
        <w:t>同種の</w:t>
      </w:r>
      <w:r>
        <w:t>コアのみを搭載しているものを「</w:t>
      </w:r>
      <w:r w:rsidR="00AB66B9">
        <w:t>ホモジニアスマルチコア」と呼び、異種のコアを搭載しているモノを「ヘテロジニアスマルチコア」と呼ぶ。</w:t>
      </w:r>
      <w:r w:rsidR="00AB66B9">
        <w:lastRenderedPageBreak/>
        <w:t>後者の代表例</w:t>
      </w:r>
      <w:r w:rsidR="00376AA5">
        <w:t>に</w:t>
      </w:r>
      <w:r w:rsidR="00AB66B9">
        <w:t>は、</w:t>
      </w:r>
      <w:r w:rsidR="00AB66B9">
        <w:t>PS</w:t>
      </w:r>
      <w:r w:rsidR="00AB66B9">
        <w:rPr>
          <w:rFonts w:hint="eastAsia"/>
        </w:rPr>
        <w:t>3</w:t>
      </w:r>
      <w:r w:rsidR="00AB66B9">
        <w:rPr>
          <w:rFonts w:hint="eastAsia"/>
        </w:rPr>
        <w:t>に採用されている</w:t>
      </w:r>
      <w:r w:rsidR="00AB66B9">
        <w:t>「</w:t>
      </w:r>
      <w:r w:rsidR="00AB66B9">
        <w:rPr>
          <w:rFonts w:hint="eastAsia"/>
        </w:rPr>
        <w:t>Cell</w:t>
      </w:r>
      <w:r w:rsidR="00AB66B9">
        <w:rPr>
          <w:rFonts w:hint="eastAsia"/>
        </w:rPr>
        <w:t>」（</w:t>
      </w:r>
      <w:r w:rsidR="00AB66B9">
        <w:rPr>
          <w:rFonts w:hint="eastAsia"/>
        </w:rPr>
        <w:t>PPE</w:t>
      </w:r>
      <w:r w:rsidR="00AB66B9">
        <w:rPr>
          <w:rFonts w:hint="eastAsia"/>
        </w:rPr>
        <w:t>コア×</w:t>
      </w:r>
      <w:r w:rsidR="00AB66B9">
        <w:rPr>
          <w:rFonts w:hint="eastAsia"/>
        </w:rPr>
        <w:t>1</w:t>
      </w:r>
      <w:r w:rsidR="00AB66B9">
        <w:rPr>
          <w:rFonts w:hint="eastAsia"/>
        </w:rPr>
        <w:t>＋</w:t>
      </w:r>
      <w:r w:rsidR="00AB66B9">
        <w:rPr>
          <w:rFonts w:hint="eastAsia"/>
        </w:rPr>
        <w:t>SPE</w:t>
      </w:r>
      <w:r w:rsidR="00AB66B9">
        <w:rPr>
          <w:rFonts w:hint="eastAsia"/>
        </w:rPr>
        <w:t>コア×</w:t>
      </w:r>
      <w:r w:rsidR="00AB66B9">
        <w:t>8</w:t>
      </w:r>
      <w:r w:rsidR="00AB66B9">
        <w:rPr>
          <w:rFonts w:hint="eastAsia"/>
        </w:rPr>
        <w:t>）、</w:t>
      </w:r>
      <w:r w:rsidR="00AB66B9">
        <w:rPr>
          <w:rFonts w:hint="eastAsia"/>
        </w:rPr>
        <w:t>AMD</w:t>
      </w:r>
      <w:r w:rsidR="00AB66B9">
        <w:rPr>
          <w:rFonts w:hint="eastAsia"/>
        </w:rPr>
        <w:t>社の「</w:t>
      </w:r>
      <w:r w:rsidR="00AB66B9">
        <w:rPr>
          <w:rFonts w:hint="eastAsia"/>
        </w:rPr>
        <w:t>APU</w:t>
      </w:r>
      <w:r w:rsidR="00AB66B9">
        <w:rPr>
          <w:rFonts w:hint="eastAsia"/>
        </w:rPr>
        <w:t>」（</w:t>
      </w:r>
      <w:r w:rsidR="00AB66B9">
        <w:rPr>
          <w:rFonts w:hint="eastAsia"/>
        </w:rPr>
        <w:t>CPU</w:t>
      </w:r>
      <w:r w:rsidR="00AB66B9">
        <w:t xml:space="preserve"> </w:t>
      </w:r>
      <w:r w:rsidR="00AB66B9">
        <w:rPr>
          <w:rFonts w:hint="eastAsia"/>
        </w:rPr>
        <w:t>+</w:t>
      </w:r>
      <w:r w:rsidR="00AB66B9">
        <w:t xml:space="preserve"> </w:t>
      </w:r>
      <w:r w:rsidR="00AB66B9">
        <w:rPr>
          <w:rFonts w:hint="eastAsia"/>
        </w:rPr>
        <w:t>GPU</w:t>
      </w:r>
      <w:r w:rsidR="00AB66B9">
        <w:rPr>
          <w:rFonts w:hint="eastAsia"/>
        </w:rPr>
        <w:t>）がある。</w:t>
      </w:r>
    </w:p>
    <w:p w14:paraId="1DC77C69" w14:textId="0A89EF04" w:rsidR="00E71698" w:rsidRDefault="00E71698" w:rsidP="00E71698">
      <w:pPr>
        <w:pStyle w:val="2"/>
      </w:pPr>
      <w:bookmarkStart w:id="26" w:name="_Toc378420053"/>
      <w:r>
        <w:rPr>
          <w:rFonts w:hint="eastAsia"/>
        </w:rPr>
        <w:t>ハイパースレッディング</w:t>
      </w:r>
      <w:bookmarkEnd w:id="26"/>
    </w:p>
    <w:p w14:paraId="76FD6554" w14:textId="77777777" w:rsidR="0057571B" w:rsidRDefault="00AB66B9" w:rsidP="00E71698">
      <w:pPr>
        <w:pStyle w:val="a9"/>
        <w:ind w:firstLine="283"/>
      </w:pPr>
      <w:r>
        <w:t>一つの演算装置上で</w:t>
      </w:r>
      <w:r>
        <w:rPr>
          <w:rFonts w:hint="eastAsia"/>
        </w:rPr>
        <w:t>二つの処理をスケジューリングすることで二つ</w:t>
      </w:r>
      <w:r w:rsidR="008E63F0">
        <w:rPr>
          <w:rFonts w:hint="eastAsia"/>
        </w:rPr>
        <w:t>以上</w:t>
      </w:r>
      <w:r>
        <w:rPr>
          <w:rFonts w:hint="eastAsia"/>
        </w:rPr>
        <w:t>の「論理プロセッサ」に見せる技術である。</w:t>
      </w:r>
    </w:p>
    <w:p w14:paraId="5867BBEC" w14:textId="77777777" w:rsidR="0057571B" w:rsidRDefault="00AB66B9" w:rsidP="00E71698">
      <w:pPr>
        <w:pStyle w:val="a9"/>
        <w:ind w:firstLine="283"/>
      </w:pPr>
      <w:r>
        <w:rPr>
          <w:rFonts w:hint="eastAsia"/>
        </w:rPr>
        <w:t>「整数処理」と「浮動小数点処理」のように、命令パイプラインの異なる処理の同時実行に特に有効とのこと。</w:t>
      </w:r>
    </w:p>
    <w:p w14:paraId="235FA34E" w14:textId="21BC3843" w:rsidR="00AB66B9" w:rsidRDefault="008E63F0" w:rsidP="00E71698">
      <w:pPr>
        <w:pStyle w:val="a9"/>
        <w:ind w:firstLine="283"/>
      </w:pPr>
      <w:r>
        <w:rPr>
          <w:rFonts w:hint="eastAsia"/>
        </w:rPr>
        <w:t>元々</w:t>
      </w:r>
      <w:r>
        <w:rPr>
          <w:rFonts w:hint="eastAsia"/>
        </w:rPr>
        <w:t>CPU</w:t>
      </w:r>
      <w:r>
        <w:rPr>
          <w:rFonts w:hint="eastAsia"/>
        </w:rPr>
        <w:t>の稼働率を向上させる</w:t>
      </w:r>
      <w:r w:rsidR="0057571B">
        <w:rPr>
          <w:rFonts w:hint="eastAsia"/>
        </w:rPr>
        <w:t>ための</w:t>
      </w:r>
      <w:r>
        <w:rPr>
          <w:rFonts w:hint="eastAsia"/>
        </w:rPr>
        <w:t>技術であるため、</w:t>
      </w:r>
      <w:r w:rsidR="0057571B">
        <w:rPr>
          <w:rFonts w:hint="eastAsia"/>
        </w:rPr>
        <w:t>単純に</w:t>
      </w:r>
      <w:r>
        <w:rPr>
          <w:rFonts w:hint="eastAsia"/>
        </w:rPr>
        <w:t>２倍</w:t>
      </w:r>
      <w:r w:rsidR="0057571B">
        <w:rPr>
          <w:rFonts w:hint="eastAsia"/>
        </w:rPr>
        <w:t>の性能が得られる</w:t>
      </w:r>
      <w:r>
        <w:rPr>
          <w:rFonts w:hint="eastAsia"/>
        </w:rPr>
        <w:t>わけではない。</w:t>
      </w:r>
    </w:p>
    <w:p w14:paraId="5231CEB5" w14:textId="420EF825" w:rsidR="00A10F96" w:rsidRDefault="00A10F96" w:rsidP="00311CA0">
      <w:pPr>
        <w:pStyle w:val="2"/>
      </w:pPr>
      <w:bookmarkStart w:id="27" w:name="_Toc378420054"/>
      <w:r>
        <w:t>コプロセッサ</w:t>
      </w:r>
      <w:bookmarkEnd w:id="27"/>
    </w:p>
    <w:p w14:paraId="7F111D02" w14:textId="7AF92D5B" w:rsidR="00A10F96" w:rsidRDefault="00A10F96" w:rsidP="00A10F96">
      <w:pPr>
        <w:pStyle w:val="a9"/>
        <w:ind w:firstLine="283"/>
      </w:pPr>
      <w:r>
        <w:t>メインの</w:t>
      </w:r>
      <w:r>
        <w:t>CPU</w:t>
      </w:r>
      <w:r>
        <w:t>以外の演算装置を「コプロセッサ」（</w:t>
      </w:r>
      <w:r>
        <w:rPr>
          <w:rFonts w:hint="eastAsia"/>
        </w:rPr>
        <w:t xml:space="preserve">co-prosessor, </w:t>
      </w:r>
      <w:r>
        <w:rPr>
          <w:rFonts w:hint="eastAsia"/>
        </w:rPr>
        <w:t>副処理装置</w:t>
      </w:r>
      <w:r>
        <w:t>）と呼ぶ。</w:t>
      </w:r>
    </w:p>
    <w:p w14:paraId="444DF2AC" w14:textId="1E040349" w:rsidR="00A10F96" w:rsidRPr="00A10F96" w:rsidRDefault="00A10F96" w:rsidP="00A10F96">
      <w:pPr>
        <w:pStyle w:val="a9"/>
        <w:ind w:firstLine="283"/>
      </w:pPr>
      <w:r>
        <w:t>コプロセッサには</w:t>
      </w:r>
      <w:r>
        <w:rPr>
          <w:rFonts w:hint="eastAsia"/>
        </w:rPr>
        <w:t>FPU</w:t>
      </w:r>
      <w:r>
        <w:rPr>
          <w:rFonts w:hint="eastAsia"/>
        </w:rPr>
        <w:t>や</w:t>
      </w:r>
      <w:r>
        <w:rPr>
          <w:rFonts w:hint="eastAsia"/>
        </w:rPr>
        <w:t>GPU</w:t>
      </w:r>
      <w:r>
        <w:rPr>
          <w:rFonts w:hint="eastAsia"/>
        </w:rPr>
        <w:t>などがある。</w:t>
      </w:r>
    </w:p>
    <w:p w14:paraId="047BCB76" w14:textId="5E0B8D1A" w:rsidR="00311CA0" w:rsidRDefault="00311CA0" w:rsidP="00311CA0">
      <w:pPr>
        <w:pStyle w:val="2"/>
      </w:pPr>
      <w:bookmarkStart w:id="28" w:name="_Toc378420055"/>
      <w:r>
        <w:t>浮動小数点演算装置</w:t>
      </w:r>
      <w:r w:rsidR="000A1483">
        <w:t>（</w:t>
      </w:r>
      <w:r>
        <w:rPr>
          <w:rFonts w:hint="eastAsia"/>
        </w:rPr>
        <w:t>FPU</w:t>
      </w:r>
      <w:r w:rsidR="000A1483">
        <w:rPr>
          <w:rFonts w:hint="eastAsia"/>
        </w:rPr>
        <w:t>）</w:t>
      </w:r>
      <w:r>
        <w:rPr>
          <w:rFonts w:hint="eastAsia"/>
        </w:rPr>
        <w:t>／</w:t>
      </w:r>
      <w:r w:rsidR="00962857">
        <w:t>SIMD</w:t>
      </w:r>
      <w:bookmarkEnd w:id="28"/>
    </w:p>
    <w:p w14:paraId="1C391E46" w14:textId="1AFEDB84" w:rsidR="00311CA0" w:rsidRDefault="000A1483" w:rsidP="00311CA0">
      <w:pPr>
        <w:pStyle w:val="a9"/>
        <w:ind w:firstLine="283"/>
      </w:pPr>
      <w:r>
        <w:t>本来の</w:t>
      </w:r>
      <w:r>
        <w:t>CPU</w:t>
      </w:r>
      <w:r>
        <w:t>は整数しか演算できないため、浮動小数点の演算は独自に実装する必要があった。詳細は省略するが、浮動小数点データの指数部に基づいて仮数部をビットシフトしてから演算するといった手間がかかる。</w:t>
      </w:r>
    </w:p>
    <w:p w14:paraId="5025145A" w14:textId="37A7BFE1" w:rsidR="000A1483" w:rsidRDefault="000A1483" w:rsidP="00A10F96">
      <w:pPr>
        <w:pStyle w:val="a9"/>
        <w:spacing w:beforeLines="50" w:before="180"/>
        <w:ind w:firstLine="283"/>
      </w:pPr>
      <w:r>
        <w:t>この手間のかかる演算を高速化するために、専用の演算装置が用いられる。それが</w:t>
      </w:r>
      <w:r w:rsidR="00F7749A">
        <w:t>「</w:t>
      </w:r>
      <w:r>
        <w:t>浮動小数点演算装置</w:t>
      </w:r>
      <w:r w:rsidR="00F7749A">
        <w:t>」</w:t>
      </w:r>
      <w:r>
        <w:t>（</w:t>
      </w:r>
      <w:r>
        <w:rPr>
          <w:rFonts w:hint="eastAsia"/>
        </w:rPr>
        <w:t>FPU</w:t>
      </w:r>
      <w:r>
        <w:t xml:space="preserve"> = Floating Point Unit</w:t>
      </w:r>
      <w:r>
        <w:t>）である。</w:t>
      </w:r>
    </w:p>
    <w:p w14:paraId="428ED44A" w14:textId="583D7A6D" w:rsidR="00A10F96" w:rsidRDefault="00A10F96" w:rsidP="00A10F96">
      <w:pPr>
        <w:pStyle w:val="a9"/>
        <w:ind w:firstLine="283"/>
      </w:pPr>
      <w:r>
        <w:rPr>
          <w:rFonts w:hint="eastAsia"/>
        </w:rPr>
        <w:t>FPU</w:t>
      </w:r>
      <w:r>
        <w:rPr>
          <w:rFonts w:hint="eastAsia"/>
        </w:rPr>
        <w:t>の形態は、</w:t>
      </w:r>
      <w:r>
        <w:rPr>
          <w:rFonts w:hint="eastAsia"/>
        </w:rPr>
        <w:t>CPU</w:t>
      </w:r>
      <w:r>
        <w:rPr>
          <w:rFonts w:hint="eastAsia"/>
        </w:rPr>
        <w:t>と一体化しているものもあれば、独立した演算装置のものもある。</w:t>
      </w:r>
      <w:r w:rsidR="00DF6517">
        <w:rPr>
          <w:rFonts w:hint="eastAsia"/>
        </w:rPr>
        <w:t>例えば、</w:t>
      </w:r>
      <w:r>
        <w:rPr>
          <w:rFonts w:hint="eastAsia"/>
        </w:rPr>
        <w:t>PS2</w:t>
      </w:r>
      <w:r>
        <w:rPr>
          <w:rFonts w:hint="eastAsia"/>
        </w:rPr>
        <w:t>に搭載されていた</w:t>
      </w:r>
      <w:r>
        <w:rPr>
          <w:rFonts w:hint="eastAsia"/>
        </w:rPr>
        <w:t>VU</w:t>
      </w:r>
      <w:r>
        <w:t>（</w:t>
      </w:r>
      <w:r>
        <w:rPr>
          <w:rFonts w:hint="eastAsia"/>
        </w:rPr>
        <w:t xml:space="preserve">Vector </w:t>
      </w:r>
      <w:r>
        <w:t xml:space="preserve">Unit: </w:t>
      </w:r>
      <w:r>
        <w:t>ベクトル演算ユニット）は独立した</w:t>
      </w:r>
      <w:r>
        <w:rPr>
          <w:rFonts w:hint="eastAsia"/>
        </w:rPr>
        <w:t>FPU</w:t>
      </w:r>
      <w:r>
        <w:rPr>
          <w:rFonts w:hint="eastAsia"/>
        </w:rPr>
        <w:t>の一種。</w:t>
      </w:r>
    </w:p>
    <w:p w14:paraId="5FF15378" w14:textId="77777777" w:rsidR="0057571B" w:rsidRDefault="00962857" w:rsidP="00962857">
      <w:pPr>
        <w:pStyle w:val="a9"/>
        <w:spacing w:beforeLines="50" w:before="180"/>
        <w:ind w:firstLine="283"/>
      </w:pPr>
      <w:r>
        <w:rPr>
          <w:rFonts w:hint="eastAsia"/>
        </w:rPr>
        <w:t>現在の</w:t>
      </w:r>
      <w:r>
        <w:rPr>
          <w:rFonts w:hint="eastAsia"/>
        </w:rPr>
        <w:t>CPU</w:t>
      </w:r>
      <w:r>
        <w:rPr>
          <w:rFonts w:hint="eastAsia"/>
        </w:rPr>
        <w:t>では、浮動小数点演算演算装置は</w:t>
      </w:r>
      <w:r>
        <w:rPr>
          <w:rFonts w:hint="eastAsia"/>
        </w:rPr>
        <w:t>CPU</w:t>
      </w:r>
      <w:r>
        <w:rPr>
          <w:rFonts w:hint="eastAsia"/>
        </w:rPr>
        <w:t>に統合され、</w:t>
      </w:r>
      <w:r>
        <w:rPr>
          <w:rFonts w:hint="eastAsia"/>
        </w:rPr>
        <w:t>CPU</w:t>
      </w:r>
      <w:r>
        <w:rPr>
          <w:rFonts w:hint="eastAsia"/>
        </w:rPr>
        <w:t>の命令セットが浮動小数点演算用に拡張されている。</w:t>
      </w:r>
    </w:p>
    <w:p w14:paraId="52F77C76" w14:textId="736C1137" w:rsidR="00A10F96" w:rsidRDefault="00962857" w:rsidP="0057571B">
      <w:pPr>
        <w:pStyle w:val="a9"/>
        <w:ind w:firstLine="283"/>
      </w:pPr>
      <w:r>
        <w:rPr>
          <w:rFonts w:hint="eastAsia"/>
        </w:rPr>
        <w:t>さらには、複数の浮動小数点演算をまとめて行うための「</w:t>
      </w:r>
      <w:r>
        <w:rPr>
          <w:rFonts w:hint="eastAsia"/>
        </w:rPr>
        <w:t>SIMD</w:t>
      </w:r>
      <w:r>
        <w:rPr>
          <w:rFonts w:hint="eastAsia"/>
        </w:rPr>
        <w:t>」命令が拡張搭載されている。</w:t>
      </w:r>
      <w:r w:rsidR="0057571B">
        <w:rPr>
          <w:rFonts w:hint="eastAsia"/>
        </w:rPr>
        <w:t>主な</w:t>
      </w:r>
      <w:r w:rsidR="0057571B">
        <w:rPr>
          <w:rFonts w:hint="eastAsia"/>
        </w:rPr>
        <w:t>SIMD</w:t>
      </w:r>
      <w:r w:rsidR="0057571B">
        <w:rPr>
          <w:rFonts w:hint="eastAsia"/>
        </w:rPr>
        <w:t>演算</w:t>
      </w:r>
      <w:r w:rsidR="00F7749A">
        <w:rPr>
          <w:rFonts w:hint="eastAsia"/>
        </w:rPr>
        <w:t>命令セット</w:t>
      </w:r>
      <w:r w:rsidR="0057571B">
        <w:rPr>
          <w:rFonts w:hint="eastAsia"/>
        </w:rPr>
        <w:t>には</w:t>
      </w:r>
      <w:r w:rsidR="00F913A3">
        <w:rPr>
          <w:rFonts w:hint="eastAsia"/>
        </w:rPr>
        <w:t>「</w:t>
      </w:r>
      <w:r w:rsidR="0057571B">
        <w:rPr>
          <w:rFonts w:hint="eastAsia"/>
        </w:rPr>
        <w:t>MMX</w:t>
      </w:r>
      <w:r w:rsidR="00F913A3">
        <w:rPr>
          <w:rFonts w:hint="eastAsia"/>
        </w:rPr>
        <w:t>」</w:t>
      </w:r>
      <w:r w:rsidR="0057571B">
        <w:rPr>
          <w:rFonts w:hint="eastAsia"/>
        </w:rPr>
        <w:t>（</w:t>
      </w:r>
      <w:r w:rsidR="0057571B">
        <w:rPr>
          <w:rFonts w:hint="eastAsia"/>
        </w:rPr>
        <w:t>MultiMedia eXtensions</w:t>
      </w:r>
      <w:r w:rsidR="0057571B">
        <w:rPr>
          <w:rFonts w:hint="eastAsia"/>
        </w:rPr>
        <w:t>）、</w:t>
      </w:r>
      <w:r w:rsidR="00F913A3">
        <w:rPr>
          <w:rFonts w:hint="eastAsia"/>
        </w:rPr>
        <w:t>「</w:t>
      </w:r>
      <w:r w:rsidR="0057571B">
        <w:rPr>
          <w:rFonts w:hint="eastAsia"/>
        </w:rPr>
        <w:t>SSE</w:t>
      </w:r>
      <w:r w:rsidR="00F913A3">
        <w:rPr>
          <w:rFonts w:hint="eastAsia"/>
        </w:rPr>
        <w:t>」</w:t>
      </w:r>
      <w:r w:rsidR="0057571B">
        <w:rPr>
          <w:rFonts w:hint="eastAsia"/>
        </w:rPr>
        <w:t>（</w:t>
      </w:r>
      <w:r w:rsidR="0057571B">
        <w:rPr>
          <w:rFonts w:hint="eastAsia"/>
        </w:rPr>
        <w:t>Streaming Simd Extensions</w:t>
      </w:r>
      <w:r w:rsidR="0057571B">
        <w:rPr>
          <w:rFonts w:hint="eastAsia"/>
        </w:rPr>
        <w:t>）などがある。</w:t>
      </w:r>
      <w:r w:rsidR="00C86608">
        <w:rPr>
          <w:rFonts w:hint="eastAsia"/>
        </w:rPr>
        <w:t>また、</w:t>
      </w:r>
      <w:r w:rsidR="00C86608">
        <w:rPr>
          <w:rFonts w:hint="eastAsia"/>
        </w:rPr>
        <w:t>GPU</w:t>
      </w:r>
      <w:r w:rsidR="00C86608">
        <w:rPr>
          <w:rFonts w:hint="eastAsia"/>
        </w:rPr>
        <w:t>の演算装置は基本的に</w:t>
      </w:r>
      <w:r w:rsidR="00C86608">
        <w:rPr>
          <w:rFonts w:hint="eastAsia"/>
        </w:rPr>
        <w:t>SIMD</w:t>
      </w:r>
      <w:r w:rsidR="00C86608">
        <w:rPr>
          <w:rFonts w:hint="eastAsia"/>
        </w:rPr>
        <w:t>である。</w:t>
      </w:r>
    </w:p>
    <w:p w14:paraId="2C743303" w14:textId="259B8931" w:rsidR="003941A9" w:rsidRDefault="003941A9" w:rsidP="003941A9">
      <w:pPr>
        <w:pStyle w:val="3"/>
      </w:pPr>
      <w:bookmarkStart w:id="29" w:name="_Toc378420056"/>
      <w:r>
        <w:lastRenderedPageBreak/>
        <w:t>SIMD</w:t>
      </w:r>
      <w:r>
        <w:t>／</w:t>
      </w:r>
      <w:r>
        <w:rPr>
          <w:rFonts w:hint="eastAsia"/>
        </w:rPr>
        <w:t>MIMD</w:t>
      </w:r>
      <w:r>
        <w:rPr>
          <w:rFonts w:hint="eastAsia"/>
        </w:rPr>
        <w:t>／</w:t>
      </w:r>
      <w:r>
        <w:rPr>
          <w:rFonts w:hint="eastAsia"/>
        </w:rPr>
        <w:t>SISD</w:t>
      </w:r>
      <w:r>
        <w:rPr>
          <w:rFonts w:hint="eastAsia"/>
        </w:rPr>
        <w:t>／</w:t>
      </w:r>
      <w:r>
        <w:rPr>
          <w:rFonts w:hint="eastAsia"/>
        </w:rPr>
        <w:t>MISD</w:t>
      </w:r>
      <w:bookmarkEnd w:id="29"/>
    </w:p>
    <w:p w14:paraId="061593C4" w14:textId="40920385" w:rsidR="003F1DF2" w:rsidRDefault="00F913A3" w:rsidP="003F1DF2">
      <w:pPr>
        <w:pStyle w:val="aa"/>
        <w:ind w:left="447" w:firstLine="283"/>
      </w:pPr>
      <w:r>
        <w:rPr>
          <w:rFonts w:hint="eastAsia"/>
        </w:rPr>
        <w:t>「</w:t>
      </w:r>
      <w:r w:rsidR="0057571B">
        <w:rPr>
          <w:rFonts w:hint="eastAsia"/>
        </w:rPr>
        <w:t>SIMD</w:t>
      </w:r>
      <w:r>
        <w:rPr>
          <w:rFonts w:hint="eastAsia"/>
        </w:rPr>
        <w:t>」</w:t>
      </w:r>
      <w:r w:rsidR="0057571B">
        <w:rPr>
          <w:rFonts w:hint="eastAsia"/>
        </w:rPr>
        <w:t>（</w:t>
      </w:r>
      <w:r w:rsidR="0057571B">
        <w:rPr>
          <w:rFonts w:hint="eastAsia"/>
        </w:rPr>
        <w:t>Single Instructoin</w:t>
      </w:r>
      <w:r>
        <w:t>,</w:t>
      </w:r>
      <w:r w:rsidR="0057571B">
        <w:rPr>
          <w:rFonts w:hint="eastAsia"/>
        </w:rPr>
        <w:t xml:space="preserve"> Multi Data</w:t>
      </w:r>
      <w:r>
        <w:t xml:space="preserve"> stream</w:t>
      </w:r>
      <w:r w:rsidR="0057571B">
        <w:rPr>
          <w:rFonts w:hint="eastAsia"/>
        </w:rPr>
        <w:t>：シムド）は、一回の命令で複数の演算をまとめて行うものである。</w:t>
      </w:r>
      <w:r w:rsidR="0057571B" w:rsidRPr="0057571B">
        <w:rPr>
          <w:rFonts w:hint="eastAsia"/>
          <w:color w:val="FF0000"/>
        </w:rPr>
        <w:t>この</w:t>
      </w:r>
      <w:r w:rsidR="0057571B" w:rsidRPr="0057571B">
        <w:rPr>
          <w:rFonts w:hint="eastAsia"/>
          <w:color w:val="FF0000"/>
        </w:rPr>
        <w:t>SIMD</w:t>
      </w:r>
      <w:r w:rsidR="0057571B" w:rsidRPr="0057571B">
        <w:rPr>
          <w:rFonts w:hint="eastAsia"/>
          <w:color w:val="FF0000"/>
        </w:rPr>
        <w:t>の活用は、ゲームプログラミングでは</w:t>
      </w:r>
      <w:r w:rsidR="000F4B03">
        <w:rPr>
          <w:rFonts w:hint="eastAsia"/>
          <w:color w:val="FF0000"/>
        </w:rPr>
        <w:t>とても</w:t>
      </w:r>
      <w:r w:rsidR="0057571B" w:rsidRPr="0057571B">
        <w:rPr>
          <w:rFonts w:hint="eastAsia"/>
          <w:color w:val="FF0000"/>
        </w:rPr>
        <w:t>意識する必要がある。</w:t>
      </w:r>
    </w:p>
    <w:p w14:paraId="61CA3139" w14:textId="77777777" w:rsidR="000F4B03" w:rsidRDefault="0057571B" w:rsidP="003F1DF2">
      <w:pPr>
        <w:pStyle w:val="aa"/>
        <w:ind w:left="447" w:firstLine="283"/>
      </w:pPr>
      <w:r>
        <w:rPr>
          <w:rFonts w:hint="eastAsia"/>
        </w:rPr>
        <w:t>128bit</w:t>
      </w:r>
      <w:r w:rsidR="00C86608">
        <w:rPr>
          <w:rFonts w:hint="eastAsia"/>
        </w:rPr>
        <w:t>（レジスタ）</w:t>
      </w:r>
      <w:r>
        <w:rPr>
          <w:rFonts w:hint="eastAsia"/>
        </w:rPr>
        <w:t>の</w:t>
      </w:r>
      <w:r>
        <w:rPr>
          <w:rFonts w:hint="eastAsia"/>
        </w:rPr>
        <w:t>SIMD</w:t>
      </w:r>
      <w:r>
        <w:rPr>
          <w:rFonts w:hint="eastAsia"/>
        </w:rPr>
        <w:t>演算の場合、</w:t>
      </w:r>
      <w:r>
        <w:rPr>
          <w:rFonts w:hint="eastAsia"/>
        </w:rPr>
        <w:t>4</w:t>
      </w:r>
      <w:r>
        <w:rPr>
          <w:rFonts w:hint="eastAsia"/>
        </w:rPr>
        <w:t>つの</w:t>
      </w:r>
      <w:r>
        <w:rPr>
          <w:rFonts w:hint="eastAsia"/>
        </w:rPr>
        <w:t>32bit</w:t>
      </w:r>
      <w:r>
        <w:rPr>
          <w:rFonts w:hint="eastAsia"/>
        </w:rPr>
        <w:t>値をまとめて処理できる。</w:t>
      </w:r>
      <w:r>
        <w:rPr>
          <w:rFonts w:hint="eastAsia"/>
        </w:rPr>
        <w:t>256bit</w:t>
      </w:r>
      <w:r>
        <w:rPr>
          <w:rFonts w:hint="eastAsia"/>
        </w:rPr>
        <w:t>なら</w:t>
      </w:r>
      <w:r>
        <w:rPr>
          <w:rFonts w:hint="eastAsia"/>
        </w:rPr>
        <w:t>8</w:t>
      </w:r>
      <w:r>
        <w:rPr>
          <w:rFonts w:hint="eastAsia"/>
        </w:rPr>
        <w:t>つである。</w:t>
      </w:r>
      <w:r w:rsidR="00C86608">
        <w:rPr>
          <w:rFonts w:hint="eastAsia"/>
        </w:rPr>
        <w:t>レジスタ長が固定されるので、演算する値の数も固定される。</w:t>
      </w:r>
      <w:r w:rsidR="00C86608">
        <w:rPr>
          <w:rFonts w:hint="eastAsia"/>
        </w:rPr>
        <w:t>3</w:t>
      </w:r>
      <w:r w:rsidR="00C86608">
        <w:rPr>
          <w:rFonts w:hint="eastAsia"/>
        </w:rPr>
        <w:t>つの値を演算したい時も、一つはダミーとして、</w:t>
      </w:r>
      <w:r w:rsidR="00C86608">
        <w:rPr>
          <w:rFonts w:hint="eastAsia"/>
        </w:rPr>
        <w:t>4</w:t>
      </w:r>
      <w:r w:rsidR="00C86608">
        <w:rPr>
          <w:rFonts w:hint="eastAsia"/>
        </w:rPr>
        <w:t>つの値を演算することになる。</w:t>
      </w:r>
    </w:p>
    <w:p w14:paraId="334C7819" w14:textId="58A8BCFB" w:rsidR="0057571B" w:rsidRDefault="000F4B03" w:rsidP="003F1DF2">
      <w:pPr>
        <w:pStyle w:val="aa"/>
        <w:ind w:left="447" w:firstLine="283"/>
      </w:pPr>
      <w:r>
        <w:rPr>
          <w:rFonts w:hint="eastAsia"/>
        </w:rPr>
        <w:t>SIMD</w:t>
      </w:r>
      <w:r>
        <w:rPr>
          <w:rFonts w:hint="eastAsia"/>
        </w:rPr>
        <w:t>演算は、ベクトルや行列の演算に多用される。</w:t>
      </w:r>
    </w:p>
    <w:p w14:paraId="0AE92373" w14:textId="1C3809B2" w:rsidR="00F913A3" w:rsidRDefault="00F913A3" w:rsidP="00F913A3">
      <w:pPr>
        <w:pStyle w:val="aa"/>
        <w:spacing w:beforeLines="50" w:before="180"/>
        <w:ind w:left="447" w:firstLine="283"/>
      </w:pPr>
      <w:r>
        <w:t>SIMD</w:t>
      </w:r>
      <w:r>
        <w:t>は複数の値（＝値セット）に対して一つの命令をまとめて実行する。この値セットに対して、同時に二つの命令を実行するのが「</w:t>
      </w:r>
      <w:r>
        <w:rPr>
          <w:rFonts w:hint="eastAsia"/>
        </w:rPr>
        <w:t>MIMD</w:t>
      </w:r>
      <w:r>
        <w:rPr>
          <w:rFonts w:hint="eastAsia"/>
        </w:rPr>
        <w:t>」（</w:t>
      </w:r>
      <w:r>
        <w:rPr>
          <w:rFonts w:hint="eastAsia"/>
        </w:rPr>
        <w:t>Multi</w:t>
      </w:r>
      <w:r w:rsidR="00606533">
        <w:t>ple</w:t>
      </w:r>
      <w:r>
        <w:rPr>
          <w:rFonts w:hint="eastAsia"/>
        </w:rPr>
        <w:t xml:space="preserve"> Instruction</w:t>
      </w:r>
      <w:r>
        <w:t>,</w:t>
      </w:r>
      <w:r>
        <w:rPr>
          <w:rFonts w:hint="eastAsia"/>
        </w:rPr>
        <w:t xml:space="preserve"> Multi</w:t>
      </w:r>
      <w:r w:rsidR="00606533">
        <w:t>ple</w:t>
      </w:r>
      <w:r>
        <w:rPr>
          <w:rFonts w:hint="eastAsia"/>
        </w:rPr>
        <w:t xml:space="preserve"> </w:t>
      </w:r>
      <w:r>
        <w:t>Data streams</w:t>
      </w:r>
      <w:r>
        <w:t>：ミムド</w:t>
      </w:r>
      <w:r>
        <w:rPr>
          <w:rFonts w:hint="eastAsia"/>
        </w:rPr>
        <w:t>）である。</w:t>
      </w:r>
      <w:r w:rsidR="00140657">
        <w:rPr>
          <w:rFonts w:hint="eastAsia"/>
        </w:rPr>
        <w:t>MIMD</w:t>
      </w:r>
      <w:r w:rsidR="00140657">
        <w:rPr>
          <w:rFonts w:hint="eastAsia"/>
        </w:rPr>
        <w:t>では、一つの</w:t>
      </w:r>
      <w:r w:rsidR="000019BD">
        <w:rPr>
          <w:rFonts w:hint="eastAsia"/>
        </w:rPr>
        <w:t>値セットを複数のプロセッサやコアに振り分け</w:t>
      </w:r>
      <w:r w:rsidR="00FC69F7">
        <w:rPr>
          <w:rFonts w:hint="eastAsia"/>
        </w:rPr>
        <w:t>て、それぞれで別個の演算を行う</w:t>
      </w:r>
      <w:r w:rsidR="000019BD">
        <w:rPr>
          <w:rFonts w:hint="eastAsia"/>
        </w:rPr>
        <w:t>。</w:t>
      </w:r>
    </w:p>
    <w:p w14:paraId="1451F011" w14:textId="7684F1AD" w:rsidR="00F913A3" w:rsidRPr="0057571B" w:rsidRDefault="00F913A3" w:rsidP="00F913A3">
      <w:pPr>
        <w:pStyle w:val="aa"/>
        <w:spacing w:beforeLines="50" w:before="180"/>
        <w:ind w:left="447" w:firstLine="283"/>
      </w:pPr>
      <w:r>
        <w:t>他、単独の値に対する演算は、「</w:t>
      </w:r>
      <w:r>
        <w:rPr>
          <w:rFonts w:hint="eastAsia"/>
        </w:rPr>
        <w:t>SISD</w:t>
      </w:r>
      <w:r>
        <w:rPr>
          <w:rFonts w:hint="eastAsia"/>
        </w:rPr>
        <w:t>」（</w:t>
      </w:r>
      <w:r>
        <w:rPr>
          <w:rFonts w:hint="eastAsia"/>
        </w:rPr>
        <w:t xml:space="preserve">Single Instruction, </w:t>
      </w:r>
      <w:r w:rsidR="00606533">
        <w:t>Single Data Stream</w:t>
      </w:r>
      <w:r>
        <w:rPr>
          <w:rFonts w:hint="eastAsia"/>
        </w:rPr>
        <w:t>）「</w:t>
      </w:r>
      <w:r>
        <w:rPr>
          <w:rFonts w:hint="eastAsia"/>
        </w:rPr>
        <w:t>MISD</w:t>
      </w:r>
      <w:r>
        <w:rPr>
          <w:rFonts w:hint="eastAsia"/>
        </w:rPr>
        <w:t>」</w:t>
      </w:r>
      <w:r w:rsidR="00606533">
        <w:rPr>
          <w:rFonts w:hint="eastAsia"/>
        </w:rPr>
        <w:t>（</w:t>
      </w:r>
      <w:r w:rsidR="00606533">
        <w:t>Multiple</w:t>
      </w:r>
      <w:r w:rsidR="00606533">
        <w:rPr>
          <w:rFonts w:hint="eastAsia"/>
        </w:rPr>
        <w:t xml:space="preserve"> Instruction, </w:t>
      </w:r>
      <w:r w:rsidR="00606533">
        <w:t>Single Data Stream</w:t>
      </w:r>
      <w:r w:rsidR="00606533">
        <w:rPr>
          <w:rFonts w:hint="eastAsia"/>
        </w:rPr>
        <w:t>）</w:t>
      </w:r>
      <w:r>
        <w:rPr>
          <w:rFonts w:hint="eastAsia"/>
        </w:rPr>
        <w:t>と呼ばれる。</w:t>
      </w:r>
    </w:p>
    <w:p w14:paraId="508DA050" w14:textId="77777777" w:rsidR="00A10F96" w:rsidRDefault="00A10F96" w:rsidP="00A10F96">
      <w:pPr>
        <w:pStyle w:val="2"/>
      </w:pPr>
      <w:bookmarkStart w:id="30" w:name="_Toc378420057"/>
      <w:r>
        <w:rPr>
          <w:rFonts w:hint="eastAsia"/>
        </w:rPr>
        <w:t>G</w:t>
      </w:r>
      <w:r>
        <w:t>PU</w:t>
      </w:r>
      <w:bookmarkEnd w:id="30"/>
    </w:p>
    <w:p w14:paraId="644BFCE5" w14:textId="09E7C8B9" w:rsidR="00A10F96" w:rsidRDefault="002423E7" w:rsidP="00A10F96">
      <w:pPr>
        <w:pStyle w:val="a9"/>
        <w:ind w:firstLine="283"/>
      </w:pPr>
      <w:r>
        <w:t>「</w:t>
      </w:r>
      <w:r>
        <w:t>GPU</w:t>
      </w:r>
      <w:r>
        <w:t>」（</w:t>
      </w:r>
      <w:r>
        <w:rPr>
          <w:rFonts w:hint="eastAsia"/>
        </w:rPr>
        <w:t>Graphics</w:t>
      </w:r>
      <w:r>
        <w:t xml:space="preserve"> Processing Unit</w:t>
      </w:r>
      <w:r>
        <w:t>：</w:t>
      </w:r>
      <w:r w:rsidR="00F1585D">
        <w:t>グラフィックス演算装置</w:t>
      </w:r>
      <w:r>
        <w:t>）は、グラフィックス描画専用の演算装置である</w:t>
      </w:r>
      <w:r w:rsidR="00F1585D">
        <w:t>。多数のコアやシェーダーユニットなどで構成される。</w:t>
      </w:r>
    </w:p>
    <w:p w14:paraId="1EDFDF05" w14:textId="211CBDDF" w:rsidR="00F1585D" w:rsidRPr="00C937D0" w:rsidRDefault="00F1585D" w:rsidP="002423E7">
      <w:pPr>
        <w:pStyle w:val="a9"/>
        <w:spacing w:beforeLines="50" w:before="180"/>
        <w:ind w:firstLine="283"/>
      </w:pPr>
      <w:r>
        <w:t>グラフィック</w:t>
      </w:r>
      <w:r w:rsidR="002423E7">
        <w:t>ス</w:t>
      </w:r>
      <w:r>
        <w:t>描画以外の演算に</w:t>
      </w:r>
      <w:r w:rsidR="000A4599">
        <w:t>も</w:t>
      </w:r>
      <w:r>
        <w:t>GPU</w:t>
      </w:r>
      <w:r>
        <w:t>を</w:t>
      </w:r>
      <w:r w:rsidR="002423E7">
        <w:rPr>
          <w:rFonts w:hint="eastAsia"/>
        </w:rPr>
        <w:t>応用する技術</w:t>
      </w:r>
      <w:r w:rsidR="000A4599">
        <w:t>が</w:t>
      </w:r>
      <w:r>
        <w:t>「</w:t>
      </w:r>
      <w:r>
        <w:t>GPGPU</w:t>
      </w:r>
      <w:r>
        <w:t>」</w:t>
      </w:r>
      <w:r w:rsidR="002423E7">
        <w:t>（</w:t>
      </w:r>
      <w:r w:rsidR="002423E7">
        <w:rPr>
          <w:rFonts w:hint="eastAsia"/>
        </w:rPr>
        <w:t>Genera</w:t>
      </w:r>
      <w:r w:rsidR="002423E7">
        <w:t>l</w:t>
      </w:r>
      <w:r w:rsidR="002423E7">
        <w:rPr>
          <w:rFonts w:hint="eastAsia"/>
        </w:rPr>
        <w:t>-</w:t>
      </w:r>
      <w:r w:rsidR="002423E7">
        <w:t>P</w:t>
      </w:r>
      <w:r w:rsidR="002423E7">
        <w:rPr>
          <w:rFonts w:hint="eastAsia"/>
        </w:rPr>
        <w:t>urpose computing on GPU</w:t>
      </w:r>
      <w:r w:rsidR="002423E7">
        <w:t>）</w:t>
      </w:r>
      <w:r w:rsidR="000A4599">
        <w:t>。</w:t>
      </w:r>
    </w:p>
    <w:p w14:paraId="322214E5" w14:textId="77777777" w:rsidR="00311CA0" w:rsidRDefault="00311CA0" w:rsidP="00311CA0">
      <w:pPr>
        <w:pStyle w:val="2"/>
      </w:pPr>
      <w:bookmarkStart w:id="31" w:name="_Toc378420058"/>
      <w:r>
        <w:t>メイン</w:t>
      </w:r>
      <w:r>
        <w:rPr>
          <w:rFonts w:hint="eastAsia"/>
        </w:rPr>
        <w:t>メモリ</w:t>
      </w:r>
      <w:bookmarkEnd w:id="31"/>
    </w:p>
    <w:p w14:paraId="6D7C8C74" w14:textId="4A54BC1E" w:rsidR="000A4599" w:rsidRDefault="000A4599" w:rsidP="00311CA0">
      <w:pPr>
        <w:pStyle w:val="a9"/>
        <w:ind w:firstLine="283"/>
      </w:pPr>
      <w:r>
        <w:rPr>
          <w:rFonts w:hint="eastAsia"/>
        </w:rPr>
        <w:t>プログラムの本体と各種データはメインメモリに置かれる。</w:t>
      </w:r>
      <w:r>
        <w:t>プログラムも突き詰めればデータの一種である。</w:t>
      </w:r>
    </w:p>
    <w:p w14:paraId="06971BC8" w14:textId="36155F39" w:rsidR="000A4599" w:rsidRPr="00311CA0" w:rsidRDefault="000A4599" w:rsidP="00311CA0">
      <w:pPr>
        <w:pStyle w:val="a9"/>
        <w:ind w:firstLine="283"/>
      </w:pPr>
      <w:r>
        <w:t>CPU</w:t>
      </w:r>
      <w:r>
        <w:t>はプログラムとデータを</w:t>
      </w:r>
      <w:r w:rsidR="002423E7">
        <w:t>逐次</w:t>
      </w:r>
      <w:r>
        <w:t>メインメモリから読み出して実行する。</w:t>
      </w:r>
    </w:p>
    <w:p w14:paraId="1F0EE447" w14:textId="42E77365" w:rsidR="0088310E" w:rsidRDefault="0088310E" w:rsidP="0088310E">
      <w:pPr>
        <w:pStyle w:val="2"/>
      </w:pPr>
      <w:bookmarkStart w:id="32" w:name="_Toc378420059"/>
      <w:r>
        <w:rPr>
          <w:rFonts w:hint="eastAsia"/>
        </w:rPr>
        <w:t>R</w:t>
      </w:r>
      <w:r>
        <w:t>AM</w:t>
      </w:r>
      <w:r>
        <w:t>と</w:t>
      </w:r>
      <w:r>
        <w:rPr>
          <w:rFonts w:hint="eastAsia"/>
        </w:rPr>
        <w:t>ROM</w:t>
      </w:r>
      <w:bookmarkEnd w:id="32"/>
    </w:p>
    <w:p w14:paraId="19583441" w14:textId="7575BAB7" w:rsidR="0088310E" w:rsidRDefault="0088310E" w:rsidP="0088310E">
      <w:pPr>
        <w:pStyle w:val="a9"/>
        <w:ind w:firstLine="283"/>
      </w:pPr>
      <w:r>
        <w:rPr>
          <w:rFonts w:hint="eastAsia"/>
        </w:rPr>
        <w:t>通常「メモリ」と言えば「</w:t>
      </w:r>
      <w:r>
        <w:rPr>
          <w:rFonts w:hint="eastAsia"/>
        </w:rPr>
        <w:t>RAM</w:t>
      </w:r>
      <w:r>
        <w:rPr>
          <w:rFonts w:hint="eastAsia"/>
        </w:rPr>
        <w:t>」（</w:t>
      </w:r>
      <w:r>
        <w:t>Randam Access</w:t>
      </w:r>
      <w:r>
        <w:rPr>
          <w:rFonts w:hint="eastAsia"/>
        </w:rPr>
        <w:t xml:space="preserve"> Memory</w:t>
      </w:r>
      <w:r>
        <w:rPr>
          <w:rFonts w:hint="eastAsia"/>
        </w:rPr>
        <w:t>：ラム）のことである。読み書き可能なメモリのこと。</w:t>
      </w:r>
    </w:p>
    <w:p w14:paraId="6CC1E059" w14:textId="1C43B615" w:rsidR="00140657" w:rsidRDefault="0088310E" w:rsidP="0088310E">
      <w:pPr>
        <w:pStyle w:val="a9"/>
        <w:spacing w:beforeLines="50" w:before="180"/>
        <w:ind w:firstLine="283"/>
      </w:pPr>
      <w:r>
        <w:t>それに対して、「</w:t>
      </w:r>
      <w:r>
        <w:t>ROM</w:t>
      </w:r>
      <w:r>
        <w:t>」（</w:t>
      </w:r>
      <w:r>
        <w:rPr>
          <w:rFonts w:hint="eastAsia"/>
        </w:rPr>
        <w:t>Read Only Memory</w:t>
      </w:r>
      <w:r>
        <w:rPr>
          <w:rFonts w:hint="eastAsia"/>
        </w:rPr>
        <w:t>：ロム</w:t>
      </w:r>
      <w:r>
        <w:t>）というのは、読み取り専用で書き</w:t>
      </w:r>
      <w:r>
        <w:lastRenderedPageBreak/>
        <w:t>込むことができないメモリのことである。</w:t>
      </w:r>
      <w:r>
        <w:rPr>
          <w:rFonts w:hint="eastAsia"/>
        </w:rPr>
        <w:t>BIOS</w:t>
      </w:r>
      <w:r>
        <w:rPr>
          <w:rFonts w:hint="eastAsia"/>
        </w:rPr>
        <w:t>プログラムの保存領域や、物理的に書き込みできない</w:t>
      </w:r>
      <w:r>
        <w:rPr>
          <w:rFonts w:hint="eastAsia"/>
        </w:rPr>
        <w:t>CD-ROM</w:t>
      </w:r>
      <w:r w:rsidR="00DE0BAE">
        <w:rPr>
          <w:rFonts w:hint="eastAsia"/>
        </w:rPr>
        <w:t>／ゲームカード</w:t>
      </w:r>
      <w:r>
        <w:rPr>
          <w:rFonts w:hint="eastAsia"/>
        </w:rPr>
        <w:t>などに使われる言葉。</w:t>
      </w:r>
    </w:p>
    <w:p w14:paraId="6ADD7C5F" w14:textId="26F69A66" w:rsidR="0088310E" w:rsidRDefault="00140657" w:rsidP="0088310E">
      <w:pPr>
        <w:pStyle w:val="a9"/>
        <w:spacing w:beforeLines="50" w:before="180"/>
        <w:ind w:firstLine="283"/>
      </w:pPr>
      <w:r>
        <w:rPr>
          <w:rFonts w:hint="eastAsia"/>
        </w:rPr>
        <w:t>ゲームプロでは、データを</w:t>
      </w:r>
      <w:r>
        <w:rPr>
          <w:rFonts w:hint="eastAsia"/>
        </w:rPr>
        <w:t>ROM</w:t>
      </w:r>
      <w:r>
        <w:rPr>
          <w:rFonts w:hint="eastAsia"/>
        </w:rPr>
        <w:t>から</w:t>
      </w:r>
      <w:r>
        <w:rPr>
          <w:rFonts w:hint="eastAsia"/>
        </w:rPr>
        <w:t>RAM</w:t>
      </w:r>
      <w:r>
        <w:rPr>
          <w:rFonts w:hint="eastAsia"/>
        </w:rPr>
        <w:t>に読み込んで処理するのが普通。</w:t>
      </w:r>
    </w:p>
    <w:p w14:paraId="572FCEA0" w14:textId="62A81776" w:rsidR="006260F8" w:rsidRDefault="006260F8" w:rsidP="006260F8">
      <w:pPr>
        <w:pStyle w:val="2"/>
      </w:pPr>
      <w:bookmarkStart w:id="33" w:name="_Toc378420060"/>
      <w:r>
        <w:rPr>
          <w:rFonts w:hint="eastAsia"/>
        </w:rPr>
        <w:t>キャッシュメモリ</w:t>
      </w:r>
      <w:bookmarkEnd w:id="33"/>
    </w:p>
    <w:p w14:paraId="7FD6EC58" w14:textId="4EA77D1A" w:rsidR="000A4599" w:rsidRDefault="000A4599" w:rsidP="006260F8">
      <w:pPr>
        <w:pStyle w:val="a9"/>
        <w:ind w:firstLine="283"/>
      </w:pPr>
      <w:r>
        <w:t>CPU</w:t>
      </w:r>
      <w:r>
        <w:t>が読み出したメインメモリのデータは、</w:t>
      </w:r>
      <w:r w:rsidR="00DE0BAE">
        <w:t>CPU</w:t>
      </w:r>
      <w:r w:rsidR="00DE0BAE">
        <w:t>上の</w:t>
      </w:r>
      <w:r w:rsidR="00275441">
        <w:t>「</w:t>
      </w:r>
      <w:r>
        <w:t>キャッシュメモリ</w:t>
      </w:r>
      <w:r w:rsidR="00275441">
        <w:t>」</w:t>
      </w:r>
      <w:r>
        <w:t>に蓄えられる。</w:t>
      </w:r>
    </w:p>
    <w:p w14:paraId="17262217" w14:textId="7B4F513C" w:rsidR="000A4599" w:rsidRDefault="000A4599" w:rsidP="006260F8">
      <w:pPr>
        <w:pStyle w:val="a9"/>
        <w:ind w:firstLine="283"/>
      </w:pPr>
      <w:r>
        <w:t>L1</w:t>
      </w:r>
      <w:r>
        <w:t>キャッシュ（</w:t>
      </w:r>
      <w:r>
        <w:rPr>
          <w:rFonts w:hint="eastAsia"/>
        </w:rPr>
        <w:t>Layer-1</w:t>
      </w:r>
      <w:r>
        <w:t>キャッシュ＝一次キャッシュ）</w:t>
      </w:r>
      <w:r>
        <w:t>→L2</w:t>
      </w:r>
      <w:r>
        <w:t>キャッシュ</w:t>
      </w:r>
      <w:r>
        <w:t>→L3</w:t>
      </w:r>
      <w:r>
        <w:t>キャッシュ</w:t>
      </w:r>
      <w:r>
        <w:t>→</w:t>
      </w:r>
      <w:r>
        <w:t>メインメモリの順に、アクセスが高速（</w:t>
      </w:r>
      <w:r>
        <w:rPr>
          <w:rFonts w:hint="eastAsia"/>
        </w:rPr>
        <w:t>L1</w:t>
      </w:r>
      <w:r>
        <w:rPr>
          <w:rFonts w:hint="eastAsia"/>
        </w:rPr>
        <w:t>キャッシュが一番速い</w:t>
      </w:r>
      <w:r>
        <w:t>）。</w:t>
      </w:r>
    </w:p>
    <w:p w14:paraId="368DF2FF" w14:textId="4094A3F7" w:rsidR="000A4599" w:rsidRDefault="000A4599" w:rsidP="000A4599">
      <w:pPr>
        <w:pStyle w:val="a9"/>
        <w:spacing w:beforeLines="50" w:before="180"/>
        <w:ind w:firstLine="283"/>
      </w:pPr>
      <w:r>
        <w:t>CPU</w:t>
      </w:r>
      <w:r>
        <w:t>は、高速に動作するために、必要が生じるまでメインメモリに</w:t>
      </w:r>
      <w:r w:rsidR="00275441">
        <w:t>極力</w:t>
      </w:r>
      <w:r>
        <w:t>アクセス</w:t>
      </w:r>
      <w:r w:rsidR="00275441">
        <w:t>せず、キャッシュメモリを優先的に扱う。</w:t>
      </w:r>
    </w:p>
    <w:p w14:paraId="462B96BC" w14:textId="0FDCA45E" w:rsidR="00275441" w:rsidRPr="00E83525" w:rsidRDefault="00275441" w:rsidP="00275441">
      <w:pPr>
        <w:pStyle w:val="a9"/>
        <w:spacing w:beforeLines="50" w:before="180"/>
        <w:ind w:firstLine="283"/>
        <w:rPr>
          <w:color w:val="FF0000"/>
        </w:rPr>
      </w:pPr>
      <w:r w:rsidRPr="00E83525">
        <w:rPr>
          <w:color w:val="FF0000"/>
        </w:rPr>
        <w:t>キャッシュ</w:t>
      </w:r>
      <w:r w:rsidR="00B151FD" w:rsidRPr="00E83525">
        <w:rPr>
          <w:rFonts w:hint="eastAsia"/>
          <w:color w:val="FF0000"/>
        </w:rPr>
        <w:t>による</w:t>
      </w:r>
      <w:r w:rsidRPr="00E83525">
        <w:rPr>
          <w:color w:val="FF0000"/>
        </w:rPr>
        <w:t>効率</w:t>
      </w:r>
      <w:r w:rsidR="00B151FD" w:rsidRPr="00E83525">
        <w:rPr>
          <w:rFonts w:hint="eastAsia"/>
          <w:color w:val="FF0000"/>
        </w:rPr>
        <w:t>化</w:t>
      </w:r>
      <w:r w:rsidRPr="00E83525">
        <w:rPr>
          <w:color w:val="FF0000"/>
        </w:rPr>
        <w:t>は</w:t>
      </w:r>
      <w:r w:rsidR="00B151FD" w:rsidRPr="00E83525">
        <w:rPr>
          <w:rFonts w:hint="eastAsia"/>
          <w:color w:val="FF0000"/>
        </w:rPr>
        <w:t>、</w:t>
      </w:r>
      <w:r w:rsidRPr="00E83525">
        <w:rPr>
          <w:color w:val="FF0000"/>
        </w:rPr>
        <w:t>C</w:t>
      </w:r>
      <w:r w:rsidRPr="00E83525">
        <w:rPr>
          <w:color w:val="FF0000"/>
        </w:rPr>
        <w:t>言語などの高級言語でプログラミングする際も多少は意識したほうが良い。</w:t>
      </w:r>
    </w:p>
    <w:p w14:paraId="1BF97A9B" w14:textId="09D1AA9E" w:rsidR="000B0E2A" w:rsidRDefault="00275441" w:rsidP="006260F8">
      <w:pPr>
        <w:pStyle w:val="a9"/>
        <w:ind w:firstLine="283"/>
      </w:pPr>
      <w:r>
        <w:t>例えば、一般に</w:t>
      </w:r>
      <w:r w:rsidR="000B0E2A">
        <w:t>インライン展開</w:t>
      </w:r>
      <w:r>
        <w:t>はプログラムサイズと引き替えに高速化されるものであるが、ループ処理の中で同じ関数を何度も呼</w:t>
      </w:r>
      <w:r w:rsidR="00CE22AF">
        <w:t>んでいる</w:t>
      </w:r>
      <w:r>
        <w:t>ような処理の場合、</w:t>
      </w:r>
      <w:r w:rsidR="00CE22AF">
        <w:t>全てインライン</w:t>
      </w:r>
      <w:r w:rsidR="00B151FD">
        <w:t>展開されると長い処理となり、キャッシュに全部乗らなくなってしま</w:t>
      </w:r>
      <w:r w:rsidR="00B151FD">
        <w:rPr>
          <w:rFonts w:hint="eastAsia"/>
        </w:rPr>
        <w:t>うと、</w:t>
      </w:r>
      <w:r w:rsidR="00CE22AF">
        <w:t>むしろ関数呼び出しの方がキャッシュの読み替えが起こらず、高速に動作する</w:t>
      </w:r>
      <w:r w:rsidR="00B151FD">
        <w:rPr>
          <w:rFonts w:hint="eastAsia"/>
        </w:rPr>
        <w:t>、といったことがある</w:t>
      </w:r>
      <w:r w:rsidR="00CE22AF">
        <w:t>。</w:t>
      </w:r>
    </w:p>
    <w:p w14:paraId="4221443C" w14:textId="5E5D89C2" w:rsidR="00CE22AF" w:rsidRDefault="00CE22AF" w:rsidP="00CE22AF">
      <w:pPr>
        <w:pStyle w:val="a9"/>
        <w:spacing w:beforeLines="50" w:before="180"/>
        <w:ind w:firstLine="283"/>
      </w:pPr>
      <w:r>
        <w:t>実際どの程度のサイズが妥当かは見極めが難しいが、何にしても、繰り返し実行されるような処理は短くまとめておくと、効率的になる。</w:t>
      </w:r>
    </w:p>
    <w:p w14:paraId="457ABB0E" w14:textId="033DFDDB" w:rsidR="00CE22AF" w:rsidRDefault="002423E7" w:rsidP="00CE22AF">
      <w:pPr>
        <w:pStyle w:val="a9"/>
        <w:ind w:firstLine="283"/>
      </w:pPr>
      <w:r>
        <w:t>ほかには</w:t>
      </w:r>
      <w:r w:rsidR="00CE22AF">
        <w:t>、遅延評価が可能な演算に対しては（求めた計算結果をすぐに使って次の演算を行う必要がない場合）、命令と値をプールして、後でまとめて演算するような効率化手法もある。</w:t>
      </w:r>
    </w:p>
    <w:p w14:paraId="4B8B20ED" w14:textId="21DD7ABE" w:rsidR="00B151FD" w:rsidRPr="00CE22AF" w:rsidRDefault="00EA157E" w:rsidP="00CE22AF">
      <w:pPr>
        <w:pStyle w:val="a9"/>
        <w:ind w:firstLine="283"/>
      </w:pPr>
      <w:r>
        <w:rPr>
          <w:rFonts w:hint="eastAsia"/>
        </w:rPr>
        <w:t>長い計算</w:t>
      </w:r>
      <w:r w:rsidR="00E83525">
        <w:rPr>
          <w:rFonts w:hint="eastAsia"/>
        </w:rPr>
        <w:t>がある場合</w:t>
      </w:r>
      <w:r>
        <w:rPr>
          <w:rFonts w:hint="eastAsia"/>
        </w:rPr>
        <w:t>、なるべく一本の計算式</w:t>
      </w:r>
      <w:r w:rsidR="00B151FD">
        <w:rPr>
          <w:rFonts w:hint="eastAsia"/>
        </w:rPr>
        <w:t>にまとめているほうが</w:t>
      </w:r>
      <w:r>
        <w:rPr>
          <w:rFonts w:hint="eastAsia"/>
        </w:rPr>
        <w:t>最適化されやすい（可読性は落ちるが）。</w:t>
      </w:r>
    </w:p>
    <w:p w14:paraId="53FAB064" w14:textId="25777081" w:rsidR="000019BD" w:rsidRDefault="000019BD" w:rsidP="000019BD">
      <w:pPr>
        <w:pStyle w:val="2"/>
      </w:pPr>
      <w:bookmarkStart w:id="34" w:name="_Toc378420061"/>
      <w:r>
        <w:rPr>
          <w:rFonts w:hint="eastAsia"/>
        </w:rPr>
        <w:t>レジスタ</w:t>
      </w:r>
      <w:bookmarkEnd w:id="34"/>
    </w:p>
    <w:p w14:paraId="75A7E6AE" w14:textId="77777777" w:rsidR="000019BD" w:rsidRDefault="000019BD" w:rsidP="000019BD">
      <w:pPr>
        <w:pStyle w:val="a9"/>
        <w:ind w:firstLine="283"/>
      </w:pPr>
      <w:r>
        <w:t>CPU</w:t>
      </w:r>
      <w:r>
        <w:t>は演算に使う値を「レジスタ」という領域に保存して扱う。</w:t>
      </w:r>
    </w:p>
    <w:p w14:paraId="4549A7A2" w14:textId="77777777" w:rsidR="000019BD" w:rsidRDefault="000019BD" w:rsidP="000019BD">
      <w:pPr>
        <w:pStyle w:val="a9"/>
        <w:ind w:firstLine="283"/>
      </w:pPr>
      <w:r>
        <w:t>レジスタは変数の一種であるが、</w:t>
      </w:r>
      <w:r>
        <w:t>C</w:t>
      </w:r>
      <w:r>
        <w:t>言語などのように自由な変数が使えるわけではなく、</w:t>
      </w:r>
      <w:r>
        <w:t>CPU</w:t>
      </w:r>
      <w:r>
        <w:t>によって扱えるレジスタの種類と数が固定されている。</w:t>
      </w:r>
    </w:p>
    <w:p w14:paraId="35B0C699" w14:textId="763C5CBE" w:rsidR="000019BD" w:rsidRDefault="000019BD" w:rsidP="000019BD">
      <w:pPr>
        <w:pStyle w:val="a9"/>
        <w:ind w:firstLine="283"/>
      </w:pPr>
      <w:r>
        <w:t>C</w:t>
      </w:r>
      <w:r>
        <w:t>言語などが扱う多数の変数はメモリ上で扱われ、都度レジスタに読み込んだり書き戻したりすることで処理する。</w:t>
      </w:r>
      <w:r w:rsidR="0070305D">
        <w:rPr>
          <w:rFonts w:hint="eastAsia"/>
        </w:rPr>
        <w:t>（</w:t>
      </w:r>
      <w:r w:rsidR="00F04873">
        <w:rPr>
          <w:rFonts w:hint="eastAsia"/>
        </w:rPr>
        <w:t>メモリからレジスタへの読み込みを「ロード」と呼び、レジスタからメモリへの書き戻しを「ストア」と呼ぶ</w:t>
      </w:r>
      <w:r w:rsidR="0070305D">
        <w:rPr>
          <w:rFonts w:hint="eastAsia"/>
        </w:rPr>
        <w:t>）</w:t>
      </w:r>
    </w:p>
    <w:p w14:paraId="59BF9FC4" w14:textId="2CDEF06F" w:rsidR="000019BD" w:rsidRDefault="000019BD" w:rsidP="000019BD">
      <w:pPr>
        <w:pStyle w:val="a9"/>
        <w:spacing w:beforeLines="50" w:before="180"/>
        <w:ind w:firstLine="283"/>
      </w:pPr>
      <w:r>
        <w:lastRenderedPageBreak/>
        <w:t>メモリアクセス</w:t>
      </w:r>
      <w:r w:rsidR="00B3541A">
        <w:t>（キャッシュメモリへのアクセスを含む</w:t>
      </w:r>
      <w:r w:rsidR="00F05903">
        <w:t>）</w:t>
      </w:r>
      <w:r>
        <w:t>は</w:t>
      </w:r>
      <w:r w:rsidR="00B3541A">
        <w:t>、</w:t>
      </w:r>
      <w:r>
        <w:t>CPU</w:t>
      </w:r>
      <w:r>
        <w:t>の処理としては比較的遅いので、一度レジスタに取り込んだ変数は極力メモリに書き戻さないで処理する。</w:t>
      </w:r>
    </w:p>
    <w:p w14:paraId="27610749" w14:textId="77777777" w:rsidR="000019BD" w:rsidRDefault="000019BD" w:rsidP="000019BD">
      <w:pPr>
        <w:pStyle w:val="a9"/>
        <w:ind w:firstLine="283"/>
      </w:pPr>
      <w:r>
        <w:t>コンパイラはそのような処理になるように最適化を行う。特にライフサイクルの短い変数の場合、メモリに置くことすらせず、レジスタに直接値を与えて完結するようなプログラムにする。</w:t>
      </w:r>
    </w:p>
    <w:p w14:paraId="50613045" w14:textId="77777777" w:rsidR="000019BD" w:rsidRDefault="000019BD" w:rsidP="000019BD">
      <w:pPr>
        <w:pStyle w:val="a9"/>
        <w:ind w:firstLine="283"/>
      </w:pPr>
      <w:r>
        <w:t>変数の少ないプログラムは、このような事情から高速になる。</w:t>
      </w:r>
    </w:p>
    <w:p w14:paraId="114F8058" w14:textId="5426C620" w:rsidR="000019BD" w:rsidRDefault="000019BD" w:rsidP="000019BD">
      <w:pPr>
        <w:pStyle w:val="a9"/>
        <w:spacing w:beforeLines="50" w:before="180"/>
        <w:ind w:firstLine="283"/>
        <w:rPr>
          <w:color w:val="FF0000"/>
        </w:rPr>
      </w:pPr>
      <w:r w:rsidRPr="00A707E2">
        <w:rPr>
          <w:color w:val="FF0000"/>
        </w:rPr>
        <w:t>このような</w:t>
      </w:r>
      <w:r w:rsidR="002423E7">
        <w:rPr>
          <w:color w:val="FF0000"/>
        </w:rPr>
        <w:t>処理の</w:t>
      </w:r>
      <w:r w:rsidRPr="00A707E2">
        <w:rPr>
          <w:color w:val="FF0000"/>
        </w:rPr>
        <w:t>最適化</w:t>
      </w:r>
      <w:r w:rsidR="002423E7">
        <w:rPr>
          <w:color w:val="FF0000"/>
        </w:rPr>
        <w:t>がコンパイラによって行われること</w:t>
      </w:r>
      <w:r w:rsidRPr="00A707E2">
        <w:rPr>
          <w:color w:val="FF0000"/>
        </w:rPr>
        <w:t>は</w:t>
      </w:r>
      <w:r w:rsidR="002423E7">
        <w:rPr>
          <w:color w:val="FF0000"/>
        </w:rPr>
        <w:t>、</w:t>
      </w:r>
      <w:r w:rsidRPr="00A707E2">
        <w:rPr>
          <w:color w:val="FF0000"/>
        </w:rPr>
        <w:t>マルチスレッドプログラ</w:t>
      </w:r>
      <w:r w:rsidR="002423E7">
        <w:rPr>
          <w:color w:val="FF0000"/>
        </w:rPr>
        <w:t>ミング</w:t>
      </w:r>
      <w:r w:rsidRPr="00A707E2">
        <w:rPr>
          <w:color w:val="FF0000"/>
        </w:rPr>
        <w:t>では非常に意識する必要がある。</w:t>
      </w:r>
    </w:p>
    <w:p w14:paraId="3B859C1C" w14:textId="31FB7295" w:rsidR="000019BD" w:rsidRPr="00962857" w:rsidRDefault="000019BD" w:rsidP="000019BD">
      <w:pPr>
        <w:pStyle w:val="a9"/>
        <w:ind w:firstLine="283"/>
      </w:pPr>
      <w:r>
        <w:t>レジスタだけで処理が完結してメモリに書き戻されない変数は、他のスレッドから見えず、値の変化をキャッチすることができないといった問題が生じるためである。</w:t>
      </w:r>
    </w:p>
    <w:p w14:paraId="59DCEECA" w14:textId="7EA7704C" w:rsidR="00311CA0" w:rsidRDefault="00311CA0" w:rsidP="00311CA0">
      <w:pPr>
        <w:pStyle w:val="2"/>
      </w:pPr>
      <w:bookmarkStart w:id="35" w:name="_Toc378420062"/>
      <w:r>
        <w:rPr>
          <w:rFonts w:hint="eastAsia"/>
        </w:rPr>
        <w:t>G</w:t>
      </w:r>
      <w:r>
        <w:t>PU</w:t>
      </w:r>
      <w:r>
        <w:rPr>
          <w:rFonts w:hint="eastAsia"/>
        </w:rPr>
        <w:t>メモリ</w:t>
      </w:r>
      <w:r w:rsidR="00EF6D0B">
        <w:rPr>
          <w:rFonts w:hint="eastAsia"/>
        </w:rPr>
        <w:t>／ユニファイドメモリ</w:t>
      </w:r>
      <w:bookmarkEnd w:id="35"/>
    </w:p>
    <w:p w14:paraId="3FFE6B08" w14:textId="5533565F" w:rsidR="00311CA0" w:rsidRDefault="0088310E" w:rsidP="00311CA0">
      <w:pPr>
        <w:pStyle w:val="a9"/>
        <w:ind w:firstLine="283"/>
      </w:pPr>
      <w:r>
        <w:rPr>
          <w:rFonts w:hint="eastAsia"/>
        </w:rPr>
        <w:t>GPU</w:t>
      </w:r>
      <w:r>
        <w:rPr>
          <w:rFonts w:hint="eastAsia"/>
        </w:rPr>
        <w:t>はグラフィック描画のための専用のメモリを持つ。</w:t>
      </w:r>
      <w:r>
        <w:rPr>
          <w:rFonts w:hint="eastAsia"/>
        </w:rPr>
        <w:t>VRM</w:t>
      </w:r>
      <w:r w:rsidR="00E10D25">
        <w:rPr>
          <w:rFonts w:hint="eastAsia"/>
        </w:rPr>
        <w:t>（</w:t>
      </w:r>
      <w:r w:rsidR="00E10D25">
        <w:rPr>
          <w:rFonts w:hint="eastAsia"/>
        </w:rPr>
        <w:t>Video RAM</w:t>
      </w:r>
      <w:r w:rsidR="00E10D25">
        <w:rPr>
          <w:rFonts w:hint="eastAsia"/>
        </w:rPr>
        <w:t>）</w:t>
      </w:r>
      <w:r>
        <w:rPr>
          <w:rFonts w:hint="eastAsia"/>
        </w:rPr>
        <w:t>とも呼ばれる。</w:t>
      </w:r>
      <w:r w:rsidR="00E10D25">
        <w:t>シェーダープログラムも</w:t>
      </w:r>
      <w:r w:rsidR="00E10D25">
        <w:rPr>
          <w:rFonts w:hint="eastAsia"/>
        </w:rPr>
        <w:t>G</w:t>
      </w:r>
      <w:r w:rsidR="00E10D25">
        <w:t>PU</w:t>
      </w:r>
      <w:r w:rsidR="00E10D25">
        <w:t>メモリ上に置かれる。</w:t>
      </w:r>
    </w:p>
    <w:p w14:paraId="2D855FD1" w14:textId="15B3E750" w:rsidR="00E10D25" w:rsidRDefault="00E10D25" w:rsidP="00311CA0">
      <w:pPr>
        <w:pStyle w:val="a9"/>
        <w:ind w:firstLine="283"/>
      </w:pPr>
      <w:r>
        <w:t>GPU</w:t>
      </w:r>
      <w:r>
        <w:t>メモリはメインメモリから独立したメモリであるため、</w:t>
      </w:r>
      <w:r w:rsidR="00250708">
        <w:t>CPU</w:t>
      </w:r>
      <w:r w:rsidR="00250708">
        <w:t>が直接アクセスすることができない。</w:t>
      </w:r>
      <w:r>
        <w:t>「</w:t>
      </w:r>
      <w:r>
        <w:t>DMA</w:t>
      </w:r>
      <w:r w:rsidR="00250708">
        <w:t>C</w:t>
      </w:r>
      <w:r>
        <w:t>」</w:t>
      </w:r>
      <w:r w:rsidR="00250708">
        <w:t>などの他のメモリコントローラー</w:t>
      </w:r>
      <w:r>
        <w:t>を使用して</w:t>
      </w:r>
      <w:r w:rsidR="00250708">
        <w:t>アクセスする。</w:t>
      </w:r>
    </w:p>
    <w:p w14:paraId="3B421633" w14:textId="77777777" w:rsidR="003D4A36" w:rsidRDefault="00250708" w:rsidP="00F03FD8">
      <w:pPr>
        <w:pStyle w:val="a9"/>
        <w:spacing w:beforeLines="50" w:before="180"/>
        <w:ind w:firstLine="283"/>
      </w:pPr>
      <w:r>
        <w:rPr>
          <w:rFonts w:hint="eastAsia"/>
        </w:rPr>
        <w:t>GPU</w:t>
      </w:r>
      <w:r>
        <w:rPr>
          <w:rFonts w:hint="eastAsia"/>
        </w:rPr>
        <w:t>が専用メモリを持たず、</w:t>
      </w:r>
      <w:r>
        <w:rPr>
          <w:rFonts w:hint="eastAsia"/>
        </w:rPr>
        <w:t>CPU</w:t>
      </w:r>
      <w:r>
        <w:rPr>
          <w:rFonts w:hint="eastAsia"/>
        </w:rPr>
        <w:t>とメインメモリを共有するのが</w:t>
      </w:r>
      <w:r w:rsidR="00F03FD8">
        <w:rPr>
          <w:rFonts w:hint="eastAsia"/>
        </w:rPr>
        <w:t>「ユニファイドメモリ」である。</w:t>
      </w:r>
    </w:p>
    <w:p w14:paraId="0E175680" w14:textId="25B8612D" w:rsidR="00F03FD8" w:rsidRDefault="00F03FD8" w:rsidP="003D4A36">
      <w:pPr>
        <w:pStyle w:val="a9"/>
        <w:ind w:firstLine="283"/>
      </w:pPr>
      <w:r>
        <w:rPr>
          <w:rFonts w:hint="eastAsia"/>
        </w:rPr>
        <w:t>AMD</w:t>
      </w:r>
      <w:r w:rsidR="003D4A36">
        <w:rPr>
          <w:rFonts w:hint="eastAsia"/>
        </w:rPr>
        <w:t>は</w:t>
      </w:r>
      <w:r>
        <w:rPr>
          <w:rFonts w:hint="eastAsia"/>
        </w:rPr>
        <w:t>「</w:t>
      </w:r>
      <w:r>
        <w:rPr>
          <w:rFonts w:hint="eastAsia"/>
        </w:rPr>
        <w:t>APU</w:t>
      </w:r>
      <w:r>
        <w:rPr>
          <w:rFonts w:hint="eastAsia"/>
        </w:rPr>
        <w:t>」</w:t>
      </w:r>
      <w:r w:rsidR="005328EE">
        <w:rPr>
          <w:rFonts w:hint="eastAsia"/>
        </w:rPr>
        <w:t>（</w:t>
      </w:r>
      <w:r w:rsidR="005328EE">
        <w:rPr>
          <w:rFonts w:hint="eastAsia"/>
        </w:rPr>
        <w:t>Ac</w:t>
      </w:r>
      <w:r w:rsidR="005328EE">
        <w:t>celerated Processing Unit</w:t>
      </w:r>
      <w:r w:rsidR="005328EE">
        <w:rPr>
          <w:rFonts w:hint="eastAsia"/>
        </w:rPr>
        <w:t>／</w:t>
      </w:r>
      <w:r w:rsidR="005328EE">
        <w:rPr>
          <w:rFonts w:hint="eastAsia"/>
        </w:rPr>
        <w:t>AMD Fusion</w:t>
      </w:r>
      <w:r w:rsidR="005328EE">
        <w:rPr>
          <w:rFonts w:hint="eastAsia"/>
        </w:rPr>
        <w:t>プロセッサ）</w:t>
      </w:r>
      <w:r>
        <w:rPr>
          <w:rFonts w:hint="eastAsia"/>
        </w:rPr>
        <w:t>で</w:t>
      </w:r>
      <w:r>
        <w:rPr>
          <w:rFonts w:hint="eastAsia"/>
        </w:rPr>
        <w:t>CPU</w:t>
      </w:r>
      <w:r>
        <w:rPr>
          <w:rFonts w:hint="eastAsia"/>
        </w:rPr>
        <w:t>と</w:t>
      </w:r>
      <w:r>
        <w:rPr>
          <w:rFonts w:hint="eastAsia"/>
        </w:rPr>
        <w:t>GPU</w:t>
      </w:r>
      <w:r>
        <w:rPr>
          <w:rFonts w:hint="eastAsia"/>
        </w:rPr>
        <w:t>を統合</w:t>
      </w:r>
      <w:r w:rsidR="003D4A36">
        <w:rPr>
          <w:rFonts w:hint="eastAsia"/>
        </w:rPr>
        <w:t>し</w:t>
      </w:r>
      <w:r>
        <w:rPr>
          <w:rFonts w:hint="eastAsia"/>
        </w:rPr>
        <w:t>、</w:t>
      </w:r>
      <w:r w:rsidR="003D4A36">
        <w:rPr>
          <w:rFonts w:hint="eastAsia"/>
        </w:rPr>
        <w:t>さらに、</w:t>
      </w:r>
      <w:r>
        <w:rPr>
          <w:rFonts w:hint="eastAsia"/>
        </w:rPr>
        <w:t>「</w:t>
      </w:r>
      <w:r>
        <w:rPr>
          <w:rFonts w:hint="eastAsia"/>
        </w:rPr>
        <w:t>hU</w:t>
      </w:r>
      <w:r>
        <w:t>MA</w:t>
      </w:r>
      <w:r>
        <w:rPr>
          <w:rFonts w:hint="eastAsia"/>
        </w:rPr>
        <w:t>」（</w:t>
      </w:r>
      <w:r>
        <w:rPr>
          <w:rFonts w:hint="eastAsia"/>
        </w:rPr>
        <w:t>heterogeneous Unified Memory Access</w:t>
      </w:r>
      <w:r>
        <w:rPr>
          <w:rFonts w:hint="eastAsia"/>
        </w:rPr>
        <w:t>：ヘテロジニアス・ユニファイドメモリアクセス）という名称のユニファイドメモリ技術</w:t>
      </w:r>
      <w:r w:rsidR="005328EE">
        <w:rPr>
          <w:rFonts w:hint="eastAsia"/>
        </w:rPr>
        <w:t>により、</w:t>
      </w:r>
      <w:r w:rsidR="003D4A36">
        <w:rPr>
          <w:rFonts w:hint="eastAsia"/>
        </w:rPr>
        <w:t>メモリ空間の統合も図っている。</w:t>
      </w:r>
    </w:p>
    <w:p w14:paraId="0FD94C65" w14:textId="1ED9A9F3" w:rsidR="00244CE8" w:rsidRDefault="00244CE8" w:rsidP="00244CE8">
      <w:pPr>
        <w:pStyle w:val="2"/>
      </w:pPr>
      <w:bookmarkStart w:id="36" w:name="_Toc378420063"/>
      <w:r>
        <w:rPr>
          <w:rFonts w:hint="eastAsia"/>
        </w:rPr>
        <w:t>D</w:t>
      </w:r>
      <w:r>
        <w:t>MA</w:t>
      </w:r>
      <w:r w:rsidR="00250708">
        <w:t>C</w:t>
      </w:r>
      <w:bookmarkEnd w:id="36"/>
    </w:p>
    <w:p w14:paraId="1E54844D" w14:textId="319F89FD" w:rsidR="00244CE8" w:rsidRDefault="00424527" w:rsidP="00244CE8">
      <w:pPr>
        <w:pStyle w:val="a9"/>
        <w:ind w:firstLine="283"/>
      </w:pPr>
      <w:r>
        <w:rPr>
          <w:rFonts w:hint="eastAsia"/>
        </w:rPr>
        <w:t>「</w:t>
      </w:r>
      <w:r>
        <w:rPr>
          <w:rFonts w:hint="eastAsia"/>
        </w:rPr>
        <w:t>DMAC</w:t>
      </w:r>
      <w:r>
        <w:rPr>
          <w:rFonts w:hint="eastAsia"/>
        </w:rPr>
        <w:t>」（</w:t>
      </w:r>
      <w:r>
        <w:rPr>
          <w:rFonts w:hint="eastAsia"/>
        </w:rPr>
        <w:t>Direct Memory Access Controller</w:t>
      </w:r>
      <w:r>
        <w:rPr>
          <w:rFonts w:hint="eastAsia"/>
        </w:rPr>
        <w:t>）は、メモリを転送する装置である。単に「</w:t>
      </w:r>
      <w:r>
        <w:rPr>
          <w:rFonts w:hint="eastAsia"/>
        </w:rPr>
        <w:t>DMA</w:t>
      </w:r>
      <w:r>
        <w:rPr>
          <w:rFonts w:hint="eastAsia"/>
        </w:rPr>
        <w:t>」とも呼ぶ。</w:t>
      </w:r>
    </w:p>
    <w:p w14:paraId="4FFBDA63" w14:textId="718BF4A2" w:rsidR="00424527" w:rsidRPr="00C937D0" w:rsidRDefault="00424527" w:rsidP="00244CE8">
      <w:pPr>
        <w:pStyle w:val="a9"/>
        <w:ind w:firstLine="283"/>
      </w:pPr>
      <w:r>
        <w:rPr>
          <w:rFonts w:hint="eastAsia"/>
        </w:rPr>
        <w:t>CPU</w:t>
      </w:r>
      <w:r>
        <w:rPr>
          <w:rFonts w:hint="eastAsia"/>
        </w:rPr>
        <w:t>とは独立して動作し、メインメモリと</w:t>
      </w:r>
      <w:r>
        <w:rPr>
          <w:rFonts w:hint="eastAsia"/>
        </w:rPr>
        <w:t>GPU</w:t>
      </w:r>
      <w:r>
        <w:rPr>
          <w:rFonts w:hint="eastAsia"/>
        </w:rPr>
        <w:t>メモリの間のデータ転送や、メインメモリ内での大きなデータの転送などに用いられる。</w:t>
      </w:r>
    </w:p>
    <w:p w14:paraId="2299DF83" w14:textId="507D8A19" w:rsidR="00244CE8" w:rsidRDefault="00244CE8" w:rsidP="00244CE8">
      <w:pPr>
        <w:pStyle w:val="2"/>
      </w:pPr>
      <w:bookmarkStart w:id="37" w:name="_Toc378420064"/>
      <w:r>
        <w:rPr>
          <w:rFonts w:hint="eastAsia"/>
        </w:rPr>
        <w:t>Cell</w:t>
      </w:r>
      <w:bookmarkEnd w:id="37"/>
    </w:p>
    <w:p w14:paraId="0420681B" w14:textId="6C5E9262" w:rsidR="00244CE8" w:rsidRDefault="00244CE8" w:rsidP="00244CE8">
      <w:pPr>
        <w:pStyle w:val="a9"/>
        <w:ind w:firstLine="283"/>
      </w:pPr>
      <w:r>
        <w:rPr>
          <w:rFonts w:hint="eastAsia"/>
        </w:rPr>
        <w:t>「</w:t>
      </w:r>
      <w:r w:rsidR="00250708">
        <w:rPr>
          <w:rFonts w:hint="eastAsia"/>
        </w:rPr>
        <w:t>Ce</w:t>
      </w:r>
      <w:r w:rsidR="00250708">
        <w:t>ll</w:t>
      </w:r>
      <w:r w:rsidR="00250708">
        <w:t>」（</w:t>
      </w:r>
      <w:r>
        <w:rPr>
          <w:rFonts w:hint="eastAsia"/>
        </w:rPr>
        <w:t>C</w:t>
      </w:r>
      <w:r>
        <w:t>ell Broadband Engine</w:t>
      </w:r>
      <w:r w:rsidR="00250708">
        <w:t>：セル）</w:t>
      </w:r>
      <w:r>
        <w:t>を構成する中で「制御」を担当する汎用プロセッサコアが</w:t>
      </w:r>
      <w:r w:rsidR="00250708">
        <w:t>「</w:t>
      </w:r>
      <w:r>
        <w:rPr>
          <w:rFonts w:hint="eastAsia"/>
        </w:rPr>
        <w:t>PPE</w:t>
      </w:r>
      <w:r w:rsidR="00250708">
        <w:rPr>
          <w:rFonts w:hint="eastAsia"/>
        </w:rPr>
        <w:t>」</w:t>
      </w:r>
      <w:r w:rsidR="0004392D">
        <w:rPr>
          <w:rFonts w:hint="eastAsia"/>
        </w:rPr>
        <w:t>（</w:t>
      </w:r>
      <w:r w:rsidR="0004392D">
        <w:rPr>
          <w:rFonts w:hint="eastAsia"/>
        </w:rPr>
        <w:t>Power PC Processor Element</w:t>
      </w:r>
      <w:r w:rsidR="0004392D">
        <w:rPr>
          <w:rFonts w:hint="eastAsia"/>
        </w:rPr>
        <w:t>）</w:t>
      </w:r>
      <w:r>
        <w:t>。</w:t>
      </w:r>
      <w:r>
        <w:rPr>
          <w:rFonts w:hint="eastAsia"/>
        </w:rPr>
        <w:t>1</w:t>
      </w:r>
      <w:r>
        <w:rPr>
          <w:rFonts w:hint="eastAsia"/>
        </w:rPr>
        <w:t>個の</w:t>
      </w:r>
      <w:r>
        <w:rPr>
          <w:rFonts w:hint="eastAsia"/>
        </w:rPr>
        <w:t>PPE</w:t>
      </w:r>
      <w:r>
        <w:rPr>
          <w:rFonts w:hint="eastAsia"/>
        </w:rPr>
        <w:t>に対して</w:t>
      </w:r>
      <w:r>
        <w:rPr>
          <w:rFonts w:hint="eastAsia"/>
        </w:rPr>
        <w:t>8</w:t>
      </w:r>
      <w:r>
        <w:rPr>
          <w:rFonts w:hint="eastAsia"/>
        </w:rPr>
        <w:t>個の</w:t>
      </w:r>
      <w:r w:rsidR="00250708">
        <w:rPr>
          <w:rFonts w:hint="eastAsia"/>
        </w:rPr>
        <w:t>「</w:t>
      </w:r>
      <w:r>
        <w:rPr>
          <w:rFonts w:hint="eastAsia"/>
        </w:rPr>
        <w:t>SPE</w:t>
      </w:r>
      <w:r w:rsidR="00250708">
        <w:rPr>
          <w:rFonts w:hint="eastAsia"/>
        </w:rPr>
        <w:t>」</w:t>
      </w:r>
      <w:r>
        <w:rPr>
          <w:rFonts w:hint="eastAsia"/>
        </w:rPr>
        <w:lastRenderedPageBreak/>
        <w:t>（</w:t>
      </w:r>
      <w:r>
        <w:rPr>
          <w:rFonts w:hint="eastAsia"/>
        </w:rPr>
        <w:t>Synergistic Processor Element</w:t>
      </w:r>
      <w:r>
        <w:rPr>
          <w:rFonts w:hint="eastAsia"/>
        </w:rPr>
        <w:t>）が演算を担当する。計</w:t>
      </w:r>
      <w:r>
        <w:rPr>
          <w:rFonts w:hint="eastAsia"/>
        </w:rPr>
        <w:t>9</w:t>
      </w:r>
      <w:r>
        <w:rPr>
          <w:rFonts w:hint="eastAsia"/>
        </w:rPr>
        <w:t>個のプロセッサコアで一つのプロセッサを構成している。</w:t>
      </w:r>
    </w:p>
    <w:p w14:paraId="683D1877" w14:textId="77777777" w:rsidR="001F23C1" w:rsidRDefault="00250708" w:rsidP="00244CE8">
      <w:pPr>
        <w:pStyle w:val="a9"/>
        <w:ind w:firstLine="283"/>
      </w:pPr>
      <w:r>
        <w:rPr>
          <w:rFonts w:hint="eastAsia"/>
        </w:rPr>
        <w:t>「</w:t>
      </w:r>
      <w:r>
        <w:rPr>
          <w:rFonts w:hint="eastAsia"/>
        </w:rPr>
        <w:t>SPU</w:t>
      </w:r>
      <w:r>
        <w:rPr>
          <w:rFonts w:hint="eastAsia"/>
        </w:rPr>
        <w:t>」（</w:t>
      </w:r>
      <w:r>
        <w:rPr>
          <w:rFonts w:hint="eastAsia"/>
        </w:rPr>
        <w:t>Synertistic Prosessor Unit</w:t>
      </w:r>
      <w:r>
        <w:rPr>
          <w:rFonts w:hint="eastAsia"/>
        </w:rPr>
        <w:t>）は、「</w:t>
      </w:r>
      <w:r>
        <w:rPr>
          <w:rFonts w:hint="eastAsia"/>
        </w:rPr>
        <w:t>SPE</w:t>
      </w:r>
      <w:r>
        <w:rPr>
          <w:rFonts w:hint="eastAsia"/>
        </w:rPr>
        <w:t>」の中の演算装置コア本体のこと。</w:t>
      </w:r>
      <w:r>
        <w:rPr>
          <w:rFonts w:hint="eastAsia"/>
        </w:rPr>
        <w:t>SPU</w:t>
      </w:r>
      <w:r>
        <w:rPr>
          <w:rFonts w:hint="eastAsia"/>
        </w:rPr>
        <w:t>は自身が持つ</w:t>
      </w:r>
      <w:r>
        <w:rPr>
          <w:rFonts w:hint="eastAsia"/>
        </w:rPr>
        <w:t>256KB</w:t>
      </w:r>
      <w:r>
        <w:rPr>
          <w:rFonts w:hint="eastAsia"/>
        </w:rPr>
        <w:t>のローカルメモリ（</w:t>
      </w:r>
      <w:r>
        <w:rPr>
          <w:rFonts w:hint="eastAsia"/>
        </w:rPr>
        <w:t>LS = Local Store</w:t>
      </w:r>
      <w:r>
        <w:rPr>
          <w:rFonts w:hint="eastAsia"/>
        </w:rPr>
        <w:t>）にしかアクセスできず、</w:t>
      </w:r>
      <w:r w:rsidR="001F23C1">
        <w:rPr>
          <w:rFonts w:hint="eastAsia"/>
        </w:rPr>
        <w:t>かつ、</w:t>
      </w:r>
      <w:r w:rsidR="001F23C1">
        <w:rPr>
          <w:rFonts w:hint="eastAsia"/>
        </w:rPr>
        <w:t>PPU</w:t>
      </w:r>
      <w:r w:rsidR="001F23C1">
        <w:rPr>
          <w:rFonts w:hint="eastAsia"/>
        </w:rPr>
        <w:t>向けのプログラムとは別の</w:t>
      </w:r>
      <w:r w:rsidR="001F23C1">
        <w:rPr>
          <w:rFonts w:hint="eastAsia"/>
        </w:rPr>
        <w:t>SPU</w:t>
      </w:r>
      <w:r w:rsidR="001F23C1">
        <w:rPr>
          <w:rFonts w:hint="eastAsia"/>
        </w:rPr>
        <w:t>専用プログラムしか実行できない。</w:t>
      </w:r>
    </w:p>
    <w:p w14:paraId="4A8EAF46" w14:textId="77777777" w:rsidR="001F23C1" w:rsidRDefault="001F23C1" w:rsidP="00244CE8">
      <w:pPr>
        <w:pStyle w:val="a9"/>
        <w:ind w:firstLine="283"/>
      </w:pPr>
      <w:r>
        <w:rPr>
          <w:rFonts w:hint="eastAsia"/>
        </w:rPr>
        <w:t>その</w:t>
      </w:r>
      <w:r w:rsidR="00250708">
        <w:rPr>
          <w:rFonts w:hint="eastAsia"/>
        </w:rPr>
        <w:t>ため、</w:t>
      </w:r>
      <w:r>
        <w:rPr>
          <w:rFonts w:hint="eastAsia"/>
        </w:rPr>
        <w:t>一部の関数をスレッド化するような用法は使えず、専用プログラムと演算対象のデータをメインメモリから</w:t>
      </w:r>
      <w:r>
        <w:rPr>
          <w:rFonts w:hint="eastAsia"/>
        </w:rPr>
        <w:t>SPU</w:t>
      </w:r>
      <w:r>
        <w:rPr>
          <w:rFonts w:hint="eastAsia"/>
        </w:rPr>
        <w:t>に転送して処理し、演算結果をまたメインメモリに転送する。</w:t>
      </w:r>
    </w:p>
    <w:p w14:paraId="75FF5FAA" w14:textId="53ADBCA2" w:rsidR="00250708" w:rsidRDefault="001F23C1" w:rsidP="00244CE8">
      <w:pPr>
        <w:pStyle w:val="a9"/>
        <w:ind w:firstLine="283"/>
      </w:pPr>
      <w:r>
        <w:rPr>
          <w:rFonts w:hint="eastAsia"/>
        </w:rPr>
        <w:t>このような構造のため、細かい演算を頻繁に実行させるような用法には向いておらず、ある程度まとまったデータを一括処理させるような使い方をする。</w:t>
      </w:r>
    </w:p>
    <w:p w14:paraId="4B2A69B1" w14:textId="057709D2" w:rsidR="001F23C1" w:rsidRPr="001F23C1" w:rsidRDefault="001F23C1" w:rsidP="00244CE8">
      <w:pPr>
        <w:pStyle w:val="a9"/>
        <w:ind w:firstLine="283"/>
      </w:pPr>
      <w:r>
        <w:rPr>
          <w:rFonts w:hint="eastAsia"/>
        </w:rPr>
        <w:t>なお、メインメモリと</w:t>
      </w:r>
      <w:r>
        <w:rPr>
          <w:rFonts w:hint="eastAsia"/>
        </w:rPr>
        <w:t>LS</w:t>
      </w:r>
      <w:r>
        <w:rPr>
          <w:rFonts w:hint="eastAsia"/>
        </w:rPr>
        <w:t>との通信には、</w:t>
      </w:r>
      <w:r>
        <w:rPr>
          <w:rFonts w:hint="eastAsia"/>
        </w:rPr>
        <w:t>SPE</w:t>
      </w:r>
      <w:r>
        <w:rPr>
          <w:rFonts w:hint="eastAsia"/>
        </w:rPr>
        <w:t>の</w:t>
      </w:r>
      <w:r>
        <w:rPr>
          <w:rFonts w:hint="eastAsia"/>
        </w:rPr>
        <w:t>DMA</w:t>
      </w:r>
      <w:r>
        <w:rPr>
          <w:rFonts w:hint="eastAsia"/>
        </w:rPr>
        <w:t>ユニットが用いられる。</w:t>
      </w:r>
    </w:p>
    <w:p w14:paraId="677CDE3E" w14:textId="4C63C7EF" w:rsidR="00174D7B" w:rsidRPr="00250708" w:rsidRDefault="00901699" w:rsidP="00174D7B">
      <w:pPr>
        <w:pStyle w:val="2"/>
        <w:rPr>
          <w:b w:val="0"/>
        </w:rPr>
      </w:pPr>
      <w:bookmarkStart w:id="38" w:name="_Toc378420065"/>
      <w:r>
        <w:rPr>
          <w:rFonts w:hint="eastAsia"/>
        </w:rPr>
        <w:t>サーバー</w:t>
      </w:r>
      <w:bookmarkEnd w:id="38"/>
    </w:p>
    <w:p w14:paraId="3C66ED0E" w14:textId="0BD15944" w:rsidR="00174D7B" w:rsidRDefault="00424527" w:rsidP="00174D7B">
      <w:pPr>
        <w:pStyle w:val="a9"/>
        <w:ind w:firstLine="283"/>
      </w:pPr>
      <w:r>
        <w:rPr>
          <w:rFonts w:hint="eastAsia"/>
        </w:rPr>
        <w:t>コンピュータの物理的な垣根を越えて、ネットワーク通信を使って別のコンピュータに演算を行わせる手法がある。</w:t>
      </w:r>
    </w:p>
    <w:p w14:paraId="795A4E88" w14:textId="04706969" w:rsidR="00424527" w:rsidRDefault="00424527" w:rsidP="00174D7B">
      <w:pPr>
        <w:pStyle w:val="a9"/>
        <w:ind w:firstLine="283"/>
      </w:pPr>
      <w:r>
        <w:rPr>
          <w:rFonts w:hint="eastAsia"/>
        </w:rPr>
        <w:t>この演算の要求を受け付けるコンピュータが「サーバー」である。</w:t>
      </w:r>
    </w:p>
    <w:p w14:paraId="5DE8759C" w14:textId="533B9072" w:rsidR="008469F1" w:rsidRDefault="00424527" w:rsidP="008469F1">
      <w:pPr>
        <w:pStyle w:val="a9"/>
        <w:spacing w:beforeLines="50" w:before="180"/>
        <w:ind w:firstLine="283"/>
      </w:pPr>
      <w:r>
        <w:rPr>
          <w:rFonts w:hint="eastAsia"/>
        </w:rPr>
        <w:t>「グリッド</w:t>
      </w:r>
      <w:r w:rsidR="00AE6E8E">
        <w:rPr>
          <w:rFonts w:hint="eastAsia"/>
        </w:rPr>
        <w:t>・</w:t>
      </w:r>
      <w:r>
        <w:rPr>
          <w:rFonts w:hint="eastAsia"/>
        </w:rPr>
        <w:t>コンピューティング」では、</w:t>
      </w:r>
      <w:r>
        <w:rPr>
          <w:rFonts w:hint="eastAsia"/>
        </w:rPr>
        <w:t>CPU</w:t>
      </w:r>
      <w:r>
        <w:rPr>
          <w:rFonts w:hint="eastAsia"/>
        </w:rPr>
        <w:t>や</w:t>
      </w:r>
      <w:r>
        <w:rPr>
          <w:rFonts w:hint="eastAsia"/>
        </w:rPr>
        <w:t>GPU</w:t>
      </w:r>
      <w:r>
        <w:rPr>
          <w:rFonts w:hint="eastAsia"/>
        </w:rPr>
        <w:t>のみならず、サーバーも</w:t>
      </w:r>
      <w:r w:rsidR="008469F1">
        <w:rPr>
          <w:rFonts w:hint="eastAsia"/>
        </w:rPr>
        <w:t>含めて「演算リソース」として</w:t>
      </w:r>
      <w:r>
        <w:rPr>
          <w:rFonts w:hint="eastAsia"/>
        </w:rPr>
        <w:t>抽象化し</w:t>
      </w:r>
      <w:r w:rsidR="008469F1">
        <w:rPr>
          <w:rFonts w:hint="eastAsia"/>
        </w:rPr>
        <w:t>、</w:t>
      </w:r>
      <w:r>
        <w:rPr>
          <w:rFonts w:hint="eastAsia"/>
        </w:rPr>
        <w:t>処理</w:t>
      </w:r>
      <w:r w:rsidR="008469F1">
        <w:rPr>
          <w:rFonts w:hint="eastAsia"/>
        </w:rPr>
        <w:t>を分散して並列処理を行う</w:t>
      </w:r>
      <w:r>
        <w:rPr>
          <w:rFonts w:hint="eastAsia"/>
        </w:rPr>
        <w:t>。</w:t>
      </w:r>
    </w:p>
    <w:p w14:paraId="5C4A774B" w14:textId="09998E4B" w:rsidR="003F1DF2" w:rsidRDefault="003F1DF2" w:rsidP="003F1DF2">
      <w:pPr>
        <w:pStyle w:val="1"/>
      </w:pPr>
      <w:bookmarkStart w:id="39" w:name="_Toc378420066"/>
      <w:r>
        <w:rPr>
          <w:rFonts w:hint="eastAsia"/>
        </w:rPr>
        <w:t>マルチスレッドの意義</w:t>
      </w:r>
      <w:bookmarkEnd w:id="39"/>
    </w:p>
    <w:p w14:paraId="70DD5F7C" w14:textId="2946006F" w:rsidR="00B9715F" w:rsidRPr="00B9715F" w:rsidRDefault="00B9715F" w:rsidP="00B9715F">
      <w:pPr>
        <w:pStyle w:val="a8"/>
        <w:ind w:firstLine="283"/>
      </w:pPr>
      <w:r>
        <w:rPr>
          <w:rFonts w:hint="eastAsia"/>
        </w:rPr>
        <w:t>マルチスレッドをゲームプログラミングに適用する意義を考察する。</w:t>
      </w:r>
    </w:p>
    <w:p w14:paraId="6E7006A2" w14:textId="4776D911" w:rsidR="003F1DF2" w:rsidRDefault="00B9715F" w:rsidP="003F1DF2">
      <w:pPr>
        <w:pStyle w:val="2"/>
      </w:pPr>
      <w:bookmarkStart w:id="40" w:name="_Toc378420067"/>
      <w:r>
        <w:rPr>
          <w:rFonts w:hint="eastAsia"/>
        </w:rPr>
        <w:t>マルチプロセス</w:t>
      </w:r>
      <w:bookmarkEnd w:id="40"/>
    </w:p>
    <w:p w14:paraId="47200566" w14:textId="2A0517A9" w:rsidR="00B9715F" w:rsidRDefault="00D67A94" w:rsidP="003F1DF2">
      <w:pPr>
        <w:pStyle w:val="a9"/>
        <w:ind w:firstLine="283"/>
      </w:pPr>
      <w:r>
        <w:rPr>
          <w:rFonts w:hint="eastAsia"/>
        </w:rPr>
        <w:t>まず、複数の処理を同時に実行するマルチタスクの意義について考えると、分かり易い所で「マルチプロセス」がある。</w:t>
      </w:r>
    </w:p>
    <w:p w14:paraId="65C3A2B7" w14:textId="77777777" w:rsidR="00B2728D" w:rsidRDefault="00B9715F" w:rsidP="003F1DF2">
      <w:pPr>
        <w:pStyle w:val="a9"/>
        <w:ind w:firstLine="283"/>
      </w:pPr>
      <w:r>
        <w:rPr>
          <w:rFonts w:hint="eastAsia"/>
        </w:rPr>
        <w:t>マルチプロセスは、その名の通り複数のプロセスを</w:t>
      </w:r>
      <w:r w:rsidR="00D67A94">
        <w:rPr>
          <w:rFonts w:hint="eastAsia"/>
        </w:rPr>
        <w:t>同時に</w:t>
      </w:r>
      <w:r>
        <w:rPr>
          <w:rFonts w:hint="eastAsia"/>
        </w:rPr>
        <w:t>実行することである。一台のコンピュータ上で複数のアプリケーションを実行し、</w:t>
      </w:r>
      <w:r w:rsidR="00D67A94">
        <w:rPr>
          <w:rFonts w:hint="eastAsia"/>
        </w:rPr>
        <w:t>一台のコンピュータを</w:t>
      </w:r>
      <w:r>
        <w:rPr>
          <w:rFonts w:hint="eastAsia"/>
        </w:rPr>
        <w:t>複数のユーザーが同時に操作する</w:t>
      </w:r>
      <w:r w:rsidR="00D67A94">
        <w:rPr>
          <w:rFonts w:hint="eastAsia"/>
        </w:rPr>
        <w:t>ことを可能とする</w:t>
      </w:r>
      <w:r>
        <w:rPr>
          <w:rFonts w:hint="eastAsia"/>
        </w:rPr>
        <w:t>。</w:t>
      </w:r>
    </w:p>
    <w:p w14:paraId="26D1EF7F" w14:textId="06A94789" w:rsidR="00E07BFF" w:rsidRDefault="00E07BFF" w:rsidP="00E07BFF">
      <w:pPr>
        <w:pStyle w:val="a9"/>
        <w:spacing w:beforeLines="50" w:before="180"/>
        <w:ind w:firstLine="283"/>
      </w:pPr>
      <w:r>
        <w:rPr>
          <w:rFonts w:hint="eastAsia"/>
        </w:rPr>
        <w:t>Widnows</w:t>
      </w:r>
      <w:r w:rsidR="00A91970">
        <w:rPr>
          <w:rFonts w:hint="eastAsia"/>
        </w:rPr>
        <w:t>ユーザーに</w:t>
      </w:r>
      <w:r>
        <w:rPr>
          <w:rFonts w:hint="eastAsia"/>
        </w:rPr>
        <w:t>はイメージしにくいかもしれないが、その昔のコンピュータの使い方は、一つのホスト（サーバー）に、多数の端末（クライアント</w:t>
      </w:r>
      <w:r w:rsidR="00A91970">
        <w:rPr>
          <w:rFonts w:hint="eastAsia"/>
        </w:rPr>
        <w:t>／ユーザー</w:t>
      </w:r>
      <w:r>
        <w:rPr>
          <w:rFonts w:hint="eastAsia"/>
        </w:rPr>
        <w:t>）</w:t>
      </w:r>
      <w:r w:rsidR="00A91970">
        <w:rPr>
          <w:rFonts w:hint="eastAsia"/>
        </w:rPr>
        <w:t>が</w:t>
      </w:r>
      <w:r>
        <w:rPr>
          <w:rFonts w:hint="eastAsia"/>
        </w:rPr>
        <w:t>接続して同</w:t>
      </w:r>
      <w:r>
        <w:rPr>
          <w:rFonts w:hint="eastAsia"/>
        </w:rPr>
        <w:lastRenderedPageBreak/>
        <w:t>時に操作をしていた。</w:t>
      </w:r>
    </w:p>
    <w:p w14:paraId="0434A2A8" w14:textId="3C2C4BF9" w:rsidR="00E07BFF" w:rsidRDefault="00E07BFF" w:rsidP="00E07BFF">
      <w:pPr>
        <w:pStyle w:val="a9"/>
        <w:spacing w:beforeLines="50" w:before="180"/>
        <w:ind w:firstLine="283"/>
      </w:pPr>
      <w:r>
        <w:rPr>
          <w:rFonts w:hint="eastAsia"/>
        </w:rPr>
        <w:t>高価なコンピュータを何台も購入せずに、複数のユーザー、複数のアプリケーションを動作させることがマルチプロセスの意義である。</w:t>
      </w:r>
    </w:p>
    <w:p w14:paraId="0A6B72E4" w14:textId="5DD3F519" w:rsidR="00E07BFF" w:rsidRDefault="00E07BFF" w:rsidP="00E07BFF">
      <w:pPr>
        <w:pStyle w:val="a9"/>
        <w:spacing w:beforeLines="50" w:before="180"/>
        <w:ind w:firstLine="283"/>
      </w:pPr>
      <w:r>
        <w:rPr>
          <w:rFonts w:hint="eastAsia"/>
        </w:rPr>
        <w:t>また、シングルプロセッサ、シングルコアの古いコンピュータでもマルチプロセスが実現できていたのは、一つのアプリケーション／ユーザーが、ミリ秒単位でコンピュータを占有しているわけではないため、</w:t>
      </w:r>
      <w:r w:rsidR="00A91970">
        <w:rPr>
          <w:rFonts w:hint="eastAsia"/>
        </w:rPr>
        <w:t>それぞれの空き時間で十分に共有が行えたためである。</w:t>
      </w:r>
    </w:p>
    <w:p w14:paraId="08BCA4D2" w14:textId="524F133A" w:rsidR="00A91970" w:rsidRPr="00E07BFF" w:rsidRDefault="00A91970" w:rsidP="00A91970">
      <w:pPr>
        <w:pStyle w:val="a9"/>
        <w:ind w:firstLine="283"/>
      </w:pPr>
      <w:r>
        <w:rPr>
          <w:rFonts w:hint="eastAsia"/>
        </w:rPr>
        <w:t>ユーザーがキーボードを連打する時のごく短い間隔であっても、コンピュータにとっては</w:t>
      </w:r>
      <w:r>
        <w:rPr>
          <w:rFonts w:hint="eastAsia"/>
        </w:rPr>
        <w:t>CPU</w:t>
      </w:r>
      <w:r>
        <w:rPr>
          <w:rFonts w:hint="eastAsia"/>
        </w:rPr>
        <w:t>を明け渡すのに十分な時間である。</w:t>
      </w:r>
    </w:p>
    <w:p w14:paraId="7C3EAC89" w14:textId="376B1A40" w:rsidR="00B9715F" w:rsidRDefault="00D67A94" w:rsidP="00B9715F">
      <w:pPr>
        <w:pStyle w:val="2"/>
      </w:pPr>
      <w:bookmarkStart w:id="41" w:name="_Toc378420068"/>
      <w:r>
        <w:rPr>
          <w:rFonts w:hint="eastAsia"/>
        </w:rPr>
        <w:t>マルチスレッド</w:t>
      </w:r>
      <w:r w:rsidR="005441AA">
        <w:rPr>
          <w:rFonts w:hint="eastAsia"/>
        </w:rPr>
        <w:t>の意義①：同時実行</w:t>
      </w:r>
      <w:bookmarkEnd w:id="41"/>
    </w:p>
    <w:p w14:paraId="3EA16878" w14:textId="0AA06E27" w:rsidR="00A91970" w:rsidRDefault="00D67A94" w:rsidP="003F1DF2">
      <w:pPr>
        <w:pStyle w:val="a9"/>
        <w:ind w:firstLine="283"/>
      </w:pPr>
      <w:r>
        <w:rPr>
          <w:rFonts w:hint="eastAsia"/>
        </w:rPr>
        <w:t>「マルチスレッド</w:t>
      </w:r>
      <w:r w:rsidR="00E07BFF">
        <w:rPr>
          <w:rFonts w:hint="eastAsia"/>
        </w:rPr>
        <w:t>」</w:t>
      </w:r>
      <w:r w:rsidR="00EA4FAB">
        <w:rPr>
          <w:rFonts w:hint="eastAsia"/>
        </w:rPr>
        <w:t>と</w:t>
      </w:r>
      <w:r w:rsidR="00E07BFF">
        <w:rPr>
          <w:rFonts w:hint="eastAsia"/>
        </w:rPr>
        <w:t>は、一つのプロセスの中で複数の処理を同時に行うことである。</w:t>
      </w:r>
    </w:p>
    <w:p w14:paraId="76DEE397" w14:textId="5B4F43FC" w:rsidR="00A91970" w:rsidRDefault="00EA4FAB" w:rsidP="003F1DF2">
      <w:pPr>
        <w:pStyle w:val="a9"/>
        <w:ind w:firstLine="283"/>
      </w:pPr>
      <w:r>
        <w:rPr>
          <w:rFonts w:hint="eastAsia"/>
        </w:rPr>
        <w:t>利用例としては</w:t>
      </w:r>
      <w:r w:rsidR="009E063A">
        <w:rPr>
          <w:rFonts w:hint="eastAsia"/>
        </w:rPr>
        <w:t>、ユーザーがアプリケーションを操作し続ける裏で長く時間のかかる計算を実行する</w:t>
      </w:r>
      <w:r>
        <w:rPr>
          <w:rFonts w:hint="eastAsia"/>
        </w:rPr>
        <w:t>といったものが</w:t>
      </w:r>
      <w:r w:rsidR="009E063A">
        <w:rPr>
          <w:rFonts w:hint="eastAsia"/>
        </w:rPr>
        <w:t>ある。</w:t>
      </w:r>
    </w:p>
    <w:p w14:paraId="3D18D20A" w14:textId="2DC5C8BA" w:rsidR="00B9715F" w:rsidRDefault="009E063A" w:rsidP="00C2373B">
      <w:pPr>
        <w:pStyle w:val="a9"/>
        <w:spacing w:beforeLines="50" w:before="180"/>
        <w:ind w:firstLine="283"/>
      </w:pPr>
      <w:r>
        <w:rPr>
          <w:rFonts w:hint="eastAsia"/>
        </w:rPr>
        <w:t>ここで重視しているのは、操作と計算を「同時に」実行することである。</w:t>
      </w:r>
    </w:p>
    <w:p w14:paraId="1E493000" w14:textId="5BCD6FAF" w:rsidR="00C2373B" w:rsidRDefault="00C2373B" w:rsidP="00C2373B">
      <w:pPr>
        <w:pStyle w:val="a9"/>
        <w:spacing w:beforeLines="50" w:before="180"/>
        <w:ind w:firstLine="283"/>
      </w:pPr>
      <w:r>
        <w:rPr>
          <w:rFonts w:hint="eastAsia"/>
        </w:rPr>
        <w:t>ユーザーの操作を禁止して計算に専念した方が処理は早いが、わざわざ同時に実行するのは、「（多少レスポンスが悪くなっても）ユーザーが操作できない時間を極力作らない」という意義があるからである。</w:t>
      </w:r>
      <w:r w:rsidR="00EA4FAB">
        <w:rPr>
          <w:rFonts w:hint="eastAsia"/>
        </w:rPr>
        <w:t>また、「計算を途中キャンセルできる」といった処理中の操作を受け付けたい場合もスレッドを活用したほうがよい。</w:t>
      </w:r>
    </w:p>
    <w:p w14:paraId="616C8214" w14:textId="23D1249E" w:rsidR="00D67A94" w:rsidRDefault="00C2373B" w:rsidP="00D67A94">
      <w:pPr>
        <w:pStyle w:val="2"/>
      </w:pPr>
      <w:bookmarkStart w:id="42" w:name="_Toc378420069"/>
      <w:r>
        <w:rPr>
          <w:rFonts w:hint="eastAsia"/>
        </w:rPr>
        <w:t>マルチスレッドの意義②：</w:t>
      </w:r>
      <w:r w:rsidR="005441AA">
        <w:rPr>
          <w:rFonts w:hint="eastAsia"/>
        </w:rPr>
        <w:t>同時接続</w:t>
      </w:r>
      <w:bookmarkEnd w:id="42"/>
    </w:p>
    <w:p w14:paraId="1AC7264A" w14:textId="66C8D239" w:rsidR="00D67A94" w:rsidRDefault="00C2373B" w:rsidP="00D67A94">
      <w:pPr>
        <w:pStyle w:val="a9"/>
        <w:ind w:firstLine="283"/>
      </w:pPr>
      <w:r>
        <w:rPr>
          <w:rFonts w:hint="eastAsia"/>
        </w:rPr>
        <w:t>「マルチスレッド」には「マルチプロセス」と同じ意義もある。</w:t>
      </w:r>
    </w:p>
    <w:p w14:paraId="4135C7B9" w14:textId="4DC64BC4" w:rsidR="00C2373B" w:rsidRDefault="00C2373B" w:rsidP="00D67A94">
      <w:pPr>
        <w:pStyle w:val="a9"/>
        <w:ind w:firstLine="283"/>
      </w:pPr>
      <w:r>
        <w:rPr>
          <w:rFonts w:hint="eastAsia"/>
        </w:rPr>
        <w:t>サーバー系の処理に多く、一つのアプリケーションが多数の</w:t>
      </w:r>
      <w:r>
        <w:rPr>
          <w:rFonts w:hint="eastAsia"/>
        </w:rPr>
        <w:t>PC</w:t>
      </w:r>
      <w:r w:rsidR="00AB186E">
        <w:rPr>
          <w:rFonts w:hint="eastAsia"/>
        </w:rPr>
        <w:t>（クライアント）</w:t>
      </w:r>
      <w:r>
        <w:rPr>
          <w:rFonts w:hint="eastAsia"/>
        </w:rPr>
        <w:t>に同時に接続して並行して処理するものである。</w:t>
      </w:r>
      <w:r w:rsidR="00AB186E">
        <w:rPr>
          <w:rFonts w:hint="eastAsia"/>
        </w:rPr>
        <w:t>Web</w:t>
      </w:r>
      <w:r w:rsidR="00AB186E">
        <w:rPr>
          <w:rFonts w:hint="eastAsia"/>
        </w:rPr>
        <w:t>サーバーやチャットサーバーなどがイメージし易い。</w:t>
      </w:r>
    </w:p>
    <w:p w14:paraId="77D09E87" w14:textId="0A2AEA1D" w:rsidR="00AB186E" w:rsidRDefault="00AB186E" w:rsidP="00D67A94">
      <w:pPr>
        <w:pStyle w:val="a9"/>
        <w:ind w:firstLine="283"/>
      </w:pPr>
      <w:r>
        <w:rPr>
          <w:rFonts w:hint="eastAsia"/>
        </w:rPr>
        <w:t>一つのクライアントに対して一つのスレッドで処理し、多数のクライアントが接続されればその分スレッドが増えていく方式である。（マルチプロセスで処理するサーバーもある）</w:t>
      </w:r>
    </w:p>
    <w:p w14:paraId="2BF037B9" w14:textId="654E15D9" w:rsidR="00AB186E" w:rsidRPr="00AB186E" w:rsidRDefault="00AB186E" w:rsidP="00D67A94">
      <w:pPr>
        <w:pStyle w:val="a9"/>
        <w:ind w:firstLine="283"/>
      </w:pPr>
      <w:r>
        <w:rPr>
          <w:rFonts w:hint="eastAsia"/>
        </w:rPr>
        <w:t>これも一つ一つの接続が</w:t>
      </w:r>
      <w:r>
        <w:rPr>
          <w:rFonts w:hint="eastAsia"/>
        </w:rPr>
        <w:t>100%</w:t>
      </w:r>
      <w:r>
        <w:rPr>
          <w:rFonts w:hint="eastAsia"/>
        </w:rPr>
        <w:t>コンピュータを占有するわけではないので、シングルプロセッサ、シングルコアであっても共有を実現できる。</w:t>
      </w:r>
    </w:p>
    <w:p w14:paraId="1B2C60F0" w14:textId="29767A6C" w:rsidR="00C2373B" w:rsidRDefault="00C2373B" w:rsidP="00C2373B">
      <w:pPr>
        <w:pStyle w:val="2"/>
      </w:pPr>
      <w:bookmarkStart w:id="43" w:name="_Toc378420070"/>
      <w:r>
        <w:rPr>
          <w:rFonts w:hint="eastAsia"/>
        </w:rPr>
        <w:t>マルチスレッドの意義③：</w:t>
      </w:r>
      <w:r w:rsidR="00AB186E">
        <w:rPr>
          <w:rFonts w:hint="eastAsia"/>
        </w:rPr>
        <w:t>高速化</w:t>
      </w:r>
      <w:bookmarkEnd w:id="43"/>
    </w:p>
    <w:p w14:paraId="108F8B1E" w14:textId="755EFADF" w:rsidR="00C2373B" w:rsidRDefault="005441AA" w:rsidP="00C2373B">
      <w:pPr>
        <w:pStyle w:val="a9"/>
        <w:ind w:firstLine="283"/>
      </w:pPr>
      <w:r>
        <w:rPr>
          <w:rFonts w:hint="eastAsia"/>
        </w:rPr>
        <w:t>ここまで説明してきたとおり、そもそものスレッドの意義は、並行化の実現</w:t>
      </w:r>
      <w:r w:rsidR="00AB186E">
        <w:rPr>
          <w:rFonts w:hint="eastAsia"/>
        </w:rPr>
        <w:t>であって、</w:t>
      </w:r>
      <w:r w:rsidR="00AB186E">
        <w:rPr>
          <w:rFonts w:hint="eastAsia"/>
        </w:rPr>
        <w:lastRenderedPageBreak/>
        <w:t>複数の処理を同時に実行してもパフォーマンスが向上するようなものではない。</w:t>
      </w:r>
    </w:p>
    <w:p w14:paraId="21FCD4DF" w14:textId="274F7384" w:rsidR="00AB186E" w:rsidRDefault="00AB186E" w:rsidP="00316973">
      <w:pPr>
        <w:pStyle w:val="a9"/>
        <w:spacing w:beforeLines="50" w:before="180"/>
        <w:ind w:firstLine="283"/>
      </w:pPr>
      <w:r>
        <w:rPr>
          <w:rFonts w:hint="eastAsia"/>
        </w:rPr>
        <w:t>しかし、「メニーコア時代」と呼ばれ、安価なマルチコアプロセッサーが一般化した現在は、スレッドを高速化に利用する意義が生じている。</w:t>
      </w:r>
    </w:p>
    <w:p w14:paraId="406BF987" w14:textId="236BA204" w:rsidR="00316973" w:rsidRDefault="00AB186E" w:rsidP="00316973">
      <w:pPr>
        <w:pStyle w:val="a9"/>
        <w:spacing w:beforeLines="50" w:before="180"/>
        <w:ind w:firstLine="283"/>
      </w:pPr>
      <w:r>
        <w:rPr>
          <w:rFonts w:hint="eastAsia"/>
        </w:rPr>
        <w:t>例えば、大量データのソートや集計は、</w:t>
      </w:r>
      <w:r w:rsidR="005441AA">
        <w:rPr>
          <w:rFonts w:hint="eastAsia"/>
        </w:rPr>
        <w:t>データを分割して</w:t>
      </w:r>
      <w:r>
        <w:rPr>
          <w:rFonts w:hint="eastAsia"/>
        </w:rPr>
        <w:t>複数の演算装置で同時に</w:t>
      </w:r>
      <w:r w:rsidR="005441AA">
        <w:rPr>
          <w:rFonts w:hint="eastAsia"/>
        </w:rPr>
        <w:t>演算した</w:t>
      </w:r>
      <w:r>
        <w:rPr>
          <w:rFonts w:hint="eastAsia"/>
        </w:rPr>
        <w:t>ほうが高速に処理できる。</w:t>
      </w:r>
      <w:r w:rsidR="00EA4FAB">
        <w:rPr>
          <w:rFonts w:hint="eastAsia"/>
        </w:rPr>
        <w:t>なお、</w:t>
      </w:r>
      <w:r w:rsidR="00316973">
        <w:rPr>
          <w:rFonts w:hint="eastAsia"/>
        </w:rPr>
        <w:t>シングルコア環境ではスレッドを増やしたところで早くはならず、むしろスレッドの管理コスト分遅くなる。</w:t>
      </w:r>
    </w:p>
    <w:p w14:paraId="2FCF65DE" w14:textId="75652864" w:rsidR="003F1DF2" w:rsidRDefault="0050008B" w:rsidP="003F1DF2">
      <w:pPr>
        <w:pStyle w:val="2"/>
      </w:pPr>
      <w:bookmarkStart w:id="44" w:name="_Toc378420071"/>
      <w:r>
        <w:t>ゲーム</w:t>
      </w:r>
      <w:r>
        <w:rPr>
          <w:rFonts w:hint="eastAsia"/>
        </w:rPr>
        <w:t>の並行処理</w:t>
      </w:r>
      <w:bookmarkEnd w:id="44"/>
    </w:p>
    <w:p w14:paraId="4283C586" w14:textId="652BD6B0" w:rsidR="003F1DF2" w:rsidRDefault="00316973" w:rsidP="003F1DF2">
      <w:pPr>
        <w:pStyle w:val="a9"/>
        <w:ind w:firstLine="283"/>
      </w:pPr>
      <w:r>
        <w:rPr>
          <w:rFonts w:hint="eastAsia"/>
        </w:rPr>
        <w:t>ゲームプログラミングはもともと並行処理の塊である。</w:t>
      </w:r>
    </w:p>
    <w:p w14:paraId="5DD8021D" w14:textId="26373922" w:rsidR="00316973" w:rsidRDefault="00316973" w:rsidP="00316973">
      <w:pPr>
        <w:pStyle w:val="a9"/>
        <w:spacing w:beforeLines="50" w:before="180"/>
        <w:ind w:firstLine="283"/>
      </w:pPr>
      <w:r>
        <w:rPr>
          <w:rFonts w:hint="eastAsia"/>
        </w:rPr>
        <w:t>多数のキャラを同時に動かし、それと同時にカメラを動かし、同時にメニューを動かし、同時にファイルを読み込んでいる。しかし、これらの処理をそれぞれスレッド化するようなことはあまりない。</w:t>
      </w:r>
    </w:p>
    <w:p w14:paraId="2F9791D6" w14:textId="3FC38A13" w:rsidR="00316973" w:rsidRDefault="00316973" w:rsidP="00316973">
      <w:pPr>
        <w:pStyle w:val="a9"/>
        <w:spacing w:beforeLines="50" w:before="180"/>
        <w:ind w:firstLine="283"/>
      </w:pPr>
      <w:r>
        <w:rPr>
          <w:rFonts w:hint="eastAsia"/>
        </w:rPr>
        <w:t>ゲームプログラミングは、並行処理を自前で行うのが通常である。</w:t>
      </w:r>
    </w:p>
    <w:p w14:paraId="4B94C1A2" w14:textId="036452AF" w:rsidR="00316973" w:rsidRDefault="00316973" w:rsidP="003F1DF2">
      <w:pPr>
        <w:pStyle w:val="a9"/>
        <w:ind w:firstLine="283"/>
      </w:pPr>
      <w:r>
        <w:rPr>
          <w:rFonts w:hint="eastAsia"/>
        </w:rPr>
        <w:t>ほとんどの並行処理要素は</w:t>
      </w:r>
      <w:r>
        <w:rPr>
          <w:rFonts w:hint="eastAsia"/>
        </w:rPr>
        <w:t>1</w:t>
      </w:r>
      <w:r>
        <w:rPr>
          <w:rFonts w:hint="eastAsia"/>
        </w:rPr>
        <w:t>フレームごとの処理単位を意識し、一コマ分ずつ一つずつ処理を進める。実際には直列処理である。</w:t>
      </w:r>
    </w:p>
    <w:p w14:paraId="30F3B796" w14:textId="41DCF467" w:rsidR="00316973" w:rsidRPr="00316973" w:rsidRDefault="0050008B" w:rsidP="003F1DF2">
      <w:pPr>
        <w:pStyle w:val="a9"/>
        <w:ind w:firstLine="283"/>
      </w:pPr>
      <w:r>
        <w:rPr>
          <w:rFonts w:hint="eastAsia"/>
        </w:rPr>
        <w:t>むやみにスレッド化すると、膨大な量のスレッドが出来上がり、メモリや処理に無駄が生じる（各スレッドはそれぞれスタック領域を持ち、スレッドを切り替えることにも処理コストはかかる）</w:t>
      </w:r>
      <w:r w:rsidR="00EA4FAB">
        <w:rPr>
          <w:rFonts w:hint="eastAsia"/>
        </w:rPr>
        <w:t>。スレッド間の処理の動機も難しくなる。</w:t>
      </w:r>
    </w:p>
    <w:p w14:paraId="78D55869" w14:textId="7116D99C" w:rsidR="0050008B" w:rsidRDefault="0050008B" w:rsidP="0050008B">
      <w:pPr>
        <w:pStyle w:val="2"/>
      </w:pPr>
      <w:bookmarkStart w:id="45" w:name="_Toc378420072"/>
      <w:r>
        <w:t>ゲーム</w:t>
      </w:r>
      <w:r>
        <w:rPr>
          <w:rFonts w:hint="eastAsia"/>
        </w:rPr>
        <w:t>でのスレッド活用</w:t>
      </w:r>
      <w:bookmarkEnd w:id="45"/>
    </w:p>
    <w:p w14:paraId="2BADADE8" w14:textId="61B5D953" w:rsidR="0050008B" w:rsidRDefault="0050008B" w:rsidP="00130C78">
      <w:pPr>
        <w:pStyle w:val="a9"/>
        <w:keepNext/>
        <w:widowControl/>
        <w:ind w:firstLine="283"/>
      </w:pPr>
      <w:r>
        <w:rPr>
          <w:rFonts w:hint="eastAsia"/>
        </w:rPr>
        <w:t>以上を踏まえ、</w:t>
      </w:r>
      <w:r w:rsidR="00130C78">
        <w:rPr>
          <w:rFonts w:hint="eastAsia"/>
        </w:rPr>
        <w:t>ゲームでスレッドを活用する意義は、主に下記のような用途</w:t>
      </w:r>
      <w:r w:rsidR="00286BB3">
        <w:rPr>
          <w:rFonts w:hint="eastAsia"/>
        </w:rPr>
        <w:t>と考察する</w:t>
      </w:r>
      <w:r w:rsidR="00130C78">
        <w:rPr>
          <w:rFonts w:hint="eastAsia"/>
        </w:rPr>
        <w:t>。</w:t>
      </w:r>
    </w:p>
    <w:p w14:paraId="10E33E1B" w14:textId="59439F61" w:rsidR="00130C78" w:rsidRDefault="00130C78" w:rsidP="00130C78">
      <w:pPr>
        <w:pStyle w:val="affff6"/>
        <w:ind w:left="447" w:hanging="298"/>
      </w:pPr>
      <w:r>
        <w:rPr>
          <w:rFonts w:hint="eastAsia"/>
        </w:rPr>
        <w:t>描画スレッド（</w:t>
      </w:r>
      <w:r>
        <w:rPr>
          <w:rFonts w:hint="eastAsia"/>
        </w:rPr>
        <w:t>GPU</w:t>
      </w:r>
      <w:r>
        <w:rPr>
          <w:rFonts w:hint="eastAsia"/>
        </w:rPr>
        <w:t>処理と並列化）</w:t>
      </w:r>
    </w:p>
    <w:p w14:paraId="12461FF0" w14:textId="3E07B0B2" w:rsidR="00130C78" w:rsidRDefault="00130C78" w:rsidP="00130C78">
      <w:pPr>
        <w:pStyle w:val="affff6"/>
        <w:ind w:left="447" w:hanging="298"/>
      </w:pPr>
      <w:r>
        <w:rPr>
          <w:rFonts w:hint="eastAsia"/>
        </w:rPr>
        <w:t>処理落ちの影響を受けてはいけない常時稼働処理（サウンドなど）</w:t>
      </w:r>
    </w:p>
    <w:p w14:paraId="48128471" w14:textId="02D77BBC" w:rsidR="00130C78" w:rsidRDefault="00130C78" w:rsidP="00130C78">
      <w:pPr>
        <w:pStyle w:val="affff6"/>
        <w:ind w:left="447" w:hanging="298"/>
      </w:pPr>
      <w:r>
        <w:rPr>
          <w:rFonts w:hint="eastAsia"/>
        </w:rPr>
        <w:t>並列実行が可能な演算（アニメーション、物理</w:t>
      </w:r>
      <w:r w:rsidR="001F7222">
        <w:rPr>
          <w:rFonts w:hint="eastAsia"/>
        </w:rPr>
        <w:t>演算、圧縮展開</w:t>
      </w:r>
      <w:r>
        <w:rPr>
          <w:rFonts w:hint="eastAsia"/>
        </w:rPr>
        <w:t>など）</w:t>
      </w:r>
    </w:p>
    <w:p w14:paraId="30D757DE" w14:textId="6B09DFDF" w:rsidR="00130C78" w:rsidRDefault="00130C78" w:rsidP="00130C78">
      <w:pPr>
        <w:pStyle w:val="affff6"/>
        <w:ind w:left="447" w:hanging="298"/>
      </w:pPr>
      <w:r>
        <w:rPr>
          <w:rFonts w:hint="eastAsia"/>
        </w:rPr>
        <w:t>演算結果が数フレーム後になっても良いもの（</w:t>
      </w:r>
      <w:r>
        <w:rPr>
          <w:rFonts w:hint="eastAsia"/>
        </w:rPr>
        <w:t>AI</w:t>
      </w:r>
      <w:r>
        <w:rPr>
          <w:rFonts w:hint="eastAsia"/>
        </w:rPr>
        <w:t>など）</w:t>
      </w:r>
    </w:p>
    <w:p w14:paraId="7229B328" w14:textId="556237C6" w:rsidR="00130C78" w:rsidRDefault="00130C78" w:rsidP="00130C78">
      <w:pPr>
        <w:pStyle w:val="affff6"/>
        <w:ind w:left="447" w:hanging="298"/>
      </w:pPr>
      <w:r>
        <w:rPr>
          <w:rFonts w:hint="eastAsia"/>
        </w:rPr>
        <w:t>普段は待機状態で、要求に応じてウェイクアップするバックエンド処理（通信など）</w:t>
      </w:r>
    </w:p>
    <w:p w14:paraId="34029BD2" w14:textId="7D170FFC" w:rsidR="00130C78" w:rsidRDefault="001F7222" w:rsidP="001F7222">
      <w:pPr>
        <w:pStyle w:val="affff6"/>
        <w:keepNext/>
        <w:widowControl/>
        <w:ind w:left="447" w:hanging="298"/>
      </w:pPr>
      <w:r>
        <w:rPr>
          <w:rFonts w:hint="eastAsia"/>
        </w:rPr>
        <w:t>メインループよりも頻繁に状態を監視・確認したいもの（入力デバイス制御、ファイル読み込みなど）</w:t>
      </w:r>
    </w:p>
    <w:p w14:paraId="7E388DBB" w14:textId="458A6D24" w:rsidR="001F7222" w:rsidRDefault="001F7222" w:rsidP="001F7222">
      <w:pPr>
        <w:pStyle w:val="a"/>
        <w:tabs>
          <w:tab w:val="left" w:pos="993"/>
        </w:tabs>
        <w:ind w:left="1418" w:hanging="675"/>
      </w:pPr>
      <w:r>
        <w:rPr>
          <w:rFonts w:hint="eastAsia"/>
        </w:rPr>
        <w:t>注：ファイル読み込みに関しては通常非同期読み込みを</w:t>
      </w:r>
      <w:r>
        <w:rPr>
          <w:rFonts w:hint="eastAsia"/>
        </w:rPr>
        <w:t>OS</w:t>
      </w:r>
      <w:r>
        <w:rPr>
          <w:rFonts w:hint="eastAsia"/>
        </w:rPr>
        <w:t>レベルでサポートしているので、必ずしもスレッド化の必要はない。スレッドで管理したほうが良いのは、読み込み要求をキューイングしているようなケース。ファイルディスクリプタの制限から</w:t>
      </w:r>
      <w:r w:rsidR="00DF5E55">
        <w:rPr>
          <w:rFonts w:hint="eastAsia"/>
        </w:rPr>
        <w:t>同時実行できない</w:t>
      </w:r>
      <w:r>
        <w:rPr>
          <w:rFonts w:hint="eastAsia"/>
        </w:rPr>
        <w:t>読み込み要求をバックエンドで</w:t>
      </w:r>
      <w:r w:rsidR="00DF5E55">
        <w:rPr>
          <w:rFonts w:hint="eastAsia"/>
        </w:rPr>
        <w:t>逐次処理するような場合にスレッド化</w:t>
      </w:r>
      <w:r>
        <w:rPr>
          <w:rFonts w:hint="eastAsia"/>
        </w:rPr>
        <w:t>。</w:t>
      </w:r>
    </w:p>
    <w:p w14:paraId="4B6810A8" w14:textId="494ED2D0" w:rsidR="001F7222" w:rsidRDefault="006E31A5" w:rsidP="00DF5E55">
      <w:pPr>
        <w:pStyle w:val="a9"/>
        <w:spacing w:beforeLines="50" w:before="180"/>
        <w:ind w:firstLine="283"/>
      </w:pPr>
      <w:r>
        <w:rPr>
          <w:rFonts w:hint="eastAsia"/>
        </w:rPr>
        <w:lastRenderedPageBreak/>
        <w:t>マルチスレッドは、スレッド間の同期や共有リソース（メモリなど）の扱いにとても神経質にならなければならない</w:t>
      </w:r>
      <w:r w:rsidR="001F7222">
        <w:rPr>
          <w:rFonts w:hint="eastAsia"/>
        </w:rPr>
        <w:t>。</w:t>
      </w:r>
      <w:r>
        <w:rPr>
          <w:rFonts w:hint="eastAsia"/>
        </w:rPr>
        <w:t>同期やリソースアクセスには厳格なルールを設けて扱う。</w:t>
      </w:r>
    </w:p>
    <w:p w14:paraId="76646D56" w14:textId="39FCC3F4" w:rsidR="00A30AAF" w:rsidRDefault="00A30AAF" w:rsidP="00A30AAF">
      <w:pPr>
        <w:pStyle w:val="1"/>
      </w:pPr>
      <w:bookmarkStart w:id="46" w:name="_Toc378420073"/>
      <w:r>
        <w:rPr>
          <w:rFonts w:hint="eastAsia"/>
        </w:rPr>
        <w:t>プログラムの動作原理</w:t>
      </w:r>
      <w:bookmarkEnd w:id="46"/>
    </w:p>
    <w:p w14:paraId="387A8A74" w14:textId="392BDFBD" w:rsidR="00255817" w:rsidRDefault="00B2649E" w:rsidP="00DF5E55">
      <w:pPr>
        <w:pStyle w:val="a8"/>
        <w:keepNext/>
        <w:widowControl/>
        <w:ind w:firstLine="283"/>
      </w:pPr>
      <w:r>
        <w:rPr>
          <w:rFonts w:hint="eastAsia"/>
        </w:rPr>
        <w:t>基本的なプログラムの動作原理を理解していないままスレッドを扱うのは危険である。</w:t>
      </w:r>
    </w:p>
    <w:p w14:paraId="63333771" w14:textId="24486180" w:rsidR="00B2649E" w:rsidRPr="00255817" w:rsidRDefault="00B2649E" w:rsidP="00DF5E55">
      <w:pPr>
        <w:pStyle w:val="a8"/>
        <w:keepNext/>
        <w:widowControl/>
        <w:ind w:firstLine="283"/>
      </w:pPr>
      <w:r>
        <w:t>特にスタック領域がどのように使われるかは把握しておく必要がある。</w:t>
      </w:r>
    </w:p>
    <w:p w14:paraId="2454308A" w14:textId="35ABA973" w:rsidR="00624A6F" w:rsidRDefault="00624A6F" w:rsidP="003F1DF2">
      <w:pPr>
        <w:pStyle w:val="2"/>
      </w:pPr>
      <w:bookmarkStart w:id="47" w:name="_Toc378420074"/>
      <w:r>
        <w:t>メモリ構造</w:t>
      </w:r>
      <w:bookmarkEnd w:id="47"/>
    </w:p>
    <w:p w14:paraId="4CD6D56E" w14:textId="32F11AC6" w:rsidR="00624A6F" w:rsidRDefault="005F55F0" w:rsidP="005F55F0">
      <w:pPr>
        <w:pStyle w:val="a9"/>
        <w:keepNext/>
        <w:widowControl/>
        <w:ind w:firstLine="283"/>
      </w:pPr>
      <w:r>
        <w:rPr>
          <w:rFonts w:hint="eastAsia"/>
        </w:rPr>
        <w:t>まず、プログラムのメモリ構造は下記の通りとなっている。</w:t>
      </w:r>
      <w:r w:rsidR="00AA4D6A">
        <w:rPr>
          <w:rFonts w:hint="eastAsia"/>
        </w:rPr>
        <w:t>セクション名などは、</w:t>
      </w:r>
      <w:r w:rsidR="00AA4D6A">
        <w:rPr>
          <w:rFonts w:hint="eastAsia"/>
        </w:rPr>
        <w:t>G</w:t>
      </w:r>
      <w:r w:rsidR="00AA4D6A">
        <w:t>CC</w:t>
      </w:r>
      <w:r w:rsidR="00AA4D6A">
        <w:rPr>
          <w:rFonts w:hint="eastAsia"/>
        </w:rPr>
        <w:t>でビルドした場合の構成だが、</w:t>
      </w:r>
      <w:r w:rsidR="00AA4D6A">
        <w:rPr>
          <w:rFonts w:hint="eastAsia"/>
        </w:rPr>
        <w:t>Windows</w:t>
      </w:r>
      <w:r w:rsidR="00AA4D6A">
        <w:rPr>
          <w:rFonts w:hint="eastAsia"/>
        </w:rPr>
        <w:t>でも大きな違いはない。</w:t>
      </w:r>
    </w:p>
    <w:p w14:paraId="7859A880" w14:textId="1008BBAF" w:rsidR="005F55F0" w:rsidRDefault="00FE2E9A" w:rsidP="005F55F0">
      <w:pPr>
        <w:pStyle w:val="a9"/>
        <w:ind w:firstLineChars="0" w:firstLine="0"/>
      </w:pPr>
      <w:r>
        <w:object w:dxaOrig="10246" w:dyaOrig="11176" w14:anchorId="42BFEF2E">
          <v:shape id="_x0000_i1033" type="#_x0000_t75" style="width:340.4pt;height:371.5pt" o:ole="">
            <v:imagedata r:id="rId36" o:title=""/>
          </v:shape>
          <o:OLEObject Type="Embed" ProgID="Visio.Drawing.15" ShapeID="_x0000_i1033" DrawAspect="Content" ObjectID="_1452161943" r:id="rId37"/>
        </w:object>
      </w:r>
    </w:p>
    <w:p w14:paraId="710B5162" w14:textId="77777777" w:rsidR="00AA4D6A" w:rsidRDefault="00AA4D6A" w:rsidP="00AA4D6A">
      <w:pPr>
        <w:pStyle w:val="a9"/>
        <w:spacing w:beforeLines="50" w:before="180"/>
        <w:ind w:firstLine="283"/>
      </w:pPr>
      <w:r>
        <w:rPr>
          <w:rFonts w:hint="eastAsia"/>
        </w:rPr>
        <w:t>実際にはもっと細かいセクションに分かれていたり、読み取り専用領域やヒープ領域が</w:t>
      </w:r>
      <w:r>
        <w:rPr>
          <w:rFonts w:hint="eastAsia"/>
        </w:rPr>
        <w:lastRenderedPageBreak/>
        <w:t>不連続な配置になっていたりする。</w:t>
      </w:r>
    </w:p>
    <w:p w14:paraId="1AAD6A8D" w14:textId="77777777" w:rsidR="00AA4D6A" w:rsidRDefault="00AA4D6A" w:rsidP="00AA4D6A">
      <w:pPr>
        <w:pStyle w:val="a9"/>
        <w:spacing w:beforeLines="50" w:before="180"/>
        <w:ind w:firstLine="283"/>
      </w:pPr>
      <w:r>
        <w:rPr>
          <w:rFonts w:hint="eastAsia"/>
        </w:rPr>
        <w:t>また、図では省略しているが、「</w:t>
      </w:r>
      <w:r>
        <w:rPr>
          <w:rFonts w:hint="eastAsia"/>
        </w:rPr>
        <w:t>.data</w:t>
      </w:r>
      <w:r>
        <w:rPr>
          <w:rFonts w:hint="eastAsia"/>
        </w:rPr>
        <w:t>」セクションのデータ（初期値）は最初に読み取り専用領域に配置され、読み書き専用領域を確保した後にコピーされる。</w:t>
      </w:r>
    </w:p>
    <w:p w14:paraId="321015E9" w14:textId="3EFB493C" w:rsidR="00AA4D6A" w:rsidRDefault="00AA4D6A" w:rsidP="00AA4D6A">
      <w:pPr>
        <w:pStyle w:val="a9"/>
        <w:spacing w:beforeLines="50" w:before="180"/>
        <w:ind w:firstLine="283"/>
      </w:pPr>
      <w:r>
        <w:rPr>
          <w:rFonts w:hint="eastAsia"/>
        </w:rPr>
        <w:t>「</w:t>
      </w:r>
      <w:r>
        <w:rPr>
          <w:rFonts w:hint="eastAsia"/>
        </w:rPr>
        <w:t>.bss</w:t>
      </w:r>
      <w:r>
        <w:rPr>
          <w:rFonts w:hint="eastAsia"/>
        </w:rPr>
        <w:t>」セクションはゼロクリアされることが</w:t>
      </w:r>
      <w:r w:rsidR="00B40587">
        <w:rPr>
          <w:rFonts w:hint="eastAsia"/>
        </w:rPr>
        <w:t>保証</w:t>
      </w:r>
      <w:r>
        <w:rPr>
          <w:rFonts w:hint="eastAsia"/>
        </w:rPr>
        <w:t>されている。なお、「</w:t>
      </w:r>
      <w:r>
        <w:rPr>
          <w:rFonts w:hint="eastAsia"/>
        </w:rPr>
        <w:t>bss</w:t>
      </w:r>
      <w:r>
        <w:rPr>
          <w:rFonts w:hint="eastAsia"/>
        </w:rPr>
        <w:t>」とは「</w:t>
      </w:r>
      <w:r>
        <w:rPr>
          <w:rFonts w:hint="eastAsia"/>
        </w:rPr>
        <w:t>Block Started by Symbol</w:t>
      </w:r>
      <w:r>
        <w:rPr>
          <w:rFonts w:hint="eastAsia"/>
        </w:rPr>
        <w:t>」（シンボル名でアドレスが示されているメモリブロック）のこと。</w:t>
      </w:r>
    </w:p>
    <w:p w14:paraId="3715080E" w14:textId="3D1E4489" w:rsidR="00B40587" w:rsidRDefault="00B40587" w:rsidP="00B40587">
      <w:pPr>
        <w:pStyle w:val="a9"/>
        <w:keepNext/>
        <w:widowControl/>
        <w:spacing w:beforeLines="50" w:before="180"/>
        <w:ind w:firstLine="283"/>
      </w:pPr>
      <w:r>
        <w:rPr>
          <w:rFonts w:hint="eastAsia"/>
        </w:rPr>
        <w:t>以下、実際のプログラム</w:t>
      </w:r>
      <w:r w:rsidR="00BF10B3">
        <w:rPr>
          <w:rFonts w:hint="eastAsia"/>
        </w:rPr>
        <w:t>をサンプルに、各要素のセクションとの対応と、</w:t>
      </w:r>
      <w:r>
        <w:rPr>
          <w:rFonts w:hint="eastAsia"/>
        </w:rPr>
        <w:t>メモリ情報の確認結果</w:t>
      </w:r>
      <w:r w:rsidR="00BF10B3">
        <w:rPr>
          <w:rFonts w:hint="eastAsia"/>
        </w:rPr>
        <w:t>を示す</w:t>
      </w:r>
      <w:r>
        <w:rPr>
          <w:rFonts w:hint="eastAsia"/>
        </w:rPr>
        <w:t>。</w:t>
      </w:r>
    </w:p>
    <w:p w14:paraId="6CD82C62" w14:textId="402833F4" w:rsidR="00745707" w:rsidRDefault="00E3147A" w:rsidP="00745707">
      <w:pPr>
        <w:pStyle w:val="a9"/>
        <w:keepNext/>
        <w:widowControl/>
        <w:spacing w:beforeLines="50" w:before="180"/>
        <w:ind w:firstLineChars="0" w:firstLine="0"/>
      </w:pPr>
      <w:r>
        <w:rPr>
          <w:rFonts w:hint="eastAsia"/>
        </w:rPr>
        <w:t>各種変数を定義したプログラムの</w:t>
      </w:r>
      <w:r w:rsidR="00745707">
        <w:rPr>
          <w:rFonts w:hint="eastAsia"/>
        </w:rPr>
        <w:t>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45707" w14:paraId="43B1533C" w14:textId="77777777" w:rsidTr="00745707">
        <w:tc>
          <w:tcPr>
            <w:tcW w:w="8494" w:type="dxa"/>
          </w:tcPr>
          <w:p w14:paraId="1EE32613" w14:textId="6A4EDDD1" w:rsidR="00060E38" w:rsidRDefault="00060E38" w:rsidP="00060E38">
            <w:pPr>
              <w:pStyle w:val="2-"/>
            </w:pPr>
            <w:r>
              <w:t>#include &lt;stdio.h&gt;</w:t>
            </w:r>
          </w:p>
          <w:p w14:paraId="0B387595" w14:textId="77777777" w:rsidR="00060E38" w:rsidRDefault="00060E38" w:rsidP="00060E38">
            <w:pPr>
              <w:pStyle w:val="2-"/>
            </w:pPr>
          </w:p>
          <w:p w14:paraId="10037DF8" w14:textId="7AE4DD07" w:rsidR="00060E38" w:rsidRPr="00060E38" w:rsidRDefault="00060E38" w:rsidP="00060E38">
            <w:pPr>
              <w:pStyle w:val="2-"/>
              <w:rPr>
                <w:color w:val="00B050"/>
              </w:rPr>
            </w:pPr>
            <w:r>
              <w:t>int global_without_value;</w:t>
            </w:r>
            <w:r>
              <w:tab/>
            </w:r>
            <w:r>
              <w:tab/>
            </w:r>
            <w:r w:rsidRPr="00060E38">
              <w:rPr>
                <w:color w:val="00B050"/>
              </w:rPr>
              <w:t>//</w:t>
            </w:r>
            <w:r w:rsidRPr="008C3CB4">
              <w:rPr>
                <w:color w:val="FF0000"/>
              </w:rPr>
              <w:t>[.bss]</w:t>
            </w:r>
            <w:r w:rsidRPr="00060E38">
              <w:rPr>
                <w:rFonts w:hint="eastAsia"/>
                <w:color w:val="00B050"/>
              </w:rPr>
              <w:t>初期値なし大域変数</w:t>
            </w:r>
          </w:p>
          <w:p w14:paraId="71044658" w14:textId="3C448EF3" w:rsidR="00060E38" w:rsidRDefault="00060E38" w:rsidP="00060E38">
            <w:pPr>
              <w:pStyle w:val="2-"/>
            </w:pPr>
            <w:r>
              <w:t>int global_with_value = 1;</w:t>
            </w:r>
            <w:r>
              <w:tab/>
            </w:r>
            <w:r>
              <w:tab/>
            </w:r>
            <w:r w:rsidRPr="00060E38">
              <w:rPr>
                <w:color w:val="00B050"/>
              </w:rPr>
              <w:t>//</w:t>
            </w:r>
            <w:r w:rsidRPr="008C3CB4">
              <w:rPr>
                <w:color w:val="FF0000"/>
              </w:rPr>
              <w:t>[.data]</w:t>
            </w:r>
            <w:r w:rsidRPr="00060E38">
              <w:rPr>
                <w:rFonts w:hint="eastAsia"/>
                <w:color w:val="00B050"/>
              </w:rPr>
              <w:t>初期値付き大域変数</w:t>
            </w:r>
          </w:p>
          <w:p w14:paraId="4C0B8119" w14:textId="2A7F3E8D" w:rsidR="00060E38" w:rsidRDefault="00060E38" w:rsidP="00060E38">
            <w:pPr>
              <w:pStyle w:val="2-"/>
            </w:pPr>
            <w:r>
              <w:t>const int global_const_value = 2;</w:t>
            </w:r>
            <w:r>
              <w:tab/>
            </w:r>
            <w:r w:rsidRPr="00060E38">
              <w:rPr>
                <w:color w:val="00B050"/>
              </w:rPr>
              <w:t>//</w:t>
            </w:r>
            <w:r w:rsidRPr="008C3CB4">
              <w:rPr>
                <w:color w:val="FF0000"/>
              </w:rPr>
              <w:t>[.rodata]</w:t>
            </w:r>
            <w:r w:rsidRPr="00060E38">
              <w:rPr>
                <w:rFonts w:hint="eastAsia"/>
                <w:color w:val="00B050"/>
              </w:rPr>
              <w:t>大域const変数（定数）</w:t>
            </w:r>
          </w:p>
          <w:p w14:paraId="706481E8" w14:textId="77777777" w:rsidR="00060E38" w:rsidRDefault="00060E38" w:rsidP="00060E38">
            <w:pPr>
              <w:pStyle w:val="2-"/>
            </w:pPr>
          </w:p>
          <w:p w14:paraId="6E8F6F87" w14:textId="04B164D2" w:rsidR="00060E38" w:rsidRPr="00060E38" w:rsidRDefault="00060E38" w:rsidP="00060E38">
            <w:pPr>
              <w:pStyle w:val="2-"/>
              <w:rPr>
                <w:color w:val="00B050"/>
              </w:rPr>
            </w:pPr>
            <w:r w:rsidRPr="00060E38">
              <w:rPr>
                <w:rFonts w:hint="eastAsia"/>
                <w:color w:val="00B050"/>
              </w:rPr>
              <w:t>/</w:t>
            </w:r>
            <w:r w:rsidRPr="00060E38">
              <w:rPr>
                <w:color w:val="00B050"/>
              </w:rPr>
              <w:t>/</w:t>
            </w:r>
            <w:r w:rsidRPr="008C3CB4">
              <w:rPr>
                <w:color w:val="FF0000"/>
              </w:rPr>
              <w:t>[.text]</w:t>
            </w:r>
            <w:r w:rsidRPr="00060E38">
              <w:rPr>
                <w:rFonts w:hint="eastAsia"/>
                <w:color w:val="00B050"/>
              </w:rPr>
              <w:t>main() 関数</w:t>
            </w:r>
          </w:p>
          <w:p w14:paraId="5AD89BB6" w14:textId="77777777" w:rsidR="00060E38" w:rsidRDefault="00060E38" w:rsidP="00060E38">
            <w:pPr>
              <w:pStyle w:val="2-"/>
            </w:pPr>
            <w:r>
              <w:t>int main(const int argc, const char* argv[])</w:t>
            </w:r>
          </w:p>
          <w:p w14:paraId="42DA8DD4" w14:textId="77777777" w:rsidR="00060E38" w:rsidRDefault="00060E38" w:rsidP="00060E38">
            <w:pPr>
              <w:pStyle w:val="2-"/>
            </w:pPr>
            <w:r>
              <w:t>{</w:t>
            </w:r>
          </w:p>
          <w:p w14:paraId="557FC964" w14:textId="6B208EA8" w:rsidR="00060E38" w:rsidRDefault="00060E38" w:rsidP="00060E38">
            <w:pPr>
              <w:pStyle w:val="2-"/>
            </w:pPr>
            <w:r>
              <w:tab/>
              <w:t>printf("main():begin\n");</w:t>
            </w:r>
          </w:p>
          <w:p w14:paraId="43B8BA5B" w14:textId="20D2047C" w:rsidR="00060E38" w:rsidRDefault="00060E38" w:rsidP="00060E38">
            <w:pPr>
              <w:pStyle w:val="2-"/>
            </w:pPr>
            <w:r>
              <w:tab/>
            </w:r>
          </w:p>
          <w:p w14:paraId="225DF731" w14:textId="4599084E" w:rsidR="00060E38" w:rsidRDefault="00060E38" w:rsidP="00060E38">
            <w:pPr>
              <w:pStyle w:val="2-"/>
            </w:pPr>
            <w:r>
              <w:tab/>
              <w:t>static int static_without_value;</w:t>
            </w:r>
            <w:r w:rsidR="004B2903">
              <w:tab/>
            </w:r>
            <w:r w:rsidR="004B2903">
              <w:tab/>
            </w:r>
            <w:r w:rsidR="004B2903" w:rsidRPr="00060E38">
              <w:rPr>
                <w:color w:val="00B050"/>
              </w:rPr>
              <w:t>//</w:t>
            </w:r>
            <w:r w:rsidR="004B2903" w:rsidRPr="008C3CB4">
              <w:rPr>
                <w:color w:val="FF0000"/>
              </w:rPr>
              <w:t>[.bss]</w:t>
            </w:r>
            <w:r w:rsidR="004B2903" w:rsidRPr="00060E38">
              <w:rPr>
                <w:rFonts w:hint="eastAsia"/>
                <w:color w:val="00B050"/>
              </w:rPr>
              <w:t>初期値なし</w:t>
            </w:r>
            <w:r w:rsidR="004B2903">
              <w:rPr>
                <w:rFonts w:hint="eastAsia"/>
                <w:color w:val="00B050"/>
              </w:rPr>
              <w:t>局所静的</w:t>
            </w:r>
            <w:r w:rsidR="004B2903" w:rsidRPr="00060E38">
              <w:rPr>
                <w:rFonts w:hint="eastAsia"/>
                <w:color w:val="00B050"/>
              </w:rPr>
              <w:t>変数</w:t>
            </w:r>
          </w:p>
          <w:p w14:paraId="09E0E1EE" w14:textId="1FF78008" w:rsidR="00060E38" w:rsidRDefault="00060E38" w:rsidP="00060E38">
            <w:pPr>
              <w:pStyle w:val="2-"/>
            </w:pPr>
            <w:r>
              <w:tab/>
              <w:t>static int static_with_value = 3;</w:t>
            </w:r>
            <w:r w:rsidR="004B2903">
              <w:tab/>
            </w:r>
            <w:r w:rsidR="004B2903">
              <w:tab/>
            </w:r>
            <w:r w:rsidR="004B2903" w:rsidRPr="00060E38">
              <w:rPr>
                <w:color w:val="00B050"/>
              </w:rPr>
              <w:t>//</w:t>
            </w:r>
            <w:r w:rsidR="004B2903" w:rsidRPr="008C3CB4">
              <w:rPr>
                <w:color w:val="FF0000"/>
              </w:rPr>
              <w:t>[.data]</w:t>
            </w:r>
            <w:r w:rsidR="004B2903" w:rsidRPr="00060E38">
              <w:rPr>
                <w:rFonts w:hint="eastAsia"/>
                <w:color w:val="00B050"/>
              </w:rPr>
              <w:t>初期値付き</w:t>
            </w:r>
            <w:r w:rsidR="004B2903">
              <w:rPr>
                <w:rFonts w:hint="eastAsia"/>
                <w:color w:val="00B050"/>
              </w:rPr>
              <w:t>局所静的</w:t>
            </w:r>
            <w:r w:rsidR="004B2903" w:rsidRPr="00060E38">
              <w:rPr>
                <w:rFonts w:hint="eastAsia"/>
                <w:color w:val="00B050"/>
              </w:rPr>
              <w:t>変数</w:t>
            </w:r>
          </w:p>
          <w:p w14:paraId="134813BF" w14:textId="55FF42A8" w:rsidR="00060E38" w:rsidRDefault="00060E38" w:rsidP="00060E38">
            <w:pPr>
              <w:pStyle w:val="2-"/>
            </w:pPr>
            <w:r>
              <w:tab/>
              <w:t>static const int static_const_value = 4;</w:t>
            </w:r>
            <w:r w:rsidR="004B2903">
              <w:tab/>
            </w:r>
            <w:r w:rsidR="004B2903" w:rsidRPr="00060E38">
              <w:rPr>
                <w:color w:val="00B050"/>
              </w:rPr>
              <w:t>//</w:t>
            </w:r>
            <w:r w:rsidR="004B2903" w:rsidRPr="008C3CB4">
              <w:rPr>
                <w:color w:val="FF0000"/>
              </w:rPr>
              <w:t>[.rodata]</w:t>
            </w:r>
            <w:r w:rsidR="004B2903">
              <w:rPr>
                <w:rFonts w:hint="eastAsia"/>
                <w:color w:val="00B050"/>
              </w:rPr>
              <w:t>局所静的</w:t>
            </w:r>
            <w:r w:rsidR="004B2903" w:rsidRPr="00060E38">
              <w:rPr>
                <w:rFonts w:hint="eastAsia"/>
                <w:color w:val="00B050"/>
              </w:rPr>
              <w:t>const変数（定数）</w:t>
            </w:r>
          </w:p>
          <w:p w14:paraId="4F2A4746" w14:textId="66649E78" w:rsidR="00060E38" w:rsidRPr="004B2903" w:rsidRDefault="00060E38" w:rsidP="00060E38">
            <w:pPr>
              <w:pStyle w:val="2-"/>
              <w:rPr>
                <w:color w:val="00B050"/>
              </w:rPr>
            </w:pPr>
            <w:r>
              <w:tab/>
              <w:t>int auto_without_value;</w:t>
            </w:r>
            <w:r w:rsidR="004B2903">
              <w:tab/>
            </w:r>
            <w:r w:rsidR="004B2903">
              <w:tab/>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初期値なしローカル</w:t>
            </w:r>
            <w:r w:rsidR="004B2903" w:rsidRPr="004B2903">
              <w:rPr>
                <w:rFonts w:hint="eastAsia"/>
                <w:color w:val="00B050"/>
              </w:rPr>
              <w:t>変数</w:t>
            </w:r>
          </w:p>
          <w:p w14:paraId="6B776B3F" w14:textId="369431BF" w:rsidR="004B2903" w:rsidRPr="004B2903" w:rsidRDefault="00060E38" w:rsidP="004B2903">
            <w:pPr>
              <w:pStyle w:val="2-"/>
              <w:rPr>
                <w:color w:val="00B050"/>
              </w:rPr>
            </w:pPr>
            <w:r>
              <w:tab/>
              <w:t>int auto_with_value = 5;</w:t>
            </w:r>
            <w:r w:rsidR="004B2903">
              <w:tab/>
            </w:r>
            <w:r w:rsidR="004B2903">
              <w:tab/>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初期値付きローカル</w:t>
            </w:r>
            <w:r w:rsidR="004B2903" w:rsidRPr="004B2903">
              <w:rPr>
                <w:rFonts w:hint="eastAsia"/>
                <w:color w:val="00B050"/>
              </w:rPr>
              <w:t>変数　※初期値は</w:t>
            </w:r>
            <w:r w:rsidR="006C008B">
              <w:rPr>
                <w:rFonts w:hint="eastAsia"/>
                <w:color w:val="00B050"/>
              </w:rPr>
              <w:t>プログラムコード化</w:t>
            </w:r>
          </w:p>
          <w:p w14:paraId="6C399703" w14:textId="1D648FFE" w:rsidR="004B2903" w:rsidRDefault="00060E38" w:rsidP="004B2903">
            <w:pPr>
              <w:pStyle w:val="2-"/>
            </w:pPr>
            <w:r>
              <w:tab/>
              <w:t>const int auto_const_value = 6;</w:t>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FE2E9A">
              <w:rPr>
                <w:rFonts w:hint="eastAsia"/>
                <w:color w:val="00B050"/>
              </w:rPr>
              <w:t>ローカル</w:t>
            </w:r>
            <w:r w:rsidR="004B2903" w:rsidRPr="004B2903">
              <w:rPr>
                <w:rFonts w:hint="eastAsia"/>
                <w:color w:val="00B050"/>
              </w:rPr>
              <w:t>const変数（定数）</w:t>
            </w:r>
            <w:r w:rsidR="00FE2E9A">
              <w:rPr>
                <w:rFonts w:hint="eastAsia"/>
                <w:color w:val="00B050"/>
              </w:rPr>
              <w:t xml:space="preserve">　※</w:t>
            </w:r>
            <w:r w:rsidR="004B2903" w:rsidRPr="004B2903">
              <w:rPr>
                <w:rFonts w:hint="eastAsia"/>
                <w:color w:val="00B050"/>
              </w:rPr>
              <w:t>初期値はプログラム</w:t>
            </w:r>
            <w:r w:rsidR="006C008B">
              <w:rPr>
                <w:rFonts w:hint="eastAsia"/>
                <w:color w:val="00B050"/>
              </w:rPr>
              <w:t>コード化</w:t>
            </w:r>
          </w:p>
          <w:p w14:paraId="3AB81936" w14:textId="464858DD" w:rsidR="00060E38" w:rsidRDefault="00060E38" w:rsidP="00060E38">
            <w:pPr>
              <w:pStyle w:val="2-"/>
            </w:pPr>
            <w:r>
              <w:tab/>
              <w:t>const char* auto_str = "STRING";</w:t>
            </w:r>
            <w:r w:rsidR="004B2903">
              <w:tab/>
            </w:r>
            <w:r w:rsidR="004B2903">
              <w:tab/>
            </w:r>
            <w:r w:rsidR="004B2903" w:rsidRPr="004B2903">
              <w:rPr>
                <w:color w:val="00B050"/>
              </w:rPr>
              <w:t>//</w:t>
            </w:r>
            <w:r w:rsidR="004B2903" w:rsidRPr="004B2903">
              <w:rPr>
                <w:color w:val="FF0000"/>
              </w:rPr>
              <w:t>[</w:t>
            </w:r>
            <w:r w:rsidR="004B2903" w:rsidRPr="004B2903">
              <w:rPr>
                <w:rFonts w:hint="eastAsia"/>
                <w:color w:val="FF0000"/>
              </w:rPr>
              <w:t>スタック]</w:t>
            </w:r>
            <w:r w:rsidR="004B2903" w:rsidRPr="004B2903">
              <w:rPr>
                <w:rFonts w:hint="eastAsia"/>
                <w:color w:val="00B050"/>
              </w:rPr>
              <w:t>初期値付き</w:t>
            </w:r>
            <w:r w:rsidR="00FE2E9A">
              <w:rPr>
                <w:rFonts w:hint="eastAsia"/>
                <w:color w:val="00B050"/>
              </w:rPr>
              <w:t>ローカル</w:t>
            </w:r>
            <w:r w:rsidR="004B2903" w:rsidRPr="004B2903">
              <w:rPr>
                <w:rFonts w:hint="eastAsia"/>
                <w:color w:val="00B050"/>
              </w:rPr>
              <w:t>変数　※</w:t>
            </w:r>
            <w:r w:rsidR="004B2903" w:rsidRPr="004B2903">
              <w:rPr>
                <w:rFonts w:hint="eastAsia"/>
                <w:color w:val="FF0000"/>
              </w:rPr>
              <w:t>[.rodata]</w:t>
            </w:r>
            <w:r w:rsidR="004B2903">
              <w:rPr>
                <w:rFonts w:hint="eastAsia"/>
                <w:color w:val="00B050"/>
              </w:rPr>
              <w:t>文字列リテラル</w:t>
            </w:r>
          </w:p>
          <w:p w14:paraId="43AC0E2D" w14:textId="3AE31DA5" w:rsidR="00060E38" w:rsidRDefault="00060E38" w:rsidP="00060E38">
            <w:pPr>
              <w:pStyle w:val="2-"/>
            </w:pPr>
            <w:r>
              <w:tab/>
            </w:r>
          </w:p>
          <w:p w14:paraId="3AA89ADB" w14:textId="14335ACD" w:rsidR="00060E38" w:rsidRDefault="00060E38" w:rsidP="00060E38">
            <w:pPr>
              <w:pStyle w:val="2-"/>
            </w:pPr>
            <w:r>
              <w:tab/>
              <w:t>global_without_value = 101;</w:t>
            </w:r>
          </w:p>
          <w:p w14:paraId="71499A79" w14:textId="593AB253" w:rsidR="00060E38" w:rsidRDefault="00060E38" w:rsidP="00060E38">
            <w:pPr>
              <w:pStyle w:val="2-"/>
            </w:pPr>
            <w:r>
              <w:tab/>
              <w:t>global_with_value = 102;</w:t>
            </w:r>
          </w:p>
          <w:p w14:paraId="2FB808C6" w14:textId="69B4C68B" w:rsidR="00060E38" w:rsidRDefault="00060E38" w:rsidP="00060E38">
            <w:pPr>
              <w:pStyle w:val="2-"/>
            </w:pPr>
            <w:r>
              <w:tab/>
              <w:t>static_without_value = 103;</w:t>
            </w:r>
          </w:p>
          <w:p w14:paraId="42354E4D" w14:textId="27A8C580" w:rsidR="00060E38" w:rsidRDefault="00060E38" w:rsidP="00060E38">
            <w:pPr>
              <w:pStyle w:val="2-"/>
            </w:pPr>
            <w:r>
              <w:tab/>
              <w:t>static_with_value = 104;</w:t>
            </w:r>
          </w:p>
          <w:p w14:paraId="1209A68F" w14:textId="6A5CE444" w:rsidR="00060E38" w:rsidRDefault="00060E38" w:rsidP="00060E38">
            <w:pPr>
              <w:pStyle w:val="2-"/>
            </w:pPr>
            <w:r>
              <w:tab/>
              <w:t>auto_without_value = 105;</w:t>
            </w:r>
          </w:p>
          <w:p w14:paraId="17477379" w14:textId="123C40CA" w:rsidR="00060E38" w:rsidRDefault="00060E38" w:rsidP="00060E38">
            <w:pPr>
              <w:pStyle w:val="2-"/>
            </w:pPr>
            <w:r>
              <w:tab/>
              <w:t>auto_with_value = 106;</w:t>
            </w:r>
          </w:p>
          <w:p w14:paraId="2B25B34A" w14:textId="6A3BBE28" w:rsidR="00060E38" w:rsidRDefault="00060E38" w:rsidP="00060E38">
            <w:pPr>
              <w:pStyle w:val="2-"/>
            </w:pPr>
            <w:r>
              <w:tab/>
              <w:t>printf("%d,%d,%d,%d,%d,%d,%d,%d,%d,\"%s\"\n",</w:t>
            </w:r>
          </w:p>
          <w:p w14:paraId="605BD88D" w14:textId="30D12815" w:rsidR="00060E38" w:rsidRDefault="00060E38" w:rsidP="00060E38">
            <w:pPr>
              <w:pStyle w:val="2-"/>
            </w:pPr>
            <w:r>
              <w:tab/>
              <w:t xml:space="preserve">       global_without_value,</w:t>
            </w:r>
          </w:p>
          <w:p w14:paraId="3E8F7BAE" w14:textId="53388EAF" w:rsidR="00060E38" w:rsidRDefault="00060E38" w:rsidP="00060E38">
            <w:pPr>
              <w:pStyle w:val="2-"/>
              <w:tabs>
                <w:tab w:val="clear" w:pos="371"/>
                <w:tab w:val="left" w:pos="445"/>
              </w:tabs>
            </w:pPr>
            <w:r>
              <w:tab/>
              <w:t xml:space="preserve">      global_with_value,</w:t>
            </w:r>
          </w:p>
          <w:p w14:paraId="21888F9D" w14:textId="359D9A97" w:rsidR="00060E38" w:rsidRDefault="00060E38" w:rsidP="00060E38">
            <w:pPr>
              <w:pStyle w:val="2-"/>
            </w:pPr>
            <w:r>
              <w:tab/>
              <w:t xml:space="preserve">       global_const_value,</w:t>
            </w:r>
          </w:p>
          <w:p w14:paraId="3257023B" w14:textId="60337361" w:rsidR="00745707" w:rsidRDefault="00060E38" w:rsidP="00060E38">
            <w:pPr>
              <w:pStyle w:val="2-"/>
            </w:pPr>
            <w:r>
              <w:tab/>
              <w:t xml:space="preserve">       static_without_value,</w:t>
            </w:r>
          </w:p>
          <w:p w14:paraId="39635AE3" w14:textId="5601714F" w:rsidR="00060E38" w:rsidRDefault="00060E38" w:rsidP="00060E38">
            <w:pPr>
              <w:pStyle w:val="2-"/>
            </w:pPr>
            <w:r>
              <w:tab/>
              <w:t xml:space="preserve">       global_const_value,</w:t>
            </w:r>
          </w:p>
          <w:p w14:paraId="33A29181" w14:textId="0E38A6EF" w:rsidR="00060E38" w:rsidRDefault="00060E38" w:rsidP="00060E38">
            <w:pPr>
              <w:pStyle w:val="2-"/>
            </w:pPr>
            <w:r>
              <w:tab/>
              <w:t xml:space="preserve">       static_without_value,</w:t>
            </w:r>
          </w:p>
          <w:p w14:paraId="7EB4CFEF" w14:textId="2AE77F05" w:rsidR="00060E38" w:rsidRDefault="00060E38" w:rsidP="00060E38">
            <w:pPr>
              <w:pStyle w:val="2-"/>
            </w:pPr>
            <w:r>
              <w:tab/>
              <w:t xml:space="preserve">       static_with_value,</w:t>
            </w:r>
          </w:p>
          <w:p w14:paraId="799A0E5D" w14:textId="0456BDD1" w:rsidR="00060E38" w:rsidRDefault="00060E38" w:rsidP="00060E38">
            <w:pPr>
              <w:pStyle w:val="2-"/>
            </w:pPr>
            <w:r>
              <w:tab/>
              <w:t xml:space="preserve">       static_const_value,</w:t>
            </w:r>
          </w:p>
          <w:p w14:paraId="26260072" w14:textId="7BF3473F" w:rsidR="00060E38" w:rsidRDefault="00060E38" w:rsidP="00060E38">
            <w:pPr>
              <w:pStyle w:val="2-"/>
            </w:pPr>
            <w:r>
              <w:tab/>
              <w:t xml:space="preserve">       auto_without_value,</w:t>
            </w:r>
          </w:p>
          <w:p w14:paraId="1AEBD63B" w14:textId="01170791" w:rsidR="00060E38" w:rsidRDefault="00060E38" w:rsidP="00060E38">
            <w:pPr>
              <w:pStyle w:val="2-"/>
            </w:pPr>
            <w:r>
              <w:tab/>
              <w:t xml:space="preserve">       auto_with_value,</w:t>
            </w:r>
          </w:p>
          <w:p w14:paraId="64864D7A" w14:textId="61625649" w:rsidR="00060E38" w:rsidRDefault="00060E38" w:rsidP="00060E38">
            <w:pPr>
              <w:pStyle w:val="2-"/>
            </w:pPr>
            <w:r>
              <w:tab/>
              <w:t xml:space="preserve">       auto_const_value,</w:t>
            </w:r>
          </w:p>
          <w:p w14:paraId="0F573C6E" w14:textId="0B59CF2D" w:rsidR="00060E38" w:rsidRDefault="00060E38" w:rsidP="00060E38">
            <w:pPr>
              <w:pStyle w:val="2-"/>
            </w:pPr>
            <w:r>
              <w:tab/>
              <w:t xml:space="preserve">       auto_str</w:t>
            </w:r>
          </w:p>
          <w:p w14:paraId="20B60C26" w14:textId="0AC332E7" w:rsidR="00060E38" w:rsidRDefault="00060E38" w:rsidP="00060E38">
            <w:pPr>
              <w:pStyle w:val="2-"/>
            </w:pPr>
            <w:r>
              <w:tab/>
              <w:t xml:space="preserve"> );</w:t>
            </w:r>
          </w:p>
          <w:p w14:paraId="581A752D" w14:textId="77777777" w:rsidR="00060E38" w:rsidRDefault="00060E38" w:rsidP="00060E38">
            <w:pPr>
              <w:pStyle w:val="2-"/>
            </w:pPr>
            <w:r>
              <w:tab/>
            </w:r>
          </w:p>
          <w:p w14:paraId="02FCCC86" w14:textId="59E3585E" w:rsidR="00060E38" w:rsidRDefault="00060E38" w:rsidP="00060E38">
            <w:pPr>
              <w:pStyle w:val="2-"/>
            </w:pPr>
            <w:r>
              <w:tab/>
              <w:t>printf("main():end\n");</w:t>
            </w:r>
          </w:p>
          <w:p w14:paraId="373EE56E" w14:textId="01C1EFC9" w:rsidR="00060E38" w:rsidRDefault="00060E38" w:rsidP="00060E38">
            <w:pPr>
              <w:pStyle w:val="2-"/>
            </w:pPr>
            <w:r>
              <w:tab/>
            </w:r>
          </w:p>
          <w:p w14:paraId="02F48203" w14:textId="7E51F02C" w:rsidR="00060E38" w:rsidRDefault="00060E38" w:rsidP="00060E38">
            <w:pPr>
              <w:pStyle w:val="2-"/>
            </w:pPr>
            <w:r>
              <w:tab/>
              <w:t>return 0;</w:t>
            </w:r>
          </w:p>
          <w:p w14:paraId="792C576C" w14:textId="77777777" w:rsidR="00060E38" w:rsidRDefault="00060E38" w:rsidP="00060E38">
            <w:pPr>
              <w:pStyle w:val="2-"/>
            </w:pPr>
            <w:r>
              <w:t>}</w:t>
            </w:r>
          </w:p>
          <w:p w14:paraId="3522BC21" w14:textId="77777777" w:rsidR="00060E38" w:rsidRDefault="00060E38" w:rsidP="00060E38">
            <w:pPr>
              <w:pStyle w:val="2-"/>
            </w:pPr>
          </w:p>
          <w:p w14:paraId="2877C45E" w14:textId="1FC587F6" w:rsidR="00060E38" w:rsidRPr="00060E38" w:rsidRDefault="00060E38" w:rsidP="00060E38">
            <w:pPr>
              <w:pStyle w:val="2-"/>
              <w:rPr>
                <w:color w:val="00B050"/>
              </w:rPr>
            </w:pPr>
            <w:r w:rsidRPr="00060E38">
              <w:rPr>
                <w:rFonts w:hint="eastAsia"/>
                <w:color w:val="00B050"/>
              </w:rPr>
              <w:t>//</w:t>
            </w:r>
            <w:r w:rsidR="008C3CB4" w:rsidRPr="008C3CB4">
              <w:rPr>
                <w:color w:val="FF0000"/>
              </w:rPr>
              <w:t>[.text]</w:t>
            </w:r>
            <w:r w:rsidRPr="00060E38">
              <w:rPr>
                <w:rFonts w:hint="eastAsia"/>
                <w:color w:val="00B050"/>
              </w:rPr>
              <w:t>クラス</w:t>
            </w:r>
          </w:p>
          <w:p w14:paraId="10980C24" w14:textId="77777777" w:rsidR="00060E38" w:rsidRDefault="00060E38" w:rsidP="00060E38">
            <w:pPr>
              <w:pStyle w:val="2-"/>
            </w:pPr>
            <w:r>
              <w:t>class auto_run_test_class</w:t>
            </w:r>
          </w:p>
          <w:p w14:paraId="341685DD" w14:textId="77777777" w:rsidR="00060E38" w:rsidRDefault="00060E38" w:rsidP="00060E38">
            <w:pPr>
              <w:pStyle w:val="2-"/>
            </w:pPr>
            <w:r>
              <w:lastRenderedPageBreak/>
              <w:t>{</w:t>
            </w:r>
          </w:p>
          <w:p w14:paraId="5F1A3F62" w14:textId="77777777" w:rsidR="00060E38" w:rsidRDefault="00060E38" w:rsidP="00060E38">
            <w:pPr>
              <w:pStyle w:val="2-"/>
            </w:pPr>
            <w:r>
              <w:t>public:</w:t>
            </w:r>
          </w:p>
          <w:p w14:paraId="0CFE731D" w14:textId="77777777" w:rsidR="00060E38" w:rsidRDefault="00060E38" w:rsidP="00060E38">
            <w:pPr>
              <w:pStyle w:val="2-"/>
            </w:pPr>
            <w:r>
              <w:t xml:space="preserve">        auto_run_test_class()</w:t>
            </w:r>
          </w:p>
          <w:p w14:paraId="1892D137" w14:textId="77777777" w:rsidR="00060E38" w:rsidRDefault="00060E38" w:rsidP="00060E38">
            <w:pPr>
              <w:pStyle w:val="2-"/>
            </w:pPr>
            <w:r>
              <w:t xml:space="preserve">        {</w:t>
            </w:r>
          </w:p>
          <w:p w14:paraId="5370EEDD" w14:textId="77777777" w:rsidR="00060E38" w:rsidRDefault="00060E38" w:rsidP="00060E38">
            <w:pPr>
              <w:pStyle w:val="2-"/>
            </w:pPr>
            <w:r>
              <w:t xml:space="preserve">                printf("auto_run_test_class::constructor()\n");</w:t>
            </w:r>
          </w:p>
          <w:p w14:paraId="2E8883DB" w14:textId="77777777" w:rsidR="00060E38" w:rsidRDefault="00060E38" w:rsidP="00060E38">
            <w:pPr>
              <w:pStyle w:val="2-"/>
            </w:pPr>
            <w:r>
              <w:t xml:space="preserve">        }</w:t>
            </w:r>
          </w:p>
          <w:p w14:paraId="46372DCB" w14:textId="77777777" w:rsidR="00060E38" w:rsidRDefault="00060E38" w:rsidP="00060E38">
            <w:pPr>
              <w:pStyle w:val="2-"/>
            </w:pPr>
            <w:r>
              <w:t xml:space="preserve">        ~auto_run_test_class()</w:t>
            </w:r>
          </w:p>
          <w:p w14:paraId="4DE4984A" w14:textId="77777777" w:rsidR="00060E38" w:rsidRDefault="00060E38" w:rsidP="00060E38">
            <w:pPr>
              <w:pStyle w:val="2-"/>
            </w:pPr>
            <w:r>
              <w:t xml:space="preserve">        {</w:t>
            </w:r>
          </w:p>
          <w:p w14:paraId="55B33D07" w14:textId="77777777" w:rsidR="00060E38" w:rsidRDefault="00060E38" w:rsidP="00060E38">
            <w:pPr>
              <w:pStyle w:val="2-"/>
            </w:pPr>
            <w:r>
              <w:t xml:space="preserve">                printf("auto_run_test_class::destructor()\n");</w:t>
            </w:r>
          </w:p>
          <w:p w14:paraId="58390FD5" w14:textId="77777777" w:rsidR="00060E38" w:rsidRDefault="00060E38" w:rsidP="00060E38">
            <w:pPr>
              <w:pStyle w:val="2-"/>
            </w:pPr>
            <w:r>
              <w:t xml:space="preserve">        }</w:t>
            </w:r>
          </w:p>
          <w:p w14:paraId="20213380" w14:textId="77777777" w:rsidR="00060E38" w:rsidRDefault="00060E38" w:rsidP="00060E38">
            <w:pPr>
              <w:pStyle w:val="2-"/>
            </w:pPr>
            <w:r>
              <w:t>};</w:t>
            </w:r>
          </w:p>
          <w:p w14:paraId="63D55A65" w14:textId="77777777" w:rsidR="008C3CB4" w:rsidRDefault="008C3CB4" w:rsidP="00060E38">
            <w:pPr>
              <w:pStyle w:val="2-"/>
            </w:pPr>
          </w:p>
          <w:p w14:paraId="7C08402B" w14:textId="466E97B2" w:rsidR="008C3CB4" w:rsidRPr="008C3CB4" w:rsidRDefault="008C3CB4" w:rsidP="00060E38">
            <w:pPr>
              <w:pStyle w:val="2-"/>
              <w:rPr>
                <w:color w:val="00B050"/>
              </w:rPr>
            </w:pPr>
            <w:r w:rsidRPr="008C3CB4">
              <w:rPr>
                <w:color w:val="00B050"/>
              </w:rPr>
              <w:t>//</w:t>
            </w:r>
            <w:r w:rsidRPr="008C3CB4">
              <w:rPr>
                <w:rFonts w:hint="eastAsia"/>
                <w:color w:val="00B050"/>
              </w:rPr>
              <w:t>大域変数に直接インスタンスを生成したクラス</w:t>
            </w:r>
          </w:p>
          <w:p w14:paraId="1BBE6028" w14:textId="061ACC50" w:rsidR="008C3CB4" w:rsidRPr="008C3CB4" w:rsidRDefault="008C3CB4" w:rsidP="00060E38">
            <w:pPr>
              <w:pStyle w:val="2-"/>
              <w:rPr>
                <w:color w:val="00B050"/>
              </w:rPr>
            </w:pPr>
            <w:r w:rsidRPr="008C3CB4">
              <w:rPr>
                <w:rFonts w:hint="eastAsia"/>
                <w:color w:val="00B050"/>
              </w:rPr>
              <w:t>/</w:t>
            </w:r>
            <w:r w:rsidRPr="008C3CB4">
              <w:rPr>
                <w:color w:val="00B050"/>
              </w:rPr>
              <w:t>/</w:t>
            </w:r>
            <w:r w:rsidRPr="008C3CB4">
              <w:rPr>
                <w:rFonts w:hint="eastAsia"/>
                <w:color w:val="FF0000"/>
              </w:rPr>
              <w:t>[.init.</w:t>
            </w:r>
            <w:r w:rsidRPr="008C3CB4">
              <w:rPr>
                <w:color w:val="FF0000"/>
              </w:rPr>
              <w:t>text]</w:t>
            </w:r>
            <w:r w:rsidRPr="008C3CB4">
              <w:rPr>
                <w:rFonts w:hint="eastAsia"/>
                <w:color w:val="00B050"/>
              </w:rPr>
              <w:t>コンストラクタ</w:t>
            </w:r>
            <w:r>
              <w:rPr>
                <w:rFonts w:hint="eastAsia"/>
                <w:color w:val="00B050"/>
              </w:rPr>
              <w:t>呼び出し</w:t>
            </w:r>
            <w:r w:rsidRPr="008C3CB4">
              <w:rPr>
                <w:rFonts w:hint="eastAsia"/>
                <w:color w:val="00B050"/>
              </w:rPr>
              <w:t>は main() 関数より先に実行</w:t>
            </w:r>
          </w:p>
          <w:p w14:paraId="45068C4A" w14:textId="65415768" w:rsidR="008C3CB4" w:rsidRPr="008C3CB4" w:rsidRDefault="008C3CB4" w:rsidP="008C3CB4">
            <w:pPr>
              <w:pStyle w:val="2-"/>
              <w:rPr>
                <w:color w:val="00B050"/>
              </w:rPr>
            </w:pPr>
            <w:r w:rsidRPr="008C3CB4">
              <w:rPr>
                <w:rFonts w:hint="eastAsia"/>
                <w:color w:val="00B050"/>
              </w:rPr>
              <w:t>/</w:t>
            </w:r>
            <w:r w:rsidRPr="008C3CB4">
              <w:rPr>
                <w:color w:val="00B050"/>
              </w:rPr>
              <w:t>/</w:t>
            </w:r>
            <w:r w:rsidRPr="008C3CB4">
              <w:rPr>
                <w:rFonts w:hint="eastAsia"/>
                <w:color w:val="FF0000"/>
              </w:rPr>
              <w:t>[.</w:t>
            </w:r>
            <w:r w:rsidRPr="008C3CB4">
              <w:rPr>
                <w:color w:val="FF0000"/>
              </w:rPr>
              <w:t>exit</w:t>
            </w:r>
            <w:r w:rsidRPr="008C3CB4">
              <w:rPr>
                <w:rFonts w:hint="eastAsia"/>
                <w:color w:val="FF0000"/>
              </w:rPr>
              <w:t>.</w:t>
            </w:r>
            <w:r w:rsidRPr="008C3CB4">
              <w:rPr>
                <w:color w:val="FF0000"/>
              </w:rPr>
              <w:t>text]</w:t>
            </w:r>
            <w:r w:rsidRPr="008C3CB4">
              <w:rPr>
                <w:rFonts w:hint="eastAsia"/>
                <w:color w:val="00B050"/>
              </w:rPr>
              <w:t>デストラクタ</w:t>
            </w:r>
            <w:r>
              <w:rPr>
                <w:rFonts w:hint="eastAsia"/>
                <w:color w:val="00B050"/>
              </w:rPr>
              <w:t>呼び出し</w:t>
            </w:r>
            <w:r w:rsidRPr="008C3CB4">
              <w:rPr>
                <w:rFonts w:hint="eastAsia"/>
                <w:color w:val="00B050"/>
              </w:rPr>
              <w:t>は main() 関数よの後に実行</w:t>
            </w:r>
          </w:p>
          <w:p w14:paraId="7CDEF9BA" w14:textId="77777777" w:rsidR="00060E38" w:rsidRDefault="00060E38" w:rsidP="00060E38">
            <w:pPr>
              <w:pStyle w:val="2-"/>
            </w:pPr>
            <w:r>
              <w:t>auto_run_test_class auto_run_test_obj;</w:t>
            </w:r>
          </w:p>
          <w:p w14:paraId="04D877EF" w14:textId="77777777" w:rsidR="00060E38" w:rsidRDefault="00060E38" w:rsidP="00060E38">
            <w:pPr>
              <w:pStyle w:val="2-"/>
            </w:pPr>
          </w:p>
          <w:p w14:paraId="50222552" w14:textId="0AA6F3A1" w:rsidR="008C3CB4" w:rsidRPr="008C3CB4" w:rsidRDefault="008C3CB4" w:rsidP="00060E38">
            <w:pPr>
              <w:pStyle w:val="2-"/>
              <w:rPr>
                <w:color w:val="00B050"/>
              </w:rPr>
            </w:pPr>
            <w:r w:rsidRPr="008C3CB4">
              <w:rPr>
                <w:rFonts w:hint="eastAsia"/>
                <w:color w:val="00B050"/>
              </w:rPr>
              <w:t>//</w:t>
            </w:r>
            <w:r w:rsidRPr="008C3CB4">
              <w:rPr>
                <w:color w:val="FF0000"/>
              </w:rPr>
              <w:t>[.init.text]</w:t>
            </w:r>
            <w:r w:rsidRPr="008C3CB4">
              <w:rPr>
                <w:rFonts w:hint="eastAsia"/>
                <w:color w:val="00B050"/>
              </w:rPr>
              <w:t>初期化関数テスト１：main() 関数より先に実行</w:t>
            </w:r>
          </w:p>
          <w:p w14:paraId="3B3195BC" w14:textId="6F899151" w:rsidR="008C3CB4" w:rsidRPr="008C3CB4" w:rsidRDefault="008C3CB4" w:rsidP="00060E38">
            <w:pPr>
              <w:pStyle w:val="2-"/>
              <w:rPr>
                <w:color w:val="00B050"/>
              </w:rPr>
            </w:pPr>
            <w:r w:rsidRPr="008C3CB4">
              <w:rPr>
                <w:rFonts w:hint="eastAsia"/>
                <w:color w:val="00B050"/>
              </w:rPr>
              <w:t>//※このアトリビュートは GCC の方言</w:t>
            </w:r>
          </w:p>
          <w:p w14:paraId="7F7DB388" w14:textId="77777777" w:rsidR="00060E38" w:rsidRDefault="00060E38" w:rsidP="00060E38">
            <w:pPr>
              <w:pStyle w:val="2-"/>
            </w:pPr>
            <w:r>
              <w:t>__attribute__((constructor))</w:t>
            </w:r>
          </w:p>
          <w:p w14:paraId="145D72F4" w14:textId="77777777" w:rsidR="00060E38" w:rsidRDefault="00060E38" w:rsidP="00060E38">
            <w:pPr>
              <w:pStyle w:val="2-"/>
            </w:pPr>
            <w:r>
              <w:t>void auto_run_test_func_constructor_1()</w:t>
            </w:r>
          </w:p>
          <w:p w14:paraId="600FA892" w14:textId="77777777" w:rsidR="00060E38" w:rsidRDefault="00060E38" w:rsidP="00060E38">
            <w:pPr>
              <w:pStyle w:val="2-"/>
            </w:pPr>
            <w:r>
              <w:t>{</w:t>
            </w:r>
          </w:p>
          <w:p w14:paraId="53C2D024" w14:textId="77777777" w:rsidR="00060E38" w:rsidRDefault="00060E38" w:rsidP="00060E38">
            <w:pPr>
              <w:pStyle w:val="2-"/>
            </w:pPr>
            <w:r>
              <w:t xml:space="preserve">        printf("auto_run_test_fun_constructor_1()\n");</w:t>
            </w:r>
          </w:p>
          <w:p w14:paraId="73B7CC84" w14:textId="77777777" w:rsidR="00060E38" w:rsidRDefault="00060E38" w:rsidP="00060E38">
            <w:pPr>
              <w:pStyle w:val="2-"/>
            </w:pPr>
            <w:r>
              <w:t>}</w:t>
            </w:r>
          </w:p>
          <w:p w14:paraId="6D2DE32E" w14:textId="77777777" w:rsidR="00060E38" w:rsidRDefault="00060E38" w:rsidP="00060E38">
            <w:pPr>
              <w:pStyle w:val="2-"/>
            </w:pPr>
          </w:p>
          <w:p w14:paraId="799CA14E" w14:textId="5E0D5F46" w:rsidR="008C3CB4" w:rsidRPr="008C3CB4" w:rsidRDefault="008C3CB4" w:rsidP="008C3CB4">
            <w:pPr>
              <w:pStyle w:val="2-"/>
              <w:rPr>
                <w:color w:val="00B050"/>
              </w:rPr>
            </w:pPr>
            <w:r w:rsidRPr="008C3CB4">
              <w:rPr>
                <w:rFonts w:hint="eastAsia"/>
                <w:color w:val="00B050"/>
              </w:rPr>
              <w:t>//</w:t>
            </w:r>
            <w:r w:rsidRPr="008C3CB4">
              <w:rPr>
                <w:color w:val="FF0000"/>
              </w:rPr>
              <w:t>[.init.text]</w:t>
            </w:r>
            <w:r w:rsidRPr="008C3CB4">
              <w:rPr>
                <w:rFonts w:hint="eastAsia"/>
                <w:color w:val="00B050"/>
              </w:rPr>
              <w:t>初期化関数テスト</w:t>
            </w:r>
            <w:r>
              <w:rPr>
                <w:rFonts w:hint="eastAsia"/>
                <w:color w:val="00B050"/>
              </w:rPr>
              <w:t>２</w:t>
            </w:r>
            <w:r w:rsidRPr="008C3CB4">
              <w:rPr>
                <w:rFonts w:hint="eastAsia"/>
                <w:color w:val="00B050"/>
              </w:rPr>
              <w:t>：main() 関数より先に実行</w:t>
            </w:r>
          </w:p>
          <w:p w14:paraId="08E51DA8" w14:textId="77777777" w:rsidR="008C3CB4" w:rsidRPr="008C3CB4" w:rsidRDefault="008C3CB4" w:rsidP="008C3CB4">
            <w:pPr>
              <w:pStyle w:val="2-"/>
              <w:rPr>
                <w:color w:val="00B050"/>
              </w:rPr>
            </w:pPr>
            <w:r w:rsidRPr="008C3CB4">
              <w:rPr>
                <w:rFonts w:hint="eastAsia"/>
                <w:color w:val="00B050"/>
              </w:rPr>
              <w:t>//※このアトリビュートは GCC の方言</w:t>
            </w:r>
          </w:p>
          <w:p w14:paraId="1471460A" w14:textId="77777777" w:rsidR="00060E38" w:rsidRDefault="00060E38" w:rsidP="00060E38">
            <w:pPr>
              <w:pStyle w:val="2-"/>
            </w:pPr>
            <w:r>
              <w:t>__attribute__((constructor))</w:t>
            </w:r>
          </w:p>
          <w:p w14:paraId="58989784" w14:textId="77777777" w:rsidR="00060E38" w:rsidRDefault="00060E38" w:rsidP="00060E38">
            <w:pPr>
              <w:pStyle w:val="2-"/>
            </w:pPr>
            <w:r>
              <w:t>void auto_run_test_func_constructor_2()</w:t>
            </w:r>
          </w:p>
          <w:p w14:paraId="70F99165" w14:textId="77777777" w:rsidR="00060E38" w:rsidRDefault="00060E38" w:rsidP="00060E38">
            <w:pPr>
              <w:pStyle w:val="2-"/>
            </w:pPr>
            <w:r>
              <w:t>{</w:t>
            </w:r>
          </w:p>
          <w:p w14:paraId="314BC5DB" w14:textId="77777777" w:rsidR="00060E38" w:rsidRDefault="00060E38" w:rsidP="00060E38">
            <w:pPr>
              <w:pStyle w:val="2-"/>
            </w:pPr>
            <w:r>
              <w:t xml:space="preserve">        printf("auto_run_test_fun_constructor_2()\n");</w:t>
            </w:r>
          </w:p>
          <w:p w14:paraId="42F22745" w14:textId="77777777" w:rsidR="00060E38" w:rsidRDefault="00060E38" w:rsidP="00060E38">
            <w:pPr>
              <w:pStyle w:val="2-"/>
            </w:pPr>
            <w:r>
              <w:t>}</w:t>
            </w:r>
          </w:p>
          <w:p w14:paraId="5ED94B32" w14:textId="77777777" w:rsidR="00060E38" w:rsidRDefault="00060E38" w:rsidP="00060E38">
            <w:pPr>
              <w:pStyle w:val="2-"/>
            </w:pPr>
          </w:p>
          <w:p w14:paraId="420CEE33" w14:textId="75AEC911" w:rsidR="008C3CB4" w:rsidRPr="008C3CB4" w:rsidRDefault="008C3CB4" w:rsidP="008C3CB4">
            <w:pPr>
              <w:pStyle w:val="2-"/>
              <w:rPr>
                <w:color w:val="00B050"/>
              </w:rPr>
            </w:pPr>
            <w:r w:rsidRPr="008C3CB4">
              <w:rPr>
                <w:rFonts w:hint="eastAsia"/>
                <w:color w:val="00B050"/>
              </w:rPr>
              <w:t>//</w:t>
            </w:r>
            <w:r w:rsidRPr="008C3CB4">
              <w:rPr>
                <w:color w:val="FF0000"/>
              </w:rPr>
              <w:t>[</w:t>
            </w:r>
            <w:r>
              <w:rPr>
                <w:color w:val="FF0000"/>
              </w:rPr>
              <w:t>.exit</w:t>
            </w:r>
            <w:r w:rsidRPr="008C3CB4">
              <w:rPr>
                <w:color w:val="FF0000"/>
              </w:rPr>
              <w:t>.text]</w:t>
            </w:r>
            <w:r>
              <w:rPr>
                <w:rFonts w:hint="eastAsia"/>
                <w:color w:val="00B050"/>
              </w:rPr>
              <w:t>終了</w:t>
            </w:r>
            <w:r w:rsidRPr="008C3CB4">
              <w:rPr>
                <w:rFonts w:hint="eastAsia"/>
                <w:color w:val="00B050"/>
              </w:rPr>
              <w:t>関数テスト１：main() 関数</w:t>
            </w:r>
            <w:r>
              <w:rPr>
                <w:rFonts w:hint="eastAsia"/>
                <w:color w:val="00B050"/>
              </w:rPr>
              <w:t>の後</w:t>
            </w:r>
            <w:r w:rsidRPr="008C3CB4">
              <w:rPr>
                <w:rFonts w:hint="eastAsia"/>
                <w:color w:val="00B050"/>
              </w:rPr>
              <w:t>に実行</w:t>
            </w:r>
          </w:p>
          <w:p w14:paraId="051AF857" w14:textId="77777777" w:rsidR="008C3CB4" w:rsidRPr="008C3CB4" w:rsidRDefault="008C3CB4" w:rsidP="008C3CB4">
            <w:pPr>
              <w:pStyle w:val="2-"/>
              <w:rPr>
                <w:color w:val="00B050"/>
              </w:rPr>
            </w:pPr>
            <w:r w:rsidRPr="008C3CB4">
              <w:rPr>
                <w:rFonts w:hint="eastAsia"/>
                <w:color w:val="00B050"/>
              </w:rPr>
              <w:t>//※このアトリビュートは GCC の方言</w:t>
            </w:r>
          </w:p>
          <w:p w14:paraId="5126A1CB" w14:textId="77777777" w:rsidR="00060E38" w:rsidRDefault="00060E38" w:rsidP="00060E38">
            <w:pPr>
              <w:pStyle w:val="2-"/>
            </w:pPr>
            <w:r>
              <w:t>__attribute__((destructor))</w:t>
            </w:r>
          </w:p>
          <w:p w14:paraId="5219C069" w14:textId="77777777" w:rsidR="00060E38" w:rsidRDefault="00060E38" w:rsidP="00060E38">
            <w:pPr>
              <w:pStyle w:val="2-"/>
            </w:pPr>
            <w:r>
              <w:t>void auto_run_test_func_destructor_1()</w:t>
            </w:r>
          </w:p>
          <w:p w14:paraId="40F769EA" w14:textId="77777777" w:rsidR="00060E38" w:rsidRDefault="00060E38" w:rsidP="00060E38">
            <w:pPr>
              <w:pStyle w:val="2-"/>
            </w:pPr>
            <w:r>
              <w:t>{</w:t>
            </w:r>
          </w:p>
          <w:p w14:paraId="6EA713D1" w14:textId="77777777" w:rsidR="00060E38" w:rsidRDefault="00060E38" w:rsidP="00060E38">
            <w:pPr>
              <w:pStyle w:val="2-"/>
            </w:pPr>
            <w:r>
              <w:t xml:space="preserve">        printf("auto_run_test_fun_destructor_1()\n");</w:t>
            </w:r>
          </w:p>
          <w:p w14:paraId="1AB022A7" w14:textId="77777777" w:rsidR="00060E38" w:rsidRDefault="00060E38" w:rsidP="00060E38">
            <w:pPr>
              <w:pStyle w:val="2-"/>
            </w:pPr>
            <w:r>
              <w:t>}</w:t>
            </w:r>
          </w:p>
          <w:p w14:paraId="722E1F88" w14:textId="77777777" w:rsidR="00060E38" w:rsidRDefault="00060E38" w:rsidP="00060E38">
            <w:pPr>
              <w:pStyle w:val="2-"/>
            </w:pPr>
          </w:p>
          <w:p w14:paraId="0EBCAEFD" w14:textId="01F66034" w:rsidR="008C3CB4" w:rsidRPr="008C3CB4" w:rsidRDefault="008C3CB4" w:rsidP="008C3CB4">
            <w:pPr>
              <w:pStyle w:val="2-"/>
              <w:rPr>
                <w:color w:val="00B050"/>
              </w:rPr>
            </w:pPr>
            <w:r w:rsidRPr="008C3CB4">
              <w:rPr>
                <w:rFonts w:hint="eastAsia"/>
                <w:color w:val="00B050"/>
              </w:rPr>
              <w:t>//</w:t>
            </w:r>
            <w:r w:rsidRPr="008C3CB4">
              <w:rPr>
                <w:color w:val="FF0000"/>
              </w:rPr>
              <w:t>[</w:t>
            </w:r>
            <w:r>
              <w:rPr>
                <w:color w:val="FF0000"/>
              </w:rPr>
              <w:t>.exit</w:t>
            </w:r>
            <w:r w:rsidRPr="008C3CB4">
              <w:rPr>
                <w:color w:val="FF0000"/>
              </w:rPr>
              <w:t>.text]</w:t>
            </w:r>
            <w:r>
              <w:rPr>
                <w:rFonts w:hint="eastAsia"/>
                <w:color w:val="00B050"/>
              </w:rPr>
              <w:t>終了</w:t>
            </w:r>
            <w:r w:rsidRPr="008C3CB4">
              <w:rPr>
                <w:rFonts w:hint="eastAsia"/>
                <w:color w:val="00B050"/>
              </w:rPr>
              <w:t>関数テスト</w:t>
            </w:r>
            <w:r>
              <w:rPr>
                <w:rFonts w:hint="eastAsia"/>
                <w:color w:val="00B050"/>
              </w:rPr>
              <w:t>２</w:t>
            </w:r>
            <w:r w:rsidRPr="008C3CB4">
              <w:rPr>
                <w:rFonts w:hint="eastAsia"/>
                <w:color w:val="00B050"/>
              </w:rPr>
              <w:t>：main() 関数</w:t>
            </w:r>
            <w:r>
              <w:rPr>
                <w:rFonts w:hint="eastAsia"/>
                <w:color w:val="00B050"/>
              </w:rPr>
              <w:t>の後</w:t>
            </w:r>
            <w:r w:rsidRPr="008C3CB4">
              <w:rPr>
                <w:rFonts w:hint="eastAsia"/>
                <w:color w:val="00B050"/>
              </w:rPr>
              <w:t>に実行</w:t>
            </w:r>
          </w:p>
          <w:p w14:paraId="7791E178" w14:textId="77777777" w:rsidR="008C3CB4" w:rsidRPr="008C3CB4" w:rsidRDefault="008C3CB4" w:rsidP="008C3CB4">
            <w:pPr>
              <w:pStyle w:val="2-"/>
              <w:rPr>
                <w:color w:val="00B050"/>
              </w:rPr>
            </w:pPr>
            <w:r w:rsidRPr="008C3CB4">
              <w:rPr>
                <w:rFonts w:hint="eastAsia"/>
                <w:color w:val="00B050"/>
              </w:rPr>
              <w:t>//※このアトリビュートは GCC の方言</w:t>
            </w:r>
          </w:p>
          <w:p w14:paraId="6E7C8D74" w14:textId="77777777" w:rsidR="00060E38" w:rsidRDefault="00060E38" w:rsidP="00060E38">
            <w:pPr>
              <w:pStyle w:val="2-"/>
            </w:pPr>
            <w:r>
              <w:t>__attribute__((destructor))</w:t>
            </w:r>
          </w:p>
          <w:p w14:paraId="3B4B8E75" w14:textId="77777777" w:rsidR="00060E38" w:rsidRDefault="00060E38" w:rsidP="00060E38">
            <w:pPr>
              <w:pStyle w:val="2-"/>
            </w:pPr>
            <w:r>
              <w:t>void auto_run_test_func_destructor_2()</w:t>
            </w:r>
          </w:p>
          <w:p w14:paraId="5CA4E6F5" w14:textId="77777777" w:rsidR="00060E38" w:rsidRDefault="00060E38" w:rsidP="00060E38">
            <w:pPr>
              <w:pStyle w:val="2-"/>
            </w:pPr>
            <w:r>
              <w:t>{</w:t>
            </w:r>
          </w:p>
          <w:p w14:paraId="3D3D37A5" w14:textId="77777777" w:rsidR="00060E38" w:rsidRDefault="00060E38" w:rsidP="00060E38">
            <w:pPr>
              <w:pStyle w:val="2-"/>
            </w:pPr>
            <w:r>
              <w:t xml:space="preserve">        printf("auto_run_test_fun_destructor_2()\n");</w:t>
            </w:r>
          </w:p>
          <w:p w14:paraId="136C7AD7" w14:textId="708C8B55" w:rsidR="00060E38" w:rsidRDefault="00060E38" w:rsidP="00060E38">
            <w:pPr>
              <w:pStyle w:val="2-"/>
            </w:pPr>
            <w:r>
              <w:t>}</w:t>
            </w:r>
          </w:p>
        </w:tc>
      </w:tr>
    </w:tbl>
    <w:p w14:paraId="780C5579" w14:textId="7F84046C" w:rsidR="00E32152" w:rsidRPr="00E32152" w:rsidRDefault="00E32152" w:rsidP="00E32152">
      <w:pPr>
        <w:pStyle w:val="a9"/>
        <w:keepNext/>
        <w:widowControl/>
        <w:rPr>
          <w:color w:val="FF0000"/>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2152" w14:paraId="71CBA3A7" w14:textId="77777777" w:rsidTr="00E32152">
        <w:tc>
          <w:tcPr>
            <w:tcW w:w="8494" w:type="dxa"/>
          </w:tcPr>
          <w:p w14:paraId="1C358AAA" w14:textId="77777777" w:rsidR="00E32152" w:rsidRPr="00E32152" w:rsidRDefault="00E32152" w:rsidP="00E32152">
            <w:pPr>
              <w:pStyle w:val="2-"/>
              <w:rPr>
                <w:color w:val="auto"/>
              </w:rPr>
            </w:pPr>
            <w:r w:rsidRPr="00E32152">
              <w:rPr>
                <w:color w:val="auto"/>
              </w:rPr>
              <w:t>auto_run_test_class::constructor()</w:t>
            </w:r>
          </w:p>
          <w:p w14:paraId="4D1561E4" w14:textId="77777777" w:rsidR="00E32152" w:rsidRPr="00E32152" w:rsidRDefault="00E32152" w:rsidP="00E32152">
            <w:pPr>
              <w:pStyle w:val="2-"/>
              <w:rPr>
                <w:color w:val="auto"/>
              </w:rPr>
            </w:pPr>
            <w:r w:rsidRPr="00E32152">
              <w:rPr>
                <w:color w:val="auto"/>
              </w:rPr>
              <w:t>auto_run_test_fun_constructor_2()</w:t>
            </w:r>
          </w:p>
          <w:p w14:paraId="48594244" w14:textId="77777777" w:rsidR="00E32152" w:rsidRPr="00E32152" w:rsidRDefault="00E32152" w:rsidP="00E32152">
            <w:pPr>
              <w:pStyle w:val="2-"/>
              <w:rPr>
                <w:color w:val="auto"/>
              </w:rPr>
            </w:pPr>
            <w:r w:rsidRPr="00E32152">
              <w:rPr>
                <w:color w:val="auto"/>
              </w:rPr>
              <w:t>auto_run_test_fun_constructor_1()</w:t>
            </w:r>
          </w:p>
          <w:p w14:paraId="23500DC3" w14:textId="77777777" w:rsidR="00E32152" w:rsidRPr="00E32152" w:rsidRDefault="00E32152" w:rsidP="00E32152">
            <w:pPr>
              <w:pStyle w:val="2-"/>
              <w:rPr>
                <w:color w:val="auto"/>
              </w:rPr>
            </w:pPr>
            <w:r w:rsidRPr="00E32152">
              <w:rPr>
                <w:color w:val="auto"/>
              </w:rPr>
              <w:t>main():begin</w:t>
            </w:r>
          </w:p>
          <w:p w14:paraId="512CAA43" w14:textId="77777777" w:rsidR="00E32152" w:rsidRPr="00E32152" w:rsidRDefault="00E32152" w:rsidP="00E32152">
            <w:pPr>
              <w:pStyle w:val="2-"/>
              <w:rPr>
                <w:color w:val="auto"/>
              </w:rPr>
            </w:pPr>
            <w:r w:rsidRPr="00E32152">
              <w:rPr>
                <w:color w:val="auto"/>
              </w:rPr>
              <w:t>101,102,2,103,104,4,105,106,6,"STRING"</w:t>
            </w:r>
          </w:p>
          <w:p w14:paraId="398C9D90" w14:textId="77777777" w:rsidR="00E32152" w:rsidRPr="00E32152" w:rsidRDefault="00E32152" w:rsidP="00E32152">
            <w:pPr>
              <w:pStyle w:val="2-"/>
              <w:rPr>
                <w:color w:val="auto"/>
              </w:rPr>
            </w:pPr>
            <w:r w:rsidRPr="00E32152">
              <w:rPr>
                <w:color w:val="auto"/>
              </w:rPr>
              <w:t>main():end</w:t>
            </w:r>
          </w:p>
          <w:p w14:paraId="62857341" w14:textId="77777777" w:rsidR="00E32152" w:rsidRPr="00E32152" w:rsidRDefault="00E32152" w:rsidP="00E32152">
            <w:pPr>
              <w:pStyle w:val="2-"/>
              <w:rPr>
                <w:color w:val="auto"/>
              </w:rPr>
            </w:pPr>
            <w:r w:rsidRPr="00E32152">
              <w:rPr>
                <w:color w:val="auto"/>
              </w:rPr>
              <w:t>auto_run_test_class::destructor()</w:t>
            </w:r>
          </w:p>
          <w:p w14:paraId="34A36B91" w14:textId="77777777" w:rsidR="00E32152" w:rsidRPr="00E32152" w:rsidRDefault="00E32152" w:rsidP="00E32152">
            <w:pPr>
              <w:pStyle w:val="2-"/>
              <w:rPr>
                <w:color w:val="auto"/>
              </w:rPr>
            </w:pPr>
            <w:r w:rsidRPr="00E32152">
              <w:rPr>
                <w:color w:val="auto"/>
              </w:rPr>
              <w:t>auto_run_test_fun_destructor_1()</w:t>
            </w:r>
          </w:p>
          <w:p w14:paraId="5AF7DC4F" w14:textId="7C62632D" w:rsidR="00E32152" w:rsidRDefault="00E32152" w:rsidP="00E32152">
            <w:pPr>
              <w:pStyle w:val="2-"/>
            </w:pPr>
            <w:r w:rsidRPr="00E32152">
              <w:rPr>
                <w:color w:val="auto"/>
              </w:rPr>
              <w:t>auto_run_test_fun_destructor_2()</w:t>
            </w:r>
          </w:p>
        </w:tc>
      </w:tr>
    </w:tbl>
    <w:p w14:paraId="37DB519C" w14:textId="78E0CF7C" w:rsidR="00345346" w:rsidRPr="00345346" w:rsidRDefault="00345346" w:rsidP="00345346">
      <w:pPr>
        <w:pStyle w:val="a9"/>
        <w:keepNext/>
        <w:widowControl/>
        <w:spacing w:beforeLines="50" w:before="180"/>
        <w:ind w:firstLineChars="0" w:firstLine="0"/>
        <w:rPr>
          <w:szCs w:val="21"/>
        </w:rPr>
      </w:pPr>
      <w:r w:rsidRPr="00345346">
        <w:rPr>
          <w:szCs w:val="21"/>
        </w:rPr>
        <w:t>size</w:t>
      </w:r>
      <w:r w:rsidRPr="00345346">
        <w:rPr>
          <w:rFonts w:hint="eastAsia"/>
          <w:szCs w:val="21"/>
        </w:rPr>
        <w:t>コマンド</w:t>
      </w:r>
      <w:r>
        <w:rPr>
          <w:rFonts w:hint="eastAsia"/>
          <w:szCs w:val="21"/>
        </w:rPr>
        <w:t>による</w:t>
      </w:r>
      <w:r w:rsidRPr="00345346">
        <w:rPr>
          <w:rFonts w:hint="eastAsia"/>
          <w:szCs w:val="21"/>
        </w:rPr>
        <w:t>サイズ確認</w:t>
      </w:r>
      <w:r>
        <w:rPr>
          <w:rFonts w:hint="eastAsia"/>
          <w:szCs w:val="21"/>
        </w:rPr>
        <w:t>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系のみ</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2749EABE" w14:textId="77777777" w:rsidTr="00FE2E9A">
        <w:tc>
          <w:tcPr>
            <w:tcW w:w="8494" w:type="dxa"/>
          </w:tcPr>
          <w:p w14:paraId="36A37394" w14:textId="352610FF" w:rsidR="00345346" w:rsidRDefault="00345346" w:rsidP="00345346">
            <w:pPr>
              <w:pStyle w:val="2-"/>
            </w:pPr>
            <w:r>
              <w:t>$ size a.out</w:t>
            </w:r>
          </w:p>
          <w:p w14:paraId="3795C4B7" w14:textId="77777777" w:rsidR="00345346" w:rsidRPr="00345346" w:rsidRDefault="00345346" w:rsidP="00345346">
            <w:pPr>
              <w:pStyle w:val="2-"/>
              <w:rPr>
                <w:color w:val="auto"/>
              </w:rPr>
            </w:pPr>
            <w:r w:rsidRPr="00345346">
              <w:rPr>
                <w:color w:val="auto"/>
              </w:rPr>
              <w:t xml:space="preserve">   text    data     bss     dec     hex filename</w:t>
            </w:r>
          </w:p>
          <w:p w14:paraId="2C9D3D6B" w14:textId="2C43FB0C" w:rsidR="00345346" w:rsidRDefault="00345346" w:rsidP="00345346">
            <w:pPr>
              <w:pStyle w:val="2-"/>
            </w:pPr>
            <w:r w:rsidRPr="00345346">
              <w:rPr>
                <w:color w:val="auto"/>
              </w:rPr>
              <w:t xml:space="preserve">   2562     612      32    3206     c86 a.out</w:t>
            </w:r>
            <w:r>
              <w:rPr>
                <w:color w:val="auto"/>
              </w:rPr>
              <w:t xml:space="preserve">     </w:t>
            </w:r>
            <w:r w:rsidRPr="00345346">
              <w:rPr>
                <w:rFonts w:hint="eastAsia"/>
                <w:color w:val="FF0000"/>
              </w:rPr>
              <w:t>←*.text</w:t>
            </w:r>
            <w:r w:rsidRPr="00345346">
              <w:rPr>
                <w:color w:val="FF0000"/>
              </w:rPr>
              <w:t xml:space="preserve"> </w:t>
            </w:r>
            <w:r w:rsidRPr="00345346">
              <w:rPr>
                <w:rFonts w:hint="eastAsia"/>
                <w:color w:val="FF0000"/>
              </w:rPr>
              <w:t>+</w:t>
            </w:r>
            <w:r w:rsidRPr="00345346">
              <w:rPr>
                <w:color w:val="FF0000"/>
              </w:rPr>
              <w:t xml:space="preserve"> .</w:t>
            </w:r>
            <w:r w:rsidRPr="00345346">
              <w:rPr>
                <w:rFonts w:hint="eastAsia"/>
                <w:color w:val="FF0000"/>
              </w:rPr>
              <w:t>rodataサイズ, .dataサイズ, .bss サイズ, 合計サイズ</w:t>
            </w:r>
          </w:p>
        </w:tc>
      </w:tr>
    </w:tbl>
    <w:p w14:paraId="67C2EFC2" w14:textId="02FB7F70" w:rsidR="00345346" w:rsidRPr="00345346" w:rsidRDefault="00345346" w:rsidP="00345346">
      <w:pPr>
        <w:pStyle w:val="a9"/>
        <w:keepNext/>
        <w:widowControl/>
        <w:spacing w:beforeLines="50" w:before="180"/>
        <w:ind w:firstLineChars="0" w:firstLine="0"/>
        <w:rPr>
          <w:szCs w:val="21"/>
        </w:rPr>
      </w:pPr>
      <w:r>
        <w:rPr>
          <w:szCs w:val="21"/>
        </w:rPr>
        <w:lastRenderedPageBreak/>
        <w:t>objdump</w:t>
      </w:r>
      <w:r w:rsidRPr="00345346">
        <w:rPr>
          <w:rFonts w:hint="eastAsia"/>
          <w:szCs w:val="21"/>
        </w:rPr>
        <w:t>コマンド</w:t>
      </w:r>
      <w:r>
        <w:rPr>
          <w:rFonts w:hint="eastAsia"/>
          <w:szCs w:val="21"/>
        </w:rPr>
        <w:t>による</w:t>
      </w:r>
      <w:r w:rsidRPr="00345346">
        <w:rPr>
          <w:rFonts w:hint="eastAsia"/>
          <w:szCs w:val="21"/>
        </w:rPr>
        <w:t>サイズ確認</w:t>
      </w:r>
      <w:r>
        <w:rPr>
          <w:rFonts w:hint="eastAsia"/>
          <w:szCs w:val="21"/>
        </w:rPr>
        <w:t>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系のみ</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0542AF8F" w14:textId="77777777" w:rsidTr="00FE2E9A">
        <w:tc>
          <w:tcPr>
            <w:tcW w:w="8494" w:type="dxa"/>
          </w:tcPr>
          <w:p w14:paraId="653DED8E" w14:textId="17C9BD5B" w:rsidR="00345346" w:rsidRPr="00345346" w:rsidRDefault="00345346" w:rsidP="00345346">
            <w:pPr>
              <w:pStyle w:val="2-"/>
            </w:pPr>
            <w:r w:rsidRPr="00345346">
              <w:t>$ objdump -h a.out</w:t>
            </w:r>
          </w:p>
          <w:p w14:paraId="13CF4405" w14:textId="77777777" w:rsidR="00345346" w:rsidRPr="00345346" w:rsidRDefault="00345346" w:rsidP="00345346">
            <w:pPr>
              <w:pStyle w:val="2-"/>
              <w:rPr>
                <w:color w:val="auto"/>
              </w:rPr>
            </w:pPr>
          </w:p>
          <w:p w14:paraId="117128B8" w14:textId="77777777" w:rsidR="00345346" w:rsidRPr="00345346" w:rsidRDefault="00345346" w:rsidP="00345346">
            <w:pPr>
              <w:pStyle w:val="2-"/>
              <w:rPr>
                <w:color w:val="auto"/>
              </w:rPr>
            </w:pPr>
            <w:r w:rsidRPr="00345346">
              <w:rPr>
                <w:color w:val="auto"/>
              </w:rPr>
              <w:t>a.out:     file format elf64-x86-64</w:t>
            </w:r>
          </w:p>
          <w:p w14:paraId="3D33D776" w14:textId="77777777" w:rsidR="00345346" w:rsidRPr="00345346" w:rsidRDefault="00345346" w:rsidP="00345346">
            <w:pPr>
              <w:pStyle w:val="2-"/>
              <w:rPr>
                <w:color w:val="auto"/>
              </w:rPr>
            </w:pPr>
          </w:p>
          <w:p w14:paraId="08DDA1B0" w14:textId="77777777" w:rsidR="00345346" w:rsidRPr="00345346" w:rsidRDefault="00345346" w:rsidP="00345346">
            <w:pPr>
              <w:pStyle w:val="2-"/>
              <w:rPr>
                <w:color w:val="auto"/>
              </w:rPr>
            </w:pPr>
            <w:r w:rsidRPr="00345346">
              <w:rPr>
                <w:color w:val="auto"/>
              </w:rPr>
              <w:t>Sections:</w:t>
            </w:r>
          </w:p>
          <w:p w14:paraId="39908BEB" w14:textId="77777777" w:rsidR="00345346" w:rsidRPr="00345346" w:rsidRDefault="00345346" w:rsidP="00345346">
            <w:pPr>
              <w:pStyle w:val="2-"/>
              <w:rPr>
                <w:color w:val="auto"/>
              </w:rPr>
            </w:pPr>
            <w:r w:rsidRPr="00345346">
              <w:rPr>
                <w:color w:val="auto"/>
              </w:rPr>
              <w:t xml:space="preserve">Idx Name          </w:t>
            </w:r>
            <w:r w:rsidRPr="00345346">
              <w:rPr>
                <w:color w:val="FF0000"/>
              </w:rPr>
              <w:t>Size</w:t>
            </w:r>
            <w:r w:rsidRPr="00345346">
              <w:rPr>
                <w:color w:val="auto"/>
              </w:rPr>
              <w:t xml:space="preserve">      VMA               LMA               File off  Algn</w:t>
            </w:r>
          </w:p>
          <w:p w14:paraId="79548BF0" w14:textId="77777777" w:rsidR="00345346" w:rsidRPr="00345346" w:rsidRDefault="00345346" w:rsidP="00345346">
            <w:pPr>
              <w:pStyle w:val="2-"/>
              <w:rPr>
                <w:color w:val="auto"/>
              </w:rPr>
            </w:pPr>
            <w:r w:rsidRPr="00345346">
              <w:rPr>
                <w:color w:val="auto"/>
              </w:rPr>
              <w:t xml:space="preserve">  0 .interp       0000001c  0000000000400200  0000000000400200  00000200  2**0</w:t>
            </w:r>
          </w:p>
          <w:p w14:paraId="3B8960A9" w14:textId="77777777" w:rsidR="00345346" w:rsidRPr="00345346" w:rsidRDefault="00345346" w:rsidP="00345346">
            <w:pPr>
              <w:pStyle w:val="2-"/>
              <w:rPr>
                <w:color w:val="auto"/>
              </w:rPr>
            </w:pPr>
            <w:r w:rsidRPr="00345346">
              <w:rPr>
                <w:color w:val="auto"/>
              </w:rPr>
              <w:t xml:space="preserve">                  CONTENTS, ALLOC, LOAD, READONLY, DATA</w:t>
            </w:r>
          </w:p>
          <w:p w14:paraId="204E1195" w14:textId="77777777" w:rsidR="00345346" w:rsidRPr="00345346" w:rsidRDefault="00345346" w:rsidP="00345346">
            <w:pPr>
              <w:pStyle w:val="2-"/>
              <w:rPr>
                <w:color w:val="auto"/>
              </w:rPr>
            </w:pPr>
            <w:r w:rsidRPr="00345346">
              <w:rPr>
                <w:color w:val="auto"/>
              </w:rPr>
              <w:t xml:space="preserve">  1 .note.ABI-tag 00000020  000000000040021c  000000000040021c  0000021c  2**2</w:t>
            </w:r>
          </w:p>
          <w:p w14:paraId="6E0540F7" w14:textId="77777777" w:rsidR="00345346" w:rsidRPr="00345346" w:rsidRDefault="00345346" w:rsidP="00345346">
            <w:pPr>
              <w:pStyle w:val="2-"/>
              <w:rPr>
                <w:color w:val="auto"/>
              </w:rPr>
            </w:pPr>
            <w:r w:rsidRPr="00345346">
              <w:rPr>
                <w:color w:val="auto"/>
              </w:rPr>
              <w:t xml:space="preserve">                  CONTENTS, ALLOC, LOAD, READONLY, DATA</w:t>
            </w:r>
          </w:p>
          <w:p w14:paraId="5A9A3AA4" w14:textId="77777777" w:rsidR="00345346" w:rsidRPr="00345346" w:rsidRDefault="00345346" w:rsidP="00345346">
            <w:pPr>
              <w:pStyle w:val="2-"/>
              <w:rPr>
                <w:color w:val="auto"/>
              </w:rPr>
            </w:pPr>
            <w:r w:rsidRPr="00345346">
              <w:rPr>
                <w:color w:val="auto"/>
              </w:rPr>
              <w:t xml:space="preserve">  2 .note.gnu.build-id 00000024  000000000040023c  000000000040023c  0000023c  2**2</w:t>
            </w:r>
          </w:p>
          <w:p w14:paraId="69C8899B" w14:textId="77777777" w:rsidR="00345346" w:rsidRPr="00345346" w:rsidRDefault="00345346" w:rsidP="00345346">
            <w:pPr>
              <w:pStyle w:val="2-"/>
              <w:rPr>
                <w:color w:val="auto"/>
              </w:rPr>
            </w:pPr>
            <w:r w:rsidRPr="00345346">
              <w:rPr>
                <w:color w:val="auto"/>
              </w:rPr>
              <w:t xml:space="preserve">                  CONTENTS, ALLOC, LOAD, READONLY, DATA</w:t>
            </w:r>
          </w:p>
          <w:p w14:paraId="4D53EBF4" w14:textId="77777777" w:rsidR="00345346" w:rsidRPr="00345346" w:rsidRDefault="00345346" w:rsidP="00345346">
            <w:pPr>
              <w:pStyle w:val="2-"/>
              <w:rPr>
                <w:color w:val="auto"/>
              </w:rPr>
            </w:pPr>
            <w:r w:rsidRPr="00345346">
              <w:rPr>
                <w:color w:val="auto"/>
              </w:rPr>
              <w:t xml:space="preserve">  3 .gnu.hash     00000024  0000000000400260  0000000000400260  00000260  2**3</w:t>
            </w:r>
          </w:p>
          <w:p w14:paraId="278FD804" w14:textId="77777777" w:rsidR="00345346" w:rsidRPr="00345346" w:rsidRDefault="00345346" w:rsidP="00345346">
            <w:pPr>
              <w:pStyle w:val="2-"/>
              <w:rPr>
                <w:color w:val="auto"/>
              </w:rPr>
            </w:pPr>
            <w:r w:rsidRPr="00345346">
              <w:rPr>
                <w:color w:val="auto"/>
              </w:rPr>
              <w:t xml:space="preserve">                  CONTENTS, ALLOC, LOAD, READONLY, DATA</w:t>
            </w:r>
          </w:p>
          <w:p w14:paraId="545EEC44" w14:textId="77777777" w:rsidR="00345346" w:rsidRPr="00345346" w:rsidRDefault="00345346" w:rsidP="00345346">
            <w:pPr>
              <w:pStyle w:val="2-"/>
              <w:rPr>
                <w:color w:val="auto"/>
              </w:rPr>
            </w:pPr>
            <w:r w:rsidRPr="00345346">
              <w:rPr>
                <w:color w:val="auto"/>
              </w:rPr>
              <w:t xml:space="preserve">  4 .dynsym       000000c0  0000000000400288  0000000000400288  00000288  2**3</w:t>
            </w:r>
          </w:p>
          <w:p w14:paraId="589ACC3C" w14:textId="77777777" w:rsidR="00345346" w:rsidRPr="00345346" w:rsidRDefault="00345346" w:rsidP="00345346">
            <w:pPr>
              <w:pStyle w:val="2-"/>
              <w:rPr>
                <w:color w:val="auto"/>
              </w:rPr>
            </w:pPr>
            <w:r w:rsidRPr="00345346">
              <w:rPr>
                <w:color w:val="auto"/>
              </w:rPr>
              <w:t xml:space="preserve">                  CONTENTS, ALLOC, LOAD, READONLY, DATA</w:t>
            </w:r>
          </w:p>
          <w:p w14:paraId="459A0A57" w14:textId="77777777" w:rsidR="00345346" w:rsidRPr="00345346" w:rsidRDefault="00345346" w:rsidP="00345346">
            <w:pPr>
              <w:pStyle w:val="2-"/>
              <w:rPr>
                <w:color w:val="auto"/>
              </w:rPr>
            </w:pPr>
            <w:r w:rsidRPr="00345346">
              <w:rPr>
                <w:color w:val="auto"/>
              </w:rPr>
              <w:t xml:space="preserve">  5 .dynstr       000000ac  0000000000400348  0000000000400348  00000348  2**0</w:t>
            </w:r>
          </w:p>
          <w:p w14:paraId="418B7EB4" w14:textId="77777777" w:rsidR="00345346" w:rsidRPr="00345346" w:rsidRDefault="00345346" w:rsidP="00345346">
            <w:pPr>
              <w:pStyle w:val="2-"/>
              <w:rPr>
                <w:color w:val="auto"/>
              </w:rPr>
            </w:pPr>
            <w:r w:rsidRPr="00345346">
              <w:rPr>
                <w:color w:val="auto"/>
              </w:rPr>
              <w:t xml:space="preserve">                  CONTENTS, ALLOC, LOAD, READONLY, DATA</w:t>
            </w:r>
          </w:p>
          <w:p w14:paraId="1F8883BA" w14:textId="77777777" w:rsidR="00345346" w:rsidRPr="00345346" w:rsidRDefault="00345346" w:rsidP="00345346">
            <w:pPr>
              <w:pStyle w:val="2-"/>
              <w:rPr>
                <w:color w:val="auto"/>
              </w:rPr>
            </w:pPr>
            <w:r w:rsidRPr="00345346">
              <w:rPr>
                <w:color w:val="auto"/>
              </w:rPr>
              <w:t xml:space="preserve">  6 .gnu.version  00000010  00000000004003f4  00000000004003f4  000003f4  2**1</w:t>
            </w:r>
          </w:p>
          <w:p w14:paraId="53324339" w14:textId="77777777" w:rsidR="00345346" w:rsidRPr="00345346" w:rsidRDefault="00345346" w:rsidP="00345346">
            <w:pPr>
              <w:pStyle w:val="2-"/>
              <w:rPr>
                <w:color w:val="auto"/>
              </w:rPr>
            </w:pPr>
            <w:r w:rsidRPr="00345346">
              <w:rPr>
                <w:color w:val="auto"/>
              </w:rPr>
              <w:t xml:space="preserve">                  CONTENTS, ALLOC, LOAD, READONLY, DATA</w:t>
            </w:r>
          </w:p>
          <w:p w14:paraId="4A49B494" w14:textId="77777777" w:rsidR="00345346" w:rsidRPr="00345346" w:rsidRDefault="00345346" w:rsidP="00345346">
            <w:pPr>
              <w:pStyle w:val="2-"/>
              <w:rPr>
                <w:color w:val="auto"/>
              </w:rPr>
            </w:pPr>
            <w:r w:rsidRPr="00345346">
              <w:rPr>
                <w:color w:val="auto"/>
              </w:rPr>
              <w:t xml:space="preserve">  7 .gnu.version_r 00000040  0000000000400408  0000000000400408  00000408  2**3</w:t>
            </w:r>
          </w:p>
          <w:p w14:paraId="08A16790" w14:textId="77777777" w:rsidR="00345346" w:rsidRPr="00345346" w:rsidRDefault="00345346" w:rsidP="00345346">
            <w:pPr>
              <w:pStyle w:val="2-"/>
              <w:rPr>
                <w:color w:val="auto"/>
              </w:rPr>
            </w:pPr>
            <w:r w:rsidRPr="00345346">
              <w:rPr>
                <w:color w:val="auto"/>
              </w:rPr>
              <w:t xml:space="preserve">                  CONTENTS, ALLOC, LOAD, READONLY, DATA</w:t>
            </w:r>
          </w:p>
          <w:p w14:paraId="330EB1F7" w14:textId="77777777" w:rsidR="00345346" w:rsidRPr="00345346" w:rsidRDefault="00345346" w:rsidP="00345346">
            <w:pPr>
              <w:pStyle w:val="2-"/>
              <w:rPr>
                <w:color w:val="auto"/>
              </w:rPr>
            </w:pPr>
            <w:r w:rsidRPr="00345346">
              <w:rPr>
                <w:color w:val="auto"/>
              </w:rPr>
              <w:t xml:space="preserve">  8 .rela.dyn     00000018  0000000000400448  0000000000400448  00000448  2**3</w:t>
            </w:r>
          </w:p>
          <w:p w14:paraId="55CE227A" w14:textId="77777777" w:rsidR="00345346" w:rsidRPr="00345346" w:rsidRDefault="00345346" w:rsidP="00345346">
            <w:pPr>
              <w:pStyle w:val="2-"/>
              <w:rPr>
                <w:color w:val="auto"/>
              </w:rPr>
            </w:pPr>
            <w:r w:rsidRPr="00345346">
              <w:rPr>
                <w:color w:val="auto"/>
              </w:rPr>
              <w:t xml:space="preserve">                  CONTENTS, ALLOC, LOAD, READONLY, DATA</w:t>
            </w:r>
          </w:p>
          <w:p w14:paraId="600D82AD" w14:textId="77777777" w:rsidR="00345346" w:rsidRPr="00345346" w:rsidRDefault="00345346" w:rsidP="00345346">
            <w:pPr>
              <w:pStyle w:val="2-"/>
              <w:rPr>
                <w:color w:val="auto"/>
              </w:rPr>
            </w:pPr>
            <w:r w:rsidRPr="00345346">
              <w:rPr>
                <w:color w:val="auto"/>
              </w:rPr>
              <w:t xml:space="preserve">  9 .rela.plt     00000078  0000000000400460  0000000000400460  00000460  2**3</w:t>
            </w:r>
          </w:p>
          <w:p w14:paraId="015B1752" w14:textId="77777777" w:rsidR="00345346" w:rsidRPr="00345346" w:rsidRDefault="00345346" w:rsidP="00345346">
            <w:pPr>
              <w:pStyle w:val="2-"/>
              <w:rPr>
                <w:color w:val="auto"/>
              </w:rPr>
            </w:pPr>
            <w:r w:rsidRPr="00345346">
              <w:rPr>
                <w:color w:val="auto"/>
              </w:rPr>
              <w:t xml:space="preserve">                  CONTENTS, ALLOC, LOAD, READONLY, DATA</w:t>
            </w:r>
          </w:p>
          <w:p w14:paraId="1E9A4A8E" w14:textId="77777777" w:rsidR="00345346" w:rsidRPr="00345346" w:rsidRDefault="00345346" w:rsidP="00345346">
            <w:pPr>
              <w:pStyle w:val="2-"/>
              <w:rPr>
                <w:color w:val="auto"/>
              </w:rPr>
            </w:pPr>
            <w:r w:rsidRPr="00345346">
              <w:rPr>
                <w:color w:val="auto"/>
              </w:rPr>
              <w:t xml:space="preserve"> 10</w:t>
            </w:r>
            <w:r w:rsidRPr="00345346">
              <w:rPr>
                <w:color w:val="FF0000"/>
              </w:rPr>
              <w:t xml:space="preserve"> .init</w:t>
            </w:r>
            <w:r w:rsidRPr="00345346">
              <w:rPr>
                <w:color w:val="auto"/>
              </w:rPr>
              <w:t xml:space="preserve">         </w:t>
            </w:r>
            <w:r w:rsidRPr="00345346">
              <w:rPr>
                <w:color w:val="FF0000"/>
              </w:rPr>
              <w:t xml:space="preserve">00000018 </w:t>
            </w:r>
            <w:r w:rsidRPr="00345346">
              <w:rPr>
                <w:color w:val="auto"/>
              </w:rPr>
              <w:t xml:space="preserve"> 00000000004004d8  00000000004004d8  000004d8  2**2</w:t>
            </w:r>
          </w:p>
          <w:p w14:paraId="202AF20C" w14:textId="77777777" w:rsidR="00345346" w:rsidRPr="00345346" w:rsidRDefault="00345346" w:rsidP="00345346">
            <w:pPr>
              <w:pStyle w:val="2-"/>
              <w:rPr>
                <w:color w:val="auto"/>
              </w:rPr>
            </w:pPr>
            <w:r w:rsidRPr="00345346">
              <w:rPr>
                <w:color w:val="auto"/>
              </w:rPr>
              <w:t xml:space="preserve">                  CONTENTS, ALLOC, LOAD, READONLY, CODE</w:t>
            </w:r>
          </w:p>
          <w:p w14:paraId="2A9467C7" w14:textId="77777777" w:rsidR="00345346" w:rsidRPr="00345346" w:rsidRDefault="00345346" w:rsidP="00345346">
            <w:pPr>
              <w:pStyle w:val="2-"/>
              <w:rPr>
                <w:color w:val="auto"/>
              </w:rPr>
            </w:pPr>
            <w:r w:rsidRPr="00345346">
              <w:rPr>
                <w:color w:val="auto"/>
              </w:rPr>
              <w:t xml:space="preserve"> 11 .plt          00000060  00000000004004f0  00000000004004f0  000004f0  2**2</w:t>
            </w:r>
          </w:p>
          <w:p w14:paraId="1A5DFBF9" w14:textId="77777777" w:rsidR="00345346" w:rsidRPr="00345346" w:rsidRDefault="00345346" w:rsidP="00345346">
            <w:pPr>
              <w:pStyle w:val="2-"/>
              <w:rPr>
                <w:color w:val="auto"/>
              </w:rPr>
            </w:pPr>
            <w:r w:rsidRPr="00345346">
              <w:rPr>
                <w:color w:val="auto"/>
              </w:rPr>
              <w:t xml:space="preserve">                  CONTENTS, ALLOC, LOAD, READONLY, CODE</w:t>
            </w:r>
          </w:p>
          <w:p w14:paraId="229843E8" w14:textId="77777777" w:rsidR="00345346" w:rsidRPr="00345346" w:rsidRDefault="00345346" w:rsidP="00345346">
            <w:pPr>
              <w:pStyle w:val="2-"/>
              <w:rPr>
                <w:color w:val="auto"/>
              </w:rPr>
            </w:pPr>
            <w:r w:rsidRPr="00345346">
              <w:rPr>
                <w:color w:val="auto"/>
              </w:rPr>
              <w:t xml:space="preserve"> 12 </w:t>
            </w:r>
            <w:r w:rsidRPr="00345346">
              <w:rPr>
                <w:color w:val="FF0000"/>
              </w:rPr>
              <w:t>.text         00000358</w:t>
            </w:r>
            <w:r w:rsidRPr="00345346">
              <w:rPr>
                <w:color w:val="auto"/>
              </w:rPr>
              <w:t xml:space="preserve">  0000000000400550  0000000000400550  00000550  2**4</w:t>
            </w:r>
          </w:p>
          <w:p w14:paraId="4671DF34" w14:textId="77777777" w:rsidR="00345346" w:rsidRPr="00345346" w:rsidRDefault="00345346" w:rsidP="00345346">
            <w:pPr>
              <w:pStyle w:val="2-"/>
              <w:rPr>
                <w:color w:val="auto"/>
              </w:rPr>
            </w:pPr>
            <w:r w:rsidRPr="00345346">
              <w:rPr>
                <w:color w:val="auto"/>
              </w:rPr>
              <w:t xml:space="preserve">                  CONTENTS, ALLOC, LOAD, READONLY, CODE</w:t>
            </w:r>
          </w:p>
          <w:p w14:paraId="198CADC4" w14:textId="77777777" w:rsidR="00345346" w:rsidRPr="00345346" w:rsidRDefault="00345346" w:rsidP="00345346">
            <w:pPr>
              <w:pStyle w:val="2-"/>
              <w:rPr>
                <w:color w:val="auto"/>
              </w:rPr>
            </w:pPr>
            <w:r w:rsidRPr="00345346">
              <w:rPr>
                <w:color w:val="auto"/>
              </w:rPr>
              <w:t xml:space="preserve"> 13 </w:t>
            </w:r>
            <w:r w:rsidRPr="00345346">
              <w:rPr>
                <w:color w:val="FF0000"/>
              </w:rPr>
              <w:t>.fini         0000000e</w:t>
            </w:r>
            <w:r w:rsidRPr="00345346">
              <w:rPr>
                <w:color w:val="auto"/>
              </w:rPr>
              <w:t xml:space="preserve">  00000000004008a8  00000000004008a8  000008a8  2**2</w:t>
            </w:r>
          </w:p>
          <w:p w14:paraId="44F2E828" w14:textId="77777777" w:rsidR="00345346" w:rsidRPr="00345346" w:rsidRDefault="00345346" w:rsidP="00345346">
            <w:pPr>
              <w:pStyle w:val="2-"/>
              <w:rPr>
                <w:color w:val="auto"/>
              </w:rPr>
            </w:pPr>
            <w:r w:rsidRPr="00345346">
              <w:rPr>
                <w:color w:val="auto"/>
              </w:rPr>
              <w:t xml:space="preserve">                  CONTENTS, ALLOC, LOAD, READONLY, CODE</w:t>
            </w:r>
          </w:p>
          <w:p w14:paraId="35C129F6" w14:textId="77777777" w:rsidR="00345346" w:rsidRPr="00345346" w:rsidRDefault="00345346" w:rsidP="00345346">
            <w:pPr>
              <w:pStyle w:val="2-"/>
              <w:rPr>
                <w:color w:val="auto"/>
              </w:rPr>
            </w:pPr>
            <w:r w:rsidRPr="00345346">
              <w:rPr>
                <w:color w:val="auto"/>
              </w:rPr>
              <w:t xml:space="preserve"> 14 </w:t>
            </w:r>
            <w:r w:rsidRPr="00345346">
              <w:rPr>
                <w:color w:val="FF0000"/>
              </w:rPr>
              <w:t>.rodata       0000014c</w:t>
            </w:r>
            <w:r w:rsidRPr="00345346">
              <w:rPr>
                <w:color w:val="auto"/>
              </w:rPr>
              <w:t xml:space="preserve">  00000000004008b8  00000000004008b8  000008b8  2**3</w:t>
            </w:r>
          </w:p>
          <w:p w14:paraId="4E739DA1" w14:textId="77777777" w:rsidR="00345346" w:rsidRPr="00345346" w:rsidRDefault="00345346" w:rsidP="00345346">
            <w:pPr>
              <w:pStyle w:val="2-"/>
              <w:rPr>
                <w:color w:val="auto"/>
              </w:rPr>
            </w:pPr>
            <w:r w:rsidRPr="00345346">
              <w:rPr>
                <w:color w:val="auto"/>
              </w:rPr>
              <w:t xml:space="preserve">                  CONTENTS, ALLOC, LOAD, READONLY, DATA</w:t>
            </w:r>
          </w:p>
          <w:p w14:paraId="44730C78" w14:textId="77777777" w:rsidR="00345346" w:rsidRPr="00345346" w:rsidRDefault="00345346" w:rsidP="00345346">
            <w:pPr>
              <w:pStyle w:val="2-"/>
              <w:rPr>
                <w:color w:val="auto"/>
              </w:rPr>
            </w:pPr>
            <w:r w:rsidRPr="00345346">
              <w:rPr>
                <w:color w:val="auto"/>
              </w:rPr>
              <w:t xml:space="preserve"> 15 .eh_frame_hdr 00000064  0000000000400a04  0000000000400a04  00000a04  2**2</w:t>
            </w:r>
          </w:p>
          <w:p w14:paraId="0CB22F6A" w14:textId="77777777" w:rsidR="00345346" w:rsidRPr="00345346" w:rsidRDefault="00345346" w:rsidP="00345346">
            <w:pPr>
              <w:pStyle w:val="2-"/>
              <w:rPr>
                <w:color w:val="auto"/>
              </w:rPr>
            </w:pPr>
            <w:r w:rsidRPr="00345346">
              <w:rPr>
                <w:color w:val="auto"/>
              </w:rPr>
              <w:t xml:space="preserve">                  CONTENTS, ALLOC, LOAD, READONLY, DATA</w:t>
            </w:r>
          </w:p>
          <w:p w14:paraId="2AD1A47D" w14:textId="77777777" w:rsidR="00345346" w:rsidRPr="00345346" w:rsidRDefault="00345346" w:rsidP="00345346">
            <w:pPr>
              <w:pStyle w:val="2-"/>
              <w:rPr>
                <w:color w:val="auto"/>
              </w:rPr>
            </w:pPr>
            <w:r w:rsidRPr="00345346">
              <w:rPr>
                <w:color w:val="auto"/>
              </w:rPr>
              <w:t xml:space="preserve"> 16 .eh_frame     000001a4  0000000000400a68  0000000000400a68  00000a68  2**3</w:t>
            </w:r>
          </w:p>
          <w:p w14:paraId="47A024FA" w14:textId="77777777" w:rsidR="00345346" w:rsidRPr="00345346" w:rsidRDefault="00345346" w:rsidP="00345346">
            <w:pPr>
              <w:pStyle w:val="2-"/>
              <w:rPr>
                <w:color w:val="auto"/>
              </w:rPr>
            </w:pPr>
            <w:r w:rsidRPr="00345346">
              <w:rPr>
                <w:color w:val="auto"/>
              </w:rPr>
              <w:t xml:space="preserve">                  CONTENTS, ALLOC, LOAD, READONLY, DATA</w:t>
            </w:r>
          </w:p>
          <w:p w14:paraId="65B7754B" w14:textId="77777777" w:rsidR="00345346" w:rsidRPr="00345346" w:rsidRDefault="00345346" w:rsidP="00345346">
            <w:pPr>
              <w:pStyle w:val="2-"/>
              <w:rPr>
                <w:color w:val="auto"/>
              </w:rPr>
            </w:pPr>
            <w:r w:rsidRPr="00345346">
              <w:rPr>
                <w:color w:val="auto"/>
              </w:rPr>
              <w:t xml:space="preserve"> 17 .ctors        00000028  0000000000600c10  0000000000600c10  00000c10  2**3</w:t>
            </w:r>
          </w:p>
          <w:p w14:paraId="4A1B9C5B" w14:textId="77777777" w:rsidR="00345346" w:rsidRPr="00345346" w:rsidRDefault="00345346" w:rsidP="00345346">
            <w:pPr>
              <w:pStyle w:val="2-"/>
              <w:rPr>
                <w:color w:val="auto"/>
              </w:rPr>
            </w:pPr>
            <w:r w:rsidRPr="00345346">
              <w:rPr>
                <w:color w:val="auto"/>
              </w:rPr>
              <w:t xml:space="preserve">                  CONTENTS, ALLOC, LOAD, DATA</w:t>
            </w:r>
          </w:p>
          <w:p w14:paraId="204A2E4B" w14:textId="77777777" w:rsidR="00345346" w:rsidRPr="00345346" w:rsidRDefault="00345346" w:rsidP="00345346">
            <w:pPr>
              <w:pStyle w:val="2-"/>
              <w:rPr>
                <w:color w:val="auto"/>
              </w:rPr>
            </w:pPr>
            <w:r w:rsidRPr="00345346">
              <w:rPr>
                <w:color w:val="auto"/>
              </w:rPr>
              <w:t xml:space="preserve"> 18 .dtors        00000020  0000000000600c38  0000000000600c38  00000c38  2**3</w:t>
            </w:r>
          </w:p>
          <w:p w14:paraId="58DEC7EA" w14:textId="77777777" w:rsidR="00345346" w:rsidRPr="00345346" w:rsidRDefault="00345346" w:rsidP="00345346">
            <w:pPr>
              <w:pStyle w:val="2-"/>
              <w:rPr>
                <w:color w:val="auto"/>
              </w:rPr>
            </w:pPr>
            <w:r w:rsidRPr="00345346">
              <w:rPr>
                <w:color w:val="auto"/>
              </w:rPr>
              <w:t xml:space="preserve">                  CONTENTS, ALLOC, LOAD, DATA</w:t>
            </w:r>
          </w:p>
          <w:p w14:paraId="75A83F96" w14:textId="77777777" w:rsidR="00345346" w:rsidRPr="00345346" w:rsidRDefault="00345346" w:rsidP="00345346">
            <w:pPr>
              <w:pStyle w:val="2-"/>
              <w:rPr>
                <w:color w:val="auto"/>
              </w:rPr>
            </w:pPr>
            <w:r w:rsidRPr="00345346">
              <w:rPr>
                <w:color w:val="auto"/>
              </w:rPr>
              <w:t xml:space="preserve"> 19 .jcr          00000008  0000000000600c58  0000000000600c58  00000c58  2**3</w:t>
            </w:r>
          </w:p>
          <w:p w14:paraId="529C46B1" w14:textId="77777777" w:rsidR="00345346" w:rsidRPr="00345346" w:rsidRDefault="00345346" w:rsidP="00345346">
            <w:pPr>
              <w:pStyle w:val="2-"/>
              <w:rPr>
                <w:color w:val="auto"/>
              </w:rPr>
            </w:pPr>
            <w:r w:rsidRPr="00345346">
              <w:rPr>
                <w:color w:val="auto"/>
              </w:rPr>
              <w:t xml:space="preserve">                  CONTENTS, ALLOC, LOAD, DATA</w:t>
            </w:r>
          </w:p>
          <w:p w14:paraId="5050CF0A" w14:textId="77777777" w:rsidR="00345346" w:rsidRPr="00345346" w:rsidRDefault="00345346" w:rsidP="00345346">
            <w:pPr>
              <w:pStyle w:val="2-"/>
              <w:rPr>
                <w:color w:val="auto"/>
              </w:rPr>
            </w:pPr>
            <w:r w:rsidRPr="00345346">
              <w:rPr>
                <w:color w:val="auto"/>
              </w:rPr>
              <w:t xml:space="preserve"> 20 .dynamic      000001c0  0000000000600c60  0000000000600c60  00000c60  2**3</w:t>
            </w:r>
          </w:p>
          <w:p w14:paraId="47238B33" w14:textId="77777777" w:rsidR="00345346" w:rsidRPr="00345346" w:rsidRDefault="00345346" w:rsidP="00345346">
            <w:pPr>
              <w:pStyle w:val="2-"/>
              <w:rPr>
                <w:color w:val="auto"/>
              </w:rPr>
            </w:pPr>
            <w:r w:rsidRPr="00345346">
              <w:rPr>
                <w:color w:val="auto"/>
              </w:rPr>
              <w:t xml:space="preserve">                  CONTENTS, ALLOC, LOAD, DATA</w:t>
            </w:r>
          </w:p>
          <w:p w14:paraId="399FF1D4" w14:textId="77777777" w:rsidR="00345346" w:rsidRPr="00345346" w:rsidRDefault="00345346" w:rsidP="00345346">
            <w:pPr>
              <w:pStyle w:val="2-"/>
              <w:rPr>
                <w:color w:val="auto"/>
              </w:rPr>
            </w:pPr>
            <w:r w:rsidRPr="00345346">
              <w:rPr>
                <w:color w:val="auto"/>
              </w:rPr>
              <w:t xml:space="preserve"> 21 .got          00000008  0000000000600e20  0000000000600e20  00000e20  2**3</w:t>
            </w:r>
          </w:p>
          <w:p w14:paraId="480D24BC" w14:textId="77777777" w:rsidR="00345346" w:rsidRPr="00345346" w:rsidRDefault="00345346" w:rsidP="00345346">
            <w:pPr>
              <w:pStyle w:val="2-"/>
              <w:rPr>
                <w:color w:val="auto"/>
              </w:rPr>
            </w:pPr>
            <w:r w:rsidRPr="00345346">
              <w:rPr>
                <w:color w:val="auto"/>
              </w:rPr>
              <w:t xml:space="preserve">                  CONTENTS, ALLOC, LOAD, DATA</w:t>
            </w:r>
          </w:p>
          <w:p w14:paraId="3B472E84" w14:textId="77777777" w:rsidR="00345346" w:rsidRPr="00345346" w:rsidRDefault="00345346" w:rsidP="00345346">
            <w:pPr>
              <w:pStyle w:val="2-"/>
              <w:rPr>
                <w:color w:val="auto"/>
              </w:rPr>
            </w:pPr>
            <w:r w:rsidRPr="00345346">
              <w:rPr>
                <w:color w:val="auto"/>
              </w:rPr>
              <w:t xml:space="preserve"> 22 .got.plt      00000040  0000000000600e28  0000000000600e28  00000e28  2**3</w:t>
            </w:r>
          </w:p>
          <w:p w14:paraId="34D05F36" w14:textId="77777777" w:rsidR="00345346" w:rsidRPr="00345346" w:rsidRDefault="00345346" w:rsidP="00345346">
            <w:pPr>
              <w:pStyle w:val="2-"/>
              <w:rPr>
                <w:color w:val="auto"/>
              </w:rPr>
            </w:pPr>
            <w:r w:rsidRPr="00345346">
              <w:rPr>
                <w:color w:val="auto"/>
              </w:rPr>
              <w:t xml:space="preserve">                  CONTENTS, ALLOC, LOAD, DATA</w:t>
            </w:r>
          </w:p>
          <w:p w14:paraId="38E16B9E" w14:textId="77777777" w:rsidR="00345346" w:rsidRPr="00345346" w:rsidRDefault="00345346" w:rsidP="00345346">
            <w:pPr>
              <w:pStyle w:val="2-"/>
              <w:rPr>
                <w:color w:val="auto"/>
              </w:rPr>
            </w:pPr>
            <w:r w:rsidRPr="00345346">
              <w:rPr>
                <w:color w:val="auto"/>
              </w:rPr>
              <w:t xml:space="preserve"> 23 </w:t>
            </w:r>
            <w:r w:rsidRPr="00345346">
              <w:rPr>
                <w:color w:val="FF0000"/>
              </w:rPr>
              <w:t>.data         0000000c</w:t>
            </w:r>
            <w:r w:rsidRPr="00345346">
              <w:rPr>
                <w:color w:val="auto"/>
              </w:rPr>
              <w:t xml:space="preserve">  0000000000600e68  0000000000600e68  00000e68  2**2</w:t>
            </w:r>
          </w:p>
          <w:p w14:paraId="3AEA4D70" w14:textId="77777777" w:rsidR="00345346" w:rsidRPr="00345346" w:rsidRDefault="00345346" w:rsidP="00345346">
            <w:pPr>
              <w:pStyle w:val="2-"/>
              <w:rPr>
                <w:color w:val="auto"/>
              </w:rPr>
            </w:pPr>
            <w:r w:rsidRPr="00345346">
              <w:rPr>
                <w:color w:val="auto"/>
              </w:rPr>
              <w:t xml:space="preserve">                  CONTENTS, ALLOC, LOAD, DATA</w:t>
            </w:r>
          </w:p>
          <w:p w14:paraId="49A98EA3" w14:textId="77777777" w:rsidR="00345346" w:rsidRPr="00345346" w:rsidRDefault="00345346" w:rsidP="00345346">
            <w:pPr>
              <w:pStyle w:val="2-"/>
              <w:rPr>
                <w:color w:val="auto"/>
              </w:rPr>
            </w:pPr>
            <w:r w:rsidRPr="00345346">
              <w:rPr>
                <w:color w:val="auto"/>
              </w:rPr>
              <w:t xml:space="preserve"> 24 </w:t>
            </w:r>
            <w:r w:rsidRPr="00345346">
              <w:rPr>
                <w:color w:val="FF0000"/>
              </w:rPr>
              <w:t>.bss          00000020</w:t>
            </w:r>
            <w:r w:rsidRPr="00345346">
              <w:rPr>
                <w:color w:val="auto"/>
              </w:rPr>
              <w:t xml:space="preserve">  0000000000600e78  0000000000600e78  00000e74  2**3</w:t>
            </w:r>
          </w:p>
          <w:p w14:paraId="08D1F1F6" w14:textId="77777777" w:rsidR="00345346" w:rsidRPr="00345346" w:rsidRDefault="00345346" w:rsidP="00345346">
            <w:pPr>
              <w:pStyle w:val="2-"/>
              <w:rPr>
                <w:color w:val="auto"/>
              </w:rPr>
            </w:pPr>
            <w:r w:rsidRPr="00345346">
              <w:rPr>
                <w:color w:val="auto"/>
              </w:rPr>
              <w:t xml:space="preserve">                  ALLOC</w:t>
            </w:r>
          </w:p>
          <w:p w14:paraId="793C2FAC" w14:textId="77777777" w:rsidR="00345346" w:rsidRPr="00345346" w:rsidRDefault="00345346" w:rsidP="00345346">
            <w:pPr>
              <w:pStyle w:val="2-"/>
              <w:rPr>
                <w:color w:val="auto"/>
              </w:rPr>
            </w:pPr>
            <w:r w:rsidRPr="00345346">
              <w:rPr>
                <w:color w:val="auto"/>
              </w:rPr>
              <w:t xml:space="preserve"> 25 .comment      00000058  0000000000000000  0000000000000000  00000e74  2**0</w:t>
            </w:r>
          </w:p>
          <w:p w14:paraId="46DF72C4" w14:textId="14FDDA5D" w:rsidR="00345346" w:rsidRDefault="00345346" w:rsidP="00345346">
            <w:pPr>
              <w:pStyle w:val="2-"/>
            </w:pPr>
            <w:r w:rsidRPr="00345346">
              <w:rPr>
                <w:color w:val="auto"/>
              </w:rPr>
              <w:t xml:space="preserve">                  CONTENTS, READONLY</w:t>
            </w:r>
          </w:p>
        </w:tc>
      </w:tr>
    </w:tbl>
    <w:p w14:paraId="5AA297AF" w14:textId="4F6516E7" w:rsidR="00345346" w:rsidRPr="00345346" w:rsidRDefault="00345346" w:rsidP="00345346">
      <w:pPr>
        <w:pStyle w:val="a9"/>
        <w:keepNext/>
        <w:widowControl/>
        <w:spacing w:beforeLines="50" w:before="180"/>
        <w:ind w:firstLineChars="0" w:firstLine="0"/>
        <w:rPr>
          <w:szCs w:val="21"/>
        </w:rPr>
      </w:pPr>
      <w:r>
        <w:rPr>
          <w:szCs w:val="21"/>
        </w:rPr>
        <w:t>MAP</w:t>
      </w:r>
      <w:r>
        <w:rPr>
          <w:rFonts w:hint="eastAsia"/>
          <w:szCs w:val="21"/>
        </w:rPr>
        <w:t>ファイル出力例</w:t>
      </w:r>
      <w:r w:rsidRPr="00345346">
        <w:rPr>
          <w:rFonts w:hint="eastAsia"/>
          <w:szCs w:val="21"/>
        </w:rPr>
        <w:t>：</w:t>
      </w:r>
      <w:r w:rsidRPr="00345346">
        <w:rPr>
          <w:rFonts w:hint="eastAsia"/>
          <w:szCs w:val="21"/>
        </w:rPr>
        <w:t xml:space="preserve"> </w:t>
      </w:r>
      <w:r w:rsidRPr="00345346">
        <w:rPr>
          <w:rFonts w:hint="eastAsia"/>
          <w:szCs w:val="21"/>
        </w:rPr>
        <w:t>※</w:t>
      </w:r>
      <w:r w:rsidRPr="00345346">
        <w:rPr>
          <w:rFonts w:hint="eastAsia"/>
          <w:szCs w:val="21"/>
        </w:rPr>
        <w:t>GCC</w:t>
      </w:r>
      <w:r w:rsidRPr="00345346">
        <w:rPr>
          <w:rFonts w:hint="eastAsia"/>
          <w:szCs w:val="21"/>
        </w:rPr>
        <w:t>系</w:t>
      </w:r>
      <w:r>
        <w:rPr>
          <w:rFonts w:hint="eastAsia"/>
          <w:szCs w:val="21"/>
        </w:rPr>
        <w:t>のコンパイル結果の一部抜粋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45346" w14:paraId="4D1FCDA0" w14:textId="77777777" w:rsidTr="00FE2E9A">
        <w:tc>
          <w:tcPr>
            <w:tcW w:w="8494" w:type="dxa"/>
          </w:tcPr>
          <w:p w14:paraId="3634C3EA" w14:textId="77777777" w:rsidR="00345346" w:rsidRPr="00345346" w:rsidRDefault="00345346" w:rsidP="00345346">
            <w:pPr>
              <w:pStyle w:val="2-"/>
              <w:rPr>
                <w:color w:val="auto"/>
              </w:rPr>
            </w:pPr>
            <w:r w:rsidRPr="00345346">
              <w:rPr>
                <w:color w:val="auto"/>
              </w:rPr>
              <w:t>.text          0x0000000000400634      0x16b /tmp/ccg1iYOV.o</w:t>
            </w:r>
          </w:p>
          <w:p w14:paraId="214CC2F9" w14:textId="77777777" w:rsidR="00345346" w:rsidRPr="00345346" w:rsidRDefault="00345346" w:rsidP="00345346">
            <w:pPr>
              <w:pStyle w:val="2-"/>
              <w:rPr>
                <w:color w:val="auto"/>
              </w:rPr>
            </w:pPr>
            <w:r w:rsidRPr="00345346">
              <w:rPr>
                <w:color w:val="auto"/>
              </w:rPr>
              <w:t xml:space="preserve">                0x0000000000400634                main</w:t>
            </w:r>
          </w:p>
          <w:p w14:paraId="18E09191" w14:textId="77777777" w:rsidR="00345346" w:rsidRPr="00345346" w:rsidRDefault="00345346" w:rsidP="00345346">
            <w:pPr>
              <w:pStyle w:val="2-"/>
              <w:rPr>
                <w:color w:val="auto"/>
              </w:rPr>
            </w:pPr>
            <w:r w:rsidRPr="00345346">
              <w:rPr>
                <w:color w:val="auto"/>
              </w:rPr>
              <w:t xml:space="preserve">                0x000000000040070a                _Z32auto_run_test_func_constructor_1v</w:t>
            </w:r>
          </w:p>
          <w:p w14:paraId="7A3D299C" w14:textId="77777777" w:rsidR="00345346" w:rsidRPr="00345346" w:rsidRDefault="00345346" w:rsidP="00345346">
            <w:pPr>
              <w:pStyle w:val="2-"/>
              <w:rPr>
                <w:color w:val="auto"/>
              </w:rPr>
            </w:pPr>
            <w:r w:rsidRPr="00345346">
              <w:rPr>
                <w:color w:val="auto"/>
              </w:rPr>
              <w:lastRenderedPageBreak/>
              <w:t xml:space="preserve">                0x000000000040071a                _Z32auto_run_test_func_constructor_2v</w:t>
            </w:r>
          </w:p>
          <w:p w14:paraId="17723FE2" w14:textId="77777777" w:rsidR="00345346" w:rsidRPr="00345346" w:rsidRDefault="00345346" w:rsidP="00345346">
            <w:pPr>
              <w:pStyle w:val="2-"/>
              <w:rPr>
                <w:color w:val="auto"/>
              </w:rPr>
            </w:pPr>
            <w:r w:rsidRPr="00345346">
              <w:rPr>
                <w:color w:val="auto"/>
              </w:rPr>
              <w:t xml:space="preserve">                0x000000000040072a                _Z31auto_run_test_func_destructor_1v</w:t>
            </w:r>
          </w:p>
          <w:p w14:paraId="15097E79" w14:textId="77777777" w:rsidR="00345346" w:rsidRPr="00345346" w:rsidRDefault="00345346" w:rsidP="00345346">
            <w:pPr>
              <w:pStyle w:val="2-"/>
              <w:rPr>
                <w:color w:val="auto"/>
              </w:rPr>
            </w:pPr>
            <w:r w:rsidRPr="00345346">
              <w:rPr>
                <w:color w:val="auto"/>
              </w:rPr>
              <w:t xml:space="preserve">                0x000000000040073a                _Z31auto_run_test_func_destructor_2v</w:t>
            </w:r>
          </w:p>
          <w:p w14:paraId="2845925E" w14:textId="77777777" w:rsidR="00345346" w:rsidRPr="00345346" w:rsidRDefault="00345346" w:rsidP="00345346">
            <w:pPr>
              <w:pStyle w:val="2-"/>
              <w:rPr>
                <w:color w:val="auto"/>
              </w:rPr>
            </w:pPr>
            <w:r w:rsidRPr="00345346">
              <w:rPr>
                <w:color w:val="auto"/>
              </w:rPr>
              <w:t xml:space="preserve"> *fill*         0x000000000040079f        0x1 90909090</w:t>
            </w:r>
          </w:p>
          <w:p w14:paraId="100CF2A6" w14:textId="77777777" w:rsidR="00345346" w:rsidRPr="00345346" w:rsidRDefault="00345346" w:rsidP="00345346">
            <w:pPr>
              <w:pStyle w:val="2-"/>
              <w:rPr>
                <w:color w:val="auto"/>
              </w:rPr>
            </w:pPr>
            <w:r w:rsidRPr="00345346">
              <w:rPr>
                <w:color w:val="auto"/>
              </w:rPr>
              <w:t xml:space="preserve"> .text._ZN19auto_run_test_classC2Ev</w:t>
            </w:r>
          </w:p>
          <w:p w14:paraId="5BC57D41" w14:textId="77777777" w:rsidR="00345346" w:rsidRPr="00345346" w:rsidRDefault="00345346" w:rsidP="00345346">
            <w:pPr>
              <w:pStyle w:val="2-"/>
              <w:rPr>
                <w:color w:val="auto"/>
              </w:rPr>
            </w:pPr>
            <w:r w:rsidRPr="00345346">
              <w:rPr>
                <w:color w:val="auto"/>
              </w:rPr>
              <w:t xml:space="preserve">                0x00000000004007a0       0x18 /tmp/ccg1iYOV.o</w:t>
            </w:r>
          </w:p>
          <w:p w14:paraId="4263143C" w14:textId="77777777" w:rsidR="00345346" w:rsidRPr="00345346" w:rsidRDefault="00345346" w:rsidP="00345346">
            <w:pPr>
              <w:pStyle w:val="2-"/>
              <w:rPr>
                <w:color w:val="auto"/>
              </w:rPr>
            </w:pPr>
            <w:r w:rsidRPr="00345346">
              <w:rPr>
                <w:color w:val="auto"/>
              </w:rPr>
              <w:t xml:space="preserve">                0x00000000004007a0                _ZN19auto_run_test_classC2Ev</w:t>
            </w:r>
          </w:p>
          <w:p w14:paraId="6E0C11AB" w14:textId="77777777" w:rsidR="00345346" w:rsidRPr="00345346" w:rsidRDefault="00345346" w:rsidP="00345346">
            <w:pPr>
              <w:pStyle w:val="2-"/>
              <w:rPr>
                <w:color w:val="auto"/>
              </w:rPr>
            </w:pPr>
            <w:r w:rsidRPr="00345346">
              <w:rPr>
                <w:color w:val="auto"/>
              </w:rPr>
              <w:t xml:space="preserve">                0x00000000004007a0                _ZN19auto_run_test_classC1Ev</w:t>
            </w:r>
          </w:p>
          <w:p w14:paraId="600EBF16" w14:textId="77777777" w:rsidR="00345346" w:rsidRPr="00345346" w:rsidRDefault="00345346" w:rsidP="00345346">
            <w:pPr>
              <w:pStyle w:val="2-"/>
              <w:rPr>
                <w:color w:val="auto"/>
              </w:rPr>
            </w:pPr>
            <w:r w:rsidRPr="00345346">
              <w:rPr>
                <w:color w:val="auto"/>
              </w:rPr>
              <w:t xml:space="preserve"> .text._ZN19auto_run_test_classD2Ev</w:t>
            </w:r>
          </w:p>
          <w:p w14:paraId="30C59379" w14:textId="77777777" w:rsidR="00345346" w:rsidRPr="00345346" w:rsidRDefault="00345346" w:rsidP="00345346">
            <w:pPr>
              <w:pStyle w:val="2-"/>
              <w:rPr>
                <w:color w:val="auto"/>
              </w:rPr>
            </w:pPr>
            <w:r w:rsidRPr="00345346">
              <w:rPr>
                <w:color w:val="auto"/>
              </w:rPr>
              <w:t xml:space="preserve">                0x00000000004007b8       0x18 /tmp/ccg1iYOV.o</w:t>
            </w:r>
          </w:p>
          <w:p w14:paraId="26B752B0" w14:textId="77777777" w:rsidR="00345346" w:rsidRPr="00345346" w:rsidRDefault="00345346" w:rsidP="00345346">
            <w:pPr>
              <w:pStyle w:val="2-"/>
              <w:rPr>
                <w:color w:val="auto"/>
              </w:rPr>
            </w:pPr>
            <w:r w:rsidRPr="00345346">
              <w:rPr>
                <w:color w:val="auto"/>
              </w:rPr>
              <w:t xml:space="preserve">                0x00000000004007b8                _ZN19auto_run_test_classD1Ev</w:t>
            </w:r>
          </w:p>
          <w:p w14:paraId="61EBF996" w14:textId="77777777" w:rsidR="00345346" w:rsidRPr="00345346" w:rsidRDefault="00345346" w:rsidP="00345346">
            <w:pPr>
              <w:pStyle w:val="2-"/>
              <w:rPr>
                <w:color w:val="auto"/>
              </w:rPr>
            </w:pPr>
            <w:r w:rsidRPr="00345346">
              <w:rPr>
                <w:color w:val="auto"/>
              </w:rPr>
              <w:t xml:space="preserve">                0x00000000004007b8                _ZN19auto_run_test_classD2Ev</w:t>
            </w:r>
          </w:p>
          <w:p w14:paraId="34D2CC8E" w14:textId="77777777" w:rsidR="00345346" w:rsidRPr="00345346" w:rsidRDefault="00345346" w:rsidP="00345346">
            <w:pPr>
              <w:pStyle w:val="2-"/>
              <w:rPr>
                <w:color w:val="auto"/>
              </w:rPr>
            </w:pPr>
            <w:r w:rsidRPr="00345346">
              <w:rPr>
                <w:color w:val="auto"/>
              </w:rPr>
              <w:t xml:space="preserve"> .text          0x00000000004007d0       0x99 /usr/lib64/libc_nonshared.a(elf-init.oS)</w:t>
            </w:r>
          </w:p>
          <w:p w14:paraId="15FE2DFE" w14:textId="77777777" w:rsidR="00345346" w:rsidRPr="00345346" w:rsidRDefault="00345346" w:rsidP="00345346">
            <w:pPr>
              <w:pStyle w:val="2-"/>
              <w:rPr>
                <w:color w:val="auto"/>
              </w:rPr>
            </w:pPr>
            <w:r w:rsidRPr="00345346">
              <w:rPr>
                <w:color w:val="auto"/>
              </w:rPr>
              <w:t xml:space="preserve">                0x00000000004007d0                __libc_csu_fini</w:t>
            </w:r>
          </w:p>
          <w:p w14:paraId="7247F21A" w14:textId="53372AE9" w:rsidR="00345346" w:rsidRDefault="00345346" w:rsidP="00345346">
            <w:pPr>
              <w:pStyle w:val="2-"/>
            </w:pPr>
            <w:r w:rsidRPr="00345346">
              <w:rPr>
                <w:color w:val="auto"/>
              </w:rPr>
              <w:t xml:space="preserve">                0x00000000004007e0                __libc_csu_init</w:t>
            </w:r>
          </w:p>
        </w:tc>
      </w:tr>
    </w:tbl>
    <w:p w14:paraId="7317EE7B" w14:textId="1971547D" w:rsidR="00B2649E" w:rsidRDefault="0089500A" w:rsidP="00B2649E">
      <w:pPr>
        <w:pStyle w:val="2"/>
      </w:pPr>
      <w:bookmarkStart w:id="48" w:name="_Toc378420075"/>
      <w:r>
        <w:lastRenderedPageBreak/>
        <w:t>機械語／アセンブラ／</w:t>
      </w:r>
      <w:r w:rsidR="00B2649E">
        <w:t>プログラムカウンタ</w:t>
      </w:r>
      <w:bookmarkEnd w:id="48"/>
    </w:p>
    <w:p w14:paraId="7824DF1D" w14:textId="41197E53" w:rsidR="00B2649E" w:rsidRDefault="001A6680" w:rsidP="00B2649E">
      <w:pPr>
        <w:pStyle w:val="a9"/>
        <w:ind w:firstLine="283"/>
      </w:pPr>
      <w:r>
        <w:rPr>
          <w:rFonts w:hint="eastAsia"/>
        </w:rPr>
        <w:t>「</w:t>
      </w:r>
      <w:r w:rsidR="00195C1A">
        <w:rPr>
          <w:rFonts w:hint="eastAsia"/>
        </w:rPr>
        <w:t>プログラム</w:t>
      </w:r>
      <w:r>
        <w:rPr>
          <w:rFonts w:hint="eastAsia"/>
        </w:rPr>
        <w:t>」</w:t>
      </w:r>
      <w:r w:rsidR="00195C1A">
        <w:rPr>
          <w:rFonts w:hint="eastAsia"/>
        </w:rPr>
        <w:t>もメモリに展開されている</w:t>
      </w:r>
      <w:r>
        <w:rPr>
          <w:rFonts w:hint="eastAsia"/>
        </w:rPr>
        <w:t>「</w:t>
      </w:r>
      <w:r w:rsidR="00195C1A">
        <w:rPr>
          <w:rFonts w:hint="eastAsia"/>
        </w:rPr>
        <w:t>データ</w:t>
      </w:r>
      <w:r>
        <w:rPr>
          <w:rFonts w:hint="eastAsia"/>
        </w:rPr>
        <w:t>」</w:t>
      </w:r>
      <w:r w:rsidR="00195C1A">
        <w:rPr>
          <w:rFonts w:hint="eastAsia"/>
        </w:rPr>
        <w:t>の一種である。</w:t>
      </w:r>
    </w:p>
    <w:p w14:paraId="5F424B77" w14:textId="58CC7C96" w:rsidR="00195C1A" w:rsidRDefault="00056A61" w:rsidP="001A6680">
      <w:pPr>
        <w:pStyle w:val="a9"/>
        <w:spacing w:beforeLines="50" w:before="180"/>
        <w:ind w:firstLine="283"/>
      </w:pPr>
      <w:r>
        <w:rPr>
          <w:rFonts w:hint="eastAsia"/>
        </w:rPr>
        <w:t>機械語コードは</w:t>
      </w:r>
      <w:r>
        <w:rPr>
          <w:rFonts w:hint="eastAsia"/>
        </w:rPr>
        <w:t>16</w:t>
      </w:r>
      <w:r>
        <w:rPr>
          <w:rFonts w:hint="eastAsia"/>
        </w:rPr>
        <w:t>進数（というか</w:t>
      </w:r>
      <w:r>
        <w:rPr>
          <w:rFonts w:hint="eastAsia"/>
        </w:rPr>
        <w:t>2</w:t>
      </w:r>
      <w:r>
        <w:rPr>
          <w:rFonts w:hint="eastAsia"/>
        </w:rPr>
        <w:t>進数）のコードである。</w:t>
      </w:r>
      <w:r w:rsidR="00195C1A">
        <w:rPr>
          <w:rFonts w:hint="eastAsia"/>
        </w:rPr>
        <w:t>メモリから機械語コードを一つずつ読み出して、命令コードとして実行していく。</w:t>
      </w:r>
    </w:p>
    <w:p w14:paraId="5D5D31AA" w14:textId="111C2DD4" w:rsidR="00195C1A" w:rsidRDefault="00195C1A" w:rsidP="00B2649E">
      <w:pPr>
        <w:pStyle w:val="a9"/>
        <w:ind w:firstLine="283"/>
      </w:pPr>
      <w:r>
        <w:rPr>
          <w:rFonts w:hint="eastAsia"/>
        </w:rPr>
        <w:t>例えば、</w:t>
      </w:r>
      <w:r>
        <w:rPr>
          <w:rFonts w:hint="eastAsia"/>
        </w:rPr>
        <w:t>0xB8</w:t>
      </w:r>
      <w:r>
        <w:rPr>
          <w:rFonts w:hint="eastAsia"/>
        </w:rPr>
        <w:t>というコード</w:t>
      </w:r>
      <w:r w:rsidR="00BF10B3">
        <w:rPr>
          <w:rFonts w:hint="eastAsia"/>
        </w:rPr>
        <w:t>は</w:t>
      </w:r>
      <w:r>
        <w:rPr>
          <w:rFonts w:hint="eastAsia"/>
        </w:rPr>
        <w:t>「</w:t>
      </w:r>
      <w:r>
        <w:rPr>
          <w:rFonts w:hint="eastAsia"/>
        </w:rPr>
        <w:t>mov eax, ****</w:t>
      </w:r>
      <w:r>
        <w:rPr>
          <w:rFonts w:hint="eastAsia"/>
        </w:rPr>
        <w:t>」という命令コードと解釈し、「続く</w:t>
      </w:r>
      <w:r>
        <w:rPr>
          <w:rFonts w:hint="eastAsia"/>
        </w:rPr>
        <w:t>4</w:t>
      </w:r>
      <w:r>
        <w:rPr>
          <w:rFonts w:hint="eastAsia"/>
        </w:rPr>
        <w:t>バイトの値を</w:t>
      </w:r>
      <w:r>
        <w:rPr>
          <w:rFonts w:hint="eastAsia"/>
        </w:rPr>
        <w:t xml:space="preserve">eax </w:t>
      </w:r>
      <w:r>
        <w:rPr>
          <w:rFonts w:hint="eastAsia"/>
        </w:rPr>
        <w:t>レジスタに格納する」とい</w:t>
      </w:r>
      <w:r w:rsidR="00056A61">
        <w:rPr>
          <w:rFonts w:hint="eastAsia"/>
        </w:rPr>
        <w:t>う処理を行う</w:t>
      </w:r>
      <w:r>
        <w:rPr>
          <w:rFonts w:hint="eastAsia"/>
        </w:rPr>
        <w:t>。</w:t>
      </w:r>
    </w:p>
    <w:p w14:paraId="405FBD7C" w14:textId="5E0B499C" w:rsidR="00195C1A" w:rsidRDefault="00195C1A" w:rsidP="008F15EF">
      <w:pPr>
        <w:pStyle w:val="a9"/>
        <w:spacing w:beforeLines="50" w:before="180"/>
        <w:ind w:firstLine="283"/>
      </w:pPr>
      <w:r>
        <w:rPr>
          <w:rFonts w:hint="eastAsia"/>
        </w:rPr>
        <w:t>上記の「</w:t>
      </w:r>
      <w:r>
        <w:rPr>
          <w:rFonts w:hint="eastAsia"/>
        </w:rPr>
        <w:t>mov eax, ****</w:t>
      </w:r>
      <w:r>
        <w:rPr>
          <w:rFonts w:hint="eastAsia"/>
        </w:rPr>
        <w:t>」は、機械語コー「</w:t>
      </w:r>
      <w:r>
        <w:rPr>
          <w:rFonts w:hint="eastAsia"/>
        </w:rPr>
        <w:t>0xB8</w:t>
      </w:r>
      <w:r>
        <w:rPr>
          <w:rFonts w:hint="eastAsia"/>
        </w:rPr>
        <w:t>」を</w:t>
      </w:r>
      <w:r w:rsidR="000B4C48">
        <w:rPr>
          <w:rFonts w:hint="eastAsia"/>
        </w:rPr>
        <w:t>、</w:t>
      </w:r>
      <w:r>
        <w:rPr>
          <w:rFonts w:hint="eastAsia"/>
        </w:rPr>
        <w:t>人が見て分かり易い表記に置き換えたものである。この表記法のことを「ニーモニック」と呼び、ニーモニック表記で書かれた機械語プログラムを「アセンブラ」と呼ぶ。</w:t>
      </w:r>
    </w:p>
    <w:p w14:paraId="70376B1C" w14:textId="79FC40E0" w:rsidR="006A003A" w:rsidRDefault="00056A61" w:rsidP="008F15EF">
      <w:pPr>
        <w:pStyle w:val="a9"/>
        <w:spacing w:beforeLines="50" w:before="180"/>
        <w:ind w:firstLine="283"/>
      </w:pPr>
      <w:r>
        <w:rPr>
          <w:rFonts w:hint="eastAsia"/>
        </w:rPr>
        <w:t>C</w:t>
      </w:r>
      <w:r>
        <w:t>PU</w:t>
      </w:r>
      <w:r w:rsidR="006A003A">
        <w:rPr>
          <w:rFonts w:hint="eastAsia"/>
        </w:rPr>
        <w:t>は「現在どのメモリのプログラムを実行しているのか？」という情報を「プログラムカウンタ」という専用のレジスタで管理している。実行中のプログラムのメモリアドレスが格納されるレジスタである。</w:t>
      </w:r>
    </w:p>
    <w:p w14:paraId="5D5C3C1C" w14:textId="0F5ABDDB" w:rsidR="00C33772" w:rsidRPr="00345346" w:rsidRDefault="00C33772" w:rsidP="00C33772">
      <w:pPr>
        <w:pStyle w:val="a9"/>
        <w:keepNext/>
        <w:widowControl/>
        <w:spacing w:beforeLines="50" w:before="180"/>
        <w:ind w:firstLineChars="0" w:firstLine="0"/>
        <w:rPr>
          <w:szCs w:val="21"/>
        </w:rPr>
      </w:pPr>
      <w:r>
        <w:rPr>
          <w:rFonts w:hint="eastAsia"/>
          <w:szCs w:val="21"/>
        </w:rPr>
        <w:t>アセンブラのサンプル：※左側の数字がアドレス（プログラムカウンタはこの値を保持）</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3772" w14:paraId="3256C8D2" w14:textId="77777777" w:rsidTr="00FE2E9A">
        <w:tc>
          <w:tcPr>
            <w:tcW w:w="8494" w:type="dxa"/>
          </w:tcPr>
          <w:p w14:paraId="367AF5C2" w14:textId="77777777" w:rsidR="00C33772" w:rsidRPr="00BD4AA3" w:rsidRDefault="00C33772" w:rsidP="00FE2E9A">
            <w:pPr>
              <w:pStyle w:val="2-"/>
              <w:rPr>
                <w:color w:val="808080" w:themeColor="background1" w:themeShade="80"/>
              </w:rPr>
            </w:pPr>
            <w:r w:rsidRPr="00BD4AA3">
              <w:rPr>
                <w:color w:val="808080" w:themeColor="background1" w:themeShade="80"/>
              </w:rPr>
              <w:t>int main(const int argc, const char* argv[])</w:t>
            </w:r>
          </w:p>
          <w:p w14:paraId="7EC60EF5" w14:textId="77777777" w:rsidR="00BD4AA3" w:rsidRPr="00BD4AA3" w:rsidRDefault="00BD4AA3" w:rsidP="00BD4AA3">
            <w:pPr>
              <w:pStyle w:val="2-"/>
              <w:rPr>
                <w:color w:val="808080" w:themeColor="background1" w:themeShade="80"/>
              </w:rPr>
            </w:pPr>
            <w:r w:rsidRPr="00BD4AA3">
              <w:rPr>
                <w:color w:val="808080" w:themeColor="background1" w:themeShade="80"/>
              </w:rPr>
              <w:t>{</w:t>
            </w:r>
          </w:p>
          <w:p w14:paraId="0F38D7D9" w14:textId="77777777" w:rsidR="00BD4AA3" w:rsidRPr="00BD4AA3" w:rsidRDefault="00BD4AA3" w:rsidP="00BD4AA3">
            <w:pPr>
              <w:pStyle w:val="2-"/>
            </w:pPr>
            <w:r w:rsidRPr="00BD4AA3">
              <w:rPr>
                <w:color w:val="FF0000"/>
              </w:rPr>
              <w:t>00051520</w:t>
            </w:r>
            <w:r w:rsidRPr="00BD4AA3">
              <w:t xml:space="preserve"> 55                   </w:t>
            </w:r>
            <w:r w:rsidRPr="00BD4AA3">
              <w:rPr>
                <w:color w:val="00B050"/>
              </w:rPr>
              <w:t xml:space="preserve">push        ebp </w:t>
            </w:r>
            <w:r w:rsidRPr="00BD4AA3">
              <w:t xml:space="preserve"> </w:t>
            </w:r>
          </w:p>
          <w:p w14:paraId="12BD69A4" w14:textId="77777777" w:rsidR="00BD4AA3" w:rsidRPr="00BD4AA3" w:rsidRDefault="00BD4AA3" w:rsidP="00BD4AA3">
            <w:pPr>
              <w:pStyle w:val="2-"/>
            </w:pPr>
            <w:r w:rsidRPr="00BD4AA3">
              <w:rPr>
                <w:color w:val="FF0000"/>
              </w:rPr>
              <w:t>00051521</w:t>
            </w:r>
            <w:r w:rsidRPr="00BD4AA3">
              <w:t xml:space="preserve"> 8B EC                </w:t>
            </w:r>
            <w:r w:rsidRPr="00BD4AA3">
              <w:rPr>
                <w:color w:val="00B050"/>
              </w:rPr>
              <w:t xml:space="preserve">mov         ebp,esp </w:t>
            </w:r>
            <w:r w:rsidRPr="00BD4AA3">
              <w:t xml:space="preserve"> </w:t>
            </w:r>
          </w:p>
          <w:p w14:paraId="078A68D6" w14:textId="77777777" w:rsidR="00BD4AA3" w:rsidRPr="00BD4AA3" w:rsidRDefault="00BD4AA3" w:rsidP="00BD4AA3">
            <w:pPr>
              <w:pStyle w:val="2-"/>
              <w:rPr>
                <w:color w:val="00B050"/>
              </w:rPr>
            </w:pPr>
            <w:r w:rsidRPr="00BD4AA3">
              <w:rPr>
                <w:color w:val="FF0000"/>
              </w:rPr>
              <w:t xml:space="preserve">00051523 </w:t>
            </w:r>
            <w:r w:rsidRPr="00BD4AA3">
              <w:t xml:space="preserve">81 EC 00 01 00 00    </w:t>
            </w:r>
            <w:r w:rsidRPr="00BD4AA3">
              <w:rPr>
                <w:color w:val="00B050"/>
              </w:rPr>
              <w:t xml:space="preserve">sub         esp,100h  </w:t>
            </w:r>
          </w:p>
          <w:p w14:paraId="63E48C51" w14:textId="77777777" w:rsidR="00BD4AA3" w:rsidRPr="00BD4AA3" w:rsidRDefault="00BD4AA3" w:rsidP="00BD4AA3">
            <w:pPr>
              <w:pStyle w:val="2-"/>
            </w:pPr>
            <w:r w:rsidRPr="00BD4AA3">
              <w:rPr>
                <w:color w:val="FF0000"/>
              </w:rPr>
              <w:t>00051529</w:t>
            </w:r>
            <w:r w:rsidRPr="00BD4AA3">
              <w:t xml:space="preserve"> 53                   </w:t>
            </w:r>
            <w:r w:rsidRPr="00BD4AA3">
              <w:rPr>
                <w:color w:val="00B050"/>
              </w:rPr>
              <w:t>push        ebx</w:t>
            </w:r>
            <w:r w:rsidRPr="00BD4AA3">
              <w:t xml:space="preserve">  </w:t>
            </w:r>
          </w:p>
          <w:p w14:paraId="51E7F091" w14:textId="77777777" w:rsidR="00BD4AA3" w:rsidRPr="00BD4AA3" w:rsidRDefault="00BD4AA3" w:rsidP="00BD4AA3">
            <w:pPr>
              <w:pStyle w:val="2-"/>
              <w:rPr>
                <w:color w:val="00B050"/>
              </w:rPr>
            </w:pPr>
            <w:r w:rsidRPr="00BD4AA3">
              <w:rPr>
                <w:color w:val="FF0000"/>
              </w:rPr>
              <w:t xml:space="preserve">0005152A </w:t>
            </w:r>
            <w:r w:rsidRPr="00BD4AA3">
              <w:t xml:space="preserve">56                   </w:t>
            </w:r>
            <w:r w:rsidRPr="00BD4AA3">
              <w:rPr>
                <w:color w:val="00B050"/>
              </w:rPr>
              <w:t xml:space="preserve">push        esi  </w:t>
            </w:r>
          </w:p>
          <w:p w14:paraId="4A04CF28" w14:textId="77777777" w:rsidR="00BD4AA3" w:rsidRPr="00BD4AA3" w:rsidRDefault="00BD4AA3" w:rsidP="00BD4AA3">
            <w:pPr>
              <w:pStyle w:val="2-"/>
              <w:rPr>
                <w:color w:val="00B050"/>
              </w:rPr>
            </w:pPr>
            <w:r w:rsidRPr="00BD4AA3">
              <w:rPr>
                <w:color w:val="FF0000"/>
              </w:rPr>
              <w:t>0005152B</w:t>
            </w:r>
            <w:r w:rsidRPr="00BD4AA3">
              <w:t xml:space="preserve"> 57                   </w:t>
            </w:r>
            <w:r w:rsidRPr="00BD4AA3">
              <w:rPr>
                <w:color w:val="00B050"/>
              </w:rPr>
              <w:t xml:space="preserve">push        edi  </w:t>
            </w:r>
          </w:p>
          <w:p w14:paraId="358BFB43" w14:textId="77777777" w:rsidR="00BD4AA3" w:rsidRPr="00BD4AA3" w:rsidRDefault="00BD4AA3" w:rsidP="00BD4AA3">
            <w:pPr>
              <w:pStyle w:val="2-"/>
            </w:pPr>
            <w:r w:rsidRPr="00BD4AA3">
              <w:rPr>
                <w:color w:val="FF0000"/>
              </w:rPr>
              <w:t>0005152C</w:t>
            </w:r>
            <w:r w:rsidRPr="00BD4AA3">
              <w:t xml:space="preserve"> 8D BD 00 FF FF FF    </w:t>
            </w:r>
            <w:r w:rsidRPr="00BD4AA3">
              <w:rPr>
                <w:color w:val="00B050"/>
              </w:rPr>
              <w:t xml:space="preserve">lea         edi,[ebp-100h] </w:t>
            </w:r>
            <w:r w:rsidRPr="00BD4AA3">
              <w:t xml:space="preserve"> </w:t>
            </w:r>
          </w:p>
          <w:p w14:paraId="563308FD" w14:textId="77777777" w:rsidR="00BD4AA3" w:rsidRPr="00BD4AA3" w:rsidRDefault="00BD4AA3" w:rsidP="00BD4AA3">
            <w:pPr>
              <w:pStyle w:val="2-"/>
              <w:rPr>
                <w:color w:val="00B050"/>
              </w:rPr>
            </w:pPr>
            <w:r w:rsidRPr="00BD4AA3">
              <w:rPr>
                <w:color w:val="FF0000"/>
              </w:rPr>
              <w:t>00051532</w:t>
            </w:r>
            <w:r w:rsidRPr="00BD4AA3">
              <w:t xml:space="preserve"> B9 40 00 00 00       </w:t>
            </w:r>
            <w:r w:rsidRPr="00BD4AA3">
              <w:rPr>
                <w:color w:val="00B050"/>
              </w:rPr>
              <w:t xml:space="preserve">mov         ecx,40h  </w:t>
            </w:r>
          </w:p>
          <w:p w14:paraId="7EECAEF8" w14:textId="77777777" w:rsidR="00BD4AA3" w:rsidRPr="00BD4AA3" w:rsidRDefault="00BD4AA3" w:rsidP="00BD4AA3">
            <w:pPr>
              <w:pStyle w:val="2-"/>
            </w:pPr>
            <w:r w:rsidRPr="00BD4AA3">
              <w:rPr>
                <w:color w:val="FF0000"/>
              </w:rPr>
              <w:t>00051537</w:t>
            </w:r>
            <w:r w:rsidRPr="00BD4AA3">
              <w:t xml:space="preserve"> B8 CC CC CC CC       </w:t>
            </w:r>
            <w:r w:rsidRPr="00BD4AA3">
              <w:rPr>
                <w:color w:val="00B050"/>
              </w:rPr>
              <w:t xml:space="preserve">mov         eax,0CCCCCCCCh  </w:t>
            </w:r>
          </w:p>
          <w:p w14:paraId="590150DC" w14:textId="77777777" w:rsidR="00BD4AA3" w:rsidRPr="00BD4AA3" w:rsidRDefault="00BD4AA3" w:rsidP="00BD4AA3">
            <w:pPr>
              <w:pStyle w:val="2-"/>
              <w:rPr>
                <w:color w:val="00B050"/>
              </w:rPr>
            </w:pPr>
            <w:r w:rsidRPr="00BD4AA3">
              <w:rPr>
                <w:color w:val="FF0000"/>
              </w:rPr>
              <w:t>0005153C</w:t>
            </w:r>
            <w:r w:rsidRPr="00BD4AA3">
              <w:t xml:space="preserve"> F3 AB               </w:t>
            </w:r>
            <w:r w:rsidRPr="00BD4AA3">
              <w:rPr>
                <w:color w:val="00B050"/>
              </w:rPr>
              <w:t xml:space="preserve"> rep stos    dword ptr es:[edi]  </w:t>
            </w:r>
          </w:p>
          <w:p w14:paraId="2287F000" w14:textId="77777777" w:rsidR="00BD4AA3" w:rsidRPr="00BD4AA3" w:rsidRDefault="00BD4AA3" w:rsidP="00BD4AA3">
            <w:pPr>
              <w:pStyle w:val="2-"/>
              <w:rPr>
                <w:color w:val="00B050"/>
              </w:rPr>
            </w:pPr>
            <w:r w:rsidRPr="00BD4AA3">
              <w:rPr>
                <w:color w:val="FF0000"/>
              </w:rPr>
              <w:t>0005153E</w:t>
            </w:r>
            <w:r w:rsidRPr="00BD4AA3">
              <w:t xml:space="preserve"> A1 00 80 05 00      </w:t>
            </w:r>
            <w:r w:rsidRPr="00BD4AA3">
              <w:rPr>
                <w:color w:val="00B050"/>
              </w:rPr>
              <w:t xml:space="preserve"> mov         eax,dword ptr ds:[00058000h]  </w:t>
            </w:r>
          </w:p>
          <w:p w14:paraId="540EEEF0" w14:textId="77777777" w:rsidR="00BD4AA3" w:rsidRPr="00BD4AA3" w:rsidRDefault="00BD4AA3" w:rsidP="00BD4AA3">
            <w:pPr>
              <w:pStyle w:val="2-"/>
            </w:pPr>
            <w:r w:rsidRPr="00BD4AA3">
              <w:rPr>
                <w:color w:val="FF0000"/>
              </w:rPr>
              <w:t xml:space="preserve">00051543 </w:t>
            </w:r>
            <w:r w:rsidRPr="00BD4AA3">
              <w:t xml:space="preserve">33 C5                </w:t>
            </w:r>
            <w:r w:rsidRPr="00BD4AA3">
              <w:rPr>
                <w:color w:val="00B050"/>
              </w:rPr>
              <w:t xml:space="preserve">xor         eax,ebp </w:t>
            </w:r>
            <w:r w:rsidRPr="00BD4AA3">
              <w:t xml:space="preserve"> </w:t>
            </w:r>
          </w:p>
          <w:p w14:paraId="5BF15D34" w14:textId="77777777" w:rsidR="00BD4AA3" w:rsidRPr="00BD4AA3" w:rsidRDefault="00BD4AA3" w:rsidP="00BD4AA3">
            <w:pPr>
              <w:pStyle w:val="2-"/>
            </w:pPr>
            <w:r w:rsidRPr="00BD4AA3">
              <w:rPr>
                <w:color w:val="FF0000"/>
              </w:rPr>
              <w:t xml:space="preserve">00051545 </w:t>
            </w:r>
            <w:r w:rsidRPr="00BD4AA3">
              <w:t xml:space="preserve">89 45 FC             </w:t>
            </w:r>
            <w:r w:rsidRPr="00BD4AA3">
              <w:rPr>
                <w:color w:val="00B050"/>
              </w:rPr>
              <w:t xml:space="preserve">mov         dword ptr [ebp-4],eax </w:t>
            </w:r>
            <w:r w:rsidRPr="00BD4AA3">
              <w:t xml:space="preserve"> </w:t>
            </w:r>
          </w:p>
          <w:p w14:paraId="559182EF" w14:textId="77777777" w:rsidR="00BD4AA3" w:rsidRPr="00BD4AA3" w:rsidRDefault="00BD4AA3" w:rsidP="00BD4AA3">
            <w:pPr>
              <w:pStyle w:val="2-"/>
              <w:rPr>
                <w:color w:val="808080" w:themeColor="background1" w:themeShade="80"/>
              </w:rPr>
            </w:pPr>
            <w:r w:rsidRPr="00BD4AA3">
              <w:rPr>
                <w:color w:val="808080" w:themeColor="background1" w:themeShade="80"/>
              </w:rPr>
              <w:tab/>
              <w:t>printf("main():begin\n");</w:t>
            </w:r>
          </w:p>
          <w:p w14:paraId="4A58EC02" w14:textId="77777777" w:rsidR="00BD4AA3" w:rsidRPr="00BD4AA3" w:rsidRDefault="00BD4AA3" w:rsidP="00BD4AA3">
            <w:pPr>
              <w:pStyle w:val="2-"/>
            </w:pPr>
            <w:r w:rsidRPr="00BD4AA3">
              <w:rPr>
                <w:color w:val="FF0000"/>
              </w:rPr>
              <w:t>00051548</w:t>
            </w:r>
            <w:r w:rsidRPr="00BD4AA3">
              <w:t xml:space="preserve"> 8B F4                </w:t>
            </w:r>
            <w:r w:rsidRPr="00BD4AA3">
              <w:rPr>
                <w:color w:val="00B050"/>
              </w:rPr>
              <w:t xml:space="preserve">mov         esi,esp </w:t>
            </w:r>
            <w:r w:rsidRPr="00BD4AA3">
              <w:t xml:space="preserve"> </w:t>
            </w:r>
          </w:p>
          <w:p w14:paraId="5062D2C1" w14:textId="77777777" w:rsidR="00BD4AA3" w:rsidRPr="00BD4AA3" w:rsidRDefault="00BD4AA3" w:rsidP="00BD4AA3">
            <w:pPr>
              <w:pStyle w:val="2-"/>
            </w:pPr>
            <w:r w:rsidRPr="00BD4AA3">
              <w:rPr>
                <w:color w:val="FF0000"/>
              </w:rPr>
              <w:t>0005154A</w:t>
            </w:r>
            <w:r w:rsidRPr="00BD4AA3">
              <w:t xml:space="preserve"> 68 E0 58 05 00       </w:t>
            </w:r>
            <w:r w:rsidRPr="00BD4AA3">
              <w:rPr>
                <w:color w:val="00B050"/>
              </w:rPr>
              <w:t>push        558E0h</w:t>
            </w:r>
            <w:r w:rsidRPr="00BD4AA3">
              <w:t xml:space="preserve">  </w:t>
            </w:r>
          </w:p>
          <w:p w14:paraId="7A3C21A2" w14:textId="77777777" w:rsidR="00BD4AA3" w:rsidRPr="00BD4AA3" w:rsidRDefault="00BD4AA3" w:rsidP="00BD4AA3">
            <w:pPr>
              <w:pStyle w:val="2-"/>
            </w:pPr>
            <w:r w:rsidRPr="00BD4AA3">
              <w:rPr>
                <w:color w:val="FF0000"/>
              </w:rPr>
              <w:t>0005154F</w:t>
            </w:r>
            <w:r w:rsidRPr="00BD4AA3">
              <w:t xml:space="preserve"> FF 15 D8 90 05 00    </w:t>
            </w:r>
            <w:r w:rsidRPr="00BD4AA3">
              <w:rPr>
                <w:color w:val="00B050"/>
              </w:rPr>
              <w:t xml:space="preserve">call        dword ptr ds:[590D8h] </w:t>
            </w:r>
            <w:r w:rsidRPr="00BD4AA3">
              <w:t xml:space="preserve"> </w:t>
            </w:r>
          </w:p>
          <w:p w14:paraId="6FE336CA" w14:textId="77777777" w:rsidR="00BD4AA3" w:rsidRPr="00BD4AA3" w:rsidRDefault="00BD4AA3" w:rsidP="00BD4AA3">
            <w:pPr>
              <w:pStyle w:val="2-"/>
              <w:rPr>
                <w:color w:val="00B050"/>
              </w:rPr>
            </w:pPr>
            <w:r w:rsidRPr="00BD4AA3">
              <w:rPr>
                <w:color w:val="FF0000"/>
              </w:rPr>
              <w:lastRenderedPageBreak/>
              <w:t>00051555</w:t>
            </w:r>
            <w:r w:rsidRPr="00BD4AA3">
              <w:t xml:space="preserve"> 83 C4 04             </w:t>
            </w:r>
            <w:r w:rsidRPr="00BD4AA3">
              <w:rPr>
                <w:color w:val="00B050"/>
              </w:rPr>
              <w:t xml:space="preserve">add         esp,4  </w:t>
            </w:r>
          </w:p>
          <w:p w14:paraId="7AB9D5CC" w14:textId="77777777" w:rsidR="00BD4AA3" w:rsidRPr="00BD4AA3" w:rsidRDefault="00BD4AA3" w:rsidP="00BD4AA3">
            <w:pPr>
              <w:pStyle w:val="2-"/>
              <w:rPr>
                <w:color w:val="00B050"/>
              </w:rPr>
            </w:pPr>
            <w:r w:rsidRPr="00BD4AA3">
              <w:rPr>
                <w:color w:val="FF0000"/>
              </w:rPr>
              <w:t xml:space="preserve">00051558 </w:t>
            </w:r>
            <w:r w:rsidRPr="00BD4AA3">
              <w:t xml:space="preserve">3B F4                </w:t>
            </w:r>
            <w:r w:rsidRPr="00BD4AA3">
              <w:rPr>
                <w:color w:val="00B050"/>
              </w:rPr>
              <w:t xml:space="preserve">cmp         esi,esp  </w:t>
            </w:r>
          </w:p>
          <w:p w14:paraId="464BDB09" w14:textId="77777777" w:rsidR="00BD4AA3" w:rsidRPr="00BD4AA3" w:rsidRDefault="00BD4AA3" w:rsidP="00BD4AA3">
            <w:pPr>
              <w:pStyle w:val="2-"/>
            </w:pPr>
            <w:r w:rsidRPr="00BD4AA3">
              <w:rPr>
                <w:color w:val="FF0000"/>
              </w:rPr>
              <w:t>0005155A</w:t>
            </w:r>
            <w:r w:rsidRPr="00BD4AA3">
              <w:t xml:space="preserve"> E8 09 FC FF FF       </w:t>
            </w:r>
            <w:r w:rsidRPr="00BD4AA3">
              <w:rPr>
                <w:color w:val="00B050"/>
              </w:rPr>
              <w:t xml:space="preserve">call        __RTC_CheckEsp (051168h)  </w:t>
            </w:r>
          </w:p>
          <w:p w14:paraId="671EBFB5" w14:textId="77777777" w:rsidR="00BD4AA3" w:rsidRPr="00BD4AA3" w:rsidRDefault="00BD4AA3" w:rsidP="00BD4AA3">
            <w:pPr>
              <w:pStyle w:val="2-"/>
              <w:rPr>
                <w:color w:val="00B050"/>
              </w:rPr>
            </w:pPr>
          </w:p>
          <w:p w14:paraId="21AD81FC" w14:textId="77777777" w:rsidR="00BD4AA3" w:rsidRPr="00BD4AA3" w:rsidRDefault="00BD4AA3" w:rsidP="00BD4AA3">
            <w:pPr>
              <w:pStyle w:val="2-"/>
              <w:rPr>
                <w:color w:val="A8D08D" w:themeColor="accent6" w:themeTint="99"/>
              </w:rPr>
            </w:pPr>
            <w:r w:rsidRPr="00BD4AA3">
              <w:rPr>
                <w:rFonts w:hint="eastAsia"/>
                <w:color w:val="808080" w:themeColor="background1" w:themeShade="80"/>
              </w:rPr>
              <w:tab/>
              <w:t>static int static_without_value;</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//[.bss]初期値なし局所静的変数</w:t>
            </w:r>
          </w:p>
          <w:p w14:paraId="1860645C" w14:textId="77777777" w:rsidR="00BD4AA3" w:rsidRPr="00BD4AA3" w:rsidRDefault="00BD4AA3" w:rsidP="00BD4AA3">
            <w:pPr>
              <w:pStyle w:val="2-"/>
              <w:rPr>
                <w:color w:val="A8D08D" w:themeColor="accent6" w:themeTint="99"/>
              </w:rPr>
            </w:pPr>
            <w:r w:rsidRPr="00BD4AA3">
              <w:rPr>
                <w:rFonts w:hint="eastAsia"/>
                <w:color w:val="808080" w:themeColor="background1" w:themeShade="80"/>
              </w:rPr>
              <w:tab/>
              <w:t>static int static_with_value = 3;</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//[.data]初期値付き局所静的変数</w:t>
            </w:r>
          </w:p>
          <w:p w14:paraId="44F6DFA9" w14:textId="77777777" w:rsidR="00BD4AA3" w:rsidRPr="00BD4AA3" w:rsidRDefault="00BD4AA3" w:rsidP="00BD4AA3">
            <w:pPr>
              <w:pStyle w:val="2-"/>
              <w:rPr>
                <w:color w:val="A8D08D" w:themeColor="accent6" w:themeTint="99"/>
              </w:rPr>
            </w:pPr>
            <w:r w:rsidRPr="00BD4AA3">
              <w:rPr>
                <w:rFonts w:hint="eastAsia"/>
                <w:color w:val="808080" w:themeColor="background1" w:themeShade="80"/>
              </w:rPr>
              <w:tab/>
              <w:t>static const int static_const_value = 4;</w:t>
            </w:r>
            <w:r w:rsidRPr="00BD4AA3">
              <w:rPr>
                <w:rFonts w:hint="eastAsia"/>
                <w:color w:val="00B050"/>
              </w:rPr>
              <w:tab/>
            </w:r>
            <w:r w:rsidRPr="00BD4AA3">
              <w:rPr>
                <w:rFonts w:hint="eastAsia"/>
                <w:color w:val="A8D08D" w:themeColor="accent6" w:themeTint="99"/>
              </w:rPr>
              <w:t>//[.rodata]局所静的const変数（定数）</w:t>
            </w:r>
          </w:p>
          <w:p w14:paraId="4DEF1FC0" w14:textId="639FBDD4" w:rsidR="00BD4AA3" w:rsidRPr="00BD4AA3" w:rsidRDefault="00BD4AA3" w:rsidP="00BD4AA3">
            <w:pPr>
              <w:pStyle w:val="2-"/>
              <w:rPr>
                <w:color w:val="A8D08D" w:themeColor="accent6" w:themeTint="99"/>
              </w:rPr>
            </w:pPr>
            <w:r w:rsidRPr="00BD4AA3">
              <w:rPr>
                <w:rFonts w:hint="eastAsia"/>
                <w:color w:val="808080" w:themeColor="background1" w:themeShade="80"/>
              </w:rPr>
              <w:tab/>
              <w:t>int auto_without_value;</w:t>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//[スタック]初期値なし</w:t>
            </w:r>
            <w:r w:rsidR="006C008B">
              <w:rPr>
                <w:rFonts w:hint="eastAsia"/>
                <w:color w:val="A8D08D" w:themeColor="accent6" w:themeTint="99"/>
              </w:rPr>
              <w:t>ローカル</w:t>
            </w:r>
            <w:r w:rsidRPr="00BD4AA3">
              <w:rPr>
                <w:rFonts w:hint="eastAsia"/>
                <w:color w:val="A8D08D" w:themeColor="accent6" w:themeTint="99"/>
              </w:rPr>
              <w:t>変数</w:t>
            </w:r>
          </w:p>
          <w:p w14:paraId="69A1DBEB" w14:textId="451DCF67" w:rsidR="00BD4AA3" w:rsidRPr="00BD4AA3" w:rsidRDefault="00BD4AA3" w:rsidP="00BD4AA3">
            <w:pPr>
              <w:pStyle w:val="2-"/>
              <w:rPr>
                <w:color w:val="00B050"/>
              </w:rPr>
            </w:pPr>
            <w:r w:rsidRPr="00BD4AA3">
              <w:rPr>
                <w:rFonts w:hint="eastAsia"/>
                <w:color w:val="808080" w:themeColor="background1" w:themeShade="80"/>
              </w:rPr>
              <w:tab/>
              <w:t>int auto_with_value = 5;</w:t>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808080" w:themeColor="background1" w:themeShade="80"/>
              </w:rPr>
              <w:tab/>
            </w:r>
            <w:r w:rsidRPr="00BD4AA3">
              <w:rPr>
                <w:rFonts w:hint="eastAsia"/>
                <w:color w:val="A8D08D" w:themeColor="accent6" w:themeTint="99"/>
              </w:rPr>
              <w:t>//[スタック]</w:t>
            </w:r>
            <w:r w:rsidR="006C008B">
              <w:rPr>
                <w:rFonts w:hint="eastAsia"/>
                <w:color w:val="A8D08D" w:themeColor="accent6" w:themeTint="99"/>
              </w:rPr>
              <w:t>初期値付きローカル変数　※初期値はプログラムコード化</w:t>
            </w:r>
          </w:p>
          <w:p w14:paraId="017EB80B" w14:textId="77777777" w:rsidR="00BD4AA3" w:rsidRPr="00BD4AA3" w:rsidRDefault="00BD4AA3" w:rsidP="00BD4AA3">
            <w:pPr>
              <w:pStyle w:val="2-"/>
            </w:pPr>
            <w:r w:rsidRPr="00BD4AA3">
              <w:rPr>
                <w:color w:val="FF0000"/>
              </w:rPr>
              <w:t>0005155F</w:t>
            </w:r>
            <w:r w:rsidRPr="00BD4AA3">
              <w:t xml:space="preserve"> C7 45 E8 05 00 00 00</w:t>
            </w:r>
            <w:r w:rsidRPr="00BD4AA3">
              <w:rPr>
                <w:color w:val="00B050"/>
              </w:rPr>
              <w:t xml:space="preserve"> mov         dword ptr [auto_with_value],5  </w:t>
            </w:r>
          </w:p>
          <w:p w14:paraId="75672029" w14:textId="518496C7" w:rsidR="00BD4AA3" w:rsidRPr="00BD4AA3" w:rsidRDefault="00BD4AA3" w:rsidP="00BD4AA3">
            <w:pPr>
              <w:pStyle w:val="2-"/>
              <w:rPr>
                <w:color w:val="00B050"/>
              </w:rPr>
            </w:pPr>
            <w:r w:rsidRPr="00BD4AA3">
              <w:rPr>
                <w:rFonts w:hint="eastAsia"/>
                <w:color w:val="808080" w:themeColor="background1" w:themeShade="80"/>
              </w:rPr>
              <w:tab/>
              <w:t>const int auto_const_value = 6;</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w:t>
            </w:r>
            <w:r w:rsidR="006C008B">
              <w:rPr>
                <w:rFonts w:hint="eastAsia"/>
                <w:color w:val="A8D08D" w:themeColor="accent6" w:themeTint="99"/>
              </w:rPr>
              <w:t>ローカル</w:t>
            </w:r>
            <w:r w:rsidRPr="00BD4AA3">
              <w:rPr>
                <w:rFonts w:hint="eastAsia"/>
                <w:color w:val="A8D08D" w:themeColor="accent6" w:themeTint="99"/>
              </w:rPr>
              <w:t>const変数（定数）　※初期値はプログラム</w:t>
            </w:r>
            <w:r w:rsidR="006C008B">
              <w:rPr>
                <w:rFonts w:hint="eastAsia"/>
                <w:color w:val="A8D08D" w:themeColor="accent6" w:themeTint="99"/>
              </w:rPr>
              <w:t>コード化</w:t>
            </w:r>
          </w:p>
          <w:p w14:paraId="1049BE82" w14:textId="77777777" w:rsidR="00BD4AA3" w:rsidRPr="00BD4AA3" w:rsidRDefault="00BD4AA3" w:rsidP="00BD4AA3">
            <w:pPr>
              <w:pStyle w:val="2-"/>
            </w:pPr>
            <w:r w:rsidRPr="00BD4AA3">
              <w:rPr>
                <w:color w:val="FF0000"/>
              </w:rPr>
              <w:t>00051566</w:t>
            </w:r>
            <w:r w:rsidRPr="00BD4AA3">
              <w:t xml:space="preserve"> C7 45 DC 06 00 00 00 </w:t>
            </w:r>
            <w:r w:rsidRPr="00BD4AA3">
              <w:rPr>
                <w:color w:val="00B050"/>
              </w:rPr>
              <w:t xml:space="preserve">mov         dword ptr [auto_const_value],6 </w:t>
            </w:r>
            <w:r w:rsidRPr="00BD4AA3">
              <w:t xml:space="preserve"> </w:t>
            </w:r>
          </w:p>
          <w:p w14:paraId="781E38BF" w14:textId="06B422AD" w:rsidR="00BD4AA3" w:rsidRPr="00BD4AA3" w:rsidRDefault="00BD4AA3" w:rsidP="00BD4AA3">
            <w:pPr>
              <w:pStyle w:val="2-"/>
              <w:rPr>
                <w:color w:val="00B050"/>
              </w:rPr>
            </w:pPr>
            <w:r w:rsidRPr="00BD4AA3">
              <w:rPr>
                <w:rFonts w:hint="eastAsia"/>
                <w:color w:val="808080" w:themeColor="background1" w:themeShade="80"/>
              </w:rPr>
              <w:tab/>
              <w:t>const char* auto_str = "STRING";</w:t>
            </w:r>
            <w:r w:rsidRPr="00BD4AA3">
              <w:rPr>
                <w:rFonts w:hint="eastAsia"/>
                <w:color w:val="808080" w:themeColor="background1" w:themeShade="80"/>
              </w:rPr>
              <w:tab/>
            </w:r>
            <w:r w:rsidRPr="00BD4AA3">
              <w:rPr>
                <w:rFonts w:hint="eastAsia"/>
                <w:color w:val="00B050"/>
              </w:rPr>
              <w:tab/>
            </w:r>
            <w:r w:rsidRPr="00BD4AA3">
              <w:rPr>
                <w:rFonts w:hint="eastAsia"/>
                <w:color w:val="A8D08D" w:themeColor="accent6" w:themeTint="99"/>
              </w:rPr>
              <w:t>//[スタック]初期値付き</w:t>
            </w:r>
            <w:r w:rsidR="006C008B">
              <w:rPr>
                <w:rFonts w:hint="eastAsia"/>
                <w:color w:val="A8D08D" w:themeColor="accent6" w:themeTint="99"/>
              </w:rPr>
              <w:t>ローカル</w:t>
            </w:r>
            <w:r w:rsidRPr="00BD4AA3">
              <w:rPr>
                <w:rFonts w:hint="eastAsia"/>
                <w:color w:val="A8D08D" w:themeColor="accent6" w:themeTint="99"/>
              </w:rPr>
              <w:t>変数　※[.rodata]文字列リテラル</w:t>
            </w:r>
          </w:p>
          <w:p w14:paraId="35C71AAA" w14:textId="3A73E814" w:rsidR="00C33772" w:rsidRDefault="00BD4AA3" w:rsidP="00BD4AA3">
            <w:pPr>
              <w:pStyle w:val="2-"/>
            </w:pPr>
            <w:r w:rsidRPr="00BD4AA3">
              <w:rPr>
                <w:color w:val="FF0000"/>
              </w:rPr>
              <w:t xml:space="preserve">0005156D </w:t>
            </w:r>
            <w:r w:rsidRPr="00BD4AA3">
              <w:t xml:space="preserve">C7 45 D0 74 58 05 00 </w:t>
            </w:r>
            <w:r w:rsidRPr="00BD4AA3">
              <w:rPr>
                <w:color w:val="00B050"/>
              </w:rPr>
              <w:t xml:space="preserve">mov         dword ptr [auto_str],55874h  </w:t>
            </w:r>
          </w:p>
        </w:tc>
      </w:tr>
    </w:tbl>
    <w:p w14:paraId="0D48CBF7" w14:textId="679B954A" w:rsidR="006A003A" w:rsidRDefault="006A003A" w:rsidP="008F15EF">
      <w:pPr>
        <w:pStyle w:val="a9"/>
        <w:spacing w:beforeLines="50" w:before="180"/>
        <w:ind w:firstLine="283"/>
      </w:pPr>
      <w:r>
        <w:rPr>
          <w:rFonts w:hint="eastAsia"/>
        </w:rPr>
        <w:lastRenderedPageBreak/>
        <w:t>スレッドごとにプログラムカウンタを記録しており、スレッドを切り替える時にプログラムカウンタ（とスタックポインタ）を切り替えることで、スレッドの挙動を実現する。</w:t>
      </w:r>
    </w:p>
    <w:p w14:paraId="6573ACA1" w14:textId="481DC93D" w:rsidR="00053C42" w:rsidRDefault="009C1A75" w:rsidP="008F15EF">
      <w:pPr>
        <w:pStyle w:val="a9"/>
        <w:spacing w:beforeLines="50" w:before="180"/>
        <w:ind w:firstLine="283"/>
      </w:pPr>
      <w:r>
        <w:rPr>
          <w:rFonts w:hint="eastAsia"/>
        </w:rPr>
        <w:t>余談だが、かつてメモリ</w:t>
      </w:r>
      <w:r w:rsidR="006B5C7A">
        <w:rPr>
          <w:rFonts w:hint="eastAsia"/>
        </w:rPr>
        <w:t>量</w:t>
      </w:r>
      <w:r>
        <w:rPr>
          <w:rFonts w:hint="eastAsia"/>
        </w:rPr>
        <w:t>が</w:t>
      </w:r>
      <w:r>
        <w:rPr>
          <w:rFonts w:hint="eastAsia"/>
        </w:rPr>
        <w:t>64KB</w:t>
      </w:r>
      <w:r>
        <w:rPr>
          <w:rFonts w:hint="eastAsia"/>
        </w:rPr>
        <w:t>にも満たない</w:t>
      </w:r>
      <w:r w:rsidR="00056A61">
        <w:rPr>
          <w:rFonts w:hint="eastAsia"/>
        </w:rPr>
        <w:t>PC</w:t>
      </w:r>
      <w:r>
        <w:rPr>
          <w:rFonts w:hint="eastAsia"/>
        </w:rPr>
        <w:t>で動作していたプログラムは、少ないメモリをやりくりするために「自己書き変えコード」を積極的に活用していた。上記の「</w:t>
      </w:r>
      <w:r>
        <w:rPr>
          <w:rFonts w:hint="eastAsia"/>
        </w:rPr>
        <w:t>move eax, ****</w:t>
      </w:r>
      <w:r>
        <w:rPr>
          <w:rFonts w:hint="eastAsia"/>
        </w:rPr>
        <w:t>」の「</w:t>
      </w:r>
      <w:r>
        <w:rPr>
          <w:rFonts w:hint="eastAsia"/>
        </w:rPr>
        <w:t>****</w:t>
      </w:r>
      <w:r>
        <w:rPr>
          <w:rFonts w:hint="eastAsia"/>
        </w:rPr>
        <w:t>」に該当する</w:t>
      </w:r>
      <w:r w:rsidR="00AC01BB">
        <w:rPr>
          <w:rFonts w:hint="eastAsia"/>
        </w:rPr>
        <w:t>コード</w:t>
      </w:r>
      <w:r>
        <w:rPr>
          <w:rFonts w:hint="eastAsia"/>
        </w:rPr>
        <w:t>を直接書き換えたり、条件分岐のジャンプ先アドレスを直接書き換えたりといった</w:t>
      </w:r>
      <w:r w:rsidR="00881B2D">
        <w:rPr>
          <w:rFonts w:hint="eastAsia"/>
        </w:rPr>
        <w:t>ことを、プログラム実行中に行う</w:t>
      </w:r>
      <w:r>
        <w:rPr>
          <w:rFonts w:hint="eastAsia"/>
        </w:rPr>
        <w:t>手法である。</w:t>
      </w:r>
    </w:p>
    <w:p w14:paraId="2FA2351C" w14:textId="5773BE8A" w:rsidR="009C1A75" w:rsidRPr="00C937D0" w:rsidRDefault="009C1A75" w:rsidP="00053C42">
      <w:pPr>
        <w:pStyle w:val="a9"/>
        <w:ind w:firstLine="283"/>
      </w:pPr>
      <w:r>
        <w:rPr>
          <w:rFonts w:hint="eastAsia"/>
        </w:rPr>
        <w:t>今はプログラム領域が読み取り専用に保護されているので、このような手法は</w:t>
      </w:r>
      <w:r w:rsidR="00364144">
        <w:rPr>
          <w:rFonts w:hint="eastAsia"/>
        </w:rPr>
        <w:t>そうそう</w:t>
      </w:r>
      <w:r>
        <w:rPr>
          <w:rFonts w:hint="eastAsia"/>
        </w:rPr>
        <w:t>使えない。</w:t>
      </w:r>
    </w:p>
    <w:p w14:paraId="405887BD" w14:textId="7E24FBAD" w:rsidR="00C937D0" w:rsidRDefault="00624A6F" w:rsidP="00C937D0">
      <w:pPr>
        <w:pStyle w:val="2"/>
      </w:pPr>
      <w:bookmarkStart w:id="49" w:name="_Toc378420076"/>
      <w:r>
        <w:rPr>
          <w:rFonts w:hint="eastAsia"/>
        </w:rPr>
        <w:t>スタック</w:t>
      </w:r>
      <w:r w:rsidR="00B2649E">
        <w:rPr>
          <w:rFonts w:hint="eastAsia"/>
        </w:rPr>
        <w:t>領域</w:t>
      </w:r>
      <w:bookmarkEnd w:id="49"/>
    </w:p>
    <w:p w14:paraId="1781F2C3" w14:textId="19C79264" w:rsidR="00FE2E9A" w:rsidRDefault="00FE2E9A" w:rsidP="00C937D0">
      <w:pPr>
        <w:pStyle w:val="a9"/>
        <w:ind w:firstLine="283"/>
      </w:pPr>
      <w:r>
        <w:rPr>
          <w:rFonts w:hint="eastAsia"/>
        </w:rPr>
        <w:t>スタック領域とは、関数内のローカル変数と、関数呼び出しからの復帰のために使用されるメモリ領域のこと。</w:t>
      </w:r>
    </w:p>
    <w:p w14:paraId="1F5C2897" w14:textId="218CC9E9" w:rsidR="00C937D0" w:rsidRDefault="00E70BB4" w:rsidP="00C937D0">
      <w:pPr>
        <w:pStyle w:val="a9"/>
        <w:ind w:firstLine="283"/>
      </w:pPr>
      <w:r>
        <w:rPr>
          <w:rFonts w:hint="eastAsia"/>
        </w:rPr>
        <w:t>スタック領域</w:t>
      </w:r>
      <w:r w:rsidR="00FE2E9A">
        <w:rPr>
          <w:rFonts w:hint="eastAsia"/>
        </w:rPr>
        <w:t>を</w:t>
      </w:r>
      <w:r>
        <w:rPr>
          <w:rFonts w:hint="eastAsia"/>
        </w:rPr>
        <w:t>説明</w:t>
      </w:r>
      <w:r w:rsidR="00FE2E9A">
        <w:rPr>
          <w:rFonts w:hint="eastAsia"/>
        </w:rPr>
        <w:t>する</w:t>
      </w:r>
      <w:r>
        <w:rPr>
          <w:rFonts w:hint="eastAsia"/>
        </w:rPr>
        <w:t>ために、まずはプログラムのサンプルを示す。</w:t>
      </w:r>
    </w:p>
    <w:p w14:paraId="3465AD91" w14:textId="3D82BC1E" w:rsidR="00E3147A" w:rsidRDefault="00E70BB4" w:rsidP="00E3147A">
      <w:pPr>
        <w:pStyle w:val="a9"/>
        <w:keepNext/>
        <w:widowControl/>
        <w:spacing w:beforeLines="50" w:before="180"/>
        <w:ind w:firstLineChars="0" w:firstLine="0"/>
      </w:pPr>
      <w:r>
        <w:rPr>
          <w:rFonts w:hint="eastAsia"/>
        </w:rPr>
        <w:t>スタック確認のための</w:t>
      </w:r>
      <w:r w:rsidR="00E3147A">
        <w:rPr>
          <w:rFonts w:hint="eastAsia"/>
        </w:rPr>
        <w:t>プログラムのサンプル：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147A" w14:paraId="7FBD43B2" w14:textId="77777777" w:rsidTr="00FE2E9A">
        <w:tc>
          <w:tcPr>
            <w:tcW w:w="8494" w:type="dxa"/>
          </w:tcPr>
          <w:p w14:paraId="1B1635F3" w14:textId="56B09C09" w:rsidR="00E3147A" w:rsidRPr="00E3147A" w:rsidRDefault="00E3147A" w:rsidP="00E3147A">
            <w:pPr>
              <w:pStyle w:val="2-"/>
              <w:rPr>
                <w:color w:val="00B050"/>
              </w:rPr>
            </w:pPr>
            <w:r w:rsidRPr="00E3147A">
              <w:rPr>
                <w:rFonts w:hint="eastAsia"/>
                <w:color w:val="00B050"/>
              </w:rPr>
              <w:t>//関数２</w:t>
            </w:r>
          </w:p>
          <w:p w14:paraId="3ADE8433" w14:textId="77777777" w:rsidR="00E3147A" w:rsidRDefault="00E3147A" w:rsidP="00E3147A">
            <w:pPr>
              <w:pStyle w:val="2-"/>
            </w:pPr>
            <w:r>
              <w:t xml:space="preserve">void </w:t>
            </w:r>
            <w:r w:rsidRPr="006C008B">
              <w:rPr>
                <w:color w:val="FF0000"/>
              </w:rPr>
              <w:t>func2()</w:t>
            </w:r>
          </w:p>
          <w:p w14:paraId="05825FB7" w14:textId="77777777" w:rsidR="00E3147A" w:rsidRDefault="00E3147A" w:rsidP="00E3147A">
            <w:pPr>
              <w:pStyle w:val="2-"/>
            </w:pPr>
            <w:r>
              <w:t>{</w:t>
            </w:r>
          </w:p>
          <w:p w14:paraId="759E9205" w14:textId="77777777" w:rsidR="00E3147A" w:rsidRDefault="00E3147A" w:rsidP="00E3147A">
            <w:pPr>
              <w:pStyle w:val="2-"/>
            </w:pPr>
            <w:r>
              <w:tab/>
              <w:t>printf("func2()\n");</w:t>
            </w:r>
          </w:p>
          <w:p w14:paraId="5F54BFE7" w14:textId="77777777" w:rsidR="00E3147A" w:rsidRDefault="00E3147A" w:rsidP="00E3147A">
            <w:pPr>
              <w:pStyle w:val="2-"/>
            </w:pPr>
            <w:r>
              <w:tab/>
            </w:r>
            <w:r w:rsidRPr="006C008B">
              <w:rPr>
                <w:color w:val="FF0000"/>
              </w:rPr>
              <w:t>int local_var2</w:t>
            </w:r>
            <w:r>
              <w:t xml:space="preserve"> = 0;</w:t>
            </w:r>
          </w:p>
          <w:p w14:paraId="5152E4F2" w14:textId="77777777" w:rsidR="00E3147A" w:rsidRDefault="00E3147A" w:rsidP="00E3147A">
            <w:pPr>
              <w:pStyle w:val="2-"/>
            </w:pPr>
            <w:r>
              <w:tab/>
              <w:t>printf("&amp;local_var2 =%p\n", &amp;local_var2);</w:t>
            </w:r>
          </w:p>
          <w:p w14:paraId="7426048F" w14:textId="77777777" w:rsidR="00E3147A" w:rsidRDefault="00E3147A" w:rsidP="00E3147A">
            <w:pPr>
              <w:pStyle w:val="2-"/>
            </w:pPr>
            <w:r>
              <w:t>}</w:t>
            </w:r>
          </w:p>
          <w:p w14:paraId="7189CA52" w14:textId="77777777" w:rsidR="00E3147A" w:rsidRDefault="00E3147A" w:rsidP="00E3147A">
            <w:pPr>
              <w:pStyle w:val="2-"/>
            </w:pPr>
          </w:p>
          <w:p w14:paraId="2FF22204" w14:textId="67434761" w:rsidR="00E3147A" w:rsidRPr="00E3147A" w:rsidRDefault="00E3147A" w:rsidP="00E3147A">
            <w:pPr>
              <w:pStyle w:val="2-"/>
              <w:rPr>
                <w:color w:val="00B050"/>
              </w:rPr>
            </w:pPr>
            <w:r w:rsidRPr="00E3147A">
              <w:rPr>
                <w:rFonts w:hint="eastAsia"/>
                <w:color w:val="00B050"/>
              </w:rPr>
              <w:t>//関数１</w:t>
            </w:r>
          </w:p>
          <w:p w14:paraId="4E23AD0A" w14:textId="77777777" w:rsidR="00E3147A" w:rsidRPr="006C008B" w:rsidRDefault="00E3147A" w:rsidP="00E3147A">
            <w:pPr>
              <w:pStyle w:val="2-"/>
              <w:rPr>
                <w:color w:val="FF0000"/>
              </w:rPr>
            </w:pPr>
            <w:r>
              <w:t xml:space="preserve">void </w:t>
            </w:r>
            <w:r w:rsidRPr="006C008B">
              <w:rPr>
                <w:color w:val="FF0000"/>
              </w:rPr>
              <w:t>func1()</w:t>
            </w:r>
          </w:p>
          <w:p w14:paraId="49B23F36" w14:textId="77777777" w:rsidR="00E3147A" w:rsidRDefault="00E3147A" w:rsidP="00E3147A">
            <w:pPr>
              <w:pStyle w:val="2-"/>
            </w:pPr>
            <w:r>
              <w:t>{</w:t>
            </w:r>
          </w:p>
          <w:p w14:paraId="562FC7A4" w14:textId="77777777" w:rsidR="00E3147A" w:rsidRDefault="00E3147A" w:rsidP="00E3147A">
            <w:pPr>
              <w:pStyle w:val="2-"/>
            </w:pPr>
            <w:r>
              <w:tab/>
              <w:t>printf("func1()\n");</w:t>
            </w:r>
          </w:p>
          <w:p w14:paraId="020AD44B" w14:textId="77777777" w:rsidR="00E3147A" w:rsidRDefault="00E3147A" w:rsidP="00E3147A">
            <w:pPr>
              <w:pStyle w:val="2-"/>
            </w:pPr>
            <w:r>
              <w:tab/>
            </w:r>
            <w:r w:rsidRPr="006C008B">
              <w:rPr>
                <w:color w:val="FF0000"/>
              </w:rPr>
              <w:t>int local_var1a</w:t>
            </w:r>
            <w:r>
              <w:t xml:space="preserve"> = 0;</w:t>
            </w:r>
          </w:p>
          <w:p w14:paraId="747F026E" w14:textId="77777777" w:rsidR="00E3147A" w:rsidRDefault="00E3147A" w:rsidP="00E3147A">
            <w:pPr>
              <w:pStyle w:val="2-"/>
            </w:pPr>
            <w:r>
              <w:tab/>
            </w:r>
            <w:r w:rsidRPr="006C008B">
              <w:rPr>
                <w:color w:val="FF0000"/>
              </w:rPr>
              <w:t>int local_var1b</w:t>
            </w:r>
            <w:r>
              <w:t xml:space="preserve"> = 0;</w:t>
            </w:r>
          </w:p>
          <w:p w14:paraId="478D3737" w14:textId="77777777" w:rsidR="00E3147A" w:rsidRDefault="00E3147A" w:rsidP="00E3147A">
            <w:pPr>
              <w:pStyle w:val="2-"/>
            </w:pPr>
            <w:r>
              <w:tab/>
            </w:r>
            <w:r w:rsidRPr="006C008B">
              <w:rPr>
                <w:color w:val="FF0000"/>
              </w:rPr>
              <w:t>int local_var1c</w:t>
            </w:r>
            <w:r>
              <w:t xml:space="preserve"> = 0;</w:t>
            </w:r>
          </w:p>
          <w:p w14:paraId="0F8C1020" w14:textId="77777777" w:rsidR="00E3147A" w:rsidRDefault="00E3147A" w:rsidP="00E3147A">
            <w:pPr>
              <w:pStyle w:val="2-"/>
            </w:pPr>
            <w:r>
              <w:tab/>
              <w:t>printf("&amp;local_var1a=%p\n", &amp;local_var1a);</w:t>
            </w:r>
          </w:p>
          <w:p w14:paraId="0B53589F" w14:textId="77777777" w:rsidR="00E3147A" w:rsidRDefault="00E3147A" w:rsidP="00E3147A">
            <w:pPr>
              <w:pStyle w:val="2-"/>
            </w:pPr>
            <w:r>
              <w:tab/>
              <w:t>printf("&amp;local_var1b=%p\n", &amp;local_var1b);</w:t>
            </w:r>
          </w:p>
          <w:p w14:paraId="177B79B2" w14:textId="77777777" w:rsidR="00E3147A" w:rsidRDefault="00E3147A" w:rsidP="00E3147A">
            <w:pPr>
              <w:pStyle w:val="2-"/>
            </w:pPr>
            <w:r>
              <w:tab/>
              <w:t>printf("&amp;local_var1c=%p\n", &amp;local_var1c);</w:t>
            </w:r>
          </w:p>
          <w:p w14:paraId="76F86266" w14:textId="77777777" w:rsidR="00E3147A" w:rsidRDefault="00E3147A" w:rsidP="00E3147A">
            <w:pPr>
              <w:pStyle w:val="2-"/>
            </w:pPr>
            <w:r>
              <w:tab/>
            </w:r>
            <w:r w:rsidRPr="006C008B">
              <w:rPr>
                <w:color w:val="FF0000"/>
              </w:rPr>
              <w:t>func2()</w:t>
            </w:r>
            <w:r>
              <w:t>;</w:t>
            </w:r>
          </w:p>
          <w:p w14:paraId="31E3E0DC" w14:textId="77777777" w:rsidR="00E3147A" w:rsidRDefault="00E3147A" w:rsidP="00E3147A">
            <w:pPr>
              <w:pStyle w:val="2-"/>
            </w:pPr>
            <w:r>
              <w:t>}</w:t>
            </w:r>
          </w:p>
          <w:p w14:paraId="0E3630DD" w14:textId="77777777" w:rsidR="00E3147A" w:rsidRDefault="00E3147A" w:rsidP="00E3147A">
            <w:pPr>
              <w:pStyle w:val="2-"/>
            </w:pPr>
          </w:p>
          <w:p w14:paraId="019C4F44" w14:textId="6D27EE69" w:rsidR="00E3147A" w:rsidRPr="00E3147A" w:rsidRDefault="00E3147A" w:rsidP="00E3147A">
            <w:pPr>
              <w:pStyle w:val="2-"/>
              <w:rPr>
                <w:color w:val="00B050"/>
              </w:rPr>
            </w:pPr>
            <w:r w:rsidRPr="00E3147A">
              <w:rPr>
                <w:rFonts w:hint="eastAsia"/>
                <w:color w:val="00B050"/>
              </w:rPr>
              <w:lastRenderedPageBreak/>
              <w:t>//メイン</w:t>
            </w:r>
          </w:p>
          <w:p w14:paraId="4FFD5910" w14:textId="77777777" w:rsidR="00E3147A" w:rsidRDefault="00E3147A" w:rsidP="00E3147A">
            <w:pPr>
              <w:pStyle w:val="2-"/>
            </w:pPr>
            <w:r>
              <w:t>int main(const int argc, const char* argv[])</w:t>
            </w:r>
          </w:p>
          <w:p w14:paraId="454E9F4B" w14:textId="77777777" w:rsidR="00E3147A" w:rsidRDefault="00E3147A" w:rsidP="00E3147A">
            <w:pPr>
              <w:pStyle w:val="2-"/>
            </w:pPr>
            <w:r>
              <w:t>{</w:t>
            </w:r>
          </w:p>
          <w:p w14:paraId="7441C9F9" w14:textId="77777777" w:rsidR="00E3147A" w:rsidRDefault="00E3147A" w:rsidP="00E3147A">
            <w:pPr>
              <w:pStyle w:val="2-"/>
            </w:pPr>
            <w:r>
              <w:tab/>
              <w:t>printf("main()\n");</w:t>
            </w:r>
          </w:p>
          <w:p w14:paraId="1AEE4B79" w14:textId="77777777" w:rsidR="00E3147A" w:rsidRDefault="00E3147A" w:rsidP="00E3147A">
            <w:pPr>
              <w:pStyle w:val="2-"/>
            </w:pPr>
            <w:r>
              <w:tab/>
            </w:r>
            <w:r w:rsidRPr="006C008B">
              <w:rPr>
                <w:color w:val="FF0000"/>
              </w:rPr>
              <w:t>int local_var0</w:t>
            </w:r>
            <w:r>
              <w:t xml:space="preserve"> = 0;</w:t>
            </w:r>
          </w:p>
          <w:p w14:paraId="42D217BB" w14:textId="77777777" w:rsidR="00E3147A" w:rsidRDefault="00E3147A" w:rsidP="00E3147A">
            <w:pPr>
              <w:pStyle w:val="2-"/>
            </w:pPr>
            <w:r>
              <w:tab/>
              <w:t>printf("&amp;local_var0 =%p\n", &amp;local_var0);</w:t>
            </w:r>
          </w:p>
          <w:p w14:paraId="10E5324F" w14:textId="77777777" w:rsidR="00E3147A" w:rsidRDefault="00E3147A" w:rsidP="00E3147A">
            <w:pPr>
              <w:pStyle w:val="2-"/>
            </w:pPr>
            <w:r>
              <w:tab/>
            </w:r>
            <w:r w:rsidRPr="006C008B">
              <w:rPr>
                <w:color w:val="FF0000"/>
              </w:rPr>
              <w:t>func1()</w:t>
            </w:r>
            <w:r>
              <w:t>;</w:t>
            </w:r>
          </w:p>
          <w:p w14:paraId="60D922B0" w14:textId="77777777" w:rsidR="00E3147A" w:rsidRDefault="00E3147A" w:rsidP="00E3147A">
            <w:pPr>
              <w:pStyle w:val="2-"/>
            </w:pPr>
            <w:r>
              <w:tab/>
            </w:r>
            <w:r w:rsidRPr="006C008B">
              <w:rPr>
                <w:color w:val="FF0000"/>
              </w:rPr>
              <w:t>func2()</w:t>
            </w:r>
            <w:r>
              <w:t>;</w:t>
            </w:r>
          </w:p>
          <w:p w14:paraId="1C2D3DE2" w14:textId="2DA76DD7" w:rsidR="00E3147A" w:rsidRDefault="00E3147A" w:rsidP="00E3147A">
            <w:pPr>
              <w:pStyle w:val="2-"/>
            </w:pPr>
            <w:r>
              <w:tab/>
            </w:r>
            <w:r>
              <w:rPr>
                <w:rFonts w:hint="eastAsia"/>
              </w:rPr>
              <w:t>return 0;</w:t>
            </w:r>
          </w:p>
          <w:p w14:paraId="094A3AC5" w14:textId="188B2E0E" w:rsidR="00E3147A" w:rsidRDefault="00E3147A" w:rsidP="00E3147A">
            <w:pPr>
              <w:pStyle w:val="2-"/>
            </w:pPr>
            <w:r>
              <w:t>}</w:t>
            </w:r>
          </w:p>
        </w:tc>
      </w:tr>
    </w:tbl>
    <w:p w14:paraId="1ADB0358" w14:textId="77777777" w:rsidR="00E3147A" w:rsidRPr="00E32152" w:rsidRDefault="00E3147A" w:rsidP="00E3147A">
      <w:pPr>
        <w:pStyle w:val="a9"/>
        <w:keepNext/>
        <w:widowControl/>
        <w:rPr>
          <w:color w:val="FF0000"/>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147A" w14:paraId="308C2BD9" w14:textId="77777777" w:rsidTr="00FE2E9A">
        <w:tc>
          <w:tcPr>
            <w:tcW w:w="8494" w:type="dxa"/>
          </w:tcPr>
          <w:p w14:paraId="7FA1F111" w14:textId="77777777" w:rsidR="00E3147A" w:rsidRPr="00E3147A" w:rsidRDefault="00E3147A" w:rsidP="00E3147A">
            <w:pPr>
              <w:pStyle w:val="2-"/>
              <w:rPr>
                <w:color w:val="auto"/>
              </w:rPr>
            </w:pPr>
            <w:r w:rsidRPr="00E3147A">
              <w:rPr>
                <w:color w:val="auto"/>
              </w:rPr>
              <w:t>main()</w:t>
            </w:r>
          </w:p>
          <w:p w14:paraId="02AA0CCB" w14:textId="77777777" w:rsidR="00E3147A" w:rsidRPr="00E3147A" w:rsidRDefault="00E3147A" w:rsidP="00E3147A">
            <w:pPr>
              <w:pStyle w:val="2-"/>
              <w:rPr>
                <w:color w:val="auto"/>
              </w:rPr>
            </w:pPr>
            <w:r w:rsidRPr="00E3147A">
              <w:rPr>
                <w:color w:val="auto"/>
              </w:rPr>
              <w:t>&amp;local_var0 =</w:t>
            </w:r>
            <w:r w:rsidRPr="00E3147A">
              <w:rPr>
                <w:color w:val="FF0000"/>
              </w:rPr>
              <w:t>010EF7F8</w:t>
            </w:r>
          </w:p>
          <w:p w14:paraId="50B985B6" w14:textId="77777777" w:rsidR="00E3147A" w:rsidRPr="00E3147A" w:rsidRDefault="00E3147A" w:rsidP="00E3147A">
            <w:pPr>
              <w:pStyle w:val="2-"/>
              <w:rPr>
                <w:color w:val="auto"/>
              </w:rPr>
            </w:pPr>
            <w:r w:rsidRPr="00E3147A">
              <w:rPr>
                <w:color w:val="auto"/>
              </w:rPr>
              <w:t>func1()</w:t>
            </w:r>
          </w:p>
          <w:p w14:paraId="784B7946" w14:textId="5EE33B34" w:rsidR="00E3147A" w:rsidRPr="00E3147A" w:rsidRDefault="00E3147A" w:rsidP="00E3147A">
            <w:pPr>
              <w:pStyle w:val="2-"/>
              <w:rPr>
                <w:color w:val="auto"/>
              </w:rPr>
            </w:pPr>
            <w:r w:rsidRPr="00E3147A">
              <w:rPr>
                <w:color w:val="auto"/>
              </w:rPr>
              <w:t>&amp;local_var1a=</w:t>
            </w:r>
            <w:r w:rsidRPr="00E3147A">
              <w:rPr>
                <w:color w:val="FF0000"/>
              </w:rPr>
              <w:t>010EF708</w:t>
            </w:r>
            <w:r>
              <w:rPr>
                <w:color w:val="FF0000"/>
              </w:rPr>
              <w:tab/>
            </w:r>
            <w:r>
              <w:rPr>
                <w:rFonts w:hint="eastAsia"/>
                <w:color w:val="FF0000"/>
              </w:rPr>
              <w:t>←関数の呼び出しによってリターンアドレスがスタックに積まれ、S</w:t>
            </w:r>
            <w:r>
              <w:rPr>
                <w:color w:val="FF0000"/>
              </w:rPr>
              <w:t>P</w:t>
            </w:r>
            <w:r>
              <w:rPr>
                <w:rFonts w:hint="eastAsia"/>
                <w:color w:val="FF0000"/>
              </w:rPr>
              <w:t>が上に移動している</w:t>
            </w:r>
          </w:p>
          <w:p w14:paraId="02786154" w14:textId="29735699" w:rsidR="00E3147A" w:rsidRPr="00E3147A" w:rsidRDefault="00E3147A" w:rsidP="00E3147A">
            <w:pPr>
              <w:pStyle w:val="2-"/>
              <w:rPr>
                <w:color w:val="auto"/>
              </w:rPr>
            </w:pPr>
            <w:r w:rsidRPr="00E3147A">
              <w:rPr>
                <w:color w:val="auto"/>
              </w:rPr>
              <w:t>&amp;local_var1b=</w:t>
            </w:r>
            <w:r w:rsidRPr="00E3147A">
              <w:rPr>
                <w:color w:val="FF0000"/>
              </w:rPr>
              <w:t>010EF6FC</w:t>
            </w:r>
            <w:r>
              <w:rPr>
                <w:color w:val="FF0000"/>
              </w:rPr>
              <w:tab/>
            </w:r>
            <w:r>
              <w:rPr>
                <w:rFonts w:hint="eastAsia"/>
                <w:color w:val="FF0000"/>
              </w:rPr>
              <w:t>←ローカル変数がスタックに積まれ、S</w:t>
            </w:r>
            <w:r>
              <w:rPr>
                <w:color w:val="FF0000"/>
              </w:rPr>
              <w:t>P</w:t>
            </w:r>
            <w:r>
              <w:rPr>
                <w:rFonts w:hint="eastAsia"/>
                <w:color w:val="FF0000"/>
              </w:rPr>
              <w:t>が上に移動している</w:t>
            </w:r>
          </w:p>
          <w:p w14:paraId="5F3A8065" w14:textId="54EBF36B" w:rsidR="00E3147A" w:rsidRPr="00E3147A" w:rsidRDefault="00E3147A" w:rsidP="00E3147A">
            <w:pPr>
              <w:pStyle w:val="2-"/>
              <w:rPr>
                <w:color w:val="auto"/>
              </w:rPr>
            </w:pPr>
            <w:r w:rsidRPr="00E3147A">
              <w:rPr>
                <w:color w:val="auto"/>
              </w:rPr>
              <w:t>&amp;local_var1c=</w:t>
            </w:r>
            <w:r w:rsidRPr="00E3147A">
              <w:rPr>
                <w:color w:val="FF0000"/>
              </w:rPr>
              <w:t>010EF6F0</w:t>
            </w:r>
            <w:r>
              <w:rPr>
                <w:color w:val="FF0000"/>
              </w:rPr>
              <w:tab/>
            </w:r>
            <w:r>
              <w:rPr>
                <w:rFonts w:hint="eastAsia"/>
                <w:color w:val="FF0000"/>
              </w:rPr>
              <w:t>←（同上）</w:t>
            </w:r>
          </w:p>
          <w:p w14:paraId="625C9B54" w14:textId="77777777" w:rsidR="00E3147A" w:rsidRPr="00E3147A" w:rsidRDefault="00E3147A" w:rsidP="00E3147A">
            <w:pPr>
              <w:pStyle w:val="2-"/>
              <w:rPr>
                <w:color w:val="auto"/>
              </w:rPr>
            </w:pPr>
            <w:r w:rsidRPr="00E3147A">
              <w:rPr>
                <w:color w:val="auto"/>
              </w:rPr>
              <w:t>func2()</w:t>
            </w:r>
          </w:p>
          <w:p w14:paraId="15BFC0EE" w14:textId="21C460CC" w:rsidR="00E3147A" w:rsidRPr="00E3147A" w:rsidRDefault="00E3147A" w:rsidP="00E3147A">
            <w:pPr>
              <w:pStyle w:val="2-"/>
              <w:rPr>
                <w:color w:val="auto"/>
              </w:rPr>
            </w:pPr>
            <w:r w:rsidRPr="00E3147A">
              <w:rPr>
                <w:color w:val="auto"/>
              </w:rPr>
              <w:t>&amp;local_var2 =</w:t>
            </w:r>
            <w:r w:rsidRPr="00E3147A">
              <w:rPr>
                <w:color w:val="FF0000"/>
              </w:rPr>
              <w:t>010EF60C</w:t>
            </w:r>
            <w:r>
              <w:rPr>
                <w:color w:val="FF0000"/>
              </w:rPr>
              <w:tab/>
            </w:r>
            <w:r>
              <w:rPr>
                <w:rFonts w:hint="eastAsia"/>
                <w:color w:val="FF0000"/>
              </w:rPr>
              <w:t>←func1から呼び出されたので、さらにS</w:t>
            </w:r>
            <w:r>
              <w:rPr>
                <w:color w:val="FF0000"/>
              </w:rPr>
              <w:t>P</w:t>
            </w:r>
            <w:r>
              <w:rPr>
                <w:rFonts w:hint="eastAsia"/>
                <w:color w:val="FF0000"/>
              </w:rPr>
              <w:t>が上に移動している</w:t>
            </w:r>
          </w:p>
          <w:p w14:paraId="78593503" w14:textId="77777777" w:rsidR="00E3147A" w:rsidRPr="00E3147A" w:rsidRDefault="00E3147A" w:rsidP="00E3147A">
            <w:pPr>
              <w:pStyle w:val="2-"/>
              <w:rPr>
                <w:color w:val="auto"/>
              </w:rPr>
            </w:pPr>
            <w:r w:rsidRPr="00E3147A">
              <w:rPr>
                <w:color w:val="auto"/>
              </w:rPr>
              <w:t>func2()</w:t>
            </w:r>
          </w:p>
          <w:p w14:paraId="596270BF" w14:textId="551BA73A" w:rsidR="00E3147A" w:rsidRDefault="00E3147A" w:rsidP="00E3147A">
            <w:pPr>
              <w:pStyle w:val="2-"/>
            </w:pPr>
            <w:r w:rsidRPr="00E3147A">
              <w:rPr>
                <w:color w:val="auto"/>
              </w:rPr>
              <w:t>&amp;local_var2 =</w:t>
            </w:r>
            <w:r w:rsidRPr="00E3147A">
              <w:rPr>
                <w:color w:val="FF0000"/>
              </w:rPr>
              <w:t>010EF708</w:t>
            </w:r>
            <w:r>
              <w:rPr>
                <w:color w:val="FF0000"/>
              </w:rPr>
              <w:tab/>
            </w:r>
            <w:r>
              <w:rPr>
                <w:rFonts w:hint="eastAsia"/>
                <w:color w:val="FF0000"/>
              </w:rPr>
              <w:t>←mainに戻って（スタックを戻して）から再度呼び出したので、同じ関数でもS</w:t>
            </w:r>
            <w:r>
              <w:rPr>
                <w:color w:val="FF0000"/>
              </w:rPr>
              <w:t>P</w:t>
            </w:r>
            <w:r>
              <w:rPr>
                <w:rFonts w:hint="eastAsia"/>
                <w:color w:val="FF0000"/>
              </w:rPr>
              <w:t>が変わっている</w:t>
            </w:r>
          </w:p>
        </w:tc>
      </w:tr>
    </w:tbl>
    <w:p w14:paraId="3DFFAA31" w14:textId="41E174CF" w:rsidR="00E3147A" w:rsidRDefault="00E70BB4" w:rsidP="00E70BB4">
      <w:pPr>
        <w:pStyle w:val="a9"/>
        <w:keepNext/>
        <w:widowControl/>
        <w:spacing w:beforeLines="50" w:before="180"/>
        <w:ind w:firstLine="283"/>
      </w:pPr>
      <w:r>
        <w:rPr>
          <w:rFonts w:hint="eastAsia"/>
        </w:rPr>
        <w:t>この時、スタック領域は下記のように使用される。</w:t>
      </w:r>
      <w:r w:rsidR="0089500A">
        <w:rPr>
          <w:rFonts w:hint="eastAsia"/>
        </w:rPr>
        <w:t>スタックは領域の最下層から順に積まれていき、一つの関数が使用する範囲を「スタックフレーム」と呼ぶ。</w:t>
      </w:r>
    </w:p>
    <w:p w14:paraId="12CB060B" w14:textId="714ADC7F" w:rsidR="00E70BB4" w:rsidRDefault="00FE2E9A" w:rsidP="00FE2E9A">
      <w:pPr>
        <w:pStyle w:val="a9"/>
        <w:ind w:rightChars="-338" w:right="-710" w:firstLineChars="0" w:firstLine="0"/>
      </w:pPr>
      <w:r>
        <w:object w:dxaOrig="15016" w:dyaOrig="8806" w14:anchorId="3A96D40D">
          <v:shape id="_x0000_i1034" type="#_x0000_t75" style="width:453.3pt;height:265.55pt" o:ole="">
            <v:imagedata r:id="rId38" o:title=""/>
          </v:shape>
          <o:OLEObject Type="Embed" ProgID="Visio.Drawing.15" ShapeID="_x0000_i1034" DrawAspect="Content" ObjectID="_1452161944" r:id="rId39"/>
        </w:object>
      </w:r>
    </w:p>
    <w:p w14:paraId="07F96D8A" w14:textId="2A8F2A9D" w:rsidR="00FE2E9A" w:rsidRDefault="006C008B" w:rsidP="00FE2E9A">
      <w:pPr>
        <w:pStyle w:val="a9"/>
        <w:spacing w:beforeLines="50" w:before="180"/>
        <w:ind w:firstLine="283"/>
      </w:pPr>
      <w:r>
        <w:rPr>
          <w:rFonts w:hint="eastAsia"/>
        </w:rPr>
        <w:t>スタック領域は、スレッドごとにそれぞれ個別に割り当てられる。</w:t>
      </w:r>
    </w:p>
    <w:p w14:paraId="27A65BA8" w14:textId="5861E235" w:rsidR="006C008B" w:rsidRDefault="006C008B" w:rsidP="006C008B">
      <w:pPr>
        <w:pStyle w:val="a9"/>
        <w:ind w:firstLine="283"/>
      </w:pPr>
      <w:r>
        <w:rPr>
          <w:rFonts w:hint="eastAsia"/>
        </w:rPr>
        <w:t>スレッドに割り当てるスタックは、</w:t>
      </w:r>
      <w:r>
        <w:rPr>
          <w:rFonts w:hint="eastAsia"/>
        </w:rPr>
        <w:t>OS</w:t>
      </w:r>
      <w:r>
        <w:rPr>
          <w:rFonts w:hint="eastAsia"/>
        </w:rPr>
        <w:t>に任せて既定の領域を確保さるか、自分でサイズを指定して</w:t>
      </w:r>
      <w:r>
        <w:rPr>
          <w:rFonts w:hint="eastAsia"/>
        </w:rPr>
        <w:t>OS</w:t>
      </w:r>
      <w:r>
        <w:rPr>
          <w:rFonts w:hint="eastAsia"/>
        </w:rPr>
        <w:t>に領域を確保させるか、自分で確保した領域を渡すかする。</w:t>
      </w:r>
    </w:p>
    <w:p w14:paraId="62294F9E" w14:textId="3E04E09C" w:rsidR="003732D1" w:rsidRDefault="003732D1" w:rsidP="003732D1">
      <w:pPr>
        <w:pStyle w:val="a9"/>
        <w:spacing w:beforeLines="50" w:before="180"/>
        <w:ind w:firstLine="283"/>
      </w:pPr>
      <w:r>
        <w:rPr>
          <w:rFonts w:hint="eastAsia"/>
        </w:rPr>
        <w:t>スタックサイズを超える関数呼び出しや変数確保が行われると、スタックオーバーフローが起こり、プログラム全体が停止する。</w:t>
      </w:r>
    </w:p>
    <w:p w14:paraId="42952B36" w14:textId="3EDCD568" w:rsidR="003732D1" w:rsidRDefault="003732D1" w:rsidP="003732D1">
      <w:pPr>
        <w:pStyle w:val="a9"/>
        <w:keepNext/>
        <w:widowControl/>
        <w:spacing w:beforeLines="50" w:before="180"/>
        <w:ind w:firstLineChars="0" w:firstLine="0"/>
      </w:pPr>
      <w:r>
        <w:rPr>
          <w:rFonts w:hint="eastAsia"/>
        </w:rPr>
        <w:lastRenderedPageBreak/>
        <w:t>スタックオーバーフローのサンプル①：変数が大きすぎる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50ED9499" w14:textId="77777777" w:rsidTr="00F96884">
        <w:tc>
          <w:tcPr>
            <w:tcW w:w="8494" w:type="dxa"/>
          </w:tcPr>
          <w:p w14:paraId="33868207" w14:textId="77777777" w:rsidR="003732D1" w:rsidRPr="00E3147A" w:rsidRDefault="003732D1" w:rsidP="00F96884">
            <w:pPr>
              <w:pStyle w:val="2-"/>
              <w:rPr>
                <w:color w:val="00B050"/>
              </w:rPr>
            </w:pPr>
            <w:r w:rsidRPr="00E3147A">
              <w:rPr>
                <w:rFonts w:hint="eastAsia"/>
                <w:color w:val="00B050"/>
              </w:rPr>
              <w:t>//関数１</w:t>
            </w:r>
          </w:p>
          <w:p w14:paraId="4A371CC9" w14:textId="77777777" w:rsidR="003732D1" w:rsidRPr="006C008B" w:rsidRDefault="003732D1" w:rsidP="00F96884">
            <w:pPr>
              <w:pStyle w:val="2-"/>
              <w:rPr>
                <w:color w:val="FF0000"/>
              </w:rPr>
            </w:pPr>
            <w:r>
              <w:t xml:space="preserve">void </w:t>
            </w:r>
            <w:r w:rsidRPr="006C008B">
              <w:rPr>
                <w:color w:val="FF0000"/>
              </w:rPr>
              <w:t>func1()</w:t>
            </w:r>
          </w:p>
          <w:p w14:paraId="3F58277B" w14:textId="77777777" w:rsidR="003732D1" w:rsidRDefault="003732D1" w:rsidP="00F96884">
            <w:pPr>
              <w:pStyle w:val="2-"/>
            </w:pPr>
            <w:r>
              <w:t>{</w:t>
            </w:r>
          </w:p>
          <w:p w14:paraId="33EF7912" w14:textId="77777777" w:rsidR="003732D1" w:rsidRDefault="003732D1" w:rsidP="00F96884">
            <w:pPr>
              <w:pStyle w:val="2-"/>
            </w:pPr>
            <w:r>
              <w:tab/>
              <w:t>printf("func1()\n");</w:t>
            </w:r>
          </w:p>
          <w:p w14:paraId="050463C9" w14:textId="1FB5A16F" w:rsidR="003732D1" w:rsidRDefault="003732D1" w:rsidP="00F96884">
            <w:pPr>
              <w:pStyle w:val="2-"/>
            </w:pPr>
            <w:r>
              <w:tab/>
            </w:r>
            <w:r w:rsidRPr="006C008B">
              <w:rPr>
                <w:color w:val="FF0000"/>
              </w:rPr>
              <w:t>int local_var</w:t>
            </w:r>
            <w:r>
              <w:rPr>
                <w:color w:val="FF0000"/>
              </w:rPr>
              <w:t>[16 * 1024 * 1024]</w:t>
            </w:r>
            <w:r>
              <w:t xml:space="preserve"> = {};</w:t>
            </w:r>
            <w:r>
              <w:rPr>
                <w:color w:val="FF0000"/>
              </w:rPr>
              <w:tab/>
              <w:t>//</w:t>
            </w:r>
            <w:r>
              <w:rPr>
                <w:rFonts w:hint="eastAsia"/>
                <w:color w:val="FF0000"/>
              </w:rPr>
              <w:t>←【問題の箇所】</w:t>
            </w:r>
          </w:p>
          <w:p w14:paraId="0F8BE8BE" w14:textId="77777777" w:rsidR="003732D1" w:rsidRDefault="003732D1" w:rsidP="00F96884">
            <w:pPr>
              <w:pStyle w:val="2-"/>
            </w:pPr>
            <w:r>
              <w:t>}</w:t>
            </w:r>
          </w:p>
          <w:p w14:paraId="056C685D" w14:textId="77777777" w:rsidR="003732D1" w:rsidRDefault="003732D1" w:rsidP="00F96884">
            <w:pPr>
              <w:pStyle w:val="2-"/>
            </w:pPr>
          </w:p>
          <w:p w14:paraId="2AEC7920" w14:textId="77777777" w:rsidR="003732D1" w:rsidRPr="00E3147A" w:rsidRDefault="003732D1" w:rsidP="00F96884">
            <w:pPr>
              <w:pStyle w:val="2-"/>
              <w:rPr>
                <w:color w:val="00B050"/>
              </w:rPr>
            </w:pPr>
            <w:r w:rsidRPr="00E3147A">
              <w:rPr>
                <w:rFonts w:hint="eastAsia"/>
                <w:color w:val="00B050"/>
              </w:rPr>
              <w:t>//メイン</w:t>
            </w:r>
          </w:p>
          <w:p w14:paraId="4CEF8316" w14:textId="77777777" w:rsidR="003732D1" w:rsidRDefault="003732D1" w:rsidP="00F96884">
            <w:pPr>
              <w:pStyle w:val="2-"/>
            </w:pPr>
            <w:r>
              <w:t>int main(const int argc, const char* argv[])</w:t>
            </w:r>
          </w:p>
          <w:p w14:paraId="1B84C141" w14:textId="77777777" w:rsidR="003732D1" w:rsidRDefault="003732D1" w:rsidP="00F96884">
            <w:pPr>
              <w:pStyle w:val="2-"/>
            </w:pPr>
            <w:r>
              <w:t>{</w:t>
            </w:r>
          </w:p>
          <w:p w14:paraId="4EF6A16C" w14:textId="77777777" w:rsidR="003732D1" w:rsidRDefault="003732D1" w:rsidP="00F96884">
            <w:pPr>
              <w:pStyle w:val="2-"/>
            </w:pPr>
            <w:r>
              <w:tab/>
              <w:t>printf("main()\n");</w:t>
            </w:r>
          </w:p>
          <w:p w14:paraId="03DDCE5E" w14:textId="77777777" w:rsidR="003732D1" w:rsidRDefault="003732D1" w:rsidP="00F96884">
            <w:pPr>
              <w:pStyle w:val="2-"/>
            </w:pPr>
            <w:r>
              <w:tab/>
            </w:r>
            <w:r w:rsidRPr="006C008B">
              <w:rPr>
                <w:color w:val="FF0000"/>
              </w:rPr>
              <w:t>func1()</w:t>
            </w:r>
            <w:r>
              <w:t>;</w:t>
            </w:r>
          </w:p>
          <w:p w14:paraId="69AD91E6" w14:textId="77777777" w:rsidR="003732D1" w:rsidRDefault="003732D1" w:rsidP="00F96884">
            <w:pPr>
              <w:pStyle w:val="2-"/>
            </w:pPr>
            <w:r>
              <w:tab/>
            </w:r>
            <w:r>
              <w:rPr>
                <w:rFonts w:hint="eastAsia"/>
              </w:rPr>
              <w:t>return 0;</w:t>
            </w:r>
          </w:p>
          <w:p w14:paraId="42C31446" w14:textId="77777777" w:rsidR="003732D1" w:rsidRDefault="003732D1" w:rsidP="00F96884">
            <w:pPr>
              <w:pStyle w:val="2-"/>
            </w:pPr>
            <w:r>
              <w:t>}</w:t>
            </w:r>
          </w:p>
        </w:tc>
      </w:tr>
    </w:tbl>
    <w:p w14:paraId="456AA340" w14:textId="24AFDA6C" w:rsidR="003732D1" w:rsidRPr="0089500A" w:rsidRDefault="003732D1" w:rsidP="003732D1">
      <w:pPr>
        <w:pStyle w:val="a9"/>
        <w:keepNext/>
        <w:widowControl/>
        <w:rPr>
          <w:sz w:val="20"/>
          <w:szCs w:val="20"/>
        </w:rPr>
      </w:pPr>
      <w:r w:rsidRPr="00E32152">
        <w:rPr>
          <w:rFonts w:hint="eastAsia"/>
          <w:color w:val="FF0000"/>
          <w:sz w:val="20"/>
          <w:szCs w:val="20"/>
        </w:rPr>
        <w:t>↓（実行結果）</w:t>
      </w:r>
      <w:r w:rsidRPr="0089500A">
        <w:rPr>
          <w:rFonts w:hint="eastAsia"/>
          <w:sz w:val="20"/>
          <w:szCs w:val="20"/>
        </w:rPr>
        <w:t>※</w:t>
      </w:r>
      <w:r w:rsidRPr="0089500A">
        <w:rPr>
          <w:rFonts w:hint="eastAsia"/>
          <w:sz w:val="20"/>
          <w:szCs w:val="20"/>
        </w:rPr>
        <w:t>Windows</w:t>
      </w:r>
      <w:r w:rsidRPr="0089500A">
        <w:rPr>
          <w:rFonts w:hint="eastAsia"/>
          <w:sz w:val="20"/>
          <w:szCs w:val="20"/>
        </w:rPr>
        <w:t>の場合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0F1B01EB" w14:textId="77777777" w:rsidTr="00F96884">
        <w:tc>
          <w:tcPr>
            <w:tcW w:w="8494" w:type="dxa"/>
          </w:tcPr>
          <w:p w14:paraId="270596C8" w14:textId="77777777" w:rsidR="003732D1" w:rsidRPr="00E3147A" w:rsidRDefault="003732D1" w:rsidP="00F96884">
            <w:pPr>
              <w:pStyle w:val="2-"/>
              <w:rPr>
                <w:color w:val="auto"/>
              </w:rPr>
            </w:pPr>
            <w:r w:rsidRPr="00E3147A">
              <w:rPr>
                <w:color w:val="auto"/>
              </w:rPr>
              <w:t>main()</w:t>
            </w:r>
          </w:p>
          <w:p w14:paraId="63FA299B" w14:textId="6BD332AC" w:rsidR="003732D1" w:rsidRDefault="003732D1" w:rsidP="00F96884">
            <w:pPr>
              <w:pStyle w:val="2-"/>
            </w:pPr>
            <w:r w:rsidRPr="003732D1">
              <w:rPr>
                <w:rFonts w:hint="eastAsia"/>
                <w:color w:val="FF0000"/>
              </w:rPr>
              <w:t>ハンドルされない例外が</w:t>
            </w:r>
            <w:r>
              <w:rPr>
                <w:rFonts w:hint="eastAsia"/>
                <w:color w:val="FF0000"/>
              </w:rPr>
              <w:t xml:space="preserve"> 0x00C11777 (</w:t>
            </w:r>
            <w:r>
              <w:rPr>
                <w:color w:val="FF0000"/>
              </w:rPr>
              <w:t>test</w:t>
            </w:r>
            <w:r w:rsidRPr="003732D1">
              <w:rPr>
                <w:rFonts w:hint="eastAsia"/>
                <w:color w:val="FF0000"/>
              </w:rPr>
              <w:t>.exe) で発生しました: 0xC00000FD: Stack overflow (パラメーター: 0x00000000, 0x000E2000)。</w:t>
            </w:r>
          </w:p>
        </w:tc>
      </w:tr>
    </w:tbl>
    <w:p w14:paraId="7C45CEB9" w14:textId="6433CF75" w:rsidR="003732D1" w:rsidRPr="0089500A" w:rsidRDefault="003732D1" w:rsidP="003732D1">
      <w:pPr>
        <w:pStyle w:val="a9"/>
        <w:keepNext/>
        <w:widowControl/>
        <w:rPr>
          <w:sz w:val="20"/>
          <w:szCs w:val="20"/>
        </w:rPr>
      </w:pPr>
      <w:r w:rsidRPr="00E32152">
        <w:rPr>
          <w:rFonts w:hint="eastAsia"/>
          <w:color w:val="FF0000"/>
          <w:sz w:val="20"/>
          <w:szCs w:val="20"/>
        </w:rPr>
        <w:t>↓（実行結果）</w:t>
      </w:r>
      <w:r w:rsidRPr="0089500A">
        <w:rPr>
          <w:rFonts w:hint="eastAsia"/>
          <w:sz w:val="20"/>
          <w:szCs w:val="20"/>
        </w:rPr>
        <w:t>※</w:t>
      </w:r>
      <w:r w:rsidRPr="0089500A">
        <w:rPr>
          <w:sz w:val="20"/>
          <w:szCs w:val="20"/>
        </w:rPr>
        <w:t>Linux</w:t>
      </w:r>
      <w:r w:rsidRPr="0089500A">
        <w:rPr>
          <w:rFonts w:hint="eastAsia"/>
          <w:sz w:val="20"/>
          <w:szCs w:val="20"/>
        </w:rPr>
        <w:t>の場合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07A481E1" w14:textId="77777777" w:rsidTr="00F96884">
        <w:tc>
          <w:tcPr>
            <w:tcW w:w="8494" w:type="dxa"/>
          </w:tcPr>
          <w:p w14:paraId="1D189050" w14:textId="77777777" w:rsidR="003732D1" w:rsidRPr="00E3147A" w:rsidRDefault="003732D1" w:rsidP="00F96884">
            <w:pPr>
              <w:pStyle w:val="2-"/>
              <w:rPr>
                <w:color w:val="auto"/>
              </w:rPr>
            </w:pPr>
            <w:r w:rsidRPr="00E3147A">
              <w:rPr>
                <w:color w:val="auto"/>
              </w:rPr>
              <w:t>main()</w:t>
            </w:r>
          </w:p>
          <w:p w14:paraId="5264FF57" w14:textId="134348B7" w:rsidR="003732D1" w:rsidRDefault="003732D1" w:rsidP="003732D1">
            <w:pPr>
              <w:pStyle w:val="2-"/>
            </w:pPr>
            <w:r w:rsidRPr="003732D1">
              <w:rPr>
                <w:rFonts w:hint="eastAsia"/>
                <w:color w:val="FF0000"/>
              </w:rPr>
              <w:t>セグメンテーション違反です (コアダンプ)</w:t>
            </w:r>
            <w:r>
              <w:rPr>
                <w:color w:val="FF0000"/>
              </w:rPr>
              <w:t xml:space="preserve"> </w:t>
            </w:r>
          </w:p>
        </w:tc>
      </w:tr>
    </w:tbl>
    <w:p w14:paraId="756E8CA0" w14:textId="1CDFE83E" w:rsidR="003732D1" w:rsidRDefault="003732D1" w:rsidP="003732D1">
      <w:pPr>
        <w:pStyle w:val="a9"/>
        <w:keepNext/>
        <w:widowControl/>
        <w:spacing w:beforeLines="50" w:before="180"/>
        <w:ind w:firstLineChars="0" w:firstLine="0"/>
      </w:pPr>
      <w:r>
        <w:rPr>
          <w:rFonts w:hint="eastAsia"/>
        </w:rPr>
        <w:t>スタックオーバーフローのサンプル②：無限再帰</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732D1" w14:paraId="2A2B585C" w14:textId="77777777" w:rsidTr="00F96884">
        <w:tc>
          <w:tcPr>
            <w:tcW w:w="8494" w:type="dxa"/>
          </w:tcPr>
          <w:p w14:paraId="2D15C6AB" w14:textId="77777777" w:rsidR="003732D1" w:rsidRPr="00E3147A" w:rsidRDefault="003732D1" w:rsidP="00F96884">
            <w:pPr>
              <w:pStyle w:val="2-"/>
              <w:rPr>
                <w:color w:val="00B050"/>
              </w:rPr>
            </w:pPr>
            <w:r w:rsidRPr="00E3147A">
              <w:rPr>
                <w:rFonts w:hint="eastAsia"/>
                <w:color w:val="00B050"/>
              </w:rPr>
              <w:t>//関数１</w:t>
            </w:r>
          </w:p>
          <w:p w14:paraId="3773615E" w14:textId="77777777" w:rsidR="003732D1" w:rsidRPr="006C008B" w:rsidRDefault="003732D1" w:rsidP="00F96884">
            <w:pPr>
              <w:pStyle w:val="2-"/>
              <w:rPr>
                <w:color w:val="FF0000"/>
              </w:rPr>
            </w:pPr>
            <w:r>
              <w:t xml:space="preserve">void </w:t>
            </w:r>
            <w:r w:rsidRPr="006C008B">
              <w:rPr>
                <w:color w:val="FF0000"/>
              </w:rPr>
              <w:t>func1()</w:t>
            </w:r>
          </w:p>
          <w:p w14:paraId="606B256B" w14:textId="77777777" w:rsidR="003732D1" w:rsidRDefault="003732D1" w:rsidP="00F96884">
            <w:pPr>
              <w:pStyle w:val="2-"/>
            </w:pPr>
            <w:r>
              <w:t>{</w:t>
            </w:r>
          </w:p>
          <w:p w14:paraId="2A2CE190" w14:textId="2323E41B" w:rsidR="003732D1" w:rsidRDefault="003732D1" w:rsidP="00F96884">
            <w:pPr>
              <w:pStyle w:val="2-"/>
            </w:pPr>
            <w:r>
              <w:tab/>
            </w:r>
            <w:r w:rsidRPr="003732D1">
              <w:rPr>
                <w:color w:val="FF0000"/>
              </w:rPr>
              <w:t>f</w:t>
            </w:r>
            <w:r>
              <w:rPr>
                <w:rFonts w:hint="eastAsia"/>
                <w:color w:val="FF0000"/>
              </w:rPr>
              <w:t>unc</w:t>
            </w:r>
            <w:r>
              <w:rPr>
                <w:color w:val="FF0000"/>
              </w:rPr>
              <w:t>1</w:t>
            </w:r>
            <w:r>
              <w:rPr>
                <w:rFonts w:hint="eastAsia"/>
                <w:color w:val="FF0000"/>
              </w:rPr>
              <w:t>();</w:t>
            </w:r>
            <w:r>
              <w:rPr>
                <w:color w:val="FF0000"/>
              </w:rPr>
              <w:tab/>
              <w:t>//</w:t>
            </w:r>
            <w:r>
              <w:rPr>
                <w:rFonts w:hint="eastAsia"/>
                <w:color w:val="FF0000"/>
              </w:rPr>
              <w:t>←【問題の箇所】</w:t>
            </w:r>
          </w:p>
          <w:p w14:paraId="16D62011" w14:textId="77777777" w:rsidR="003732D1" w:rsidRDefault="003732D1" w:rsidP="00F96884">
            <w:pPr>
              <w:pStyle w:val="2-"/>
            </w:pPr>
            <w:r>
              <w:t>}</w:t>
            </w:r>
          </w:p>
          <w:p w14:paraId="2F98DBFB" w14:textId="77777777" w:rsidR="003732D1" w:rsidRDefault="003732D1" w:rsidP="00F96884">
            <w:pPr>
              <w:pStyle w:val="2-"/>
            </w:pPr>
          </w:p>
          <w:p w14:paraId="163C01AE" w14:textId="77777777" w:rsidR="003732D1" w:rsidRPr="00E3147A" w:rsidRDefault="003732D1" w:rsidP="00F96884">
            <w:pPr>
              <w:pStyle w:val="2-"/>
              <w:rPr>
                <w:color w:val="00B050"/>
              </w:rPr>
            </w:pPr>
            <w:r w:rsidRPr="00E3147A">
              <w:rPr>
                <w:rFonts w:hint="eastAsia"/>
                <w:color w:val="00B050"/>
              </w:rPr>
              <w:t>//メイン</w:t>
            </w:r>
          </w:p>
          <w:p w14:paraId="17192D5B" w14:textId="77777777" w:rsidR="003732D1" w:rsidRDefault="003732D1" w:rsidP="00F96884">
            <w:pPr>
              <w:pStyle w:val="2-"/>
            </w:pPr>
            <w:r>
              <w:t>int main(const int argc, const char* argv[])</w:t>
            </w:r>
          </w:p>
          <w:p w14:paraId="3BEDB7ED" w14:textId="77777777" w:rsidR="003732D1" w:rsidRDefault="003732D1" w:rsidP="00F96884">
            <w:pPr>
              <w:pStyle w:val="2-"/>
            </w:pPr>
            <w:r>
              <w:t>{</w:t>
            </w:r>
          </w:p>
          <w:p w14:paraId="29B5DDF5" w14:textId="77777777" w:rsidR="003732D1" w:rsidRDefault="003732D1" w:rsidP="00F96884">
            <w:pPr>
              <w:pStyle w:val="2-"/>
            </w:pPr>
            <w:r>
              <w:tab/>
              <w:t>printf("main()\n");</w:t>
            </w:r>
          </w:p>
          <w:p w14:paraId="4110D832" w14:textId="77777777" w:rsidR="003732D1" w:rsidRDefault="003732D1" w:rsidP="00F96884">
            <w:pPr>
              <w:pStyle w:val="2-"/>
            </w:pPr>
            <w:r>
              <w:tab/>
            </w:r>
            <w:r w:rsidRPr="006C008B">
              <w:rPr>
                <w:color w:val="FF0000"/>
              </w:rPr>
              <w:t>func1()</w:t>
            </w:r>
            <w:r>
              <w:t>;</w:t>
            </w:r>
          </w:p>
          <w:p w14:paraId="3E42C7FC" w14:textId="77777777" w:rsidR="003732D1" w:rsidRDefault="003732D1" w:rsidP="00F96884">
            <w:pPr>
              <w:pStyle w:val="2-"/>
            </w:pPr>
            <w:r>
              <w:tab/>
            </w:r>
            <w:r>
              <w:rPr>
                <w:rFonts w:hint="eastAsia"/>
              </w:rPr>
              <w:t>return 0;</w:t>
            </w:r>
          </w:p>
          <w:p w14:paraId="22FEF5E0" w14:textId="77777777" w:rsidR="003732D1" w:rsidRDefault="003732D1" w:rsidP="00F96884">
            <w:pPr>
              <w:pStyle w:val="2-"/>
            </w:pPr>
            <w:r>
              <w:t>}</w:t>
            </w:r>
          </w:p>
        </w:tc>
      </w:tr>
    </w:tbl>
    <w:p w14:paraId="48D4B59F" w14:textId="23945F89" w:rsidR="003732D1" w:rsidRPr="00E32152" w:rsidRDefault="003732D1" w:rsidP="003732D1">
      <w:pPr>
        <w:pStyle w:val="a9"/>
        <w:keepNext/>
        <w:widowControl/>
        <w:rPr>
          <w:color w:val="FF0000"/>
          <w:sz w:val="20"/>
          <w:szCs w:val="20"/>
        </w:rPr>
      </w:pPr>
      <w:r>
        <w:rPr>
          <w:rFonts w:hint="eastAsia"/>
          <w:color w:val="FF0000"/>
          <w:sz w:val="20"/>
          <w:szCs w:val="20"/>
        </w:rPr>
        <w:t>※</w:t>
      </w:r>
      <w:r w:rsidRPr="00E32152">
        <w:rPr>
          <w:rFonts w:hint="eastAsia"/>
          <w:color w:val="FF0000"/>
          <w:sz w:val="20"/>
          <w:szCs w:val="20"/>
        </w:rPr>
        <w:t>実行結果</w:t>
      </w:r>
      <w:r>
        <w:rPr>
          <w:rFonts w:hint="eastAsia"/>
          <w:color w:val="FF0000"/>
          <w:sz w:val="20"/>
          <w:szCs w:val="20"/>
        </w:rPr>
        <w:t>はサンプル①と同じ</w:t>
      </w:r>
    </w:p>
    <w:p w14:paraId="10902512" w14:textId="1A62AD18" w:rsidR="00B76262" w:rsidRDefault="00B76262" w:rsidP="00B76262">
      <w:pPr>
        <w:pStyle w:val="a9"/>
        <w:spacing w:beforeLines="50" w:before="180"/>
        <w:ind w:firstLine="283"/>
      </w:pPr>
      <w:r>
        <w:t xml:space="preserve">GCC 4.6 </w:t>
      </w:r>
      <w:r>
        <w:t>以降のコンパイラを使用している場合、</w:t>
      </w:r>
      <w:r>
        <w:rPr>
          <w:rFonts w:hint="eastAsia"/>
        </w:rPr>
        <w:t xml:space="preserve"> -fstack-usege </w:t>
      </w:r>
      <w:r>
        <w:rPr>
          <w:rFonts w:hint="eastAsia"/>
        </w:rPr>
        <w:t>というオプションを付けてコンパイルすると、関数ごとのスタック所要量を</w:t>
      </w:r>
      <w:r w:rsidR="00DF1FE4">
        <w:rPr>
          <w:rFonts w:hint="eastAsia"/>
        </w:rPr>
        <w:t>確認</w:t>
      </w:r>
      <w:r>
        <w:rPr>
          <w:rFonts w:hint="eastAsia"/>
        </w:rPr>
        <w:t>できる。</w:t>
      </w:r>
      <w:r>
        <w:t>上記オーバーフローのサンプル</w:t>
      </w:r>
      <w:r>
        <w:rPr>
          <w:rFonts w:hint="eastAsia"/>
        </w:rPr>
        <w:t>①</w:t>
      </w:r>
      <w:r w:rsidR="00DF1FE4">
        <w:rPr>
          <w:rFonts w:hint="eastAsia"/>
        </w:rPr>
        <w:t>の</w:t>
      </w:r>
      <w:r w:rsidR="001C3209">
        <w:rPr>
          <w:rFonts w:hint="eastAsia"/>
        </w:rPr>
        <w:t>コードの</w:t>
      </w:r>
      <w:r w:rsidR="002D2F12">
        <w:rPr>
          <w:rFonts w:hint="eastAsia"/>
        </w:rPr>
        <w:t>確認</w:t>
      </w:r>
      <w:r w:rsidR="00DF1FE4">
        <w:rPr>
          <w:rFonts w:hint="eastAsia"/>
        </w:rPr>
        <w:t>結果</w:t>
      </w:r>
      <w:r>
        <w:rPr>
          <w:rFonts w:hint="eastAsia"/>
        </w:rPr>
        <w:t>を示す。</w:t>
      </w:r>
    </w:p>
    <w:p w14:paraId="04EADE96" w14:textId="4B88B855" w:rsidR="00B76262" w:rsidRDefault="00B76262" w:rsidP="00B76262">
      <w:pPr>
        <w:pStyle w:val="a9"/>
        <w:keepNext/>
        <w:widowControl/>
        <w:spacing w:beforeLines="50" w:before="180"/>
        <w:ind w:firstLineChars="0" w:firstLine="0"/>
      </w:pPr>
      <w:r>
        <w:rPr>
          <w:rFonts w:hint="eastAsia"/>
        </w:rPr>
        <w:t>スタック</w:t>
      </w:r>
      <w:r w:rsidR="00DF1FE4">
        <w:rPr>
          <w:rFonts w:hint="eastAsia"/>
        </w:rPr>
        <w:t>所要量</w:t>
      </w:r>
      <w:r>
        <w:rPr>
          <w:rFonts w:hint="eastAsia"/>
        </w:rPr>
        <w:t>の確認例：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76262" w14:paraId="6A4A3D13" w14:textId="77777777" w:rsidTr="00F96884">
        <w:tc>
          <w:tcPr>
            <w:tcW w:w="8494" w:type="dxa"/>
          </w:tcPr>
          <w:p w14:paraId="48A4026C" w14:textId="77777777" w:rsidR="00B76262" w:rsidRDefault="00B76262" w:rsidP="00B76262">
            <w:pPr>
              <w:pStyle w:val="2-"/>
            </w:pPr>
            <w:r>
              <w:t>$ g++ --version</w:t>
            </w:r>
          </w:p>
          <w:p w14:paraId="56FDC4CC" w14:textId="77777777" w:rsidR="00B76262" w:rsidRPr="00AA43C8" w:rsidRDefault="00B76262" w:rsidP="00B76262">
            <w:pPr>
              <w:pStyle w:val="2-"/>
              <w:rPr>
                <w:color w:val="auto"/>
              </w:rPr>
            </w:pPr>
            <w:r w:rsidRPr="00AA43C8">
              <w:rPr>
                <w:color w:val="auto"/>
              </w:rPr>
              <w:t>g++ (GCC) 4.8.2</w:t>
            </w:r>
          </w:p>
          <w:p w14:paraId="60739E99" w14:textId="77777777" w:rsidR="00B76262" w:rsidRDefault="00B76262" w:rsidP="00B76262">
            <w:pPr>
              <w:pStyle w:val="2-"/>
            </w:pPr>
            <w:r>
              <w:rPr>
                <w:rFonts w:hint="eastAsia"/>
              </w:rPr>
              <w:t>$ g++ -fstack-usage a.cpp</w:t>
            </w:r>
          </w:p>
          <w:p w14:paraId="4E984147" w14:textId="77777777" w:rsidR="00B76262" w:rsidRDefault="00B76262" w:rsidP="00B76262">
            <w:pPr>
              <w:pStyle w:val="2-"/>
            </w:pPr>
            <w:r>
              <w:t>$ a.su</w:t>
            </w:r>
          </w:p>
          <w:p w14:paraId="1EDC9433" w14:textId="77777777" w:rsidR="00B76262" w:rsidRPr="00B76262" w:rsidRDefault="00B76262" w:rsidP="00B76262">
            <w:pPr>
              <w:pStyle w:val="2-"/>
              <w:rPr>
                <w:color w:val="auto"/>
              </w:rPr>
            </w:pPr>
            <w:r w:rsidRPr="00B76262">
              <w:rPr>
                <w:color w:val="auto"/>
              </w:rPr>
              <w:t xml:space="preserve">a.cpp:14:6:void func1() </w:t>
            </w:r>
            <w:r w:rsidRPr="00B76262">
              <w:rPr>
                <w:color w:val="FF0000"/>
              </w:rPr>
              <w:t>67108896</w:t>
            </w:r>
            <w:r w:rsidRPr="00B76262">
              <w:rPr>
                <w:color w:val="auto"/>
              </w:rPr>
              <w:t xml:space="preserve">        static</w:t>
            </w:r>
          </w:p>
          <w:p w14:paraId="09D277CA" w14:textId="0F2E20BA" w:rsidR="00B76262" w:rsidRPr="00B76262" w:rsidRDefault="00B76262" w:rsidP="00B76262">
            <w:pPr>
              <w:pStyle w:val="2-"/>
            </w:pPr>
            <w:r w:rsidRPr="00B76262">
              <w:rPr>
                <w:color w:val="auto"/>
              </w:rPr>
              <w:t xml:space="preserve">a.cpp:27:5:int main(int, const char**)  </w:t>
            </w:r>
            <w:r w:rsidRPr="00B76262">
              <w:rPr>
                <w:color w:val="FF0000"/>
              </w:rPr>
              <w:t>32</w:t>
            </w:r>
            <w:r w:rsidRPr="00B76262">
              <w:rPr>
                <w:color w:val="auto"/>
              </w:rPr>
              <w:t xml:space="preserve">      static</w:t>
            </w:r>
          </w:p>
        </w:tc>
      </w:tr>
    </w:tbl>
    <w:p w14:paraId="50A89B21" w14:textId="56B8A3AE" w:rsidR="00F048FC" w:rsidRDefault="00FD6DA6" w:rsidP="00F048FC">
      <w:pPr>
        <w:pStyle w:val="2"/>
      </w:pPr>
      <w:bookmarkStart w:id="50" w:name="_Toc378420077"/>
      <w:r>
        <w:rPr>
          <w:rFonts w:hint="eastAsia"/>
        </w:rPr>
        <w:t>スレッドと</w:t>
      </w:r>
      <w:r w:rsidR="00326CDF">
        <w:rPr>
          <w:rFonts w:hint="eastAsia"/>
        </w:rPr>
        <w:t>コンテキスト</w:t>
      </w:r>
      <w:r w:rsidR="006C7D64">
        <w:rPr>
          <w:rFonts w:hint="eastAsia"/>
        </w:rPr>
        <w:t>スイッチ</w:t>
      </w:r>
      <w:bookmarkEnd w:id="50"/>
    </w:p>
    <w:p w14:paraId="6F5410DC" w14:textId="31684667" w:rsidR="00F048FC" w:rsidRDefault="00574A8B" w:rsidP="00F048FC">
      <w:pPr>
        <w:pStyle w:val="a9"/>
        <w:ind w:firstLine="283"/>
      </w:pPr>
      <w:r>
        <w:t>アクティブなタスクが切り替わることを「コンテキストスイッチ」と呼ぶ。</w:t>
      </w:r>
    </w:p>
    <w:p w14:paraId="00E81EAA" w14:textId="340C7277" w:rsidR="00574A8B" w:rsidRDefault="00574A8B" w:rsidP="00F048FC">
      <w:pPr>
        <w:pStyle w:val="a9"/>
        <w:ind w:firstLine="283"/>
      </w:pPr>
      <w:r>
        <w:lastRenderedPageBreak/>
        <w:t>「コンテキスト」とは、タスクを実行中の</w:t>
      </w:r>
      <w:r>
        <w:t>CPU</w:t>
      </w:r>
      <w:r>
        <w:t>の状態のことで、スイッチする際に全てのレジスターの情報を退避・復元する。</w:t>
      </w:r>
      <w:r w:rsidR="00FD6DA6">
        <w:t>レジスターの中にはプログラムカウンタとスタックポインターも含まれる。</w:t>
      </w:r>
    </w:p>
    <w:p w14:paraId="5097E77B" w14:textId="18BE49FF" w:rsidR="00FD6DA6" w:rsidRDefault="00F617FE" w:rsidP="00F617FE">
      <w:pPr>
        <w:pStyle w:val="a9"/>
        <w:spacing w:beforeLines="50" w:before="180"/>
        <w:ind w:firstLine="283"/>
      </w:pPr>
      <w:r>
        <w:t>スレッドの挙動としては、スレッドが</w:t>
      </w:r>
      <w:r w:rsidR="00FD6DA6">
        <w:t>タイムスライスの所要時間（「クォンタム」とも言う）を使い切った時か、スレッドが待機状態（スリープ）に入った時に</w:t>
      </w:r>
      <w:r>
        <w:t>コンテキストスイッチが発生する。</w:t>
      </w:r>
    </w:p>
    <w:p w14:paraId="57298058" w14:textId="0ACC904E" w:rsidR="00F617FE" w:rsidRDefault="00F617FE" w:rsidP="00F617FE">
      <w:pPr>
        <w:pStyle w:val="a9"/>
        <w:spacing w:beforeLines="50" w:before="180"/>
        <w:ind w:firstLine="283"/>
      </w:pPr>
      <w:r>
        <w:t>なお、コンテキストスイッチはスレッドの切り替えだけではなく、</w:t>
      </w:r>
      <w:r>
        <w:t>OS</w:t>
      </w:r>
      <w:r>
        <w:t>のカーネルモードとユーザーモードが切り替わる時や、割り込み処理が発生した際にも行われる。</w:t>
      </w:r>
    </w:p>
    <w:p w14:paraId="6A6BC5B6" w14:textId="788798A4" w:rsidR="00F617FE" w:rsidRDefault="00F617FE" w:rsidP="00F617FE">
      <w:pPr>
        <w:pStyle w:val="2"/>
      </w:pPr>
      <w:bookmarkStart w:id="51" w:name="_Toc378420078"/>
      <w:r>
        <w:rPr>
          <w:rFonts w:hint="eastAsia"/>
        </w:rPr>
        <w:t>スレッドスケジューリング</w:t>
      </w:r>
      <w:bookmarkEnd w:id="51"/>
    </w:p>
    <w:p w14:paraId="129EDB5B" w14:textId="0DC7772E" w:rsidR="00F617FE" w:rsidRDefault="00F617FE" w:rsidP="00F617FE">
      <w:pPr>
        <w:pStyle w:val="a9"/>
        <w:ind w:firstLine="283"/>
      </w:pPr>
      <w:r>
        <w:rPr>
          <w:rFonts w:hint="eastAsia"/>
        </w:rPr>
        <w:t>スレッドの切り替えは</w:t>
      </w:r>
      <w:r>
        <w:rPr>
          <w:rFonts w:hint="eastAsia"/>
        </w:rPr>
        <w:t>OS</w:t>
      </w:r>
      <w:r>
        <w:rPr>
          <w:rFonts w:hint="eastAsia"/>
        </w:rPr>
        <w:t>が管理する。スレッドの実行順序は</w:t>
      </w:r>
      <w:r>
        <w:rPr>
          <w:rFonts w:hint="eastAsia"/>
        </w:rPr>
        <w:t>OS</w:t>
      </w:r>
      <w:r>
        <w:rPr>
          <w:rFonts w:hint="eastAsia"/>
        </w:rPr>
        <w:t>にスケジューリングされる。スレッドは順番にタイムスライスで区切りながらローテーションで実行されていく。</w:t>
      </w:r>
    </w:p>
    <w:p w14:paraId="555265B6" w14:textId="29E7F815" w:rsidR="00574A8B" w:rsidRDefault="00574A8B" w:rsidP="00574A8B">
      <w:pPr>
        <w:pStyle w:val="2"/>
      </w:pPr>
      <w:bookmarkStart w:id="52" w:name="_Toc378420079"/>
      <w:r>
        <w:rPr>
          <w:rFonts w:hint="eastAsia"/>
        </w:rPr>
        <w:t>スレッド優先度</w:t>
      </w:r>
      <w:bookmarkEnd w:id="52"/>
    </w:p>
    <w:p w14:paraId="32EABE14" w14:textId="3D27C55E" w:rsidR="00F617FE" w:rsidRDefault="00574A8B" w:rsidP="00574A8B">
      <w:pPr>
        <w:pStyle w:val="a9"/>
        <w:ind w:firstLine="283"/>
      </w:pPr>
      <w:r>
        <w:rPr>
          <w:rFonts w:hint="eastAsia"/>
        </w:rPr>
        <w:t>スレッドには優先度が</w:t>
      </w:r>
      <w:r w:rsidR="00F617FE">
        <w:rPr>
          <w:rFonts w:hint="eastAsia"/>
        </w:rPr>
        <w:t>ある。</w:t>
      </w:r>
    </w:p>
    <w:p w14:paraId="6FB576EF" w14:textId="12DBFADB" w:rsidR="00574A8B" w:rsidRDefault="00B94220" w:rsidP="00574A8B">
      <w:pPr>
        <w:pStyle w:val="a9"/>
        <w:ind w:firstLine="283"/>
      </w:pPr>
      <w:r>
        <w:t>スレッドスケジューリングは</w:t>
      </w:r>
      <w:r w:rsidR="00F617FE">
        <w:t>優先度の高いスレッド</w:t>
      </w:r>
      <w:r>
        <w:t>を</w:t>
      </w:r>
      <w:r w:rsidR="00F617FE">
        <w:t>先に実行</w:t>
      </w:r>
      <w:r>
        <w:t>し、それらが</w:t>
      </w:r>
      <w:r w:rsidR="00275BB7">
        <w:t>全て</w:t>
      </w:r>
      <w:r>
        <w:t>待機状態にならない限り、低いスレッド</w:t>
      </w:r>
      <w:r w:rsidR="00275BB7">
        <w:t>に</w:t>
      </w:r>
      <w:r>
        <w:t>実行</w:t>
      </w:r>
      <w:r w:rsidR="00275BB7">
        <w:t>を移さない</w:t>
      </w:r>
      <w:r>
        <w:t>。優先度の同じスレッドはタイムスライスで順次</w:t>
      </w:r>
      <w:r w:rsidR="00275BB7">
        <w:t>実行す</w:t>
      </w:r>
      <w:r>
        <w:t>る。</w:t>
      </w:r>
    </w:p>
    <w:p w14:paraId="5E025C2A" w14:textId="0B4A4DB5" w:rsidR="0041473E" w:rsidRDefault="0041473E" w:rsidP="00275BB7">
      <w:pPr>
        <w:pStyle w:val="a9"/>
        <w:spacing w:beforeLines="50" w:before="180"/>
        <w:ind w:firstLine="283"/>
      </w:pPr>
      <w:r>
        <w:t>スレッド優先度は</w:t>
      </w:r>
      <w:r w:rsidR="00275BB7">
        <w:t>、</w:t>
      </w:r>
      <w:r>
        <w:t>スレッド生成時</w:t>
      </w:r>
      <w:r w:rsidR="00275BB7">
        <w:t>、</w:t>
      </w:r>
      <w:r>
        <w:t>もしくは実行中に切り替えることができる。</w:t>
      </w:r>
    </w:p>
    <w:p w14:paraId="5E3BBBB0" w14:textId="4A6558F9" w:rsidR="00A30AAF" w:rsidRDefault="00A30AAF" w:rsidP="00A30AAF">
      <w:pPr>
        <w:pStyle w:val="1"/>
      </w:pPr>
      <w:bookmarkStart w:id="53" w:name="_Toc378420080"/>
      <w:r>
        <w:rPr>
          <w:rFonts w:hint="eastAsia"/>
        </w:rPr>
        <w:t>様々なスレッド</w:t>
      </w:r>
      <w:bookmarkEnd w:id="53"/>
    </w:p>
    <w:p w14:paraId="67936F91" w14:textId="46BD9CF0" w:rsidR="004E6E76" w:rsidRDefault="00C303A9" w:rsidP="004E6E76">
      <w:pPr>
        <w:pStyle w:val="2"/>
      </w:pPr>
      <w:bookmarkStart w:id="54" w:name="_Toc378420081"/>
      <w:r>
        <w:t>f</w:t>
      </w:r>
      <w:r w:rsidR="004E6E76">
        <w:t>ork</w:t>
      </w:r>
      <w:r w:rsidR="004E6E76">
        <w:t>（</w:t>
      </w:r>
      <w:r w:rsidR="004E6E76">
        <w:rPr>
          <w:rFonts w:hint="eastAsia"/>
        </w:rPr>
        <w:t>Unix</w:t>
      </w:r>
      <w:r w:rsidR="004E6E76">
        <w:rPr>
          <w:rFonts w:hint="eastAsia"/>
        </w:rPr>
        <w:t>系</w:t>
      </w:r>
      <w:r w:rsidR="004E6E76">
        <w:t>）</w:t>
      </w:r>
      <w:bookmarkEnd w:id="54"/>
    </w:p>
    <w:p w14:paraId="3448994F" w14:textId="598EC4F4" w:rsidR="000A2E1D" w:rsidRDefault="00BD259A" w:rsidP="00B25A61">
      <w:pPr>
        <w:pStyle w:val="a9"/>
        <w:ind w:firstLine="283"/>
      </w:pPr>
      <w:r>
        <w:t>まずは</w:t>
      </w:r>
      <w:r w:rsidR="00C303A9">
        <w:rPr>
          <w:rFonts w:hint="eastAsia"/>
        </w:rPr>
        <w:t>f</w:t>
      </w:r>
      <w:r>
        <w:rPr>
          <w:rFonts w:hint="eastAsia"/>
        </w:rPr>
        <w:t>ork</w:t>
      </w:r>
      <w:r w:rsidR="00C303A9">
        <w:rPr>
          <w:rFonts w:hint="eastAsia"/>
        </w:rPr>
        <w:t>（フォーク）</w:t>
      </w:r>
      <w:r>
        <w:rPr>
          <w:rFonts w:hint="eastAsia"/>
        </w:rPr>
        <w:t>。</w:t>
      </w:r>
      <w:r w:rsidR="000A2E1D">
        <w:rPr>
          <w:rFonts w:hint="eastAsia"/>
        </w:rPr>
        <w:t>Unix</w:t>
      </w:r>
      <w:r w:rsidR="000A2E1D">
        <w:rPr>
          <w:rFonts w:hint="eastAsia"/>
        </w:rPr>
        <w:t>系</w:t>
      </w:r>
      <w:r w:rsidR="000A2E1D">
        <w:rPr>
          <w:rFonts w:hint="eastAsia"/>
        </w:rPr>
        <w:t>OS</w:t>
      </w:r>
      <w:r w:rsidR="000A2E1D">
        <w:rPr>
          <w:rFonts w:hint="eastAsia"/>
        </w:rPr>
        <w:t>で伝統的な</w:t>
      </w:r>
      <w:r w:rsidR="00B25A61">
        <w:rPr>
          <w:rFonts w:hint="eastAsia"/>
        </w:rPr>
        <w:t>マルチタスクプログラミングの</w:t>
      </w:r>
      <w:r w:rsidR="000A2E1D">
        <w:rPr>
          <w:rFonts w:hint="eastAsia"/>
        </w:rPr>
        <w:t>手法。</w:t>
      </w:r>
      <w:r>
        <w:rPr>
          <w:rFonts w:hint="eastAsia"/>
        </w:rPr>
        <w:t>マルチスレッドではなく、マルチプロセスで</w:t>
      </w:r>
      <w:r w:rsidR="000A2E1D">
        <w:rPr>
          <w:rFonts w:hint="eastAsia"/>
        </w:rPr>
        <w:t>ある</w:t>
      </w:r>
      <w:r>
        <w:rPr>
          <w:rFonts w:hint="eastAsia"/>
        </w:rPr>
        <w:t>。</w:t>
      </w:r>
    </w:p>
    <w:p w14:paraId="591D7A49" w14:textId="50CCC1FE" w:rsidR="00BD259A" w:rsidRDefault="000A2E1D" w:rsidP="000260B7">
      <w:pPr>
        <w:pStyle w:val="a9"/>
        <w:spacing w:beforeLines="50" w:before="180"/>
        <w:ind w:firstLine="283"/>
      </w:pPr>
      <w:r>
        <w:rPr>
          <w:rFonts w:hint="eastAsia"/>
        </w:rPr>
        <w:t>関数をスレッド化する通常のマルチスレッドプログラミングを先に学習していると奇妙に見えるコードである。マルチスレッドよりもコードを短くまとめることができる。</w:t>
      </w:r>
    </w:p>
    <w:p w14:paraId="16CBF363" w14:textId="697E86B7" w:rsidR="000A2E1D" w:rsidRDefault="000A2E1D" w:rsidP="004E6E76">
      <w:pPr>
        <w:pStyle w:val="a9"/>
        <w:ind w:firstLine="283"/>
      </w:pPr>
      <w:r>
        <w:t>マルチプロセスなのでスレッドに比べて所用メモリ量が大きく、</w:t>
      </w:r>
      <w:r w:rsidR="00C303A9">
        <w:t>メモリ空間の共有もで</w:t>
      </w:r>
      <w:r w:rsidR="00C303A9">
        <w:lastRenderedPageBreak/>
        <w:t>きない。</w:t>
      </w:r>
    </w:p>
    <w:p w14:paraId="1D789063" w14:textId="5C1CBB10" w:rsidR="00C303A9" w:rsidRDefault="00C303A9" w:rsidP="00C303A9">
      <w:pPr>
        <w:pStyle w:val="a9"/>
        <w:keepNext/>
        <w:widowControl/>
        <w:spacing w:beforeLines="50" w:before="180"/>
        <w:ind w:firstLineChars="0" w:firstLine="0"/>
      </w:pPr>
      <w:r>
        <w:t>f</w:t>
      </w:r>
      <w:r>
        <w:rPr>
          <w:rFonts w:hint="eastAsia"/>
        </w:rPr>
        <w:t>ork</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03A9" w14:paraId="6BF82894" w14:textId="77777777" w:rsidTr="00F96884">
        <w:tc>
          <w:tcPr>
            <w:tcW w:w="8494" w:type="dxa"/>
          </w:tcPr>
          <w:p w14:paraId="23096A99" w14:textId="77777777" w:rsidR="000260B7" w:rsidRDefault="000260B7" w:rsidP="000260B7">
            <w:pPr>
              <w:pStyle w:val="2-"/>
            </w:pPr>
            <w:r>
              <w:t>#include &lt;stdio.h&gt;</w:t>
            </w:r>
          </w:p>
          <w:p w14:paraId="3B4B2EBF" w14:textId="77777777" w:rsidR="000260B7" w:rsidRDefault="000260B7" w:rsidP="000260B7">
            <w:pPr>
              <w:pStyle w:val="2-"/>
            </w:pPr>
            <w:r>
              <w:t>#include &lt;stdlib.h&gt;</w:t>
            </w:r>
          </w:p>
          <w:p w14:paraId="4E4D33F2" w14:textId="77777777" w:rsidR="000260B7" w:rsidRDefault="000260B7" w:rsidP="000260B7">
            <w:pPr>
              <w:pStyle w:val="2-"/>
            </w:pPr>
            <w:r>
              <w:t>#include &lt;string.h&gt;</w:t>
            </w:r>
          </w:p>
          <w:p w14:paraId="02CEAD99" w14:textId="77777777" w:rsidR="000260B7" w:rsidRDefault="000260B7" w:rsidP="000260B7">
            <w:pPr>
              <w:pStyle w:val="2-"/>
            </w:pPr>
            <w:r>
              <w:t>#include &lt;errno.h&gt;</w:t>
            </w:r>
          </w:p>
          <w:p w14:paraId="4DE68286" w14:textId="77777777" w:rsidR="000260B7" w:rsidRDefault="000260B7" w:rsidP="000260B7">
            <w:pPr>
              <w:pStyle w:val="2-"/>
            </w:pPr>
            <w:r w:rsidRPr="00B46227">
              <w:rPr>
                <w:color w:val="FF0000"/>
              </w:rPr>
              <w:t>#include &lt;sys/types.h&gt;</w:t>
            </w:r>
          </w:p>
          <w:p w14:paraId="1F2A3483" w14:textId="77777777" w:rsidR="000260B7" w:rsidRDefault="000260B7" w:rsidP="000260B7">
            <w:pPr>
              <w:pStyle w:val="2-"/>
            </w:pPr>
          </w:p>
          <w:p w14:paraId="312D4A4D" w14:textId="77777777" w:rsidR="000260B7" w:rsidRPr="00B46227" w:rsidRDefault="000260B7" w:rsidP="000260B7">
            <w:pPr>
              <w:pStyle w:val="2-"/>
              <w:rPr>
                <w:color w:val="FF0000"/>
              </w:rPr>
            </w:pPr>
            <w:r w:rsidRPr="00B46227">
              <w:rPr>
                <w:color w:val="FF0000"/>
              </w:rPr>
              <w:t>#include &lt;unistd.h&gt;</w:t>
            </w:r>
          </w:p>
          <w:p w14:paraId="3188351B" w14:textId="77777777" w:rsidR="000260B7" w:rsidRPr="00B46227" w:rsidRDefault="000260B7" w:rsidP="000260B7">
            <w:pPr>
              <w:pStyle w:val="2-"/>
              <w:rPr>
                <w:color w:val="FF0000"/>
              </w:rPr>
            </w:pPr>
            <w:r w:rsidRPr="00B46227">
              <w:rPr>
                <w:color w:val="FF0000"/>
              </w:rPr>
              <w:t>#include &lt;sys/wait.h&gt;</w:t>
            </w:r>
          </w:p>
          <w:p w14:paraId="516A0B13" w14:textId="77777777" w:rsidR="000260B7" w:rsidRDefault="000260B7" w:rsidP="000260B7">
            <w:pPr>
              <w:pStyle w:val="2-"/>
            </w:pPr>
          </w:p>
          <w:p w14:paraId="6C37AF91" w14:textId="77777777" w:rsidR="000260B7" w:rsidRPr="000260B7" w:rsidRDefault="000260B7" w:rsidP="000260B7">
            <w:pPr>
              <w:pStyle w:val="2-"/>
              <w:rPr>
                <w:color w:val="00B050"/>
              </w:rPr>
            </w:pPr>
            <w:r w:rsidRPr="000260B7">
              <w:rPr>
                <w:rFonts w:hint="eastAsia"/>
                <w:color w:val="00B050"/>
              </w:rPr>
              <w:t>//fork テスト</w:t>
            </w:r>
          </w:p>
          <w:p w14:paraId="2F573B72" w14:textId="77777777" w:rsidR="000260B7" w:rsidRDefault="000260B7" w:rsidP="000260B7">
            <w:pPr>
              <w:pStyle w:val="2-"/>
            </w:pPr>
            <w:r>
              <w:t>int main(const int argc, const char* argv[])</w:t>
            </w:r>
          </w:p>
          <w:p w14:paraId="4090624D" w14:textId="77777777" w:rsidR="000260B7" w:rsidRDefault="000260B7" w:rsidP="000260B7">
            <w:pPr>
              <w:pStyle w:val="2-"/>
            </w:pPr>
            <w:r>
              <w:t>{</w:t>
            </w:r>
          </w:p>
          <w:p w14:paraId="7E17EE4C" w14:textId="77777777" w:rsidR="000260B7" w:rsidRPr="000260B7" w:rsidRDefault="000260B7" w:rsidP="000260B7">
            <w:pPr>
              <w:pStyle w:val="2-"/>
              <w:rPr>
                <w:color w:val="00B050"/>
              </w:rPr>
            </w:pPr>
            <w:r>
              <w:rPr>
                <w:rFonts w:hint="eastAsia"/>
              </w:rPr>
              <w:tab/>
            </w:r>
            <w:r w:rsidRPr="000260B7">
              <w:rPr>
                <w:rFonts w:hint="eastAsia"/>
                <w:color w:val="00B050"/>
              </w:rPr>
              <w:t>//プログラム実行開始</w:t>
            </w:r>
          </w:p>
          <w:p w14:paraId="771DE100" w14:textId="77777777" w:rsidR="000260B7" w:rsidRDefault="000260B7" w:rsidP="000260B7">
            <w:pPr>
              <w:pStyle w:val="2-"/>
            </w:pPr>
            <w:r>
              <w:tab/>
              <w:t>printf("- Start Fork Test -\n");</w:t>
            </w:r>
          </w:p>
          <w:p w14:paraId="504DC5E5" w14:textId="77777777" w:rsidR="000260B7" w:rsidRDefault="000260B7" w:rsidP="000260B7">
            <w:pPr>
              <w:pStyle w:val="2-"/>
            </w:pPr>
            <w:r>
              <w:tab/>
              <w:t>fflush(stdout);</w:t>
            </w:r>
          </w:p>
          <w:p w14:paraId="52ADB6A3" w14:textId="77777777" w:rsidR="000260B7" w:rsidRDefault="000260B7" w:rsidP="000260B7">
            <w:pPr>
              <w:pStyle w:val="2-"/>
            </w:pPr>
            <w:r>
              <w:tab/>
            </w:r>
          </w:p>
          <w:p w14:paraId="6D4459E3" w14:textId="77777777" w:rsidR="000260B7" w:rsidRPr="000260B7" w:rsidRDefault="000260B7" w:rsidP="000260B7">
            <w:pPr>
              <w:pStyle w:val="2-"/>
              <w:rPr>
                <w:color w:val="00B050"/>
              </w:rPr>
            </w:pPr>
            <w:r>
              <w:rPr>
                <w:rFonts w:hint="eastAsia"/>
              </w:rPr>
              <w:tab/>
            </w:r>
            <w:r w:rsidRPr="000260B7">
              <w:rPr>
                <w:rFonts w:hint="eastAsia"/>
                <w:color w:val="00B050"/>
              </w:rPr>
              <w:t>//テスト用変数</w:t>
            </w:r>
          </w:p>
          <w:p w14:paraId="72394F06" w14:textId="77777777" w:rsidR="000260B7" w:rsidRDefault="000260B7" w:rsidP="000260B7">
            <w:pPr>
              <w:pStyle w:val="2-"/>
            </w:pPr>
            <w:r>
              <w:tab/>
              <w:t>const char* test_text = "TEST";</w:t>
            </w:r>
          </w:p>
          <w:p w14:paraId="1B99993C" w14:textId="77777777" w:rsidR="000260B7" w:rsidRDefault="000260B7" w:rsidP="000260B7">
            <w:pPr>
              <w:pStyle w:val="2-"/>
            </w:pPr>
            <w:r>
              <w:tab/>
              <w:t>int test_value = 1000;</w:t>
            </w:r>
          </w:p>
          <w:p w14:paraId="6E98569B" w14:textId="77777777" w:rsidR="000260B7" w:rsidRDefault="000260B7" w:rsidP="000260B7">
            <w:pPr>
              <w:pStyle w:val="2-"/>
            </w:pPr>
            <w:r>
              <w:tab/>
              <w:t>int test_loop_max = 1;</w:t>
            </w:r>
          </w:p>
          <w:p w14:paraId="653F60E8" w14:textId="77777777" w:rsidR="000260B7" w:rsidRDefault="000260B7" w:rsidP="000260B7">
            <w:pPr>
              <w:pStyle w:val="2-"/>
            </w:pPr>
            <w:r>
              <w:tab/>
            </w:r>
          </w:p>
          <w:p w14:paraId="4B759400" w14:textId="77777777" w:rsidR="000260B7" w:rsidRPr="000260B7" w:rsidRDefault="000260B7" w:rsidP="000260B7">
            <w:pPr>
              <w:pStyle w:val="2-"/>
              <w:rPr>
                <w:color w:val="00B050"/>
              </w:rPr>
            </w:pPr>
            <w:r>
              <w:rPr>
                <w:rFonts w:hint="eastAsia"/>
              </w:rPr>
              <w:tab/>
            </w:r>
            <w:r w:rsidRPr="000260B7">
              <w:rPr>
                <w:rFonts w:hint="eastAsia"/>
                <w:color w:val="00B050"/>
              </w:rPr>
              <w:t>//プロセス名を作成</w:t>
            </w:r>
          </w:p>
          <w:p w14:paraId="78BB972B" w14:textId="77777777" w:rsidR="000260B7" w:rsidRPr="000260B7" w:rsidRDefault="000260B7" w:rsidP="000260B7">
            <w:pPr>
              <w:pStyle w:val="2-"/>
              <w:rPr>
                <w:color w:val="00B050"/>
              </w:rPr>
            </w:pPr>
            <w:r w:rsidRPr="000260B7">
              <w:rPr>
                <w:rFonts w:hint="eastAsia"/>
                <w:color w:val="00B050"/>
              </w:rPr>
              <w:tab/>
              <w:t>// P + 子プロセスのレベル + ( 自プロセスID , 親プロセスID )</w:t>
            </w:r>
          </w:p>
          <w:p w14:paraId="4FA33E49" w14:textId="77777777" w:rsidR="000260B7" w:rsidRDefault="000260B7" w:rsidP="000260B7">
            <w:pPr>
              <w:pStyle w:val="2-"/>
            </w:pPr>
            <w:r>
              <w:tab/>
              <w:t>char process_name[32];</w:t>
            </w:r>
          </w:p>
          <w:p w14:paraId="4499657D" w14:textId="77777777" w:rsidR="000260B7" w:rsidRDefault="000260B7" w:rsidP="000260B7">
            <w:pPr>
              <w:pStyle w:val="2-"/>
            </w:pPr>
            <w:r>
              <w:tab/>
              <w:t>sprintf(process_name, "P0(%5d,%5d)", getpid(), getppid());</w:t>
            </w:r>
          </w:p>
          <w:p w14:paraId="4BD746A0" w14:textId="77777777" w:rsidR="000260B7" w:rsidRDefault="000260B7" w:rsidP="000260B7">
            <w:pPr>
              <w:pStyle w:val="2-"/>
            </w:pPr>
            <w:r>
              <w:tab/>
              <w:t>int level = 0;</w:t>
            </w:r>
          </w:p>
          <w:p w14:paraId="1CBD3647" w14:textId="77777777" w:rsidR="000260B7" w:rsidRDefault="000260B7" w:rsidP="000260B7">
            <w:pPr>
              <w:pStyle w:val="2-"/>
            </w:pPr>
            <w:r>
              <w:tab/>
            </w:r>
          </w:p>
          <w:p w14:paraId="21D80694" w14:textId="77777777" w:rsidR="000260B7" w:rsidRPr="000260B7" w:rsidRDefault="000260B7" w:rsidP="000260B7">
            <w:pPr>
              <w:pStyle w:val="2-"/>
              <w:rPr>
                <w:color w:val="00B050"/>
              </w:rPr>
            </w:pPr>
            <w:r>
              <w:rPr>
                <w:rFonts w:hint="eastAsia"/>
              </w:rPr>
              <w:tab/>
            </w:r>
            <w:r w:rsidRPr="000260B7">
              <w:rPr>
                <w:rFonts w:hint="eastAsia"/>
                <w:color w:val="00B050"/>
              </w:rPr>
              <w:t>//大元のプロセス判定用フラグ（初期値は true）</w:t>
            </w:r>
          </w:p>
          <w:p w14:paraId="77812BDC" w14:textId="77777777" w:rsidR="000260B7" w:rsidRDefault="000260B7" w:rsidP="000260B7">
            <w:pPr>
              <w:pStyle w:val="2-"/>
            </w:pPr>
            <w:r>
              <w:tab/>
              <w:t>bool is_root_process = true;</w:t>
            </w:r>
          </w:p>
          <w:p w14:paraId="317C9DCB" w14:textId="77777777" w:rsidR="000260B7" w:rsidRDefault="000260B7" w:rsidP="000260B7">
            <w:pPr>
              <w:pStyle w:val="2-"/>
            </w:pPr>
            <w:r>
              <w:tab/>
            </w:r>
          </w:p>
          <w:p w14:paraId="14BE4CCA" w14:textId="77777777" w:rsidR="000260B7" w:rsidRPr="000260B7" w:rsidRDefault="000260B7" w:rsidP="000260B7">
            <w:pPr>
              <w:pStyle w:val="2-"/>
              <w:rPr>
                <w:color w:val="00B050"/>
              </w:rPr>
            </w:pPr>
            <w:r>
              <w:rPr>
                <w:rFonts w:hint="eastAsia"/>
              </w:rPr>
              <w:tab/>
            </w:r>
            <w:r w:rsidRPr="000260B7">
              <w:rPr>
                <w:rFonts w:hint="eastAsia"/>
                <w:color w:val="00B050"/>
              </w:rPr>
              <w:t>//子プロセス生成ループ</w:t>
            </w:r>
          </w:p>
          <w:p w14:paraId="6394A544" w14:textId="77777777" w:rsidR="000260B7" w:rsidRDefault="000260B7" w:rsidP="000260B7">
            <w:pPr>
              <w:pStyle w:val="2-"/>
            </w:pPr>
            <w:r>
              <w:tab/>
              <w:t>const int CHILD_THREAD_NUM = 3;</w:t>
            </w:r>
          </w:p>
          <w:p w14:paraId="58951145" w14:textId="77777777" w:rsidR="000260B7" w:rsidRDefault="000260B7" w:rsidP="000260B7">
            <w:pPr>
              <w:pStyle w:val="2-"/>
            </w:pPr>
            <w:r>
              <w:rPr>
                <w:rFonts w:hint="eastAsia"/>
              </w:rPr>
              <w:tab/>
              <w:t>pid_t pid[CHILD_THREAD_NUM];</w:t>
            </w:r>
            <w:r w:rsidRPr="000260B7">
              <w:rPr>
                <w:rFonts w:hint="eastAsia"/>
                <w:color w:val="00B050"/>
              </w:rPr>
              <w:t>//生成した子プロセスのプロセスID</w:t>
            </w:r>
          </w:p>
          <w:p w14:paraId="69C46FA9" w14:textId="77777777" w:rsidR="000260B7" w:rsidRDefault="000260B7" w:rsidP="000260B7">
            <w:pPr>
              <w:pStyle w:val="2-"/>
            </w:pPr>
            <w:r>
              <w:tab/>
              <w:t>for(int i = 0; i &lt; CHILD_THREAD_NUM; ++i)</w:t>
            </w:r>
          </w:p>
          <w:p w14:paraId="2FFCA04E" w14:textId="77777777" w:rsidR="000260B7" w:rsidRDefault="000260B7" w:rsidP="000260B7">
            <w:pPr>
              <w:pStyle w:val="2-"/>
            </w:pPr>
            <w:r>
              <w:tab/>
              <w:t>{</w:t>
            </w:r>
          </w:p>
          <w:p w14:paraId="099E981F"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//子プロセス生成</w:t>
            </w:r>
          </w:p>
          <w:p w14:paraId="243E9130" w14:textId="77777777" w:rsidR="000260B7" w:rsidRPr="00305003" w:rsidRDefault="000260B7" w:rsidP="000260B7">
            <w:pPr>
              <w:pStyle w:val="2-"/>
              <w:rPr>
                <w:color w:val="FF0000"/>
              </w:rPr>
            </w:pPr>
            <w:r>
              <w:tab/>
            </w:r>
            <w:r>
              <w:tab/>
              <w:t xml:space="preserve">pid_t pid_tmp = </w:t>
            </w:r>
            <w:r w:rsidRPr="00305003">
              <w:rPr>
                <w:color w:val="FF0000"/>
              </w:rPr>
              <w:t>fork();</w:t>
            </w:r>
          </w:p>
          <w:p w14:paraId="0F54B38F"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//※fork()が実行された瞬間に子プロセスが生成される。</w:t>
            </w:r>
          </w:p>
          <w:p w14:paraId="3F79359D" w14:textId="77D35CE1" w:rsidR="000260B7" w:rsidRPr="000260B7" w:rsidRDefault="000260B7" w:rsidP="000260B7">
            <w:pPr>
              <w:pStyle w:val="2-"/>
              <w:rPr>
                <w:color w:val="00B050"/>
              </w:rPr>
            </w:pPr>
            <w:r w:rsidRPr="000260B7">
              <w:rPr>
                <w:rFonts w:hint="eastAsia"/>
                <w:color w:val="00B050"/>
              </w:rPr>
              <w:tab/>
            </w:r>
            <w:r w:rsidRPr="000260B7">
              <w:rPr>
                <w:rFonts w:hint="eastAsia"/>
                <w:color w:val="00B050"/>
              </w:rPr>
              <w:tab/>
              <w:t>//※子プロセスは、</w:t>
            </w:r>
            <w:r w:rsidRPr="000260B7">
              <w:rPr>
                <w:rFonts w:hint="eastAsia"/>
                <w:color w:val="FF0000"/>
              </w:rPr>
              <w:t>親プロセスの静的変数やスタック（</w:t>
            </w:r>
            <w:r>
              <w:rPr>
                <w:rFonts w:hint="eastAsia"/>
                <w:color w:val="FF0000"/>
              </w:rPr>
              <w:t>ローカル</w:t>
            </w:r>
            <w:r w:rsidRPr="000260B7">
              <w:rPr>
                <w:rFonts w:hint="eastAsia"/>
                <w:color w:val="FF0000"/>
              </w:rPr>
              <w:t>変数）、実行位置（プログラムカウンタ）、</w:t>
            </w:r>
          </w:p>
          <w:p w14:paraId="280A9883" w14:textId="77777777" w:rsidR="000260B7" w:rsidRPr="000260B7" w:rsidRDefault="000260B7" w:rsidP="000260B7">
            <w:pPr>
              <w:pStyle w:val="2-"/>
              <w:rPr>
                <w:color w:val="00B050"/>
              </w:rPr>
            </w:pPr>
            <w:r w:rsidRPr="000260B7">
              <w:rPr>
                <w:rFonts w:hint="eastAsia"/>
                <w:color w:val="00B050"/>
              </w:rPr>
              <w:tab/>
            </w:r>
            <w:r w:rsidRPr="000260B7">
              <w:rPr>
                <w:rFonts w:hint="eastAsia"/>
                <w:color w:val="00B050"/>
              </w:rPr>
              <w:tab/>
              <w:t xml:space="preserve">//　</w:t>
            </w:r>
            <w:r w:rsidRPr="000260B7">
              <w:rPr>
                <w:rFonts w:hint="eastAsia"/>
                <w:color w:val="FF0000"/>
              </w:rPr>
              <w:t>および、オープン中のファイルディスクリプタをコピーして</w:t>
            </w:r>
            <w:r w:rsidRPr="000260B7">
              <w:rPr>
                <w:rFonts w:hint="eastAsia"/>
                <w:color w:val="00B050"/>
              </w:rPr>
              <w:t>、新しいプロセスを作る。</w:t>
            </w:r>
          </w:p>
          <w:p w14:paraId="39899037" w14:textId="77777777" w:rsidR="000260B7" w:rsidRPr="000260B7" w:rsidRDefault="000260B7" w:rsidP="000260B7">
            <w:pPr>
              <w:pStyle w:val="2-"/>
              <w:rPr>
                <w:color w:val="00B050"/>
              </w:rPr>
            </w:pPr>
            <w:r w:rsidRPr="000260B7">
              <w:rPr>
                <w:rFonts w:hint="eastAsia"/>
                <w:color w:val="00B050"/>
              </w:rPr>
              <w:tab/>
            </w:r>
            <w:r w:rsidRPr="000260B7">
              <w:rPr>
                <w:rFonts w:hint="eastAsia"/>
                <w:color w:val="00B050"/>
              </w:rPr>
              <w:tab/>
              <w:t>//※実行位置もコピーされるため、</w:t>
            </w:r>
            <w:r w:rsidRPr="000260B7">
              <w:rPr>
                <w:rFonts w:hint="eastAsia"/>
                <w:color w:val="FF0000"/>
              </w:rPr>
              <w:t>子プロセスはこの位置からスタートする</w:t>
            </w:r>
            <w:r w:rsidRPr="000260B7">
              <w:rPr>
                <w:rFonts w:hint="eastAsia"/>
                <w:color w:val="00B050"/>
              </w:rPr>
              <w:t>。</w:t>
            </w:r>
          </w:p>
          <w:p w14:paraId="6D6E516A" w14:textId="77777777" w:rsidR="000260B7" w:rsidRPr="000260B7" w:rsidRDefault="000260B7" w:rsidP="000260B7">
            <w:pPr>
              <w:pStyle w:val="2-"/>
              <w:rPr>
                <w:color w:val="00B050"/>
              </w:rPr>
            </w:pPr>
            <w:r w:rsidRPr="000260B7">
              <w:rPr>
                <w:rFonts w:hint="eastAsia"/>
                <w:color w:val="00B050"/>
              </w:rPr>
              <w:tab/>
            </w:r>
            <w:r w:rsidRPr="000260B7">
              <w:rPr>
                <w:rFonts w:hint="eastAsia"/>
                <w:color w:val="00B050"/>
              </w:rPr>
              <w:tab/>
              <w:t xml:space="preserve">//　</w:t>
            </w:r>
            <w:r w:rsidRPr="000260B7">
              <w:rPr>
                <w:rFonts w:hint="eastAsia"/>
                <w:color w:val="FF0000"/>
              </w:rPr>
              <w:t>すべての変数の値も引き継がられるが、メモリを共有するわけではない</w:t>
            </w:r>
            <w:r w:rsidRPr="000260B7">
              <w:rPr>
                <w:rFonts w:hint="eastAsia"/>
                <w:color w:val="00B050"/>
              </w:rPr>
              <w:t>。</w:t>
            </w:r>
          </w:p>
          <w:p w14:paraId="3C363BA1" w14:textId="77777777" w:rsidR="000260B7" w:rsidRPr="000260B7" w:rsidRDefault="000260B7" w:rsidP="000260B7">
            <w:pPr>
              <w:pStyle w:val="2-"/>
              <w:rPr>
                <w:color w:val="00B050"/>
              </w:rPr>
            </w:pPr>
            <w:r w:rsidRPr="000260B7">
              <w:rPr>
                <w:rFonts w:hint="eastAsia"/>
                <w:color w:val="00B050"/>
              </w:rPr>
              <w:tab/>
            </w:r>
            <w:r w:rsidRPr="000260B7">
              <w:rPr>
                <w:rFonts w:hint="eastAsia"/>
                <w:color w:val="00B050"/>
              </w:rPr>
              <w:tab/>
              <w:t>//　あくまでもその時点の内容がコピーされるだけ。</w:t>
            </w:r>
          </w:p>
          <w:p w14:paraId="079A6D87" w14:textId="77777777" w:rsidR="000260B7" w:rsidRDefault="000260B7" w:rsidP="000260B7">
            <w:pPr>
              <w:pStyle w:val="2-"/>
            </w:pPr>
            <w:r>
              <w:tab/>
            </w:r>
            <w:r>
              <w:tab/>
            </w:r>
          </w:p>
          <w:p w14:paraId="4A6885F2"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//生成結果確認</w:t>
            </w:r>
          </w:p>
          <w:p w14:paraId="26E76DB5" w14:textId="77777777" w:rsidR="000260B7" w:rsidRDefault="000260B7" w:rsidP="000260B7">
            <w:pPr>
              <w:pStyle w:val="2-"/>
            </w:pPr>
            <w:r>
              <w:tab/>
            </w:r>
            <w:r>
              <w:tab/>
              <w:t>switch(pid_tmp)</w:t>
            </w:r>
          </w:p>
          <w:p w14:paraId="17687599" w14:textId="77777777" w:rsidR="000260B7" w:rsidRDefault="000260B7" w:rsidP="000260B7">
            <w:pPr>
              <w:pStyle w:val="2-"/>
            </w:pPr>
            <w:r>
              <w:tab/>
            </w:r>
            <w:r>
              <w:tab/>
              <w:t>{</w:t>
            </w:r>
          </w:p>
          <w:p w14:paraId="1D7434F1" w14:textId="77777777" w:rsidR="000260B7" w:rsidRDefault="000260B7" w:rsidP="000260B7">
            <w:pPr>
              <w:pStyle w:val="2-"/>
            </w:pPr>
            <w:r>
              <w:rPr>
                <w:rFonts w:hint="eastAsia"/>
              </w:rPr>
              <w:tab/>
            </w:r>
            <w:r>
              <w:rPr>
                <w:rFonts w:hint="eastAsia"/>
              </w:rPr>
              <w:tab/>
            </w:r>
            <w:r w:rsidRPr="000260B7">
              <w:rPr>
                <w:rFonts w:hint="eastAsia"/>
                <w:color w:val="00B050"/>
              </w:rPr>
              <w:t>//fork 成功：自プロセスが「生成された子プロセス」の場合</w:t>
            </w:r>
          </w:p>
          <w:p w14:paraId="0E1FCA89" w14:textId="77777777" w:rsidR="000260B7" w:rsidRDefault="000260B7" w:rsidP="000260B7">
            <w:pPr>
              <w:pStyle w:val="2-"/>
            </w:pPr>
            <w:r>
              <w:tab/>
            </w:r>
            <w:r>
              <w:tab/>
              <w:t>case 0:</w:t>
            </w:r>
          </w:p>
          <w:p w14:paraId="74A99A18"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//大元のプロセス判定用フラグをOFF</w:t>
            </w:r>
          </w:p>
          <w:p w14:paraId="298990FE" w14:textId="77777777" w:rsidR="000260B7" w:rsidRDefault="000260B7" w:rsidP="000260B7">
            <w:pPr>
              <w:pStyle w:val="2-"/>
            </w:pPr>
            <w:r>
              <w:tab/>
            </w:r>
            <w:r>
              <w:tab/>
            </w:r>
            <w:r>
              <w:tab/>
              <w:t>is_root_process = false;</w:t>
            </w:r>
          </w:p>
          <w:p w14:paraId="1D8C26EF" w14:textId="77777777" w:rsidR="000260B7" w:rsidRDefault="000260B7" w:rsidP="000260B7">
            <w:pPr>
              <w:pStyle w:val="2-"/>
            </w:pPr>
            <w:r>
              <w:tab/>
            </w:r>
            <w:r>
              <w:tab/>
            </w:r>
            <w:r>
              <w:tab/>
            </w:r>
          </w:p>
          <w:p w14:paraId="24BE5D51"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//プロセス名を作成</w:t>
            </w:r>
          </w:p>
          <w:p w14:paraId="360EB2A2" w14:textId="77777777" w:rsidR="000260B7" w:rsidRDefault="000260B7" w:rsidP="000260B7">
            <w:pPr>
              <w:pStyle w:val="2-"/>
            </w:pPr>
            <w:r>
              <w:tab/>
            </w:r>
            <w:r>
              <w:tab/>
            </w:r>
            <w:r>
              <w:tab/>
              <w:t>++ level;</w:t>
            </w:r>
          </w:p>
          <w:p w14:paraId="6CE7D242" w14:textId="77777777" w:rsidR="000260B7" w:rsidRDefault="000260B7" w:rsidP="000260B7">
            <w:pPr>
              <w:pStyle w:val="2-"/>
            </w:pPr>
            <w:r>
              <w:tab/>
            </w:r>
            <w:r>
              <w:tab/>
            </w:r>
            <w:r>
              <w:tab/>
              <w:t>sprintf(process_name, "C%d(%5d,%5d)", level, getpid(), getppid());</w:t>
            </w:r>
          </w:p>
          <w:p w14:paraId="147A0CEA"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 C + 子プロセスのレベル + ( 自プロセスID , 親プロセスID )</w:t>
            </w:r>
          </w:p>
          <w:p w14:paraId="294E25E1" w14:textId="77777777" w:rsidR="000260B7" w:rsidRDefault="000260B7" w:rsidP="000260B7">
            <w:pPr>
              <w:pStyle w:val="2-"/>
            </w:pPr>
            <w:r>
              <w:tab/>
            </w:r>
            <w:r>
              <w:tab/>
            </w:r>
            <w:r>
              <w:tab/>
            </w:r>
          </w:p>
          <w:p w14:paraId="360FFD68"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//子プロセス開始メッセージ</w:t>
            </w:r>
          </w:p>
          <w:p w14:paraId="1E79625D" w14:textId="77777777" w:rsidR="000260B7" w:rsidRDefault="000260B7" w:rsidP="000260B7">
            <w:pPr>
              <w:pStyle w:val="2-"/>
            </w:pPr>
            <w:r>
              <w:tab/>
            </w:r>
            <w:r>
              <w:tab/>
            </w:r>
            <w:r>
              <w:tab/>
              <w:t>printf("START: %s\n", process_name);</w:t>
            </w:r>
          </w:p>
          <w:p w14:paraId="31BF4C9F" w14:textId="77777777" w:rsidR="000260B7" w:rsidRDefault="000260B7" w:rsidP="000260B7">
            <w:pPr>
              <w:pStyle w:val="2-"/>
            </w:pPr>
            <w:r>
              <w:tab/>
            </w:r>
            <w:r>
              <w:tab/>
            </w:r>
            <w:r>
              <w:tab/>
              <w:t>fflush(stdout);</w:t>
            </w:r>
          </w:p>
          <w:p w14:paraId="12EB4A81" w14:textId="77777777" w:rsidR="000260B7" w:rsidRDefault="000260B7" w:rsidP="000260B7">
            <w:pPr>
              <w:pStyle w:val="2-"/>
            </w:pPr>
            <w:r>
              <w:tab/>
            </w:r>
            <w:r>
              <w:tab/>
            </w:r>
            <w:r>
              <w:tab/>
            </w:r>
          </w:p>
          <w:p w14:paraId="6795E910" w14:textId="77777777" w:rsidR="000260B7" w:rsidRPr="000260B7" w:rsidRDefault="000260B7" w:rsidP="000260B7">
            <w:pPr>
              <w:pStyle w:val="2-"/>
              <w:rPr>
                <w:color w:val="00B050"/>
              </w:rPr>
            </w:pPr>
            <w:r>
              <w:rPr>
                <w:rFonts w:hint="eastAsia"/>
              </w:rPr>
              <w:lastRenderedPageBreak/>
              <w:tab/>
            </w:r>
            <w:r>
              <w:rPr>
                <w:rFonts w:hint="eastAsia"/>
              </w:rPr>
              <w:tab/>
            </w:r>
            <w:r>
              <w:rPr>
                <w:rFonts w:hint="eastAsia"/>
              </w:rPr>
              <w:tab/>
            </w:r>
            <w:r w:rsidRPr="000260B7">
              <w:rPr>
                <w:rFonts w:hint="eastAsia"/>
                <w:color w:val="00B050"/>
              </w:rPr>
              <w:t>//テスト用変数を更新</w:t>
            </w:r>
          </w:p>
          <w:p w14:paraId="7D1AFF79" w14:textId="77777777" w:rsidR="000260B7" w:rsidRDefault="000260B7" w:rsidP="000260B7">
            <w:pPr>
              <w:pStyle w:val="2-"/>
            </w:pPr>
            <w:r>
              <w:tab/>
            </w:r>
            <w:r>
              <w:tab/>
            </w:r>
            <w:r>
              <w:tab/>
              <w:t>++test_value;</w:t>
            </w:r>
          </w:p>
          <w:p w14:paraId="0FC7BE0B" w14:textId="77777777" w:rsidR="000260B7" w:rsidRDefault="000260B7" w:rsidP="000260B7">
            <w:pPr>
              <w:pStyle w:val="2-"/>
            </w:pPr>
            <w:r>
              <w:tab/>
            </w:r>
            <w:r>
              <w:tab/>
            </w:r>
            <w:r>
              <w:tab/>
              <w:t>++test_loop_max;</w:t>
            </w:r>
          </w:p>
          <w:p w14:paraId="7CD273D9" w14:textId="77777777" w:rsidR="000260B7" w:rsidRDefault="000260B7" w:rsidP="000260B7">
            <w:pPr>
              <w:pStyle w:val="2-"/>
            </w:pPr>
            <w:r>
              <w:tab/>
            </w:r>
            <w:r>
              <w:tab/>
            </w:r>
            <w:r>
              <w:tab/>
            </w:r>
          </w:p>
          <w:p w14:paraId="30B35374" w14:textId="77777777" w:rsidR="000260B7" w:rsidRDefault="000260B7" w:rsidP="000260B7">
            <w:pPr>
              <w:pStyle w:val="2-"/>
            </w:pPr>
            <w:r>
              <w:rPr>
                <w:rFonts w:hint="eastAsia"/>
              </w:rPr>
              <w:tab/>
            </w:r>
            <w:r>
              <w:rPr>
                <w:rFonts w:hint="eastAsia"/>
              </w:rPr>
              <w:tab/>
            </w:r>
            <w:r>
              <w:rPr>
                <w:rFonts w:hint="eastAsia"/>
              </w:rPr>
              <w:tab/>
            </w:r>
            <w:r w:rsidRPr="000260B7">
              <w:rPr>
                <w:rFonts w:hint="eastAsia"/>
                <w:color w:val="00B050"/>
              </w:rPr>
              <w:t>//親プロセスが生成した子プロセスのIDのコピーされてしまっているのでクリアする</w:t>
            </w:r>
          </w:p>
          <w:p w14:paraId="6A955A49" w14:textId="77777777" w:rsidR="000260B7" w:rsidRDefault="000260B7" w:rsidP="000260B7">
            <w:pPr>
              <w:pStyle w:val="2-"/>
            </w:pPr>
            <w:r>
              <w:tab/>
            </w:r>
            <w:r>
              <w:tab/>
            </w:r>
            <w:r>
              <w:tab/>
              <w:t>for(int ii = 0; ii &lt;= i; ++ ii)</w:t>
            </w:r>
          </w:p>
          <w:p w14:paraId="7EB597DB" w14:textId="77777777" w:rsidR="000260B7" w:rsidRDefault="000260B7" w:rsidP="000260B7">
            <w:pPr>
              <w:pStyle w:val="2-"/>
            </w:pPr>
            <w:r>
              <w:tab/>
            </w:r>
            <w:r>
              <w:tab/>
            </w:r>
            <w:r>
              <w:tab/>
            </w:r>
            <w:r>
              <w:tab/>
              <w:t>pid[ii] = -1;</w:t>
            </w:r>
          </w:p>
          <w:p w14:paraId="178F97A2" w14:textId="77777777" w:rsidR="000260B7" w:rsidRDefault="000260B7" w:rsidP="000260B7">
            <w:pPr>
              <w:pStyle w:val="2-"/>
            </w:pPr>
            <w:r>
              <w:tab/>
            </w:r>
            <w:r>
              <w:tab/>
            </w:r>
            <w:r>
              <w:tab/>
            </w:r>
          </w:p>
          <w:p w14:paraId="7AB8EB0E"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//1秒スリープ</w:t>
            </w:r>
          </w:p>
          <w:p w14:paraId="231E63AF" w14:textId="77777777" w:rsidR="000260B7" w:rsidRPr="00305003" w:rsidRDefault="000260B7" w:rsidP="000260B7">
            <w:pPr>
              <w:pStyle w:val="2-"/>
              <w:rPr>
                <w:color w:val="FF0000"/>
              </w:rPr>
            </w:pPr>
            <w:r>
              <w:tab/>
            </w:r>
            <w:r>
              <w:tab/>
            </w:r>
            <w:r>
              <w:tab/>
            </w:r>
            <w:r w:rsidRPr="00305003">
              <w:rPr>
                <w:color w:val="FF0000"/>
              </w:rPr>
              <w:t>sleep(1);</w:t>
            </w:r>
          </w:p>
          <w:p w14:paraId="5FE3041E" w14:textId="77777777" w:rsidR="000260B7" w:rsidRDefault="000260B7" w:rsidP="000260B7">
            <w:pPr>
              <w:pStyle w:val="2-"/>
            </w:pPr>
            <w:r>
              <w:tab/>
            </w:r>
            <w:r>
              <w:tab/>
            </w:r>
            <w:r>
              <w:tab/>
            </w:r>
          </w:p>
          <w:p w14:paraId="2321E10C" w14:textId="77777777" w:rsidR="000260B7" w:rsidRDefault="000260B7" w:rsidP="000260B7">
            <w:pPr>
              <w:pStyle w:val="2-"/>
            </w:pPr>
            <w:r>
              <w:tab/>
            </w:r>
            <w:r>
              <w:tab/>
            </w:r>
            <w:r>
              <w:tab/>
              <w:t>break;</w:t>
            </w:r>
          </w:p>
          <w:p w14:paraId="65C33D48" w14:textId="77777777" w:rsidR="000260B7" w:rsidRDefault="000260B7" w:rsidP="000260B7">
            <w:pPr>
              <w:pStyle w:val="2-"/>
            </w:pPr>
            <w:r>
              <w:tab/>
            </w:r>
            <w:r>
              <w:tab/>
            </w:r>
          </w:p>
          <w:p w14:paraId="0E12EEA4" w14:textId="77777777" w:rsidR="000260B7" w:rsidRDefault="000260B7" w:rsidP="000260B7">
            <w:pPr>
              <w:pStyle w:val="2-"/>
            </w:pPr>
            <w:r>
              <w:rPr>
                <w:rFonts w:hint="eastAsia"/>
              </w:rPr>
              <w:tab/>
            </w:r>
            <w:r>
              <w:rPr>
                <w:rFonts w:hint="eastAsia"/>
              </w:rPr>
              <w:tab/>
            </w:r>
            <w:r w:rsidRPr="000260B7">
              <w:rPr>
                <w:rFonts w:hint="eastAsia"/>
                <w:color w:val="00B050"/>
              </w:rPr>
              <w:t>//fork 失敗</w:t>
            </w:r>
          </w:p>
          <w:p w14:paraId="0759CA3F" w14:textId="77777777" w:rsidR="000260B7" w:rsidRDefault="000260B7" w:rsidP="000260B7">
            <w:pPr>
              <w:pStyle w:val="2-"/>
            </w:pPr>
            <w:r>
              <w:tab/>
            </w:r>
            <w:r>
              <w:tab/>
              <w:t>case -1:</w:t>
            </w:r>
          </w:p>
          <w:p w14:paraId="1AB07D00" w14:textId="77777777" w:rsidR="000260B7" w:rsidRDefault="000260B7" w:rsidP="000260B7">
            <w:pPr>
              <w:pStyle w:val="2-"/>
            </w:pPr>
            <w:r>
              <w:rPr>
                <w:rFonts w:hint="eastAsia"/>
              </w:rPr>
              <w:tab/>
            </w:r>
            <w:r>
              <w:rPr>
                <w:rFonts w:hint="eastAsia"/>
              </w:rPr>
              <w:tab/>
            </w:r>
            <w:r>
              <w:rPr>
                <w:rFonts w:hint="eastAsia"/>
              </w:rPr>
              <w:tab/>
            </w:r>
            <w:r w:rsidRPr="000260B7">
              <w:rPr>
                <w:rFonts w:hint="eastAsia"/>
                <w:color w:val="00B050"/>
              </w:rPr>
              <w:t>//エラーメッセージ</w:t>
            </w:r>
          </w:p>
          <w:p w14:paraId="7FB81F9F" w14:textId="77777777" w:rsidR="000260B7" w:rsidRDefault="000260B7" w:rsidP="000260B7">
            <w:pPr>
              <w:pStyle w:val="2-"/>
            </w:pPr>
            <w:r>
              <w:tab/>
            </w:r>
            <w:r>
              <w:tab/>
            </w:r>
            <w:r>
              <w:tab/>
              <w:t>if(is_root_process)</w:t>
            </w:r>
          </w:p>
          <w:p w14:paraId="55A2008F" w14:textId="77777777" w:rsidR="000260B7" w:rsidRDefault="000260B7" w:rsidP="000260B7">
            <w:pPr>
              <w:pStyle w:val="2-"/>
            </w:pPr>
            <w:r>
              <w:tab/>
            </w:r>
            <w:r>
              <w:tab/>
            </w:r>
            <w:r>
              <w:tab/>
            </w:r>
            <w:r>
              <w:tab/>
              <w:t>fprintf(stderr, "%s -&gt; [%d] FAILED (errno=%d)\n", process_name, i, errno);</w:t>
            </w:r>
          </w:p>
          <w:p w14:paraId="42FC5A12" w14:textId="77777777" w:rsidR="000260B7" w:rsidRDefault="000260B7" w:rsidP="000260B7">
            <w:pPr>
              <w:pStyle w:val="2-"/>
            </w:pPr>
            <w:r>
              <w:tab/>
            </w:r>
            <w:r>
              <w:tab/>
            </w:r>
            <w:r>
              <w:tab/>
              <w:t>else</w:t>
            </w:r>
          </w:p>
          <w:p w14:paraId="6618427F" w14:textId="77777777" w:rsidR="000260B7" w:rsidRDefault="000260B7" w:rsidP="000260B7">
            <w:pPr>
              <w:pStyle w:val="2-"/>
            </w:pPr>
            <w:r>
              <w:tab/>
            </w:r>
            <w:r>
              <w:tab/>
            </w:r>
            <w:r>
              <w:tab/>
            </w:r>
            <w:r>
              <w:tab/>
              <w:t>fprintf(stderr, "%s -&gt; [%d] FAILED (errno=%d)\n", process_name, i, errno);</w:t>
            </w:r>
          </w:p>
          <w:p w14:paraId="4BBBF9CC" w14:textId="77777777" w:rsidR="000260B7" w:rsidRDefault="000260B7" w:rsidP="000260B7">
            <w:pPr>
              <w:pStyle w:val="2-"/>
            </w:pPr>
            <w:r>
              <w:tab/>
            </w:r>
            <w:r>
              <w:tab/>
            </w:r>
            <w:r>
              <w:tab/>
              <w:t>fflush(stderr);</w:t>
            </w:r>
          </w:p>
          <w:p w14:paraId="056AE406" w14:textId="77777777" w:rsidR="000260B7" w:rsidRDefault="000260B7" w:rsidP="000260B7">
            <w:pPr>
              <w:pStyle w:val="2-"/>
            </w:pPr>
            <w:r>
              <w:tab/>
            </w:r>
            <w:r>
              <w:tab/>
            </w:r>
            <w:r>
              <w:tab/>
            </w:r>
          </w:p>
          <w:p w14:paraId="70BA76A5"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//1秒スリープ</w:t>
            </w:r>
          </w:p>
          <w:p w14:paraId="3C66882F" w14:textId="77777777" w:rsidR="000260B7" w:rsidRPr="00305003" w:rsidRDefault="000260B7" w:rsidP="000260B7">
            <w:pPr>
              <w:pStyle w:val="2-"/>
              <w:rPr>
                <w:color w:val="FF0000"/>
              </w:rPr>
            </w:pPr>
            <w:r>
              <w:tab/>
            </w:r>
            <w:r>
              <w:tab/>
            </w:r>
            <w:r>
              <w:tab/>
            </w:r>
            <w:r w:rsidRPr="00305003">
              <w:rPr>
                <w:color w:val="FF0000"/>
              </w:rPr>
              <w:t>sleep(1);</w:t>
            </w:r>
          </w:p>
          <w:p w14:paraId="448350CF" w14:textId="77777777" w:rsidR="000260B7" w:rsidRDefault="000260B7" w:rsidP="000260B7">
            <w:pPr>
              <w:pStyle w:val="2-"/>
            </w:pPr>
            <w:r>
              <w:tab/>
            </w:r>
            <w:r>
              <w:tab/>
            </w:r>
            <w:r>
              <w:tab/>
            </w:r>
          </w:p>
          <w:p w14:paraId="7CBFF7F4" w14:textId="77777777" w:rsidR="000260B7" w:rsidRDefault="000260B7" w:rsidP="000260B7">
            <w:pPr>
              <w:pStyle w:val="2-"/>
            </w:pPr>
            <w:r>
              <w:tab/>
            </w:r>
            <w:r>
              <w:tab/>
            </w:r>
            <w:r>
              <w:tab/>
              <w:t>break;</w:t>
            </w:r>
          </w:p>
          <w:p w14:paraId="6B9834EA" w14:textId="77777777" w:rsidR="000260B7" w:rsidRDefault="000260B7" w:rsidP="000260B7">
            <w:pPr>
              <w:pStyle w:val="2-"/>
            </w:pPr>
            <w:r>
              <w:tab/>
            </w:r>
            <w:r>
              <w:tab/>
            </w:r>
          </w:p>
          <w:p w14:paraId="4932D6CA" w14:textId="77777777" w:rsidR="000260B7" w:rsidRDefault="000260B7" w:rsidP="000260B7">
            <w:pPr>
              <w:pStyle w:val="2-"/>
            </w:pPr>
            <w:r>
              <w:rPr>
                <w:rFonts w:hint="eastAsia"/>
              </w:rPr>
              <w:tab/>
            </w:r>
            <w:r>
              <w:rPr>
                <w:rFonts w:hint="eastAsia"/>
              </w:rPr>
              <w:tab/>
            </w:r>
            <w:r w:rsidRPr="000260B7">
              <w:rPr>
                <w:rFonts w:hint="eastAsia"/>
                <w:color w:val="00B050"/>
              </w:rPr>
              <w:t>//fork 成功：子プロセスの生成に成功し、子プロセスのプロセスIDを取得</w:t>
            </w:r>
          </w:p>
          <w:p w14:paraId="3E66DEDF" w14:textId="77777777" w:rsidR="000260B7" w:rsidRDefault="000260B7" w:rsidP="000260B7">
            <w:pPr>
              <w:pStyle w:val="2-"/>
            </w:pPr>
            <w:r>
              <w:tab/>
            </w:r>
            <w:r>
              <w:tab/>
              <w:t>default:</w:t>
            </w:r>
          </w:p>
          <w:p w14:paraId="0B80E28A" w14:textId="77777777" w:rsidR="000260B7" w:rsidRDefault="000260B7" w:rsidP="000260B7">
            <w:pPr>
              <w:pStyle w:val="2-"/>
            </w:pPr>
            <w:r>
              <w:rPr>
                <w:rFonts w:hint="eastAsia"/>
              </w:rPr>
              <w:tab/>
            </w:r>
            <w:r>
              <w:rPr>
                <w:rFonts w:hint="eastAsia"/>
              </w:rPr>
              <w:tab/>
            </w:r>
            <w:r>
              <w:rPr>
                <w:rFonts w:hint="eastAsia"/>
              </w:rPr>
              <w:tab/>
            </w:r>
            <w:r w:rsidRPr="000260B7">
              <w:rPr>
                <w:rFonts w:hint="eastAsia"/>
                <w:color w:val="00B050"/>
              </w:rPr>
              <w:t>//子プロセスのプロセスIDを記録（最後の終了待ち用）</w:t>
            </w:r>
          </w:p>
          <w:p w14:paraId="6A7F6D38" w14:textId="77777777" w:rsidR="000260B7" w:rsidRDefault="000260B7" w:rsidP="000260B7">
            <w:pPr>
              <w:pStyle w:val="2-"/>
            </w:pPr>
            <w:r>
              <w:tab/>
            </w:r>
            <w:r>
              <w:tab/>
            </w:r>
            <w:r>
              <w:tab/>
              <w:t>pid[i] = pid_tmp;</w:t>
            </w:r>
          </w:p>
          <w:p w14:paraId="358DFA2D" w14:textId="77777777" w:rsidR="000260B7" w:rsidRDefault="000260B7" w:rsidP="000260B7">
            <w:pPr>
              <w:pStyle w:val="2-"/>
            </w:pPr>
            <w:r>
              <w:tab/>
            </w:r>
            <w:r>
              <w:tab/>
            </w:r>
            <w:r>
              <w:tab/>
            </w:r>
          </w:p>
          <w:p w14:paraId="22C35B5A"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//子プロセス生成メッセージ</w:t>
            </w:r>
          </w:p>
          <w:p w14:paraId="3B945EB7" w14:textId="77777777" w:rsidR="000260B7" w:rsidRDefault="000260B7" w:rsidP="000260B7">
            <w:pPr>
              <w:pStyle w:val="2-"/>
            </w:pPr>
            <w:r>
              <w:tab/>
            </w:r>
            <w:r>
              <w:tab/>
            </w:r>
            <w:r>
              <w:tab/>
              <w:t>if(is_root_process)</w:t>
            </w:r>
          </w:p>
          <w:p w14:paraId="46027636" w14:textId="77777777" w:rsidR="000260B7" w:rsidRDefault="000260B7" w:rsidP="000260B7">
            <w:pPr>
              <w:pStyle w:val="2-"/>
            </w:pPr>
            <w:r>
              <w:tab/>
            </w:r>
            <w:r>
              <w:tab/>
            </w:r>
            <w:r>
              <w:tab/>
            </w:r>
            <w:r>
              <w:tab/>
              <w:t>printf("%s -&gt; [%d] CREATED:C%d(%5d,%5d)\n", process_name, i, level + 1, pid_tmp, getpid());</w:t>
            </w:r>
          </w:p>
          <w:p w14:paraId="677DC663" w14:textId="77777777" w:rsidR="000260B7" w:rsidRDefault="000260B7" w:rsidP="000260B7">
            <w:pPr>
              <w:pStyle w:val="2-"/>
            </w:pPr>
            <w:r>
              <w:tab/>
            </w:r>
            <w:r>
              <w:tab/>
            </w:r>
            <w:r>
              <w:tab/>
              <w:t>else</w:t>
            </w:r>
          </w:p>
          <w:p w14:paraId="5F30BCD3" w14:textId="77777777" w:rsidR="000260B7" w:rsidRDefault="000260B7" w:rsidP="000260B7">
            <w:pPr>
              <w:pStyle w:val="2-"/>
            </w:pPr>
            <w:r>
              <w:tab/>
            </w:r>
            <w:r>
              <w:tab/>
            </w:r>
            <w:r>
              <w:tab/>
            </w:r>
            <w:r>
              <w:tab/>
              <w:t>printf("%s -&gt; [%d] CREATED:C%d(%5d,%5d)\n", process_name, i, level + 1, pid_tmp, getpid());</w:t>
            </w:r>
          </w:p>
          <w:p w14:paraId="6BC8C3F7" w14:textId="77777777" w:rsidR="000260B7" w:rsidRDefault="000260B7" w:rsidP="000260B7">
            <w:pPr>
              <w:pStyle w:val="2-"/>
            </w:pPr>
            <w:r>
              <w:tab/>
            </w:r>
            <w:r>
              <w:tab/>
            </w:r>
            <w:r>
              <w:tab/>
              <w:t>fflush(stdout);</w:t>
            </w:r>
          </w:p>
          <w:p w14:paraId="1012C85B" w14:textId="77777777" w:rsidR="000260B7" w:rsidRDefault="000260B7" w:rsidP="000260B7">
            <w:pPr>
              <w:pStyle w:val="2-"/>
            </w:pPr>
            <w:r>
              <w:tab/>
            </w:r>
            <w:r>
              <w:tab/>
            </w:r>
            <w:r>
              <w:tab/>
            </w:r>
          </w:p>
          <w:p w14:paraId="3B9CF4A5"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//2秒スリープ</w:t>
            </w:r>
          </w:p>
          <w:p w14:paraId="0F623084" w14:textId="77777777" w:rsidR="000260B7" w:rsidRDefault="000260B7" w:rsidP="000260B7">
            <w:pPr>
              <w:pStyle w:val="2-"/>
            </w:pPr>
            <w:r>
              <w:tab/>
            </w:r>
            <w:r>
              <w:tab/>
            </w:r>
            <w:r>
              <w:tab/>
            </w:r>
            <w:r w:rsidRPr="00305003">
              <w:rPr>
                <w:color w:val="FF0000"/>
              </w:rPr>
              <w:t>sleep(2);</w:t>
            </w:r>
          </w:p>
          <w:p w14:paraId="44EBF1DF" w14:textId="77777777" w:rsidR="000260B7" w:rsidRDefault="000260B7" w:rsidP="000260B7">
            <w:pPr>
              <w:pStyle w:val="2-"/>
            </w:pPr>
            <w:r>
              <w:tab/>
            </w:r>
            <w:r>
              <w:tab/>
            </w:r>
            <w:r>
              <w:tab/>
            </w:r>
          </w:p>
          <w:p w14:paraId="2AAAE183" w14:textId="77777777" w:rsidR="000260B7" w:rsidRDefault="000260B7" w:rsidP="000260B7">
            <w:pPr>
              <w:pStyle w:val="2-"/>
            </w:pPr>
            <w:r>
              <w:tab/>
            </w:r>
            <w:r>
              <w:tab/>
            </w:r>
            <w:r>
              <w:tab/>
              <w:t>break;</w:t>
            </w:r>
          </w:p>
          <w:p w14:paraId="789A2ED6" w14:textId="77777777" w:rsidR="000260B7" w:rsidRDefault="000260B7" w:rsidP="000260B7">
            <w:pPr>
              <w:pStyle w:val="2-"/>
            </w:pPr>
            <w:r>
              <w:tab/>
            </w:r>
            <w:r>
              <w:tab/>
              <w:t>}</w:t>
            </w:r>
          </w:p>
          <w:p w14:paraId="4E03B630" w14:textId="77777777" w:rsidR="000260B7" w:rsidRDefault="000260B7" w:rsidP="000260B7">
            <w:pPr>
              <w:pStyle w:val="2-"/>
            </w:pPr>
            <w:r>
              <w:tab/>
              <w:t>}</w:t>
            </w:r>
          </w:p>
          <w:p w14:paraId="7F711F62" w14:textId="77777777" w:rsidR="000260B7" w:rsidRDefault="000260B7" w:rsidP="000260B7">
            <w:pPr>
              <w:pStyle w:val="2-"/>
            </w:pPr>
            <w:r>
              <w:tab/>
            </w:r>
          </w:p>
          <w:p w14:paraId="31CDEB89" w14:textId="77777777" w:rsidR="000260B7" w:rsidRPr="000260B7" w:rsidRDefault="000260B7" w:rsidP="000260B7">
            <w:pPr>
              <w:pStyle w:val="2-"/>
              <w:rPr>
                <w:color w:val="00B050"/>
              </w:rPr>
            </w:pPr>
            <w:r>
              <w:rPr>
                <w:rFonts w:hint="eastAsia"/>
              </w:rPr>
              <w:tab/>
            </w:r>
            <w:r w:rsidRPr="000260B7">
              <w:rPr>
                <w:rFonts w:hint="eastAsia"/>
                <w:color w:val="00B050"/>
              </w:rPr>
              <w:t>//ダミー処理</w:t>
            </w:r>
          </w:p>
          <w:p w14:paraId="43D1C734" w14:textId="77777777" w:rsidR="000260B7" w:rsidRDefault="000260B7" w:rsidP="000260B7">
            <w:pPr>
              <w:pStyle w:val="2-"/>
            </w:pPr>
            <w:r>
              <w:tab/>
              <w:t>for(int i = 0; i &lt; test_loop_max; ++i)</w:t>
            </w:r>
          </w:p>
          <w:p w14:paraId="61D3E6F6" w14:textId="77777777" w:rsidR="000260B7" w:rsidRDefault="000260B7" w:rsidP="000260B7">
            <w:pPr>
              <w:pStyle w:val="2-"/>
            </w:pPr>
            <w:r>
              <w:tab/>
              <w:t>{</w:t>
            </w:r>
          </w:p>
          <w:p w14:paraId="195059BD"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//ダミーメッセージ表示</w:t>
            </w:r>
          </w:p>
          <w:p w14:paraId="3A8F707E" w14:textId="77777777" w:rsidR="000260B7" w:rsidRDefault="000260B7" w:rsidP="000260B7">
            <w:pPr>
              <w:pStyle w:val="2-"/>
            </w:pPr>
            <w:r>
              <w:tab/>
            </w:r>
            <w:r>
              <w:tab/>
              <w:t>printf("[%s] ... Process(%d/%d): text=\"%s\",value=%d\n", process_name, i + 1, test_loop_max, test_text, test_value);</w:t>
            </w:r>
          </w:p>
          <w:p w14:paraId="2BDB5A88" w14:textId="77777777" w:rsidR="000260B7" w:rsidRDefault="000260B7" w:rsidP="000260B7">
            <w:pPr>
              <w:pStyle w:val="2-"/>
            </w:pPr>
            <w:r>
              <w:tab/>
            </w:r>
            <w:r>
              <w:tab/>
              <w:t>fflush(stdout);</w:t>
            </w:r>
          </w:p>
          <w:p w14:paraId="192CD532" w14:textId="77777777" w:rsidR="000260B7" w:rsidRDefault="000260B7" w:rsidP="000260B7">
            <w:pPr>
              <w:pStyle w:val="2-"/>
            </w:pPr>
            <w:r>
              <w:tab/>
            </w:r>
            <w:r>
              <w:tab/>
              <w:t>test_value += 10;</w:t>
            </w:r>
          </w:p>
          <w:p w14:paraId="67FBA512" w14:textId="77777777" w:rsidR="000260B7" w:rsidRDefault="000260B7" w:rsidP="000260B7">
            <w:pPr>
              <w:pStyle w:val="2-"/>
            </w:pPr>
            <w:r>
              <w:tab/>
            </w:r>
            <w:r>
              <w:tab/>
            </w:r>
          </w:p>
          <w:p w14:paraId="3BF88F70"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//1秒スリープ</w:t>
            </w:r>
          </w:p>
          <w:p w14:paraId="49A384BE" w14:textId="77777777" w:rsidR="000260B7" w:rsidRPr="00305003" w:rsidRDefault="000260B7" w:rsidP="000260B7">
            <w:pPr>
              <w:pStyle w:val="2-"/>
              <w:rPr>
                <w:color w:val="FF0000"/>
              </w:rPr>
            </w:pPr>
            <w:r>
              <w:tab/>
            </w:r>
            <w:r>
              <w:tab/>
            </w:r>
            <w:r w:rsidRPr="00305003">
              <w:rPr>
                <w:color w:val="FF0000"/>
              </w:rPr>
              <w:t>sleep(1);</w:t>
            </w:r>
          </w:p>
          <w:p w14:paraId="21284AB0" w14:textId="77777777" w:rsidR="000260B7" w:rsidRDefault="000260B7" w:rsidP="000260B7">
            <w:pPr>
              <w:pStyle w:val="2-"/>
            </w:pPr>
            <w:r>
              <w:tab/>
              <w:t>}</w:t>
            </w:r>
          </w:p>
          <w:p w14:paraId="21C5F75D" w14:textId="77777777" w:rsidR="000260B7" w:rsidRDefault="000260B7" w:rsidP="000260B7">
            <w:pPr>
              <w:pStyle w:val="2-"/>
            </w:pPr>
            <w:r>
              <w:tab/>
            </w:r>
          </w:p>
          <w:p w14:paraId="42AF71D1" w14:textId="77777777" w:rsidR="000260B7" w:rsidRPr="000260B7" w:rsidRDefault="000260B7" w:rsidP="000260B7">
            <w:pPr>
              <w:pStyle w:val="2-"/>
              <w:rPr>
                <w:color w:val="00B050"/>
              </w:rPr>
            </w:pPr>
            <w:r>
              <w:rPr>
                <w:rFonts w:hint="eastAsia"/>
              </w:rPr>
              <w:tab/>
            </w:r>
            <w:r w:rsidRPr="000260B7">
              <w:rPr>
                <w:rFonts w:hint="eastAsia"/>
                <w:color w:val="00B050"/>
              </w:rPr>
              <w:t>//子プロセスの終了待ち</w:t>
            </w:r>
          </w:p>
          <w:p w14:paraId="5FAE4042" w14:textId="77777777" w:rsidR="000260B7" w:rsidRDefault="000260B7" w:rsidP="000260B7">
            <w:pPr>
              <w:pStyle w:val="2-"/>
            </w:pPr>
            <w:r>
              <w:tab/>
              <w:t>for(int i = 0; i &lt; CHILD_THREAD_NUM; ++i)</w:t>
            </w:r>
          </w:p>
          <w:p w14:paraId="3AE3FBF1" w14:textId="77777777" w:rsidR="000260B7" w:rsidRDefault="000260B7" w:rsidP="000260B7">
            <w:pPr>
              <w:pStyle w:val="2-"/>
            </w:pPr>
            <w:r>
              <w:tab/>
              <w:t>{</w:t>
            </w:r>
          </w:p>
          <w:p w14:paraId="57452FD4" w14:textId="77777777" w:rsidR="000260B7" w:rsidRDefault="000260B7" w:rsidP="000260B7">
            <w:pPr>
              <w:pStyle w:val="2-"/>
            </w:pPr>
            <w:r>
              <w:tab/>
            </w:r>
            <w:r>
              <w:tab/>
              <w:t>pid_t pid_tmp = pid[i];</w:t>
            </w:r>
          </w:p>
          <w:p w14:paraId="1448CBB5" w14:textId="77777777" w:rsidR="000260B7" w:rsidRDefault="000260B7" w:rsidP="000260B7">
            <w:pPr>
              <w:pStyle w:val="2-"/>
            </w:pPr>
            <w:r>
              <w:tab/>
            </w:r>
            <w:r>
              <w:tab/>
              <w:t>if(pid_tmp &gt; 0)</w:t>
            </w:r>
          </w:p>
          <w:p w14:paraId="47BBA39D" w14:textId="77777777" w:rsidR="000260B7" w:rsidRDefault="000260B7" w:rsidP="000260B7">
            <w:pPr>
              <w:pStyle w:val="2-"/>
            </w:pPr>
            <w:r>
              <w:tab/>
            </w:r>
            <w:r>
              <w:tab/>
              <w:t>{</w:t>
            </w:r>
          </w:p>
          <w:p w14:paraId="0480951B" w14:textId="77777777" w:rsidR="000260B7" w:rsidRDefault="000260B7" w:rsidP="000260B7">
            <w:pPr>
              <w:pStyle w:val="2-"/>
            </w:pPr>
            <w:r>
              <w:rPr>
                <w:rFonts w:hint="eastAsia"/>
              </w:rPr>
              <w:lastRenderedPageBreak/>
              <w:tab/>
            </w:r>
            <w:r>
              <w:rPr>
                <w:rFonts w:hint="eastAsia"/>
              </w:rPr>
              <w:tab/>
            </w:r>
            <w:r>
              <w:rPr>
                <w:rFonts w:hint="eastAsia"/>
              </w:rPr>
              <w:tab/>
            </w:r>
            <w:r w:rsidRPr="000260B7">
              <w:rPr>
                <w:rFonts w:hint="eastAsia"/>
                <w:color w:val="00B050"/>
              </w:rPr>
              <w:t>//ウェイト開始メッセージ</w:t>
            </w:r>
          </w:p>
          <w:p w14:paraId="53E4E2D5" w14:textId="77777777" w:rsidR="000260B7" w:rsidRDefault="000260B7" w:rsidP="000260B7">
            <w:pPr>
              <w:pStyle w:val="2-"/>
            </w:pPr>
            <w:r>
              <w:tab/>
            </w:r>
            <w:r>
              <w:tab/>
            </w:r>
            <w:r>
              <w:tab/>
              <w:t>printf("[%s] ... Wait(%5d) ...\n", process_name, pid_tmp);</w:t>
            </w:r>
          </w:p>
          <w:p w14:paraId="0EDEDDCC" w14:textId="77777777" w:rsidR="000260B7" w:rsidRDefault="000260B7" w:rsidP="000260B7">
            <w:pPr>
              <w:pStyle w:val="2-"/>
            </w:pPr>
            <w:r>
              <w:tab/>
            </w:r>
            <w:r>
              <w:tab/>
            </w:r>
            <w:r>
              <w:tab/>
              <w:t>fflush(stdout);</w:t>
            </w:r>
          </w:p>
          <w:p w14:paraId="16EF9B7A" w14:textId="77777777" w:rsidR="000260B7" w:rsidRDefault="000260B7" w:rsidP="000260B7">
            <w:pPr>
              <w:pStyle w:val="2-"/>
            </w:pPr>
            <w:r>
              <w:tab/>
            </w:r>
            <w:r>
              <w:tab/>
            </w:r>
            <w:r>
              <w:tab/>
            </w:r>
          </w:p>
          <w:p w14:paraId="012C4BED" w14:textId="30613A11" w:rsidR="000260B7" w:rsidRDefault="000260B7" w:rsidP="000260B7">
            <w:pPr>
              <w:pStyle w:val="2-"/>
            </w:pPr>
            <w:r>
              <w:rPr>
                <w:rFonts w:hint="eastAsia"/>
              </w:rPr>
              <w:tab/>
            </w:r>
            <w:r>
              <w:rPr>
                <w:rFonts w:hint="eastAsia"/>
              </w:rPr>
              <w:tab/>
            </w:r>
            <w:r>
              <w:rPr>
                <w:rFonts w:hint="eastAsia"/>
              </w:rPr>
              <w:tab/>
            </w:r>
            <w:r w:rsidRPr="000260B7">
              <w:rPr>
                <w:rFonts w:hint="eastAsia"/>
                <w:color w:val="00B050"/>
              </w:rPr>
              <w:t>//ウェイト</w:t>
            </w:r>
            <w:r>
              <w:rPr>
                <w:rFonts w:hint="eastAsia"/>
                <w:color w:val="00B050"/>
              </w:rPr>
              <w:t>：子プロセス終了待ち</w:t>
            </w:r>
          </w:p>
          <w:p w14:paraId="1B6963D8" w14:textId="77777777" w:rsidR="000260B7" w:rsidRDefault="000260B7" w:rsidP="000260B7">
            <w:pPr>
              <w:pStyle w:val="2-"/>
            </w:pPr>
            <w:r>
              <w:tab/>
            </w:r>
            <w:r>
              <w:tab/>
            </w:r>
            <w:r>
              <w:tab/>
              <w:t>int status = -1;</w:t>
            </w:r>
          </w:p>
          <w:p w14:paraId="35281768" w14:textId="77777777" w:rsidR="000260B7" w:rsidRDefault="000260B7" w:rsidP="000260B7">
            <w:pPr>
              <w:pStyle w:val="2-"/>
            </w:pPr>
            <w:r>
              <w:tab/>
            </w:r>
            <w:r>
              <w:tab/>
            </w:r>
            <w:r>
              <w:tab/>
            </w:r>
            <w:r w:rsidRPr="00305003">
              <w:rPr>
                <w:color w:val="FF0000"/>
              </w:rPr>
              <w:t>waitpid(pid_tmp, &amp;status, WUNTRACED);</w:t>
            </w:r>
          </w:p>
          <w:p w14:paraId="5E16D020" w14:textId="77777777" w:rsidR="000260B7" w:rsidRDefault="000260B7" w:rsidP="000260B7">
            <w:pPr>
              <w:pStyle w:val="2-"/>
            </w:pPr>
            <w:r>
              <w:tab/>
            </w:r>
            <w:r>
              <w:tab/>
            </w:r>
            <w:r>
              <w:tab/>
            </w:r>
          </w:p>
          <w:p w14:paraId="2C3B4DEE" w14:textId="77777777" w:rsidR="000260B7" w:rsidRPr="000260B7" w:rsidRDefault="000260B7" w:rsidP="000260B7">
            <w:pPr>
              <w:pStyle w:val="2-"/>
              <w:rPr>
                <w:color w:val="00B050"/>
              </w:rPr>
            </w:pPr>
            <w:r>
              <w:rPr>
                <w:rFonts w:hint="eastAsia"/>
              </w:rPr>
              <w:tab/>
            </w:r>
            <w:r>
              <w:rPr>
                <w:rFonts w:hint="eastAsia"/>
              </w:rPr>
              <w:tab/>
            </w:r>
            <w:r>
              <w:rPr>
                <w:rFonts w:hint="eastAsia"/>
              </w:rPr>
              <w:tab/>
            </w:r>
            <w:r w:rsidRPr="000260B7">
              <w:rPr>
                <w:rFonts w:hint="eastAsia"/>
                <w:color w:val="00B050"/>
              </w:rPr>
              <w:t>//ウェイト完了メッセージ</w:t>
            </w:r>
          </w:p>
          <w:p w14:paraId="7A296DA3" w14:textId="77777777" w:rsidR="000260B7" w:rsidRDefault="000260B7" w:rsidP="000260B7">
            <w:pPr>
              <w:pStyle w:val="2-"/>
            </w:pPr>
            <w:r>
              <w:tab/>
            </w:r>
            <w:r>
              <w:tab/>
            </w:r>
            <w:r>
              <w:tab/>
              <w:t>printf("[%s] ... Wait(%5d) End status=%d\n", process_name, pid_tmp, status);</w:t>
            </w:r>
          </w:p>
          <w:p w14:paraId="225FFFAD" w14:textId="77777777" w:rsidR="000260B7" w:rsidRDefault="000260B7" w:rsidP="000260B7">
            <w:pPr>
              <w:pStyle w:val="2-"/>
            </w:pPr>
            <w:r>
              <w:tab/>
            </w:r>
            <w:r>
              <w:tab/>
            </w:r>
            <w:r>
              <w:tab/>
              <w:t>fflush(stdout);</w:t>
            </w:r>
          </w:p>
          <w:p w14:paraId="57E05442" w14:textId="77777777" w:rsidR="000260B7" w:rsidRDefault="000260B7" w:rsidP="000260B7">
            <w:pPr>
              <w:pStyle w:val="2-"/>
            </w:pPr>
            <w:r>
              <w:tab/>
            </w:r>
            <w:r>
              <w:tab/>
              <w:t>}</w:t>
            </w:r>
          </w:p>
          <w:p w14:paraId="540D3B98" w14:textId="77777777" w:rsidR="000260B7" w:rsidRDefault="000260B7" w:rsidP="000260B7">
            <w:pPr>
              <w:pStyle w:val="2-"/>
            </w:pPr>
            <w:r>
              <w:tab/>
              <w:t>}</w:t>
            </w:r>
          </w:p>
          <w:p w14:paraId="1AB42B56" w14:textId="77777777" w:rsidR="000260B7" w:rsidRDefault="000260B7" w:rsidP="000260B7">
            <w:pPr>
              <w:pStyle w:val="2-"/>
            </w:pPr>
            <w:r>
              <w:tab/>
            </w:r>
          </w:p>
          <w:p w14:paraId="0CEF320D" w14:textId="77777777" w:rsidR="000260B7" w:rsidRDefault="000260B7" w:rsidP="000260B7">
            <w:pPr>
              <w:pStyle w:val="2-"/>
            </w:pPr>
            <w:r>
              <w:rPr>
                <w:rFonts w:hint="eastAsia"/>
              </w:rPr>
              <w:tab/>
            </w:r>
            <w:r w:rsidRPr="000260B7">
              <w:rPr>
                <w:rFonts w:hint="eastAsia"/>
                <w:color w:val="00B050"/>
              </w:rPr>
              <w:t>//自プロセスが子プロセスならこの時点で実行終了</w:t>
            </w:r>
          </w:p>
          <w:p w14:paraId="4F5FCBDA" w14:textId="77777777" w:rsidR="000260B7" w:rsidRDefault="000260B7" w:rsidP="000260B7">
            <w:pPr>
              <w:pStyle w:val="2-"/>
            </w:pPr>
            <w:r>
              <w:tab/>
              <w:t>if(!is_root_process)</w:t>
            </w:r>
          </w:p>
          <w:p w14:paraId="291C4DB4" w14:textId="77777777" w:rsidR="000260B7" w:rsidRDefault="000260B7" w:rsidP="000260B7">
            <w:pPr>
              <w:pStyle w:val="2-"/>
            </w:pPr>
            <w:r>
              <w:tab/>
              <w:t>{</w:t>
            </w:r>
          </w:p>
          <w:p w14:paraId="3DDDAE42"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//子プロセス終了メッセージ</w:t>
            </w:r>
          </w:p>
          <w:p w14:paraId="7C72F8D5" w14:textId="77777777" w:rsidR="000260B7" w:rsidRDefault="000260B7" w:rsidP="000260B7">
            <w:pPr>
              <w:pStyle w:val="2-"/>
            </w:pPr>
            <w:r>
              <w:tab/>
            </w:r>
            <w:r>
              <w:tab/>
              <w:t>printf("END: %s\n", process_name);</w:t>
            </w:r>
          </w:p>
          <w:p w14:paraId="61C101EE" w14:textId="77777777" w:rsidR="000260B7" w:rsidRDefault="000260B7" w:rsidP="000260B7">
            <w:pPr>
              <w:pStyle w:val="2-"/>
            </w:pPr>
            <w:r>
              <w:tab/>
            </w:r>
            <w:r>
              <w:tab/>
              <w:t>fflush(stdout);</w:t>
            </w:r>
          </w:p>
          <w:p w14:paraId="4473FFB9" w14:textId="77777777" w:rsidR="000260B7" w:rsidRDefault="000260B7" w:rsidP="000260B7">
            <w:pPr>
              <w:pStyle w:val="2-"/>
            </w:pPr>
            <w:r>
              <w:tab/>
            </w:r>
            <w:r>
              <w:tab/>
            </w:r>
          </w:p>
          <w:p w14:paraId="31262424" w14:textId="77777777" w:rsidR="000260B7" w:rsidRPr="000260B7" w:rsidRDefault="000260B7" w:rsidP="000260B7">
            <w:pPr>
              <w:pStyle w:val="2-"/>
              <w:rPr>
                <w:color w:val="00B050"/>
              </w:rPr>
            </w:pPr>
            <w:r>
              <w:rPr>
                <w:rFonts w:hint="eastAsia"/>
              </w:rPr>
              <w:tab/>
            </w:r>
            <w:r>
              <w:rPr>
                <w:rFonts w:hint="eastAsia"/>
              </w:rPr>
              <w:tab/>
            </w:r>
            <w:r w:rsidRPr="000260B7">
              <w:rPr>
                <w:rFonts w:hint="eastAsia"/>
                <w:color w:val="00B050"/>
              </w:rPr>
              <w:t>//プロセス終了</w:t>
            </w:r>
          </w:p>
          <w:p w14:paraId="1F453AF1" w14:textId="77777777" w:rsidR="000260B7" w:rsidRPr="000260B7" w:rsidRDefault="000260B7" w:rsidP="000260B7">
            <w:pPr>
              <w:pStyle w:val="2-"/>
              <w:rPr>
                <w:color w:val="FF0000"/>
              </w:rPr>
            </w:pPr>
            <w:r>
              <w:tab/>
            </w:r>
            <w:r>
              <w:tab/>
            </w:r>
            <w:r w:rsidRPr="000260B7">
              <w:rPr>
                <w:color w:val="FF0000"/>
              </w:rPr>
              <w:t>exit(0);</w:t>
            </w:r>
          </w:p>
          <w:p w14:paraId="3DF2FC6D" w14:textId="77777777" w:rsidR="000260B7" w:rsidRDefault="000260B7" w:rsidP="000260B7">
            <w:pPr>
              <w:pStyle w:val="2-"/>
            </w:pPr>
            <w:r>
              <w:tab/>
              <w:t>}</w:t>
            </w:r>
          </w:p>
          <w:p w14:paraId="2DCAC960" w14:textId="77777777" w:rsidR="000260B7" w:rsidRDefault="000260B7" w:rsidP="000260B7">
            <w:pPr>
              <w:pStyle w:val="2-"/>
            </w:pPr>
            <w:r>
              <w:tab/>
            </w:r>
          </w:p>
          <w:p w14:paraId="579C314E" w14:textId="77777777" w:rsidR="000260B7" w:rsidRPr="000260B7" w:rsidRDefault="000260B7" w:rsidP="000260B7">
            <w:pPr>
              <w:pStyle w:val="2-"/>
              <w:rPr>
                <w:color w:val="00B050"/>
              </w:rPr>
            </w:pPr>
            <w:r>
              <w:rPr>
                <w:rFonts w:hint="eastAsia"/>
              </w:rPr>
              <w:tab/>
            </w:r>
            <w:r w:rsidRPr="000260B7">
              <w:rPr>
                <w:rFonts w:hint="eastAsia"/>
                <w:color w:val="00B050"/>
              </w:rPr>
              <w:t>//プログラム実行終了</w:t>
            </w:r>
          </w:p>
          <w:p w14:paraId="1E1C577A" w14:textId="77777777" w:rsidR="000260B7" w:rsidRDefault="000260B7" w:rsidP="000260B7">
            <w:pPr>
              <w:pStyle w:val="2-"/>
            </w:pPr>
            <w:r>
              <w:tab/>
              <w:t>printf("- End Fork Test -\n");</w:t>
            </w:r>
          </w:p>
          <w:p w14:paraId="4054AA81" w14:textId="77777777" w:rsidR="000260B7" w:rsidRDefault="000260B7" w:rsidP="000260B7">
            <w:pPr>
              <w:pStyle w:val="2-"/>
            </w:pPr>
            <w:r>
              <w:tab/>
              <w:t>fflush(stdout);</w:t>
            </w:r>
          </w:p>
          <w:p w14:paraId="0B1DDFC6" w14:textId="77777777" w:rsidR="000260B7" w:rsidRDefault="000260B7" w:rsidP="000260B7">
            <w:pPr>
              <w:pStyle w:val="2-"/>
            </w:pPr>
            <w:r>
              <w:tab/>
              <w:t>return EXIT_SUCCESS;</w:t>
            </w:r>
          </w:p>
          <w:p w14:paraId="26998E63" w14:textId="20300400" w:rsidR="00C303A9" w:rsidRDefault="000260B7" w:rsidP="000260B7">
            <w:pPr>
              <w:pStyle w:val="2-"/>
            </w:pPr>
            <w:r>
              <w:t>}</w:t>
            </w:r>
          </w:p>
        </w:tc>
      </w:tr>
    </w:tbl>
    <w:p w14:paraId="2A39B3F2" w14:textId="19B20636" w:rsidR="00C303A9" w:rsidRPr="0089500A" w:rsidRDefault="00C303A9" w:rsidP="00C303A9">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303A9" w14:paraId="01D313FA" w14:textId="77777777" w:rsidTr="00F96884">
        <w:tc>
          <w:tcPr>
            <w:tcW w:w="8494" w:type="dxa"/>
          </w:tcPr>
          <w:p w14:paraId="0C76BE0C" w14:textId="517935B4" w:rsidR="000260B7" w:rsidRDefault="000260B7" w:rsidP="000260B7">
            <w:pPr>
              <w:pStyle w:val="2-"/>
            </w:pPr>
            <w:r>
              <w:t>$ ./fork.exe</w:t>
            </w:r>
            <w:r w:rsidR="00F96884">
              <w:tab/>
            </w:r>
            <w:r w:rsidR="00F96884">
              <w:tab/>
            </w:r>
            <w:r w:rsidR="00F96884">
              <w:tab/>
            </w:r>
            <w:r w:rsidR="00B46227" w:rsidRPr="00B46227">
              <w:rPr>
                <w:color w:val="FF0000"/>
              </w:rPr>
              <w:t>※プロセスの親子関係が分かるように着色している</w:t>
            </w:r>
          </w:p>
          <w:p w14:paraId="426586CF" w14:textId="77777777" w:rsidR="000260B7" w:rsidRPr="000260B7" w:rsidRDefault="000260B7" w:rsidP="000260B7">
            <w:pPr>
              <w:pStyle w:val="2-"/>
              <w:rPr>
                <w:color w:val="auto"/>
              </w:rPr>
            </w:pPr>
            <w:r w:rsidRPr="000260B7">
              <w:rPr>
                <w:color w:val="auto"/>
              </w:rPr>
              <w:t>- Start Fork Test -</w:t>
            </w:r>
          </w:p>
          <w:p w14:paraId="4BF192BB" w14:textId="77777777" w:rsidR="000260B7" w:rsidRPr="000260B7" w:rsidRDefault="000260B7" w:rsidP="000260B7">
            <w:pPr>
              <w:pStyle w:val="2-"/>
              <w:rPr>
                <w:color w:val="auto"/>
              </w:rPr>
            </w:pPr>
            <w:r w:rsidRPr="000260B7">
              <w:rPr>
                <w:color w:val="auto"/>
              </w:rPr>
              <w:t xml:space="preserve">P0( </w:t>
            </w:r>
            <w:r w:rsidRPr="000260B7">
              <w:rPr>
                <w:color w:val="FF0000"/>
              </w:rPr>
              <w:t>5348</w:t>
            </w:r>
            <w:r w:rsidRPr="000260B7">
              <w:rPr>
                <w:color w:val="auto"/>
              </w:rPr>
              <w:t>,</w:t>
            </w:r>
            <w:r w:rsidRPr="001C05DA">
              <w:rPr>
                <w:color w:val="808080" w:themeColor="background1" w:themeShade="80"/>
              </w:rPr>
              <w:t>12044</w:t>
            </w:r>
            <w:r w:rsidRPr="000260B7">
              <w:rPr>
                <w:color w:val="auto"/>
              </w:rPr>
              <w:t xml:space="preserve">) -&gt; [0] </w:t>
            </w:r>
            <w:r w:rsidRPr="00D44F57">
              <w:rPr>
                <w:color w:val="FF0000"/>
              </w:rPr>
              <w:t>CREATED</w:t>
            </w:r>
            <w:r w:rsidRPr="000260B7">
              <w:rPr>
                <w:color w:val="auto"/>
              </w:rPr>
              <w:t xml:space="preserve">:C1( </w:t>
            </w:r>
            <w:r w:rsidRPr="00541EC6">
              <w:rPr>
                <w:color w:val="00B0F0"/>
              </w:rPr>
              <w:t>6464</w:t>
            </w:r>
            <w:r w:rsidRPr="000260B7">
              <w:rPr>
                <w:color w:val="auto"/>
              </w:rPr>
              <w:t xml:space="preserve">, </w:t>
            </w:r>
            <w:r w:rsidRPr="000260B7">
              <w:rPr>
                <w:color w:val="FF0000"/>
              </w:rPr>
              <w:t>5348</w:t>
            </w:r>
            <w:r w:rsidRPr="000260B7">
              <w:rPr>
                <w:color w:val="auto"/>
              </w:rPr>
              <w:t>)</w:t>
            </w:r>
          </w:p>
          <w:p w14:paraId="0D97007B" w14:textId="77777777" w:rsidR="000260B7" w:rsidRPr="000260B7" w:rsidRDefault="000260B7" w:rsidP="000260B7">
            <w:pPr>
              <w:pStyle w:val="2-"/>
              <w:rPr>
                <w:color w:val="auto"/>
              </w:rPr>
            </w:pPr>
            <w:r w:rsidRPr="004D2ABB">
              <w:rPr>
                <w:color w:val="00B0F0"/>
              </w:rPr>
              <w:t>START</w:t>
            </w:r>
            <w:r w:rsidRPr="000260B7">
              <w:rPr>
                <w:color w:val="auto"/>
              </w:rPr>
              <w:t xml:space="preserve">: C1( </w:t>
            </w:r>
            <w:r w:rsidRPr="00541EC6">
              <w:rPr>
                <w:color w:val="00B0F0"/>
              </w:rPr>
              <w:t>6464</w:t>
            </w:r>
            <w:r w:rsidRPr="000260B7">
              <w:rPr>
                <w:color w:val="auto"/>
              </w:rPr>
              <w:t xml:space="preserve">, </w:t>
            </w:r>
            <w:r w:rsidRPr="000260B7">
              <w:rPr>
                <w:color w:val="FF0000"/>
              </w:rPr>
              <w:t>5348</w:t>
            </w:r>
            <w:r w:rsidRPr="000260B7">
              <w:rPr>
                <w:color w:val="auto"/>
              </w:rPr>
              <w:t>)</w:t>
            </w:r>
          </w:p>
          <w:p w14:paraId="74FA1B6A" w14:textId="77777777" w:rsidR="000260B7" w:rsidRPr="000260B7" w:rsidRDefault="000260B7" w:rsidP="000260B7">
            <w:pPr>
              <w:pStyle w:val="2-"/>
              <w:rPr>
                <w:color w:val="auto"/>
              </w:rPr>
            </w:pPr>
            <w:r w:rsidRPr="000260B7">
              <w:rPr>
                <w:color w:val="auto"/>
              </w:rPr>
              <w:t xml:space="preserve">C1( </w:t>
            </w:r>
            <w:r w:rsidRPr="009C409D">
              <w:rPr>
                <w:color w:val="00B0F0"/>
              </w:rPr>
              <w:t>6464</w:t>
            </w:r>
            <w:r w:rsidRPr="000260B7">
              <w:rPr>
                <w:color w:val="auto"/>
              </w:rPr>
              <w:t>,</w:t>
            </w:r>
            <w:r w:rsidRPr="000260B7">
              <w:rPr>
                <w:color w:val="FF0000"/>
              </w:rPr>
              <w:t xml:space="preserve"> 5348</w:t>
            </w:r>
            <w:r w:rsidRPr="000260B7">
              <w:rPr>
                <w:color w:val="auto"/>
              </w:rPr>
              <w:t xml:space="preserve">) -&gt; [1] </w:t>
            </w:r>
            <w:r w:rsidRPr="00D44F57">
              <w:rPr>
                <w:color w:val="00B0F0"/>
              </w:rPr>
              <w:t>CREATED</w:t>
            </w: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w:t>
            </w:r>
          </w:p>
          <w:p w14:paraId="39FA9C35" w14:textId="77777777" w:rsidR="000260B7" w:rsidRPr="000260B7" w:rsidRDefault="000260B7" w:rsidP="000260B7">
            <w:pPr>
              <w:pStyle w:val="2-"/>
              <w:rPr>
                <w:color w:val="auto"/>
              </w:rPr>
            </w:pPr>
            <w:r w:rsidRPr="004D2ABB">
              <w:rPr>
                <w:color w:val="FFC000"/>
              </w:rPr>
              <w:t>START</w:t>
            </w:r>
            <w:r w:rsidRPr="000260B7">
              <w:rPr>
                <w:color w:val="auto"/>
              </w:rPr>
              <w:t xml:space="preserve">: C2( </w:t>
            </w:r>
            <w:r w:rsidRPr="009C409D">
              <w:rPr>
                <w:color w:val="FFC000"/>
              </w:rPr>
              <w:t>6752</w:t>
            </w:r>
            <w:r w:rsidRPr="000260B7">
              <w:rPr>
                <w:color w:val="auto"/>
              </w:rPr>
              <w:t>,</w:t>
            </w:r>
            <w:r w:rsidRPr="00541EC6">
              <w:rPr>
                <w:color w:val="00B0F0"/>
              </w:rPr>
              <w:t xml:space="preserve"> 6464</w:t>
            </w:r>
            <w:r w:rsidRPr="000260B7">
              <w:rPr>
                <w:color w:val="auto"/>
              </w:rPr>
              <w:t>)</w:t>
            </w:r>
          </w:p>
          <w:p w14:paraId="5E4769E7"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-&gt; [1] </w:t>
            </w:r>
            <w:r w:rsidRPr="00D44F57">
              <w:rPr>
                <w:color w:val="FF0000"/>
              </w:rPr>
              <w:t>CREATED</w:t>
            </w:r>
            <w:r w:rsidRPr="000260B7">
              <w:rPr>
                <w:color w:val="auto"/>
              </w:rPr>
              <w:t>:C1(</w:t>
            </w:r>
            <w:r w:rsidRPr="007E3B48">
              <w:rPr>
                <w:color w:val="2E74B5" w:themeColor="accent1" w:themeShade="BF"/>
              </w:rPr>
              <w:t>11556</w:t>
            </w:r>
            <w:r w:rsidRPr="000260B7">
              <w:rPr>
                <w:color w:val="auto"/>
              </w:rPr>
              <w:t xml:space="preserve">, </w:t>
            </w:r>
            <w:r w:rsidRPr="000260B7">
              <w:rPr>
                <w:color w:val="FF0000"/>
              </w:rPr>
              <w:t>5348</w:t>
            </w:r>
            <w:r w:rsidRPr="000260B7">
              <w:rPr>
                <w:color w:val="auto"/>
              </w:rPr>
              <w:t>)</w:t>
            </w:r>
          </w:p>
          <w:p w14:paraId="74B6BC26" w14:textId="77777777" w:rsidR="000260B7" w:rsidRPr="000260B7" w:rsidRDefault="000260B7" w:rsidP="000260B7">
            <w:pPr>
              <w:pStyle w:val="2-"/>
              <w:rPr>
                <w:color w:val="auto"/>
              </w:rPr>
            </w:pPr>
            <w:r w:rsidRPr="004D2ABB">
              <w:rPr>
                <w:color w:val="2E74B5" w:themeColor="accent1" w:themeShade="BF"/>
              </w:rPr>
              <w:t>START</w:t>
            </w:r>
            <w:r w:rsidRPr="000260B7">
              <w:rPr>
                <w:color w:val="auto"/>
              </w:rPr>
              <w:t>: C1(</w:t>
            </w:r>
            <w:r w:rsidRPr="00787DEB">
              <w:rPr>
                <w:color w:val="2E74B5" w:themeColor="accent1" w:themeShade="BF"/>
              </w:rPr>
              <w:t>11556</w:t>
            </w:r>
            <w:r w:rsidRPr="000260B7">
              <w:rPr>
                <w:color w:val="auto"/>
              </w:rPr>
              <w:t xml:space="preserve">, </w:t>
            </w:r>
            <w:r w:rsidRPr="000260B7">
              <w:rPr>
                <w:color w:val="FF0000"/>
              </w:rPr>
              <w:t>5348</w:t>
            </w:r>
            <w:r w:rsidRPr="000260B7">
              <w:rPr>
                <w:color w:val="auto"/>
              </w:rPr>
              <w:t>)</w:t>
            </w:r>
          </w:p>
          <w:p w14:paraId="215CF9F7" w14:textId="77777777" w:rsidR="000260B7" w:rsidRPr="000260B7" w:rsidRDefault="000260B7" w:rsidP="000260B7">
            <w:pPr>
              <w:pStyle w:val="2-"/>
              <w:rPr>
                <w:color w:val="auto"/>
              </w:rPr>
            </w:pPr>
            <w:r w:rsidRPr="000260B7">
              <w:rPr>
                <w:color w:val="auto"/>
              </w:rPr>
              <w:t xml:space="preserve">C2( </w:t>
            </w:r>
            <w:r w:rsidRPr="007E3B48">
              <w:rPr>
                <w:color w:val="FFC000"/>
              </w:rPr>
              <w:t>6752</w:t>
            </w:r>
            <w:r w:rsidRPr="000260B7">
              <w:rPr>
                <w:color w:val="auto"/>
              </w:rPr>
              <w:t xml:space="preserve">, </w:t>
            </w:r>
            <w:r w:rsidRPr="009C409D">
              <w:rPr>
                <w:color w:val="00B0F0"/>
              </w:rPr>
              <w:t>6464</w:t>
            </w:r>
            <w:r w:rsidRPr="000260B7">
              <w:rPr>
                <w:color w:val="auto"/>
              </w:rPr>
              <w:t xml:space="preserve">) -&gt; [2] </w:t>
            </w:r>
            <w:r w:rsidRPr="00D44F57">
              <w:rPr>
                <w:color w:val="FFC000"/>
              </w:rPr>
              <w:t>CREATED</w:t>
            </w:r>
            <w:r w:rsidRPr="000260B7">
              <w:rPr>
                <w:color w:val="auto"/>
              </w:rPr>
              <w:t xml:space="preserve">:C3( </w:t>
            </w:r>
            <w:r w:rsidRPr="00787DEB">
              <w:rPr>
                <w:color w:val="00B050"/>
              </w:rPr>
              <w:t>1760</w:t>
            </w:r>
            <w:r w:rsidRPr="000260B7">
              <w:rPr>
                <w:color w:val="auto"/>
              </w:rPr>
              <w:t>,</w:t>
            </w:r>
            <w:r w:rsidRPr="009C409D">
              <w:rPr>
                <w:color w:val="FFC000"/>
              </w:rPr>
              <w:t xml:space="preserve"> 6752</w:t>
            </w:r>
            <w:r w:rsidRPr="000260B7">
              <w:rPr>
                <w:color w:val="auto"/>
              </w:rPr>
              <w:t>)</w:t>
            </w:r>
          </w:p>
          <w:p w14:paraId="06EE2B76" w14:textId="77777777" w:rsidR="000260B7" w:rsidRPr="000260B7" w:rsidRDefault="000260B7" w:rsidP="000260B7">
            <w:pPr>
              <w:pStyle w:val="2-"/>
              <w:rPr>
                <w:color w:val="auto"/>
              </w:rPr>
            </w:pPr>
            <w:r w:rsidRPr="004D2ABB">
              <w:rPr>
                <w:color w:val="00B050"/>
              </w:rPr>
              <w:t>START</w:t>
            </w:r>
            <w:r w:rsidRPr="000260B7">
              <w:rPr>
                <w:color w:val="auto"/>
              </w:rPr>
              <w:t xml:space="preserve">: C3( </w:t>
            </w:r>
            <w:r w:rsidRPr="00787DEB">
              <w:rPr>
                <w:color w:val="00B050"/>
              </w:rPr>
              <w:t>1760</w:t>
            </w:r>
            <w:r w:rsidRPr="000260B7">
              <w:rPr>
                <w:color w:val="auto"/>
              </w:rPr>
              <w:t xml:space="preserve">, </w:t>
            </w:r>
            <w:r w:rsidRPr="009C409D">
              <w:rPr>
                <w:color w:val="FFC000"/>
              </w:rPr>
              <w:t>6752</w:t>
            </w:r>
            <w:r w:rsidRPr="000260B7">
              <w:rPr>
                <w:color w:val="auto"/>
              </w:rPr>
              <w:t>)</w:t>
            </w:r>
          </w:p>
          <w:p w14:paraId="7A060037"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(1/4): text="TEST",value=1003</w:t>
            </w:r>
          </w:p>
          <w:p w14:paraId="53434094" w14:textId="77777777" w:rsidR="000260B7" w:rsidRPr="000260B7" w:rsidRDefault="000260B7" w:rsidP="000260B7">
            <w:pPr>
              <w:pStyle w:val="2-"/>
              <w:rPr>
                <w:color w:val="auto"/>
              </w:rPr>
            </w:pPr>
            <w:r w:rsidRPr="000260B7">
              <w:rPr>
                <w:color w:val="auto"/>
              </w:rPr>
              <w:t xml:space="preserve">C1( </w:t>
            </w:r>
            <w:r w:rsidRPr="00541EC6">
              <w:rPr>
                <w:color w:val="00B0F0"/>
              </w:rPr>
              <w:t>6464</w:t>
            </w:r>
            <w:r w:rsidRPr="000260B7">
              <w:rPr>
                <w:color w:val="auto"/>
              </w:rPr>
              <w:t xml:space="preserve">, </w:t>
            </w:r>
            <w:r w:rsidRPr="00541EC6">
              <w:rPr>
                <w:color w:val="FF0000"/>
              </w:rPr>
              <w:t>5348</w:t>
            </w:r>
            <w:r w:rsidRPr="000260B7">
              <w:rPr>
                <w:color w:val="auto"/>
              </w:rPr>
              <w:t xml:space="preserve">) -&gt; [2] </w:t>
            </w:r>
            <w:r w:rsidRPr="00D44F57">
              <w:rPr>
                <w:color w:val="00B0F0"/>
              </w:rPr>
              <w:t>CREATED</w:t>
            </w: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w:t>
            </w:r>
          </w:p>
          <w:p w14:paraId="56115EAE" w14:textId="77777777" w:rsidR="000260B7" w:rsidRPr="000260B7" w:rsidRDefault="000260B7" w:rsidP="000260B7">
            <w:pPr>
              <w:pStyle w:val="2-"/>
              <w:rPr>
                <w:color w:val="auto"/>
              </w:rPr>
            </w:pPr>
            <w:r w:rsidRPr="004D2ABB">
              <w:rPr>
                <w:color w:val="BF8F00" w:themeColor="accent4" w:themeShade="BF"/>
              </w:rPr>
              <w:t>START</w:t>
            </w:r>
            <w:r w:rsidRPr="000260B7">
              <w:rPr>
                <w:color w:val="auto"/>
              </w:rPr>
              <w:t>: 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w:t>
            </w:r>
          </w:p>
          <w:p w14:paraId="736A2F25" w14:textId="77777777" w:rsidR="000260B7" w:rsidRPr="000260B7" w:rsidRDefault="000260B7" w:rsidP="000260B7">
            <w:pPr>
              <w:pStyle w:val="2-"/>
              <w:rPr>
                <w:color w:val="auto"/>
              </w:rPr>
            </w:pPr>
            <w:r w:rsidRPr="000260B7">
              <w:rPr>
                <w:color w:val="auto"/>
              </w:rPr>
              <w:t>C1(</w:t>
            </w:r>
            <w:r w:rsidRPr="00787DEB">
              <w:rPr>
                <w:color w:val="2E74B5" w:themeColor="accent1" w:themeShade="BF"/>
              </w:rPr>
              <w:t>11556</w:t>
            </w:r>
            <w:r w:rsidRPr="000260B7">
              <w:rPr>
                <w:color w:val="auto"/>
              </w:rPr>
              <w:t xml:space="preserve">, </w:t>
            </w:r>
            <w:r w:rsidRPr="00541EC6">
              <w:rPr>
                <w:color w:val="FF0000"/>
              </w:rPr>
              <w:t>5348</w:t>
            </w:r>
            <w:r w:rsidRPr="000260B7">
              <w:rPr>
                <w:color w:val="auto"/>
              </w:rPr>
              <w:t xml:space="preserve">) -&gt; [2] </w:t>
            </w:r>
            <w:r w:rsidRPr="00D44F57">
              <w:rPr>
                <w:color w:val="2E74B5" w:themeColor="accent1" w:themeShade="BF"/>
              </w:rPr>
              <w:t>CREATED</w:t>
            </w:r>
            <w:r w:rsidRPr="000260B7">
              <w:rPr>
                <w:color w:val="auto"/>
              </w:rPr>
              <w:t>:C2(</w:t>
            </w:r>
            <w:r w:rsidRPr="004D2ABB">
              <w:rPr>
                <w:color w:val="7030A0"/>
              </w:rPr>
              <w:t>10372</w:t>
            </w:r>
            <w:r w:rsidRPr="000260B7">
              <w:rPr>
                <w:color w:val="auto"/>
              </w:rPr>
              <w:t>,</w:t>
            </w:r>
            <w:r w:rsidRPr="00787DEB">
              <w:rPr>
                <w:color w:val="2E74B5" w:themeColor="accent1" w:themeShade="BF"/>
              </w:rPr>
              <w:t>11556</w:t>
            </w:r>
            <w:r w:rsidRPr="000260B7">
              <w:rPr>
                <w:color w:val="auto"/>
              </w:rPr>
              <w:t>)</w:t>
            </w:r>
          </w:p>
          <w:p w14:paraId="4B9F9AE6" w14:textId="77777777" w:rsidR="000260B7" w:rsidRPr="000260B7" w:rsidRDefault="000260B7" w:rsidP="000260B7">
            <w:pPr>
              <w:pStyle w:val="2-"/>
              <w:rPr>
                <w:color w:val="auto"/>
              </w:rPr>
            </w:pPr>
            <w:r w:rsidRPr="004D2ABB">
              <w:rPr>
                <w:color w:val="7030A0"/>
              </w:rPr>
              <w:t>START</w:t>
            </w:r>
            <w:r w:rsidRPr="000260B7">
              <w:rPr>
                <w:color w:val="auto"/>
              </w:rPr>
              <w:t>: C2(</w:t>
            </w:r>
            <w:r w:rsidRPr="009E620F">
              <w:rPr>
                <w:color w:val="BF8F00" w:themeColor="accent4" w:themeShade="BF"/>
              </w:rPr>
              <w:t>10372</w:t>
            </w:r>
            <w:r w:rsidRPr="000260B7">
              <w:rPr>
                <w:color w:val="auto"/>
              </w:rPr>
              <w:t>,</w:t>
            </w:r>
            <w:r w:rsidRPr="007E3B48">
              <w:rPr>
                <w:color w:val="2E74B5" w:themeColor="accent1" w:themeShade="BF"/>
              </w:rPr>
              <w:t>11556</w:t>
            </w:r>
            <w:r w:rsidRPr="000260B7">
              <w:rPr>
                <w:color w:val="auto"/>
              </w:rPr>
              <w:t>)</w:t>
            </w:r>
          </w:p>
          <w:p w14:paraId="45063828"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w:t>
            </w:r>
            <w:r w:rsidRPr="00541EC6">
              <w:rPr>
                <w:color w:val="00B0F0"/>
              </w:rPr>
              <w:t xml:space="preserve"> 6464</w:t>
            </w:r>
            <w:r w:rsidRPr="000260B7">
              <w:rPr>
                <w:color w:val="auto"/>
              </w:rPr>
              <w:t xml:space="preserve">)] ... </w:t>
            </w:r>
            <w:r w:rsidRPr="00C940AC">
              <w:rPr>
                <w:color w:val="FFC000"/>
              </w:rPr>
              <w:t>Process</w:t>
            </w:r>
            <w:r w:rsidRPr="000260B7">
              <w:rPr>
                <w:color w:val="auto"/>
              </w:rPr>
              <w:t>(1/3): text="TEST",value=1002</w:t>
            </w:r>
          </w:p>
          <w:p w14:paraId="1AA51EC4"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(2/4): text="TEST",value=1013</w:t>
            </w:r>
          </w:p>
          <w:p w14:paraId="4B99FC93" w14:textId="77777777" w:rsidR="000260B7" w:rsidRPr="000260B7" w:rsidRDefault="000260B7" w:rsidP="000260B7">
            <w:pPr>
              <w:pStyle w:val="2-"/>
              <w:rPr>
                <w:color w:val="auto"/>
              </w:rPr>
            </w:pPr>
            <w:r w:rsidRPr="000260B7">
              <w:rPr>
                <w:color w:val="auto"/>
              </w:rPr>
              <w:t xml:space="preserve">P0( </w:t>
            </w:r>
            <w:r w:rsidRPr="000260B7">
              <w:rPr>
                <w:color w:val="FF0000"/>
              </w:rPr>
              <w:t>5348</w:t>
            </w:r>
            <w:r w:rsidRPr="000260B7">
              <w:rPr>
                <w:color w:val="auto"/>
              </w:rPr>
              <w:t>,</w:t>
            </w:r>
            <w:r w:rsidRPr="001C05DA">
              <w:rPr>
                <w:color w:val="808080" w:themeColor="background1" w:themeShade="80"/>
              </w:rPr>
              <w:t>12044</w:t>
            </w:r>
            <w:r w:rsidRPr="000260B7">
              <w:rPr>
                <w:color w:val="auto"/>
              </w:rPr>
              <w:t xml:space="preserve">) -&gt; [2] </w:t>
            </w:r>
            <w:r w:rsidRPr="00D44F57">
              <w:rPr>
                <w:color w:val="FF0000"/>
              </w:rPr>
              <w:t>CREATED</w:t>
            </w:r>
            <w:r w:rsidRPr="000260B7">
              <w:rPr>
                <w:color w:val="auto"/>
              </w:rPr>
              <w:t xml:space="preserve">:C1( </w:t>
            </w:r>
            <w:r w:rsidRPr="00787DEB">
              <w:rPr>
                <w:color w:val="9CC2E5" w:themeColor="accent1" w:themeTint="99"/>
              </w:rPr>
              <w:t>8972</w:t>
            </w:r>
            <w:r w:rsidRPr="000260B7">
              <w:rPr>
                <w:color w:val="auto"/>
              </w:rPr>
              <w:t xml:space="preserve">, </w:t>
            </w:r>
            <w:r w:rsidRPr="000260B7">
              <w:rPr>
                <w:color w:val="FF0000"/>
              </w:rPr>
              <w:t>5348</w:t>
            </w:r>
            <w:r w:rsidRPr="000260B7">
              <w:rPr>
                <w:color w:val="auto"/>
              </w:rPr>
              <w:t>)</w:t>
            </w:r>
          </w:p>
          <w:p w14:paraId="6D7B7628" w14:textId="77777777" w:rsidR="000260B7" w:rsidRPr="000260B7" w:rsidRDefault="000260B7" w:rsidP="000260B7">
            <w:pPr>
              <w:pStyle w:val="2-"/>
              <w:rPr>
                <w:color w:val="auto"/>
              </w:rPr>
            </w:pPr>
            <w:r w:rsidRPr="004D2ABB">
              <w:rPr>
                <w:color w:val="9CC2E5" w:themeColor="accent1" w:themeTint="99"/>
              </w:rPr>
              <w:t>START</w:t>
            </w:r>
            <w:r w:rsidRPr="000260B7">
              <w:rPr>
                <w:color w:val="auto"/>
              </w:rPr>
              <w:t xml:space="preserve">: C1( </w:t>
            </w:r>
            <w:r w:rsidRPr="00787DEB">
              <w:rPr>
                <w:color w:val="9CC2E5" w:themeColor="accent1" w:themeTint="99"/>
              </w:rPr>
              <w:t>8972</w:t>
            </w:r>
            <w:r w:rsidRPr="000260B7">
              <w:rPr>
                <w:color w:val="auto"/>
              </w:rPr>
              <w:t xml:space="preserve">, </w:t>
            </w:r>
            <w:r w:rsidRPr="000260B7">
              <w:rPr>
                <w:color w:val="FF0000"/>
              </w:rPr>
              <w:t>5348</w:t>
            </w:r>
            <w:r w:rsidRPr="000260B7">
              <w:rPr>
                <w:color w:val="auto"/>
              </w:rPr>
              <w:t>)</w:t>
            </w:r>
          </w:p>
          <w:p w14:paraId="3470C5CE" w14:textId="77777777" w:rsidR="000260B7" w:rsidRPr="000260B7" w:rsidRDefault="000260B7" w:rsidP="000260B7">
            <w:pPr>
              <w:pStyle w:val="2-"/>
              <w:rPr>
                <w:color w:val="auto"/>
              </w:rPr>
            </w:pP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(1/3): text="TEST",value=1002</w:t>
            </w:r>
          </w:p>
          <w:p w14:paraId="6561519E"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(1/3): text="TEST",value=1002</w:t>
            </w:r>
          </w:p>
          <w:p w14:paraId="6184F5CF"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 xml:space="preserve">, </w:t>
            </w:r>
            <w:r w:rsidRPr="00541EC6">
              <w:rPr>
                <w:color w:val="00B0F0"/>
              </w:rPr>
              <w:t>6464</w:t>
            </w:r>
            <w:r w:rsidRPr="000260B7">
              <w:rPr>
                <w:color w:val="auto"/>
              </w:rPr>
              <w:t xml:space="preserve">)] ... </w:t>
            </w:r>
            <w:r w:rsidRPr="00C940AC">
              <w:rPr>
                <w:color w:val="FFC000"/>
              </w:rPr>
              <w:t>Process</w:t>
            </w:r>
            <w:r w:rsidRPr="000260B7">
              <w:rPr>
                <w:color w:val="auto"/>
              </w:rPr>
              <w:t>(2/3): text="TEST",value=1012</w:t>
            </w:r>
          </w:p>
          <w:p w14:paraId="44D6F71E"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 xml:space="preserve">, </w:t>
            </w:r>
            <w:r w:rsidRPr="009C409D">
              <w:rPr>
                <w:color w:val="FFC000"/>
              </w:rPr>
              <w:t>6752</w:t>
            </w:r>
            <w:r w:rsidRPr="000260B7">
              <w:rPr>
                <w:color w:val="auto"/>
              </w:rPr>
              <w:t xml:space="preserve">)] ... </w:t>
            </w:r>
            <w:r w:rsidRPr="00C940AC">
              <w:rPr>
                <w:color w:val="00B050"/>
              </w:rPr>
              <w:t>Process</w:t>
            </w:r>
            <w:r w:rsidRPr="000260B7">
              <w:rPr>
                <w:color w:val="auto"/>
              </w:rPr>
              <w:t>(3/4): text="TEST",value=1023</w:t>
            </w:r>
          </w:p>
          <w:p w14:paraId="05D3097A" w14:textId="77777777" w:rsidR="000260B7" w:rsidRPr="000260B7" w:rsidRDefault="000260B7" w:rsidP="000260B7">
            <w:pPr>
              <w:pStyle w:val="2-"/>
              <w:rPr>
                <w:color w:val="auto"/>
              </w:rPr>
            </w:pPr>
            <w:r w:rsidRPr="000260B7">
              <w:rPr>
                <w:color w:val="auto"/>
              </w:rPr>
              <w:t xml:space="preserve">[C1( </w:t>
            </w:r>
            <w:r w:rsidRPr="00787DEB">
              <w:rPr>
                <w:color w:val="9CC2E5" w:themeColor="accent1" w:themeTint="99"/>
              </w:rPr>
              <w:t>8972</w:t>
            </w:r>
            <w:r w:rsidRPr="000260B7">
              <w:rPr>
                <w:color w:val="auto"/>
              </w:rPr>
              <w:t>,</w:t>
            </w:r>
            <w:r w:rsidRPr="00541EC6">
              <w:rPr>
                <w:color w:val="FF0000"/>
              </w:rPr>
              <w:t xml:space="preserve"> 5348</w:t>
            </w:r>
            <w:r w:rsidRPr="000260B7">
              <w:rPr>
                <w:color w:val="auto"/>
              </w:rPr>
              <w:t xml:space="preserve">)] ... </w:t>
            </w:r>
            <w:r w:rsidRPr="00C940AC">
              <w:rPr>
                <w:color w:val="9CC2E5" w:themeColor="accent1" w:themeTint="99"/>
              </w:rPr>
              <w:t>Process</w:t>
            </w:r>
            <w:r w:rsidRPr="000260B7">
              <w:rPr>
                <w:color w:val="auto"/>
              </w:rPr>
              <w:t>(1/2): text="TEST",value=1001</w:t>
            </w:r>
          </w:p>
          <w:p w14:paraId="0C1F3D0E" w14:textId="77777777" w:rsidR="000260B7" w:rsidRPr="000260B7" w:rsidRDefault="000260B7" w:rsidP="000260B7">
            <w:pPr>
              <w:pStyle w:val="2-"/>
              <w:rPr>
                <w:color w:val="auto"/>
              </w:rPr>
            </w:pPr>
            <w:r w:rsidRPr="000260B7">
              <w:rPr>
                <w:color w:val="auto"/>
              </w:rPr>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(2/3): text="TEST",value=1012</w:t>
            </w:r>
          </w:p>
          <w:p w14:paraId="2575EA40" w14:textId="77777777" w:rsidR="000260B7" w:rsidRPr="000260B7" w:rsidRDefault="000260B7" w:rsidP="000260B7">
            <w:pPr>
              <w:pStyle w:val="2-"/>
              <w:rPr>
                <w:color w:val="auto"/>
              </w:rPr>
            </w:pPr>
            <w:r w:rsidRPr="000260B7">
              <w:rPr>
                <w:color w:val="auto"/>
              </w:rPr>
              <w:t>[C1(</w:t>
            </w:r>
            <w:r w:rsidRPr="00541EC6">
              <w:rPr>
                <w:color w:val="00B0F0"/>
              </w:rPr>
              <w:t xml:space="preserve"> 6464</w:t>
            </w:r>
            <w:r w:rsidRPr="000260B7">
              <w:rPr>
                <w:color w:val="auto"/>
              </w:rPr>
              <w:t xml:space="preserve">, </w:t>
            </w:r>
            <w:r w:rsidRPr="00541EC6">
              <w:rPr>
                <w:color w:val="FF0000"/>
              </w:rPr>
              <w:t>5348</w:t>
            </w:r>
            <w:r w:rsidRPr="000260B7">
              <w:rPr>
                <w:color w:val="auto"/>
              </w:rPr>
              <w:t xml:space="preserve">)] ... </w:t>
            </w:r>
            <w:r w:rsidRPr="00C940AC">
              <w:rPr>
                <w:color w:val="00B0F0"/>
              </w:rPr>
              <w:t>Process</w:t>
            </w:r>
            <w:r w:rsidRPr="000260B7">
              <w:rPr>
                <w:color w:val="auto"/>
              </w:rPr>
              <w:t>(1/2): text="TEST",value=1001</w:t>
            </w:r>
          </w:p>
          <w:p w14:paraId="37A85A83" w14:textId="77777777" w:rsidR="000260B7" w:rsidRPr="000260B7" w:rsidRDefault="000260B7" w:rsidP="000260B7">
            <w:pPr>
              <w:pStyle w:val="2-"/>
              <w:rPr>
                <w:color w:val="auto"/>
              </w:rPr>
            </w:pPr>
            <w:r w:rsidRPr="000260B7">
              <w:rPr>
                <w:color w:val="auto"/>
              </w:rPr>
              <w:t>[C1(</w:t>
            </w:r>
            <w:r w:rsidRPr="007E3B48">
              <w:rPr>
                <w:color w:val="2E74B5" w:themeColor="accent1" w:themeShade="BF"/>
              </w:rPr>
              <w:t>11556</w:t>
            </w:r>
            <w:r w:rsidRPr="000260B7">
              <w:rPr>
                <w:color w:val="auto"/>
              </w:rPr>
              <w:t>,</w:t>
            </w:r>
            <w:r w:rsidRPr="00541EC6">
              <w:rPr>
                <w:color w:val="FF0000"/>
              </w:rPr>
              <w:t xml:space="preserve"> 5348</w:t>
            </w:r>
            <w:r w:rsidRPr="000260B7">
              <w:rPr>
                <w:color w:val="auto"/>
              </w:rPr>
              <w:t xml:space="preserve">)] ... </w:t>
            </w:r>
            <w:r w:rsidRPr="00C940AC">
              <w:rPr>
                <w:color w:val="2E74B5" w:themeColor="accent1" w:themeShade="BF"/>
              </w:rPr>
              <w:t>Process</w:t>
            </w:r>
            <w:r w:rsidRPr="000260B7">
              <w:rPr>
                <w:color w:val="auto"/>
              </w:rPr>
              <w:t>(1/2): text="TEST",value=1001</w:t>
            </w:r>
          </w:p>
          <w:p w14:paraId="50A53572"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(2/3): text="TEST",value=1012</w:t>
            </w:r>
          </w:p>
          <w:p w14:paraId="6D0038CB" w14:textId="77777777" w:rsidR="000260B7" w:rsidRPr="000260B7" w:rsidRDefault="000260B7" w:rsidP="000260B7">
            <w:pPr>
              <w:pStyle w:val="2-"/>
              <w:rPr>
                <w:color w:val="auto"/>
              </w:rPr>
            </w:pP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 xml:space="preserve">)] ... </w:t>
            </w:r>
            <w:r w:rsidRPr="00C940AC">
              <w:rPr>
                <w:color w:val="FFC000"/>
              </w:rPr>
              <w:t>Process</w:t>
            </w:r>
            <w:r w:rsidRPr="000260B7">
              <w:rPr>
                <w:color w:val="auto"/>
              </w:rPr>
              <w:t>(3/3): text="TEST",value=1022</w:t>
            </w:r>
          </w:p>
          <w:p w14:paraId="3C8FB08B" w14:textId="77777777" w:rsidR="000260B7" w:rsidRPr="000260B7" w:rsidRDefault="000260B7" w:rsidP="000260B7">
            <w:pPr>
              <w:pStyle w:val="2-"/>
              <w:rPr>
                <w:color w:val="auto"/>
              </w:rPr>
            </w:pPr>
            <w:r w:rsidRPr="000260B7">
              <w:rPr>
                <w:color w:val="auto"/>
              </w:rPr>
              <w:t xml:space="preserve">[C3( </w:t>
            </w:r>
            <w:r w:rsidRPr="00787DEB">
              <w:rPr>
                <w:color w:val="00B050"/>
              </w:rPr>
              <w:t>1760</w:t>
            </w:r>
            <w:r w:rsidRPr="000260B7">
              <w:rPr>
                <w:color w:val="auto"/>
              </w:rPr>
              <w:t>,</w:t>
            </w:r>
            <w:r w:rsidRPr="009C409D">
              <w:rPr>
                <w:color w:val="FFC000"/>
              </w:rPr>
              <w:t xml:space="preserve"> 6752</w:t>
            </w:r>
            <w:r w:rsidRPr="000260B7">
              <w:rPr>
                <w:color w:val="auto"/>
              </w:rPr>
              <w:t xml:space="preserve">)] ... </w:t>
            </w:r>
            <w:r w:rsidRPr="00C940AC">
              <w:rPr>
                <w:color w:val="00B050"/>
              </w:rPr>
              <w:t>Process</w:t>
            </w:r>
            <w:r w:rsidRPr="000260B7">
              <w:rPr>
                <w:color w:val="auto"/>
              </w:rPr>
              <w:t>(4/4): text="TEST",value=1033</w:t>
            </w:r>
          </w:p>
          <w:p w14:paraId="6F749471" w14:textId="77777777" w:rsidR="000260B7" w:rsidRPr="000260B7" w:rsidRDefault="000260B7" w:rsidP="000260B7">
            <w:pPr>
              <w:pStyle w:val="2-"/>
              <w:rPr>
                <w:color w:val="auto"/>
              </w:rPr>
            </w:pPr>
            <w:r w:rsidRPr="000260B7">
              <w:rPr>
                <w:color w:val="auto"/>
              </w:rPr>
              <w:t xml:space="preserve">[P0( </w:t>
            </w:r>
            <w:r w:rsidRPr="00787DEB">
              <w:rPr>
                <w:color w:val="FF0000"/>
              </w:rPr>
              <w:t>5348</w:t>
            </w:r>
            <w:r w:rsidRPr="000260B7">
              <w:rPr>
                <w:color w:val="auto"/>
              </w:rPr>
              <w:t>,</w:t>
            </w:r>
            <w:r w:rsidRPr="00787DEB">
              <w:rPr>
                <w:color w:val="808080" w:themeColor="background1" w:themeShade="80"/>
              </w:rPr>
              <w:t>12044</w:t>
            </w:r>
            <w:r w:rsidRPr="000260B7">
              <w:rPr>
                <w:color w:val="auto"/>
              </w:rPr>
              <w:t>)] ...</w:t>
            </w:r>
            <w:r w:rsidRPr="00C940AC">
              <w:rPr>
                <w:color w:val="FF0000"/>
              </w:rPr>
              <w:t xml:space="preserve"> Process</w:t>
            </w:r>
            <w:r w:rsidRPr="000260B7">
              <w:rPr>
                <w:color w:val="auto"/>
              </w:rPr>
              <w:t>(1/1): text="TEST",value=1000</w:t>
            </w:r>
          </w:p>
          <w:p w14:paraId="666FABFC" w14:textId="77777777" w:rsidR="000260B7" w:rsidRPr="000260B7" w:rsidRDefault="000260B7" w:rsidP="000260B7">
            <w:pPr>
              <w:pStyle w:val="2-"/>
              <w:rPr>
                <w:color w:val="auto"/>
              </w:rPr>
            </w:pPr>
            <w:r w:rsidRPr="000260B7">
              <w:rPr>
                <w:color w:val="auto"/>
              </w:rPr>
              <w:t xml:space="preserve">[C1( </w:t>
            </w:r>
            <w:r w:rsidRPr="00787DEB">
              <w:rPr>
                <w:color w:val="BDD6EE" w:themeColor="accent1" w:themeTint="66"/>
              </w:rPr>
              <w:t>8972</w:t>
            </w:r>
            <w:r w:rsidRPr="000260B7">
              <w:rPr>
                <w:color w:val="auto"/>
              </w:rPr>
              <w:t xml:space="preserve">, </w:t>
            </w:r>
            <w:r w:rsidRPr="00541EC6">
              <w:rPr>
                <w:color w:val="FF0000"/>
              </w:rPr>
              <w:t>5348</w:t>
            </w:r>
            <w:r w:rsidRPr="000260B7">
              <w:rPr>
                <w:color w:val="auto"/>
              </w:rPr>
              <w:t xml:space="preserve">)] ... </w:t>
            </w:r>
            <w:r w:rsidRPr="00C940AC">
              <w:rPr>
                <w:color w:val="9CC2E5" w:themeColor="accent1" w:themeTint="99"/>
              </w:rPr>
              <w:t>Process</w:t>
            </w:r>
            <w:r w:rsidRPr="000260B7">
              <w:rPr>
                <w:color w:val="auto"/>
              </w:rPr>
              <w:t>(2/2): text="TEST",value=1011</w:t>
            </w:r>
          </w:p>
          <w:p w14:paraId="6525C2FA" w14:textId="77777777" w:rsidR="000260B7" w:rsidRPr="000260B7" w:rsidRDefault="000260B7" w:rsidP="000260B7">
            <w:pPr>
              <w:pStyle w:val="2-"/>
              <w:rPr>
                <w:color w:val="auto"/>
              </w:rPr>
            </w:pPr>
            <w:r w:rsidRPr="000260B7">
              <w:rPr>
                <w:color w:val="auto"/>
              </w:rPr>
              <w:t xml:space="preserve">[C1( </w:t>
            </w:r>
            <w:r w:rsidRPr="00787DEB">
              <w:rPr>
                <w:color w:val="00B0F0"/>
              </w:rPr>
              <w:t>6464</w:t>
            </w:r>
            <w:r w:rsidRPr="000260B7">
              <w:rPr>
                <w:color w:val="auto"/>
              </w:rPr>
              <w:t xml:space="preserve">, </w:t>
            </w:r>
            <w:r w:rsidRPr="00541EC6">
              <w:rPr>
                <w:color w:val="FF0000"/>
              </w:rPr>
              <w:t>5348</w:t>
            </w:r>
            <w:r w:rsidRPr="000260B7">
              <w:rPr>
                <w:color w:val="auto"/>
              </w:rPr>
              <w:t>)] ...</w:t>
            </w:r>
            <w:r w:rsidRPr="00C940AC">
              <w:rPr>
                <w:color w:val="00B0F0"/>
              </w:rPr>
              <w:t xml:space="preserve"> Process</w:t>
            </w:r>
            <w:r w:rsidRPr="000260B7">
              <w:rPr>
                <w:color w:val="auto"/>
              </w:rPr>
              <w:t>(2/2): text="TEST",value=1011</w:t>
            </w:r>
          </w:p>
          <w:p w14:paraId="74B5E841" w14:textId="77777777" w:rsidR="000260B7" w:rsidRPr="000260B7" w:rsidRDefault="000260B7" w:rsidP="000260B7">
            <w:pPr>
              <w:pStyle w:val="2-"/>
              <w:rPr>
                <w:color w:val="auto"/>
              </w:rPr>
            </w:pPr>
            <w:r w:rsidRPr="000260B7">
              <w:rPr>
                <w:color w:val="auto"/>
              </w:rPr>
              <w:lastRenderedPageBreak/>
              <w:t>[C2(</w:t>
            </w:r>
            <w:r w:rsidRPr="00787DEB">
              <w:rPr>
                <w:color w:val="BF8F00" w:themeColor="accent4" w:themeShade="BF"/>
              </w:rPr>
              <w:t>12152</w:t>
            </w:r>
            <w:r w:rsidRPr="000260B7">
              <w:rPr>
                <w:color w:val="auto"/>
              </w:rPr>
              <w:t xml:space="preserve">, </w:t>
            </w:r>
            <w:r w:rsidRPr="00541EC6">
              <w:rPr>
                <w:color w:val="00B0F0"/>
              </w:rPr>
              <w:t>6464</w:t>
            </w:r>
            <w:r w:rsidRPr="000260B7">
              <w:rPr>
                <w:color w:val="auto"/>
              </w:rPr>
              <w:t xml:space="preserve">)] ... </w:t>
            </w:r>
            <w:r w:rsidRPr="00C940AC">
              <w:rPr>
                <w:color w:val="BF8F00" w:themeColor="accent4" w:themeShade="BF"/>
              </w:rPr>
              <w:t>Process</w:t>
            </w:r>
            <w:r w:rsidRPr="000260B7">
              <w:rPr>
                <w:color w:val="auto"/>
              </w:rPr>
              <w:t>(3/3): text="TEST",value=1022</w:t>
            </w:r>
          </w:p>
          <w:p w14:paraId="019BF3FD" w14:textId="77777777" w:rsidR="000260B7" w:rsidRPr="000260B7" w:rsidRDefault="000260B7" w:rsidP="000260B7">
            <w:pPr>
              <w:pStyle w:val="2-"/>
              <w:rPr>
                <w:color w:val="auto"/>
              </w:rPr>
            </w:pPr>
            <w:r w:rsidRPr="000260B7">
              <w:rPr>
                <w:color w:val="auto"/>
              </w:rPr>
              <w:t>[C2(</w:t>
            </w:r>
            <w:r w:rsidRPr="004D2ABB">
              <w:rPr>
                <w:color w:val="7030A0"/>
              </w:rPr>
              <w:t>10372</w:t>
            </w:r>
            <w:r w:rsidRPr="000260B7">
              <w:rPr>
                <w:color w:val="auto"/>
              </w:rPr>
              <w:t>,</w:t>
            </w:r>
            <w:r w:rsidRPr="007E3B48">
              <w:rPr>
                <w:color w:val="2E74B5" w:themeColor="accent1" w:themeShade="BF"/>
              </w:rPr>
              <w:t>11556</w:t>
            </w:r>
            <w:r w:rsidRPr="000260B7">
              <w:rPr>
                <w:color w:val="auto"/>
              </w:rPr>
              <w:t xml:space="preserve">)] ... </w:t>
            </w:r>
            <w:r w:rsidRPr="00C940AC">
              <w:rPr>
                <w:color w:val="7030A0"/>
              </w:rPr>
              <w:t>Process</w:t>
            </w:r>
            <w:r w:rsidRPr="000260B7">
              <w:rPr>
                <w:color w:val="auto"/>
              </w:rPr>
              <w:t>(3/3): text="TEST",value=1022</w:t>
            </w:r>
          </w:p>
          <w:p w14:paraId="56EBD373" w14:textId="77777777" w:rsidR="000260B7" w:rsidRPr="000260B7" w:rsidRDefault="000260B7" w:rsidP="000260B7">
            <w:pPr>
              <w:pStyle w:val="2-"/>
              <w:rPr>
                <w:color w:val="auto"/>
              </w:rPr>
            </w:pPr>
            <w:r w:rsidRPr="000260B7">
              <w:rPr>
                <w:color w:val="auto"/>
              </w:rPr>
              <w:t>[C1(</w:t>
            </w:r>
            <w:r w:rsidRPr="007E3B48">
              <w:rPr>
                <w:color w:val="2E74B5" w:themeColor="accent1" w:themeShade="BF"/>
              </w:rPr>
              <w:t>11556</w:t>
            </w:r>
            <w:r w:rsidRPr="000260B7">
              <w:rPr>
                <w:color w:val="auto"/>
              </w:rPr>
              <w:t xml:space="preserve">, </w:t>
            </w:r>
            <w:r w:rsidRPr="00541EC6">
              <w:rPr>
                <w:color w:val="FF0000"/>
              </w:rPr>
              <w:t>5348</w:t>
            </w:r>
            <w:r w:rsidRPr="000260B7">
              <w:rPr>
                <w:color w:val="auto"/>
              </w:rPr>
              <w:t xml:space="preserve">)] ... </w:t>
            </w:r>
            <w:r w:rsidRPr="00C940AC">
              <w:rPr>
                <w:color w:val="2E74B5" w:themeColor="accent1" w:themeShade="BF"/>
              </w:rPr>
              <w:t>Process</w:t>
            </w:r>
            <w:r w:rsidRPr="000260B7">
              <w:rPr>
                <w:color w:val="auto"/>
              </w:rPr>
              <w:t>(2/2): text="TEST",value=1011</w:t>
            </w:r>
          </w:p>
          <w:p w14:paraId="301BD8DE" w14:textId="77777777" w:rsidR="000260B7" w:rsidRPr="000260B7" w:rsidRDefault="000260B7" w:rsidP="000260B7">
            <w:pPr>
              <w:pStyle w:val="2-"/>
              <w:rPr>
                <w:color w:val="auto"/>
              </w:rPr>
            </w:pPr>
            <w:r w:rsidRPr="004D2ABB">
              <w:rPr>
                <w:color w:val="00B050"/>
              </w:rPr>
              <w:t>END</w:t>
            </w:r>
            <w:r w:rsidRPr="000260B7">
              <w:rPr>
                <w:color w:val="auto"/>
              </w:rPr>
              <w:t xml:space="preserve">: C3( </w:t>
            </w:r>
            <w:r w:rsidRPr="00787DEB">
              <w:rPr>
                <w:color w:val="00B050"/>
              </w:rPr>
              <w:t>1760</w:t>
            </w:r>
            <w:r w:rsidRPr="000260B7">
              <w:rPr>
                <w:color w:val="auto"/>
              </w:rPr>
              <w:t xml:space="preserve">, </w:t>
            </w:r>
            <w:r w:rsidRPr="009C409D">
              <w:rPr>
                <w:color w:val="FFC000"/>
              </w:rPr>
              <w:t>6752</w:t>
            </w:r>
            <w:r w:rsidRPr="000260B7">
              <w:rPr>
                <w:color w:val="auto"/>
              </w:rPr>
              <w:t>)</w:t>
            </w:r>
          </w:p>
          <w:p w14:paraId="375B85C8" w14:textId="77777777" w:rsidR="000260B7" w:rsidRPr="000260B7" w:rsidRDefault="000260B7" w:rsidP="000260B7">
            <w:pPr>
              <w:pStyle w:val="2-"/>
              <w:rPr>
                <w:color w:val="auto"/>
              </w:rPr>
            </w:pPr>
            <w:r w:rsidRPr="000260B7">
              <w:rPr>
                <w:color w:val="auto"/>
              </w:rPr>
              <w:t xml:space="preserve">[C2( </w:t>
            </w:r>
            <w:r w:rsidRPr="009C409D">
              <w:rPr>
                <w:color w:val="FFC000"/>
              </w:rPr>
              <w:t>6752</w:t>
            </w:r>
            <w:r w:rsidRPr="000260B7">
              <w:rPr>
                <w:color w:val="auto"/>
              </w:rPr>
              <w:t xml:space="preserve">, </w:t>
            </w:r>
            <w:r w:rsidRPr="00541EC6">
              <w:rPr>
                <w:color w:val="00B0F0"/>
              </w:rPr>
              <w:t>6464</w:t>
            </w:r>
            <w:r w:rsidRPr="000260B7">
              <w:rPr>
                <w:color w:val="auto"/>
              </w:rPr>
              <w:t xml:space="preserve">)] ... </w:t>
            </w:r>
            <w:r w:rsidRPr="00C940AC">
              <w:rPr>
                <w:color w:val="FFC000"/>
              </w:rPr>
              <w:t>Wait</w:t>
            </w:r>
            <w:r w:rsidRPr="000260B7">
              <w:rPr>
                <w:color w:val="auto"/>
              </w:rPr>
              <w:t xml:space="preserve">( </w:t>
            </w:r>
            <w:r w:rsidRPr="00787DEB">
              <w:rPr>
                <w:color w:val="00B050"/>
              </w:rPr>
              <w:t>1760</w:t>
            </w:r>
            <w:r w:rsidRPr="000260B7">
              <w:rPr>
                <w:color w:val="auto"/>
              </w:rPr>
              <w:t>) ...</w:t>
            </w:r>
          </w:p>
          <w:p w14:paraId="4D2807EC" w14:textId="77777777" w:rsidR="000260B7" w:rsidRPr="000260B7" w:rsidRDefault="000260B7" w:rsidP="000260B7">
            <w:pPr>
              <w:pStyle w:val="2-"/>
              <w:rPr>
                <w:color w:val="auto"/>
              </w:rPr>
            </w:pPr>
            <w:r w:rsidRPr="000260B7">
              <w:rPr>
                <w:color w:val="auto"/>
              </w:rPr>
              <w:t>[C2(</w:t>
            </w:r>
            <w:r w:rsidRPr="009C409D">
              <w:rPr>
                <w:color w:val="FFC000"/>
              </w:rPr>
              <w:t xml:space="preserve"> 6752</w:t>
            </w:r>
            <w:r w:rsidRPr="000260B7">
              <w:rPr>
                <w:color w:val="auto"/>
              </w:rPr>
              <w:t xml:space="preserve">, </w:t>
            </w:r>
            <w:r w:rsidRPr="00541EC6">
              <w:rPr>
                <w:color w:val="00B0F0"/>
              </w:rPr>
              <w:t>6464</w:t>
            </w:r>
            <w:r w:rsidRPr="000260B7">
              <w:rPr>
                <w:color w:val="auto"/>
              </w:rPr>
              <w:t xml:space="preserve">)] ... </w:t>
            </w:r>
            <w:r w:rsidRPr="00C940AC">
              <w:rPr>
                <w:color w:val="FFC000"/>
              </w:rPr>
              <w:t>Wait</w:t>
            </w:r>
            <w:r w:rsidRPr="000260B7">
              <w:rPr>
                <w:color w:val="auto"/>
              </w:rPr>
              <w:t xml:space="preserve">( </w:t>
            </w:r>
            <w:r w:rsidRPr="00787DEB">
              <w:rPr>
                <w:color w:val="00B050"/>
              </w:rPr>
              <w:t>1760</w:t>
            </w:r>
            <w:r w:rsidRPr="000260B7">
              <w:rPr>
                <w:color w:val="auto"/>
              </w:rPr>
              <w:t>) End status=0</w:t>
            </w:r>
          </w:p>
          <w:p w14:paraId="13C4C067" w14:textId="77777777" w:rsidR="000260B7" w:rsidRPr="000260B7" w:rsidRDefault="000260B7" w:rsidP="000260B7">
            <w:pPr>
              <w:pStyle w:val="2-"/>
              <w:rPr>
                <w:color w:val="auto"/>
              </w:rPr>
            </w:pPr>
            <w:r w:rsidRPr="004D2ABB">
              <w:rPr>
                <w:color w:val="FFC000"/>
              </w:rPr>
              <w:t>END</w:t>
            </w:r>
            <w:r w:rsidRPr="000260B7">
              <w:rPr>
                <w:color w:val="auto"/>
              </w:rPr>
              <w:t xml:space="preserve">: C2( </w:t>
            </w:r>
            <w:r w:rsidRPr="009C409D">
              <w:rPr>
                <w:color w:val="FFC000"/>
              </w:rPr>
              <w:t>6752</w:t>
            </w:r>
            <w:r w:rsidRPr="000260B7">
              <w:rPr>
                <w:color w:val="auto"/>
              </w:rPr>
              <w:t xml:space="preserve">, </w:t>
            </w:r>
            <w:r w:rsidRPr="001C05DA">
              <w:rPr>
                <w:color w:val="00B0F0"/>
              </w:rPr>
              <w:t>6464</w:t>
            </w:r>
            <w:r w:rsidRPr="000260B7">
              <w:rPr>
                <w:color w:val="auto"/>
              </w:rPr>
              <w:t>)</w:t>
            </w:r>
          </w:p>
          <w:p w14:paraId="7E15F6D2" w14:textId="77777777" w:rsidR="000260B7" w:rsidRPr="000260B7" w:rsidRDefault="000260B7" w:rsidP="000260B7">
            <w:pPr>
              <w:pStyle w:val="2-"/>
              <w:rPr>
                <w:color w:val="auto"/>
              </w:rPr>
            </w:pPr>
            <w:r w:rsidRPr="004D2ABB">
              <w:rPr>
                <w:color w:val="9CC2E5" w:themeColor="accent1" w:themeTint="99"/>
              </w:rPr>
              <w:t>END</w:t>
            </w:r>
            <w:r w:rsidRPr="000260B7">
              <w:rPr>
                <w:color w:val="auto"/>
              </w:rPr>
              <w:t xml:space="preserve">: C1( </w:t>
            </w:r>
            <w:r w:rsidRPr="00787DEB">
              <w:rPr>
                <w:color w:val="BDD6EE" w:themeColor="accent1" w:themeTint="66"/>
              </w:rPr>
              <w:t>8972</w:t>
            </w:r>
            <w:r w:rsidRPr="000260B7">
              <w:rPr>
                <w:color w:val="auto"/>
              </w:rPr>
              <w:t>,</w:t>
            </w:r>
            <w:r w:rsidRPr="00541EC6">
              <w:rPr>
                <w:color w:val="FF0000"/>
              </w:rPr>
              <w:t xml:space="preserve"> 5348</w:t>
            </w:r>
            <w:r w:rsidRPr="000260B7">
              <w:rPr>
                <w:color w:val="auto"/>
              </w:rPr>
              <w:t>)</w:t>
            </w:r>
          </w:p>
          <w:p w14:paraId="2BAADA77"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787DEB">
              <w:rPr>
                <w:color w:val="808080" w:themeColor="background1" w:themeShade="80"/>
              </w:rPr>
              <w:t>12044</w:t>
            </w:r>
            <w:r w:rsidRPr="000260B7">
              <w:rPr>
                <w:color w:val="auto"/>
              </w:rPr>
              <w:t xml:space="preserve">)] ... </w:t>
            </w:r>
            <w:r w:rsidRPr="00C940AC">
              <w:rPr>
                <w:color w:val="FF0000"/>
              </w:rPr>
              <w:t>Wait</w:t>
            </w:r>
            <w:r w:rsidRPr="000260B7">
              <w:rPr>
                <w:color w:val="auto"/>
              </w:rPr>
              <w:t xml:space="preserve">( </w:t>
            </w:r>
            <w:r w:rsidRPr="001C05DA">
              <w:rPr>
                <w:color w:val="00B0F0"/>
              </w:rPr>
              <w:t>6464</w:t>
            </w:r>
            <w:r w:rsidRPr="000260B7">
              <w:rPr>
                <w:color w:val="auto"/>
              </w:rPr>
              <w:t>) ...</w:t>
            </w:r>
          </w:p>
          <w:p w14:paraId="548BCA97" w14:textId="77777777" w:rsidR="000260B7" w:rsidRPr="000260B7" w:rsidRDefault="000260B7" w:rsidP="000260B7">
            <w:pPr>
              <w:pStyle w:val="2-"/>
              <w:rPr>
                <w:color w:val="auto"/>
              </w:rPr>
            </w:pPr>
            <w:r w:rsidRPr="004D2ABB">
              <w:rPr>
                <w:color w:val="BF8F00" w:themeColor="accent4" w:themeShade="BF"/>
              </w:rPr>
              <w:t>END</w:t>
            </w:r>
            <w:r w:rsidRPr="000260B7">
              <w:rPr>
                <w:color w:val="auto"/>
              </w:rPr>
              <w:t>: C2(</w:t>
            </w:r>
            <w:r w:rsidRPr="00787DEB">
              <w:rPr>
                <w:color w:val="BF8F00" w:themeColor="accent4" w:themeShade="BF"/>
              </w:rPr>
              <w:t>12152</w:t>
            </w:r>
            <w:r w:rsidRPr="000260B7">
              <w:rPr>
                <w:color w:val="auto"/>
              </w:rPr>
              <w:t>,</w:t>
            </w:r>
            <w:r w:rsidRPr="001C05DA">
              <w:rPr>
                <w:color w:val="00B0F0"/>
              </w:rPr>
              <w:t xml:space="preserve"> 6464</w:t>
            </w:r>
            <w:r w:rsidRPr="000260B7">
              <w:rPr>
                <w:color w:val="auto"/>
              </w:rPr>
              <w:t>)</w:t>
            </w:r>
          </w:p>
          <w:p w14:paraId="11E7E803"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 xml:space="preserve">( </w:t>
            </w:r>
            <w:r w:rsidRPr="009C409D">
              <w:rPr>
                <w:color w:val="FFC000"/>
              </w:rPr>
              <w:t>6752</w:t>
            </w:r>
            <w:r w:rsidRPr="000260B7">
              <w:rPr>
                <w:color w:val="auto"/>
              </w:rPr>
              <w:t>) ...</w:t>
            </w:r>
          </w:p>
          <w:p w14:paraId="08BC76D0" w14:textId="77777777" w:rsidR="000260B7" w:rsidRPr="000260B7" w:rsidRDefault="000260B7" w:rsidP="000260B7">
            <w:pPr>
              <w:pStyle w:val="2-"/>
              <w:rPr>
                <w:color w:val="auto"/>
              </w:rPr>
            </w:pPr>
            <w:r w:rsidRPr="004D2ABB">
              <w:rPr>
                <w:color w:val="7030A0"/>
              </w:rPr>
              <w:t>END</w:t>
            </w:r>
            <w:r w:rsidRPr="000260B7">
              <w:rPr>
                <w:color w:val="auto"/>
              </w:rPr>
              <w:t>: C2(</w:t>
            </w:r>
            <w:r w:rsidRPr="004D2ABB">
              <w:rPr>
                <w:color w:val="7030A0"/>
              </w:rPr>
              <w:t>10372</w:t>
            </w:r>
            <w:r w:rsidRPr="000260B7">
              <w:rPr>
                <w:color w:val="auto"/>
              </w:rPr>
              <w:t>,</w:t>
            </w:r>
            <w:r w:rsidRPr="007E3B48">
              <w:rPr>
                <w:color w:val="2E74B5" w:themeColor="accent1" w:themeShade="BF"/>
              </w:rPr>
              <w:t>11556</w:t>
            </w:r>
            <w:r w:rsidRPr="000260B7">
              <w:rPr>
                <w:color w:val="auto"/>
              </w:rPr>
              <w:t>)</w:t>
            </w:r>
          </w:p>
          <w:p w14:paraId="4126B41F" w14:textId="77777777" w:rsidR="000260B7" w:rsidRPr="000260B7" w:rsidRDefault="000260B7" w:rsidP="000260B7">
            <w:pPr>
              <w:pStyle w:val="2-"/>
              <w:rPr>
                <w:color w:val="auto"/>
              </w:rPr>
            </w:pPr>
            <w:r w:rsidRPr="000260B7">
              <w:rPr>
                <w:color w:val="auto"/>
              </w:rPr>
              <w:t>[C1(</w:t>
            </w:r>
            <w:r w:rsidRPr="009E620F">
              <w:rPr>
                <w:color w:val="2E74B5" w:themeColor="accent1" w:themeShade="BF"/>
              </w:rPr>
              <w:t>11556</w:t>
            </w:r>
            <w:r w:rsidRPr="000260B7">
              <w:rPr>
                <w:color w:val="auto"/>
              </w:rPr>
              <w:t xml:space="preserve">, </w:t>
            </w:r>
            <w:r w:rsidRPr="00541EC6">
              <w:rPr>
                <w:color w:val="FF0000"/>
              </w:rPr>
              <w:t>5348</w:t>
            </w:r>
            <w:r w:rsidRPr="000260B7">
              <w:rPr>
                <w:color w:val="auto"/>
              </w:rPr>
              <w:t xml:space="preserve">)] ... </w:t>
            </w:r>
            <w:r w:rsidRPr="00C940AC">
              <w:rPr>
                <w:color w:val="2E74B5" w:themeColor="accent1" w:themeShade="BF"/>
              </w:rPr>
              <w:t>Wait</w:t>
            </w:r>
            <w:r w:rsidRPr="000260B7">
              <w:rPr>
                <w:color w:val="auto"/>
              </w:rPr>
              <w:t>(</w:t>
            </w:r>
            <w:r w:rsidRPr="00D44F57">
              <w:rPr>
                <w:color w:val="7030A0"/>
              </w:rPr>
              <w:t>10372</w:t>
            </w:r>
            <w:r w:rsidRPr="000260B7">
              <w:rPr>
                <w:color w:val="auto"/>
              </w:rPr>
              <w:t>) ...</w:t>
            </w:r>
          </w:p>
          <w:p w14:paraId="04D8E9B3"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 xml:space="preserve">( </w:t>
            </w:r>
            <w:r w:rsidRPr="009C409D">
              <w:rPr>
                <w:color w:val="FFC000"/>
              </w:rPr>
              <w:t>6752</w:t>
            </w:r>
            <w:r w:rsidRPr="000260B7">
              <w:rPr>
                <w:color w:val="auto"/>
              </w:rPr>
              <w:t>) End status=0</w:t>
            </w:r>
          </w:p>
          <w:p w14:paraId="108A22BD"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w:t>
            </w:r>
            <w:r w:rsidRPr="00787DEB">
              <w:rPr>
                <w:color w:val="BF8F00" w:themeColor="accent4" w:themeShade="BF"/>
              </w:rPr>
              <w:t>12152</w:t>
            </w:r>
            <w:r w:rsidRPr="000260B7">
              <w:rPr>
                <w:color w:val="auto"/>
              </w:rPr>
              <w:t>) ...</w:t>
            </w:r>
          </w:p>
          <w:p w14:paraId="1E6374AB" w14:textId="77777777" w:rsidR="000260B7" w:rsidRPr="000260B7" w:rsidRDefault="000260B7" w:rsidP="000260B7">
            <w:pPr>
              <w:pStyle w:val="2-"/>
              <w:rPr>
                <w:color w:val="auto"/>
              </w:rPr>
            </w:pPr>
            <w:r w:rsidRPr="000260B7">
              <w:rPr>
                <w:color w:val="auto"/>
              </w:rPr>
              <w:t xml:space="preserve">[C1( </w:t>
            </w:r>
            <w:r w:rsidRPr="001C05DA">
              <w:rPr>
                <w:color w:val="00B0F0"/>
              </w:rPr>
              <w:t>6464</w:t>
            </w:r>
            <w:r w:rsidRPr="000260B7">
              <w:rPr>
                <w:color w:val="auto"/>
              </w:rPr>
              <w:t xml:space="preserve">, </w:t>
            </w:r>
            <w:r w:rsidRPr="00541EC6">
              <w:rPr>
                <w:color w:val="FF0000"/>
              </w:rPr>
              <w:t>5348</w:t>
            </w:r>
            <w:r w:rsidRPr="000260B7">
              <w:rPr>
                <w:color w:val="auto"/>
              </w:rPr>
              <w:t xml:space="preserve">)] ... </w:t>
            </w:r>
            <w:r w:rsidRPr="00C940AC">
              <w:rPr>
                <w:color w:val="00B0F0"/>
              </w:rPr>
              <w:t>Wait</w:t>
            </w:r>
            <w:r w:rsidRPr="000260B7">
              <w:rPr>
                <w:color w:val="auto"/>
              </w:rPr>
              <w:t>(</w:t>
            </w:r>
            <w:r w:rsidRPr="00787DEB">
              <w:rPr>
                <w:color w:val="BF8F00" w:themeColor="accent4" w:themeShade="BF"/>
              </w:rPr>
              <w:t>12152</w:t>
            </w:r>
            <w:r w:rsidRPr="000260B7">
              <w:rPr>
                <w:color w:val="auto"/>
              </w:rPr>
              <w:t>) End status=0</w:t>
            </w:r>
          </w:p>
          <w:p w14:paraId="687F8CF3" w14:textId="77777777" w:rsidR="000260B7" w:rsidRPr="000260B7" w:rsidRDefault="000260B7" w:rsidP="000260B7">
            <w:pPr>
              <w:pStyle w:val="2-"/>
              <w:rPr>
                <w:color w:val="auto"/>
              </w:rPr>
            </w:pPr>
            <w:r w:rsidRPr="004D2ABB">
              <w:rPr>
                <w:color w:val="00B0F0"/>
              </w:rPr>
              <w:t>END</w:t>
            </w:r>
            <w:r w:rsidRPr="000260B7">
              <w:rPr>
                <w:color w:val="auto"/>
              </w:rPr>
              <w:t xml:space="preserve">: C1( </w:t>
            </w:r>
            <w:r w:rsidRPr="00787DEB">
              <w:rPr>
                <w:color w:val="00B0F0"/>
              </w:rPr>
              <w:t>6464</w:t>
            </w:r>
            <w:r w:rsidRPr="000260B7">
              <w:rPr>
                <w:color w:val="auto"/>
              </w:rPr>
              <w:t xml:space="preserve">, </w:t>
            </w:r>
            <w:r w:rsidRPr="00541EC6">
              <w:rPr>
                <w:color w:val="FF0000"/>
              </w:rPr>
              <w:t>5348</w:t>
            </w:r>
            <w:r w:rsidRPr="000260B7">
              <w:rPr>
                <w:color w:val="auto"/>
              </w:rPr>
              <w:t>)</w:t>
            </w:r>
          </w:p>
          <w:p w14:paraId="004F3566" w14:textId="77777777" w:rsidR="000260B7" w:rsidRPr="000260B7" w:rsidRDefault="000260B7" w:rsidP="000260B7">
            <w:pPr>
              <w:pStyle w:val="2-"/>
              <w:rPr>
                <w:color w:val="auto"/>
              </w:rPr>
            </w:pPr>
            <w:r w:rsidRPr="000260B7">
              <w:rPr>
                <w:color w:val="auto"/>
              </w:rPr>
              <w:t>[C1(</w:t>
            </w:r>
            <w:r w:rsidRPr="00787DEB">
              <w:rPr>
                <w:color w:val="2E74B5" w:themeColor="accent1" w:themeShade="BF"/>
              </w:rPr>
              <w:t>11556</w:t>
            </w:r>
            <w:r w:rsidRPr="000260B7">
              <w:rPr>
                <w:color w:val="auto"/>
              </w:rPr>
              <w:t xml:space="preserve">, </w:t>
            </w:r>
            <w:r w:rsidRPr="001C05DA">
              <w:rPr>
                <w:color w:val="FF0000"/>
              </w:rPr>
              <w:t>5348</w:t>
            </w:r>
            <w:r w:rsidRPr="000260B7">
              <w:rPr>
                <w:color w:val="auto"/>
              </w:rPr>
              <w:t xml:space="preserve">)] ... </w:t>
            </w:r>
            <w:r w:rsidRPr="00C940AC">
              <w:rPr>
                <w:color w:val="2E74B5" w:themeColor="accent1" w:themeShade="BF"/>
              </w:rPr>
              <w:t>Wait</w:t>
            </w:r>
            <w:r w:rsidRPr="000260B7">
              <w:rPr>
                <w:color w:val="auto"/>
              </w:rPr>
              <w:t>(</w:t>
            </w:r>
            <w:r w:rsidRPr="00D44F57">
              <w:rPr>
                <w:color w:val="7030A0"/>
              </w:rPr>
              <w:t>10372</w:t>
            </w:r>
            <w:r w:rsidRPr="000260B7">
              <w:rPr>
                <w:color w:val="auto"/>
              </w:rPr>
              <w:t>) End status=0</w:t>
            </w:r>
          </w:p>
          <w:p w14:paraId="79C04BD7" w14:textId="77777777" w:rsidR="000260B7" w:rsidRPr="000260B7" w:rsidRDefault="000260B7" w:rsidP="000260B7">
            <w:pPr>
              <w:pStyle w:val="2-"/>
              <w:rPr>
                <w:color w:val="auto"/>
              </w:rPr>
            </w:pPr>
            <w:r w:rsidRPr="004D2ABB">
              <w:rPr>
                <w:color w:val="2E74B5" w:themeColor="accent1" w:themeShade="BF"/>
              </w:rPr>
              <w:t>END</w:t>
            </w:r>
            <w:r w:rsidRPr="000260B7">
              <w:rPr>
                <w:color w:val="auto"/>
              </w:rPr>
              <w:t>: C1(</w:t>
            </w:r>
            <w:r w:rsidRPr="007E3B48">
              <w:rPr>
                <w:color w:val="2E74B5" w:themeColor="accent1" w:themeShade="BF"/>
              </w:rPr>
              <w:t>11556</w:t>
            </w:r>
            <w:r w:rsidRPr="000260B7">
              <w:rPr>
                <w:color w:val="auto"/>
              </w:rPr>
              <w:t xml:space="preserve">, </w:t>
            </w:r>
            <w:r w:rsidRPr="00541EC6">
              <w:rPr>
                <w:color w:val="FF0000"/>
              </w:rPr>
              <w:t>5348</w:t>
            </w:r>
            <w:r w:rsidRPr="000260B7">
              <w:rPr>
                <w:color w:val="auto"/>
              </w:rPr>
              <w:t>)</w:t>
            </w:r>
          </w:p>
          <w:p w14:paraId="612A6360"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1C05DA">
              <w:rPr>
                <w:color w:val="00B0F0"/>
              </w:rPr>
              <w:t xml:space="preserve"> 6464</w:t>
            </w:r>
            <w:r w:rsidRPr="000260B7">
              <w:rPr>
                <w:color w:val="auto"/>
              </w:rPr>
              <w:t>) End status=0</w:t>
            </w:r>
          </w:p>
          <w:p w14:paraId="3233543C"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E3B48">
              <w:rPr>
                <w:color w:val="2E74B5" w:themeColor="accent1" w:themeShade="BF"/>
              </w:rPr>
              <w:t>11556</w:t>
            </w:r>
            <w:r w:rsidRPr="000260B7">
              <w:rPr>
                <w:color w:val="auto"/>
              </w:rPr>
              <w:t>) ...</w:t>
            </w:r>
          </w:p>
          <w:p w14:paraId="76334D06"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E3B48">
              <w:rPr>
                <w:color w:val="2E74B5" w:themeColor="accent1" w:themeShade="BF"/>
              </w:rPr>
              <w:t>11556</w:t>
            </w:r>
            <w:r w:rsidRPr="000260B7">
              <w:rPr>
                <w:color w:val="auto"/>
              </w:rPr>
              <w:t>) End status=0</w:t>
            </w:r>
          </w:p>
          <w:p w14:paraId="291EC71B"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w:t>
            </w:r>
            <w:r w:rsidRPr="00787DEB">
              <w:rPr>
                <w:color w:val="BDD6EE" w:themeColor="accent1" w:themeTint="66"/>
              </w:rPr>
              <w:t xml:space="preserve"> 8972</w:t>
            </w:r>
            <w:r w:rsidRPr="000260B7">
              <w:rPr>
                <w:color w:val="auto"/>
              </w:rPr>
              <w:t>) ...</w:t>
            </w:r>
          </w:p>
          <w:p w14:paraId="1CC92E41" w14:textId="77777777" w:rsidR="000260B7" w:rsidRPr="000260B7" w:rsidRDefault="000260B7" w:rsidP="000260B7">
            <w:pPr>
              <w:pStyle w:val="2-"/>
              <w:rPr>
                <w:color w:val="auto"/>
              </w:rPr>
            </w:pPr>
            <w:r w:rsidRPr="000260B7">
              <w:rPr>
                <w:color w:val="auto"/>
              </w:rPr>
              <w:t xml:space="preserve">[P0( </w:t>
            </w:r>
            <w:r w:rsidRPr="00541EC6">
              <w:rPr>
                <w:color w:val="FF0000"/>
              </w:rPr>
              <w:t>5348</w:t>
            </w:r>
            <w:r w:rsidRPr="000260B7">
              <w:rPr>
                <w:color w:val="auto"/>
              </w:rPr>
              <w:t>,</w:t>
            </w:r>
            <w:r w:rsidRPr="001C05DA">
              <w:rPr>
                <w:color w:val="808080" w:themeColor="background1" w:themeShade="80"/>
              </w:rPr>
              <w:t>12044</w:t>
            </w:r>
            <w:r w:rsidRPr="000260B7">
              <w:rPr>
                <w:color w:val="auto"/>
              </w:rPr>
              <w:t xml:space="preserve">)] ... </w:t>
            </w:r>
            <w:r w:rsidRPr="00C940AC">
              <w:rPr>
                <w:color w:val="FF0000"/>
              </w:rPr>
              <w:t>Wait</w:t>
            </w:r>
            <w:r w:rsidRPr="000260B7">
              <w:rPr>
                <w:color w:val="auto"/>
              </w:rPr>
              <w:t xml:space="preserve">( </w:t>
            </w:r>
            <w:r w:rsidRPr="00787DEB">
              <w:rPr>
                <w:color w:val="BDD6EE" w:themeColor="accent1" w:themeTint="66"/>
              </w:rPr>
              <w:t>8972</w:t>
            </w:r>
            <w:r w:rsidRPr="000260B7">
              <w:rPr>
                <w:color w:val="auto"/>
              </w:rPr>
              <w:t>) End status=0</w:t>
            </w:r>
          </w:p>
          <w:p w14:paraId="1317598C" w14:textId="6D00261D" w:rsidR="00C303A9" w:rsidRDefault="000260B7" w:rsidP="000260B7">
            <w:pPr>
              <w:pStyle w:val="2-"/>
            </w:pPr>
            <w:r w:rsidRPr="000260B7">
              <w:rPr>
                <w:color w:val="auto"/>
              </w:rPr>
              <w:t>- End Fork Test -</w:t>
            </w:r>
          </w:p>
        </w:tc>
      </w:tr>
    </w:tbl>
    <w:p w14:paraId="36CFC449" w14:textId="6E30857C" w:rsidR="000260B7" w:rsidRDefault="000260B7" w:rsidP="000260B7">
      <w:pPr>
        <w:pStyle w:val="a9"/>
        <w:keepNext/>
        <w:widowControl/>
        <w:rPr>
          <w:color w:val="FF0000"/>
          <w:sz w:val="20"/>
          <w:szCs w:val="20"/>
        </w:rPr>
      </w:pPr>
      <w:r w:rsidRPr="00E32152">
        <w:rPr>
          <w:rFonts w:hint="eastAsia"/>
          <w:color w:val="FF0000"/>
          <w:sz w:val="20"/>
          <w:szCs w:val="20"/>
        </w:rPr>
        <w:lastRenderedPageBreak/>
        <w:t>↓（</w:t>
      </w:r>
      <w:r>
        <w:rPr>
          <w:rFonts w:hint="eastAsia"/>
          <w:color w:val="FF0000"/>
          <w:sz w:val="20"/>
          <w:szCs w:val="20"/>
        </w:rPr>
        <w:t>実行中のプロセスの状態</w:t>
      </w:r>
      <w:r w:rsidRPr="00E32152">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260B7" w14:paraId="32472A11" w14:textId="77777777" w:rsidTr="00F96884">
        <w:tc>
          <w:tcPr>
            <w:tcW w:w="8494" w:type="dxa"/>
          </w:tcPr>
          <w:p w14:paraId="0CCA4A3A" w14:textId="28312473" w:rsidR="000260B7" w:rsidRPr="000260B7" w:rsidRDefault="000260B7" w:rsidP="000260B7">
            <w:pPr>
              <w:pStyle w:val="2-"/>
              <w:rPr>
                <w:color w:val="FF0000"/>
              </w:rPr>
            </w:pPr>
            <w:r>
              <w:t xml:space="preserve">$ ps </w:t>
            </w:r>
            <w:r w:rsidR="007B6174">
              <w:t>–</w:t>
            </w:r>
            <w:r>
              <w:t>ef</w:t>
            </w:r>
            <w:r w:rsidR="007B6174">
              <w:t xml:space="preserve"> </w:t>
            </w:r>
            <w:r>
              <w:t>| grep fork</w:t>
            </w:r>
            <w:r w:rsidR="00F96884">
              <w:tab/>
            </w:r>
            <w:r w:rsidR="00F96884">
              <w:tab/>
            </w:r>
            <w:r w:rsidRPr="000260B7">
              <w:rPr>
                <w:color w:val="FF0000"/>
              </w:rPr>
              <w:t>※多数のプロセスが生成されていることがわかる</w:t>
            </w:r>
          </w:p>
          <w:p w14:paraId="478E5635" w14:textId="77777777" w:rsidR="000260B7" w:rsidRPr="000260B7" w:rsidRDefault="000260B7" w:rsidP="000260B7">
            <w:pPr>
              <w:pStyle w:val="2-"/>
              <w:rPr>
                <w:color w:val="auto"/>
              </w:rPr>
            </w:pPr>
            <w:r w:rsidRPr="000260B7">
              <w:rPr>
                <w:color w:val="auto"/>
              </w:rPr>
              <w:t xml:space="preserve">     user    </w:t>
            </w:r>
            <w:r w:rsidRPr="00D44F57">
              <w:rPr>
                <w:color w:val="FF0000"/>
              </w:rPr>
              <w:t>5348</w:t>
            </w:r>
            <w:r w:rsidRPr="000260B7">
              <w:rPr>
                <w:color w:val="auto"/>
              </w:rPr>
              <w:t xml:space="preserve">   </w:t>
            </w:r>
            <w:r w:rsidRPr="00D44F57">
              <w:rPr>
                <w:color w:val="808080" w:themeColor="background1" w:themeShade="80"/>
              </w:rPr>
              <w:t>12044</w:t>
            </w:r>
            <w:r w:rsidRPr="000260B7">
              <w:rPr>
                <w:color w:val="auto"/>
              </w:rPr>
              <w:t xml:space="preserve"> pty0     07:48:54 /cygdrive/c/Work/test/Program/C++/Thread/fork/fork</w:t>
            </w:r>
          </w:p>
          <w:p w14:paraId="3A8DFF81" w14:textId="77777777" w:rsidR="000260B7" w:rsidRPr="000260B7" w:rsidRDefault="000260B7" w:rsidP="000260B7">
            <w:pPr>
              <w:pStyle w:val="2-"/>
              <w:rPr>
                <w:color w:val="auto"/>
              </w:rPr>
            </w:pPr>
            <w:r w:rsidRPr="000260B7">
              <w:rPr>
                <w:color w:val="auto"/>
              </w:rPr>
              <w:t xml:space="preserve">     user    </w:t>
            </w:r>
            <w:r w:rsidRPr="00D44F57">
              <w:rPr>
                <w:color w:val="00B050"/>
              </w:rPr>
              <w:t>1760</w:t>
            </w:r>
            <w:r w:rsidRPr="000260B7">
              <w:rPr>
                <w:color w:val="auto"/>
              </w:rPr>
              <w:t xml:space="preserve">    </w:t>
            </w:r>
            <w:r w:rsidRPr="00D44F57">
              <w:rPr>
                <w:color w:val="FFC000"/>
              </w:rPr>
              <w:t>6752</w:t>
            </w:r>
            <w:r w:rsidRPr="000260B7">
              <w:rPr>
                <w:color w:val="auto"/>
              </w:rPr>
              <w:t xml:space="preserve"> pty0     07:48:56 /cygdrive/c/Work/test/Program/C++/Thread/fork/fork</w:t>
            </w:r>
          </w:p>
          <w:p w14:paraId="748FBFF1" w14:textId="77777777" w:rsidR="000260B7" w:rsidRPr="000260B7" w:rsidRDefault="000260B7" w:rsidP="000260B7">
            <w:pPr>
              <w:pStyle w:val="2-"/>
              <w:rPr>
                <w:color w:val="auto"/>
              </w:rPr>
            </w:pPr>
            <w:r w:rsidRPr="000260B7">
              <w:rPr>
                <w:color w:val="auto"/>
              </w:rPr>
              <w:t xml:space="preserve">     user   </w:t>
            </w:r>
            <w:r w:rsidRPr="00D44F57">
              <w:rPr>
                <w:color w:val="2E74B5" w:themeColor="accent1" w:themeShade="BF"/>
              </w:rPr>
              <w:t>11556</w:t>
            </w:r>
            <w:r w:rsidRPr="000260B7">
              <w:rPr>
                <w:color w:val="auto"/>
              </w:rPr>
              <w:t xml:space="preserve">    </w:t>
            </w:r>
            <w:r w:rsidRPr="00D44F57">
              <w:rPr>
                <w:color w:val="FF0000"/>
              </w:rPr>
              <w:t>5348</w:t>
            </w:r>
            <w:r w:rsidRPr="000260B7">
              <w:rPr>
                <w:color w:val="auto"/>
              </w:rPr>
              <w:t xml:space="preserve"> pty0     07:48:56 /cygdrive/c/Work/test/Program/C++/Thread/fork/fork</w:t>
            </w:r>
          </w:p>
          <w:p w14:paraId="49C376B6" w14:textId="77777777" w:rsidR="000260B7" w:rsidRPr="000260B7" w:rsidRDefault="000260B7" w:rsidP="000260B7">
            <w:pPr>
              <w:pStyle w:val="2-"/>
              <w:rPr>
                <w:color w:val="auto"/>
              </w:rPr>
            </w:pPr>
            <w:r w:rsidRPr="000260B7">
              <w:rPr>
                <w:color w:val="auto"/>
              </w:rPr>
              <w:t xml:space="preserve">     user   </w:t>
            </w:r>
            <w:r w:rsidRPr="00D44F57">
              <w:rPr>
                <w:color w:val="BF8F00" w:themeColor="accent4" w:themeShade="BF"/>
              </w:rPr>
              <w:t>12152</w:t>
            </w:r>
            <w:r w:rsidRPr="000260B7">
              <w:rPr>
                <w:color w:val="auto"/>
              </w:rPr>
              <w:t xml:space="preserve">    </w:t>
            </w:r>
            <w:r w:rsidRPr="00D44F57">
              <w:rPr>
                <w:color w:val="00B0F0"/>
              </w:rPr>
              <w:t>6464</w:t>
            </w:r>
            <w:r w:rsidRPr="000260B7">
              <w:rPr>
                <w:color w:val="auto"/>
              </w:rPr>
              <w:t xml:space="preserve"> pty0     07:48:57 /cygdrive/c/Work/test/Program/C++/Thread/fork/fork</w:t>
            </w:r>
          </w:p>
          <w:p w14:paraId="6AAE0F30" w14:textId="77777777" w:rsidR="000260B7" w:rsidRPr="000260B7" w:rsidRDefault="000260B7" w:rsidP="000260B7">
            <w:pPr>
              <w:pStyle w:val="2-"/>
              <w:rPr>
                <w:color w:val="auto"/>
              </w:rPr>
            </w:pPr>
            <w:r w:rsidRPr="000260B7">
              <w:rPr>
                <w:color w:val="auto"/>
              </w:rPr>
              <w:t xml:space="preserve">     user    </w:t>
            </w:r>
            <w:r w:rsidRPr="00D44F57">
              <w:rPr>
                <w:color w:val="9CC2E5" w:themeColor="accent1" w:themeTint="99"/>
              </w:rPr>
              <w:t>8972</w:t>
            </w:r>
            <w:r w:rsidRPr="000260B7">
              <w:rPr>
                <w:color w:val="auto"/>
              </w:rPr>
              <w:t xml:space="preserve">    </w:t>
            </w:r>
            <w:r w:rsidRPr="00D44F57">
              <w:rPr>
                <w:color w:val="FF0000"/>
              </w:rPr>
              <w:t xml:space="preserve">5348 </w:t>
            </w:r>
            <w:r w:rsidRPr="000260B7">
              <w:rPr>
                <w:color w:val="auto"/>
              </w:rPr>
              <w:t>pty0     07:48:58 /cygdrive/c/Work/test/Program/C++/Thread/fork/fork</w:t>
            </w:r>
          </w:p>
          <w:p w14:paraId="328993EF" w14:textId="77777777" w:rsidR="000260B7" w:rsidRPr="000260B7" w:rsidRDefault="000260B7" w:rsidP="000260B7">
            <w:pPr>
              <w:pStyle w:val="2-"/>
              <w:rPr>
                <w:color w:val="auto"/>
              </w:rPr>
            </w:pPr>
            <w:r w:rsidRPr="000260B7">
              <w:rPr>
                <w:color w:val="auto"/>
              </w:rPr>
              <w:t xml:space="preserve">     user    </w:t>
            </w:r>
            <w:r w:rsidRPr="00D44F57">
              <w:rPr>
                <w:color w:val="FFC000"/>
              </w:rPr>
              <w:t>6752</w:t>
            </w:r>
            <w:r w:rsidRPr="000260B7">
              <w:rPr>
                <w:color w:val="auto"/>
              </w:rPr>
              <w:t xml:space="preserve">    </w:t>
            </w:r>
            <w:r w:rsidRPr="00D44F57">
              <w:rPr>
                <w:color w:val="00B0F0"/>
              </w:rPr>
              <w:t>6464</w:t>
            </w:r>
            <w:r w:rsidRPr="000260B7">
              <w:rPr>
                <w:color w:val="auto"/>
              </w:rPr>
              <w:t xml:space="preserve"> pty0     07:48:55 /cygdrive/c/Work/test/Program/C++/Thread/fork/fork</w:t>
            </w:r>
          </w:p>
          <w:p w14:paraId="62FCF616" w14:textId="77777777" w:rsidR="000260B7" w:rsidRPr="000260B7" w:rsidRDefault="000260B7" w:rsidP="000260B7">
            <w:pPr>
              <w:pStyle w:val="2-"/>
              <w:rPr>
                <w:color w:val="auto"/>
              </w:rPr>
            </w:pPr>
            <w:r w:rsidRPr="000260B7">
              <w:rPr>
                <w:color w:val="auto"/>
              </w:rPr>
              <w:t xml:space="preserve">     user    </w:t>
            </w:r>
            <w:r w:rsidRPr="00D44F57">
              <w:rPr>
                <w:color w:val="00B0F0"/>
              </w:rPr>
              <w:t>6464</w:t>
            </w:r>
            <w:r w:rsidRPr="000260B7">
              <w:rPr>
                <w:color w:val="auto"/>
              </w:rPr>
              <w:t xml:space="preserve">    </w:t>
            </w:r>
            <w:r w:rsidRPr="00D44F57">
              <w:rPr>
                <w:color w:val="FF0000"/>
              </w:rPr>
              <w:t>5348</w:t>
            </w:r>
            <w:r w:rsidRPr="000260B7">
              <w:rPr>
                <w:color w:val="auto"/>
              </w:rPr>
              <w:t xml:space="preserve"> pty0     07:48:54 /cygdrive/c/Work/test/Program/C++/Thread/fork/fork</w:t>
            </w:r>
          </w:p>
          <w:p w14:paraId="4C715142" w14:textId="1D79A806" w:rsidR="000260B7" w:rsidRDefault="000260B7" w:rsidP="000260B7">
            <w:pPr>
              <w:pStyle w:val="2-"/>
            </w:pPr>
            <w:r w:rsidRPr="000260B7">
              <w:rPr>
                <w:color w:val="auto"/>
              </w:rPr>
              <w:t xml:space="preserve">     user   </w:t>
            </w:r>
            <w:r w:rsidRPr="00D44F57">
              <w:rPr>
                <w:color w:val="7030A0"/>
              </w:rPr>
              <w:t>10372</w:t>
            </w:r>
            <w:r w:rsidRPr="000260B7">
              <w:rPr>
                <w:color w:val="auto"/>
              </w:rPr>
              <w:t xml:space="preserve">   </w:t>
            </w:r>
            <w:r w:rsidRPr="00D44F57">
              <w:rPr>
                <w:color w:val="2E74B5" w:themeColor="accent1" w:themeShade="BF"/>
              </w:rPr>
              <w:t>11556</w:t>
            </w:r>
            <w:r w:rsidRPr="000260B7">
              <w:rPr>
                <w:color w:val="auto"/>
              </w:rPr>
              <w:t xml:space="preserve"> pty0     07:48:57 /cygdrive/c/Work/test/Program/C++/Thread/fork/fork</w:t>
            </w:r>
          </w:p>
        </w:tc>
      </w:tr>
    </w:tbl>
    <w:p w14:paraId="349C4061" w14:textId="4CC1CDA4" w:rsidR="00A30AAF" w:rsidRDefault="00A30AAF" w:rsidP="00A30AAF">
      <w:pPr>
        <w:pStyle w:val="2"/>
      </w:pPr>
      <w:bookmarkStart w:id="55" w:name="_Toc378420082"/>
      <w:r>
        <w:rPr>
          <w:rFonts w:hint="eastAsia"/>
        </w:rPr>
        <w:t>P</w:t>
      </w:r>
      <w:r>
        <w:t xml:space="preserve">osix </w:t>
      </w:r>
      <w:r>
        <w:rPr>
          <w:rFonts w:hint="eastAsia"/>
        </w:rPr>
        <w:t>スレッド</w:t>
      </w:r>
      <w:r w:rsidR="00021A25">
        <w:rPr>
          <w:rFonts w:hint="eastAsia"/>
        </w:rPr>
        <w:t>ライブラリ</w:t>
      </w:r>
      <w:r w:rsidR="00D2349E">
        <w:rPr>
          <w:rFonts w:hint="eastAsia"/>
        </w:rPr>
        <w:t>（</w:t>
      </w:r>
      <w:r w:rsidR="00D2349E">
        <w:rPr>
          <w:rFonts w:hint="eastAsia"/>
        </w:rPr>
        <w:t>Unix</w:t>
      </w:r>
      <w:r w:rsidR="00D2349E">
        <w:rPr>
          <w:rFonts w:hint="eastAsia"/>
        </w:rPr>
        <w:t>系）</w:t>
      </w:r>
      <w:bookmarkEnd w:id="55"/>
    </w:p>
    <w:p w14:paraId="6BCADCE9" w14:textId="55B5BBA7" w:rsidR="00D44F57" w:rsidRDefault="00F96884" w:rsidP="00D44F57">
      <w:pPr>
        <w:pStyle w:val="a9"/>
        <w:ind w:firstLine="283"/>
      </w:pPr>
      <w:r>
        <w:rPr>
          <w:rFonts w:hint="eastAsia"/>
        </w:rPr>
        <w:t>Posix</w:t>
      </w:r>
      <w:r>
        <w:rPr>
          <w:rFonts w:hint="eastAsia"/>
        </w:rPr>
        <w:t>スレッド</w:t>
      </w:r>
      <w:r w:rsidR="00021A25">
        <w:rPr>
          <w:rFonts w:hint="eastAsia"/>
        </w:rPr>
        <w:t>ライブラリ</w:t>
      </w:r>
      <w:r>
        <w:rPr>
          <w:rFonts w:hint="eastAsia"/>
        </w:rPr>
        <w:t>は、</w:t>
      </w:r>
      <w:r w:rsidR="00D44F57">
        <w:rPr>
          <w:rFonts w:hint="eastAsia"/>
        </w:rPr>
        <w:t>Unix</w:t>
      </w:r>
      <w:r w:rsidR="00D44F57">
        <w:rPr>
          <w:rFonts w:hint="eastAsia"/>
        </w:rPr>
        <w:t>系</w:t>
      </w:r>
      <w:r w:rsidR="00D44F57">
        <w:rPr>
          <w:rFonts w:hint="eastAsia"/>
        </w:rPr>
        <w:t>OS</w:t>
      </w:r>
      <w:r w:rsidR="00D44F57">
        <w:rPr>
          <w:rFonts w:hint="eastAsia"/>
        </w:rPr>
        <w:t>で標準的なスレッドライブラリ。</w:t>
      </w:r>
    </w:p>
    <w:p w14:paraId="13E6DD34" w14:textId="7C66C477" w:rsidR="00B46227" w:rsidRDefault="00D44F57" w:rsidP="00D44F57">
      <w:pPr>
        <w:pStyle w:val="a9"/>
        <w:ind w:firstLine="283"/>
      </w:pPr>
      <w:r>
        <w:t>fork</w:t>
      </w:r>
      <w:r>
        <w:t>版と同じ挙動のサンプル。</w:t>
      </w:r>
      <w:r w:rsidR="00B46227">
        <w:t>関数の切り分けと変数の受け渡しを明示的に行う必要がある都合から、</w:t>
      </w:r>
      <w:r w:rsidR="00B46227">
        <w:rPr>
          <w:rFonts w:hint="eastAsia"/>
        </w:rPr>
        <w:t>fork</w:t>
      </w:r>
      <w:r w:rsidR="00B46227">
        <w:rPr>
          <w:rFonts w:hint="eastAsia"/>
        </w:rPr>
        <w:t>と</w:t>
      </w:r>
      <w:r w:rsidR="00B46227">
        <w:t>同じ挙動にしようとすると、少し複雑になることが分かる。</w:t>
      </w:r>
    </w:p>
    <w:p w14:paraId="1321029A" w14:textId="4ABBD082" w:rsidR="00F96884" w:rsidRDefault="00F96884" w:rsidP="00D44F57">
      <w:pPr>
        <w:pStyle w:val="a9"/>
        <w:ind w:firstLine="283"/>
      </w:pPr>
      <w:r>
        <w:t xml:space="preserve">malloc() </w:t>
      </w:r>
      <w:r>
        <w:t>で獲得したメモリは、子スレッドに受け渡すとすぐに不要になるが、元のスレッドで</w:t>
      </w:r>
      <w:r>
        <w:rPr>
          <w:rFonts w:hint="eastAsia"/>
        </w:rPr>
        <w:t>free</w:t>
      </w:r>
      <w:r>
        <w:t>()</w:t>
      </w:r>
      <w:r>
        <w:rPr>
          <w:rFonts w:hint="eastAsia"/>
        </w:rPr>
        <w:t xml:space="preserve"> </w:t>
      </w:r>
      <w:r>
        <w:rPr>
          <w:rFonts w:hint="eastAsia"/>
        </w:rPr>
        <w:t>しないとハングする。</w:t>
      </w:r>
    </w:p>
    <w:p w14:paraId="20FBCC10" w14:textId="684FBC33" w:rsidR="00D44F57" w:rsidRDefault="00B46227" w:rsidP="00D44F57">
      <w:pPr>
        <w:pStyle w:val="a9"/>
        <w:ind w:firstLine="283"/>
      </w:pPr>
      <w:r>
        <w:rPr>
          <w:rFonts w:hint="eastAsia"/>
        </w:rPr>
        <w:t>ついでに</w:t>
      </w:r>
      <w:r>
        <w:rPr>
          <w:rFonts w:hint="eastAsia"/>
        </w:rPr>
        <w:t>TLS</w:t>
      </w:r>
      <w:r>
        <w:rPr>
          <w:rFonts w:hint="eastAsia"/>
        </w:rPr>
        <w:t>（スレッドローカルストレージ）の動作もテスト。</w:t>
      </w:r>
      <w:r w:rsidR="001E63EA">
        <w:rPr>
          <w:rFonts w:hint="eastAsia"/>
        </w:rPr>
        <w:t>C++11</w:t>
      </w:r>
      <w:r w:rsidR="001E63EA">
        <w:rPr>
          <w:rFonts w:hint="eastAsia"/>
        </w:rPr>
        <w:t>仕様の指定方法はエラー</w:t>
      </w:r>
      <w:r w:rsidR="00316B73">
        <w:rPr>
          <w:rFonts w:hint="eastAsia"/>
        </w:rPr>
        <w:t>（</w:t>
      </w:r>
      <w:r w:rsidR="00316B73">
        <w:rPr>
          <w:rFonts w:hint="eastAsia"/>
        </w:rPr>
        <w:t>GCC 4.8</w:t>
      </w:r>
      <w:r w:rsidR="00316B73">
        <w:rPr>
          <w:rFonts w:hint="eastAsia"/>
        </w:rPr>
        <w:t>）</w:t>
      </w:r>
      <w:r w:rsidR="001E63EA">
        <w:rPr>
          <w:rFonts w:hint="eastAsia"/>
        </w:rPr>
        <w:t>。</w:t>
      </w:r>
    </w:p>
    <w:p w14:paraId="76D053C8" w14:textId="50A01945" w:rsidR="00D44F57" w:rsidRDefault="00D44F57" w:rsidP="00D44F57">
      <w:pPr>
        <w:pStyle w:val="a9"/>
        <w:keepNext/>
        <w:widowControl/>
        <w:spacing w:beforeLines="50" w:before="180"/>
        <w:ind w:firstLineChars="0" w:firstLine="0"/>
      </w:pPr>
      <w:r>
        <w:t>Posix</w:t>
      </w:r>
      <w:r>
        <w:t>スレッド</w:t>
      </w:r>
      <w:r w:rsidR="00021A25">
        <w:t>ライブラリ</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453779B0" w14:textId="77777777" w:rsidTr="00F96884">
        <w:tc>
          <w:tcPr>
            <w:tcW w:w="8494" w:type="dxa"/>
          </w:tcPr>
          <w:p w14:paraId="3927068B" w14:textId="77777777" w:rsidR="007B6174" w:rsidRDefault="007B6174" w:rsidP="007B6174">
            <w:pPr>
              <w:pStyle w:val="2-"/>
            </w:pPr>
            <w:r>
              <w:t>#include &lt;stdio.h&gt;</w:t>
            </w:r>
          </w:p>
          <w:p w14:paraId="2932CDE0" w14:textId="77777777" w:rsidR="007B6174" w:rsidRDefault="007B6174" w:rsidP="007B6174">
            <w:pPr>
              <w:pStyle w:val="2-"/>
            </w:pPr>
            <w:r>
              <w:t>#include &lt;stdlib.h&gt;</w:t>
            </w:r>
          </w:p>
          <w:p w14:paraId="1D10D9E0" w14:textId="77777777" w:rsidR="007B6174" w:rsidRDefault="007B6174" w:rsidP="007B6174">
            <w:pPr>
              <w:pStyle w:val="2-"/>
            </w:pPr>
            <w:r>
              <w:t>#include &lt;string.h&gt;</w:t>
            </w:r>
          </w:p>
          <w:p w14:paraId="2A833580" w14:textId="77777777" w:rsidR="007B6174" w:rsidRDefault="007B6174" w:rsidP="007B6174">
            <w:pPr>
              <w:pStyle w:val="2-"/>
            </w:pPr>
            <w:r>
              <w:t>#include &lt;errno.h&gt;</w:t>
            </w:r>
          </w:p>
          <w:p w14:paraId="06A84226" w14:textId="77777777" w:rsidR="007B6174" w:rsidRPr="00305003" w:rsidRDefault="007B6174" w:rsidP="007B6174">
            <w:pPr>
              <w:pStyle w:val="2-"/>
              <w:rPr>
                <w:color w:val="FF0000"/>
              </w:rPr>
            </w:pPr>
            <w:r w:rsidRPr="00305003">
              <w:rPr>
                <w:color w:val="FF0000"/>
              </w:rPr>
              <w:t>#include &lt;sys/types.h&gt;</w:t>
            </w:r>
          </w:p>
          <w:p w14:paraId="7FFE6CB0" w14:textId="77777777" w:rsidR="007B6174" w:rsidRPr="00305003" w:rsidRDefault="007B6174" w:rsidP="007B6174">
            <w:pPr>
              <w:pStyle w:val="2-"/>
              <w:rPr>
                <w:color w:val="FF0000"/>
              </w:rPr>
            </w:pPr>
          </w:p>
          <w:p w14:paraId="5E9CA7AD" w14:textId="77777777" w:rsidR="007B6174" w:rsidRPr="00305003" w:rsidRDefault="007B6174" w:rsidP="007B6174">
            <w:pPr>
              <w:pStyle w:val="2-"/>
              <w:rPr>
                <w:color w:val="FF0000"/>
              </w:rPr>
            </w:pPr>
            <w:r w:rsidRPr="00305003">
              <w:rPr>
                <w:color w:val="FF0000"/>
              </w:rPr>
              <w:t>#include &lt;pthread.h&gt;</w:t>
            </w:r>
          </w:p>
          <w:p w14:paraId="3AD98EE9" w14:textId="77777777" w:rsidR="007B6174" w:rsidRPr="00305003" w:rsidRDefault="007B6174" w:rsidP="007B6174">
            <w:pPr>
              <w:pStyle w:val="2-"/>
              <w:rPr>
                <w:color w:val="FF0000"/>
              </w:rPr>
            </w:pPr>
            <w:r w:rsidRPr="00305003">
              <w:rPr>
                <w:color w:val="FF0000"/>
              </w:rPr>
              <w:t>#include &lt;unistd.h&gt;</w:t>
            </w:r>
          </w:p>
          <w:p w14:paraId="474C4C2C" w14:textId="77777777" w:rsidR="007B6174" w:rsidRDefault="007B6174" w:rsidP="007B6174">
            <w:pPr>
              <w:pStyle w:val="2-"/>
            </w:pPr>
          </w:p>
          <w:p w14:paraId="5513116B" w14:textId="77777777" w:rsidR="007B6174" w:rsidRPr="00B46227" w:rsidRDefault="007B6174" w:rsidP="007B6174">
            <w:pPr>
              <w:pStyle w:val="2-"/>
              <w:rPr>
                <w:color w:val="00B050"/>
              </w:rPr>
            </w:pPr>
            <w:r w:rsidRPr="00B46227">
              <w:rPr>
                <w:rFonts w:hint="eastAsia"/>
                <w:color w:val="00B050"/>
              </w:rPr>
              <w:t>//スレッドローカルストレージ(TLS)テスト</w:t>
            </w:r>
          </w:p>
          <w:p w14:paraId="5790231E" w14:textId="77777777" w:rsidR="007B6174" w:rsidRDefault="007B6174" w:rsidP="007B6174">
            <w:pPr>
              <w:pStyle w:val="2-"/>
            </w:pPr>
            <w:r w:rsidRPr="00F96884">
              <w:rPr>
                <w:rFonts w:hint="eastAsia"/>
                <w:color w:val="FF0000"/>
              </w:rPr>
              <w:t>__thread</w:t>
            </w:r>
            <w:r>
              <w:rPr>
                <w:rFonts w:hint="eastAsia"/>
              </w:rPr>
              <w:t xml:space="preserve"> pthread_t tls_pth = 0;</w:t>
            </w:r>
            <w:r w:rsidRPr="00B46227">
              <w:rPr>
                <w:rFonts w:hint="eastAsia"/>
                <w:color w:val="00B050"/>
              </w:rPr>
              <w:t>//CC版TLS指定</w:t>
            </w:r>
          </w:p>
          <w:p w14:paraId="4FA0094B" w14:textId="77777777" w:rsidR="007B6174" w:rsidRPr="00B46227" w:rsidRDefault="007B6174" w:rsidP="007B6174">
            <w:pPr>
              <w:pStyle w:val="2-"/>
              <w:rPr>
                <w:color w:val="00B050"/>
              </w:rPr>
            </w:pPr>
            <w:r w:rsidRPr="00B46227">
              <w:rPr>
                <w:rFonts w:hint="eastAsia"/>
                <w:color w:val="00B050"/>
              </w:rPr>
              <w:t>//</w:t>
            </w:r>
            <w:r w:rsidRPr="00F96884">
              <w:rPr>
                <w:rFonts w:hint="eastAsia"/>
                <w:color w:val="FF0000"/>
              </w:rPr>
              <w:t>thread_local</w:t>
            </w:r>
            <w:r w:rsidRPr="00B46227">
              <w:rPr>
                <w:rFonts w:hint="eastAsia"/>
                <w:color w:val="00B050"/>
              </w:rPr>
              <w:t xml:space="preserve"> pthread_t tls_pth = 0;//C++11仕様版</w:t>
            </w:r>
          </w:p>
          <w:p w14:paraId="49916274" w14:textId="77777777" w:rsidR="007B6174" w:rsidRDefault="007B6174" w:rsidP="007B6174">
            <w:pPr>
              <w:pStyle w:val="2-"/>
            </w:pPr>
          </w:p>
          <w:p w14:paraId="697ADEAB" w14:textId="77777777" w:rsidR="007B6174" w:rsidRPr="00B46227" w:rsidRDefault="007B6174" w:rsidP="007B6174">
            <w:pPr>
              <w:pStyle w:val="2-"/>
              <w:rPr>
                <w:color w:val="00B050"/>
              </w:rPr>
            </w:pPr>
            <w:r w:rsidRPr="00B46227">
              <w:rPr>
                <w:rFonts w:hint="eastAsia"/>
                <w:color w:val="00B050"/>
              </w:rPr>
              <w:t>//テスト用情報</w:t>
            </w:r>
          </w:p>
          <w:p w14:paraId="29BD40DB" w14:textId="77777777" w:rsidR="007B6174" w:rsidRDefault="007B6174" w:rsidP="007B6174">
            <w:pPr>
              <w:pStyle w:val="2-"/>
            </w:pPr>
            <w:r>
              <w:t>struct TEST_INFO</w:t>
            </w:r>
          </w:p>
          <w:p w14:paraId="5C6DD943" w14:textId="77777777" w:rsidR="007B6174" w:rsidRDefault="007B6174" w:rsidP="007B6174">
            <w:pPr>
              <w:pStyle w:val="2-"/>
            </w:pPr>
            <w:r>
              <w:t>{</w:t>
            </w:r>
          </w:p>
          <w:p w14:paraId="7D34D905" w14:textId="77777777" w:rsidR="007B6174" w:rsidRDefault="007B6174" w:rsidP="007B6174">
            <w:pPr>
              <w:pStyle w:val="2-"/>
            </w:pPr>
            <w:r>
              <w:rPr>
                <w:rFonts w:hint="eastAsia"/>
              </w:rPr>
              <w:tab/>
              <w:t>const char* text;</w:t>
            </w:r>
            <w:r w:rsidRPr="00B46227">
              <w:rPr>
                <w:rFonts w:hint="eastAsia"/>
                <w:color w:val="00B050"/>
              </w:rPr>
              <w:t>//文字列</w:t>
            </w:r>
          </w:p>
          <w:p w14:paraId="6F76946B" w14:textId="77777777" w:rsidR="007B6174" w:rsidRDefault="007B6174" w:rsidP="007B6174">
            <w:pPr>
              <w:pStyle w:val="2-"/>
            </w:pPr>
            <w:r>
              <w:rPr>
                <w:rFonts w:hint="eastAsia"/>
              </w:rPr>
              <w:tab/>
              <w:t xml:space="preserve">int value;       </w:t>
            </w:r>
            <w:r w:rsidRPr="00B46227">
              <w:rPr>
                <w:rFonts w:hint="eastAsia"/>
                <w:color w:val="00B050"/>
              </w:rPr>
              <w:t>//数値</w:t>
            </w:r>
          </w:p>
          <w:p w14:paraId="3328B399" w14:textId="77777777" w:rsidR="007B6174" w:rsidRPr="00B46227" w:rsidRDefault="007B6174" w:rsidP="007B6174">
            <w:pPr>
              <w:pStyle w:val="2-"/>
              <w:rPr>
                <w:color w:val="00B050"/>
              </w:rPr>
            </w:pPr>
            <w:r>
              <w:rPr>
                <w:rFonts w:hint="eastAsia"/>
              </w:rPr>
              <w:tab/>
              <w:t xml:space="preserve">int loop_max;    </w:t>
            </w:r>
            <w:r w:rsidRPr="00B46227">
              <w:rPr>
                <w:rFonts w:hint="eastAsia"/>
                <w:color w:val="00B050"/>
              </w:rPr>
              <w:t>//テストループ回数</w:t>
            </w:r>
          </w:p>
          <w:p w14:paraId="3B7ECF9F" w14:textId="77777777" w:rsidR="007B6174" w:rsidRPr="00B46227" w:rsidRDefault="007B6174" w:rsidP="007B6174">
            <w:pPr>
              <w:pStyle w:val="2-"/>
              <w:rPr>
                <w:color w:val="00B050"/>
              </w:rPr>
            </w:pPr>
            <w:r>
              <w:rPr>
                <w:rFonts w:hint="eastAsia"/>
              </w:rPr>
              <w:tab/>
              <w:t xml:space="preserve">int start_i;     </w:t>
            </w:r>
            <w:r w:rsidRPr="00B46227">
              <w:rPr>
                <w:rFonts w:hint="eastAsia"/>
                <w:color w:val="00B050"/>
              </w:rPr>
              <w:t>//スレッド生成ループ開始値</w:t>
            </w:r>
          </w:p>
          <w:p w14:paraId="0AEFD4D7" w14:textId="77777777" w:rsidR="007B6174" w:rsidRDefault="007B6174" w:rsidP="007B6174">
            <w:pPr>
              <w:pStyle w:val="2-"/>
            </w:pPr>
            <w:r>
              <w:t>};</w:t>
            </w:r>
          </w:p>
          <w:p w14:paraId="2DC4F9EC" w14:textId="77777777" w:rsidR="007B6174" w:rsidRDefault="007B6174" w:rsidP="007B6174">
            <w:pPr>
              <w:pStyle w:val="2-"/>
            </w:pPr>
          </w:p>
          <w:p w14:paraId="78B4A6F3" w14:textId="77777777" w:rsidR="007B6174" w:rsidRDefault="007B6174" w:rsidP="007B6174">
            <w:pPr>
              <w:pStyle w:val="2-"/>
            </w:pPr>
            <w:r w:rsidRPr="00B46227">
              <w:rPr>
                <w:rFonts w:hint="eastAsia"/>
                <w:color w:val="00B050"/>
              </w:rPr>
              <w:t>//スレッド情報</w:t>
            </w:r>
          </w:p>
          <w:p w14:paraId="4575BEC6" w14:textId="77777777" w:rsidR="007B6174" w:rsidRDefault="007B6174" w:rsidP="007B6174">
            <w:pPr>
              <w:pStyle w:val="2-"/>
            </w:pPr>
            <w:r>
              <w:t>struct THREAD_INFO</w:t>
            </w:r>
          </w:p>
          <w:p w14:paraId="51248D91" w14:textId="77777777" w:rsidR="007B6174" w:rsidRDefault="007B6174" w:rsidP="007B6174">
            <w:pPr>
              <w:pStyle w:val="2-"/>
            </w:pPr>
            <w:r>
              <w:t>{</w:t>
            </w:r>
          </w:p>
          <w:p w14:paraId="0257D323" w14:textId="77777777" w:rsidR="007B6174" w:rsidRPr="00B46227" w:rsidRDefault="007B6174" w:rsidP="007B6174">
            <w:pPr>
              <w:pStyle w:val="2-"/>
              <w:rPr>
                <w:color w:val="00B050"/>
              </w:rPr>
            </w:pPr>
            <w:r>
              <w:rPr>
                <w:rFonts w:hint="eastAsia"/>
              </w:rPr>
              <w:tab/>
              <w:t xml:space="preserve">int level;           </w:t>
            </w:r>
            <w:r w:rsidRPr="00B46227">
              <w:rPr>
                <w:rFonts w:hint="eastAsia"/>
                <w:color w:val="00B050"/>
              </w:rPr>
              <w:t>//子スレッドレベル</w:t>
            </w:r>
          </w:p>
          <w:p w14:paraId="7E4BA8EC" w14:textId="77777777" w:rsidR="007B6174" w:rsidRPr="00B46227" w:rsidRDefault="007B6174" w:rsidP="007B6174">
            <w:pPr>
              <w:pStyle w:val="2-"/>
              <w:rPr>
                <w:color w:val="00B050"/>
              </w:rPr>
            </w:pPr>
            <w:r>
              <w:rPr>
                <w:rFonts w:hint="eastAsia"/>
              </w:rPr>
              <w:tab/>
              <w:t>pthread_t parent_pth;</w:t>
            </w:r>
            <w:r w:rsidRPr="00B46227">
              <w:rPr>
                <w:rFonts w:hint="eastAsia"/>
                <w:color w:val="00B050"/>
              </w:rPr>
              <w:t>//親スレッド_t</w:t>
            </w:r>
          </w:p>
          <w:p w14:paraId="379C6351" w14:textId="77777777" w:rsidR="007B6174" w:rsidRPr="00B46227" w:rsidRDefault="007B6174" w:rsidP="007B6174">
            <w:pPr>
              <w:pStyle w:val="2-"/>
              <w:rPr>
                <w:color w:val="00B050"/>
              </w:rPr>
            </w:pPr>
            <w:r>
              <w:rPr>
                <w:rFonts w:hint="eastAsia"/>
              </w:rPr>
              <w:tab/>
              <w:t xml:space="preserve">bool is_root_thread; </w:t>
            </w:r>
            <w:r w:rsidRPr="00B46227">
              <w:rPr>
                <w:rFonts w:hint="eastAsia"/>
                <w:color w:val="00B050"/>
              </w:rPr>
              <w:t>//大元のスレッド判定用フラグ</w:t>
            </w:r>
          </w:p>
          <w:p w14:paraId="059AF578" w14:textId="77777777" w:rsidR="007B6174" w:rsidRDefault="007B6174" w:rsidP="007B6174">
            <w:pPr>
              <w:pStyle w:val="2-"/>
            </w:pPr>
            <w:r>
              <w:t>};</w:t>
            </w:r>
          </w:p>
          <w:p w14:paraId="24C7A44F" w14:textId="77777777" w:rsidR="007B6174" w:rsidRDefault="007B6174" w:rsidP="007B6174">
            <w:pPr>
              <w:pStyle w:val="2-"/>
            </w:pPr>
          </w:p>
          <w:p w14:paraId="19F72885" w14:textId="77777777" w:rsidR="007B6174" w:rsidRDefault="007B6174" w:rsidP="007B6174">
            <w:pPr>
              <w:pStyle w:val="2-"/>
            </w:pPr>
            <w:r w:rsidRPr="00B46227">
              <w:rPr>
                <w:rFonts w:hint="eastAsia"/>
                <w:color w:val="00B050"/>
              </w:rPr>
              <w:t>//スレッド受け渡し情報</w:t>
            </w:r>
          </w:p>
          <w:p w14:paraId="39DA242C" w14:textId="77777777" w:rsidR="007B6174" w:rsidRDefault="007B6174" w:rsidP="007B6174">
            <w:pPr>
              <w:pStyle w:val="2-"/>
            </w:pPr>
            <w:r>
              <w:t>struct THREAD_PARAM</w:t>
            </w:r>
          </w:p>
          <w:p w14:paraId="00AA8C1F" w14:textId="77777777" w:rsidR="007B6174" w:rsidRDefault="007B6174" w:rsidP="007B6174">
            <w:pPr>
              <w:pStyle w:val="2-"/>
            </w:pPr>
            <w:r>
              <w:t>{</w:t>
            </w:r>
          </w:p>
          <w:p w14:paraId="29CE3676" w14:textId="77777777" w:rsidR="007B6174" w:rsidRDefault="007B6174" w:rsidP="007B6174">
            <w:pPr>
              <w:pStyle w:val="2-"/>
            </w:pPr>
            <w:r>
              <w:rPr>
                <w:rFonts w:hint="eastAsia"/>
              </w:rPr>
              <w:tab/>
              <w:t xml:space="preserve">TEST_INFO test;    </w:t>
            </w:r>
            <w:r w:rsidRPr="00B46227">
              <w:rPr>
                <w:rFonts w:hint="eastAsia"/>
                <w:color w:val="00B050"/>
              </w:rPr>
              <w:t>//テスト用情報</w:t>
            </w:r>
          </w:p>
          <w:p w14:paraId="670C255B" w14:textId="77777777" w:rsidR="007B6174" w:rsidRPr="00B46227" w:rsidRDefault="007B6174" w:rsidP="007B6174">
            <w:pPr>
              <w:pStyle w:val="2-"/>
              <w:rPr>
                <w:color w:val="00B050"/>
              </w:rPr>
            </w:pPr>
            <w:r>
              <w:rPr>
                <w:rFonts w:hint="eastAsia"/>
              </w:rPr>
              <w:tab/>
              <w:t>THREAD_INFO thread;</w:t>
            </w:r>
            <w:r w:rsidRPr="00B46227">
              <w:rPr>
                <w:rFonts w:hint="eastAsia"/>
                <w:color w:val="00B050"/>
              </w:rPr>
              <w:t>//スレッド情報</w:t>
            </w:r>
          </w:p>
          <w:p w14:paraId="58020D41" w14:textId="77777777" w:rsidR="007B6174" w:rsidRDefault="007B6174" w:rsidP="007B6174">
            <w:pPr>
              <w:pStyle w:val="2-"/>
            </w:pPr>
            <w:r>
              <w:t>};</w:t>
            </w:r>
          </w:p>
          <w:p w14:paraId="61C35C10" w14:textId="77777777" w:rsidR="007B6174" w:rsidRDefault="007B6174" w:rsidP="007B6174">
            <w:pPr>
              <w:pStyle w:val="2-"/>
            </w:pPr>
          </w:p>
          <w:p w14:paraId="1EAFCFC5" w14:textId="77777777" w:rsidR="007B6174" w:rsidRPr="00B46227" w:rsidRDefault="007B6174" w:rsidP="007B6174">
            <w:pPr>
              <w:pStyle w:val="2-"/>
              <w:rPr>
                <w:color w:val="00B050"/>
              </w:rPr>
            </w:pPr>
            <w:r w:rsidRPr="00B46227">
              <w:rPr>
                <w:rFonts w:hint="eastAsia"/>
                <w:color w:val="00B050"/>
              </w:rPr>
              <w:t>//子スレッドの生成と終了待ち</w:t>
            </w:r>
          </w:p>
          <w:p w14:paraId="59C27901" w14:textId="77777777" w:rsidR="007B6174" w:rsidRDefault="007B6174" w:rsidP="007B6174">
            <w:pPr>
              <w:pStyle w:val="2-"/>
            </w:pPr>
            <w:r>
              <w:t>extern void createChildThreads(const char* thread_name, TEST_INFO&amp; test, THREAD_INFO&amp; tinfo);</w:t>
            </w:r>
          </w:p>
          <w:p w14:paraId="14A8FD4C" w14:textId="77777777" w:rsidR="007B6174" w:rsidRDefault="007B6174" w:rsidP="007B6174">
            <w:pPr>
              <w:pStyle w:val="2-"/>
            </w:pPr>
          </w:p>
          <w:p w14:paraId="320A0F99" w14:textId="77777777" w:rsidR="007B6174" w:rsidRPr="00B46227" w:rsidRDefault="007B6174" w:rsidP="007B6174">
            <w:pPr>
              <w:pStyle w:val="2-"/>
              <w:rPr>
                <w:color w:val="00B050"/>
              </w:rPr>
            </w:pPr>
            <w:r w:rsidRPr="00B46227">
              <w:rPr>
                <w:rFonts w:hint="eastAsia"/>
                <w:color w:val="00B050"/>
              </w:rPr>
              <w:t>//スレッド関数</w:t>
            </w:r>
          </w:p>
          <w:p w14:paraId="470522E5" w14:textId="77777777" w:rsidR="007B6174" w:rsidRPr="00F96884" w:rsidRDefault="007B6174" w:rsidP="007B6174">
            <w:pPr>
              <w:pStyle w:val="2-"/>
              <w:rPr>
                <w:color w:val="FF0000"/>
              </w:rPr>
            </w:pPr>
            <w:r w:rsidRPr="00F96884">
              <w:rPr>
                <w:color w:val="FF0000"/>
              </w:rPr>
              <w:t>void* threadFunc(void* param_p)</w:t>
            </w:r>
          </w:p>
          <w:p w14:paraId="2B187B84" w14:textId="77777777" w:rsidR="007B6174" w:rsidRDefault="007B6174" w:rsidP="007B6174">
            <w:pPr>
              <w:pStyle w:val="2-"/>
            </w:pPr>
            <w:r>
              <w:t>{</w:t>
            </w:r>
          </w:p>
          <w:p w14:paraId="65474600" w14:textId="77777777" w:rsidR="007B6174" w:rsidRPr="00B46227" w:rsidRDefault="007B6174" w:rsidP="007B6174">
            <w:pPr>
              <w:pStyle w:val="2-"/>
              <w:rPr>
                <w:color w:val="00B050"/>
              </w:rPr>
            </w:pPr>
            <w:r>
              <w:rPr>
                <w:rFonts w:hint="eastAsia"/>
              </w:rPr>
              <w:tab/>
            </w:r>
            <w:r w:rsidRPr="00B46227">
              <w:rPr>
                <w:rFonts w:hint="eastAsia"/>
                <w:color w:val="00B050"/>
              </w:rPr>
              <w:t>//パラメータ受け取り</w:t>
            </w:r>
          </w:p>
          <w:p w14:paraId="7A55600A" w14:textId="77777777" w:rsidR="007B6174" w:rsidRDefault="007B6174" w:rsidP="007B6174">
            <w:pPr>
              <w:pStyle w:val="2-"/>
            </w:pPr>
            <w:r>
              <w:tab/>
              <w:t>TEST_INFO test;</w:t>
            </w:r>
          </w:p>
          <w:p w14:paraId="38524B01" w14:textId="77777777" w:rsidR="007B6174" w:rsidRDefault="007B6174" w:rsidP="007B6174">
            <w:pPr>
              <w:pStyle w:val="2-"/>
            </w:pPr>
            <w:r>
              <w:tab/>
              <w:t>THREAD_INFO tinfo;</w:t>
            </w:r>
          </w:p>
          <w:p w14:paraId="48144A71" w14:textId="77777777" w:rsidR="007B6174" w:rsidRDefault="007B6174" w:rsidP="007B6174">
            <w:pPr>
              <w:pStyle w:val="2-"/>
            </w:pPr>
            <w:r>
              <w:tab/>
              <w:t>{</w:t>
            </w:r>
          </w:p>
          <w:p w14:paraId="4D78AC2A" w14:textId="77777777" w:rsidR="007B6174" w:rsidRDefault="007B6174" w:rsidP="007B6174">
            <w:pPr>
              <w:pStyle w:val="2-"/>
            </w:pPr>
            <w:r>
              <w:tab/>
            </w:r>
            <w:r>
              <w:tab/>
              <w:t>THREAD_PARAM* param = (THREAD_PARAM*)param_p;</w:t>
            </w:r>
          </w:p>
          <w:p w14:paraId="29719C4E" w14:textId="77777777" w:rsidR="007B6174" w:rsidRDefault="007B6174" w:rsidP="007B6174">
            <w:pPr>
              <w:pStyle w:val="2-"/>
            </w:pPr>
            <w:r>
              <w:tab/>
            </w:r>
            <w:r>
              <w:tab/>
              <w:t>memcpy(&amp;test, &amp;param-&gt;test, sizeof(TEST_INFO));</w:t>
            </w:r>
          </w:p>
          <w:p w14:paraId="06861609" w14:textId="77777777" w:rsidR="007B6174" w:rsidRDefault="007B6174" w:rsidP="007B6174">
            <w:pPr>
              <w:pStyle w:val="2-"/>
            </w:pPr>
            <w:r>
              <w:tab/>
            </w:r>
            <w:r>
              <w:tab/>
              <w:t>memcpy(&amp;tinfo, &amp;param-&gt;thread, sizeof(THREAD_INFO));</w:t>
            </w:r>
          </w:p>
          <w:p w14:paraId="223AD99B" w14:textId="2CA61BF6" w:rsidR="00F96884" w:rsidRPr="00F96884" w:rsidRDefault="00F96884" w:rsidP="007B6174">
            <w:pPr>
              <w:pStyle w:val="2-"/>
              <w:rPr>
                <w:color w:val="FF0000"/>
              </w:rPr>
            </w:pPr>
            <w:r>
              <w:tab/>
            </w:r>
            <w:r w:rsidRPr="00F96884">
              <w:rPr>
                <w:color w:val="00B050"/>
              </w:rPr>
              <w:t>//</w:t>
            </w:r>
            <w:r w:rsidRPr="00F96884">
              <w:rPr>
                <w:color w:val="00B050"/>
              </w:rPr>
              <w:tab/>
              <w:t>free(param_p);</w:t>
            </w:r>
            <w:r w:rsidRPr="00F96884">
              <w:rPr>
                <w:color w:val="00B050"/>
              </w:rPr>
              <w:tab/>
            </w:r>
            <w:r w:rsidRPr="00F96884">
              <w:rPr>
                <w:color w:val="FF0000"/>
              </w:rPr>
              <w:t>//この時点で受け取ったメモリは不要だが、元のスレッドで</w:t>
            </w:r>
            <w:r w:rsidRPr="00F96884">
              <w:rPr>
                <w:rFonts w:hint="eastAsia"/>
                <w:color w:val="FF0000"/>
              </w:rPr>
              <w:t>free しないとハングする</w:t>
            </w:r>
          </w:p>
          <w:p w14:paraId="61080580" w14:textId="77777777" w:rsidR="007B6174" w:rsidRDefault="007B6174" w:rsidP="007B6174">
            <w:pPr>
              <w:pStyle w:val="2-"/>
            </w:pPr>
            <w:r>
              <w:tab/>
              <w:t>}</w:t>
            </w:r>
          </w:p>
          <w:p w14:paraId="0BC7DC1D" w14:textId="77777777" w:rsidR="007B6174" w:rsidRDefault="007B6174" w:rsidP="007B6174">
            <w:pPr>
              <w:pStyle w:val="2-"/>
            </w:pPr>
            <w:r>
              <w:tab/>
            </w:r>
          </w:p>
          <w:p w14:paraId="0D540B7F" w14:textId="77777777" w:rsidR="007B6174" w:rsidRPr="00B46227" w:rsidRDefault="007B6174" w:rsidP="007B6174">
            <w:pPr>
              <w:pStyle w:val="2-"/>
              <w:rPr>
                <w:color w:val="00B050"/>
              </w:rPr>
            </w:pPr>
            <w:r>
              <w:rPr>
                <w:rFonts w:hint="eastAsia"/>
              </w:rPr>
              <w:tab/>
            </w:r>
            <w:r w:rsidRPr="00B46227">
              <w:rPr>
                <w:rFonts w:hint="eastAsia"/>
                <w:color w:val="00B050"/>
              </w:rPr>
              <w:t>//スレッド情報</w:t>
            </w:r>
          </w:p>
          <w:p w14:paraId="6C49BB22" w14:textId="77777777" w:rsidR="007B6174" w:rsidRDefault="007B6174" w:rsidP="007B6174">
            <w:pPr>
              <w:pStyle w:val="2-"/>
            </w:pPr>
            <w:r>
              <w:tab/>
              <w:t>pthread_t pth_tmp = pthread_self();</w:t>
            </w:r>
          </w:p>
          <w:p w14:paraId="639D09CD" w14:textId="77777777" w:rsidR="007B6174" w:rsidRDefault="007B6174" w:rsidP="007B6174">
            <w:pPr>
              <w:pStyle w:val="2-"/>
            </w:pPr>
            <w:r>
              <w:tab/>
            </w:r>
          </w:p>
          <w:p w14:paraId="1A8DE075" w14:textId="77777777" w:rsidR="007B6174" w:rsidRPr="00B46227" w:rsidRDefault="007B6174" w:rsidP="007B6174">
            <w:pPr>
              <w:pStyle w:val="2-"/>
              <w:rPr>
                <w:color w:val="00B050"/>
              </w:rPr>
            </w:pPr>
            <w:r>
              <w:rPr>
                <w:rFonts w:hint="eastAsia"/>
              </w:rPr>
              <w:tab/>
            </w:r>
            <w:r w:rsidRPr="00B46227">
              <w:rPr>
                <w:rFonts w:hint="eastAsia"/>
                <w:color w:val="00B050"/>
              </w:rPr>
              <w:t>//スレッドローカルストレージ(TLS)テスト</w:t>
            </w:r>
          </w:p>
          <w:p w14:paraId="4FE899F5" w14:textId="77777777" w:rsidR="007B6174" w:rsidRDefault="007B6174" w:rsidP="007B6174">
            <w:pPr>
              <w:pStyle w:val="2-"/>
            </w:pPr>
            <w:r>
              <w:tab/>
            </w:r>
            <w:r w:rsidRPr="00305003">
              <w:rPr>
                <w:color w:val="FF0000"/>
              </w:rPr>
              <w:t>tls_pth = pth_tmp;</w:t>
            </w:r>
          </w:p>
          <w:p w14:paraId="29672159" w14:textId="77777777" w:rsidR="007B6174" w:rsidRDefault="007B6174" w:rsidP="007B6174">
            <w:pPr>
              <w:pStyle w:val="2-"/>
            </w:pPr>
            <w:r>
              <w:tab/>
            </w:r>
          </w:p>
          <w:p w14:paraId="747728E6" w14:textId="77777777" w:rsidR="007B6174" w:rsidRDefault="007B6174" w:rsidP="007B6174">
            <w:pPr>
              <w:pStyle w:val="2-"/>
            </w:pPr>
            <w:r>
              <w:rPr>
                <w:rFonts w:hint="eastAsia"/>
              </w:rPr>
              <w:tab/>
            </w:r>
            <w:r w:rsidRPr="00B46227">
              <w:rPr>
                <w:rFonts w:hint="eastAsia"/>
                <w:color w:val="00B050"/>
              </w:rPr>
              <w:t>//大元のスレッド判定用フラグをOFF</w:t>
            </w:r>
          </w:p>
          <w:p w14:paraId="1A68EA08" w14:textId="77777777" w:rsidR="007B6174" w:rsidRDefault="007B6174" w:rsidP="007B6174">
            <w:pPr>
              <w:pStyle w:val="2-"/>
            </w:pPr>
            <w:r>
              <w:tab/>
              <w:t>tinfo.is_root_thread = false;</w:t>
            </w:r>
          </w:p>
          <w:p w14:paraId="45E6ECBA" w14:textId="77777777" w:rsidR="007B6174" w:rsidRDefault="007B6174" w:rsidP="007B6174">
            <w:pPr>
              <w:pStyle w:val="2-"/>
            </w:pPr>
            <w:r>
              <w:tab/>
            </w:r>
          </w:p>
          <w:p w14:paraId="471481C6" w14:textId="77777777" w:rsidR="007B6174" w:rsidRDefault="007B6174" w:rsidP="007B6174">
            <w:pPr>
              <w:pStyle w:val="2-"/>
            </w:pPr>
            <w:r>
              <w:rPr>
                <w:rFonts w:hint="eastAsia"/>
              </w:rPr>
              <w:tab/>
            </w:r>
            <w:r w:rsidRPr="00B46227">
              <w:rPr>
                <w:rFonts w:hint="eastAsia"/>
                <w:color w:val="00B050"/>
              </w:rPr>
              <w:t>//スレッド名を作成</w:t>
            </w:r>
          </w:p>
          <w:p w14:paraId="78C35979" w14:textId="77777777" w:rsidR="007B6174" w:rsidRDefault="007B6174" w:rsidP="007B6174">
            <w:pPr>
              <w:pStyle w:val="2-"/>
            </w:pPr>
            <w:r>
              <w:tab/>
              <w:t>++ tinfo.level;</w:t>
            </w:r>
          </w:p>
          <w:p w14:paraId="794C8146" w14:textId="77777777" w:rsidR="007B6174" w:rsidRDefault="007B6174" w:rsidP="007B6174">
            <w:pPr>
              <w:pStyle w:val="2-"/>
            </w:pPr>
            <w:r>
              <w:tab/>
              <w:t>char thread_name[32];</w:t>
            </w:r>
          </w:p>
          <w:p w14:paraId="07084043" w14:textId="77777777" w:rsidR="007B6174" w:rsidRDefault="007B6174" w:rsidP="007B6174">
            <w:pPr>
              <w:pStyle w:val="2-"/>
            </w:pPr>
            <w:r>
              <w:tab/>
              <w:t>sprintf(thread_name, "C%d(%010p,%010p)", tinfo.level, pth_tmp, tinfo.parent_pth);</w:t>
            </w:r>
          </w:p>
          <w:p w14:paraId="6295F81F" w14:textId="77777777" w:rsidR="007B6174" w:rsidRPr="00B46227" w:rsidRDefault="007B6174" w:rsidP="007B6174">
            <w:pPr>
              <w:pStyle w:val="2-"/>
              <w:rPr>
                <w:color w:val="00B050"/>
              </w:rPr>
            </w:pPr>
            <w:r>
              <w:rPr>
                <w:rFonts w:hint="eastAsia"/>
              </w:rPr>
              <w:tab/>
            </w:r>
            <w:r w:rsidRPr="00B46227">
              <w:rPr>
                <w:rFonts w:hint="eastAsia"/>
                <w:color w:val="00B050"/>
              </w:rPr>
              <w:t>// C + 子スレッドのレベル + ( 自スレッド_t , 親スレッド_t )</w:t>
            </w:r>
          </w:p>
          <w:p w14:paraId="2E5C966E" w14:textId="77777777" w:rsidR="007B6174" w:rsidRDefault="007B6174" w:rsidP="007B6174">
            <w:pPr>
              <w:pStyle w:val="2-"/>
            </w:pPr>
            <w:r>
              <w:tab/>
            </w:r>
          </w:p>
          <w:p w14:paraId="3103B348" w14:textId="77777777" w:rsidR="007B6174" w:rsidRDefault="007B6174" w:rsidP="007B6174">
            <w:pPr>
              <w:pStyle w:val="2-"/>
            </w:pPr>
            <w:r>
              <w:rPr>
                <w:rFonts w:hint="eastAsia"/>
              </w:rPr>
              <w:tab/>
            </w:r>
            <w:r w:rsidRPr="00B46227">
              <w:rPr>
                <w:rFonts w:hint="eastAsia"/>
                <w:color w:val="00B050"/>
              </w:rPr>
              <w:t>//子スレッド開始メッセージ</w:t>
            </w:r>
          </w:p>
          <w:p w14:paraId="7601A945" w14:textId="77777777" w:rsidR="007B6174" w:rsidRDefault="007B6174" w:rsidP="007B6174">
            <w:pPr>
              <w:pStyle w:val="2-"/>
            </w:pPr>
            <w:r>
              <w:tab/>
              <w:t>printf("START: %s\n", thread_name);</w:t>
            </w:r>
          </w:p>
          <w:p w14:paraId="38C7AD49" w14:textId="77777777" w:rsidR="007B6174" w:rsidRDefault="007B6174" w:rsidP="007B6174">
            <w:pPr>
              <w:pStyle w:val="2-"/>
            </w:pPr>
            <w:r>
              <w:tab/>
              <w:t>fflush(stdout);</w:t>
            </w:r>
          </w:p>
          <w:p w14:paraId="5F4F8EAD" w14:textId="77777777" w:rsidR="007B6174" w:rsidRDefault="007B6174" w:rsidP="007B6174">
            <w:pPr>
              <w:pStyle w:val="2-"/>
            </w:pPr>
            <w:r>
              <w:tab/>
            </w:r>
          </w:p>
          <w:p w14:paraId="0A2175CB" w14:textId="77777777" w:rsidR="007B6174" w:rsidRPr="00B46227" w:rsidRDefault="007B6174" w:rsidP="007B6174">
            <w:pPr>
              <w:pStyle w:val="2-"/>
              <w:rPr>
                <w:color w:val="00B050"/>
              </w:rPr>
            </w:pPr>
            <w:r>
              <w:rPr>
                <w:rFonts w:hint="eastAsia"/>
              </w:rPr>
              <w:tab/>
            </w:r>
            <w:r w:rsidRPr="00B46227">
              <w:rPr>
                <w:rFonts w:hint="eastAsia"/>
                <w:color w:val="00B050"/>
              </w:rPr>
              <w:t>//テスト用変数を更新</w:t>
            </w:r>
          </w:p>
          <w:p w14:paraId="40B09249" w14:textId="77777777" w:rsidR="007B6174" w:rsidRDefault="007B6174" w:rsidP="007B6174">
            <w:pPr>
              <w:pStyle w:val="2-"/>
            </w:pPr>
            <w:r>
              <w:lastRenderedPageBreak/>
              <w:tab/>
              <w:t>++ test.value;</w:t>
            </w:r>
          </w:p>
          <w:p w14:paraId="50E8D46F" w14:textId="77777777" w:rsidR="007B6174" w:rsidRDefault="007B6174" w:rsidP="007B6174">
            <w:pPr>
              <w:pStyle w:val="2-"/>
            </w:pPr>
            <w:r>
              <w:tab/>
              <w:t>++ test.loop_max;</w:t>
            </w:r>
          </w:p>
          <w:p w14:paraId="0F2A7EF8" w14:textId="77777777" w:rsidR="007B6174" w:rsidRDefault="007B6174" w:rsidP="007B6174">
            <w:pPr>
              <w:pStyle w:val="2-"/>
            </w:pPr>
            <w:r>
              <w:tab/>
            </w:r>
          </w:p>
          <w:p w14:paraId="6C559EFF" w14:textId="77777777" w:rsidR="007B6174" w:rsidRPr="00B46227" w:rsidRDefault="007B6174" w:rsidP="007B6174">
            <w:pPr>
              <w:pStyle w:val="2-"/>
              <w:rPr>
                <w:color w:val="00B050"/>
              </w:rPr>
            </w:pPr>
            <w:r>
              <w:rPr>
                <w:rFonts w:hint="eastAsia"/>
              </w:rPr>
              <w:tab/>
            </w:r>
            <w:r w:rsidRPr="00B46227">
              <w:rPr>
                <w:rFonts w:hint="eastAsia"/>
                <w:color w:val="00B050"/>
              </w:rPr>
              <w:t>//親スレッド_tを格納</w:t>
            </w:r>
          </w:p>
          <w:p w14:paraId="2BC1919A" w14:textId="77777777" w:rsidR="007B6174" w:rsidRDefault="007B6174" w:rsidP="007B6174">
            <w:pPr>
              <w:pStyle w:val="2-"/>
            </w:pPr>
            <w:r>
              <w:tab/>
              <w:t>tinfo.parent_pth = pth_tmp;</w:t>
            </w:r>
          </w:p>
          <w:p w14:paraId="3BFB8940" w14:textId="77777777" w:rsidR="007B6174" w:rsidRDefault="007B6174" w:rsidP="007B6174">
            <w:pPr>
              <w:pStyle w:val="2-"/>
            </w:pPr>
            <w:r>
              <w:tab/>
            </w:r>
          </w:p>
          <w:p w14:paraId="3BCD40F4" w14:textId="77777777" w:rsidR="007B6174" w:rsidRPr="00B46227" w:rsidRDefault="007B6174" w:rsidP="007B6174">
            <w:pPr>
              <w:pStyle w:val="2-"/>
              <w:rPr>
                <w:color w:val="00B050"/>
              </w:rPr>
            </w:pPr>
            <w:r>
              <w:rPr>
                <w:rFonts w:hint="eastAsia"/>
              </w:rPr>
              <w:tab/>
            </w:r>
            <w:r w:rsidRPr="00B46227">
              <w:rPr>
                <w:rFonts w:hint="eastAsia"/>
                <w:color w:val="00B050"/>
              </w:rPr>
              <w:t>//1秒スリープ</w:t>
            </w:r>
          </w:p>
          <w:p w14:paraId="4C41AF46" w14:textId="77777777" w:rsidR="007B6174" w:rsidRPr="00305003" w:rsidRDefault="007B6174" w:rsidP="007B6174">
            <w:pPr>
              <w:pStyle w:val="2-"/>
              <w:rPr>
                <w:color w:val="FF0000"/>
              </w:rPr>
            </w:pPr>
            <w:r>
              <w:tab/>
            </w:r>
            <w:r w:rsidRPr="00305003">
              <w:rPr>
                <w:color w:val="FF0000"/>
              </w:rPr>
              <w:t>sleep(1);</w:t>
            </w:r>
          </w:p>
          <w:p w14:paraId="0EEDFA15" w14:textId="77777777" w:rsidR="007B6174" w:rsidRDefault="007B6174" w:rsidP="007B6174">
            <w:pPr>
              <w:pStyle w:val="2-"/>
            </w:pPr>
            <w:r>
              <w:tab/>
            </w:r>
          </w:p>
          <w:p w14:paraId="5A9FAF73" w14:textId="77777777" w:rsidR="007B6174" w:rsidRPr="00F96884" w:rsidRDefault="007B6174" w:rsidP="007B6174">
            <w:pPr>
              <w:pStyle w:val="2-"/>
              <w:rPr>
                <w:color w:val="00B050"/>
              </w:rPr>
            </w:pPr>
            <w:r>
              <w:rPr>
                <w:rFonts w:hint="eastAsia"/>
              </w:rPr>
              <w:tab/>
            </w:r>
            <w:r w:rsidRPr="00F96884">
              <w:rPr>
                <w:rFonts w:hint="eastAsia"/>
                <w:color w:val="00B050"/>
              </w:rPr>
              <w:t>//子スレッドの生成と終了待ち</w:t>
            </w:r>
          </w:p>
          <w:p w14:paraId="3B1AB4FB" w14:textId="77777777" w:rsidR="007B6174" w:rsidRDefault="007B6174" w:rsidP="007B6174">
            <w:pPr>
              <w:pStyle w:val="2-"/>
            </w:pPr>
            <w:r>
              <w:tab/>
              <w:t>createChildThreads(thread_name, test, tinfo);</w:t>
            </w:r>
          </w:p>
          <w:p w14:paraId="0A9DD1BC" w14:textId="77777777" w:rsidR="007B6174" w:rsidRDefault="007B6174" w:rsidP="007B6174">
            <w:pPr>
              <w:pStyle w:val="2-"/>
            </w:pPr>
            <w:r>
              <w:tab/>
            </w:r>
          </w:p>
          <w:p w14:paraId="6383D6E3" w14:textId="77777777" w:rsidR="007B6174" w:rsidRPr="00F96884" w:rsidRDefault="007B6174" w:rsidP="007B6174">
            <w:pPr>
              <w:pStyle w:val="2-"/>
              <w:rPr>
                <w:color w:val="00B050"/>
              </w:rPr>
            </w:pPr>
            <w:r>
              <w:rPr>
                <w:rFonts w:hint="eastAsia"/>
              </w:rPr>
              <w:tab/>
            </w:r>
            <w:r w:rsidRPr="00F96884">
              <w:rPr>
                <w:rFonts w:hint="eastAsia"/>
                <w:color w:val="00B050"/>
              </w:rPr>
              <w:t>//子スレッド終了メッセージ</w:t>
            </w:r>
          </w:p>
          <w:p w14:paraId="53D7A824" w14:textId="77777777" w:rsidR="007B6174" w:rsidRDefault="007B6174" w:rsidP="007B6174">
            <w:pPr>
              <w:pStyle w:val="2-"/>
            </w:pPr>
            <w:r>
              <w:tab/>
              <w:t>printf("END: %s\n", thread_name);</w:t>
            </w:r>
          </w:p>
          <w:p w14:paraId="135A5994" w14:textId="77777777" w:rsidR="007B6174" w:rsidRDefault="007B6174" w:rsidP="007B6174">
            <w:pPr>
              <w:pStyle w:val="2-"/>
            </w:pPr>
            <w:r>
              <w:tab/>
              <w:t>fflush(stdout);</w:t>
            </w:r>
          </w:p>
          <w:p w14:paraId="0C2B36D8" w14:textId="77777777" w:rsidR="007B6174" w:rsidRDefault="007B6174" w:rsidP="007B6174">
            <w:pPr>
              <w:pStyle w:val="2-"/>
            </w:pPr>
            <w:r>
              <w:tab/>
            </w:r>
          </w:p>
          <w:p w14:paraId="70E3B928" w14:textId="77777777" w:rsidR="007B6174" w:rsidRDefault="007B6174" w:rsidP="007B6174">
            <w:pPr>
              <w:pStyle w:val="2-"/>
            </w:pPr>
            <w:r>
              <w:tab/>
              <w:t>return NULL;</w:t>
            </w:r>
          </w:p>
          <w:p w14:paraId="6B4338AD" w14:textId="77777777" w:rsidR="007B6174" w:rsidRDefault="007B6174" w:rsidP="007B6174">
            <w:pPr>
              <w:pStyle w:val="2-"/>
            </w:pPr>
            <w:r>
              <w:t>}</w:t>
            </w:r>
          </w:p>
          <w:p w14:paraId="0CE23C83" w14:textId="77777777" w:rsidR="007B6174" w:rsidRDefault="007B6174" w:rsidP="007B6174">
            <w:pPr>
              <w:pStyle w:val="2-"/>
            </w:pPr>
          </w:p>
          <w:p w14:paraId="5E382436" w14:textId="77777777" w:rsidR="007B6174" w:rsidRPr="00B46227" w:rsidRDefault="007B6174" w:rsidP="007B6174">
            <w:pPr>
              <w:pStyle w:val="2-"/>
              <w:rPr>
                <w:color w:val="00B050"/>
              </w:rPr>
            </w:pPr>
            <w:r w:rsidRPr="00B46227">
              <w:rPr>
                <w:rFonts w:hint="eastAsia"/>
                <w:color w:val="00B050"/>
              </w:rPr>
              <w:t>//子スレッドの生成と終了待ち</w:t>
            </w:r>
          </w:p>
          <w:p w14:paraId="2AD2156B" w14:textId="77777777" w:rsidR="007B6174" w:rsidRDefault="007B6174" w:rsidP="007B6174">
            <w:pPr>
              <w:pStyle w:val="2-"/>
            </w:pPr>
            <w:r>
              <w:t>void createChildThreads(const char* thread_name, TEST_INFO&amp; test, THREAD_INFO&amp; tinfo)</w:t>
            </w:r>
          </w:p>
          <w:p w14:paraId="588C6FA1" w14:textId="77777777" w:rsidR="007B6174" w:rsidRDefault="007B6174" w:rsidP="007B6174">
            <w:pPr>
              <w:pStyle w:val="2-"/>
            </w:pPr>
            <w:r>
              <w:t>{</w:t>
            </w:r>
          </w:p>
          <w:p w14:paraId="1EA35173" w14:textId="77777777" w:rsidR="007B6174" w:rsidRPr="00B46227" w:rsidRDefault="007B6174" w:rsidP="007B6174">
            <w:pPr>
              <w:pStyle w:val="2-"/>
              <w:rPr>
                <w:color w:val="00B050"/>
              </w:rPr>
            </w:pPr>
            <w:r>
              <w:rPr>
                <w:rFonts w:hint="eastAsia"/>
              </w:rPr>
              <w:tab/>
            </w:r>
            <w:r w:rsidRPr="00B46227">
              <w:rPr>
                <w:rFonts w:hint="eastAsia"/>
                <w:color w:val="00B050"/>
              </w:rPr>
              <w:t>//子スレッド生成ループ</w:t>
            </w:r>
          </w:p>
          <w:p w14:paraId="7A787A12" w14:textId="77777777" w:rsidR="007B6174" w:rsidRDefault="007B6174" w:rsidP="007B6174">
            <w:pPr>
              <w:pStyle w:val="2-"/>
            </w:pPr>
            <w:r>
              <w:tab/>
              <w:t>const int CHILD_THREAD_NUM = 3;</w:t>
            </w:r>
          </w:p>
          <w:p w14:paraId="7AF007CF" w14:textId="77777777" w:rsidR="007B6174" w:rsidRPr="00B46227" w:rsidRDefault="007B6174" w:rsidP="007B6174">
            <w:pPr>
              <w:pStyle w:val="2-"/>
              <w:rPr>
                <w:color w:val="00B050"/>
              </w:rPr>
            </w:pPr>
            <w:r>
              <w:rPr>
                <w:rFonts w:hint="eastAsia"/>
              </w:rPr>
              <w:tab/>
              <w:t xml:space="preserve">pthread_t pth[CHILD_THREAD_NUM];     </w:t>
            </w:r>
            <w:r w:rsidRPr="00B46227">
              <w:rPr>
                <w:rFonts w:hint="eastAsia"/>
                <w:color w:val="00B050"/>
              </w:rPr>
              <w:t xml:space="preserve"> //生成した子スレッドのスレッド_t</w:t>
            </w:r>
          </w:p>
          <w:p w14:paraId="65689964" w14:textId="77777777" w:rsidR="007B6174" w:rsidRPr="00B46227" w:rsidRDefault="007B6174" w:rsidP="007B6174">
            <w:pPr>
              <w:pStyle w:val="2-"/>
              <w:rPr>
                <w:color w:val="00B050"/>
              </w:rPr>
            </w:pPr>
            <w:r>
              <w:rPr>
                <w:rFonts w:hint="eastAsia"/>
              </w:rPr>
              <w:tab/>
              <w:t>THREAD_PARAM* param[CHILD_THREAD_NUM];</w:t>
            </w:r>
            <w:r w:rsidRPr="00B46227">
              <w:rPr>
                <w:rFonts w:hint="eastAsia"/>
                <w:color w:val="00B050"/>
              </w:rPr>
              <w:t>//スレッド受け渡し用データ</w:t>
            </w:r>
          </w:p>
          <w:p w14:paraId="78D181A4" w14:textId="77777777" w:rsidR="007B6174" w:rsidRDefault="007B6174" w:rsidP="007B6174">
            <w:pPr>
              <w:pStyle w:val="2-"/>
            </w:pPr>
            <w:r>
              <w:tab/>
              <w:t>for(int i = 0; i &lt; test.start_i; ++i)</w:t>
            </w:r>
          </w:p>
          <w:p w14:paraId="18677B7F" w14:textId="77777777" w:rsidR="007B6174" w:rsidRDefault="007B6174" w:rsidP="007B6174">
            <w:pPr>
              <w:pStyle w:val="2-"/>
            </w:pPr>
            <w:r>
              <w:tab/>
              <w:t>{</w:t>
            </w:r>
          </w:p>
          <w:p w14:paraId="54F987FC" w14:textId="77777777" w:rsidR="007B6174" w:rsidRDefault="007B6174" w:rsidP="007B6174">
            <w:pPr>
              <w:pStyle w:val="2-"/>
            </w:pPr>
            <w:r>
              <w:tab/>
            </w:r>
            <w:r>
              <w:tab/>
              <w:t>pth[i] = 0;</w:t>
            </w:r>
          </w:p>
          <w:p w14:paraId="03E2A804" w14:textId="77777777" w:rsidR="007B6174" w:rsidRDefault="007B6174" w:rsidP="007B6174">
            <w:pPr>
              <w:pStyle w:val="2-"/>
            </w:pPr>
            <w:r>
              <w:tab/>
            </w:r>
            <w:r>
              <w:tab/>
              <w:t>param[i] = NULL;</w:t>
            </w:r>
          </w:p>
          <w:p w14:paraId="29545049" w14:textId="77777777" w:rsidR="007B6174" w:rsidRDefault="007B6174" w:rsidP="007B6174">
            <w:pPr>
              <w:pStyle w:val="2-"/>
            </w:pPr>
            <w:r>
              <w:tab/>
              <w:t>}</w:t>
            </w:r>
          </w:p>
          <w:p w14:paraId="2298C827" w14:textId="77777777" w:rsidR="007B6174" w:rsidRDefault="007B6174" w:rsidP="007B6174">
            <w:pPr>
              <w:pStyle w:val="2-"/>
            </w:pPr>
            <w:r>
              <w:tab/>
              <w:t>for(int i = test.start_i; i &lt; CHILD_THREAD_NUM; ++i)</w:t>
            </w:r>
          </w:p>
          <w:p w14:paraId="5A434C85" w14:textId="77777777" w:rsidR="007B6174" w:rsidRDefault="007B6174" w:rsidP="007B6174">
            <w:pPr>
              <w:pStyle w:val="2-"/>
            </w:pPr>
            <w:r>
              <w:tab/>
              <w:t>{</w:t>
            </w:r>
          </w:p>
          <w:p w14:paraId="62DB67AD" w14:textId="77777777" w:rsidR="007B6174" w:rsidRPr="00B46227" w:rsidRDefault="007B6174" w:rsidP="007B6174">
            <w:pPr>
              <w:pStyle w:val="2-"/>
              <w:rPr>
                <w:color w:val="00B050"/>
              </w:rPr>
            </w:pPr>
            <w:r>
              <w:rPr>
                <w:rFonts w:hint="eastAsia"/>
              </w:rPr>
              <w:tab/>
            </w:r>
            <w:r>
              <w:rPr>
                <w:rFonts w:hint="eastAsia"/>
              </w:rPr>
              <w:tab/>
            </w:r>
            <w:r w:rsidRPr="00B46227">
              <w:rPr>
                <w:rFonts w:hint="eastAsia"/>
                <w:color w:val="00B050"/>
              </w:rPr>
              <w:t>//子スレッド用パラメータ作成</w:t>
            </w:r>
          </w:p>
          <w:p w14:paraId="16253E21" w14:textId="77777777" w:rsidR="007B6174" w:rsidRDefault="007B6174" w:rsidP="007B6174">
            <w:pPr>
              <w:pStyle w:val="2-"/>
            </w:pPr>
            <w:r>
              <w:tab/>
            </w:r>
            <w:r>
              <w:tab/>
              <w:t>param[i] = (THREAD_PARAM*)malloc(sizeof(THREAD_PARAM));</w:t>
            </w:r>
          </w:p>
          <w:p w14:paraId="2DCD2925" w14:textId="77777777" w:rsidR="007B6174" w:rsidRDefault="007B6174" w:rsidP="007B6174">
            <w:pPr>
              <w:pStyle w:val="2-"/>
            </w:pPr>
            <w:r>
              <w:tab/>
            </w:r>
            <w:r>
              <w:tab/>
              <w:t>memcpy(&amp;param[i]-&gt;test, &amp;test, sizeof(TEST_INFO));</w:t>
            </w:r>
          </w:p>
          <w:p w14:paraId="32B029EA" w14:textId="77777777" w:rsidR="007B6174" w:rsidRDefault="007B6174" w:rsidP="007B6174">
            <w:pPr>
              <w:pStyle w:val="2-"/>
            </w:pPr>
            <w:r>
              <w:tab/>
            </w:r>
            <w:r>
              <w:tab/>
              <w:t>memcpy(&amp;param[i]-&gt;thread, &amp;tinfo, sizeof(THREAD_INFO));</w:t>
            </w:r>
          </w:p>
          <w:p w14:paraId="2B44B5B3" w14:textId="77777777" w:rsidR="007B6174" w:rsidRDefault="007B6174" w:rsidP="007B6174">
            <w:pPr>
              <w:pStyle w:val="2-"/>
            </w:pPr>
            <w:r>
              <w:tab/>
            </w:r>
            <w:r>
              <w:tab/>
              <w:t>param[i]-&gt;test.start_i = i + 1;</w:t>
            </w:r>
          </w:p>
          <w:p w14:paraId="05FB56A4" w14:textId="77777777" w:rsidR="007B6174" w:rsidRDefault="007B6174" w:rsidP="007B6174">
            <w:pPr>
              <w:pStyle w:val="2-"/>
            </w:pPr>
            <w:r>
              <w:tab/>
            </w:r>
            <w:r>
              <w:tab/>
            </w:r>
          </w:p>
          <w:p w14:paraId="1637976A" w14:textId="77777777" w:rsidR="007B6174" w:rsidRPr="00B46227" w:rsidRDefault="007B6174" w:rsidP="007B6174">
            <w:pPr>
              <w:pStyle w:val="2-"/>
              <w:rPr>
                <w:color w:val="00B050"/>
              </w:rPr>
            </w:pPr>
            <w:r>
              <w:rPr>
                <w:rFonts w:hint="eastAsia"/>
              </w:rPr>
              <w:tab/>
            </w:r>
            <w:r>
              <w:rPr>
                <w:rFonts w:hint="eastAsia"/>
              </w:rPr>
              <w:tab/>
            </w:r>
            <w:r w:rsidRPr="00B46227">
              <w:rPr>
                <w:rFonts w:hint="eastAsia"/>
                <w:color w:val="00B050"/>
              </w:rPr>
              <w:t>//子スレッド生成</w:t>
            </w:r>
          </w:p>
          <w:p w14:paraId="6DB87C12" w14:textId="77777777" w:rsidR="007B6174" w:rsidRDefault="007B6174" w:rsidP="007B6174">
            <w:pPr>
              <w:pStyle w:val="2-"/>
            </w:pPr>
            <w:r>
              <w:tab/>
            </w:r>
            <w:r>
              <w:tab/>
              <w:t>pthread_t pth_tmp = 0;</w:t>
            </w:r>
          </w:p>
          <w:p w14:paraId="597CB214" w14:textId="77777777" w:rsidR="007B6174" w:rsidRPr="00305003" w:rsidRDefault="007B6174" w:rsidP="007B6174">
            <w:pPr>
              <w:pStyle w:val="2-"/>
              <w:rPr>
                <w:color w:val="FF0000"/>
              </w:rPr>
            </w:pPr>
            <w:r>
              <w:tab/>
            </w:r>
            <w:r>
              <w:tab/>
              <w:t xml:space="preserve">int ret = </w:t>
            </w:r>
            <w:r w:rsidRPr="00305003">
              <w:rPr>
                <w:color w:val="FF0000"/>
              </w:rPr>
              <w:t>pthread_create((pthread_t*)&amp;pth_tmp, NULL, threadFunc, (void*)(param[i]));</w:t>
            </w:r>
          </w:p>
          <w:p w14:paraId="1FC886B4" w14:textId="77777777" w:rsidR="007B6174" w:rsidRDefault="007B6174" w:rsidP="007B6174">
            <w:pPr>
              <w:pStyle w:val="2-"/>
            </w:pPr>
            <w:r>
              <w:tab/>
            </w:r>
            <w:r>
              <w:tab/>
              <w:t>if(ret != 0)</w:t>
            </w:r>
          </w:p>
          <w:p w14:paraId="6AE46E45" w14:textId="77777777" w:rsidR="007B6174" w:rsidRDefault="007B6174" w:rsidP="007B6174">
            <w:pPr>
              <w:pStyle w:val="2-"/>
            </w:pPr>
            <w:r>
              <w:tab/>
            </w:r>
            <w:r>
              <w:tab/>
              <w:t>{</w:t>
            </w:r>
          </w:p>
          <w:p w14:paraId="586746D3" w14:textId="77777777" w:rsidR="007B6174" w:rsidRDefault="007B6174" w:rsidP="007B6174">
            <w:pPr>
              <w:pStyle w:val="2-"/>
            </w:pPr>
            <w:r>
              <w:rPr>
                <w:rFonts w:hint="eastAsia"/>
              </w:rPr>
              <w:tab/>
            </w:r>
            <w:r>
              <w:rPr>
                <w:rFonts w:hint="eastAsia"/>
              </w:rPr>
              <w:tab/>
            </w:r>
            <w:r>
              <w:rPr>
                <w:rFonts w:hint="eastAsia"/>
              </w:rPr>
              <w:tab/>
            </w:r>
            <w:r w:rsidRPr="00B46227">
              <w:rPr>
                <w:rFonts w:hint="eastAsia"/>
                <w:color w:val="00B050"/>
              </w:rPr>
              <w:t>//子スレッド生成失敗</w:t>
            </w:r>
          </w:p>
          <w:p w14:paraId="0D14ECF0" w14:textId="77777777" w:rsidR="007B6174" w:rsidRDefault="007B6174" w:rsidP="007B6174">
            <w:pPr>
              <w:pStyle w:val="2-"/>
            </w:pPr>
            <w:r>
              <w:tab/>
            </w:r>
            <w:r>
              <w:tab/>
            </w:r>
            <w:r>
              <w:tab/>
              <w:t>free(param[i]);</w:t>
            </w:r>
          </w:p>
          <w:p w14:paraId="76D27652" w14:textId="77777777" w:rsidR="007B6174" w:rsidRDefault="007B6174" w:rsidP="007B6174">
            <w:pPr>
              <w:pStyle w:val="2-"/>
            </w:pPr>
            <w:r>
              <w:tab/>
            </w:r>
            <w:r>
              <w:tab/>
            </w:r>
            <w:r>
              <w:tab/>
              <w:t>param[i] = NULL;</w:t>
            </w:r>
          </w:p>
          <w:p w14:paraId="03121E68" w14:textId="77777777" w:rsidR="007B6174" w:rsidRDefault="007B6174" w:rsidP="007B6174">
            <w:pPr>
              <w:pStyle w:val="2-"/>
            </w:pPr>
            <w:r>
              <w:tab/>
            </w:r>
            <w:r>
              <w:tab/>
            </w:r>
            <w:r>
              <w:tab/>
            </w:r>
          </w:p>
          <w:p w14:paraId="69251D92"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//エラーメッセージ</w:t>
            </w:r>
          </w:p>
          <w:p w14:paraId="4FEC672C" w14:textId="77777777" w:rsidR="007B6174" w:rsidRDefault="007B6174" w:rsidP="007B6174">
            <w:pPr>
              <w:pStyle w:val="2-"/>
            </w:pPr>
            <w:r>
              <w:tab/>
            </w:r>
            <w:r>
              <w:tab/>
            </w:r>
            <w:r>
              <w:tab/>
              <w:t>if(tinfo.is_root_thread)</w:t>
            </w:r>
          </w:p>
          <w:p w14:paraId="3B3EDA80" w14:textId="77777777" w:rsidR="007B6174" w:rsidRDefault="007B6174" w:rsidP="007B6174">
            <w:pPr>
              <w:pStyle w:val="2-"/>
            </w:pPr>
            <w:r>
              <w:tab/>
            </w:r>
            <w:r>
              <w:tab/>
            </w:r>
            <w:r>
              <w:tab/>
            </w:r>
            <w:r>
              <w:tab/>
              <w:t>fprintf(stderr, "%s -&gt; [%d] FAILED (errno=%d)\n", thread_name, i, ret, errno);</w:t>
            </w:r>
          </w:p>
          <w:p w14:paraId="75514055" w14:textId="77777777" w:rsidR="007B6174" w:rsidRDefault="007B6174" w:rsidP="007B6174">
            <w:pPr>
              <w:pStyle w:val="2-"/>
            </w:pPr>
            <w:r>
              <w:tab/>
            </w:r>
            <w:r>
              <w:tab/>
            </w:r>
            <w:r>
              <w:tab/>
              <w:t>else</w:t>
            </w:r>
          </w:p>
          <w:p w14:paraId="491DE2EE" w14:textId="77777777" w:rsidR="007B6174" w:rsidRDefault="007B6174" w:rsidP="007B6174">
            <w:pPr>
              <w:pStyle w:val="2-"/>
            </w:pPr>
            <w:r>
              <w:tab/>
            </w:r>
            <w:r>
              <w:tab/>
            </w:r>
            <w:r>
              <w:tab/>
            </w:r>
            <w:r>
              <w:tab/>
              <w:t>fprintf(stderr, "%s -&gt; [%d] FAILED (errno=%d)\n", thread_name, i, ret, errno);</w:t>
            </w:r>
          </w:p>
          <w:p w14:paraId="1A97AD97" w14:textId="77777777" w:rsidR="007B6174" w:rsidRDefault="007B6174" w:rsidP="007B6174">
            <w:pPr>
              <w:pStyle w:val="2-"/>
            </w:pPr>
            <w:r>
              <w:tab/>
            </w:r>
            <w:r>
              <w:tab/>
            </w:r>
            <w:r>
              <w:tab/>
              <w:t>fflush(stderr);</w:t>
            </w:r>
          </w:p>
          <w:p w14:paraId="47EB2743" w14:textId="77777777" w:rsidR="007B6174" w:rsidRDefault="007B6174" w:rsidP="007B6174">
            <w:pPr>
              <w:pStyle w:val="2-"/>
            </w:pPr>
            <w:r>
              <w:tab/>
            </w:r>
            <w:r>
              <w:tab/>
            </w:r>
            <w:r>
              <w:tab/>
            </w:r>
          </w:p>
          <w:p w14:paraId="234E1207"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//1秒スリープ</w:t>
            </w:r>
          </w:p>
          <w:p w14:paraId="05166479" w14:textId="77777777" w:rsidR="007B6174" w:rsidRPr="00305003" w:rsidRDefault="007B6174" w:rsidP="007B6174">
            <w:pPr>
              <w:pStyle w:val="2-"/>
              <w:rPr>
                <w:color w:val="FF0000"/>
              </w:rPr>
            </w:pPr>
            <w:r>
              <w:tab/>
            </w:r>
            <w:r>
              <w:tab/>
            </w:r>
            <w:r>
              <w:tab/>
            </w:r>
            <w:r w:rsidRPr="00305003">
              <w:rPr>
                <w:color w:val="FF0000"/>
              </w:rPr>
              <w:t>sleep(1);</w:t>
            </w:r>
          </w:p>
          <w:p w14:paraId="471925D6" w14:textId="77777777" w:rsidR="007B6174" w:rsidRDefault="007B6174" w:rsidP="007B6174">
            <w:pPr>
              <w:pStyle w:val="2-"/>
            </w:pPr>
            <w:r>
              <w:tab/>
            </w:r>
            <w:r>
              <w:tab/>
              <w:t>}</w:t>
            </w:r>
          </w:p>
          <w:p w14:paraId="2ACD5F35" w14:textId="77777777" w:rsidR="007B6174" w:rsidRDefault="007B6174" w:rsidP="007B6174">
            <w:pPr>
              <w:pStyle w:val="2-"/>
            </w:pPr>
            <w:r>
              <w:tab/>
            </w:r>
            <w:r>
              <w:tab/>
              <w:t>else</w:t>
            </w:r>
          </w:p>
          <w:p w14:paraId="23CA2D47" w14:textId="77777777" w:rsidR="007B6174" w:rsidRDefault="007B6174" w:rsidP="007B6174">
            <w:pPr>
              <w:pStyle w:val="2-"/>
            </w:pPr>
            <w:r>
              <w:tab/>
            </w:r>
            <w:r>
              <w:tab/>
              <w:t>{</w:t>
            </w:r>
          </w:p>
          <w:p w14:paraId="1E37B90A"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//子スレッド生成成功</w:t>
            </w:r>
          </w:p>
          <w:p w14:paraId="5AC2699B" w14:textId="77777777" w:rsidR="007B6174" w:rsidRDefault="007B6174" w:rsidP="007B6174">
            <w:pPr>
              <w:pStyle w:val="2-"/>
            </w:pPr>
            <w:r>
              <w:tab/>
            </w:r>
            <w:r>
              <w:tab/>
            </w:r>
            <w:r>
              <w:tab/>
            </w:r>
          </w:p>
          <w:p w14:paraId="6F5A4941" w14:textId="77777777" w:rsidR="007B6174" w:rsidRDefault="007B6174" w:rsidP="007B6174">
            <w:pPr>
              <w:pStyle w:val="2-"/>
            </w:pPr>
            <w:r>
              <w:rPr>
                <w:rFonts w:hint="eastAsia"/>
              </w:rPr>
              <w:tab/>
            </w:r>
            <w:r>
              <w:rPr>
                <w:rFonts w:hint="eastAsia"/>
              </w:rPr>
              <w:tab/>
            </w:r>
            <w:r>
              <w:rPr>
                <w:rFonts w:hint="eastAsia"/>
              </w:rPr>
              <w:tab/>
            </w:r>
            <w:r w:rsidRPr="00B46227">
              <w:rPr>
                <w:rFonts w:hint="eastAsia"/>
                <w:color w:val="00B050"/>
              </w:rPr>
              <w:t>//子スレッドのスレッド_tを記録（最後の終了待ち用）</w:t>
            </w:r>
          </w:p>
          <w:p w14:paraId="75B93CAB" w14:textId="77777777" w:rsidR="007B6174" w:rsidRDefault="007B6174" w:rsidP="007B6174">
            <w:pPr>
              <w:pStyle w:val="2-"/>
            </w:pPr>
            <w:r>
              <w:tab/>
            </w:r>
            <w:r>
              <w:tab/>
            </w:r>
            <w:r>
              <w:tab/>
              <w:t>pth[i] = pth_tmp;</w:t>
            </w:r>
          </w:p>
          <w:p w14:paraId="5E596847" w14:textId="77777777" w:rsidR="007B6174" w:rsidRDefault="007B6174" w:rsidP="007B6174">
            <w:pPr>
              <w:pStyle w:val="2-"/>
            </w:pPr>
            <w:r>
              <w:tab/>
            </w:r>
            <w:r>
              <w:tab/>
            </w:r>
            <w:r>
              <w:tab/>
            </w:r>
          </w:p>
          <w:p w14:paraId="270244E2" w14:textId="77777777" w:rsidR="007B6174" w:rsidRPr="00B46227" w:rsidRDefault="007B6174" w:rsidP="007B6174">
            <w:pPr>
              <w:pStyle w:val="2-"/>
              <w:rPr>
                <w:color w:val="00B050"/>
              </w:rPr>
            </w:pPr>
            <w:r>
              <w:rPr>
                <w:rFonts w:hint="eastAsia"/>
              </w:rPr>
              <w:lastRenderedPageBreak/>
              <w:tab/>
            </w:r>
            <w:r>
              <w:rPr>
                <w:rFonts w:hint="eastAsia"/>
              </w:rPr>
              <w:tab/>
            </w:r>
            <w:r>
              <w:rPr>
                <w:rFonts w:hint="eastAsia"/>
              </w:rPr>
              <w:tab/>
            </w:r>
            <w:r w:rsidRPr="00B46227">
              <w:rPr>
                <w:rFonts w:hint="eastAsia"/>
                <w:color w:val="00B050"/>
              </w:rPr>
              <w:t>//子スレッド生成メッセージ</w:t>
            </w:r>
          </w:p>
          <w:p w14:paraId="1D196AD2" w14:textId="77777777" w:rsidR="007B6174" w:rsidRDefault="007B6174" w:rsidP="007B6174">
            <w:pPr>
              <w:pStyle w:val="2-"/>
            </w:pPr>
            <w:r>
              <w:tab/>
            </w:r>
            <w:r>
              <w:tab/>
            </w:r>
            <w:r>
              <w:tab/>
              <w:t>if(tinfo.is_root_thread)</w:t>
            </w:r>
          </w:p>
          <w:p w14:paraId="7323B029" w14:textId="77777777" w:rsidR="007B6174" w:rsidRDefault="007B6174" w:rsidP="007B6174">
            <w:pPr>
              <w:pStyle w:val="2-"/>
            </w:pPr>
            <w:r>
              <w:tab/>
            </w:r>
            <w:r>
              <w:tab/>
            </w:r>
            <w:r>
              <w:tab/>
            </w:r>
            <w:r>
              <w:tab/>
              <w:t>printf("%s -&gt; [%d] CREATED:C%d(%010p,%010p)\n", thread_name, i, tinfo.level + 1, pth_tmp, tinfo.parent_pth);</w:t>
            </w:r>
          </w:p>
          <w:p w14:paraId="3B2A05BD" w14:textId="77777777" w:rsidR="007B6174" w:rsidRDefault="007B6174" w:rsidP="007B6174">
            <w:pPr>
              <w:pStyle w:val="2-"/>
            </w:pPr>
            <w:r>
              <w:tab/>
            </w:r>
            <w:r>
              <w:tab/>
            </w:r>
            <w:r>
              <w:tab/>
              <w:t>else</w:t>
            </w:r>
          </w:p>
          <w:p w14:paraId="562AEC6A" w14:textId="77777777" w:rsidR="007B6174" w:rsidRDefault="007B6174" w:rsidP="007B6174">
            <w:pPr>
              <w:pStyle w:val="2-"/>
            </w:pPr>
            <w:r>
              <w:tab/>
            </w:r>
            <w:r>
              <w:tab/>
            </w:r>
            <w:r>
              <w:tab/>
            </w:r>
            <w:r>
              <w:tab/>
              <w:t>printf("%s -&gt; [%d] CREATED:C%d(%010p,%010p)\n", thread_name, i, tinfo.level + 1, pth_tmp, tinfo.parent_pth);</w:t>
            </w:r>
          </w:p>
          <w:p w14:paraId="47BC86A8" w14:textId="77777777" w:rsidR="007B6174" w:rsidRDefault="007B6174" w:rsidP="007B6174">
            <w:pPr>
              <w:pStyle w:val="2-"/>
            </w:pPr>
            <w:r>
              <w:tab/>
            </w:r>
            <w:r>
              <w:tab/>
            </w:r>
            <w:r>
              <w:tab/>
              <w:t>fflush(stdout);</w:t>
            </w:r>
          </w:p>
          <w:p w14:paraId="2686C74E" w14:textId="77777777" w:rsidR="007B6174" w:rsidRDefault="007B6174" w:rsidP="007B6174">
            <w:pPr>
              <w:pStyle w:val="2-"/>
            </w:pPr>
            <w:r>
              <w:tab/>
            </w:r>
            <w:r>
              <w:tab/>
            </w:r>
            <w:r>
              <w:tab/>
            </w:r>
          </w:p>
          <w:p w14:paraId="1B98C0DF"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//2秒スリープ</w:t>
            </w:r>
          </w:p>
          <w:p w14:paraId="4E2BF411" w14:textId="77777777" w:rsidR="007B6174" w:rsidRPr="00305003" w:rsidRDefault="007B6174" w:rsidP="007B6174">
            <w:pPr>
              <w:pStyle w:val="2-"/>
              <w:rPr>
                <w:color w:val="FF0000"/>
              </w:rPr>
            </w:pPr>
            <w:r>
              <w:tab/>
            </w:r>
            <w:r>
              <w:tab/>
            </w:r>
            <w:r>
              <w:tab/>
            </w:r>
            <w:r w:rsidRPr="00305003">
              <w:rPr>
                <w:color w:val="FF0000"/>
              </w:rPr>
              <w:t>sleep(2);</w:t>
            </w:r>
          </w:p>
          <w:p w14:paraId="073F0DD7" w14:textId="77777777" w:rsidR="007B6174" w:rsidRDefault="007B6174" w:rsidP="007B6174">
            <w:pPr>
              <w:pStyle w:val="2-"/>
            </w:pPr>
            <w:r>
              <w:tab/>
            </w:r>
            <w:r>
              <w:tab/>
              <w:t>}</w:t>
            </w:r>
          </w:p>
          <w:p w14:paraId="1902A688" w14:textId="77777777" w:rsidR="007B6174" w:rsidRDefault="007B6174" w:rsidP="007B6174">
            <w:pPr>
              <w:pStyle w:val="2-"/>
            </w:pPr>
            <w:r>
              <w:tab/>
              <w:t>}</w:t>
            </w:r>
          </w:p>
          <w:p w14:paraId="15BB7671" w14:textId="77777777" w:rsidR="007B6174" w:rsidRDefault="007B6174" w:rsidP="007B6174">
            <w:pPr>
              <w:pStyle w:val="2-"/>
            </w:pPr>
            <w:r>
              <w:tab/>
            </w:r>
          </w:p>
          <w:p w14:paraId="53BB8805" w14:textId="77777777" w:rsidR="007B6174" w:rsidRPr="00B46227" w:rsidRDefault="007B6174" w:rsidP="007B6174">
            <w:pPr>
              <w:pStyle w:val="2-"/>
              <w:rPr>
                <w:color w:val="00B050"/>
              </w:rPr>
            </w:pPr>
            <w:r>
              <w:rPr>
                <w:rFonts w:hint="eastAsia"/>
              </w:rPr>
              <w:tab/>
            </w:r>
            <w:r w:rsidRPr="00B46227">
              <w:rPr>
                <w:rFonts w:hint="eastAsia"/>
                <w:color w:val="00B050"/>
              </w:rPr>
              <w:t>//ダミー処理</w:t>
            </w:r>
          </w:p>
          <w:p w14:paraId="5C5DFFC8" w14:textId="77777777" w:rsidR="007B6174" w:rsidRDefault="007B6174" w:rsidP="007B6174">
            <w:pPr>
              <w:pStyle w:val="2-"/>
            </w:pPr>
            <w:r>
              <w:tab/>
              <w:t>for(int i = 0; i &lt; test.loop_max; ++i)</w:t>
            </w:r>
          </w:p>
          <w:p w14:paraId="1D2A7EF0" w14:textId="77777777" w:rsidR="007B6174" w:rsidRDefault="007B6174" w:rsidP="007B6174">
            <w:pPr>
              <w:pStyle w:val="2-"/>
            </w:pPr>
            <w:r>
              <w:tab/>
              <w:t>{</w:t>
            </w:r>
          </w:p>
          <w:p w14:paraId="02548A85" w14:textId="77777777" w:rsidR="007B6174" w:rsidRPr="00B46227" w:rsidRDefault="007B6174" w:rsidP="007B6174">
            <w:pPr>
              <w:pStyle w:val="2-"/>
              <w:rPr>
                <w:color w:val="00B050"/>
              </w:rPr>
            </w:pPr>
            <w:r>
              <w:rPr>
                <w:rFonts w:hint="eastAsia"/>
              </w:rPr>
              <w:tab/>
            </w:r>
            <w:r>
              <w:rPr>
                <w:rFonts w:hint="eastAsia"/>
              </w:rPr>
              <w:tab/>
            </w:r>
            <w:r w:rsidRPr="00B46227">
              <w:rPr>
                <w:rFonts w:hint="eastAsia"/>
                <w:color w:val="00B050"/>
              </w:rPr>
              <w:t>//ダミーメッセージ表示</w:t>
            </w:r>
          </w:p>
          <w:p w14:paraId="0052AED1" w14:textId="77777777" w:rsidR="007B6174" w:rsidRDefault="007B6174" w:rsidP="007B6174">
            <w:pPr>
              <w:pStyle w:val="2-"/>
            </w:pPr>
            <w:r>
              <w:tab/>
            </w:r>
            <w:r>
              <w:tab/>
              <w:t>printf("[%s] ... Process(%d/%d): text=\"%s\",value=%d (tls_tid=%010p)\n", thread_name, i + 1, test.loop_max, test.text, test.value, tls_pth);</w:t>
            </w:r>
          </w:p>
          <w:p w14:paraId="7F0938A1" w14:textId="77777777" w:rsidR="007B6174" w:rsidRDefault="007B6174" w:rsidP="007B6174">
            <w:pPr>
              <w:pStyle w:val="2-"/>
            </w:pPr>
            <w:r>
              <w:tab/>
            </w:r>
            <w:r>
              <w:tab/>
              <w:t>fflush(stdout);</w:t>
            </w:r>
          </w:p>
          <w:p w14:paraId="1FCE6BE0" w14:textId="77777777" w:rsidR="007B6174" w:rsidRDefault="007B6174" w:rsidP="007B6174">
            <w:pPr>
              <w:pStyle w:val="2-"/>
            </w:pPr>
            <w:r>
              <w:tab/>
            </w:r>
            <w:r>
              <w:tab/>
              <w:t>test.value += 10;</w:t>
            </w:r>
          </w:p>
          <w:p w14:paraId="4D0D2F8A" w14:textId="77777777" w:rsidR="007B6174" w:rsidRDefault="007B6174" w:rsidP="007B6174">
            <w:pPr>
              <w:pStyle w:val="2-"/>
            </w:pPr>
            <w:r>
              <w:tab/>
            </w:r>
            <w:r>
              <w:tab/>
            </w:r>
          </w:p>
          <w:p w14:paraId="0DE59FB2" w14:textId="77777777" w:rsidR="007B6174" w:rsidRPr="00B46227" w:rsidRDefault="007B6174" w:rsidP="007B6174">
            <w:pPr>
              <w:pStyle w:val="2-"/>
              <w:rPr>
                <w:color w:val="00B050"/>
              </w:rPr>
            </w:pPr>
            <w:r>
              <w:rPr>
                <w:rFonts w:hint="eastAsia"/>
              </w:rPr>
              <w:tab/>
            </w:r>
            <w:r>
              <w:rPr>
                <w:rFonts w:hint="eastAsia"/>
              </w:rPr>
              <w:tab/>
            </w:r>
            <w:r w:rsidRPr="00B46227">
              <w:rPr>
                <w:rFonts w:hint="eastAsia"/>
                <w:color w:val="00B050"/>
              </w:rPr>
              <w:t>//1秒スリープ</w:t>
            </w:r>
          </w:p>
          <w:p w14:paraId="3D2C2BFB" w14:textId="77777777" w:rsidR="007B6174" w:rsidRPr="00305003" w:rsidRDefault="007B6174" w:rsidP="007B6174">
            <w:pPr>
              <w:pStyle w:val="2-"/>
              <w:rPr>
                <w:color w:val="FF0000"/>
              </w:rPr>
            </w:pPr>
            <w:r>
              <w:tab/>
            </w:r>
            <w:r>
              <w:tab/>
            </w:r>
            <w:r w:rsidRPr="00305003">
              <w:rPr>
                <w:color w:val="FF0000"/>
              </w:rPr>
              <w:t>sleep(1);</w:t>
            </w:r>
          </w:p>
          <w:p w14:paraId="62A01E7D" w14:textId="77777777" w:rsidR="007B6174" w:rsidRDefault="007B6174" w:rsidP="007B6174">
            <w:pPr>
              <w:pStyle w:val="2-"/>
            </w:pPr>
            <w:r>
              <w:tab/>
              <w:t>}</w:t>
            </w:r>
          </w:p>
          <w:p w14:paraId="33BE873D" w14:textId="77777777" w:rsidR="007B6174" w:rsidRDefault="007B6174" w:rsidP="007B6174">
            <w:pPr>
              <w:pStyle w:val="2-"/>
            </w:pPr>
            <w:r>
              <w:tab/>
            </w:r>
          </w:p>
          <w:p w14:paraId="2F57033B" w14:textId="77777777" w:rsidR="007B6174" w:rsidRPr="00B46227" w:rsidRDefault="007B6174" w:rsidP="007B6174">
            <w:pPr>
              <w:pStyle w:val="2-"/>
              <w:rPr>
                <w:color w:val="00B050"/>
              </w:rPr>
            </w:pPr>
            <w:r>
              <w:rPr>
                <w:rFonts w:hint="eastAsia"/>
              </w:rPr>
              <w:tab/>
            </w:r>
            <w:r w:rsidRPr="00B46227">
              <w:rPr>
                <w:rFonts w:hint="eastAsia"/>
                <w:color w:val="00B050"/>
              </w:rPr>
              <w:t>//子スレッドの終了待ち</w:t>
            </w:r>
          </w:p>
          <w:p w14:paraId="3823C0A1" w14:textId="77777777" w:rsidR="007B6174" w:rsidRDefault="007B6174" w:rsidP="007B6174">
            <w:pPr>
              <w:pStyle w:val="2-"/>
            </w:pPr>
            <w:r>
              <w:tab/>
              <w:t>for(int i = 0; i &lt; CHILD_THREAD_NUM; ++i)</w:t>
            </w:r>
          </w:p>
          <w:p w14:paraId="4EA1C44B" w14:textId="77777777" w:rsidR="007B6174" w:rsidRDefault="007B6174" w:rsidP="007B6174">
            <w:pPr>
              <w:pStyle w:val="2-"/>
            </w:pPr>
            <w:r>
              <w:tab/>
              <w:t>{</w:t>
            </w:r>
          </w:p>
          <w:p w14:paraId="2EF448FD" w14:textId="77777777" w:rsidR="007B6174" w:rsidRDefault="007B6174" w:rsidP="007B6174">
            <w:pPr>
              <w:pStyle w:val="2-"/>
            </w:pPr>
            <w:r>
              <w:tab/>
            </w:r>
            <w:r>
              <w:tab/>
              <w:t>pthread_t pth_tmp = pth[i];</w:t>
            </w:r>
          </w:p>
          <w:p w14:paraId="6CA0E048" w14:textId="77777777" w:rsidR="007B6174" w:rsidRDefault="007B6174" w:rsidP="007B6174">
            <w:pPr>
              <w:pStyle w:val="2-"/>
            </w:pPr>
            <w:r>
              <w:tab/>
            </w:r>
            <w:r>
              <w:tab/>
              <w:t>if(pth_tmp &gt; 0)</w:t>
            </w:r>
          </w:p>
          <w:p w14:paraId="72C92A35" w14:textId="77777777" w:rsidR="007B6174" w:rsidRDefault="007B6174" w:rsidP="007B6174">
            <w:pPr>
              <w:pStyle w:val="2-"/>
            </w:pPr>
            <w:r>
              <w:tab/>
            </w:r>
            <w:r>
              <w:tab/>
              <w:t>{</w:t>
            </w:r>
          </w:p>
          <w:p w14:paraId="2A651D6E"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//ウェイト開始メッセージ</w:t>
            </w:r>
          </w:p>
          <w:p w14:paraId="0426C747" w14:textId="77777777" w:rsidR="007B6174" w:rsidRDefault="007B6174" w:rsidP="007B6174">
            <w:pPr>
              <w:pStyle w:val="2-"/>
            </w:pPr>
            <w:r>
              <w:tab/>
            </w:r>
            <w:r>
              <w:tab/>
            </w:r>
            <w:r>
              <w:tab/>
              <w:t>printf("[%s] ... Wait(%010p) ...\n", thread_name, pth_tmp);</w:t>
            </w:r>
          </w:p>
          <w:p w14:paraId="5EB798C0" w14:textId="77777777" w:rsidR="007B6174" w:rsidRDefault="007B6174" w:rsidP="007B6174">
            <w:pPr>
              <w:pStyle w:val="2-"/>
            </w:pPr>
            <w:r>
              <w:tab/>
            </w:r>
            <w:r>
              <w:tab/>
            </w:r>
            <w:r>
              <w:tab/>
              <w:t>fflush(stdout);</w:t>
            </w:r>
          </w:p>
          <w:p w14:paraId="446BF32A" w14:textId="77777777" w:rsidR="007B6174" w:rsidRDefault="007B6174" w:rsidP="007B6174">
            <w:pPr>
              <w:pStyle w:val="2-"/>
            </w:pPr>
            <w:r>
              <w:tab/>
            </w:r>
            <w:r>
              <w:tab/>
            </w:r>
            <w:r>
              <w:tab/>
            </w:r>
          </w:p>
          <w:p w14:paraId="7C5C5DEF" w14:textId="640728F3"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//ウェイト</w:t>
            </w:r>
            <w:r w:rsidR="00305003">
              <w:rPr>
                <w:rFonts w:hint="eastAsia"/>
                <w:color w:val="00B050"/>
              </w:rPr>
              <w:t>：子スレッド終了待ち</w:t>
            </w:r>
          </w:p>
          <w:p w14:paraId="7E8C8531" w14:textId="77777777" w:rsidR="007B6174" w:rsidRPr="00305003" w:rsidRDefault="007B6174" w:rsidP="007B6174">
            <w:pPr>
              <w:pStyle w:val="2-"/>
              <w:rPr>
                <w:color w:val="FF0000"/>
              </w:rPr>
            </w:pPr>
            <w:r>
              <w:tab/>
            </w:r>
            <w:r>
              <w:tab/>
            </w:r>
            <w:r>
              <w:tab/>
            </w:r>
            <w:r w:rsidRPr="00305003">
              <w:rPr>
                <w:color w:val="FF0000"/>
              </w:rPr>
              <w:t>pthread_join((pthread_t)pth_tmp, NULL);</w:t>
            </w:r>
          </w:p>
          <w:p w14:paraId="6FDEB43D" w14:textId="77777777" w:rsidR="007B6174" w:rsidRDefault="007B6174" w:rsidP="007B6174">
            <w:pPr>
              <w:pStyle w:val="2-"/>
            </w:pPr>
            <w:r>
              <w:tab/>
            </w:r>
            <w:r>
              <w:tab/>
            </w:r>
            <w:r>
              <w:tab/>
            </w:r>
          </w:p>
          <w:p w14:paraId="4DB589B6" w14:textId="77777777" w:rsidR="007B6174" w:rsidRPr="00B46227" w:rsidRDefault="007B6174" w:rsidP="007B6174">
            <w:pPr>
              <w:pStyle w:val="2-"/>
              <w:rPr>
                <w:color w:val="00B050"/>
              </w:rPr>
            </w:pPr>
            <w:r>
              <w:rPr>
                <w:rFonts w:hint="eastAsia"/>
              </w:rPr>
              <w:tab/>
            </w:r>
            <w:r>
              <w:rPr>
                <w:rFonts w:hint="eastAsia"/>
              </w:rPr>
              <w:tab/>
            </w:r>
            <w:r>
              <w:rPr>
                <w:rFonts w:hint="eastAsia"/>
              </w:rPr>
              <w:tab/>
            </w:r>
            <w:r w:rsidRPr="00B46227">
              <w:rPr>
                <w:rFonts w:hint="eastAsia"/>
                <w:color w:val="00B050"/>
              </w:rPr>
              <w:t>//メモリ解放</w:t>
            </w:r>
          </w:p>
          <w:p w14:paraId="4870E734" w14:textId="77777777" w:rsidR="007B6174" w:rsidRDefault="007B6174" w:rsidP="007B6174">
            <w:pPr>
              <w:pStyle w:val="2-"/>
            </w:pPr>
            <w:r>
              <w:tab/>
            </w:r>
            <w:r>
              <w:tab/>
            </w:r>
            <w:r>
              <w:tab/>
              <w:t>free(param[i]);</w:t>
            </w:r>
          </w:p>
          <w:p w14:paraId="2E6298CC" w14:textId="77777777" w:rsidR="007B6174" w:rsidRDefault="007B6174" w:rsidP="007B6174">
            <w:pPr>
              <w:pStyle w:val="2-"/>
            </w:pPr>
            <w:r>
              <w:tab/>
            </w:r>
            <w:r>
              <w:tab/>
            </w:r>
            <w:r>
              <w:tab/>
              <w:t>param[i] = NULL;</w:t>
            </w:r>
          </w:p>
          <w:p w14:paraId="178C9AF6" w14:textId="77777777" w:rsidR="007B6174" w:rsidRDefault="007B6174" w:rsidP="007B6174">
            <w:pPr>
              <w:pStyle w:val="2-"/>
            </w:pPr>
            <w:r>
              <w:tab/>
            </w:r>
            <w:r>
              <w:tab/>
            </w:r>
            <w:r>
              <w:tab/>
            </w:r>
          </w:p>
          <w:p w14:paraId="08218279" w14:textId="77777777" w:rsidR="007B6174" w:rsidRDefault="007B6174" w:rsidP="007B6174">
            <w:pPr>
              <w:pStyle w:val="2-"/>
            </w:pPr>
            <w:r>
              <w:rPr>
                <w:rFonts w:hint="eastAsia"/>
              </w:rPr>
              <w:tab/>
            </w:r>
            <w:r>
              <w:rPr>
                <w:rFonts w:hint="eastAsia"/>
              </w:rPr>
              <w:tab/>
            </w:r>
            <w:r>
              <w:rPr>
                <w:rFonts w:hint="eastAsia"/>
              </w:rPr>
              <w:tab/>
            </w:r>
            <w:r w:rsidRPr="00B46227">
              <w:rPr>
                <w:rFonts w:hint="eastAsia"/>
                <w:color w:val="00B050"/>
              </w:rPr>
              <w:t>//ウェイト完了メッセージ</w:t>
            </w:r>
          </w:p>
          <w:p w14:paraId="08970ACA" w14:textId="77777777" w:rsidR="007B6174" w:rsidRDefault="007B6174" w:rsidP="007B6174">
            <w:pPr>
              <w:pStyle w:val="2-"/>
            </w:pPr>
            <w:r>
              <w:tab/>
            </w:r>
            <w:r>
              <w:tab/>
            </w:r>
            <w:r>
              <w:tab/>
              <w:t>printf("[%s] ... Wait(%010p) End\n", thread_name, pth_tmp);</w:t>
            </w:r>
          </w:p>
          <w:p w14:paraId="2585AF04" w14:textId="77777777" w:rsidR="007B6174" w:rsidRDefault="007B6174" w:rsidP="007B6174">
            <w:pPr>
              <w:pStyle w:val="2-"/>
            </w:pPr>
            <w:r>
              <w:tab/>
            </w:r>
            <w:r>
              <w:tab/>
            </w:r>
            <w:r>
              <w:tab/>
              <w:t>fflush(stdout);</w:t>
            </w:r>
          </w:p>
          <w:p w14:paraId="1497F8CF" w14:textId="77777777" w:rsidR="007B6174" w:rsidRDefault="007B6174" w:rsidP="007B6174">
            <w:pPr>
              <w:pStyle w:val="2-"/>
            </w:pPr>
            <w:r>
              <w:tab/>
            </w:r>
            <w:r>
              <w:tab/>
              <w:t>}</w:t>
            </w:r>
          </w:p>
          <w:p w14:paraId="2530D433" w14:textId="77777777" w:rsidR="007B6174" w:rsidRDefault="007B6174" w:rsidP="007B6174">
            <w:pPr>
              <w:pStyle w:val="2-"/>
            </w:pPr>
            <w:r>
              <w:tab/>
              <w:t>}</w:t>
            </w:r>
          </w:p>
          <w:p w14:paraId="5D496871" w14:textId="77777777" w:rsidR="007B6174" w:rsidRDefault="007B6174" w:rsidP="007B6174">
            <w:pPr>
              <w:pStyle w:val="2-"/>
            </w:pPr>
            <w:r>
              <w:t>}</w:t>
            </w:r>
          </w:p>
          <w:p w14:paraId="64388E91" w14:textId="77777777" w:rsidR="007B6174" w:rsidRDefault="007B6174" w:rsidP="007B6174">
            <w:pPr>
              <w:pStyle w:val="2-"/>
            </w:pPr>
          </w:p>
          <w:p w14:paraId="68C23082" w14:textId="77777777" w:rsidR="007B6174" w:rsidRDefault="007B6174" w:rsidP="007B6174">
            <w:pPr>
              <w:pStyle w:val="2-"/>
            </w:pPr>
            <w:r w:rsidRPr="00B46227">
              <w:rPr>
                <w:rFonts w:hint="eastAsia"/>
                <w:color w:val="00B050"/>
              </w:rPr>
              <w:t>//posix thread テスト</w:t>
            </w:r>
          </w:p>
          <w:p w14:paraId="7CCBD147" w14:textId="77777777" w:rsidR="007B6174" w:rsidRDefault="007B6174" w:rsidP="007B6174">
            <w:pPr>
              <w:pStyle w:val="2-"/>
            </w:pPr>
            <w:r>
              <w:t>int main(const int argc, const char* argv[])</w:t>
            </w:r>
          </w:p>
          <w:p w14:paraId="322879C5" w14:textId="77777777" w:rsidR="007B6174" w:rsidRDefault="007B6174" w:rsidP="007B6174">
            <w:pPr>
              <w:pStyle w:val="2-"/>
            </w:pPr>
            <w:r>
              <w:t>{</w:t>
            </w:r>
          </w:p>
          <w:p w14:paraId="55D44079" w14:textId="77777777" w:rsidR="007B6174" w:rsidRDefault="007B6174" w:rsidP="007B6174">
            <w:pPr>
              <w:pStyle w:val="2-"/>
            </w:pPr>
            <w:r>
              <w:rPr>
                <w:rFonts w:hint="eastAsia"/>
              </w:rPr>
              <w:tab/>
            </w:r>
            <w:r w:rsidRPr="00B46227">
              <w:rPr>
                <w:rFonts w:hint="eastAsia"/>
                <w:color w:val="00B050"/>
              </w:rPr>
              <w:t>//プログラム実行開始</w:t>
            </w:r>
          </w:p>
          <w:p w14:paraId="4ABA4DDA" w14:textId="77777777" w:rsidR="007B6174" w:rsidRDefault="007B6174" w:rsidP="007B6174">
            <w:pPr>
              <w:pStyle w:val="2-"/>
            </w:pPr>
            <w:r>
              <w:tab/>
              <w:t>printf("- Start Thread Test -\n");</w:t>
            </w:r>
          </w:p>
          <w:p w14:paraId="6849939D" w14:textId="77777777" w:rsidR="007B6174" w:rsidRDefault="007B6174" w:rsidP="007B6174">
            <w:pPr>
              <w:pStyle w:val="2-"/>
            </w:pPr>
            <w:r>
              <w:tab/>
              <w:t>fflush(stdout);</w:t>
            </w:r>
          </w:p>
          <w:p w14:paraId="69B0CBB1" w14:textId="77777777" w:rsidR="007B6174" w:rsidRDefault="007B6174" w:rsidP="007B6174">
            <w:pPr>
              <w:pStyle w:val="2-"/>
            </w:pPr>
            <w:r>
              <w:tab/>
            </w:r>
          </w:p>
          <w:p w14:paraId="3E834774" w14:textId="77777777" w:rsidR="007B6174" w:rsidRDefault="007B6174" w:rsidP="007B6174">
            <w:pPr>
              <w:pStyle w:val="2-"/>
            </w:pPr>
            <w:r>
              <w:rPr>
                <w:rFonts w:hint="eastAsia"/>
              </w:rPr>
              <w:tab/>
            </w:r>
            <w:r w:rsidRPr="00B46227">
              <w:rPr>
                <w:rFonts w:hint="eastAsia"/>
                <w:color w:val="00B050"/>
              </w:rPr>
              <w:t>//テスト用変数</w:t>
            </w:r>
          </w:p>
          <w:p w14:paraId="4D58F42C" w14:textId="77777777" w:rsidR="007B6174" w:rsidRDefault="007B6174" w:rsidP="007B6174">
            <w:pPr>
              <w:pStyle w:val="2-"/>
            </w:pPr>
            <w:r>
              <w:tab/>
              <w:t>TEST_INFO test =</w:t>
            </w:r>
          </w:p>
          <w:p w14:paraId="689C1D50" w14:textId="77777777" w:rsidR="007B6174" w:rsidRDefault="007B6174" w:rsidP="007B6174">
            <w:pPr>
              <w:pStyle w:val="2-"/>
            </w:pPr>
            <w:r>
              <w:tab/>
              <w:t>{</w:t>
            </w:r>
          </w:p>
          <w:p w14:paraId="481D8464" w14:textId="77777777" w:rsidR="007B6174" w:rsidRDefault="007B6174" w:rsidP="007B6174">
            <w:pPr>
              <w:pStyle w:val="2-"/>
            </w:pPr>
            <w:r>
              <w:tab/>
            </w:r>
            <w:r>
              <w:tab/>
              <w:t>"TEST",   //text</w:t>
            </w:r>
          </w:p>
          <w:p w14:paraId="2F6CD39C" w14:textId="77777777" w:rsidR="007B6174" w:rsidRDefault="007B6174" w:rsidP="007B6174">
            <w:pPr>
              <w:pStyle w:val="2-"/>
            </w:pPr>
            <w:r>
              <w:tab/>
            </w:r>
            <w:r>
              <w:tab/>
              <w:t>1000,     //value</w:t>
            </w:r>
          </w:p>
          <w:p w14:paraId="7CFED4FF" w14:textId="77777777" w:rsidR="007B6174" w:rsidRDefault="007B6174" w:rsidP="007B6174">
            <w:pPr>
              <w:pStyle w:val="2-"/>
            </w:pPr>
            <w:r>
              <w:tab/>
            </w:r>
            <w:r>
              <w:tab/>
              <w:t>1,        //loop_max</w:t>
            </w:r>
          </w:p>
          <w:p w14:paraId="573E25DC" w14:textId="77777777" w:rsidR="007B6174" w:rsidRDefault="007B6174" w:rsidP="007B6174">
            <w:pPr>
              <w:pStyle w:val="2-"/>
            </w:pPr>
            <w:r>
              <w:tab/>
            </w:r>
            <w:r>
              <w:tab/>
              <w:t>0,        //start_i</w:t>
            </w:r>
          </w:p>
          <w:p w14:paraId="063F4011" w14:textId="77777777" w:rsidR="007B6174" w:rsidRDefault="007B6174" w:rsidP="007B6174">
            <w:pPr>
              <w:pStyle w:val="2-"/>
            </w:pPr>
            <w:r>
              <w:lastRenderedPageBreak/>
              <w:tab/>
              <w:t>};</w:t>
            </w:r>
          </w:p>
          <w:p w14:paraId="4389892B" w14:textId="77777777" w:rsidR="007B6174" w:rsidRDefault="007B6174" w:rsidP="007B6174">
            <w:pPr>
              <w:pStyle w:val="2-"/>
            </w:pPr>
            <w:r>
              <w:tab/>
            </w:r>
          </w:p>
          <w:p w14:paraId="0E600AEB" w14:textId="77777777" w:rsidR="007B6174" w:rsidRPr="00B46227" w:rsidRDefault="007B6174" w:rsidP="007B6174">
            <w:pPr>
              <w:pStyle w:val="2-"/>
              <w:rPr>
                <w:color w:val="00B050"/>
              </w:rPr>
            </w:pPr>
            <w:r>
              <w:rPr>
                <w:rFonts w:hint="eastAsia"/>
              </w:rPr>
              <w:tab/>
            </w:r>
            <w:r w:rsidRPr="00B46227">
              <w:rPr>
                <w:rFonts w:hint="eastAsia"/>
                <w:color w:val="00B050"/>
              </w:rPr>
              <w:t>//スレッド情報</w:t>
            </w:r>
          </w:p>
          <w:p w14:paraId="158F9A1D" w14:textId="77777777" w:rsidR="007B6174" w:rsidRDefault="007B6174" w:rsidP="007B6174">
            <w:pPr>
              <w:pStyle w:val="2-"/>
            </w:pPr>
            <w:r>
              <w:tab/>
              <w:t>THREAD_INFO tinfo =</w:t>
            </w:r>
          </w:p>
          <w:p w14:paraId="4117FB9D" w14:textId="77777777" w:rsidR="007B6174" w:rsidRDefault="007B6174" w:rsidP="007B6174">
            <w:pPr>
              <w:pStyle w:val="2-"/>
            </w:pPr>
            <w:r>
              <w:tab/>
              <w:t>{</w:t>
            </w:r>
          </w:p>
          <w:p w14:paraId="501C8EE6" w14:textId="77777777" w:rsidR="007B6174" w:rsidRDefault="007B6174" w:rsidP="007B6174">
            <w:pPr>
              <w:pStyle w:val="2-"/>
            </w:pPr>
            <w:r>
              <w:tab/>
            </w:r>
            <w:r>
              <w:tab/>
              <w:t>0,   //level</w:t>
            </w:r>
          </w:p>
          <w:p w14:paraId="72A2F7BA" w14:textId="77777777" w:rsidR="007B6174" w:rsidRDefault="007B6174" w:rsidP="007B6174">
            <w:pPr>
              <w:pStyle w:val="2-"/>
            </w:pPr>
            <w:r>
              <w:tab/>
            </w:r>
            <w:r>
              <w:tab/>
              <w:t>pthread_self(),</w:t>
            </w:r>
          </w:p>
          <w:p w14:paraId="7106832B" w14:textId="77777777" w:rsidR="007B6174" w:rsidRDefault="007B6174" w:rsidP="007B6174">
            <w:pPr>
              <w:pStyle w:val="2-"/>
            </w:pPr>
            <w:r>
              <w:tab/>
            </w:r>
            <w:r>
              <w:tab/>
              <w:t xml:space="preserve">     //pareant_pth</w:t>
            </w:r>
          </w:p>
          <w:p w14:paraId="21E2F857" w14:textId="77777777" w:rsidR="007B6174" w:rsidRDefault="007B6174" w:rsidP="007B6174">
            <w:pPr>
              <w:pStyle w:val="2-"/>
            </w:pPr>
            <w:r>
              <w:tab/>
            </w:r>
            <w:r>
              <w:tab/>
              <w:t>true,//is_root_thread</w:t>
            </w:r>
          </w:p>
          <w:p w14:paraId="1B5DF4DA" w14:textId="77777777" w:rsidR="007B6174" w:rsidRDefault="007B6174" w:rsidP="007B6174">
            <w:pPr>
              <w:pStyle w:val="2-"/>
            </w:pPr>
            <w:r>
              <w:tab/>
              <w:t>};</w:t>
            </w:r>
          </w:p>
          <w:p w14:paraId="7E872177" w14:textId="77777777" w:rsidR="007B6174" w:rsidRDefault="007B6174" w:rsidP="007B6174">
            <w:pPr>
              <w:pStyle w:val="2-"/>
            </w:pPr>
            <w:r>
              <w:tab/>
            </w:r>
          </w:p>
          <w:p w14:paraId="211BBD01" w14:textId="77777777" w:rsidR="007B6174" w:rsidRPr="00B46227" w:rsidRDefault="007B6174" w:rsidP="007B6174">
            <w:pPr>
              <w:pStyle w:val="2-"/>
              <w:rPr>
                <w:color w:val="00B050"/>
              </w:rPr>
            </w:pPr>
            <w:r>
              <w:rPr>
                <w:rFonts w:hint="eastAsia"/>
              </w:rPr>
              <w:tab/>
            </w:r>
            <w:r w:rsidRPr="00B46227">
              <w:rPr>
                <w:rFonts w:hint="eastAsia"/>
                <w:color w:val="00B050"/>
              </w:rPr>
              <w:t>//スレッドローカルストレージ(TLS)テスト</w:t>
            </w:r>
          </w:p>
          <w:p w14:paraId="402EA30F" w14:textId="77777777" w:rsidR="007B6174" w:rsidRDefault="007B6174" w:rsidP="007B6174">
            <w:pPr>
              <w:pStyle w:val="2-"/>
            </w:pPr>
            <w:r>
              <w:tab/>
            </w:r>
            <w:r w:rsidRPr="00316B73">
              <w:rPr>
                <w:color w:val="FF0000"/>
              </w:rPr>
              <w:t>tls_pth = tinfo.parent_pth;</w:t>
            </w:r>
          </w:p>
          <w:p w14:paraId="58324C2B" w14:textId="77777777" w:rsidR="007B6174" w:rsidRDefault="007B6174" w:rsidP="007B6174">
            <w:pPr>
              <w:pStyle w:val="2-"/>
            </w:pPr>
            <w:r>
              <w:tab/>
            </w:r>
          </w:p>
          <w:p w14:paraId="1CA0DFAC" w14:textId="77777777" w:rsidR="007B6174" w:rsidRPr="00B46227" w:rsidRDefault="007B6174" w:rsidP="007B6174">
            <w:pPr>
              <w:pStyle w:val="2-"/>
              <w:rPr>
                <w:color w:val="00B050"/>
              </w:rPr>
            </w:pPr>
            <w:r>
              <w:rPr>
                <w:rFonts w:hint="eastAsia"/>
              </w:rPr>
              <w:tab/>
            </w:r>
            <w:r w:rsidRPr="00B46227">
              <w:rPr>
                <w:rFonts w:hint="eastAsia"/>
                <w:color w:val="00B050"/>
              </w:rPr>
              <w:t>//スレッド名を作成</w:t>
            </w:r>
          </w:p>
          <w:p w14:paraId="62B178FD" w14:textId="77777777" w:rsidR="007B6174" w:rsidRDefault="007B6174" w:rsidP="007B6174">
            <w:pPr>
              <w:pStyle w:val="2-"/>
            </w:pPr>
            <w:r>
              <w:rPr>
                <w:rFonts w:hint="eastAsia"/>
              </w:rPr>
              <w:tab/>
              <w:t>// P + 子スレッドのレベル + ( 自スレッド_t , 親スレッド_t )</w:t>
            </w:r>
          </w:p>
          <w:p w14:paraId="4D7B61E5" w14:textId="77777777" w:rsidR="007B6174" w:rsidRDefault="007B6174" w:rsidP="007B6174">
            <w:pPr>
              <w:pStyle w:val="2-"/>
            </w:pPr>
            <w:r>
              <w:tab/>
              <w:t>char thread_name[32];</w:t>
            </w:r>
          </w:p>
          <w:p w14:paraId="11675BD2" w14:textId="77777777" w:rsidR="007B6174" w:rsidRDefault="007B6174" w:rsidP="007B6174">
            <w:pPr>
              <w:pStyle w:val="2-"/>
            </w:pPr>
            <w:r>
              <w:tab/>
              <w:t>sprintf(thread_name, "P0(%010p,%010p)", tinfo.parent_pth, 0);</w:t>
            </w:r>
          </w:p>
          <w:p w14:paraId="453A41A9" w14:textId="77777777" w:rsidR="007B6174" w:rsidRDefault="007B6174" w:rsidP="007B6174">
            <w:pPr>
              <w:pStyle w:val="2-"/>
            </w:pPr>
            <w:r>
              <w:tab/>
            </w:r>
          </w:p>
          <w:p w14:paraId="66F5B6FA" w14:textId="77777777" w:rsidR="007B6174" w:rsidRDefault="007B6174" w:rsidP="007B6174">
            <w:pPr>
              <w:pStyle w:val="2-"/>
            </w:pPr>
            <w:r>
              <w:rPr>
                <w:rFonts w:hint="eastAsia"/>
              </w:rPr>
              <w:tab/>
            </w:r>
            <w:r w:rsidRPr="00B46227">
              <w:rPr>
                <w:rFonts w:hint="eastAsia"/>
                <w:color w:val="00B050"/>
              </w:rPr>
              <w:t>//子スレッドの生成と終了待ち</w:t>
            </w:r>
          </w:p>
          <w:p w14:paraId="7B7972B4" w14:textId="77777777" w:rsidR="007B6174" w:rsidRDefault="007B6174" w:rsidP="007B6174">
            <w:pPr>
              <w:pStyle w:val="2-"/>
            </w:pPr>
            <w:r>
              <w:tab/>
              <w:t>createChildThreads(thread_name, test, tinfo);</w:t>
            </w:r>
          </w:p>
          <w:p w14:paraId="7D325414" w14:textId="77777777" w:rsidR="007B6174" w:rsidRDefault="007B6174" w:rsidP="007B6174">
            <w:pPr>
              <w:pStyle w:val="2-"/>
            </w:pPr>
            <w:r>
              <w:tab/>
            </w:r>
          </w:p>
          <w:p w14:paraId="0ED08AAA" w14:textId="77777777" w:rsidR="007B6174" w:rsidRDefault="007B6174" w:rsidP="007B6174">
            <w:pPr>
              <w:pStyle w:val="2-"/>
            </w:pPr>
            <w:r>
              <w:rPr>
                <w:rFonts w:hint="eastAsia"/>
              </w:rPr>
              <w:tab/>
            </w:r>
            <w:r w:rsidRPr="00B46227">
              <w:rPr>
                <w:rFonts w:hint="eastAsia"/>
                <w:color w:val="00B050"/>
              </w:rPr>
              <w:t>//プログラム実行終了</w:t>
            </w:r>
          </w:p>
          <w:p w14:paraId="716457EC" w14:textId="77777777" w:rsidR="007B6174" w:rsidRDefault="007B6174" w:rsidP="007B6174">
            <w:pPr>
              <w:pStyle w:val="2-"/>
            </w:pPr>
            <w:r>
              <w:tab/>
              <w:t>printf("- End Thread Test -\n");</w:t>
            </w:r>
          </w:p>
          <w:p w14:paraId="318DF378" w14:textId="77777777" w:rsidR="007B6174" w:rsidRDefault="007B6174" w:rsidP="007B6174">
            <w:pPr>
              <w:pStyle w:val="2-"/>
            </w:pPr>
            <w:r>
              <w:tab/>
              <w:t>fflush(stdout);</w:t>
            </w:r>
          </w:p>
          <w:p w14:paraId="2DC20A74" w14:textId="77777777" w:rsidR="007B6174" w:rsidRDefault="007B6174" w:rsidP="007B6174">
            <w:pPr>
              <w:pStyle w:val="2-"/>
            </w:pPr>
            <w:r>
              <w:tab/>
              <w:t>return EXIT_SUCCESS;</w:t>
            </w:r>
          </w:p>
          <w:p w14:paraId="7F6AF49F" w14:textId="6985124B" w:rsidR="00D44F57" w:rsidRDefault="007B6174" w:rsidP="007B6174">
            <w:pPr>
              <w:pStyle w:val="2-"/>
            </w:pPr>
            <w:r>
              <w:t>}</w:t>
            </w:r>
          </w:p>
        </w:tc>
      </w:tr>
    </w:tbl>
    <w:p w14:paraId="7C442D93" w14:textId="77777777" w:rsidR="00D44F57" w:rsidRPr="0089500A" w:rsidRDefault="00D44F57" w:rsidP="00D44F57">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5C9C7FE0" w14:textId="77777777" w:rsidTr="00F96884">
        <w:tc>
          <w:tcPr>
            <w:tcW w:w="8494" w:type="dxa"/>
          </w:tcPr>
          <w:p w14:paraId="0BD4265E" w14:textId="7B105DAF" w:rsidR="007B6174" w:rsidRPr="00F96884" w:rsidRDefault="007B6174" w:rsidP="007B6174">
            <w:pPr>
              <w:pStyle w:val="2-"/>
              <w:rPr>
                <w:color w:val="FF0000"/>
              </w:rPr>
            </w:pPr>
            <w:r>
              <w:t>$ ./pthread.exe</w:t>
            </w:r>
            <w:r w:rsidR="00F96884">
              <w:tab/>
            </w:r>
            <w:r w:rsidR="00F96884">
              <w:tab/>
            </w:r>
            <w:r w:rsidR="00F96884">
              <w:tab/>
            </w:r>
            <w:r w:rsidR="00F96884" w:rsidRPr="00F96884">
              <w:rPr>
                <w:color w:val="FF0000"/>
              </w:rPr>
              <w:t>※スレッドの親子関係は</w:t>
            </w:r>
            <w:r w:rsidR="00F96884" w:rsidRPr="00F96884">
              <w:rPr>
                <w:rFonts w:hint="eastAsia"/>
                <w:color w:val="FF0000"/>
              </w:rPr>
              <w:t xml:space="preserve"> fork 版と同じなので着色は省略</w:t>
            </w:r>
          </w:p>
          <w:p w14:paraId="64D0A9C1" w14:textId="1E6B5022" w:rsidR="007B6174" w:rsidRPr="007B6174" w:rsidRDefault="007B6174" w:rsidP="007B6174">
            <w:pPr>
              <w:pStyle w:val="2-"/>
              <w:rPr>
                <w:color w:val="auto"/>
              </w:rPr>
            </w:pPr>
            <w:r w:rsidRPr="007B6174">
              <w:rPr>
                <w:color w:val="auto"/>
              </w:rPr>
              <w:t>- Start Thread Test -</w:t>
            </w:r>
            <w:r w:rsidR="00F96884">
              <w:rPr>
                <w:color w:val="auto"/>
              </w:rPr>
              <w:tab/>
            </w:r>
            <w:r w:rsidR="00F96884">
              <w:rPr>
                <w:color w:val="auto"/>
              </w:rPr>
              <w:tab/>
            </w:r>
            <w:r w:rsidR="00F96884" w:rsidRPr="00F96884">
              <w:rPr>
                <w:color w:val="FF0000"/>
              </w:rPr>
              <w:t>※TLS属性のついたグローバル変数</w:t>
            </w:r>
            <w:r w:rsidR="00F96884" w:rsidRPr="00F96884">
              <w:rPr>
                <w:rFonts w:hint="eastAsia"/>
                <w:color w:val="FF0000"/>
              </w:rPr>
              <w:t xml:space="preserve"> tls_pth</w:t>
            </w:r>
            <w:r w:rsidR="00F96884" w:rsidRPr="00F96884">
              <w:rPr>
                <w:color w:val="FF0000"/>
              </w:rPr>
              <w:t xml:space="preserve"> が、スレッド毎に異なる値になっている点に注目</w:t>
            </w:r>
          </w:p>
          <w:p w14:paraId="340D4780" w14:textId="77777777" w:rsidR="007B6174" w:rsidRPr="007B6174" w:rsidRDefault="007B6174" w:rsidP="007B6174">
            <w:pPr>
              <w:pStyle w:val="2-"/>
              <w:rPr>
                <w:color w:val="auto"/>
              </w:rPr>
            </w:pPr>
            <w:r w:rsidRPr="007B6174">
              <w:rPr>
                <w:color w:val="auto"/>
              </w:rPr>
              <w:t>P0(0x80000038,0x00000000) -&gt; [0] CREATED:C1(0x800203d0,0x80000038)</w:t>
            </w:r>
          </w:p>
          <w:p w14:paraId="7C7CD309" w14:textId="77777777" w:rsidR="007B6174" w:rsidRPr="007B6174" w:rsidRDefault="007B6174" w:rsidP="007B6174">
            <w:pPr>
              <w:pStyle w:val="2-"/>
              <w:rPr>
                <w:color w:val="auto"/>
              </w:rPr>
            </w:pPr>
            <w:r w:rsidRPr="007B6174">
              <w:rPr>
                <w:color w:val="auto"/>
              </w:rPr>
              <w:t>START: C1(0x800203d0,0x80000038)</w:t>
            </w:r>
          </w:p>
          <w:p w14:paraId="5BB902CB" w14:textId="77777777" w:rsidR="007B6174" w:rsidRPr="007B6174" w:rsidRDefault="007B6174" w:rsidP="007B6174">
            <w:pPr>
              <w:pStyle w:val="2-"/>
              <w:rPr>
                <w:color w:val="auto"/>
              </w:rPr>
            </w:pPr>
            <w:r w:rsidRPr="007B6174">
              <w:rPr>
                <w:color w:val="auto"/>
              </w:rPr>
              <w:t>C1(0x800203d0,0x80000038) -&gt; [1] CREATED:C2(0x80020520,0x800203d0)</w:t>
            </w:r>
          </w:p>
          <w:p w14:paraId="63AD0FC5" w14:textId="77777777" w:rsidR="007B6174" w:rsidRPr="007B6174" w:rsidRDefault="007B6174" w:rsidP="007B6174">
            <w:pPr>
              <w:pStyle w:val="2-"/>
              <w:rPr>
                <w:color w:val="auto"/>
              </w:rPr>
            </w:pPr>
            <w:r w:rsidRPr="007B6174">
              <w:rPr>
                <w:color w:val="auto"/>
              </w:rPr>
              <w:t>START: C2(0x80020520,0x800203d0)</w:t>
            </w:r>
          </w:p>
          <w:p w14:paraId="0142D33C" w14:textId="77777777" w:rsidR="007B6174" w:rsidRPr="007B6174" w:rsidRDefault="007B6174" w:rsidP="007B6174">
            <w:pPr>
              <w:pStyle w:val="2-"/>
              <w:rPr>
                <w:color w:val="auto"/>
              </w:rPr>
            </w:pPr>
            <w:r w:rsidRPr="007B6174">
              <w:rPr>
                <w:color w:val="auto"/>
              </w:rPr>
              <w:t>P0(0x80000038,0x00000000) -&gt; [1] CREATED:C1(0x80020720,0x80000038)</w:t>
            </w:r>
          </w:p>
          <w:p w14:paraId="7BAE5007" w14:textId="77777777" w:rsidR="007B6174" w:rsidRPr="007B6174" w:rsidRDefault="007B6174" w:rsidP="007B6174">
            <w:pPr>
              <w:pStyle w:val="2-"/>
              <w:rPr>
                <w:color w:val="auto"/>
              </w:rPr>
            </w:pPr>
            <w:r w:rsidRPr="007B6174">
              <w:rPr>
                <w:color w:val="auto"/>
              </w:rPr>
              <w:t>START: C1(0x80020720,0x80000038)</w:t>
            </w:r>
          </w:p>
          <w:p w14:paraId="69411554" w14:textId="77777777" w:rsidR="007B6174" w:rsidRPr="007B6174" w:rsidRDefault="007B6174" w:rsidP="007B6174">
            <w:pPr>
              <w:pStyle w:val="2-"/>
              <w:rPr>
                <w:color w:val="auto"/>
              </w:rPr>
            </w:pPr>
            <w:r w:rsidRPr="007B6174">
              <w:rPr>
                <w:color w:val="auto"/>
              </w:rPr>
              <w:t>C2(0x80020520,0x800203d0) -&gt; [2] CREATED:C3(0x80020690,0x80020520)</w:t>
            </w:r>
          </w:p>
          <w:p w14:paraId="00DC1568" w14:textId="77777777" w:rsidR="007B6174" w:rsidRPr="007B6174" w:rsidRDefault="007B6174" w:rsidP="007B6174">
            <w:pPr>
              <w:pStyle w:val="2-"/>
              <w:rPr>
                <w:color w:val="auto"/>
              </w:rPr>
            </w:pPr>
            <w:r w:rsidRPr="007B6174">
              <w:rPr>
                <w:color w:val="auto"/>
              </w:rPr>
              <w:t>START: C3(0x80020690,0x80020520)</w:t>
            </w:r>
          </w:p>
          <w:p w14:paraId="162DDAC0" w14:textId="77777777" w:rsidR="007B6174" w:rsidRPr="007B6174" w:rsidRDefault="007B6174" w:rsidP="007B6174">
            <w:pPr>
              <w:pStyle w:val="2-"/>
              <w:rPr>
                <w:color w:val="auto"/>
              </w:rPr>
            </w:pPr>
            <w:r w:rsidRPr="007B6174">
              <w:rPr>
                <w:color w:val="auto"/>
              </w:rPr>
              <w:t xml:space="preserve">[C3(0x80020690,0x80020520)] ... Process(1/4): text="TEST",value=1003 </w:t>
            </w:r>
            <w:r w:rsidRPr="00F96884">
              <w:rPr>
                <w:color w:val="00B050"/>
              </w:rPr>
              <w:t>(tls_tid=0x80020690)</w:t>
            </w:r>
          </w:p>
          <w:p w14:paraId="782DB26B" w14:textId="77777777" w:rsidR="007B6174" w:rsidRPr="007B6174" w:rsidRDefault="007B6174" w:rsidP="007B6174">
            <w:pPr>
              <w:pStyle w:val="2-"/>
              <w:rPr>
                <w:color w:val="auto"/>
              </w:rPr>
            </w:pPr>
            <w:r w:rsidRPr="007B6174">
              <w:rPr>
                <w:color w:val="auto"/>
              </w:rPr>
              <w:t>C1(0x800203d0,0x80000038) -&gt; [2] CREATED:C2(0x80020930,0x800203d0)</w:t>
            </w:r>
          </w:p>
          <w:p w14:paraId="0C22A0D5" w14:textId="77777777" w:rsidR="007B6174" w:rsidRPr="007B6174" w:rsidRDefault="007B6174" w:rsidP="007B6174">
            <w:pPr>
              <w:pStyle w:val="2-"/>
              <w:rPr>
                <w:color w:val="auto"/>
              </w:rPr>
            </w:pPr>
            <w:r w:rsidRPr="007B6174">
              <w:rPr>
                <w:color w:val="auto"/>
              </w:rPr>
              <w:t>START: C2(0x80020930,0x800203d0)</w:t>
            </w:r>
          </w:p>
          <w:p w14:paraId="2780C11B" w14:textId="77777777" w:rsidR="007B6174" w:rsidRPr="007B6174" w:rsidRDefault="007B6174" w:rsidP="007B6174">
            <w:pPr>
              <w:pStyle w:val="2-"/>
              <w:rPr>
                <w:color w:val="auto"/>
              </w:rPr>
            </w:pPr>
            <w:r w:rsidRPr="007B6174">
              <w:rPr>
                <w:color w:val="auto"/>
              </w:rPr>
              <w:t>C1(0x80020720,0x80000038) -&gt; [2] CREATED:C2(0x800209c0,0x80020720)</w:t>
            </w:r>
          </w:p>
          <w:p w14:paraId="117CE55B" w14:textId="77777777" w:rsidR="007B6174" w:rsidRPr="007B6174" w:rsidRDefault="007B6174" w:rsidP="007B6174">
            <w:pPr>
              <w:pStyle w:val="2-"/>
              <w:rPr>
                <w:color w:val="auto"/>
              </w:rPr>
            </w:pPr>
            <w:r w:rsidRPr="007B6174">
              <w:rPr>
                <w:color w:val="auto"/>
              </w:rPr>
              <w:t>START: C2(0x800209c0,0x80020720)</w:t>
            </w:r>
          </w:p>
          <w:p w14:paraId="7F777E8A" w14:textId="77777777" w:rsidR="007B6174" w:rsidRPr="007B6174" w:rsidRDefault="007B6174" w:rsidP="007B6174">
            <w:pPr>
              <w:pStyle w:val="2-"/>
              <w:rPr>
                <w:color w:val="auto"/>
              </w:rPr>
            </w:pPr>
            <w:r w:rsidRPr="007B6174">
              <w:rPr>
                <w:color w:val="auto"/>
              </w:rPr>
              <w:t xml:space="preserve">[C2(0x800209c0,0x80020720)] ... Process(1/3): text="TEST",value=1002 </w:t>
            </w:r>
            <w:r w:rsidRPr="00F96884">
              <w:rPr>
                <w:color w:val="FFC000"/>
              </w:rPr>
              <w:t>(tls_tid=0x800209c0)</w:t>
            </w:r>
          </w:p>
          <w:p w14:paraId="263E73F6" w14:textId="77777777" w:rsidR="007B6174" w:rsidRPr="007B6174" w:rsidRDefault="007B6174" w:rsidP="007B6174">
            <w:pPr>
              <w:pStyle w:val="2-"/>
              <w:rPr>
                <w:color w:val="auto"/>
              </w:rPr>
            </w:pPr>
            <w:r w:rsidRPr="007B6174">
              <w:rPr>
                <w:color w:val="auto"/>
              </w:rPr>
              <w:t xml:space="preserve">[C3(0x80020690,0x80020520)] ... Process(2/4): text="TEST",value=1013 </w:t>
            </w:r>
            <w:r w:rsidRPr="00F96884">
              <w:rPr>
                <w:color w:val="00B050"/>
              </w:rPr>
              <w:t>(tls_tid=0x80020690)</w:t>
            </w:r>
          </w:p>
          <w:p w14:paraId="44F379B6" w14:textId="77777777" w:rsidR="007B6174" w:rsidRPr="00F96884" w:rsidRDefault="007B6174" w:rsidP="007B6174">
            <w:pPr>
              <w:pStyle w:val="2-"/>
              <w:rPr>
                <w:color w:val="BF8F00" w:themeColor="accent4" w:themeShade="BF"/>
              </w:rPr>
            </w:pPr>
            <w:r w:rsidRPr="007B6174">
              <w:rPr>
                <w:color w:val="auto"/>
              </w:rPr>
              <w:t xml:space="preserve">[C2(0x80020930,0x800203d0)] ... Process(1/3): text="TEST",value=1002 </w:t>
            </w:r>
            <w:r w:rsidRPr="00F96884">
              <w:rPr>
                <w:color w:val="BF8F00" w:themeColor="accent4" w:themeShade="BF"/>
              </w:rPr>
              <w:t>(tls_tid=0x80020930)</w:t>
            </w:r>
          </w:p>
          <w:p w14:paraId="4B9110AF" w14:textId="77777777" w:rsidR="007B6174" w:rsidRPr="007B6174" w:rsidRDefault="007B6174" w:rsidP="007B6174">
            <w:pPr>
              <w:pStyle w:val="2-"/>
              <w:rPr>
                <w:color w:val="auto"/>
              </w:rPr>
            </w:pPr>
            <w:r w:rsidRPr="007B6174">
              <w:rPr>
                <w:color w:val="auto"/>
              </w:rPr>
              <w:t xml:space="preserve">[C2(0x80020520,0x800203d0)] ... Process(1/3): text="TEST",value=1002 </w:t>
            </w:r>
            <w:r w:rsidRPr="00F96884">
              <w:rPr>
                <w:color w:val="7030A0"/>
              </w:rPr>
              <w:t>(tls_tid=0x80020520)</w:t>
            </w:r>
          </w:p>
          <w:p w14:paraId="1739F40D" w14:textId="77777777" w:rsidR="007B6174" w:rsidRPr="007B6174" w:rsidRDefault="007B6174" w:rsidP="007B6174">
            <w:pPr>
              <w:pStyle w:val="2-"/>
              <w:rPr>
                <w:color w:val="auto"/>
              </w:rPr>
            </w:pPr>
            <w:r w:rsidRPr="007B6174">
              <w:rPr>
                <w:color w:val="auto"/>
              </w:rPr>
              <w:t>P0(0x80000038,0x00000000) -&gt; [2] CREATED:C1(0x80020bb0,0x80000038)</w:t>
            </w:r>
          </w:p>
          <w:p w14:paraId="25544E79" w14:textId="77777777" w:rsidR="007B6174" w:rsidRPr="007B6174" w:rsidRDefault="007B6174" w:rsidP="007B6174">
            <w:pPr>
              <w:pStyle w:val="2-"/>
              <w:rPr>
                <w:color w:val="auto"/>
              </w:rPr>
            </w:pPr>
            <w:r w:rsidRPr="007B6174">
              <w:rPr>
                <w:color w:val="auto"/>
              </w:rPr>
              <w:t>START: C1(0x80020bb0,0x80000038)</w:t>
            </w:r>
          </w:p>
          <w:p w14:paraId="2E5330D4" w14:textId="77777777" w:rsidR="007B6174" w:rsidRPr="00F96884" w:rsidRDefault="007B6174" w:rsidP="007B6174">
            <w:pPr>
              <w:pStyle w:val="2-"/>
              <w:rPr>
                <w:color w:val="7030A0"/>
              </w:rPr>
            </w:pPr>
            <w:r w:rsidRPr="007B6174">
              <w:rPr>
                <w:color w:val="auto"/>
              </w:rPr>
              <w:t xml:space="preserve">[C2(0x80020520,0x800203d0)] ... Process(2/3): text="TEST",value=1012 </w:t>
            </w:r>
            <w:r w:rsidRPr="00F96884">
              <w:rPr>
                <w:color w:val="7030A0"/>
              </w:rPr>
              <w:t>(tls_tid=0x80020520)</w:t>
            </w:r>
          </w:p>
          <w:p w14:paraId="488509AF" w14:textId="77777777" w:rsidR="007B6174" w:rsidRPr="007B6174" w:rsidRDefault="007B6174" w:rsidP="007B6174">
            <w:pPr>
              <w:pStyle w:val="2-"/>
              <w:rPr>
                <w:color w:val="auto"/>
              </w:rPr>
            </w:pPr>
            <w:r w:rsidRPr="007B6174">
              <w:rPr>
                <w:color w:val="auto"/>
              </w:rPr>
              <w:t xml:space="preserve">[C2(0x800209c0,0x80020720)] ... Process(2/3): text="TEST",value=1012 </w:t>
            </w:r>
            <w:r w:rsidRPr="00F96884">
              <w:rPr>
                <w:color w:val="FFC000"/>
              </w:rPr>
              <w:t>(tls_tid=0x800209c0)</w:t>
            </w:r>
          </w:p>
          <w:p w14:paraId="32D16228" w14:textId="77777777" w:rsidR="007B6174" w:rsidRPr="007B6174" w:rsidRDefault="007B6174" w:rsidP="007B6174">
            <w:pPr>
              <w:pStyle w:val="2-"/>
              <w:rPr>
                <w:color w:val="auto"/>
              </w:rPr>
            </w:pPr>
            <w:r w:rsidRPr="007B6174">
              <w:rPr>
                <w:color w:val="auto"/>
              </w:rPr>
              <w:t>[C2(0x80020930,0x800203d0)] ... Process(2/3): text="TEST",value=1012</w:t>
            </w:r>
            <w:r w:rsidRPr="00683B63">
              <w:rPr>
                <w:color w:val="BF8F00" w:themeColor="accent4" w:themeShade="BF"/>
              </w:rPr>
              <w:t xml:space="preserve"> (tls_tid=0x80020930)</w:t>
            </w:r>
          </w:p>
          <w:p w14:paraId="25AF5B5F" w14:textId="77777777" w:rsidR="007B6174" w:rsidRPr="007B6174" w:rsidRDefault="007B6174" w:rsidP="007B6174">
            <w:pPr>
              <w:pStyle w:val="2-"/>
              <w:rPr>
                <w:color w:val="auto"/>
              </w:rPr>
            </w:pPr>
            <w:r w:rsidRPr="007B6174">
              <w:rPr>
                <w:color w:val="auto"/>
              </w:rPr>
              <w:t>[C3(0x80020690,0x80020520)] ... Process(3/4): text="TEST",value=1023</w:t>
            </w:r>
            <w:r w:rsidRPr="00F96884">
              <w:rPr>
                <w:color w:val="00B050"/>
              </w:rPr>
              <w:t xml:space="preserve"> (tls_tid=0x80020690)</w:t>
            </w:r>
          </w:p>
          <w:p w14:paraId="5350FFE3" w14:textId="77777777" w:rsidR="007B6174" w:rsidRPr="00683B63" w:rsidRDefault="007B6174" w:rsidP="007B6174">
            <w:pPr>
              <w:pStyle w:val="2-"/>
              <w:rPr>
                <w:color w:val="9CC2E5" w:themeColor="accent1" w:themeTint="99"/>
              </w:rPr>
            </w:pPr>
            <w:r w:rsidRPr="007B6174">
              <w:rPr>
                <w:color w:val="auto"/>
              </w:rPr>
              <w:t xml:space="preserve">[C1(0x80020720,0x80000038)] ... Process(1/2): text="TEST",value=1001 </w:t>
            </w:r>
            <w:r w:rsidRPr="00683B63">
              <w:rPr>
                <w:color w:val="9CC2E5" w:themeColor="accent1" w:themeTint="99"/>
              </w:rPr>
              <w:t>(tls_tid=0x80020720)</w:t>
            </w:r>
          </w:p>
          <w:p w14:paraId="65758007" w14:textId="77777777" w:rsidR="007B6174" w:rsidRPr="007B6174" w:rsidRDefault="007B6174" w:rsidP="007B6174">
            <w:pPr>
              <w:pStyle w:val="2-"/>
              <w:rPr>
                <w:color w:val="auto"/>
              </w:rPr>
            </w:pPr>
            <w:r w:rsidRPr="007B6174">
              <w:rPr>
                <w:color w:val="auto"/>
              </w:rPr>
              <w:t xml:space="preserve">[C1(0x800203d0,0x80000038)] ... Process(1/2): text="TEST",value=1001 </w:t>
            </w:r>
            <w:r w:rsidRPr="00683B63">
              <w:rPr>
                <w:color w:val="00B0F0"/>
              </w:rPr>
              <w:t>(tls_tid=0x800203d0)</w:t>
            </w:r>
          </w:p>
          <w:p w14:paraId="67BD8134" w14:textId="77777777" w:rsidR="007B6174" w:rsidRPr="007B6174" w:rsidRDefault="007B6174" w:rsidP="007B6174">
            <w:pPr>
              <w:pStyle w:val="2-"/>
              <w:rPr>
                <w:color w:val="auto"/>
              </w:rPr>
            </w:pPr>
            <w:r w:rsidRPr="007B6174">
              <w:rPr>
                <w:color w:val="auto"/>
              </w:rPr>
              <w:t xml:space="preserve">[C1(0x80020bb0,0x80000038)] ... Process(1/2): text="TEST",value=1001 </w:t>
            </w:r>
            <w:r w:rsidRPr="00683B63">
              <w:rPr>
                <w:color w:val="2E74B5" w:themeColor="accent1" w:themeShade="BF"/>
              </w:rPr>
              <w:t>(tls_tid=0x80020bb0)</w:t>
            </w:r>
          </w:p>
          <w:p w14:paraId="6C12A0F9" w14:textId="77777777" w:rsidR="007B6174" w:rsidRPr="007B6174" w:rsidRDefault="007B6174" w:rsidP="007B6174">
            <w:pPr>
              <w:pStyle w:val="2-"/>
              <w:rPr>
                <w:color w:val="auto"/>
              </w:rPr>
            </w:pPr>
            <w:r w:rsidRPr="007B6174">
              <w:rPr>
                <w:color w:val="auto"/>
              </w:rPr>
              <w:t>[C1(0x80020720,0x80000038)] ... Process(2/2): text="TEST",value=1011</w:t>
            </w:r>
            <w:r w:rsidRPr="00683B63">
              <w:rPr>
                <w:color w:val="9CC2E5" w:themeColor="accent1" w:themeTint="99"/>
              </w:rPr>
              <w:t xml:space="preserve"> (tls_tid=0x80020720)</w:t>
            </w:r>
          </w:p>
          <w:p w14:paraId="21B65EAE" w14:textId="77777777" w:rsidR="007B6174" w:rsidRPr="007B6174" w:rsidRDefault="007B6174" w:rsidP="007B6174">
            <w:pPr>
              <w:pStyle w:val="2-"/>
              <w:rPr>
                <w:color w:val="auto"/>
              </w:rPr>
            </w:pPr>
            <w:r w:rsidRPr="007B6174">
              <w:rPr>
                <w:color w:val="auto"/>
              </w:rPr>
              <w:t>[C2(0x80020930,0x800203d0)] ... Process(3/3): text="TEST",value=1022</w:t>
            </w:r>
            <w:r w:rsidRPr="00683B63">
              <w:rPr>
                <w:color w:val="BF8F00" w:themeColor="accent4" w:themeShade="BF"/>
              </w:rPr>
              <w:t xml:space="preserve"> (tls_tid=0x80020930)</w:t>
            </w:r>
          </w:p>
          <w:p w14:paraId="6C5AF42D" w14:textId="77777777" w:rsidR="007B6174" w:rsidRPr="00F96884" w:rsidRDefault="007B6174" w:rsidP="007B6174">
            <w:pPr>
              <w:pStyle w:val="2-"/>
              <w:rPr>
                <w:color w:val="FF0000"/>
              </w:rPr>
            </w:pPr>
            <w:r w:rsidRPr="007B6174">
              <w:rPr>
                <w:color w:val="auto"/>
              </w:rPr>
              <w:t>[P0(0x80000038,0x00000000)] ... Process(1/1): text="TEST",value=1000</w:t>
            </w:r>
            <w:r w:rsidRPr="00F96884">
              <w:rPr>
                <w:color w:val="FF0000"/>
              </w:rPr>
              <w:t xml:space="preserve"> (tls_tid=0x80000038)</w:t>
            </w:r>
          </w:p>
          <w:p w14:paraId="785660AC" w14:textId="77777777" w:rsidR="007B6174" w:rsidRPr="007B6174" w:rsidRDefault="007B6174" w:rsidP="007B6174">
            <w:pPr>
              <w:pStyle w:val="2-"/>
              <w:rPr>
                <w:color w:val="auto"/>
              </w:rPr>
            </w:pPr>
            <w:r w:rsidRPr="007B6174">
              <w:rPr>
                <w:color w:val="auto"/>
              </w:rPr>
              <w:t xml:space="preserve">[C1(0x800203d0,0x80000038)] ... Process(2/2): text="TEST",value=1011 </w:t>
            </w:r>
            <w:r w:rsidRPr="00683B63">
              <w:rPr>
                <w:color w:val="00B0F0"/>
              </w:rPr>
              <w:t>(tls_tid=0x800203d0)</w:t>
            </w:r>
          </w:p>
          <w:p w14:paraId="24C7B048" w14:textId="77777777" w:rsidR="007B6174" w:rsidRPr="007B6174" w:rsidRDefault="007B6174" w:rsidP="007B6174">
            <w:pPr>
              <w:pStyle w:val="2-"/>
              <w:rPr>
                <w:color w:val="auto"/>
              </w:rPr>
            </w:pPr>
            <w:r w:rsidRPr="007B6174">
              <w:rPr>
                <w:color w:val="auto"/>
              </w:rPr>
              <w:t xml:space="preserve">[C3(0x80020690,0x80020520)] ... Process(4/4): text="TEST",value=1033 </w:t>
            </w:r>
            <w:r w:rsidRPr="00F96884">
              <w:rPr>
                <w:color w:val="00B050"/>
              </w:rPr>
              <w:t>(tls_tid=0x80020690)</w:t>
            </w:r>
          </w:p>
          <w:p w14:paraId="1BC26F22" w14:textId="77777777" w:rsidR="007B6174" w:rsidRPr="00683B63" w:rsidRDefault="007B6174" w:rsidP="007B6174">
            <w:pPr>
              <w:pStyle w:val="2-"/>
              <w:rPr>
                <w:color w:val="2E74B5" w:themeColor="accent1" w:themeShade="BF"/>
              </w:rPr>
            </w:pPr>
            <w:r w:rsidRPr="007B6174">
              <w:rPr>
                <w:color w:val="auto"/>
              </w:rPr>
              <w:t xml:space="preserve">[C1(0x80020bb0,0x80000038)] ... Process(2/2): text="TEST",value=1011 </w:t>
            </w:r>
            <w:r w:rsidRPr="00683B63">
              <w:rPr>
                <w:color w:val="2E74B5" w:themeColor="accent1" w:themeShade="BF"/>
              </w:rPr>
              <w:t>(tls_tid=0x80020bb0)</w:t>
            </w:r>
          </w:p>
          <w:p w14:paraId="0D2E2EF1" w14:textId="77777777" w:rsidR="007B6174" w:rsidRPr="007B6174" w:rsidRDefault="007B6174" w:rsidP="007B6174">
            <w:pPr>
              <w:pStyle w:val="2-"/>
              <w:rPr>
                <w:color w:val="auto"/>
              </w:rPr>
            </w:pPr>
            <w:r w:rsidRPr="007B6174">
              <w:rPr>
                <w:color w:val="auto"/>
              </w:rPr>
              <w:t xml:space="preserve">[C2(0x80020520,0x800203d0)] ... Process(3/3): text="TEST",value=1022 </w:t>
            </w:r>
            <w:r w:rsidRPr="00683B63">
              <w:rPr>
                <w:color w:val="7030A0"/>
              </w:rPr>
              <w:t>(tls_tid=0x80020520)</w:t>
            </w:r>
          </w:p>
          <w:p w14:paraId="3FCB80E2" w14:textId="77777777" w:rsidR="007B6174" w:rsidRPr="007B6174" w:rsidRDefault="007B6174" w:rsidP="007B6174">
            <w:pPr>
              <w:pStyle w:val="2-"/>
              <w:rPr>
                <w:color w:val="auto"/>
              </w:rPr>
            </w:pPr>
            <w:r w:rsidRPr="007B6174">
              <w:rPr>
                <w:color w:val="auto"/>
              </w:rPr>
              <w:t xml:space="preserve">[C2(0x800209c0,0x80020720)] ... Process(3/3): text="TEST",value=1022 </w:t>
            </w:r>
            <w:r w:rsidRPr="00F96884">
              <w:rPr>
                <w:color w:val="FFC000"/>
              </w:rPr>
              <w:t>(tls_tid=0x800209c0)</w:t>
            </w:r>
          </w:p>
          <w:p w14:paraId="7D1C33D1" w14:textId="77777777" w:rsidR="007B6174" w:rsidRPr="007B6174" w:rsidRDefault="007B6174" w:rsidP="007B6174">
            <w:pPr>
              <w:pStyle w:val="2-"/>
              <w:rPr>
                <w:color w:val="auto"/>
              </w:rPr>
            </w:pPr>
            <w:r w:rsidRPr="007B6174">
              <w:rPr>
                <w:color w:val="auto"/>
              </w:rPr>
              <w:lastRenderedPageBreak/>
              <w:t>END: C1(0x80020bb0,0x80000038)</w:t>
            </w:r>
          </w:p>
          <w:p w14:paraId="3DFCD156" w14:textId="77777777" w:rsidR="007B6174" w:rsidRPr="007B6174" w:rsidRDefault="007B6174" w:rsidP="007B6174">
            <w:pPr>
              <w:pStyle w:val="2-"/>
              <w:rPr>
                <w:color w:val="auto"/>
              </w:rPr>
            </w:pPr>
            <w:r w:rsidRPr="007B6174">
              <w:rPr>
                <w:color w:val="auto"/>
              </w:rPr>
              <w:t>END: C2(0x80020930,0x800203d0)</w:t>
            </w:r>
          </w:p>
          <w:p w14:paraId="26F7A630" w14:textId="77777777" w:rsidR="007B6174" w:rsidRPr="007B6174" w:rsidRDefault="007B6174" w:rsidP="007B6174">
            <w:pPr>
              <w:pStyle w:val="2-"/>
              <w:rPr>
                <w:color w:val="auto"/>
              </w:rPr>
            </w:pPr>
            <w:r w:rsidRPr="007B6174">
              <w:rPr>
                <w:color w:val="auto"/>
              </w:rPr>
              <w:t>END: C3(0x80020690,0x80020520)</w:t>
            </w:r>
          </w:p>
          <w:p w14:paraId="05AF4008" w14:textId="77777777" w:rsidR="007B6174" w:rsidRPr="007B6174" w:rsidRDefault="007B6174" w:rsidP="007B6174">
            <w:pPr>
              <w:pStyle w:val="2-"/>
              <w:rPr>
                <w:color w:val="auto"/>
              </w:rPr>
            </w:pPr>
            <w:r w:rsidRPr="007B6174">
              <w:rPr>
                <w:color w:val="auto"/>
              </w:rPr>
              <w:t>END: C2(0x800209c0,0x80020720)</w:t>
            </w:r>
          </w:p>
          <w:p w14:paraId="2F38160D" w14:textId="77777777" w:rsidR="007B6174" w:rsidRPr="007B6174" w:rsidRDefault="007B6174" w:rsidP="007B6174">
            <w:pPr>
              <w:pStyle w:val="2-"/>
              <w:rPr>
                <w:color w:val="auto"/>
              </w:rPr>
            </w:pPr>
            <w:r w:rsidRPr="007B6174">
              <w:rPr>
                <w:color w:val="auto"/>
              </w:rPr>
              <w:t>[P0(0x80000038,0x00000000)] ... Wait(0x800203d0) ...</w:t>
            </w:r>
          </w:p>
          <w:p w14:paraId="15B2AB78" w14:textId="77777777" w:rsidR="007B6174" w:rsidRPr="007B6174" w:rsidRDefault="007B6174" w:rsidP="007B6174">
            <w:pPr>
              <w:pStyle w:val="2-"/>
              <w:rPr>
                <w:color w:val="auto"/>
              </w:rPr>
            </w:pPr>
            <w:r w:rsidRPr="007B6174">
              <w:rPr>
                <w:color w:val="auto"/>
              </w:rPr>
              <w:t>[C1(0x800203d0,0x80000038)] ... Wait(0x80020520) ...</w:t>
            </w:r>
          </w:p>
          <w:p w14:paraId="0268DDA9" w14:textId="77777777" w:rsidR="007B6174" w:rsidRPr="007B6174" w:rsidRDefault="007B6174" w:rsidP="007B6174">
            <w:pPr>
              <w:pStyle w:val="2-"/>
              <w:rPr>
                <w:color w:val="auto"/>
              </w:rPr>
            </w:pPr>
            <w:r w:rsidRPr="007B6174">
              <w:rPr>
                <w:color w:val="auto"/>
              </w:rPr>
              <w:t>[C2(0x80020520,0x800203d0)] ... Wait(0x80020690) ...</w:t>
            </w:r>
          </w:p>
          <w:p w14:paraId="0C0C3F51" w14:textId="77777777" w:rsidR="007B6174" w:rsidRPr="007B6174" w:rsidRDefault="007B6174" w:rsidP="007B6174">
            <w:pPr>
              <w:pStyle w:val="2-"/>
              <w:rPr>
                <w:color w:val="auto"/>
              </w:rPr>
            </w:pPr>
            <w:r w:rsidRPr="007B6174">
              <w:rPr>
                <w:color w:val="auto"/>
              </w:rPr>
              <w:t>[C1(0x80020720,0x80000038)] ... Wait(0x800209c0) ...</w:t>
            </w:r>
          </w:p>
          <w:p w14:paraId="4CE5AC44" w14:textId="77777777" w:rsidR="007B6174" w:rsidRPr="007B6174" w:rsidRDefault="007B6174" w:rsidP="007B6174">
            <w:pPr>
              <w:pStyle w:val="2-"/>
              <w:rPr>
                <w:color w:val="auto"/>
              </w:rPr>
            </w:pPr>
            <w:r w:rsidRPr="007B6174">
              <w:rPr>
                <w:color w:val="auto"/>
              </w:rPr>
              <w:t>[C2(0x80020520,0x800203d0)] ... Wait(0x80020690) End</w:t>
            </w:r>
          </w:p>
          <w:p w14:paraId="220E931F" w14:textId="77777777" w:rsidR="007B6174" w:rsidRPr="007B6174" w:rsidRDefault="007B6174" w:rsidP="007B6174">
            <w:pPr>
              <w:pStyle w:val="2-"/>
              <w:rPr>
                <w:color w:val="auto"/>
              </w:rPr>
            </w:pPr>
            <w:r w:rsidRPr="007B6174">
              <w:rPr>
                <w:color w:val="auto"/>
              </w:rPr>
              <w:t>END: C2(0x80020520,0x800203d0)</w:t>
            </w:r>
          </w:p>
          <w:p w14:paraId="242EE26E" w14:textId="77777777" w:rsidR="007B6174" w:rsidRPr="007B6174" w:rsidRDefault="007B6174" w:rsidP="007B6174">
            <w:pPr>
              <w:pStyle w:val="2-"/>
              <w:rPr>
                <w:color w:val="auto"/>
              </w:rPr>
            </w:pPr>
            <w:r w:rsidRPr="007B6174">
              <w:rPr>
                <w:color w:val="auto"/>
              </w:rPr>
              <w:t>[C1(0x80020720,0x80000038)] ... Wait(0x800209c0) End</w:t>
            </w:r>
          </w:p>
          <w:p w14:paraId="35B16B74" w14:textId="77777777" w:rsidR="007B6174" w:rsidRPr="007B6174" w:rsidRDefault="007B6174" w:rsidP="007B6174">
            <w:pPr>
              <w:pStyle w:val="2-"/>
              <w:rPr>
                <w:color w:val="auto"/>
              </w:rPr>
            </w:pPr>
            <w:r w:rsidRPr="007B6174">
              <w:rPr>
                <w:color w:val="auto"/>
              </w:rPr>
              <w:t>END: C1(0x80020720,0x80000038)</w:t>
            </w:r>
          </w:p>
          <w:p w14:paraId="727424A5" w14:textId="77777777" w:rsidR="007B6174" w:rsidRPr="007B6174" w:rsidRDefault="007B6174" w:rsidP="007B6174">
            <w:pPr>
              <w:pStyle w:val="2-"/>
              <w:rPr>
                <w:color w:val="auto"/>
              </w:rPr>
            </w:pPr>
            <w:r w:rsidRPr="007B6174">
              <w:rPr>
                <w:color w:val="auto"/>
              </w:rPr>
              <w:t>[C1(0x800203d0,0x80000038)] ... Wait(0x80020520) End</w:t>
            </w:r>
          </w:p>
          <w:p w14:paraId="6CAEB02C" w14:textId="77777777" w:rsidR="007B6174" w:rsidRPr="007B6174" w:rsidRDefault="007B6174" w:rsidP="007B6174">
            <w:pPr>
              <w:pStyle w:val="2-"/>
              <w:rPr>
                <w:color w:val="auto"/>
              </w:rPr>
            </w:pPr>
            <w:r w:rsidRPr="007B6174">
              <w:rPr>
                <w:color w:val="auto"/>
              </w:rPr>
              <w:t>[C1(0x800203d0,0x80000038)] ... Wait(0x80020930) ...</w:t>
            </w:r>
          </w:p>
          <w:p w14:paraId="04A966EC" w14:textId="77777777" w:rsidR="007B6174" w:rsidRPr="007B6174" w:rsidRDefault="007B6174" w:rsidP="007B6174">
            <w:pPr>
              <w:pStyle w:val="2-"/>
              <w:rPr>
                <w:color w:val="auto"/>
              </w:rPr>
            </w:pPr>
            <w:r w:rsidRPr="007B6174">
              <w:rPr>
                <w:color w:val="auto"/>
              </w:rPr>
              <w:t>[C1(0x800203d0,0x80000038)] ... Wait(0x80020930) End</w:t>
            </w:r>
          </w:p>
          <w:p w14:paraId="71DE249A" w14:textId="77777777" w:rsidR="007B6174" w:rsidRPr="007B6174" w:rsidRDefault="007B6174" w:rsidP="007B6174">
            <w:pPr>
              <w:pStyle w:val="2-"/>
              <w:rPr>
                <w:color w:val="auto"/>
              </w:rPr>
            </w:pPr>
            <w:r w:rsidRPr="007B6174">
              <w:rPr>
                <w:color w:val="auto"/>
              </w:rPr>
              <w:t>END: C1(0x800203d0,0x80000038)</w:t>
            </w:r>
          </w:p>
          <w:p w14:paraId="722F22FA" w14:textId="77777777" w:rsidR="007B6174" w:rsidRPr="007B6174" w:rsidRDefault="007B6174" w:rsidP="007B6174">
            <w:pPr>
              <w:pStyle w:val="2-"/>
              <w:rPr>
                <w:color w:val="auto"/>
              </w:rPr>
            </w:pPr>
            <w:r w:rsidRPr="007B6174">
              <w:rPr>
                <w:color w:val="auto"/>
              </w:rPr>
              <w:t>[P0(0x80000038,0x00000000)] ... Wait(0x800203d0) End</w:t>
            </w:r>
          </w:p>
          <w:p w14:paraId="155DB48E" w14:textId="77777777" w:rsidR="007B6174" w:rsidRPr="007B6174" w:rsidRDefault="007B6174" w:rsidP="007B6174">
            <w:pPr>
              <w:pStyle w:val="2-"/>
              <w:rPr>
                <w:color w:val="auto"/>
              </w:rPr>
            </w:pPr>
            <w:r w:rsidRPr="007B6174">
              <w:rPr>
                <w:color w:val="auto"/>
              </w:rPr>
              <w:t>[P0(0x80000038,0x00000000)] ... Wait(0x80020720) ...</w:t>
            </w:r>
          </w:p>
          <w:p w14:paraId="46E45612" w14:textId="77777777" w:rsidR="007B6174" w:rsidRPr="007B6174" w:rsidRDefault="007B6174" w:rsidP="007B6174">
            <w:pPr>
              <w:pStyle w:val="2-"/>
              <w:rPr>
                <w:color w:val="auto"/>
              </w:rPr>
            </w:pPr>
            <w:r w:rsidRPr="007B6174">
              <w:rPr>
                <w:color w:val="auto"/>
              </w:rPr>
              <w:t>[P0(0x80000038,0x00000000)] ... Wait(0x80020720) End</w:t>
            </w:r>
          </w:p>
          <w:p w14:paraId="40C6CA01" w14:textId="77777777" w:rsidR="007B6174" w:rsidRPr="007B6174" w:rsidRDefault="007B6174" w:rsidP="007B6174">
            <w:pPr>
              <w:pStyle w:val="2-"/>
              <w:rPr>
                <w:color w:val="auto"/>
              </w:rPr>
            </w:pPr>
            <w:r w:rsidRPr="007B6174">
              <w:rPr>
                <w:color w:val="auto"/>
              </w:rPr>
              <w:t>[P0(0x80000038,0x00000000)] ... Wait(0x80020bb0) ...</w:t>
            </w:r>
          </w:p>
          <w:p w14:paraId="25405D8F" w14:textId="77777777" w:rsidR="007B6174" w:rsidRPr="007B6174" w:rsidRDefault="007B6174" w:rsidP="007B6174">
            <w:pPr>
              <w:pStyle w:val="2-"/>
              <w:rPr>
                <w:color w:val="auto"/>
              </w:rPr>
            </w:pPr>
            <w:r w:rsidRPr="007B6174">
              <w:rPr>
                <w:color w:val="auto"/>
              </w:rPr>
              <w:t>[P0(0x80000038,0x00000000)] ... Wait(0x80020bb0) End</w:t>
            </w:r>
          </w:p>
          <w:p w14:paraId="4A87F3B0" w14:textId="3151FE95" w:rsidR="00D44F57" w:rsidRDefault="007B6174" w:rsidP="007B6174">
            <w:pPr>
              <w:pStyle w:val="2-"/>
            </w:pPr>
            <w:r w:rsidRPr="007B6174">
              <w:rPr>
                <w:color w:val="auto"/>
              </w:rPr>
              <w:t>- End Thread Test -</w:t>
            </w:r>
          </w:p>
        </w:tc>
      </w:tr>
    </w:tbl>
    <w:p w14:paraId="7AE2A583" w14:textId="77777777" w:rsidR="00D44F57" w:rsidRDefault="00D44F57" w:rsidP="00D44F57">
      <w:pPr>
        <w:pStyle w:val="a9"/>
        <w:keepNext/>
        <w:widowControl/>
        <w:rPr>
          <w:color w:val="FF0000"/>
          <w:sz w:val="20"/>
          <w:szCs w:val="20"/>
        </w:rPr>
      </w:pPr>
      <w:r w:rsidRPr="00E32152">
        <w:rPr>
          <w:rFonts w:hint="eastAsia"/>
          <w:color w:val="FF0000"/>
          <w:sz w:val="20"/>
          <w:szCs w:val="20"/>
        </w:rPr>
        <w:lastRenderedPageBreak/>
        <w:t>↓（</w:t>
      </w:r>
      <w:r>
        <w:rPr>
          <w:rFonts w:hint="eastAsia"/>
          <w:color w:val="FF0000"/>
          <w:sz w:val="20"/>
          <w:szCs w:val="20"/>
        </w:rPr>
        <w:t>実行中のプロセスの状態</w:t>
      </w:r>
      <w:r w:rsidRPr="00E32152">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44F57" w14:paraId="4D665366" w14:textId="77777777" w:rsidTr="00F96884">
        <w:tc>
          <w:tcPr>
            <w:tcW w:w="8494" w:type="dxa"/>
          </w:tcPr>
          <w:p w14:paraId="63F49D6E" w14:textId="7D100321" w:rsidR="00D44F57" w:rsidRPr="000260B7" w:rsidRDefault="007B6174" w:rsidP="00F96884">
            <w:pPr>
              <w:pStyle w:val="2-"/>
              <w:rPr>
                <w:color w:val="FF0000"/>
              </w:rPr>
            </w:pPr>
            <w:r>
              <w:t>$ ps -ef | grep pthread</w:t>
            </w:r>
            <w:r w:rsidR="00D44F57">
              <w:t xml:space="preserve">       </w:t>
            </w:r>
            <w:r w:rsidR="00D44F57" w:rsidRPr="000260B7">
              <w:rPr>
                <w:color w:val="FF0000"/>
              </w:rPr>
              <w:t>※プロセスが</w:t>
            </w:r>
            <w:r w:rsidR="00D44F57">
              <w:rPr>
                <w:rFonts w:hint="eastAsia"/>
                <w:color w:val="FF0000"/>
              </w:rPr>
              <w:t>一つしか</w:t>
            </w:r>
            <w:r w:rsidR="00D44F57" w:rsidRPr="000260B7">
              <w:rPr>
                <w:color w:val="FF0000"/>
              </w:rPr>
              <w:t>生成されていることがわかる</w:t>
            </w:r>
          </w:p>
          <w:p w14:paraId="12E09950" w14:textId="7500D054" w:rsidR="00D44F57" w:rsidRDefault="007B6174" w:rsidP="007B6174">
            <w:pPr>
              <w:pStyle w:val="2-"/>
            </w:pPr>
            <w:r w:rsidRPr="007B6174">
              <w:rPr>
                <w:color w:val="auto"/>
              </w:rPr>
              <w:t xml:space="preserve">     user    8140   11912 pty0     11:38:07 /cygdrive/e/Work/test/Program/C++/Thread/pthread/pthread</w:t>
            </w:r>
          </w:p>
        </w:tc>
      </w:tr>
    </w:tbl>
    <w:p w14:paraId="31266E76" w14:textId="4CACB8FC" w:rsidR="00A30AAF" w:rsidRDefault="00A30AAF" w:rsidP="00A30AAF">
      <w:pPr>
        <w:pStyle w:val="2"/>
      </w:pPr>
      <w:bookmarkStart w:id="56" w:name="_Toc378420083"/>
      <w:r>
        <w:rPr>
          <w:rFonts w:hint="eastAsia"/>
        </w:rPr>
        <w:t>Win</w:t>
      </w:r>
      <w:r w:rsidR="00021A25">
        <w:rPr>
          <w:rFonts w:hint="eastAsia"/>
        </w:rPr>
        <w:t>d</w:t>
      </w:r>
      <w:r w:rsidR="00021A25">
        <w:t>ows</w:t>
      </w:r>
      <w:r>
        <w:rPr>
          <w:rFonts w:hint="eastAsia"/>
        </w:rPr>
        <w:t>スレッド</w:t>
      </w:r>
      <w:r w:rsidR="00D2349E">
        <w:rPr>
          <w:rFonts w:hint="eastAsia"/>
        </w:rPr>
        <w:t>（</w:t>
      </w:r>
      <w:r w:rsidR="00D2349E">
        <w:rPr>
          <w:rFonts w:hint="eastAsia"/>
        </w:rPr>
        <w:t>Windows</w:t>
      </w:r>
      <w:r w:rsidR="00D2349E">
        <w:rPr>
          <w:rFonts w:hint="eastAsia"/>
        </w:rPr>
        <w:t>系）</w:t>
      </w:r>
      <w:bookmarkEnd w:id="56"/>
    </w:p>
    <w:p w14:paraId="6E040638" w14:textId="4A8A46D7" w:rsidR="00E3409D" w:rsidRDefault="001E63EA" w:rsidP="00E3409D">
      <w:pPr>
        <w:pStyle w:val="a9"/>
        <w:ind w:firstLine="283"/>
      </w:pPr>
      <w:r>
        <w:t>Win</w:t>
      </w:r>
      <w:r w:rsidR="00021A25">
        <w:t>dows</w:t>
      </w:r>
      <w:r w:rsidR="00021A25">
        <w:t>版の</w:t>
      </w:r>
      <w:r w:rsidR="00E3409D">
        <w:rPr>
          <w:rFonts w:hint="eastAsia"/>
        </w:rPr>
        <w:t>スレッド。</w:t>
      </w:r>
    </w:p>
    <w:p w14:paraId="2B6F8FDA" w14:textId="2E8D2FE5" w:rsidR="001E63EA" w:rsidRDefault="00E3409D" w:rsidP="001E63EA">
      <w:pPr>
        <w:pStyle w:val="a9"/>
        <w:ind w:firstLine="283"/>
      </w:pPr>
      <w:r>
        <w:t>fork</w:t>
      </w:r>
      <w:r>
        <w:t>版</w:t>
      </w:r>
      <w:r w:rsidR="001E63EA">
        <w:t>、</w:t>
      </w:r>
      <w:r w:rsidR="001E63EA">
        <w:rPr>
          <w:rFonts w:hint="eastAsia"/>
        </w:rPr>
        <w:t>Posix</w:t>
      </w:r>
      <w:r w:rsidR="001E63EA">
        <w:rPr>
          <w:rFonts w:hint="eastAsia"/>
        </w:rPr>
        <w:t>スレッドライブラリ版</w:t>
      </w:r>
      <w:r>
        <w:t>と同じ挙動のサンプル。</w:t>
      </w:r>
      <w:r w:rsidR="00316B73">
        <w:rPr>
          <w:rFonts w:hint="eastAsia"/>
        </w:rPr>
        <w:t>スレッド生成関数、終了待ち関数、</w:t>
      </w:r>
      <w:r w:rsidR="001E63EA">
        <w:rPr>
          <w:rFonts w:hint="eastAsia"/>
        </w:rPr>
        <w:t>Sleep()</w:t>
      </w:r>
      <w:r w:rsidR="001E63EA">
        <w:rPr>
          <w:rFonts w:hint="eastAsia"/>
        </w:rPr>
        <w:t>関数の扱いが</w:t>
      </w:r>
      <w:r w:rsidR="00316B73">
        <w:t>Posix</w:t>
      </w:r>
      <w:r w:rsidR="00316B73">
        <w:rPr>
          <w:rFonts w:hint="eastAsia"/>
        </w:rPr>
        <w:t>スレッド</w:t>
      </w:r>
      <w:r w:rsidR="001E63EA">
        <w:rPr>
          <w:rFonts w:hint="eastAsia"/>
        </w:rPr>
        <w:t>版と異なること</w:t>
      </w:r>
      <w:r w:rsidR="00305003">
        <w:rPr>
          <w:rFonts w:hint="eastAsia"/>
        </w:rPr>
        <w:t>に注目</w:t>
      </w:r>
      <w:r w:rsidR="001E63EA">
        <w:rPr>
          <w:rFonts w:hint="eastAsia"/>
        </w:rPr>
        <w:t>。</w:t>
      </w:r>
    </w:p>
    <w:p w14:paraId="602FF49A" w14:textId="44CF5980" w:rsidR="00E3409D" w:rsidRDefault="001E63EA" w:rsidP="00E3409D">
      <w:pPr>
        <w:pStyle w:val="a9"/>
        <w:ind w:firstLine="283"/>
      </w:pPr>
      <w:r>
        <w:rPr>
          <w:rFonts w:hint="eastAsia"/>
        </w:rPr>
        <w:t>Windows</w:t>
      </w:r>
      <w:r>
        <w:rPr>
          <w:rFonts w:hint="eastAsia"/>
        </w:rPr>
        <w:t>版の</w:t>
      </w:r>
      <w:r w:rsidR="00E3409D">
        <w:rPr>
          <w:rFonts w:hint="eastAsia"/>
        </w:rPr>
        <w:t>TLS</w:t>
      </w:r>
      <w:r w:rsidR="00E3409D">
        <w:rPr>
          <w:rFonts w:hint="eastAsia"/>
        </w:rPr>
        <w:t>（スレッドローカルストレージ）の動作もテスト。</w:t>
      </w:r>
      <w:r>
        <w:rPr>
          <w:rFonts w:hint="eastAsia"/>
        </w:rPr>
        <w:t>C++11</w:t>
      </w:r>
      <w:r>
        <w:rPr>
          <w:rFonts w:hint="eastAsia"/>
        </w:rPr>
        <w:t>仕様の指定方法はエラー</w:t>
      </w:r>
      <w:r w:rsidR="00316B73">
        <w:rPr>
          <w:rFonts w:hint="eastAsia"/>
        </w:rPr>
        <w:t>（</w:t>
      </w:r>
      <w:r w:rsidR="00316B73">
        <w:rPr>
          <w:rFonts w:hint="eastAsia"/>
        </w:rPr>
        <w:t xml:space="preserve">Visual </w:t>
      </w:r>
      <w:r w:rsidR="00316B73">
        <w:t xml:space="preserve">C++ </w:t>
      </w:r>
      <w:r w:rsidR="00316B73">
        <w:rPr>
          <w:rFonts w:hint="eastAsia"/>
        </w:rPr>
        <w:t>2013</w:t>
      </w:r>
      <w:r w:rsidR="00316B73">
        <w:rPr>
          <w:rFonts w:hint="eastAsia"/>
        </w:rPr>
        <w:t>）</w:t>
      </w:r>
      <w:r>
        <w:rPr>
          <w:rFonts w:hint="eastAsia"/>
        </w:rPr>
        <w:t>。</w:t>
      </w:r>
    </w:p>
    <w:p w14:paraId="34725EE6" w14:textId="77777777" w:rsidR="00576268" w:rsidRDefault="00576268" w:rsidP="003F1110">
      <w:pPr>
        <w:pStyle w:val="a9"/>
        <w:spacing w:beforeLines="50" w:before="180"/>
        <w:ind w:firstLine="283"/>
      </w:pPr>
      <w:r>
        <w:rPr>
          <w:rFonts w:hint="eastAsia"/>
        </w:rPr>
        <w:t>Windows</w:t>
      </w:r>
      <w:r>
        <w:rPr>
          <w:rFonts w:hint="eastAsia"/>
        </w:rPr>
        <w:t>のスレッド生成用関数には、</w:t>
      </w:r>
      <w:r w:rsidRPr="00576268">
        <w:t>CreateThread</w:t>
      </w:r>
      <w:r>
        <w:t xml:space="preserve">() </w:t>
      </w:r>
      <w:r>
        <w:rPr>
          <w:rFonts w:hint="eastAsia"/>
        </w:rPr>
        <w:t>関数、</w:t>
      </w:r>
      <w:r w:rsidRPr="00576268">
        <w:t>_beginthread</w:t>
      </w:r>
      <w:r>
        <w:t xml:space="preserve">() </w:t>
      </w:r>
      <w:r>
        <w:rPr>
          <w:rFonts w:hint="eastAsia"/>
        </w:rPr>
        <w:t>関数、</w:t>
      </w:r>
      <w:r w:rsidRPr="00576268">
        <w:t>_beginthreadex</w:t>
      </w:r>
      <w:r>
        <w:rPr>
          <w:rFonts w:hint="eastAsia"/>
        </w:rPr>
        <w:t>(</w:t>
      </w:r>
      <w:r>
        <w:t xml:space="preserve">) </w:t>
      </w:r>
      <w:r>
        <w:rPr>
          <w:rFonts w:hint="eastAsia"/>
        </w:rPr>
        <w:t>関数がある。</w:t>
      </w:r>
    </w:p>
    <w:p w14:paraId="4B6B14D9" w14:textId="77777777" w:rsidR="00576268" w:rsidRDefault="00576268" w:rsidP="00576268">
      <w:pPr>
        <w:pStyle w:val="a9"/>
        <w:ind w:firstLine="283"/>
      </w:pPr>
      <w:r w:rsidRPr="00576268">
        <w:t>CreateThread</w:t>
      </w:r>
      <w:r>
        <w:t xml:space="preserve">() </w:t>
      </w:r>
      <w:r>
        <w:rPr>
          <w:rFonts w:hint="eastAsia"/>
        </w:rPr>
        <w:t>関数で呼び出したスレッド関数の中では</w:t>
      </w:r>
      <w:r>
        <w:rPr>
          <w:rFonts w:hint="eastAsia"/>
        </w:rPr>
        <w:t>C</w:t>
      </w:r>
      <w:r>
        <w:rPr>
          <w:rFonts w:hint="eastAsia"/>
        </w:rPr>
        <w:t>ランタイムライブラリが使えず、また自身のスレッドハンドルをクローズできないという問題があるため、基本的に使用しないこと。</w:t>
      </w:r>
    </w:p>
    <w:p w14:paraId="5F7D5017" w14:textId="0E47EA15" w:rsidR="001E63EA" w:rsidRDefault="00576268" w:rsidP="00576268">
      <w:pPr>
        <w:pStyle w:val="a9"/>
        <w:ind w:firstLine="283"/>
      </w:pPr>
      <w:r w:rsidRPr="00576268">
        <w:t>_beginthread</w:t>
      </w:r>
      <w:r>
        <w:t xml:space="preserve">() </w:t>
      </w:r>
      <w:r>
        <w:rPr>
          <w:rFonts w:hint="eastAsia"/>
        </w:rPr>
        <w:t>関数と</w:t>
      </w:r>
      <w:r w:rsidRPr="00576268">
        <w:t>_beginthreadex</w:t>
      </w:r>
      <w:r>
        <w:rPr>
          <w:rFonts w:hint="eastAsia"/>
        </w:rPr>
        <w:t>(</w:t>
      </w:r>
      <w:r>
        <w:t xml:space="preserve">) </w:t>
      </w:r>
      <w:r>
        <w:rPr>
          <w:rFonts w:hint="eastAsia"/>
        </w:rPr>
        <w:t>関数の違いは、スレッド生成時に細かい制御ができるかどうかという点。</w:t>
      </w:r>
    </w:p>
    <w:p w14:paraId="2AC79B14" w14:textId="1A6B39CE" w:rsidR="00E3409D" w:rsidRDefault="001E63EA" w:rsidP="00E3409D">
      <w:pPr>
        <w:pStyle w:val="a9"/>
        <w:keepNext/>
        <w:widowControl/>
        <w:spacing w:beforeLines="50" w:before="180"/>
        <w:ind w:firstLineChars="0" w:firstLine="0"/>
      </w:pPr>
      <w:r>
        <w:rPr>
          <w:rFonts w:hint="eastAsia"/>
        </w:rPr>
        <w:t>Windows</w:t>
      </w:r>
      <w:r w:rsidR="00E3409D">
        <w:t>スレッド</w:t>
      </w:r>
      <w:r w:rsidR="00E3409D">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409D" w14:paraId="056FC4E4" w14:textId="77777777" w:rsidTr="00566D74">
        <w:tc>
          <w:tcPr>
            <w:tcW w:w="8494" w:type="dxa"/>
          </w:tcPr>
          <w:p w14:paraId="0D16AD72" w14:textId="77777777" w:rsidR="00305003" w:rsidRDefault="00305003" w:rsidP="00305003">
            <w:pPr>
              <w:pStyle w:val="2-"/>
            </w:pPr>
            <w:r>
              <w:t>#include &lt;stdio.h&gt;</w:t>
            </w:r>
          </w:p>
          <w:p w14:paraId="3A089D52" w14:textId="77777777" w:rsidR="00305003" w:rsidRDefault="00305003" w:rsidP="00305003">
            <w:pPr>
              <w:pStyle w:val="2-"/>
            </w:pPr>
            <w:r>
              <w:t>#include &lt;stdlib.h&gt;</w:t>
            </w:r>
          </w:p>
          <w:p w14:paraId="74AFE454" w14:textId="77777777" w:rsidR="00305003" w:rsidRPr="00305003" w:rsidRDefault="00305003" w:rsidP="00305003">
            <w:pPr>
              <w:pStyle w:val="2-"/>
              <w:rPr>
                <w:color w:val="FF0000"/>
              </w:rPr>
            </w:pPr>
          </w:p>
          <w:p w14:paraId="1AD753CB" w14:textId="77777777" w:rsidR="00305003" w:rsidRPr="00305003" w:rsidRDefault="00305003" w:rsidP="00305003">
            <w:pPr>
              <w:pStyle w:val="2-"/>
              <w:rPr>
                <w:color w:val="FF0000"/>
              </w:rPr>
            </w:pPr>
            <w:r w:rsidRPr="00305003">
              <w:rPr>
                <w:color w:val="FF0000"/>
              </w:rPr>
              <w:t>#include &lt;windows.h&gt;</w:t>
            </w:r>
          </w:p>
          <w:p w14:paraId="51B64E2A" w14:textId="77777777" w:rsidR="00305003" w:rsidRPr="00305003" w:rsidRDefault="00305003" w:rsidP="00305003">
            <w:pPr>
              <w:pStyle w:val="2-"/>
              <w:rPr>
                <w:color w:val="FF0000"/>
              </w:rPr>
            </w:pPr>
            <w:r w:rsidRPr="00305003">
              <w:rPr>
                <w:color w:val="FF0000"/>
              </w:rPr>
              <w:t>#include &lt;process.h&gt;</w:t>
            </w:r>
          </w:p>
          <w:p w14:paraId="59E17CAB" w14:textId="77777777" w:rsidR="00305003" w:rsidRDefault="00305003" w:rsidP="00305003">
            <w:pPr>
              <w:pStyle w:val="2-"/>
            </w:pPr>
          </w:p>
          <w:p w14:paraId="3A789D0A" w14:textId="77777777" w:rsidR="00305003" w:rsidRPr="00305003" w:rsidRDefault="00305003" w:rsidP="00305003">
            <w:pPr>
              <w:pStyle w:val="2-"/>
              <w:rPr>
                <w:color w:val="00B050"/>
              </w:rPr>
            </w:pPr>
            <w:r w:rsidRPr="00305003">
              <w:rPr>
                <w:rFonts w:hint="eastAsia"/>
                <w:color w:val="00B050"/>
              </w:rPr>
              <w:t>//スレッドローカルストレージ(TLS)テスト</w:t>
            </w:r>
          </w:p>
          <w:p w14:paraId="402D5835" w14:textId="77777777" w:rsidR="00305003" w:rsidRDefault="00305003" w:rsidP="00305003">
            <w:pPr>
              <w:pStyle w:val="2-"/>
            </w:pPr>
            <w:r w:rsidRPr="00305003">
              <w:rPr>
                <w:rFonts w:hint="eastAsia"/>
                <w:color w:val="FF0000"/>
              </w:rPr>
              <w:t>__declspec(thread)</w:t>
            </w:r>
            <w:r>
              <w:rPr>
                <w:rFonts w:hint="eastAsia"/>
              </w:rPr>
              <w:t xml:space="preserve"> unsigned int tls_tid = 0;</w:t>
            </w:r>
            <w:r w:rsidRPr="00305003">
              <w:rPr>
                <w:rFonts w:hint="eastAsia"/>
                <w:color w:val="00B050"/>
              </w:rPr>
              <w:t>//Visual C++固有版TLS指定</w:t>
            </w:r>
          </w:p>
          <w:p w14:paraId="269DBF59" w14:textId="77777777" w:rsidR="00305003" w:rsidRPr="00305003" w:rsidRDefault="00305003" w:rsidP="00305003">
            <w:pPr>
              <w:pStyle w:val="2-"/>
              <w:rPr>
                <w:color w:val="00B050"/>
              </w:rPr>
            </w:pPr>
            <w:r w:rsidRPr="00305003">
              <w:rPr>
                <w:rFonts w:hint="eastAsia"/>
                <w:color w:val="00B050"/>
              </w:rPr>
              <w:lastRenderedPageBreak/>
              <w:t>//</w:t>
            </w:r>
            <w:r w:rsidRPr="00305003">
              <w:rPr>
                <w:rFonts w:hint="eastAsia"/>
                <w:color w:val="FF0000"/>
              </w:rPr>
              <w:t>thread_local</w:t>
            </w:r>
            <w:r w:rsidRPr="00305003">
              <w:rPr>
                <w:rFonts w:hint="eastAsia"/>
                <w:color w:val="00B050"/>
              </w:rPr>
              <w:t xml:space="preserve"> unsigned int tls_tid = 0;//C++11仕様版TLS指定：Visual C++ 2013 では未対応</w:t>
            </w:r>
          </w:p>
          <w:p w14:paraId="0CC287DC" w14:textId="77777777" w:rsidR="00305003" w:rsidRDefault="00305003" w:rsidP="00305003">
            <w:pPr>
              <w:pStyle w:val="2-"/>
            </w:pPr>
          </w:p>
          <w:p w14:paraId="1DE2C430" w14:textId="77777777" w:rsidR="00305003" w:rsidRPr="00305003" w:rsidRDefault="00305003" w:rsidP="00305003">
            <w:pPr>
              <w:pStyle w:val="2-"/>
              <w:rPr>
                <w:color w:val="00B050"/>
              </w:rPr>
            </w:pPr>
            <w:r w:rsidRPr="00305003">
              <w:rPr>
                <w:rFonts w:hint="eastAsia"/>
                <w:color w:val="00B050"/>
              </w:rPr>
              <w:t>//テスト用情報</w:t>
            </w:r>
          </w:p>
          <w:p w14:paraId="1F8D20EF" w14:textId="77777777" w:rsidR="00305003" w:rsidRDefault="00305003" w:rsidP="00305003">
            <w:pPr>
              <w:pStyle w:val="2-"/>
            </w:pPr>
            <w:r>
              <w:t>struct TEST_INFO</w:t>
            </w:r>
          </w:p>
          <w:p w14:paraId="04352CD9" w14:textId="77777777" w:rsidR="00305003" w:rsidRDefault="00305003" w:rsidP="00305003">
            <w:pPr>
              <w:pStyle w:val="2-"/>
            </w:pPr>
            <w:r>
              <w:t>{</w:t>
            </w:r>
          </w:p>
          <w:p w14:paraId="070620E8" w14:textId="77777777" w:rsidR="00305003" w:rsidRPr="00305003" w:rsidRDefault="00305003" w:rsidP="00305003">
            <w:pPr>
              <w:pStyle w:val="2-"/>
              <w:rPr>
                <w:color w:val="00B050"/>
              </w:rPr>
            </w:pPr>
            <w:r>
              <w:rPr>
                <w:rFonts w:hint="eastAsia"/>
              </w:rPr>
              <w:tab/>
              <w:t>const char* text;</w:t>
            </w:r>
            <w:r w:rsidRPr="00305003">
              <w:rPr>
                <w:rFonts w:hint="eastAsia"/>
                <w:color w:val="00B050"/>
              </w:rPr>
              <w:t>//文字列</w:t>
            </w:r>
          </w:p>
          <w:p w14:paraId="11290DDF" w14:textId="77777777" w:rsidR="00305003" w:rsidRPr="00305003" w:rsidRDefault="00305003" w:rsidP="00305003">
            <w:pPr>
              <w:pStyle w:val="2-"/>
              <w:rPr>
                <w:color w:val="00B050"/>
              </w:rPr>
            </w:pPr>
            <w:r>
              <w:rPr>
                <w:rFonts w:hint="eastAsia"/>
              </w:rPr>
              <w:tab/>
              <w:t xml:space="preserve">int value;      </w:t>
            </w:r>
            <w:r w:rsidRPr="00305003">
              <w:rPr>
                <w:rFonts w:hint="eastAsia"/>
                <w:color w:val="00B050"/>
              </w:rPr>
              <w:t xml:space="preserve"> //数値</w:t>
            </w:r>
          </w:p>
          <w:p w14:paraId="6F05D038" w14:textId="77777777" w:rsidR="00305003" w:rsidRPr="00305003" w:rsidRDefault="00305003" w:rsidP="00305003">
            <w:pPr>
              <w:pStyle w:val="2-"/>
              <w:rPr>
                <w:color w:val="00B050"/>
              </w:rPr>
            </w:pPr>
            <w:r>
              <w:rPr>
                <w:rFonts w:hint="eastAsia"/>
              </w:rPr>
              <w:tab/>
              <w:t xml:space="preserve">int loop_max;   </w:t>
            </w:r>
            <w:r w:rsidRPr="00305003">
              <w:rPr>
                <w:rFonts w:hint="eastAsia"/>
                <w:color w:val="00B050"/>
              </w:rPr>
              <w:t xml:space="preserve"> //テストループ回数</w:t>
            </w:r>
          </w:p>
          <w:p w14:paraId="4D11D4A0" w14:textId="77777777" w:rsidR="00305003" w:rsidRPr="00305003" w:rsidRDefault="00305003" w:rsidP="00305003">
            <w:pPr>
              <w:pStyle w:val="2-"/>
              <w:rPr>
                <w:color w:val="00B050"/>
              </w:rPr>
            </w:pPr>
            <w:r>
              <w:rPr>
                <w:rFonts w:hint="eastAsia"/>
              </w:rPr>
              <w:tab/>
              <w:t xml:space="preserve">int start_i;    </w:t>
            </w:r>
            <w:r w:rsidRPr="00305003">
              <w:rPr>
                <w:rFonts w:hint="eastAsia"/>
                <w:color w:val="00B050"/>
              </w:rPr>
              <w:t xml:space="preserve"> //スレッド生成ループ開始値</w:t>
            </w:r>
          </w:p>
          <w:p w14:paraId="4016E7B3" w14:textId="77777777" w:rsidR="00305003" w:rsidRDefault="00305003" w:rsidP="00305003">
            <w:pPr>
              <w:pStyle w:val="2-"/>
            </w:pPr>
            <w:r>
              <w:t>};</w:t>
            </w:r>
          </w:p>
          <w:p w14:paraId="49C3953E" w14:textId="77777777" w:rsidR="00305003" w:rsidRDefault="00305003" w:rsidP="00305003">
            <w:pPr>
              <w:pStyle w:val="2-"/>
            </w:pPr>
          </w:p>
          <w:p w14:paraId="6F4155D8" w14:textId="77777777" w:rsidR="00305003" w:rsidRPr="00305003" w:rsidRDefault="00305003" w:rsidP="00305003">
            <w:pPr>
              <w:pStyle w:val="2-"/>
              <w:rPr>
                <w:color w:val="00B050"/>
              </w:rPr>
            </w:pPr>
            <w:r w:rsidRPr="00305003">
              <w:rPr>
                <w:rFonts w:hint="eastAsia"/>
                <w:color w:val="00B050"/>
              </w:rPr>
              <w:t>//スレッド情報</w:t>
            </w:r>
          </w:p>
          <w:p w14:paraId="38873602" w14:textId="77777777" w:rsidR="00305003" w:rsidRDefault="00305003" w:rsidP="00305003">
            <w:pPr>
              <w:pStyle w:val="2-"/>
            </w:pPr>
            <w:r>
              <w:t>struct THREAD_INFO</w:t>
            </w:r>
          </w:p>
          <w:p w14:paraId="362FABFD" w14:textId="77777777" w:rsidR="00305003" w:rsidRDefault="00305003" w:rsidP="00305003">
            <w:pPr>
              <w:pStyle w:val="2-"/>
            </w:pPr>
            <w:r>
              <w:t>{</w:t>
            </w:r>
          </w:p>
          <w:p w14:paraId="5DE5EAC4" w14:textId="77777777" w:rsidR="00305003" w:rsidRPr="00305003" w:rsidRDefault="00305003" w:rsidP="00305003">
            <w:pPr>
              <w:pStyle w:val="2-"/>
              <w:rPr>
                <w:color w:val="00B050"/>
              </w:rPr>
            </w:pPr>
            <w:r>
              <w:rPr>
                <w:rFonts w:hint="eastAsia"/>
              </w:rPr>
              <w:tab/>
              <w:t xml:space="preserve">int level;              </w:t>
            </w:r>
            <w:r w:rsidRPr="00305003">
              <w:rPr>
                <w:rFonts w:hint="eastAsia"/>
                <w:color w:val="00B050"/>
              </w:rPr>
              <w:t>//子スレッドレベル</w:t>
            </w:r>
          </w:p>
          <w:p w14:paraId="586C4395" w14:textId="77777777" w:rsidR="00305003" w:rsidRDefault="00305003" w:rsidP="00305003">
            <w:pPr>
              <w:pStyle w:val="2-"/>
            </w:pPr>
            <w:r>
              <w:rPr>
                <w:rFonts w:hint="eastAsia"/>
              </w:rPr>
              <w:tab/>
              <w:t>unsigned int parent_tid;</w:t>
            </w:r>
            <w:r w:rsidRPr="00305003">
              <w:rPr>
                <w:rFonts w:hint="eastAsia"/>
                <w:color w:val="00B050"/>
              </w:rPr>
              <w:t>//親スレッドID</w:t>
            </w:r>
          </w:p>
          <w:p w14:paraId="4C6997ED" w14:textId="77777777" w:rsidR="00305003" w:rsidRPr="00305003" w:rsidRDefault="00305003" w:rsidP="00305003">
            <w:pPr>
              <w:pStyle w:val="2-"/>
              <w:rPr>
                <w:color w:val="00B050"/>
              </w:rPr>
            </w:pPr>
            <w:r>
              <w:rPr>
                <w:rFonts w:hint="eastAsia"/>
              </w:rPr>
              <w:tab/>
              <w:t xml:space="preserve">bool is_root_thread;    </w:t>
            </w:r>
            <w:r w:rsidRPr="00305003">
              <w:rPr>
                <w:rFonts w:hint="eastAsia"/>
                <w:color w:val="00B050"/>
              </w:rPr>
              <w:t>//大元のスレッド判定用フラグ</w:t>
            </w:r>
          </w:p>
          <w:p w14:paraId="09F62F0D" w14:textId="77777777" w:rsidR="00305003" w:rsidRDefault="00305003" w:rsidP="00305003">
            <w:pPr>
              <w:pStyle w:val="2-"/>
            </w:pPr>
            <w:r>
              <w:t>};</w:t>
            </w:r>
          </w:p>
          <w:p w14:paraId="4477B1EE" w14:textId="77777777" w:rsidR="00305003" w:rsidRDefault="00305003" w:rsidP="00305003">
            <w:pPr>
              <w:pStyle w:val="2-"/>
            </w:pPr>
          </w:p>
          <w:p w14:paraId="3EF1D7BF" w14:textId="77777777" w:rsidR="00305003" w:rsidRPr="00305003" w:rsidRDefault="00305003" w:rsidP="00305003">
            <w:pPr>
              <w:pStyle w:val="2-"/>
              <w:rPr>
                <w:color w:val="00B050"/>
              </w:rPr>
            </w:pPr>
            <w:r w:rsidRPr="00305003">
              <w:rPr>
                <w:rFonts w:hint="eastAsia"/>
                <w:color w:val="00B050"/>
              </w:rPr>
              <w:t>//スレッド受け渡し情報</w:t>
            </w:r>
          </w:p>
          <w:p w14:paraId="5EEE7D85" w14:textId="77777777" w:rsidR="00305003" w:rsidRDefault="00305003" w:rsidP="00305003">
            <w:pPr>
              <w:pStyle w:val="2-"/>
            </w:pPr>
            <w:r>
              <w:t>struct THREAD_PARAM</w:t>
            </w:r>
          </w:p>
          <w:p w14:paraId="7E524DED" w14:textId="77777777" w:rsidR="00305003" w:rsidRDefault="00305003" w:rsidP="00305003">
            <w:pPr>
              <w:pStyle w:val="2-"/>
            </w:pPr>
            <w:r>
              <w:t>{</w:t>
            </w:r>
          </w:p>
          <w:p w14:paraId="36846B8B" w14:textId="77777777" w:rsidR="00305003" w:rsidRPr="00305003" w:rsidRDefault="00305003" w:rsidP="00305003">
            <w:pPr>
              <w:pStyle w:val="2-"/>
              <w:rPr>
                <w:color w:val="00B050"/>
              </w:rPr>
            </w:pPr>
            <w:r>
              <w:rPr>
                <w:rFonts w:hint="eastAsia"/>
              </w:rPr>
              <w:tab/>
              <w:t xml:space="preserve">TEST_INFO test;   </w:t>
            </w:r>
            <w:r w:rsidRPr="00305003">
              <w:rPr>
                <w:rFonts w:hint="eastAsia"/>
                <w:color w:val="00B050"/>
              </w:rPr>
              <w:t xml:space="preserve"> //テスト用情報</w:t>
            </w:r>
          </w:p>
          <w:p w14:paraId="111E8373" w14:textId="77777777" w:rsidR="00305003" w:rsidRDefault="00305003" w:rsidP="00305003">
            <w:pPr>
              <w:pStyle w:val="2-"/>
            </w:pPr>
            <w:r>
              <w:rPr>
                <w:rFonts w:hint="eastAsia"/>
              </w:rPr>
              <w:tab/>
              <w:t>THREAD_INFO thread;</w:t>
            </w:r>
            <w:r w:rsidRPr="00305003">
              <w:rPr>
                <w:rFonts w:hint="eastAsia"/>
                <w:color w:val="00B050"/>
              </w:rPr>
              <w:t>//スレッド情報</w:t>
            </w:r>
          </w:p>
          <w:p w14:paraId="5AA57EFC" w14:textId="77777777" w:rsidR="00305003" w:rsidRDefault="00305003" w:rsidP="00305003">
            <w:pPr>
              <w:pStyle w:val="2-"/>
            </w:pPr>
            <w:r>
              <w:t>};</w:t>
            </w:r>
          </w:p>
          <w:p w14:paraId="1A0569D5" w14:textId="77777777" w:rsidR="00305003" w:rsidRDefault="00305003" w:rsidP="00305003">
            <w:pPr>
              <w:pStyle w:val="2-"/>
            </w:pPr>
          </w:p>
          <w:p w14:paraId="5CB9D383" w14:textId="77777777" w:rsidR="00305003" w:rsidRDefault="00305003" w:rsidP="00305003">
            <w:pPr>
              <w:pStyle w:val="2-"/>
            </w:pPr>
            <w:r w:rsidRPr="00305003">
              <w:rPr>
                <w:rFonts w:hint="eastAsia"/>
                <w:color w:val="00B050"/>
              </w:rPr>
              <w:t>//子スレッドの生成と終了待ち</w:t>
            </w:r>
          </w:p>
          <w:p w14:paraId="5FF43F33" w14:textId="77777777" w:rsidR="00305003" w:rsidRDefault="00305003" w:rsidP="00305003">
            <w:pPr>
              <w:pStyle w:val="2-"/>
            </w:pPr>
            <w:r>
              <w:t>extern void createChildThreads(const char* thread_name, TEST_INFO&amp; test, THREAD_INFO&amp; tinfo);</w:t>
            </w:r>
          </w:p>
          <w:p w14:paraId="382975F9" w14:textId="77777777" w:rsidR="00305003" w:rsidRDefault="00305003" w:rsidP="00305003">
            <w:pPr>
              <w:pStyle w:val="2-"/>
            </w:pPr>
          </w:p>
          <w:p w14:paraId="299FA142" w14:textId="77777777" w:rsidR="00305003" w:rsidRPr="00305003" w:rsidRDefault="00305003" w:rsidP="00305003">
            <w:pPr>
              <w:pStyle w:val="2-"/>
              <w:rPr>
                <w:color w:val="00B050"/>
              </w:rPr>
            </w:pPr>
            <w:r w:rsidRPr="00305003">
              <w:rPr>
                <w:rFonts w:hint="eastAsia"/>
                <w:color w:val="00B050"/>
              </w:rPr>
              <w:t>//スレッド関数</w:t>
            </w:r>
          </w:p>
          <w:p w14:paraId="6BFA259C" w14:textId="77777777" w:rsidR="00305003" w:rsidRPr="00305003" w:rsidRDefault="00305003" w:rsidP="00305003">
            <w:pPr>
              <w:pStyle w:val="2-"/>
              <w:rPr>
                <w:color w:val="FF0000"/>
              </w:rPr>
            </w:pPr>
            <w:r w:rsidRPr="00305003">
              <w:rPr>
                <w:color w:val="FF0000"/>
              </w:rPr>
              <w:t>unsigned int WINAPI threadFunc(void* param_p)</w:t>
            </w:r>
          </w:p>
          <w:p w14:paraId="7681BA32" w14:textId="77777777" w:rsidR="00305003" w:rsidRDefault="00305003" w:rsidP="00305003">
            <w:pPr>
              <w:pStyle w:val="2-"/>
            </w:pPr>
            <w:r>
              <w:t>{</w:t>
            </w:r>
          </w:p>
          <w:p w14:paraId="69D0F8FD" w14:textId="77777777" w:rsidR="00305003" w:rsidRPr="00305003" w:rsidRDefault="00305003" w:rsidP="00305003">
            <w:pPr>
              <w:pStyle w:val="2-"/>
              <w:rPr>
                <w:color w:val="00B050"/>
              </w:rPr>
            </w:pPr>
            <w:r>
              <w:rPr>
                <w:rFonts w:hint="eastAsia"/>
              </w:rPr>
              <w:tab/>
            </w:r>
            <w:r w:rsidRPr="00305003">
              <w:rPr>
                <w:rFonts w:hint="eastAsia"/>
                <w:color w:val="00B050"/>
              </w:rPr>
              <w:t>//パラメータ受け取り</w:t>
            </w:r>
          </w:p>
          <w:p w14:paraId="10ECE040" w14:textId="77777777" w:rsidR="00305003" w:rsidRDefault="00305003" w:rsidP="00305003">
            <w:pPr>
              <w:pStyle w:val="2-"/>
            </w:pPr>
            <w:r>
              <w:tab/>
              <w:t>TEST_INFO test;</w:t>
            </w:r>
          </w:p>
          <w:p w14:paraId="6A639EA9" w14:textId="77777777" w:rsidR="00305003" w:rsidRDefault="00305003" w:rsidP="00305003">
            <w:pPr>
              <w:pStyle w:val="2-"/>
            </w:pPr>
            <w:r>
              <w:tab/>
              <w:t>THREAD_INFO tinfo;</w:t>
            </w:r>
          </w:p>
          <w:p w14:paraId="0ACAA811" w14:textId="77777777" w:rsidR="00305003" w:rsidRDefault="00305003" w:rsidP="00305003">
            <w:pPr>
              <w:pStyle w:val="2-"/>
            </w:pPr>
            <w:r>
              <w:tab/>
              <w:t>{</w:t>
            </w:r>
          </w:p>
          <w:p w14:paraId="1B9E5285" w14:textId="77777777" w:rsidR="00305003" w:rsidRDefault="00305003" w:rsidP="00305003">
            <w:pPr>
              <w:pStyle w:val="2-"/>
            </w:pPr>
            <w:r>
              <w:tab/>
            </w:r>
            <w:r>
              <w:tab/>
              <w:t>THREAD_PARAM* param = (THREAD_PARAM*)param_p;</w:t>
            </w:r>
          </w:p>
          <w:p w14:paraId="23D07097" w14:textId="77777777" w:rsidR="00305003" w:rsidRDefault="00305003" w:rsidP="00305003">
            <w:pPr>
              <w:pStyle w:val="2-"/>
            </w:pPr>
            <w:r>
              <w:tab/>
            </w:r>
            <w:r>
              <w:tab/>
              <w:t>memcpy(&amp;test, &amp;param-&gt;test, sizeof(TEST_INFO));</w:t>
            </w:r>
          </w:p>
          <w:p w14:paraId="0E7C1425" w14:textId="77777777" w:rsidR="00305003" w:rsidRDefault="00305003" w:rsidP="00305003">
            <w:pPr>
              <w:pStyle w:val="2-"/>
            </w:pPr>
            <w:r>
              <w:tab/>
            </w:r>
            <w:r>
              <w:tab/>
              <w:t>memcpy(&amp;tinfo, &amp;param-&gt;thread, sizeof(THREAD_INFO));</w:t>
            </w:r>
          </w:p>
          <w:p w14:paraId="491D8743" w14:textId="77777777" w:rsidR="00305003" w:rsidRDefault="00305003" w:rsidP="00305003">
            <w:pPr>
              <w:pStyle w:val="2-"/>
            </w:pPr>
            <w:r>
              <w:tab/>
              <w:t>}</w:t>
            </w:r>
          </w:p>
          <w:p w14:paraId="0CDAFB8C" w14:textId="77777777" w:rsidR="00305003" w:rsidRDefault="00305003" w:rsidP="00305003">
            <w:pPr>
              <w:pStyle w:val="2-"/>
            </w:pPr>
          </w:p>
          <w:p w14:paraId="47F0D40B" w14:textId="77777777" w:rsidR="00305003" w:rsidRPr="00305003" w:rsidRDefault="00305003" w:rsidP="00305003">
            <w:pPr>
              <w:pStyle w:val="2-"/>
              <w:rPr>
                <w:color w:val="00B050"/>
              </w:rPr>
            </w:pPr>
            <w:r>
              <w:rPr>
                <w:rFonts w:hint="eastAsia"/>
              </w:rPr>
              <w:tab/>
            </w:r>
            <w:r w:rsidRPr="00305003">
              <w:rPr>
                <w:rFonts w:hint="eastAsia"/>
                <w:color w:val="00B050"/>
              </w:rPr>
              <w:t>//スレッド情報</w:t>
            </w:r>
          </w:p>
          <w:p w14:paraId="7D038DF2" w14:textId="77777777" w:rsidR="00305003" w:rsidRDefault="00305003" w:rsidP="00305003">
            <w:pPr>
              <w:pStyle w:val="2-"/>
            </w:pPr>
            <w:r>
              <w:tab/>
              <w:t>unsigned int tid_tmp = GetCurrentThreadId();</w:t>
            </w:r>
          </w:p>
          <w:p w14:paraId="0C6988F5" w14:textId="77777777" w:rsidR="00305003" w:rsidRDefault="00305003" w:rsidP="00305003">
            <w:pPr>
              <w:pStyle w:val="2-"/>
            </w:pPr>
          </w:p>
          <w:p w14:paraId="47B7E536" w14:textId="77777777" w:rsidR="00305003" w:rsidRDefault="00305003" w:rsidP="00305003">
            <w:pPr>
              <w:pStyle w:val="2-"/>
            </w:pPr>
            <w:r>
              <w:rPr>
                <w:rFonts w:hint="eastAsia"/>
              </w:rPr>
              <w:tab/>
            </w:r>
            <w:r w:rsidRPr="00305003">
              <w:rPr>
                <w:rFonts w:hint="eastAsia"/>
                <w:color w:val="00B050"/>
              </w:rPr>
              <w:t>//スレッドローカルストレージ(TLS)テスト</w:t>
            </w:r>
          </w:p>
          <w:p w14:paraId="74E12A05" w14:textId="77777777" w:rsidR="00305003" w:rsidRDefault="00305003" w:rsidP="00305003">
            <w:pPr>
              <w:pStyle w:val="2-"/>
            </w:pPr>
            <w:r>
              <w:tab/>
            </w:r>
            <w:r w:rsidRPr="00305003">
              <w:rPr>
                <w:color w:val="FF0000"/>
              </w:rPr>
              <w:t>tls_tid = tid_tmp;</w:t>
            </w:r>
          </w:p>
          <w:p w14:paraId="7D16071C" w14:textId="77777777" w:rsidR="00305003" w:rsidRDefault="00305003" w:rsidP="00305003">
            <w:pPr>
              <w:pStyle w:val="2-"/>
            </w:pPr>
          </w:p>
          <w:p w14:paraId="511BC2C5" w14:textId="77777777" w:rsidR="00305003" w:rsidRDefault="00305003" w:rsidP="00305003">
            <w:pPr>
              <w:pStyle w:val="2-"/>
            </w:pPr>
            <w:r>
              <w:rPr>
                <w:rFonts w:hint="eastAsia"/>
              </w:rPr>
              <w:tab/>
            </w:r>
            <w:r w:rsidRPr="00305003">
              <w:rPr>
                <w:rFonts w:hint="eastAsia"/>
                <w:color w:val="00B050"/>
              </w:rPr>
              <w:t>//大元のスレッド判定用フラグをOFF</w:t>
            </w:r>
          </w:p>
          <w:p w14:paraId="310BD450" w14:textId="77777777" w:rsidR="00305003" w:rsidRDefault="00305003" w:rsidP="00305003">
            <w:pPr>
              <w:pStyle w:val="2-"/>
            </w:pPr>
            <w:r>
              <w:tab/>
              <w:t>tinfo.is_root_thread = false;</w:t>
            </w:r>
          </w:p>
          <w:p w14:paraId="2DDCC540" w14:textId="77777777" w:rsidR="00305003" w:rsidRDefault="00305003" w:rsidP="00305003">
            <w:pPr>
              <w:pStyle w:val="2-"/>
            </w:pPr>
          </w:p>
          <w:p w14:paraId="0987E6F8" w14:textId="77777777" w:rsidR="00305003" w:rsidRDefault="00305003" w:rsidP="00305003">
            <w:pPr>
              <w:pStyle w:val="2-"/>
            </w:pPr>
            <w:r>
              <w:rPr>
                <w:rFonts w:hint="eastAsia"/>
              </w:rPr>
              <w:tab/>
            </w:r>
            <w:r w:rsidRPr="00305003">
              <w:rPr>
                <w:rFonts w:hint="eastAsia"/>
                <w:color w:val="00B050"/>
              </w:rPr>
              <w:t>//スレッド名を作成</w:t>
            </w:r>
          </w:p>
          <w:p w14:paraId="3DB46CD8" w14:textId="77777777" w:rsidR="00305003" w:rsidRDefault="00305003" w:rsidP="00305003">
            <w:pPr>
              <w:pStyle w:val="2-"/>
            </w:pPr>
            <w:r>
              <w:tab/>
              <w:t>++tinfo.level;</w:t>
            </w:r>
          </w:p>
          <w:p w14:paraId="4DC06F83" w14:textId="77777777" w:rsidR="00305003" w:rsidRDefault="00305003" w:rsidP="00305003">
            <w:pPr>
              <w:pStyle w:val="2-"/>
            </w:pPr>
            <w:r>
              <w:tab/>
              <w:t>char thread_name[32];</w:t>
            </w:r>
          </w:p>
          <w:p w14:paraId="6A82D4A5" w14:textId="77777777" w:rsidR="00305003" w:rsidRDefault="00305003" w:rsidP="00305003">
            <w:pPr>
              <w:pStyle w:val="2-"/>
            </w:pPr>
            <w:r>
              <w:tab/>
              <w:t>sprintf_s(thread_name, sizeof(thread_name), "C%d(%5d,%5d)", tinfo.level, tid_tmp, tinfo.parent_tid);</w:t>
            </w:r>
          </w:p>
          <w:p w14:paraId="3824B8E6" w14:textId="77777777" w:rsidR="00305003" w:rsidRPr="00305003" w:rsidRDefault="00305003" w:rsidP="00305003">
            <w:pPr>
              <w:pStyle w:val="2-"/>
              <w:rPr>
                <w:color w:val="00B050"/>
              </w:rPr>
            </w:pPr>
            <w:r>
              <w:rPr>
                <w:rFonts w:hint="eastAsia"/>
              </w:rPr>
              <w:tab/>
            </w:r>
            <w:r w:rsidRPr="00305003">
              <w:rPr>
                <w:rFonts w:hint="eastAsia"/>
                <w:color w:val="00B050"/>
              </w:rPr>
              <w:t>// C + 子スレッドのレベル + ( 自スレッドID , 親スレッドID )</w:t>
            </w:r>
          </w:p>
          <w:p w14:paraId="73D62C2A" w14:textId="77777777" w:rsidR="00305003" w:rsidRDefault="00305003" w:rsidP="00305003">
            <w:pPr>
              <w:pStyle w:val="2-"/>
            </w:pPr>
          </w:p>
          <w:p w14:paraId="7A693493" w14:textId="77777777" w:rsidR="00305003" w:rsidRPr="00305003" w:rsidRDefault="00305003" w:rsidP="00305003">
            <w:pPr>
              <w:pStyle w:val="2-"/>
              <w:rPr>
                <w:color w:val="00B050"/>
              </w:rPr>
            </w:pPr>
            <w:r>
              <w:rPr>
                <w:rFonts w:hint="eastAsia"/>
              </w:rPr>
              <w:tab/>
            </w:r>
            <w:r w:rsidRPr="00305003">
              <w:rPr>
                <w:rFonts w:hint="eastAsia"/>
                <w:color w:val="00B050"/>
              </w:rPr>
              <w:t>//子スレッド開始メッセージ</w:t>
            </w:r>
          </w:p>
          <w:p w14:paraId="3112EC35" w14:textId="77777777" w:rsidR="00305003" w:rsidRDefault="00305003" w:rsidP="00305003">
            <w:pPr>
              <w:pStyle w:val="2-"/>
            </w:pPr>
            <w:r>
              <w:tab/>
              <w:t>printf("START: %s\n", thread_name);</w:t>
            </w:r>
          </w:p>
          <w:p w14:paraId="3DFC6A05" w14:textId="77777777" w:rsidR="00305003" w:rsidRDefault="00305003" w:rsidP="00305003">
            <w:pPr>
              <w:pStyle w:val="2-"/>
            </w:pPr>
            <w:r>
              <w:tab/>
              <w:t>fflush(stdout);</w:t>
            </w:r>
          </w:p>
          <w:p w14:paraId="177C2792" w14:textId="77777777" w:rsidR="00305003" w:rsidRDefault="00305003" w:rsidP="00305003">
            <w:pPr>
              <w:pStyle w:val="2-"/>
            </w:pPr>
          </w:p>
          <w:p w14:paraId="1106D925" w14:textId="77777777" w:rsidR="00305003" w:rsidRPr="00305003" w:rsidRDefault="00305003" w:rsidP="00305003">
            <w:pPr>
              <w:pStyle w:val="2-"/>
              <w:rPr>
                <w:color w:val="00B050"/>
              </w:rPr>
            </w:pPr>
            <w:r>
              <w:rPr>
                <w:rFonts w:hint="eastAsia"/>
              </w:rPr>
              <w:tab/>
            </w:r>
            <w:r w:rsidRPr="00305003">
              <w:rPr>
                <w:rFonts w:hint="eastAsia"/>
                <w:color w:val="00B050"/>
              </w:rPr>
              <w:t>//テスト用変数を更新</w:t>
            </w:r>
          </w:p>
          <w:p w14:paraId="4EC51065" w14:textId="77777777" w:rsidR="00305003" w:rsidRDefault="00305003" w:rsidP="00305003">
            <w:pPr>
              <w:pStyle w:val="2-"/>
            </w:pPr>
            <w:r>
              <w:tab/>
              <w:t>++test.value;</w:t>
            </w:r>
          </w:p>
          <w:p w14:paraId="7912D61E" w14:textId="77777777" w:rsidR="00305003" w:rsidRDefault="00305003" w:rsidP="00305003">
            <w:pPr>
              <w:pStyle w:val="2-"/>
            </w:pPr>
            <w:r>
              <w:tab/>
              <w:t>++test.loop_max;</w:t>
            </w:r>
          </w:p>
          <w:p w14:paraId="62AD3E86" w14:textId="77777777" w:rsidR="00305003" w:rsidRDefault="00305003" w:rsidP="00305003">
            <w:pPr>
              <w:pStyle w:val="2-"/>
            </w:pPr>
          </w:p>
          <w:p w14:paraId="2B447DD0" w14:textId="77777777" w:rsidR="00305003" w:rsidRPr="00305003" w:rsidRDefault="00305003" w:rsidP="00305003">
            <w:pPr>
              <w:pStyle w:val="2-"/>
              <w:rPr>
                <w:color w:val="00B050"/>
              </w:rPr>
            </w:pPr>
            <w:r>
              <w:rPr>
                <w:rFonts w:hint="eastAsia"/>
              </w:rPr>
              <w:tab/>
            </w:r>
            <w:r w:rsidRPr="00305003">
              <w:rPr>
                <w:rFonts w:hint="eastAsia"/>
                <w:color w:val="00B050"/>
              </w:rPr>
              <w:t>//親スレッドIDを格納</w:t>
            </w:r>
          </w:p>
          <w:p w14:paraId="7D9B53F3" w14:textId="77777777" w:rsidR="00305003" w:rsidRDefault="00305003" w:rsidP="00305003">
            <w:pPr>
              <w:pStyle w:val="2-"/>
            </w:pPr>
            <w:r>
              <w:lastRenderedPageBreak/>
              <w:tab/>
              <w:t>tinfo.parent_tid = tid_tmp;</w:t>
            </w:r>
          </w:p>
          <w:p w14:paraId="4AF084BE" w14:textId="77777777" w:rsidR="00305003" w:rsidRDefault="00305003" w:rsidP="00305003">
            <w:pPr>
              <w:pStyle w:val="2-"/>
            </w:pPr>
          </w:p>
          <w:p w14:paraId="0821436B" w14:textId="77777777" w:rsidR="00305003" w:rsidRPr="00305003" w:rsidRDefault="00305003" w:rsidP="00305003">
            <w:pPr>
              <w:pStyle w:val="2-"/>
              <w:rPr>
                <w:color w:val="00B050"/>
              </w:rPr>
            </w:pPr>
            <w:r>
              <w:rPr>
                <w:rFonts w:hint="eastAsia"/>
              </w:rPr>
              <w:tab/>
            </w:r>
            <w:r w:rsidRPr="00305003">
              <w:rPr>
                <w:rFonts w:hint="eastAsia"/>
                <w:color w:val="00B050"/>
              </w:rPr>
              <w:t>//1秒スリープ</w:t>
            </w:r>
          </w:p>
          <w:p w14:paraId="7F2423E7" w14:textId="77777777" w:rsidR="00305003" w:rsidRDefault="00305003" w:rsidP="00305003">
            <w:pPr>
              <w:pStyle w:val="2-"/>
            </w:pPr>
            <w:r>
              <w:tab/>
            </w:r>
            <w:r w:rsidRPr="00305003">
              <w:rPr>
                <w:color w:val="FF0000"/>
              </w:rPr>
              <w:t>Sleep(1000);</w:t>
            </w:r>
          </w:p>
          <w:p w14:paraId="2882526D" w14:textId="77777777" w:rsidR="00305003" w:rsidRDefault="00305003" w:rsidP="00305003">
            <w:pPr>
              <w:pStyle w:val="2-"/>
            </w:pPr>
          </w:p>
          <w:p w14:paraId="2AA0DCAA" w14:textId="77777777" w:rsidR="00305003" w:rsidRDefault="00305003" w:rsidP="00305003">
            <w:pPr>
              <w:pStyle w:val="2-"/>
            </w:pPr>
            <w:r>
              <w:rPr>
                <w:rFonts w:hint="eastAsia"/>
              </w:rPr>
              <w:tab/>
            </w:r>
            <w:r w:rsidRPr="00305003">
              <w:rPr>
                <w:rFonts w:hint="eastAsia"/>
                <w:color w:val="00B050"/>
              </w:rPr>
              <w:t>//子スレッドの生成と終了待ち</w:t>
            </w:r>
          </w:p>
          <w:p w14:paraId="783E4104" w14:textId="77777777" w:rsidR="00305003" w:rsidRDefault="00305003" w:rsidP="00305003">
            <w:pPr>
              <w:pStyle w:val="2-"/>
            </w:pPr>
            <w:r>
              <w:tab/>
              <w:t>createChildThreads(thread_name, test, tinfo);</w:t>
            </w:r>
          </w:p>
          <w:p w14:paraId="07513FCD" w14:textId="77777777" w:rsidR="00305003" w:rsidRDefault="00305003" w:rsidP="00305003">
            <w:pPr>
              <w:pStyle w:val="2-"/>
            </w:pPr>
          </w:p>
          <w:p w14:paraId="53094D00" w14:textId="77777777" w:rsidR="00305003" w:rsidRPr="00305003" w:rsidRDefault="00305003" w:rsidP="00305003">
            <w:pPr>
              <w:pStyle w:val="2-"/>
              <w:rPr>
                <w:color w:val="00B050"/>
              </w:rPr>
            </w:pPr>
            <w:r>
              <w:rPr>
                <w:rFonts w:hint="eastAsia"/>
              </w:rPr>
              <w:tab/>
            </w:r>
            <w:r w:rsidRPr="00305003">
              <w:rPr>
                <w:rFonts w:hint="eastAsia"/>
                <w:color w:val="00B050"/>
              </w:rPr>
              <w:t>//子スレッド終了メッセージ</w:t>
            </w:r>
          </w:p>
          <w:p w14:paraId="26DBD550" w14:textId="77777777" w:rsidR="00305003" w:rsidRDefault="00305003" w:rsidP="00305003">
            <w:pPr>
              <w:pStyle w:val="2-"/>
            </w:pPr>
            <w:r>
              <w:tab/>
              <w:t>printf("END: %s\n", thread_name);</w:t>
            </w:r>
          </w:p>
          <w:p w14:paraId="5A932F82" w14:textId="77777777" w:rsidR="00305003" w:rsidRDefault="00305003" w:rsidP="00305003">
            <w:pPr>
              <w:pStyle w:val="2-"/>
            </w:pPr>
            <w:r>
              <w:tab/>
              <w:t>fflush(stdout);</w:t>
            </w:r>
          </w:p>
          <w:p w14:paraId="5B927913" w14:textId="6C7AB6CC" w:rsidR="00305003" w:rsidRDefault="00AD6B14" w:rsidP="00305003">
            <w:pPr>
              <w:pStyle w:val="2-"/>
            </w:pPr>
            <w:r>
              <w:tab/>
            </w:r>
          </w:p>
          <w:p w14:paraId="7448C581" w14:textId="2D7A8E12" w:rsidR="00AD6B14" w:rsidRDefault="00AD6B14" w:rsidP="00305003">
            <w:pPr>
              <w:pStyle w:val="2-"/>
            </w:pPr>
            <w:r>
              <w:tab/>
            </w:r>
            <w:r w:rsidRPr="00AD6B14">
              <w:rPr>
                <w:rFonts w:hint="eastAsia"/>
                <w:color w:val="00B050"/>
              </w:rPr>
              <w:t>//スレッド終了</w:t>
            </w:r>
          </w:p>
          <w:p w14:paraId="07EE9608" w14:textId="2700DDF9" w:rsidR="00AD6B14" w:rsidRDefault="00AD6B14" w:rsidP="00AD6B14">
            <w:pPr>
              <w:pStyle w:val="2-"/>
            </w:pPr>
            <w:r>
              <w:rPr>
                <w:rFonts w:hint="eastAsia"/>
              </w:rPr>
              <w:tab/>
            </w:r>
            <w:r w:rsidRPr="00AD6B14">
              <w:rPr>
                <w:rFonts w:hint="eastAsia"/>
                <w:color w:val="FF0000"/>
              </w:rPr>
              <w:t>_endthreadex(0);</w:t>
            </w:r>
            <w:r w:rsidRPr="004D4BE0">
              <w:rPr>
                <w:color w:val="FF0000"/>
              </w:rPr>
              <w:tab/>
            </w:r>
            <w:r w:rsidRPr="004D4BE0">
              <w:rPr>
                <w:rFonts w:hint="eastAsia"/>
                <w:color w:val="FF0000"/>
              </w:rPr>
              <w:t>//これを呼ぶ場合、呼び出し元でCloseHandle() してはダメ</w:t>
            </w:r>
          </w:p>
          <w:p w14:paraId="0D2F8014" w14:textId="4D100742" w:rsidR="00AD6B14" w:rsidRPr="004D4BE0" w:rsidRDefault="00AD6B14" w:rsidP="00AD6B14">
            <w:pPr>
              <w:pStyle w:val="2-"/>
              <w:rPr>
                <w:color w:val="FF0000"/>
              </w:rPr>
            </w:pPr>
            <w:r>
              <w:rPr>
                <w:rFonts w:hint="eastAsia"/>
              </w:rPr>
              <w:tab/>
            </w:r>
            <w:r>
              <w:tab/>
            </w:r>
            <w:r>
              <w:tab/>
            </w:r>
            <w:r>
              <w:tab/>
            </w:r>
            <w:r w:rsidRPr="004D4BE0">
              <w:rPr>
                <w:rFonts w:hint="eastAsia"/>
                <w:color w:val="FF0000"/>
              </w:rPr>
              <w:t>//また、ローカル変数オブジェクトのデストラクタが呼び出されないので注意！</w:t>
            </w:r>
          </w:p>
          <w:p w14:paraId="354D7419" w14:textId="0F776921" w:rsidR="00AD6B14" w:rsidRPr="004D4BE0" w:rsidRDefault="00AD6B14" w:rsidP="00AD6B14">
            <w:pPr>
              <w:pStyle w:val="2-"/>
              <w:rPr>
                <w:color w:val="FF0000"/>
              </w:rPr>
            </w:pPr>
            <w:r w:rsidRPr="004D4BE0">
              <w:rPr>
                <w:color w:val="FF0000"/>
              </w:rPr>
              <w:tab/>
            </w:r>
            <w:r w:rsidRPr="004D4BE0">
              <w:rPr>
                <w:color w:val="FF0000"/>
              </w:rPr>
              <w:tab/>
            </w:r>
            <w:r w:rsidRPr="004D4BE0">
              <w:rPr>
                <w:color w:val="FF0000"/>
              </w:rPr>
              <w:tab/>
            </w:r>
            <w:r w:rsidRPr="004D4BE0">
              <w:rPr>
                <w:color w:val="FF0000"/>
              </w:rPr>
              <w:tab/>
              <w:t>//</w:t>
            </w:r>
            <w:r w:rsidRPr="004D4BE0">
              <w:rPr>
                <w:rFonts w:hint="eastAsia"/>
                <w:color w:val="FF0000"/>
              </w:rPr>
              <w:t>呼ばない場合は、呼び出し元で CloseHandle() すること</w:t>
            </w:r>
          </w:p>
          <w:p w14:paraId="1D3BA87E" w14:textId="0482081D" w:rsidR="00305003" w:rsidRDefault="00305003" w:rsidP="00AD6B14">
            <w:pPr>
              <w:pStyle w:val="2-"/>
            </w:pPr>
            <w:r>
              <w:tab/>
              <w:t>return 0;</w:t>
            </w:r>
          </w:p>
          <w:p w14:paraId="14BBB468" w14:textId="77777777" w:rsidR="00305003" w:rsidRDefault="00305003" w:rsidP="00305003">
            <w:pPr>
              <w:pStyle w:val="2-"/>
            </w:pPr>
            <w:r>
              <w:t>}</w:t>
            </w:r>
          </w:p>
          <w:p w14:paraId="0004A9F7" w14:textId="77777777" w:rsidR="00305003" w:rsidRDefault="00305003" w:rsidP="00305003">
            <w:pPr>
              <w:pStyle w:val="2-"/>
            </w:pPr>
          </w:p>
          <w:p w14:paraId="4DF91457" w14:textId="77777777" w:rsidR="00305003" w:rsidRPr="00305003" w:rsidRDefault="00305003" w:rsidP="00305003">
            <w:pPr>
              <w:pStyle w:val="2-"/>
              <w:rPr>
                <w:color w:val="00B050"/>
              </w:rPr>
            </w:pPr>
            <w:r w:rsidRPr="00305003">
              <w:rPr>
                <w:rFonts w:hint="eastAsia"/>
                <w:color w:val="00B050"/>
              </w:rPr>
              <w:t>//子スレッドの生成と終了待ち</w:t>
            </w:r>
          </w:p>
          <w:p w14:paraId="678E1C81" w14:textId="77777777" w:rsidR="00305003" w:rsidRDefault="00305003" w:rsidP="00305003">
            <w:pPr>
              <w:pStyle w:val="2-"/>
            </w:pPr>
            <w:r>
              <w:t>void createChildThreads(const char* thread_name, TEST_INFO&amp; test, THREAD_INFO&amp; tinfo)</w:t>
            </w:r>
          </w:p>
          <w:p w14:paraId="51E872D4" w14:textId="77777777" w:rsidR="00305003" w:rsidRDefault="00305003" w:rsidP="00305003">
            <w:pPr>
              <w:pStyle w:val="2-"/>
            </w:pPr>
            <w:r>
              <w:t>{</w:t>
            </w:r>
          </w:p>
          <w:p w14:paraId="5D8A136B" w14:textId="77777777" w:rsidR="00305003" w:rsidRPr="00305003" w:rsidRDefault="00305003" w:rsidP="00305003">
            <w:pPr>
              <w:pStyle w:val="2-"/>
              <w:rPr>
                <w:color w:val="00B050"/>
              </w:rPr>
            </w:pPr>
            <w:r>
              <w:rPr>
                <w:rFonts w:hint="eastAsia"/>
              </w:rPr>
              <w:tab/>
            </w:r>
            <w:r w:rsidRPr="00305003">
              <w:rPr>
                <w:rFonts w:hint="eastAsia"/>
                <w:color w:val="00B050"/>
              </w:rPr>
              <w:t>//子スレッド生成ループ</w:t>
            </w:r>
          </w:p>
          <w:p w14:paraId="1517D900" w14:textId="77777777" w:rsidR="00305003" w:rsidRDefault="00305003" w:rsidP="00305003">
            <w:pPr>
              <w:pStyle w:val="2-"/>
            </w:pPr>
            <w:r>
              <w:tab/>
              <w:t>const int CHILD_THREAD_NUM = 3;</w:t>
            </w:r>
          </w:p>
          <w:p w14:paraId="4EEC8268" w14:textId="77777777" w:rsidR="00305003" w:rsidRPr="00316B73" w:rsidRDefault="00305003" w:rsidP="00305003">
            <w:pPr>
              <w:pStyle w:val="2-"/>
              <w:rPr>
                <w:color w:val="00B050"/>
              </w:rPr>
            </w:pPr>
            <w:r>
              <w:rPr>
                <w:rFonts w:hint="eastAsia"/>
              </w:rPr>
              <w:tab/>
              <w:t xml:space="preserve">HANDLE hthread[CHILD_THREAD_NUM];     </w:t>
            </w:r>
            <w:r w:rsidRPr="00316B73">
              <w:rPr>
                <w:rFonts w:hint="eastAsia"/>
                <w:color w:val="00B050"/>
              </w:rPr>
              <w:t>//生成した子スレッドのスレッドハンドル</w:t>
            </w:r>
          </w:p>
          <w:p w14:paraId="6253AC77" w14:textId="77777777" w:rsidR="00305003" w:rsidRPr="00316B73" w:rsidRDefault="00305003" w:rsidP="00305003">
            <w:pPr>
              <w:pStyle w:val="2-"/>
              <w:rPr>
                <w:color w:val="00B050"/>
              </w:rPr>
            </w:pPr>
            <w:r>
              <w:rPr>
                <w:rFonts w:hint="eastAsia"/>
              </w:rPr>
              <w:tab/>
              <w:t xml:space="preserve">unsigned int tid[CHILD_THREAD_NUM];  </w:t>
            </w:r>
            <w:r w:rsidRPr="00316B73">
              <w:rPr>
                <w:rFonts w:hint="eastAsia"/>
                <w:color w:val="00B050"/>
              </w:rPr>
              <w:t xml:space="preserve"> //生成した子スレッドのスレッドID</w:t>
            </w:r>
          </w:p>
          <w:p w14:paraId="3F0C4585" w14:textId="77777777" w:rsidR="00305003" w:rsidRDefault="00305003" w:rsidP="00305003">
            <w:pPr>
              <w:pStyle w:val="2-"/>
            </w:pPr>
            <w:r>
              <w:rPr>
                <w:rFonts w:hint="eastAsia"/>
              </w:rPr>
              <w:tab/>
              <w:t>THREAD_PARAM* param[CHILD_THREAD_NUM];</w:t>
            </w:r>
            <w:r w:rsidRPr="00316B73">
              <w:rPr>
                <w:rFonts w:hint="eastAsia"/>
                <w:color w:val="00B050"/>
              </w:rPr>
              <w:t>//スレッド受け渡し用データ</w:t>
            </w:r>
          </w:p>
          <w:p w14:paraId="54D3D58F" w14:textId="77777777" w:rsidR="00305003" w:rsidRDefault="00305003" w:rsidP="00305003">
            <w:pPr>
              <w:pStyle w:val="2-"/>
            </w:pPr>
            <w:r>
              <w:tab/>
              <w:t>for (int i = 0; i &lt; test.start_i; ++i)</w:t>
            </w:r>
          </w:p>
          <w:p w14:paraId="5DB4AB69" w14:textId="77777777" w:rsidR="00305003" w:rsidRDefault="00305003" w:rsidP="00305003">
            <w:pPr>
              <w:pStyle w:val="2-"/>
            </w:pPr>
            <w:r>
              <w:tab/>
              <w:t>{</w:t>
            </w:r>
          </w:p>
          <w:p w14:paraId="7720BA86" w14:textId="77777777" w:rsidR="00305003" w:rsidRDefault="00305003" w:rsidP="00305003">
            <w:pPr>
              <w:pStyle w:val="2-"/>
            </w:pPr>
            <w:r>
              <w:tab/>
            </w:r>
            <w:r>
              <w:tab/>
              <w:t>hthread[i] = INVALID_HANDLE_VALUE;</w:t>
            </w:r>
          </w:p>
          <w:p w14:paraId="3DA0AFA6" w14:textId="77777777" w:rsidR="00305003" w:rsidRDefault="00305003" w:rsidP="00305003">
            <w:pPr>
              <w:pStyle w:val="2-"/>
            </w:pPr>
            <w:r>
              <w:tab/>
            </w:r>
            <w:r>
              <w:tab/>
              <w:t>tid[i] = 0;</w:t>
            </w:r>
          </w:p>
          <w:p w14:paraId="587F4EA4" w14:textId="77777777" w:rsidR="00305003" w:rsidRDefault="00305003" w:rsidP="00305003">
            <w:pPr>
              <w:pStyle w:val="2-"/>
            </w:pPr>
            <w:r>
              <w:tab/>
            </w:r>
            <w:r>
              <w:tab/>
              <w:t>param[i] = NULL;</w:t>
            </w:r>
          </w:p>
          <w:p w14:paraId="26F8D387" w14:textId="77777777" w:rsidR="00305003" w:rsidRDefault="00305003" w:rsidP="00305003">
            <w:pPr>
              <w:pStyle w:val="2-"/>
            </w:pPr>
            <w:r>
              <w:tab/>
              <w:t>}</w:t>
            </w:r>
          </w:p>
          <w:p w14:paraId="32D7B5BD" w14:textId="77777777" w:rsidR="00305003" w:rsidRDefault="00305003" w:rsidP="00305003">
            <w:pPr>
              <w:pStyle w:val="2-"/>
            </w:pPr>
            <w:r>
              <w:tab/>
              <w:t>for (int i = test.start_i; i &lt; CHILD_THREAD_NUM; ++i)</w:t>
            </w:r>
          </w:p>
          <w:p w14:paraId="1863E962" w14:textId="77777777" w:rsidR="00305003" w:rsidRDefault="00305003" w:rsidP="00305003">
            <w:pPr>
              <w:pStyle w:val="2-"/>
            </w:pPr>
            <w:r>
              <w:tab/>
              <w:t>{</w:t>
            </w:r>
          </w:p>
          <w:p w14:paraId="4BFD0049" w14:textId="77777777" w:rsidR="00305003" w:rsidRPr="00316B73" w:rsidRDefault="00305003" w:rsidP="00305003">
            <w:pPr>
              <w:pStyle w:val="2-"/>
              <w:rPr>
                <w:color w:val="00B050"/>
              </w:rPr>
            </w:pPr>
            <w:r>
              <w:rPr>
                <w:rFonts w:hint="eastAsia"/>
              </w:rPr>
              <w:tab/>
            </w:r>
            <w:r>
              <w:rPr>
                <w:rFonts w:hint="eastAsia"/>
              </w:rPr>
              <w:tab/>
            </w:r>
            <w:r w:rsidRPr="00316B73">
              <w:rPr>
                <w:rFonts w:hint="eastAsia"/>
                <w:color w:val="00B050"/>
              </w:rPr>
              <w:t>//子スレッド用パラメータ作成</w:t>
            </w:r>
          </w:p>
          <w:p w14:paraId="4400C663" w14:textId="77777777" w:rsidR="00305003" w:rsidRDefault="00305003" w:rsidP="00305003">
            <w:pPr>
              <w:pStyle w:val="2-"/>
            </w:pPr>
            <w:r>
              <w:tab/>
            </w:r>
            <w:r>
              <w:tab/>
              <w:t>param[i] = (THREAD_PARAM*)malloc(sizeof(THREAD_PARAM));</w:t>
            </w:r>
          </w:p>
          <w:p w14:paraId="6CC7A3F2" w14:textId="77777777" w:rsidR="00305003" w:rsidRDefault="00305003" w:rsidP="00305003">
            <w:pPr>
              <w:pStyle w:val="2-"/>
            </w:pPr>
            <w:r>
              <w:tab/>
            </w:r>
            <w:r>
              <w:tab/>
              <w:t>memcpy(&amp;param[i]-&gt;test, &amp;test, sizeof(TEST_INFO));</w:t>
            </w:r>
          </w:p>
          <w:p w14:paraId="41E96EE7" w14:textId="77777777" w:rsidR="00305003" w:rsidRDefault="00305003" w:rsidP="00305003">
            <w:pPr>
              <w:pStyle w:val="2-"/>
            </w:pPr>
            <w:r>
              <w:tab/>
            </w:r>
            <w:r>
              <w:tab/>
              <w:t>memcpy(&amp;param[i]-&gt;thread, &amp;tinfo, sizeof(THREAD_INFO));</w:t>
            </w:r>
          </w:p>
          <w:p w14:paraId="335074A7" w14:textId="77777777" w:rsidR="00305003" w:rsidRDefault="00305003" w:rsidP="00305003">
            <w:pPr>
              <w:pStyle w:val="2-"/>
            </w:pPr>
            <w:r>
              <w:tab/>
            </w:r>
            <w:r>
              <w:tab/>
              <w:t>param[i]-&gt;test.start_i = i + 1;</w:t>
            </w:r>
          </w:p>
          <w:p w14:paraId="3097F140" w14:textId="77777777" w:rsidR="00305003" w:rsidRDefault="00305003" w:rsidP="00305003">
            <w:pPr>
              <w:pStyle w:val="2-"/>
            </w:pPr>
          </w:p>
          <w:p w14:paraId="500F0222" w14:textId="77777777" w:rsidR="00305003" w:rsidRDefault="00305003" w:rsidP="00305003">
            <w:pPr>
              <w:pStyle w:val="2-"/>
            </w:pPr>
            <w:r>
              <w:rPr>
                <w:rFonts w:hint="eastAsia"/>
              </w:rPr>
              <w:tab/>
            </w:r>
            <w:r>
              <w:rPr>
                <w:rFonts w:hint="eastAsia"/>
              </w:rPr>
              <w:tab/>
            </w:r>
            <w:r w:rsidRPr="00316B73">
              <w:rPr>
                <w:rFonts w:hint="eastAsia"/>
                <w:color w:val="00B050"/>
              </w:rPr>
              <w:t>//子スレッド生成</w:t>
            </w:r>
          </w:p>
          <w:p w14:paraId="6AD1C30B" w14:textId="77777777" w:rsidR="00305003" w:rsidRDefault="00305003" w:rsidP="00305003">
            <w:pPr>
              <w:pStyle w:val="2-"/>
            </w:pPr>
            <w:r>
              <w:tab/>
            </w:r>
            <w:r>
              <w:tab/>
              <w:t>unsigned int tid_tmp = 0;</w:t>
            </w:r>
          </w:p>
          <w:p w14:paraId="0C345E08" w14:textId="77777777" w:rsidR="00305003" w:rsidRDefault="00305003" w:rsidP="00305003">
            <w:pPr>
              <w:pStyle w:val="2-"/>
            </w:pPr>
            <w:r>
              <w:tab/>
            </w:r>
            <w:r>
              <w:tab/>
              <w:t xml:space="preserve">HANDLE hthread_tmp = </w:t>
            </w:r>
            <w:r w:rsidRPr="00316B73">
              <w:rPr>
                <w:color w:val="FF0000"/>
              </w:rPr>
              <w:t>(HANDLE)_beginthreadex(NULL, 0, threadFunc, (void*)(param[i]), 0, &amp;tid_tmp);</w:t>
            </w:r>
          </w:p>
          <w:p w14:paraId="50081513" w14:textId="77777777" w:rsidR="00305003" w:rsidRDefault="00305003" w:rsidP="00305003">
            <w:pPr>
              <w:pStyle w:val="2-"/>
            </w:pPr>
            <w:r>
              <w:tab/>
            </w:r>
            <w:r>
              <w:tab/>
              <w:t>if (hthread_tmp == (HANDLE)1L || hthread_tmp == INVALID_HANDLE_VALUE)</w:t>
            </w:r>
          </w:p>
          <w:p w14:paraId="611D4E45" w14:textId="77777777" w:rsidR="00305003" w:rsidRDefault="00305003" w:rsidP="00305003">
            <w:pPr>
              <w:pStyle w:val="2-"/>
            </w:pPr>
            <w:r>
              <w:tab/>
            </w:r>
            <w:r>
              <w:tab/>
              <w:t>{</w:t>
            </w:r>
          </w:p>
          <w:p w14:paraId="3C509B23"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//子スレッド生成失敗</w:t>
            </w:r>
          </w:p>
          <w:p w14:paraId="7B5C6108" w14:textId="77777777" w:rsidR="00305003" w:rsidRDefault="00305003" w:rsidP="00305003">
            <w:pPr>
              <w:pStyle w:val="2-"/>
            </w:pPr>
            <w:r>
              <w:tab/>
            </w:r>
            <w:r>
              <w:tab/>
            </w:r>
            <w:r>
              <w:tab/>
              <w:t>free(param[i]);</w:t>
            </w:r>
          </w:p>
          <w:p w14:paraId="22036F83" w14:textId="77777777" w:rsidR="00305003" w:rsidRDefault="00305003" w:rsidP="00305003">
            <w:pPr>
              <w:pStyle w:val="2-"/>
            </w:pPr>
            <w:r>
              <w:tab/>
            </w:r>
            <w:r>
              <w:tab/>
            </w:r>
            <w:r>
              <w:tab/>
              <w:t>param[i] = NULL;</w:t>
            </w:r>
          </w:p>
          <w:p w14:paraId="78D9B4F3" w14:textId="77777777" w:rsidR="00305003" w:rsidRDefault="00305003" w:rsidP="00305003">
            <w:pPr>
              <w:pStyle w:val="2-"/>
            </w:pPr>
          </w:p>
          <w:p w14:paraId="52FFCF9A"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//エラーメッセージ</w:t>
            </w:r>
          </w:p>
          <w:p w14:paraId="3ACC3491" w14:textId="77777777" w:rsidR="00305003" w:rsidRDefault="00305003" w:rsidP="00305003">
            <w:pPr>
              <w:pStyle w:val="2-"/>
            </w:pPr>
            <w:r>
              <w:tab/>
            </w:r>
            <w:r>
              <w:tab/>
            </w:r>
            <w:r>
              <w:tab/>
              <w:t>if (tinfo.is_root_thread)</w:t>
            </w:r>
          </w:p>
          <w:p w14:paraId="47096E8D" w14:textId="77777777" w:rsidR="00305003" w:rsidRDefault="00305003" w:rsidP="00305003">
            <w:pPr>
              <w:pStyle w:val="2-"/>
            </w:pPr>
            <w:r>
              <w:tab/>
            </w:r>
            <w:r>
              <w:tab/>
            </w:r>
            <w:r>
              <w:tab/>
            </w:r>
            <w:r>
              <w:tab/>
              <w:t>fprintf(stderr, "%s -&gt; [%d] FAILED (errno=%d)\n", thread_name, i, errno);</w:t>
            </w:r>
          </w:p>
          <w:p w14:paraId="4FE2E2D3" w14:textId="77777777" w:rsidR="00305003" w:rsidRDefault="00305003" w:rsidP="00305003">
            <w:pPr>
              <w:pStyle w:val="2-"/>
            </w:pPr>
            <w:r>
              <w:tab/>
            </w:r>
            <w:r>
              <w:tab/>
            </w:r>
            <w:r>
              <w:tab/>
              <w:t>else</w:t>
            </w:r>
          </w:p>
          <w:p w14:paraId="4E249D0E" w14:textId="77777777" w:rsidR="00305003" w:rsidRDefault="00305003" w:rsidP="00305003">
            <w:pPr>
              <w:pStyle w:val="2-"/>
            </w:pPr>
            <w:r>
              <w:tab/>
            </w:r>
            <w:r>
              <w:tab/>
            </w:r>
            <w:r>
              <w:tab/>
            </w:r>
            <w:r>
              <w:tab/>
              <w:t>fprintf(stderr, "%s -&gt; [%d] FAILED (errno=%d)\n", thread_name, i, errno);</w:t>
            </w:r>
          </w:p>
          <w:p w14:paraId="6DAA0B35" w14:textId="77777777" w:rsidR="00305003" w:rsidRDefault="00305003" w:rsidP="00305003">
            <w:pPr>
              <w:pStyle w:val="2-"/>
            </w:pPr>
            <w:r>
              <w:tab/>
            </w:r>
            <w:r>
              <w:tab/>
            </w:r>
            <w:r>
              <w:tab/>
              <w:t>fflush(stderr);</w:t>
            </w:r>
          </w:p>
          <w:p w14:paraId="2F7CEA63" w14:textId="77777777" w:rsidR="00305003" w:rsidRDefault="00305003" w:rsidP="00305003">
            <w:pPr>
              <w:pStyle w:val="2-"/>
            </w:pPr>
          </w:p>
          <w:p w14:paraId="6638B4CD" w14:textId="77777777" w:rsidR="00305003" w:rsidRDefault="00305003" w:rsidP="00305003">
            <w:pPr>
              <w:pStyle w:val="2-"/>
            </w:pPr>
            <w:r>
              <w:rPr>
                <w:rFonts w:hint="eastAsia"/>
              </w:rPr>
              <w:tab/>
            </w:r>
            <w:r>
              <w:rPr>
                <w:rFonts w:hint="eastAsia"/>
              </w:rPr>
              <w:tab/>
            </w:r>
            <w:r>
              <w:rPr>
                <w:rFonts w:hint="eastAsia"/>
              </w:rPr>
              <w:tab/>
            </w:r>
            <w:r w:rsidRPr="00316B73">
              <w:rPr>
                <w:rFonts w:hint="eastAsia"/>
                <w:color w:val="00B050"/>
              </w:rPr>
              <w:t>//1秒スリープ</w:t>
            </w:r>
          </w:p>
          <w:p w14:paraId="287CF856" w14:textId="77777777" w:rsidR="00305003" w:rsidRPr="00316B73" w:rsidRDefault="00305003" w:rsidP="00305003">
            <w:pPr>
              <w:pStyle w:val="2-"/>
              <w:rPr>
                <w:color w:val="FF0000"/>
              </w:rPr>
            </w:pPr>
            <w:r>
              <w:tab/>
            </w:r>
            <w:r>
              <w:tab/>
            </w:r>
            <w:r>
              <w:tab/>
            </w:r>
            <w:r w:rsidRPr="00316B73">
              <w:rPr>
                <w:color w:val="FF0000"/>
              </w:rPr>
              <w:t>Sleep(1000);</w:t>
            </w:r>
          </w:p>
          <w:p w14:paraId="5D4FC93E" w14:textId="77777777" w:rsidR="00305003" w:rsidRDefault="00305003" w:rsidP="00305003">
            <w:pPr>
              <w:pStyle w:val="2-"/>
            </w:pPr>
            <w:r>
              <w:tab/>
            </w:r>
            <w:r>
              <w:tab/>
              <w:t>}</w:t>
            </w:r>
          </w:p>
          <w:p w14:paraId="58E82CBC" w14:textId="77777777" w:rsidR="00305003" w:rsidRDefault="00305003" w:rsidP="00305003">
            <w:pPr>
              <w:pStyle w:val="2-"/>
            </w:pPr>
            <w:r>
              <w:tab/>
            </w:r>
            <w:r>
              <w:tab/>
              <w:t>else</w:t>
            </w:r>
          </w:p>
          <w:p w14:paraId="5E0900A3" w14:textId="77777777" w:rsidR="00305003" w:rsidRDefault="00305003" w:rsidP="00305003">
            <w:pPr>
              <w:pStyle w:val="2-"/>
            </w:pPr>
            <w:r>
              <w:tab/>
            </w:r>
            <w:r>
              <w:tab/>
              <w:t>{</w:t>
            </w:r>
          </w:p>
          <w:p w14:paraId="1A6A4CFA"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//子スレッド生成成功</w:t>
            </w:r>
          </w:p>
          <w:p w14:paraId="7B17CB8A" w14:textId="77777777" w:rsidR="00305003" w:rsidRDefault="00305003" w:rsidP="00305003">
            <w:pPr>
              <w:pStyle w:val="2-"/>
            </w:pPr>
          </w:p>
          <w:p w14:paraId="5AE85A3A" w14:textId="77777777" w:rsidR="00305003" w:rsidRDefault="00305003" w:rsidP="00305003">
            <w:pPr>
              <w:pStyle w:val="2-"/>
            </w:pPr>
            <w:r>
              <w:rPr>
                <w:rFonts w:hint="eastAsia"/>
              </w:rPr>
              <w:tab/>
            </w:r>
            <w:r>
              <w:rPr>
                <w:rFonts w:hint="eastAsia"/>
              </w:rPr>
              <w:tab/>
            </w:r>
            <w:r>
              <w:rPr>
                <w:rFonts w:hint="eastAsia"/>
              </w:rPr>
              <w:tab/>
            </w:r>
            <w:r w:rsidRPr="00316B73">
              <w:rPr>
                <w:rFonts w:hint="eastAsia"/>
                <w:color w:val="00B050"/>
              </w:rPr>
              <w:t>//子スレッドのスレッドハンドルとIDを記録（最後の終了待ち用）</w:t>
            </w:r>
          </w:p>
          <w:p w14:paraId="1EDA4EE5" w14:textId="77777777" w:rsidR="00305003" w:rsidRDefault="00305003" w:rsidP="00305003">
            <w:pPr>
              <w:pStyle w:val="2-"/>
            </w:pPr>
            <w:r>
              <w:lastRenderedPageBreak/>
              <w:tab/>
            </w:r>
            <w:r>
              <w:tab/>
            </w:r>
            <w:r>
              <w:tab/>
              <w:t>hthread[i] = hthread_tmp;</w:t>
            </w:r>
          </w:p>
          <w:p w14:paraId="38116947" w14:textId="77777777" w:rsidR="00305003" w:rsidRDefault="00305003" w:rsidP="00305003">
            <w:pPr>
              <w:pStyle w:val="2-"/>
            </w:pPr>
            <w:r>
              <w:tab/>
            </w:r>
            <w:r>
              <w:tab/>
            </w:r>
            <w:r>
              <w:tab/>
              <w:t>tid[i] = tid_tmp;</w:t>
            </w:r>
          </w:p>
          <w:p w14:paraId="0F00AA94" w14:textId="77777777" w:rsidR="00305003" w:rsidRDefault="00305003" w:rsidP="00305003">
            <w:pPr>
              <w:pStyle w:val="2-"/>
            </w:pPr>
          </w:p>
          <w:p w14:paraId="279CA4D1"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//子スレッド生成メッセージ</w:t>
            </w:r>
          </w:p>
          <w:p w14:paraId="3F6BB07B" w14:textId="77777777" w:rsidR="00305003" w:rsidRDefault="00305003" w:rsidP="00305003">
            <w:pPr>
              <w:pStyle w:val="2-"/>
            </w:pPr>
            <w:r>
              <w:tab/>
            </w:r>
            <w:r>
              <w:tab/>
            </w:r>
            <w:r>
              <w:tab/>
              <w:t>if (tinfo.is_root_thread)</w:t>
            </w:r>
          </w:p>
          <w:p w14:paraId="215E2E42" w14:textId="77777777" w:rsidR="00305003" w:rsidRDefault="00305003" w:rsidP="00305003">
            <w:pPr>
              <w:pStyle w:val="2-"/>
            </w:pPr>
            <w:r>
              <w:tab/>
            </w:r>
            <w:r>
              <w:tab/>
            </w:r>
            <w:r>
              <w:tab/>
            </w:r>
            <w:r>
              <w:tab/>
              <w:t>printf("%s -&gt; [%d] CREATED:C%d(%5d,%5d)\n", thread_name, i, tinfo.level + 1, tid_tmp, tinfo.parent_tid);</w:t>
            </w:r>
          </w:p>
          <w:p w14:paraId="35217012" w14:textId="77777777" w:rsidR="00305003" w:rsidRDefault="00305003" w:rsidP="00305003">
            <w:pPr>
              <w:pStyle w:val="2-"/>
            </w:pPr>
            <w:r>
              <w:tab/>
            </w:r>
            <w:r>
              <w:tab/>
            </w:r>
            <w:r>
              <w:tab/>
              <w:t>else</w:t>
            </w:r>
          </w:p>
          <w:p w14:paraId="5ED53110" w14:textId="77777777" w:rsidR="00305003" w:rsidRDefault="00305003" w:rsidP="00305003">
            <w:pPr>
              <w:pStyle w:val="2-"/>
            </w:pPr>
            <w:r>
              <w:tab/>
            </w:r>
            <w:r>
              <w:tab/>
            </w:r>
            <w:r>
              <w:tab/>
            </w:r>
            <w:r>
              <w:tab/>
              <w:t>printf("%s -&gt; [%d] CREATED:C%d(%5d,%5d)\n", thread_name, i, tinfo.level + 1, tid_tmp, tinfo.parent_tid);</w:t>
            </w:r>
          </w:p>
          <w:p w14:paraId="33C81A70" w14:textId="77777777" w:rsidR="00305003" w:rsidRDefault="00305003" w:rsidP="00305003">
            <w:pPr>
              <w:pStyle w:val="2-"/>
            </w:pPr>
            <w:r>
              <w:tab/>
            </w:r>
            <w:r>
              <w:tab/>
            </w:r>
            <w:r>
              <w:tab/>
              <w:t>fflush(stdout);</w:t>
            </w:r>
          </w:p>
          <w:p w14:paraId="1EAB1C8C" w14:textId="77777777" w:rsidR="00305003" w:rsidRDefault="00305003" w:rsidP="00305003">
            <w:pPr>
              <w:pStyle w:val="2-"/>
            </w:pPr>
          </w:p>
          <w:p w14:paraId="2572E2E1"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//2秒スリープ</w:t>
            </w:r>
          </w:p>
          <w:p w14:paraId="4376982C" w14:textId="77777777" w:rsidR="00305003" w:rsidRPr="00316B73" w:rsidRDefault="00305003" w:rsidP="00305003">
            <w:pPr>
              <w:pStyle w:val="2-"/>
              <w:rPr>
                <w:color w:val="FF0000"/>
              </w:rPr>
            </w:pPr>
            <w:r>
              <w:tab/>
            </w:r>
            <w:r>
              <w:tab/>
            </w:r>
            <w:r>
              <w:tab/>
            </w:r>
            <w:r w:rsidRPr="00316B73">
              <w:rPr>
                <w:color w:val="FF0000"/>
              </w:rPr>
              <w:t>Sleep(2000);</w:t>
            </w:r>
          </w:p>
          <w:p w14:paraId="37B89FEF" w14:textId="77777777" w:rsidR="00305003" w:rsidRDefault="00305003" w:rsidP="00305003">
            <w:pPr>
              <w:pStyle w:val="2-"/>
            </w:pPr>
            <w:r>
              <w:tab/>
            </w:r>
            <w:r>
              <w:tab/>
              <w:t>}</w:t>
            </w:r>
          </w:p>
          <w:p w14:paraId="40DC6665" w14:textId="77777777" w:rsidR="00305003" w:rsidRDefault="00305003" w:rsidP="00305003">
            <w:pPr>
              <w:pStyle w:val="2-"/>
            </w:pPr>
            <w:r>
              <w:tab/>
              <w:t>}</w:t>
            </w:r>
          </w:p>
          <w:p w14:paraId="625110F9" w14:textId="77777777" w:rsidR="00305003" w:rsidRDefault="00305003" w:rsidP="00305003">
            <w:pPr>
              <w:pStyle w:val="2-"/>
            </w:pPr>
          </w:p>
          <w:p w14:paraId="5B0509F4" w14:textId="77777777" w:rsidR="00305003" w:rsidRDefault="00305003" w:rsidP="00305003">
            <w:pPr>
              <w:pStyle w:val="2-"/>
            </w:pPr>
            <w:r>
              <w:rPr>
                <w:rFonts w:hint="eastAsia"/>
              </w:rPr>
              <w:tab/>
            </w:r>
            <w:r w:rsidRPr="00316B73">
              <w:rPr>
                <w:rFonts w:hint="eastAsia"/>
                <w:color w:val="00B050"/>
              </w:rPr>
              <w:t>//ダミー処理</w:t>
            </w:r>
          </w:p>
          <w:p w14:paraId="6B5BCC40" w14:textId="77777777" w:rsidR="00305003" w:rsidRDefault="00305003" w:rsidP="00305003">
            <w:pPr>
              <w:pStyle w:val="2-"/>
            </w:pPr>
            <w:r>
              <w:tab/>
              <w:t>for (int i = 0; i &lt; test.loop_max; ++i)</w:t>
            </w:r>
          </w:p>
          <w:p w14:paraId="3BB7A1B2" w14:textId="77777777" w:rsidR="00305003" w:rsidRDefault="00305003" w:rsidP="00305003">
            <w:pPr>
              <w:pStyle w:val="2-"/>
            </w:pPr>
            <w:r>
              <w:tab/>
              <w:t>{</w:t>
            </w:r>
          </w:p>
          <w:p w14:paraId="0EC2F99E" w14:textId="77777777" w:rsidR="00305003" w:rsidRPr="00316B73" w:rsidRDefault="00305003" w:rsidP="00305003">
            <w:pPr>
              <w:pStyle w:val="2-"/>
              <w:rPr>
                <w:color w:val="00B050"/>
              </w:rPr>
            </w:pPr>
            <w:r>
              <w:rPr>
                <w:rFonts w:hint="eastAsia"/>
              </w:rPr>
              <w:tab/>
            </w:r>
            <w:r>
              <w:rPr>
                <w:rFonts w:hint="eastAsia"/>
              </w:rPr>
              <w:tab/>
            </w:r>
            <w:r w:rsidRPr="00316B73">
              <w:rPr>
                <w:rFonts w:hint="eastAsia"/>
                <w:color w:val="00B050"/>
              </w:rPr>
              <w:t>//ダミーメッセージ表示</w:t>
            </w:r>
          </w:p>
          <w:p w14:paraId="68EECE9B" w14:textId="77777777" w:rsidR="00305003" w:rsidRDefault="00305003" w:rsidP="00305003">
            <w:pPr>
              <w:pStyle w:val="2-"/>
            </w:pPr>
            <w:r>
              <w:tab/>
            </w:r>
            <w:r>
              <w:tab/>
              <w:t>printf("[%s] ... Process(%d/%d): text=\"%s\",value=%d (tls_tid=%d)\n", thread_name, i + 1, test.loop_max, test.text, test.value, tls_tid);</w:t>
            </w:r>
          </w:p>
          <w:p w14:paraId="2C78F098" w14:textId="77777777" w:rsidR="00305003" w:rsidRDefault="00305003" w:rsidP="00305003">
            <w:pPr>
              <w:pStyle w:val="2-"/>
            </w:pPr>
            <w:r>
              <w:tab/>
            </w:r>
            <w:r>
              <w:tab/>
              <w:t>fflush(stdout);</w:t>
            </w:r>
          </w:p>
          <w:p w14:paraId="36B2BA5B" w14:textId="77777777" w:rsidR="00305003" w:rsidRDefault="00305003" w:rsidP="00305003">
            <w:pPr>
              <w:pStyle w:val="2-"/>
            </w:pPr>
            <w:r>
              <w:tab/>
            </w:r>
            <w:r>
              <w:tab/>
              <w:t>test.value += 10;</w:t>
            </w:r>
          </w:p>
          <w:p w14:paraId="01A40550" w14:textId="77777777" w:rsidR="00305003" w:rsidRDefault="00305003" w:rsidP="00305003">
            <w:pPr>
              <w:pStyle w:val="2-"/>
            </w:pPr>
          </w:p>
          <w:p w14:paraId="0C6C6FC9" w14:textId="77777777" w:rsidR="00305003" w:rsidRDefault="00305003" w:rsidP="00305003">
            <w:pPr>
              <w:pStyle w:val="2-"/>
            </w:pPr>
            <w:r>
              <w:rPr>
                <w:rFonts w:hint="eastAsia"/>
              </w:rPr>
              <w:tab/>
            </w:r>
            <w:r>
              <w:rPr>
                <w:rFonts w:hint="eastAsia"/>
              </w:rPr>
              <w:tab/>
            </w:r>
            <w:r w:rsidRPr="00316B73">
              <w:rPr>
                <w:rFonts w:hint="eastAsia"/>
                <w:color w:val="00B050"/>
              </w:rPr>
              <w:t>//1秒スリープ</w:t>
            </w:r>
          </w:p>
          <w:p w14:paraId="37091B75" w14:textId="77777777" w:rsidR="00305003" w:rsidRDefault="00305003" w:rsidP="00305003">
            <w:pPr>
              <w:pStyle w:val="2-"/>
            </w:pPr>
            <w:r>
              <w:tab/>
            </w:r>
            <w:r>
              <w:tab/>
            </w:r>
            <w:r w:rsidRPr="00316B73">
              <w:rPr>
                <w:color w:val="FF0000"/>
              </w:rPr>
              <w:t>Sleep(1000);</w:t>
            </w:r>
          </w:p>
          <w:p w14:paraId="736F27A3" w14:textId="77777777" w:rsidR="00305003" w:rsidRDefault="00305003" w:rsidP="00305003">
            <w:pPr>
              <w:pStyle w:val="2-"/>
            </w:pPr>
            <w:r>
              <w:tab/>
              <w:t>}</w:t>
            </w:r>
          </w:p>
          <w:p w14:paraId="011D8DD3" w14:textId="77777777" w:rsidR="00305003" w:rsidRDefault="00305003" w:rsidP="00305003">
            <w:pPr>
              <w:pStyle w:val="2-"/>
            </w:pPr>
          </w:p>
          <w:p w14:paraId="65D677CB" w14:textId="77777777" w:rsidR="00305003" w:rsidRDefault="00305003" w:rsidP="00305003">
            <w:pPr>
              <w:pStyle w:val="2-"/>
            </w:pPr>
            <w:r>
              <w:rPr>
                <w:rFonts w:hint="eastAsia"/>
              </w:rPr>
              <w:tab/>
            </w:r>
            <w:r w:rsidRPr="00316B73">
              <w:rPr>
                <w:rFonts w:hint="eastAsia"/>
                <w:color w:val="00B050"/>
              </w:rPr>
              <w:t>//子スレッドの終了待ち</w:t>
            </w:r>
          </w:p>
          <w:p w14:paraId="6FBEA406" w14:textId="77777777" w:rsidR="00305003" w:rsidRDefault="00305003" w:rsidP="00305003">
            <w:pPr>
              <w:pStyle w:val="2-"/>
            </w:pPr>
            <w:r>
              <w:tab/>
              <w:t>for (int i = 0; i &lt; CHILD_THREAD_NUM; ++i)</w:t>
            </w:r>
          </w:p>
          <w:p w14:paraId="7FA77A74" w14:textId="77777777" w:rsidR="00305003" w:rsidRDefault="00305003" w:rsidP="00305003">
            <w:pPr>
              <w:pStyle w:val="2-"/>
            </w:pPr>
            <w:r>
              <w:tab/>
              <w:t>{</w:t>
            </w:r>
          </w:p>
          <w:p w14:paraId="5711B325" w14:textId="77777777" w:rsidR="00305003" w:rsidRDefault="00305003" w:rsidP="00305003">
            <w:pPr>
              <w:pStyle w:val="2-"/>
            </w:pPr>
            <w:r>
              <w:tab/>
            </w:r>
            <w:r>
              <w:tab/>
              <w:t>HANDLE hthread_tmp = hthread[i];</w:t>
            </w:r>
          </w:p>
          <w:p w14:paraId="5D1267C9" w14:textId="77777777" w:rsidR="00305003" w:rsidRDefault="00305003" w:rsidP="00305003">
            <w:pPr>
              <w:pStyle w:val="2-"/>
            </w:pPr>
            <w:r>
              <w:tab/>
            </w:r>
            <w:r>
              <w:tab/>
              <w:t>unsigned int tid_tmp = tid[i];</w:t>
            </w:r>
          </w:p>
          <w:p w14:paraId="26245F97" w14:textId="77777777" w:rsidR="00305003" w:rsidRDefault="00305003" w:rsidP="00305003">
            <w:pPr>
              <w:pStyle w:val="2-"/>
            </w:pPr>
            <w:r>
              <w:tab/>
            </w:r>
            <w:r>
              <w:tab/>
              <w:t>if (hthread_tmp != (HANDLE)1L &amp;&amp; hthread_tmp != INVALID_HANDLE_VALUE)</w:t>
            </w:r>
          </w:p>
          <w:p w14:paraId="5C73E7F7" w14:textId="77777777" w:rsidR="00305003" w:rsidRDefault="00305003" w:rsidP="00305003">
            <w:pPr>
              <w:pStyle w:val="2-"/>
            </w:pPr>
            <w:r>
              <w:tab/>
            </w:r>
            <w:r>
              <w:tab/>
              <w:t>{</w:t>
            </w:r>
          </w:p>
          <w:p w14:paraId="6596CCD7"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//ウェイト開始メッセージ</w:t>
            </w:r>
          </w:p>
          <w:p w14:paraId="653D3356" w14:textId="77777777" w:rsidR="00305003" w:rsidRDefault="00305003" w:rsidP="00305003">
            <w:pPr>
              <w:pStyle w:val="2-"/>
            </w:pPr>
            <w:r>
              <w:tab/>
            </w:r>
            <w:r>
              <w:tab/>
            </w:r>
            <w:r>
              <w:tab/>
              <w:t>printf("[%s] ... Wait(%5d) ...\n", thread_name, tid_tmp);</w:t>
            </w:r>
          </w:p>
          <w:p w14:paraId="77E76545" w14:textId="77777777" w:rsidR="00305003" w:rsidRDefault="00305003" w:rsidP="00305003">
            <w:pPr>
              <w:pStyle w:val="2-"/>
            </w:pPr>
            <w:r>
              <w:tab/>
            </w:r>
            <w:r>
              <w:tab/>
            </w:r>
            <w:r>
              <w:tab/>
              <w:t>fflush(stdout);</w:t>
            </w:r>
          </w:p>
          <w:p w14:paraId="03251203" w14:textId="77777777" w:rsidR="00305003" w:rsidRDefault="00305003" w:rsidP="00305003">
            <w:pPr>
              <w:pStyle w:val="2-"/>
            </w:pPr>
          </w:p>
          <w:p w14:paraId="4030C000" w14:textId="6041E2AF"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//ウェイト</w:t>
            </w:r>
            <w:r w:rsidR="00316B73" w:rsidRPr="00316B73">
              <w:rPr>
                <w:rFonts w:hint="eastAsia"/>
                <w:color w:val="00B050"/>
              </w:rPr>
              <w:t>：子スレッド終了待ち</w:t>
            </w:r>
          </w:p>
          <w:p w14:paraId="2942A1B6" w14:textId="77777777" w:rsidR="00305003" w:rsidRDefault="00305003" w:rsidP="00305003">
            <w:pPr>
              <w:pStyle w:val="2-"/>
              <w:rPr>
                <w:color w:val="FF0000"/>
              </w:rPr>
            </w:pPr>
            <w:r>
              <w:tab/>
            </w:r>
            <w:r>
              <w:tab/>
            </w:r>
            <w:r>
              <w:tab/>
            </w:r>
            <w:r w:rsidRPr="00316B73">
              <w:rPr>
                <w:color w:val="FF0000"/>
              </w:rPr>
              <w:t>WaitForSingleObject(hthread_tmp, INFINITE);</w:t>
            </w:r>
          </w:p>
          <w:p w14:paraId="5019992A" w14:textId="77777777" w:rsidR="004D4BE0" w:rsidRPr="004D4BE0" w:rsidRDefault="004D4BE0" w:rsidP="004D4BE0">
            <w:pPr>
              <w:pStyle w:val="2-"/>
              <w:rPr>
                <w:color w:val="FF0000"/>
              </w:rPr>
            </w:pPr>
            <w:r w:rsidRPr="004D4BE0">
              <w:rPr>
                <w:color w:val="FF0000"/>
              </w:rPr>
              <w:tab/>
            </w:r>
            <w:r w:rsidRPr="004D4BE0">
              <w:rPr>
                <w:color w:val="FF0000"/>
              </w:rPr>
              <w:tab/>
            </w:r>
            <w:r w:rsidRPr="004D4BE0">
              <w:rPr>
                <w:color w:val="FF0000"/>
              </w:rPr>
              <w:tab/>
            </w:r>
          </w:p>
          <w:p w14:paraId="0115D1C7" w14:textId="77777777" w:rsidR="004D4BE0" w:rsidRPr="004D4BE0" w:rsidRDefault="004D4BE0" w:rsidP="004D4BE0">
            <w:pPr>
              <w:pStyle w:val="2-"/>
              <w:rPr>
                <w:color w:val="FF0000"/>
              </w:rPr>
            </w:pPr>
            <w:r w:rsidRPr="004D4BE0">
              <w:rPr>
                <w:rFonts w:hint="eastAsia"/>
                <w:color w:val="FF0000"/>
              </w:rPr>
              <w:tab/>
            </w:r>
            <w:r w:rsidRPr="004D4BE0">
              <w:rPr>
                <w:rFonts w:hint="eastAsia"/>
                <w:color w:val="FF0000"/>
              </w:rPr>
              <w:tab/>
            </w:r>
            <w:r w:rsidRPr="004D4BE0">
              <w:rPr>
                <w:rFonts w:hint="eastAsia"/>
                <w:color w:val="FF0000"/>
              </w:rPr>
              <w:tab/>
            </w:r>
            <w:r w:rsidRPr="004D4BE0">
              <w:rPr>
                <w:rFonts w:hint="eastAsia"/>
                <w:color w:val="00B050"/>
              </w:rPr>
              <w:t>//子プロセスのハンドルをクローズ</w:t>
            </w:r>
          </w:p>
          <w:p w14:paraId="7C428833" w14:textId="2ED9D4F4" w:rsidR="00305003" w:rsidRDefault="004D4BE0" w:rsidP="00305003">
            <w:pPr>
              <w:pStyle w:val="2-"/>
              <w:rPr>
                <w:color w:val="FF0000"/>
              </w:rPr>
            </w:pPr>
            <w:r w:rsidRPr="004D4BE0">
              <w:rPr>
                <w:rFonts w:hint="eastAsia"/>
                <w:color w:val="FF0000"/>
              </w:rPr>
              <w:tab/>
            </w:r>
            <w:r w:rsidRPr="004D4BE0">
              <w:rPr>
                <w:rFonts w:hint="eastAsia"/>
                <w:color w:val="FF0000"/>
              </w:rPr>
              <w:tab/>
              <w:t>//</w:t>
            </w:r>
            <w:r w:rsidRPr="004D4BE0">
              <w:rPr>
                <w:rFonts w:hint="eastAsia"/>
                <w:color w:val="FF0000"/>
              </w:rPr>
              <w:tab/>
              <w:t>CloseHandle(hthread_tmp);//スレッド終了時に _endthreadex() を呼んでいるなら CloseHandle() 不要</w:t>
            </w:r>
          </w:p>
          <w:p w14:paraId="75CB71A0" w14:textId="2F0E26DC" w:rsidR="004D4BE0" w:rsidRDefault="004D4BE0" w:rsidP="00305003">
            <w:pPr>
              <w:pStyle w:val="2-"/>
            </w:pPr>
            <w:r>
              <w:tab/>
            </w:r>
            <w:r>
              <w:tab/>
            </w:r>
            <w:r>
              <w:tab/>
            </w:r>
          </w:p>
          <w:p w14:paraId="1F6FF880"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//メモリ解放</w:t>
            </w:r>
          </w:p>
          <w:p w14:paraId="259D169A" w14:textId="77777777" w:rsidR="00305003" w:rsidRDefault="00305003" w:rsidP="00305003">
            <w:pPr>
              <w:pStyle w:val="2-"/>
            </w:pPr>
            <w:r>
              <w:tab/>
            </w:r>
            <w:r>
              <w:tab/>
            </w:r>
            <w:r>
              <w:tab/>
              <w:t>free(param[i]);</w:t>
            </w:r>
          </w:p>
          <w:p w14:paraId="1678CC18" w14:textId="77777777" w:rsidR="00305003" w:rsidRDefault="00305003" w:rsidP="00305003">
            <w:pPr>
              <w:pStyle w:val="2-"/>
            </w:pPr>
            <w:r>
              <w:tab/>
            </w:r>
            <w:r>
              <w:tab/>
            </w:r>
            <w:r>
              <w:tab/>
              <w:t>param[i] = NULL;</w:t>
            </w:r>
          </w:p>
          <w:p w14:paraId="333A6666" w14:textId="77777777" w:rsidR="00305003" w:rsidRDefault="00305003" w:rsidP="00305003">
            <w:pPr>
              <w:pStyle w:val="2-"/>
            </w:pPr>
          </w:p>
          <w:p w14:paraId="62771AF0" w14:textId="77777777" w:rsidR="00305003" w:rsidRPr="00316B73" w:rsidRDefault="00305003" w:rsidP="00305003">
            <w:pPr>
              <w:pStyle w:val="2-"/>
              <w:rPr>
                <w:color w:val="00B050"/>
              </w:rPr>
            </w:pPr>
            <w:r>
              <w:rPr>
                <w:rFonts w:hint="eastAsia"/>
              </w:rPr>
              <w:tab/>
            </w:r>
            <w:r>
              <w:rPr>
                <w:rFonts w:hint="eastAsia"/>
              </w:rPr>
              <w:tab/>
            </w:r>
            <w:r>
              <w:rPr>
                <w:rFonts w:hint="eastAsia"/>
              </w:rPr>
              <w:tab/>
            </w:r>
            <w:r w:rsidRPr="00316B73">
              <w:rPr>
                <w:rFonts w:hint="eastAsia"/>
                <w:color w:val="00B050"/>
              </w:rPr>
              <w:t>//ウェイト完了メッセージ</w:t>
            </w:r>
          </w:p>
          <w:p w14:paraId="0E5158C2" w14:textId="77777777" w:rsidR="00305003" w:rsidRDefault="00305003" w:rsidP="00305003">
            <w:pPr>
              <w:pStyle w:val="2-"/>
            </w:pPr>
            <w:r>
              <w:tab/>
            </w:r>
            <w:r>
              <w:tab/>
            </w:r>
            <w:r>
              <w:tab/>
              <w:t>printf("[%s] ... Wait(%5d) End\n", thread_name, tid_tmp);</w:t>
            </w:r>
          </w:p>
          <w:p w14:paraId="61C6CFB5" w14:textId="77777777" w:rsidR="00305003" w:rsidRDefault="00305003" w:rsidP="00305003">
            <w:pPr>
              <w:pStyle w:val="2-"/>
            </w:pPr>
            <w:r>
              <w:tab/>
            </w:r>
            <w:r>
              <w:tab/>
            </w:r>
            <w:r>
              <w:tab/>
              <w:t>fflush(stdout);</w:t>
            </w:r>
          </w:p>
          <w:p w14:paraId="231B4CAA" w14:textId="77777777" w:rsidR="00305003" w:rsidRDefault="00305003" w:rsidP="00305003">
            <w:pPr>
              <w:pStyle w:val="2-"/>
            </w:pPr>
            <w:r>
              <w:tab/>
            </w:r>
            <w:r>
              <w:tab/>
              <w:t>}</w:t>
            </w:r>
          </w:p>
          <w:p w14:paraId="6958DD89" w14:textId="77777777" w:rsidR="00305003" w:rsidRDefault="00305003" w:rsidP="00305003">
            <w:pPr>
              <w:pStyle w:val="2-"/>
            </w:pPr>
            <w:r>
              <w:tab/>
              <w:t>}</w:t>
            </w:r>
          </w:p>
          <w:p w14:paraId="1137D16D" w14:textId="77777777" w:rsidR="00305003" w:rsidRDefault="00305003" w:rsidP="00305003">
            <w:pPr>
              <w:pStyle w:val="2-"/>
            </w:pPr>
            <w:r>
              <w:t>}</w:t>
            </w:r>
          </w:p>
          <w:p w14:paraId="2569F15B" w14:textId="77777777" w:rsidR="00305003" w:rsidRDefault="00305003" w:rsidP="00305003">
            <w:pPr>
              <w:pStyle w:val="2-"/>
            </w:pPr>
          </w:p>
          <w:p w14:paraId="6C5CF0B8" w14:textId="2C4C8DB5" w:rsidR="00305003" w:rsidRPr="00316B73" w:rsidRDefault="00305003" w:rsidP="00305003">
            <w:pPr>
              <w:pStyle w:val="2-"/>
              <w:rPr>
                <w:color w:val="00B050"/>
              </w:rPr>
            </w:pPr>
            <w:r w:rsidRPr="00316B73">
              <w:rPr>
                <w:rFonts w:hint="eastAsia"/>
                <w:color w:val="00B050"/>
              </w:rPr>
              <w:t>//</w:t>
            </w:r>
            <w:r w:rsidR="00316B73" w:rsidRPr="00316B73">
              <w:rPr>
                <w:color w:val="00B050"/>
              </w:rPr>
              <w:t xml:space="preserve">Windows </w:t>
            </w:r>
            <w:r w:rsidRPr="00316B73">
              <w:rPr>
                <w:rFonts w:hint="eastAsia"/>
                <w:color w:val="00B050"/>
              </w:rPr>
              <w:t>thread テスト</w:t>
            </w:r>
          </w:p>
          <w:p w14:paraId="448BB9AE" w14:textId="77777777" w:rsidR="00305003" w:rsidRDefault="00305003" w:rsidP="00305003">
            <w:pPr>
              <w:pStyle w:val="2-"/>
            </w:pPr>
            <w:r>
              <w:t>int main(const int argc, const char* argv[])</w:t>
            </w:r>
          </w:p>
          <w:p w14:paraId="3F5F2559" w14:textId="77777777" w:rsidR="00305003" w:rsidRDefault="00305003" w:rsidP="00305003">
            <w:pPr>
              <w:pStyle w:val="2-"/>
            </w:pPr>
            <w:r>
              <w:t>{</w:t>
            </w:r>
          </w:p>
          <w:p w14:paraId="402898B4" w14:textId="77777777" w:rsidR="00305003" w:rsidRPr="00316B73" w:rsidRDefault="00305003" w:rsidP="00305003">
            <w:pPr>
              <w:pStyle w:val="2-"/>
              <w:rPr>
                <w:color w:val="00B050"/>
              </w:rPr>
            </w:pPr>
            <w:r>
              <w:rPr>
                <w:rFonts w:hint="eastAsia"/>
              </w:rPr>
              <w:tab/>
            </w:r>
            <w:r w:rsidRPr="00316B73">
              <w:rPr>
                <w:rFonts w:hint="eastAsia"/>
                <w:color w:val="00B050"/>
              </w:rPr>
              <w:t>//プログラム実行開始</w:t>
            </w:r>
          </w:p>
          <w:p w14:paraId="70771544" w14:textId="77777777" w:rsidR="00305003" w:rsidRDefault="00305003" w:rsidP="00305003">
            <w:pPr>
              <w:pStyle w:val="2-"/>
            </w:pPr>
            <w:r>
              <w:tab/>
              <w:t>printf("- Start Thread Test -\n");</w:t>
            </w:r>
          </w:p>
          <w:p w14:paraId="2377D6C7" w14:textId="77777777" w:rsidR="00305003" w:rsidRDefault="00305003" w:rsidP="00305003">
            <w:pPr>
              <w:pStyle w:val="2-"/>
            </w:pPr>
            <w:r>
              <w:tab/>
              <w:t>fflush(stdout);</w:t>
            </w:r>
          </w:p>
          <w:p w14:paraId="47775A8C" w14:textId="77777777" w:rsidR="00305003" w:rsidRDefault="00305003" w:rsidP="00305003">
            <w:pPr>
              <w:pStyle w:val="2-"/>
            </w:pPr>
          </w:p>
          <w:p w14:paraId="48D986EC" w14:textId="77777777" w:rsidR="00305003" w:rsidRPr="00316B73" w:rsidRDefault="00305003" w:rsidP="00305003">
            <w:pPr>
              <w:pStyle w:val="2-"/>
              <w:rPr>
                <w:color w:val="00B050"/>
              </w:rPr>
            </w:pPr>
            <w:r>
              <w:rPr>
                <w:rFonts w:hint="eastAsia"/>
              </w:rPr>
              <w:lastRenderedPageBreak/>
              <w:tab/>
            </w:r>
            <w:r w:rsidRPr="00316B73">
              <w:rPr>
                <w:rFonts w:hint="eastAsia"/>
                <w:color w:val="00B050"/>
              </w:rPr>
              <w:t>//テスト用変数</w:t>
            </w:r>
          </w:p>
          <w:p w14:paraId="5C19F24F" w14:textId="77777777" w:rsidR="00305003" w:rsidRDefault="00305003" w:rsidP="00305003">
            <w:pPr>
              <w:pStyle w:val="2-"/>
            </w:pPr>
            <w:r>
              <w:tab/>
              <w:t>TEST_INFO test =</w:t>
            </w:r>
          </w:p>
          <w:p w14:paraId="6A71B416" w14:textId="77777777" w:rsidR="00305003" w:rsidRDefault="00305003" w:rsidP="00305003">
            <w:pPr>
              <w:pStyle w:val="2-"/>
            </w:pPr>
            <w:r>
              <w:tab/>
              <w:t>{</w:t>
            </w:r>
          </w:p>
          <w:p w14:paraId="2716A5B5" w14:textId="77777777" w:rsidR="00305003" w:rsidRDefault="00305003" w:rsidP="00305003">
            <w:pPr>
              <w:pStyle w:val="2-"/>
            </w:pPr>
            <w:r>
              <w:tab/>
            </w:r>
            <w:r>
              <w:tab/>
              <w:t>"TEST",   //text</w:t>
            </w:r>
          </w:p>
          <w:p w14:paraId="2ADFD1F1" w14:textId="77777777" w:rsidR="00305003" w:rsidRDefault="00305003" w:rsidP="00305003">
            <w:pPr>
              <w:pStyle w:val="2-"/>
            </w:pPr>
            <w:r>
              <w:tab/>
            </w:r>
            <w:r>
              <w:tab/>
              <w:t>1000,     //value</w:t>
            </w:r>
          </w:p>
          <w:p w14:paraId="6785E570" w14:textId="77777777" w:rsidR="00305003" w:rsidRDefault="00305003" w:rsidP="00305003">
            <w:pPr>
              <w:pStyle w:val="2-"/>
            </w:pPr>
            <w:r>
              <w:tab/>
            </w:r>
            <w:r>
              <w:tab/>
              <w:t>1,        //loop_max</w:t>
            </w:r>
          </w:p>
          <w:p w14:paraId="16BFE031" w14:textId="77777777" w:rsidR="00305003" w:rsidRDefault="00305003" w:rsidP="00305003">
            <w:pPr>
              <w:pStyle w:val="2-"/>
            </w:pPr>
            <w:r>
              <w:tab/>
            </w:r>
            <w:r>
              <w:tab/>
              <w:t>0,        //start_i</w:t>
            </w:r>
          </w:p>
          <w:p w14:paraId="5A087DDC" w14:textId="77777777" w:rsidR="00305003" w:rsidRDefault="00305003" w:rsidP="00305003">
            <w:pPr>
              <w:pStyle w:val="2-"/>
            </w:pPr>
            <w:r>
              <w:tab/>
              <w:t>};</w:t>
            </w:r>
          </w:p>
          <w:p w14:paraId="12D13465" w14:textId="77777777" w:rsidR="00305003" w:rsidRDefault="00305003" w:rsidP="00305003">
            <w:pPr>
              <w:pStyle w:val="2-"/>
            </w:pPr>
          </w:p>
          <w:p w14:paraId="7ED3C780" w14:textId="77777777" w:rsidR="00305003" w:rsidRPr="00316B73" w:rsidRDefault="00305003" w:rsidP="00305003">
            <w:pPr>
              <w:pStyle w:val="2-"/>
              <w:rPr>
                <w:color w:val="00B050"/>
              </w:rPr>
            </w:pPr>
            <w:r>
              <w:rPr>
                <w:rFonts w:hint="eastAsia"/>
              </w:rPr>
              <w:tab/>
            </w:r>
            <w:r w:rsidRPr="00316B73">
              <w:rPr>
                <w:rFonts w:hint="eastAsia"/>
                <w:color w:val="00B050"/>
              </w:rPr>
              <w:t>//スレッド情報</w:t>
            </w:r>
          </w:p>
          <w:p w14:paraId="1D997E46" w14:textId="77777777" w:rsidR="00305003" w:rsidRDefault="00305003" w:rsidP="00305003">
            <w:pPr>
              <w:pStyle w:val="2-"/>
            </w:pPr>
            <w:r>
              <w:tab/>
              <w:t>THREAD_INFO tinfo =</w:t>
            </w:r>
          </w:p>
          <w:p w14:paraId="248E182D" w14:textId="77777777" w:rsidR="00305003" w:rsidRDefault="00305003" w:rsidP="00305003">
            <w:pPr>
              <w:pStyle w:val="2-"/>
            </w:pPr>
            <w:r>
              <w:tab/>
              <w:t>{</w:t>
            </w:r>
          </w:p>
          <w:p w14:paraId="7A423A87" w14:textId="77777777" w:rsidR="00305003" w:rsidRDefault="00305003" w:rsidP="00305003">
            <w:pPr>
              <w:pStyle w:val="2-"/>
            </w:pPr>
            <w:r>
              <w:tab/>
            </w:r>
            <w:r>
              <w:tab/>
              <w:t>0,   //level</w:t>
            </w:r>
          </w:p>
          <w:p w14:paraId="59CC587C" w14:textId="77777777" w:rsidR="00305003" w:rsidRDefault="00305003" w:rsidP="00305003">
            <w:pPr>
              <w:pStyle w:val="2-"/>
            </w:pPr>
            <w:r>
              <w:tab/>
            </w:r>
            <w:r>
              <w:tab/>
              <w:t>GetCurrentThreadId(),</w:t>
            </w:r>
          </w:p>
          <w:p w14:paraId="0F6B683D" w14:textId="77777777" w:rsidR="00305003" w:rsidRDefault="00305003" w:rsidP="00305003">
            <w:pPr>
              <w:pStyle w:val="2-"/>
            </w:pPr>
            <w:r>
              <w:tab/>
            </w:r>
            <w:r>
              <w:tab/>
              <w:t xml:space="preserve">     //parent_tid</w:t>
            </w:r>
          </w:p>
          <w:p w14:paraId="268AA1D0" w14:textId="77777777" w:rsidR="00305003" w:rsidRDefault="00305003" w:rsidP="00305003">
            <w:pPr>
              <w:pStyle w:val="2-"/>
            </w:pPr>
            <w:r>
              <w:tab/>
            </w:r>
            <w:r>
              <w:tab/>
              <w:t>true,//is_root_thread</w:t>
            </w:r>
          </w:p>
          <w:p w14:paraId="2F6E5E23" w14:textId="77777777" w:rsidR="00305003" w:rsidRDefault="00305003" w:rsidP="00305003">
            <w:pPr>
              <w:pStyle w:val="2-"/>
            </w:pPr>
            <w:r>
              <w:tab/>
              <w:t>};</w:t>
            </w:r>
          </w:p>
          <w:p w14:paraId="381E39AF" w14:textId="77777777" w:rsidR="00305003" w:rsidRDefault="00305003" w:rsidP="00305003">
            <w:pPr>
              <w:pStyle w:val="2-"/>
            </w:pPr>
          </w:p>
          <w:p w14:paraId="7A97C7A9" w14:textId="77777777" w:rsidR="00305003" w:rsidRDefault="00305003" w:rsidP="00305003">
            <w:pPr>
              <w:pStyle w:val="2-"/>
            </w:pPr>
            <w:r>
              <w:rPr>
                <w:rFonts w:hint="eastAsia"/>
              </w:rPr>
              <w:tab/>
            </w:r>
            <w:r w:rsidRPr="00316B73">
              <w:rPr>
                <w:rFonts w:hint="eastAsia"/>
                <w:color w:val="00B050"/>
              </w:rPr>
              <w:t>//スレッドローカルストレージ(TLS)テスト</w:t>
            </w:r>
          </w:p>
          <w:p w14:paraId="2BD39D79" w14:textId="77777777" w:rsidR="00305003" w:rsidRPr="00316B73" w:rsidRDefault="00305003" w:rsidP="00305003">
            <w:pPr>
              <w:pStyle w:val="2-"/>
              <w:rPr>
                <w:color w:val="FF0000"/>
              </w:rPr>
            </w:pPr>
            <w:r>
              <w:tab/>
            </w:r>
            <w:r w:rsidRPr="00316B73">
              <w:rPr>
                <w:color w:val="FF0000"/>
              </w:rPr>
              <w:t>tls_tid = tinfo.parent_tid;</w:t>
            </w:r>
          </w:p>
          <w:p w14:paraId="704D0731" w14:textId="77777777" w:rsidR="00305003" w:rsidRDefault="00305003" w:rsidP="00305003">
            <w:pPr>
              <w:pStyle w:val="2-"/>
            </w:pPr>
          </w:p>
          <w:p w14:paraId="5619D3A4" w14:textId="77777777" w:rsidR="00305003" w:rsidRPr="00316B73" w:rsidRDefault="00305003" w:rsidP="00305003">
            <w:pPr>
              <w:pStyle w:val="2-"/>
              <w:rPr>
                <w:color w:val="00B050"/>
              </w:rPr>
            </w:pPr>
            <w:r>
              <w:rPr>
                <w:rFonts w:hint="eastAsia"/>
              </w:rPr>
              <w:tab/>
            </w:r>
            <w:r w:rsidRPr="00316B73">
              <w:rPr>
                <w:rFonts w:hint="eastAsia"/>
                <w:color w:val="00B050"/>
              </w:rPr>
              <w:t>//スレッド名を作成</w:t>
            </w:r>
          </w:p>
          <w:p w14:paraId="37D929B3" w14:textId="77777777" w:rsidR="00305003" w:rsidRPr="00316B73" w:rsidRDefault="00305003" w:rsidP="00305003">
            <w:pPr>
              <w:pStyle w:val="2-"/>
              <w:rPr>
                <w:color w:val="00B050"/>
              </w:rPr>
            </w:pPr>
            <w:r w:rsidRPr="00316B73">
              <w:rPr>
                <w:rFonts w:hint="eastAsia"/>
                <w:color w:val="00B050"/>
              </w:rPr>
              <w:tab/>
              <w:t>// P + 子スレッドのレベル + ( 自スレッドID , 親スレッドID )</w:t>
            </w:r>
          </w:p>
          <w:p w14:paraId="212179D1" w14:textId="77777777" w:rsidR="00305003" w:rsidRDefault="00305003" w:rsidP="00305003">
            <w:pPr>
              <w:pStyle w:val="2-"/>
            </w:pPr>
            <w:r>
              <w:tab/>
              <w:t>char thread_name[32];</w:t>
            </w:r>
          </w:p>
          <w:p w14:paraId="1C4B0CD6" w14:textId="77777777" w:rsidR="00305003" w:rsidRDefault="00305003" w:rsidP="00305003">
            <w:pPr>
              <w:pStyle w:val="2-"/>
            </w:pPr>
            <w:r>
              <w:tab/>
              <w:t>sprintf_s(thread_name, sizeof(thread_name), "P0(%5d,%5d)", tinfo.parent_tid, 0);</w:t>
            </w:r>
          </w:p>
          <w:p w14:paraId="06383348" w14:textId="77777777" w:rsidR="00305003" w:rsidRDefault="00305003" w:rsidP="00305003">
            <w:pPr>
              <w:pStyle w:val="2-"/>
            </w:pPr>
          </w:p>
          <w:p w14:paraId="3513F3D9" w14:textId="77777777" w:rsidR="00305003" w:rsidRDefault="00305003" w:rsidP="00305003">
            <w:pPr>
              <w:pStyle w:val="2-"/>
            </w:pPr>
            <w:r>
              <w:rPr>
                <w:rFonts w:hint="eastAsia"/>
              </w:rPr>
              <w:tab/>
            </w:r>
            <w:r w:rsidRPr="00316B73">
              <w:rPr>
                <w:rFonts w:hint="eastAsia"/>
                <w:color w:val="00B050"/>
              </w:rPr>
              <w:t>//子スレッドの生成と終了待ち</w:t>
            </w:r>
          </w:p>
          <w:p w14:paraId="597EA97E" w14:textId="77777777" w:rsidR="00305003" w:rsidRDefault="00305003" w:rsidP="00305003">
            <w:pPr>
              <w:pStyle w:val="2-"/>
            </w:pPr>
            <w:r>
              <w:tab/>
              <w:t>createChildThreads(thread_name, test, tinfo);</w:t>
            </w:r>
          </w:p>
          <w:p w14:paraId="6B39228F" w14:textId="77777777" w:rsidR="00305003" w:rsidRDefault="00305003" w:rsidP="00305003">
            <w:pPr>
              <w:pStyle w:val="2-"/>
            </w:pPr>
          </w:p>
          <w:p w14:paraId="09EFB559" w14:textId="77777777" w:rsidR="00305003" w:rsidRPr="00316B73" w:rsidRDefault="00305003" w:rsidP="00305003">
            <w:pPr>
              <w:pStyle w:val="2-"/>
              <w:rPr>
                <w:color w:val="00B050"/>
              </w:rPr>
            </w:pPr>
            <w:r>
              <w:rPr>
                <w:rFonts w:hint="eastAsia"/>
              </w:rPr>
              <w:tab/>
            </w:r>
            <w:r w:rsidRPr="00316B73">
              <w:rPr>
                <w:rFonts w:hint="eastAsia"/>
                <w:color w:val="00B050"/>
              </w:rPr>
              <w:t>//プログラム実行終了</w:t>
            </w:r>
          </w:p>
          <w:p w14:paraId="4C0CD24D" w14:textId="77777777" w:rsidR="00305003" w:rsidRDefault="00305003" w:rsidP="00305003">
            <w:pPr>
              <w:pStyle w:val="2-"/>
            </w:pPr>
            <w:r>
              <w:tab/>
              <w:t>printf("- End Thread Test -\n");</w:t>
            </w:r>
          </w:p>
          <w:p w14:paraId="22ECABF1" w14:textId="77777777" w:rsidR="00305003" w:rsidRDefault="00305003" w:rsidP="00305003">
            <w:pPr>
              <w:pStyle w:val="2-"/>
            </w:pPr>
            <w:r>
              <w:tab/>
              <w:t>fflush(stdout);</w:t>
            </w:r>
          </w:p>
          <w:p w14:paraId="6C8CF977" w14:textId="77777777" w:rsidR="00305003" w:rsidRDefault="00305003" w:rsidP="00305003">
            <w:pPr>
              <w:pStyle w:val="2-"/>
            </w:pPr>
            <w:r>
              <w:tab/>
              <w:t>return EXIT_SUCCESS;</w:t>
            </w:r>
          </w:p>
          <w:p w14:paraId="4F7CE526" w14:textId="5878A796" w:rsidR="00E3409D" w:rsidRDefault="00305003" w:rsidP="00305003">
            <w:pPr>
              <w:pStyle w:val="2-"/>
            </w:pPr>
            <w:r>
              <w:t>}</w:t>
            </w:r>
          </w:p>
        </w:tc>
      </w:tr>
    </w:tbl>
    <w:p w14:paraId="2BE10964" w14:textId="77777777" w:rsidR="00E3409D" w:rsidRPr="0089500A" w:rsidRDefault="00E3409D" w:rsidP="00E3409D">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3409D" w14:paraId="1914D1C4" w14:textId="77777777" w:rsidTr="00566D74">
        <w:tc>
          <w:tcPr>
            <w:tcW w:w="8494" w:type="dxa"/>
          </w:tcPr>
          <w:p w14:paraId="7331FB65" w14:textId="53E3DAC5" w:rsidR="00E3409D" w:rsidRPr="00F96884" w:rsidRDefault="00305003" w:rsidP="00566D74">
            <w:pPr>
              <w:pStyle w:val="2-"/>
              <w:rPr>
                <w:color w:val="FF0000"/>
              </w:rPr>
            </w:pPr>
            <w:r>
              <w:tab/>
            </w:r>
            <w:r>
              <w:tab/>
            </w:r>
            <w:r w:rsidR="00E3409D">
              <w:tab/>
            </w:r>
            <w:r w:rsidR="00E3409D">
              <w:tab/>
            </w:r>
            <w:r w:rsidR="00E3409D">
              <w:tab/>
            </w:r>
            <w:r w:rsidR="00E3409D" w:rsidRPr="00F96884">
              <w:rPr>
                <w:color w:val="FF0000"/>
              </w:rPr>
              <w:t>※スレッドの親子関係は</w:t>
            </w:r>
            <w:r w:rsidR="00E3409D" w:rsidRPr="00F96884">
              <w:rPr>
                <w:rFonts w:hint="eastAsia"/>
                <w:color w:val="FF0000"/>
              </w:rPr>
              <w:t xml:space="preserve"> fork 版と同じなので着色は省略</w:t>
            </w:r>
          </w:p>
          <w:p w14:paraId="5F864920" w14:textId="77777777" w:rsidR="00E3409D" w:rsidRPr="007B6174" w:rsidRDefault="00E3409D" w:rsidP="00566D74">
            <w:pPr>
              <w:pStyle w:val="2-"/>
              <w:rPr>
                <w:color w:val="auto"/>
              </w:rPr>
            </w:pPr>
            <w:r w:rsidRPr="007B6174">
              <w:rPr>
                <w:color w:val="auto"/>
              </w:rPr>
              <w:t>- Start Thread Test -</w:t>
            </w:r>
            <w:r>
              <w:rPr>
                <w:color w:val="auto"/>
              </w:rPr>
              <w:tab/>
            </w:r>
            <w:r>
              <w:rPr>
                <w:color w:val="auto"/>
              </w:rPr>
              <w:tab/>
            </w:r>
            <w:r w:rsidRPr="00F96884">
              <w:rPr>
                <w:color w:val="FF0000"/>
              </w:rPr>
              <w:t>※TLS属性のついたグローバル変数</w:t>
            </w:r>
            <w:r w:rsidRPr="00F96884">
              <w:rPr>
                <w:rFonts w:hint="eastAsia"/>
                <w:color w:val="FF0000"/>
              </w:rPr>
              <w:t xml:space="preserve"> tls_pth</w:t>
            </w:r>
            <w:r w:rsidRPr="00F96884">
              <w:rPr>
                <w:color w:val="FF0000"/>
              </w:rPr>
              <w:t xml:space="preserve"> が、スレッド毎に異なる値になっている点に注目</w:t>
            </w:r>
          </w:p>
          <w:p w14:paraId="268E9B91" w14:textId="77777777" w:rsidR="00316B73" w:rsidRPr="00316B73" w:rsidRDefault="00316B73" w:rsidP="00316B73">
            <w:pPr>
              <w:pStyle w:val="2-"/>
              <w:rPr>
                <w:color w:val="auto"/>
              </w:rPr>
            </w:pPr>
            <w:r w:rsidRPr="00316B73">
              <w:rPr>
                <w:color w:val="auto"/>
              </w:rPr>
              <w:t>P0(14168,    0) -&gt; [0] CREATED:C1(13368,14168)</w:t>
            </w:r>
          </w:p>
          <w:p w14:paraId="47F2DBDF" w14:textId="77777777" w:rsidR="00316B73" w:rsidRPr="00316B73" w:rsidRDefault="00316B73" w:rsidP="00316B73">
            <w:pPr>
              <w:pStyle w:val="2-"/>
              <w:rPr>
                <w:color w:val="auto"/>
              </w:rPr>
            </w:pPr>
            <w:r w:rsidRPr="00316B73">
              <w:rPr>
                <w:color w:val="auto"/>
              </w:rPr>
              <w:t>START: C1(13368,14168)</w:t>
            </w:r>
          </w:p>
          <w:p w14:paraId="4AE9DDD1" w14:textId="77777777" w:rsidR="00316B73" w:rsidRPr="00316B73" w:rsidRDefault="00316B73" w:rsidP="00316B73">
            <w:pPr>
              <w:pStyle w:val="2-"/>
              <w:rPr>
                <w:color w:val="auto"/>
              </w:rPr>
            </w:pPr>
            <w:r w:rsidRPr="00316B73">
              <w:rPr>
                <w:color w:val="auto"/>
              </w:rPr>
              <w:t>C1(13368,14168) -&gt; [1] CREATED:C2(  472,13368)</w:t>
            </w:r>
          </w:p>
          <w:p w14:paraId="08EF72AC" w14:textId="77777777" w:rsidR="00316B73" w:rsidRPr="00316B73" w:rsidRDefault="00316B73" w:rsidP="00316B73">
            <w:pPr>
              <w:pStyle w:val="2-"/>
              <w:rPr>
                <w:color w:val="auto"/>
              </w:rPr>
            </w:pPr>
            <w:r w:rsidRPr="00316B73">
              <w:rPr>
                <w:color w:val="auto"/>
              </w:rPr>
              <w:t>START: C2(  472,13368)</w:t>
            </w:r>
          </w:p>
          <w:p w14:paraId="650ED87F" w14:textId="77777777" w:rsidR="00316B73" w:rsidRPr="00316B73" w:rsidRDefault="00316B73" w:rsidP="00316B73">
            <w:pPr>
              <w:pStyle w:val="2-"/>
              <w:rPr>
                <w:color w:val="auto"/>
              </w:rPr>
            </w:pPr>
            <w:r w:rsidRPr="00316B73">
              <w:rPr>
                <w:color w:val="auto"/>
              </w:rPr>
              <w:t>P0(14168,    0) -&gt; [1] CREATED:C1(11400,14168)</w:t>
            </w:r>
          </w:p>
          <w:p w14:paraId="059459D4" w14:textId="77777777" w:rsidR="00316B73" w:rsidRPr="00316B73" w:rsidRDefault="00316B73" w:rsidP="00316B73">
            <w:pPr>
              <w:pStyle w:val="2-"/>
              <w:rPr>
                <w:color w:val="auto"/>
              </w:rPr>
            </w:pPr>
            <w:r w:rsidRPr="00316B73">
              <w:rPr>
                <w:color w:val="auto"/>
              </w:rPr>
              <w:t>START: C1(11400,14168)</w:t>
            </w:r>
          </w:p>
          <w:p w14:paraId="2746DDC1" w14:textId="77777777" w:rsidR="00316B73" w:rsidRPr="00316B73" w:rsidRDefault="00316B73" w:rsidP="00316B73">
            <w:pPr>
              <w:pStyle w:val="2-"/>
              <w:rPr>
                <w:color w:val="auto"/>
              </w:rPr>
            </w:pPr>
            <w:r w:rsidRPr="00316B73">
              <w:rPr>
                <w:color w:val="auto"/>
              </w:rPr>
              <w:t>C2(  472,13368) -&gt; [2] CREATED:C3(  336,  472)</w:t>
            </w:r>
          </w:p>
          <w:p w14:paraId="64B5F061" w14:textId="77777777" w:rsidR="00316B73" w:rsidRPr="00316B73" w:rsidRDefault="00316B73" w:rsidP="00316B73">
            <w:pPr>
              <w:pStyle w:val="2-"/>
              <w:rPr>
                <w:color w:val="auto"/>
              </w:rPr>
            </w:pPr>
            <w:r w:rsidRPr="00316B73">
              <w:rPr>
                <w:color w:val="auto"/>
              </w:rPr>
              <w:t>START: C3(  336,  472)</w:t>
            </w:r>
          </w:p>
          <w:p w14:paraId="32D3AD14" w14:textId="77777777" w:rsidR="00316B73" w:rsidRPr="00316B73" w:rsidRDefault="00316B73" w:rsidP="00316B73">
            <w:pPr>
              <w:pStyle w:val="2-"/>
              <w:rPr>
                <w:color w:val="auto"/>
              </w:rPr>
            </w:pPr>
            <w:r w:rsidRPr="00316B73">
              <w:rPr>
                <w:color w:val="auto"/>
              </w:rPr>
              <w:t>C1(13368,14168) -&gt; [2] CREATED:C2(12888,13368)</w:t>
            </w:r>
          </w:p>
          <w:p w14:paraId="7DA3AB0F" w14:textId="77777777" w:rsidR="00316B73" w:rsidRPr="00316B73" w:rsidRDefault="00316B73" w:rsidP="00316B73">
            <w:pPr>
              <w:pStyle w:val="2-"/>
              <w:rPr>
                <w:color w:val="auto"/>
              </w:rPr>
            </w:pPr>
            <w:r w:rsidRPr="00316B73">
              <w:rPr>
                <w:color w:val="auto"/>
              </w:rPr>
              <w:t>START: C2(12888,13368)</w:t>
            </w:r>
          </w:p>
          <w:p w14:paraId="0AE653A4" w14:textId="77777777" w:rsidR="00316B73" w:rsidRPr="00316B73" w:rsidRDefault="00316B73" w:rsidP="00316B73">
            <w:pPr>
              <w:pStyle w:val="2-"/>
              <w:rPr>
                <w:color w:val="auto"/>
              </w:rPr>
            </w:pPr>
            <w:r w:rsidRPr="00316B73">
              <w:rPr>
                <w:color w:val="auto"/>
              </w:rPr>
              <w:t>C1(11400,14168) -&gt; [2] CREATED:C2(14400,11400)</w:t>
            </w:r>
          </w:p>
          <w:p w14:paraId="4123715A" w14:textId="77777777" w:rsidR="00316B73" w:rsidRPr="00316B73" w:rsidRDefault="00316B73" w:rsidP="00316B73">
            <w:pPr>
              <w:pStyle w:val="2-"/>
              <w:rPr>
                <w:color w:val="auto"/>
              </w:rPr>
            </w:pPr>
            <w:r w:rsidRPr="00316B73">
              <w:rPr>
                <w:color w:val="auto"/>
              </w:rPr>
              <w:t>START: C2(14400,11400)</w:t>
            </w:r>
          </w:p>
          <w:p w14:paraId="07C05B12" w14:textId="77777777" w:rsidR="00316B73" w:rsidRPr="00316B73" w:rsidRDefault="00316B73" w:rsidP="00316B73">
            <w:pPr>
              <w:pStyle w:val="2-"/>
              <w:rPr>
                <w:color w:val="auto"/>
              </w:rPr>
            </w:pPr>
            <w:r w:rsidRPr="00316B73">
              <w:rPr>
                <w:color w:val="auto"/>
              </w:rPr>
              <w:t xml:space="preserve">[C3(  336,  472)] ... Process(1/4): text="TEST",value=1003 </w:t>
            </w:r>
            <w:r w:rsidRPr="00EC160D">
              <w:rPr>
                <w:color w:val="00B050"/>
              </w:rPr>
              <w:t>(tls_tid=336)</w:t>
            </w:r>
          </w:p>
          <w:p w14:paraId="79727F0D" w14:textId="77777777" w:rsidR="00316B73" w:rsidRPr="00316B73" w:rsidRDefault="00316B73" w:rsidP="00316B73">
            <w:pPr>
              <w:pStyle w:val="2-"/>
              <w:rPr>
                <w:color w:val="auto"/>
              </w:rPr>
            </w:pPr>
            <w:r w:rsidRPr="00316B73">
              <w:rPr>
                <w:color w:val="auto"/>
              </w:rPr>
              <w:t xml:space="preserve">[C2(12888,13368)] ... Process(1/3): text="TEST",value=1002 </w:t>
            </w:r>
            <w:r w:rsidRPr="00EC160D">
              <w:rPr>
                <w:color w:val="FFC000"/>
              </w:rPr>
              <w:t>(tls_tid=12888)</w:t>
            </w:r>
          </w:p>
          <w:p w14:paraId="38811ACC" w14:textId="77777777" w:rsidR="00316B73" w:rsidRPr="00316B73" w:rsidRDefault="00316B73" w:rsidP="00316B73">
            <w:pPr>
              <w:pStyle w:val="2-"/>
              <w:rPr>
                <w:color w:val="auto"/>
              </w:rPr>
            </w:pPr>
            <w:r w:rsidRPr="00316B73">
              <w:rPr>
                <w:color w:val="auto"/>
              </w:rPr>
              <w:t>P0(14168,    0) -&gt; [2] CREATED:C1(11304,14168)</w:t>
            </w:r>
          </w:p>
          <w:p w14:paraId="4BEDCE5D" w14:textId="77777777" w:rsidR="00316B73" w:rsidRPr="00316B73" w:rsidRDefault="00316B73" w:rsidP="00316B73">
            <w:pPr>
              <w:pStyle w:val="2-"/>
              <w:rPr>
                <w:color w:val="auto"/>
              </w:rPr>
            </w:pPr>
            <w:r w:rsidRPr="00316B73">
              <w:rPr>
                <w:color w:val="auto"/>
              </w:rPr>
              <w:t>START: C1(11304,14168)</w:t>
            </w:r>
          </w:p>
          <w:p w14:paraId="7D129FD8" w14:textId="77777777" w:rsidR="00316B73" w:rsidRPr="00316B73" w:rsidRDefault="00316B73" w:rsidP="00316B73">
            <w:pPr>
              <w:pStyle w:val="2-"/>
              <w:rPr>
                <w:color w:val="auto"/>
              </w:rPr>
            </w:pPr>
            <w:r w:rsidRPr="00316B73">
              <w:rPr>
                <w:color w:val="auto"/>
              </w:rPr>
              <w:t xml:space="preserve">[C2(  472,13368)] ... Process(1/3): text="TEST",value=1002 </w:t>
            </w:r>
            <w:r w:rsidRPr="00EC160D">
              <w:rPr>
                <w:color w:val="BF8F00" w:themeColor="accent4" w:themeShade="BF"/>
              </w:rPr>
              <w:t>(tls_tid=472)</w:t>
            </w:r>
          </w:p>
          <w:p w14:paraId="4E8B2E69" w14:textId="77777777" w:rsidR="00316B73" w:rsidRPr="00EC160D" w:rsidRDefault="00316B73" w:rsidP="00316B73">
            <w:pPr>
              <w:pStyle w:val="2-"/>
              <w:rPr>
                <w:color w:val="00B050"/>
              </w:rPr>
            </w:pPr>
            <w:r w:rsidRPr="00316B73">
              <w:rPr>
                <w:color w:val="auto"/>
              </w:rPr>
              <w:t xml:space="preserve">[C3(  336,  472)] ... Process(2/4): text="TEST",value=1013 </w:t>
            </w:r>
            <w:r w:rsidRPr="00EC160D">
              <w:rPr>
                <w:color w:val="00B050"/>
              </w:rPr>
              <w:t>(tls_tid=336)</w:t>
            </w:r>
          </w:p>
          <w:p w14:paraId="4C803F3F" w14:textId="77777777" w:rsidR="00316B73" w:rsidRPr="00316B73" w:rsidRDefault="00316B73" w:rsidP="00316B73">
            <w:pPr>
              <w:pStyle w:val="2-"/>
              <w:rPr>
                <w:color w:val="auto"/>
              </w:rPr>
            </w:pPr>
            <w:r w:rsidRPr="00316B73">
              <w:rPr>
                <w:color w:val="auto"/>
              </w:rPr>
              <w:t xml:space="preserve">[C2(14400,11400)] ... Process(1/3): text="TEST",value=1002 </w:t>
            </w:r>
            <w:r w:rsidRPr="00EC160D">
              <w:rPr>
                <w:color w:val="7030A0"/>
              </w:rPr>
              <w:t>(tls_tid=14400)</w:t>
            </w:r>
          </w:p>
          <w:p w14:paraId="6F072A34" w14:textId="77777777" w:rsidR="00316B73" w:rsidRPr="00316B73" w:rsidRDefault="00316B73" w:rsidP="00316B73">
            <w:pPr>
              <w:pStyle w:val="2-"/>
              <w:rPr>
                <w:color w:val="auto"/>
              </w:rPr>
            </w:pPr>
            <w:r w:rsidRPr="00316B73">
              <w:rPr>
                <w:color w:val="auto"/>
              </w:rPr>
              <w:t xml:space="preserve">[C1(13368,14168)] ... Process(1/2): text="TEST",value=1001 </w:t>
            </w:r>
            <w:r w:rsidRPr="00EC160D">
              <w:rPr>
                <w:color w:val="9CC2E5" w:themeColor="accent1" w:themeTint="99"/>
              </w:rPr>
              <w:t>(tls_tid=13368)</w:t>
            </w:r>
          </w:p>
          <w:p w14:paraId="00EAF053" w14:textId="77777777" w:rsidR="00316B73" w:rsidRPr="00EC160D" w:rsidRDefault="00316B73" w:rsidP="00316B73">
            <w:pPr>
              <w:pStyle w:val="2-"/>
              <w:rPr>
                <w:color w:val="FFC000"/>
              </w:rPr>
            </w:pPr>
            <w:r w:rsidRPr="00316B73">
              <w:rPr>
                <w:color w:val="auto"/>
              </w:rPr>
              <w:t xml:space="preserve">[C2(12888,13368)] ... Process(2/3): text="TEST",value=1012 </w:t>
            </w:r>
            <w:r w:rsidRPr="00EC160D">
              <w:rPr>
                <w:color w:val="FFC000"/>
              </w:rPr>
              <w:t>(tls_tid=12888)</w:t>
            </w:r>
          </w:p>
          <w:p w14:paraId="50125520" w14:textId="77777777" w:rsidR="00316B73" w:rsidRPr="00316B73" w:rsidRDefault="00316B73" w:rsidP="00316B73">
            <w:pPr>
              <w:pStyle w:val="2-"/>
              <w:rPr>
                <w:color w:val="auto"/>
              </w:rPr>
            </w:pPr>
            <w:r w:rsidRPr="00316B73">
              <w:rPr>
                <w:color w:val="auto"/>
              </w:rPr>
              <w:t xml:space="preserve">[C1(11304,14168)] ... Process(1/2): text="TEST",value=1001 </w:t>
            </w:r>
            <w:r w:rsidRPr="00EC160D">
              <w:rPr>
                <w:color w:val="00B0F0"/>
              </w:rPr>
              <w:t>(tls_tid=11304)</w:t>
            </w:r>
          </w:p>
          <w:p w14:paraId="6A589693" w14:textId="77777777" w:rsidR="00316B73" w:rsidRPr="00316B73" w:rsidRDefault="00316B73" w:rsidP="00316B73">
            <w:pPr>
              <w:pStyle w:val="2-"/>
              <w:rPr>
                <w:color w:val="auto"/>
              </w:rPr>
            </w:pPr>
            <w:r w:rsidRPr="00316B73">
              <w:rPr>
                <w:color w:val="auto"/>
              </w:rPr>
              <w:t>[C1(11400,14168)] ... Process(1/2): text="TEST",value=1001</w:t>
            </w:r>
            <w:r w:rsidRPr="00EC160D">
              <w:rPr>
                <w:color w:val="2E74B5" w:themeColor="accent1" w:themeShade="BF"/>
              </w:rPr>
              <w:t xml:space="preserve"> (tls_tid=11400)</w:t>
            </w:r>
          </w:p>
          <w:p w14:paraId="6395648F" w14:textId="77777777" w:rsidR="00316B73" w:rsidRPr="00316B73" w:rsidRDefault="00316B73" w:rsidP="00316B73">
            <w:pPr>
              <w:pStyle w:val="2-"/>
              <w:rPr>
                <w:color w:val="auto"/>
              </w:rPr>
            </w:pPr>
            <w:r w:rsidRPr="00316B73">
              <w:rPr>
                <w:color w:val="auto"/>
              </w:rPr>
              <w:t>[C2(  472,13368)] ... Process(2/3): text="TEST",value=1012</w:t>
            </w:r>
            <w:r w:rsidRPr="00EC160D">
              <w:rPr>
                <w:color w:val="BF8F00" w:themeColor="accent4" w:themeShade="BF"/>
              </w:rPr>
              <w:t xml:space="preserve"> (tls_tid=472)</w:t>
            </w:r>
          </w:p>
          <w:p w14:paraId="753FB603" w14:textId="77777777" w:rsidR="00316B73" w:rsidRPr="00EC160D" w:rsidRDefault="00316B73" w:rsidP="00316B73">
            <w:pPr>
              <w:pStyle w:val="2-"/>
              <w:rPr>
                <w:color w:val="00B050"/>
              </w:rPr>
            </w:pPr>
            <w:r w:rsidRPr="00316B73">
              <w:rPr>
                <w:color w:val="auto"/>
              </w:rPr>
              <w:t xml:space="preserve">[C3(  336,  472)] ... Process(3/4): text="TEST",value=1023 </w:t>
            </w:r>
            <w:r w:rsidRPr="00EC160D">
              <w:rPr>
                <w:color w:val="00B050"/>
              </w:rPr>
              <w:t>(tls_tid=336)</w:t>
            </w:r>
          </w:p>
          <w:p w14:paraId="283678CB" w14:textId="77777777" w:rsidR="00316B73" w:rsidRPr="00316B73" w:rsidRDefault="00316B73" w:rsidP="00316B73">
            <w:pPr>
              <w:pStyle w:val="2-"/>
              <w:rPr>
                <w:color w:val="auto"/>
              </w:rPr>
            </w:pPr>
            <w:r w:rsidRPr="00316B73">
              <w:rPr>
                <w:color w:val="auto"/>
              </w:rPr>
              <w:t>[C2(14400,11400)] ... Process(2/3): text="TEST",value=1012</w:t>
            </w:r>
            <w:r w:rsidRPr="00EC160D">
              <w:rPr>
                <w:color w:val="7030A0"/>
              </w:rPr>
              <w:t xml:space="preserve"> (tls_tid=14400)</w:t>
            </w:r>
          </w:p>
          <w:p w14:paraId="4CC4C635" w14:textId="77777777" w:rsidR="00316B73" w:rsidRPr="00316B73" w:rsidRDefault="00316B73" w:rsidP="00316B73">
            <w:pPr>
              <w:pStyle w:val="2-"/>
              <w:rPr>
                <w:color w:val="auto"/>
              </w:rPr>
            </w:pPr>
            <w:r w:rsidRPr="00316B73">
              <w:rPr>
                <w:color w:val="auto"/>
              </w:rPr>
              <w:t xml:space="preserve">[C1(13368,14168)] ... Process(2/2): text="TEST",value=1011 </w:t>
            </w:r>
            <w:r w:rsidRPr="00EC160D">
              <w:rPr>
                <w:color w:val="9CC2E5" w:themeColor="accent1" w:themeTint="99"/>
              </w:rPr>
              <w:t>(tls_tid=13368)</w:t>
            </w:r>
          </w:p>
          <w:p w14:paraId="33F4BD84" w14:textId="77777777" w:rsidR="00316B73" w:rsidRPr="00316B73" w:rsidRDefault="00316B73" w:rsidP="00316B73">
            <w:pPr>
              <w:pStyle w:val="2-"/>
              <w:rPr>
                <w:color w:val="auto"/>
              </w:rPr>
            </w:pPr>
            <w:r w:rsidRPr="00316B73">
              <w:rPr>
                <w:color w:val="auto"/>
              </w:rPr>
              <w:lastRenderedPageBreak/>
              <w:t xml:space="preserve">[P0(14168,    0)] ... Process(1/1): text="TEST",value=1000 </w:t>
            </w:r>
            <w:r w:rsidRPr="00EC160D">
              <w:rPr>
                <w:color w:val="FF0000"/>
              </w:rPr>
              <w:t>(tls_tid=14168)</w:t>
            </w:r>
          </w:p>
          <w:p w14:paraId="4F1737C3" w14:textId="77777777" w:rsidR="00316B73" w:rsidRPr="00316B73" w:rsidRDefault="00316B73" w:rsidP="00316B73">
            <w:pPr>
              <w:pStyle w:val="2-"/>
              <w:rPr>
                <w:color w:val="auto"/>
              </w:rPr>
            </w:pPr>
            <w:r w:rsidRPr="00316B73">
              <w:rPr>
                <w:color w:val="auto"/>
              </w:rPr>
              <w:t>[C1(11304,14168)] ... Process(2/2): text="TEST",value=1011</w:t>
            </w:r>
            <w:r w:rsidRPr="00EC160D">
              <w:rPr>
                <w:color w:val="00B0F0"/>
              </w:rPr>
              <w:t xml:space="preserve"> (tls_tid=11304)</w:t>
            </w:r>
          </w:p>
          <w:p w14:paraId="48C30044" w14:textId="77777777" w:rsidR="00316B73" w:rsidRPr="00EC160D" w:rsidRDefault="00316B73" w:rsidP="00316B73">
            <w:pPr>
              <w:pStyle w:val="2-"/>
              <w:rPr>
                <w:color w:val="FFC000"/>
              </w:rPr>
            </w:pPr>
            <w:r w:rsidRPr="00316B73">
              <w:rPr>
                <w:color w:val="auto"/>
              </w:rPr>
              <w:t>[C2(12888,13368)] ... Process(3/3): text="TEST",value=1022</w:t>
            </w:r>
            <w:r w:rsidRPr="00EC160D">
              <w:rPr>
                <w:color w:val="FFC000"/>
              </w:rPr>
              <w:t xml:space="preserve"> (tls_tid=12888)</w:t>
            </w:r>
          </w:p>
          <w:p w14:paraId="7BEE1507" w14:textId="77777777" w:rsidR="00316B73" w:rsidRPr="00316B73" w:rsidRDefault="00316B73" w:rsidP="00316B73">
            <w:pPr>
              <w:pStyle w:val="2-"/>
              <w:rPr>
                <w:color w:val="auto"/>
              </w:rPr>
            </w:pPr>
            <w:r w:rsidRPr="00316B73">
              <w:rPr>
                <w:color w:val="auto"/>
              </w:rPr>
              <w:t>[C1(11400,14168)] ... Process(2/2): text="TEST",value=1011</w:t>
            </w:r>
            <w:r w:rsidRPr="00EC160D">
              <w:rPr>
                <w:color w:val="7030A0"/>
              </w:rPr>
              <w:t xml:space="preserve"> </w:t>
            </w:r>
            <w:r w:rsidRPr="00EC160D">
              <w:rPr>
                <w:color w:val="2E74B5" w:themeColor="accent1" w:themeShade="BF"/>
              </w:rPr>
              <w:t>(tls_tid=11400)</w:t>
            </w:r>
          </w:p>
          <w:p w14:paraId="77A9B60F" w14:textId="77777777" w:rsidR="00316B73" w:rsidRPr="00316B73" w:rsidRDefault="00316B73" w:rsidP="00316B73">
            <w:pPr>
              <w:pStyle w:val="2-"/>
              <w:rPr>
                <w:color w:val="auto"/>
              </w:rPr>
            </w:pPr>
            <w:r w:rsidRPr="00316B73">
              <w:rPr>
                <w:color w:val="auto"/>
              </w:rPr>
              <w:t xml:space="preserve">[C2(  472,13368)] ... Process(3/3): text="TEST",value=1022 </w:t>
            </w:r>
            <w:r w:rsidRPr="00EC160D">
              <w:rPr>
                <w:color w:val="BF8F00" w:themeColor="accent4" w:themeShade="BF"/>
              </w:rPr>
              <w:t>(tls_tid=472)</w:t>
            </w:r>
          </w:p>
          <w:p w14:paraId="44BA5BDA" w14:textId="77777777" w:rsidR="00316B73" w:rsidRPr="00EC160D" w:rsidRDefault="00316B73" w:rsidP="00316B73">
            <w:pPr>
              <w:pStyle w:val="2-"/>
              <w:rPr>
                <w:color w:val="00B050"/>
              </w:rPr>
            </w:pPr>
            <w:r w:rsidRPr="00316B73">
              <w:rPr>
                <w:color w:val="auto"/>
              </w:rPr>
              <w:t>[C3(  336,  472)] ... Process(4/4): text="TEST",value=1033</w:t>
            </w:r>
            <w:r w:rsidRPr="00EC160D">
              <w:rPr>
                <w:color w:val="00B050"/>
              </w:rPr>
              <w:t xml:space="preserve"> (tls_tid=336)</w:t>
            </w:r>
          </w:p>
          <w:p w14:paraId="3C62A485" w14:textId="77777777" w:rsidR="00316B73" w:rsidRPr="00316B73" w:rsidRDefault="00316B73" w:rsidP="00316B73">
            <w:pPr>
              <w:pStyle w:val="2-"/>
              <w:rPr>
                <w:color w:val="auto"/>
              </w:rPr>
            </w:pPr>
            <w:r w:rsidRPr="00316B73">
              <w:rPr>
                <w:color w:val="auto"/>
              </w:rPr>
              <w:t xml:space="preserve">[C2(14400,11400)] ... Process(3/3): text="TEST",value=1022 </w:t>
            </w:r>
            <w:r w:rsidRPr="00EC160D">
              <w:rPr>
                <w:color w:val="7030A0"/>
              </w:rPr>
              <w:t>(tls_tid=14400)</w:t>
            </w:r>
          </w:p>
          <w:p w14:paraId="2F4E527E" w14:textId="77777777" w:rsidR="00316B73" w:rsidRPr="00316B73" w:rsidRDefault="00316B73" w:rsidP="00316B73">
            <w:pPr>
              <w:pStyle w:val="2-"/>
              <w:rPr>
                <w:color w:val="auto"/>
              </w:rPr>
            </w:pPr>
            <w:r w:rsidRPr="00316B73">
              <w:rPr>
                <w:color w:val="auto"/>
              </w:rPr>
              <w:t>[C1(13368,14168)] ... Wait(  472) ...</w:t>
            </w:r>
          </w:p>
          <w:p w14:paraId="6ABF6CE2" w14:textId="77777777" w:rsidR="00316B73" w:rsidRPr="00316B73" w:rsidRDefault="00316B73" w:rsidP="00316B73">
            <w:pPr>
              <w:pStyle w:val="2-"/>
              <w:rPr>
                <w:color w:val="auto"/>
              </w:rPr>
            </w:pPr>
            <w:r w:rsidRPr="00316B73">
              <w:rPr>
                <w:color w:val="auto"/>
              </w:rPr>
              <w:t>[P0(14168,    0)] ... Wait(13368) ...</w:t>
            </w:r>
          </w:p>
          <w:p w14:paraId="4CC11462" w14:textId="77777777" w:rsidR="00316B73" w:rsidRPr="00316B73" w:rsidRDefault="00316B73" w:rsidP="00316B73">
            <w:pPr>
              <w:pStyle w:val="2-"/>
              <w:rPr>
                <w:color w:val="auto"/>
              </w:rPr>
            </w:pPr>
            <w:r w:rsidRPr="00316B73">
              <w:rPr>
                <w:color w:val="auto"/>
              </w:rPr>
              <w:t>END: C1(11304,14168)</w:t>
            </w:r>
          </w:p>
          <w:p w14:paraId="2637DE3A" w14:textId="77777777" w:rsidR="00316B73" w:rsidRPr="00316B73" w:rsidRDefault="00316B73" w:rsidP="00316B73">
            <w:pPr>
              <w:pStyle w:val="2-"/>
              <w:rPr>
                <w:color w:val="auto"/>
              </w:rPr>
            </w:pPr>
            <w:r w:rsidRPr="00316B73">
              <w:rPr>
                <w:color w:val="auto"/>
              </w:rPr>
              <w:t>END: C2(12888,13368)</w:t>
            </w:r>
          </w:p>
          <w:p w14:paraId="48551CC1" w14:textId="77777777" w:rsidR="00316B73" w:rsidRPr="00316B73" w:rsidRDefault="00316B73" w:rsidP="00316B73">
            <w:pPr>
              <w:pStyle w:val="2-"/>
              <w:rPr>
                <w:color w:val="auto"/>
              </w:rPr>
            </w:pPr>
            <w:r w:rsidRPr="00316B73">
              <w:rPr>
                <w:color w:val="auto"/>
              </w:rPr>
              <w:t>[C1(11400,14168)] ... Wait(14400) ...</w:t>
            </w:r>
          </w:p>
          <w:p w14:paraId="043CEF1C" w14:textId="77777777" w:rsidR="00316B73" w:rsidRPr="00316B73" w:rsidRDefault="00316B73" w:rsidP="00316B73">
            <w:pPr>
              <w:pStyle w:val="2-"/>
              <w:rPr>
                <w:color w:val="auto"/>
              </w:rPr>
            </w:pPr>
            <w:r w:rsidRPr="00316B73">
              <w:rPr>
                <w:color w:val="auto"/>
              </w:rPr>
              <w:t>[C2(  472,13368)] ... Wait(  336) ...</w:t>
            </w:r>
          </w:p>
          <w:p w14:paraId="30ADB43A" w14:textId="77777777" w:rsidR="00316B73" w:rsidRPr="00316B73" w:rsidRDefault="00316B73" w:rsidP="00316B73">
            <w:pPr>
              <w:pStyle w:val="2-"/>
              <w:rPr>
                <w:color w:val="auto"/>
              </w:rPr>
            </w:pPr>
            <w:r w:rsidRPr="00316B73">
              <w:rPr>
                <w:color w:val="auto"/>
              </w:rPr>
              <w:t>END: C3(  336,  472)</w:t>
            </w:r>
          </w:p>
          <w:p w14:paraId="12E7F19C" w14:textId="77777777" w:rsidR="00316B73" w:rsidRPr="00316B73" w:rsidRDefault="00316B73" w:rsidP="00316B73">
            <w:pPr>
              <w:pStyle w:val="2-"/>
              <w:rPr>
                <w:color w:val="auto"/>
              </w:rPr>
            </w:pPr>
            <w:r w:rsidRPr="00316B73">
              <w:rPr>
                <w:color w:val="auto"/>
              </w:rPr>
              <w:t>[C2(  472,13368)] ... Wait(  336) End</w:t>
            </w:r>
          </w:p>
          <w:p w14:paraId="672CADA9" w14:textId="77777777" w:rsidR="00316B73" w:rsidRPr="00316B73" w:rsidRDefault="00316B73" w:rsidP="00316B73">
            <w:pPr>
              <w:pStyle w:val="2-"/>
              <w:rPr>
                <w:color w:val="auto"/>
              </w:rPr>
            </w:pPr>
            <w:r w:rsidRPr="00316B73">
              <w:rPr>
                <w:color w:val="auto"/>
              </w:rPr>
              <w:t>END: C2(  472,13368)</w:t>
            </w:r>
          </w:p>
          <w:p w14:paraId="380F0AE1" w14:textId="77777777" w:rsidR="00316B73" w:rsidRPr="00316B73" w:rsidRDefault="00316B73" w:rsidP="00316B73">
            <w:pPr>
              <w:pStyle w:val="2-"/>
              <w:rPr>
                <w:color w:val="auto"/>
              </w:rPr>
            </w:pPr>
            <w:r w:rsidRPr="00316B73">
              <w:rPr>
                <w:color w:val="auto"/>
              </w:rPr>
              <w:t>END: C2(14400,11400)</w:t>
            </w:r>
          </w:p>
          <w:p w14:paraId="34213574" w14:textId="77777777" w:rsidR="00316B73" w:rsidRPr="00316B73" w:rsidRDefault="00316B73" w:rsidP="00316B73">
            <w:pPr>
              <w:pStyle w:val="2-"/>
              <w:rPr>
                <w:color w:val="auto"/>
              </w:rPr>
            </w:pPr>
            <w:r w:rsidRPr="00316B73">
              <w:rPr>
                <w:color w:val="auto"/>
              </w:rPr>
              <w:t>[C1(13368,14168)] ... Wait(  472) End</w:t>
            </w:r>
          </w:p>
          <w:p w14:paraId="790C6333" w14:textId="77777777" w:rsidR="00316B73" w:rsidRPr="00316B73" w:rsidRDefault="00316B73" w:rsidP="00316B73">
            <w:pPr>
              <w:pStyle w:val="2-"/>
              <w:rPr>
                <w:color w:val="auto"/>
              </w:rPr>
            </w:pPr>
            <w:r w:rsidRPr="00316B73">
              <w:rPr>
                <w:color w:val="auto"/>
              </w:rPr>
              <w:t>[C1(13368,14168)] ... Wait(12888) ...</w:t>
            </w:r>
          </w:p>
          <w:p w14:paraId="6B46A757" w14:textId="77777777" w:rsidR="00316B73" w:rsidRPr="00316B73" w:rsidRDefault="00316B73" w:rsidP="00316B73">
            <w:pPr>
              <w:pStyle w:val="2-"/>
              <w:rPr>
                <w:color w:val="auto"/>
              </w:rPr>
            </w:pPr>
            <w:r w:rsidRPr="00316B73">
              <w:rPr>
                <w:color w:val="auto"/>
              </w:rPr>
              <w:t>[C1(11400,14168)] ... Wait(14400) End</w:t>
            </w:r>
          </w:p>
          <w:p w14:paraId="108EB2B7" w14:textId="77777777" w:rsidR="00316B73" w:rsidRPr="00316B73" w:rsidRDefault="00316B73" w:rsidP="00316B73">
            <w:pPr>
              <w:pStyle w:val="2-"/>
              <w:rPr>
                <w:color w:val="auto"/>
              </w:rPr>
            </w:pPr>
            <w:r w:rsidRPr="00316B73">
              <w:rPr>
                <w:color w:val="auto"/>
              </w:rPr>
              <w:t>END: C1(11400,14168)</w:t>
            </w:r>
          </w:p>
          <w:p w14:paraId="4D6ABE91" w14:textId="77777777" w:rsidR="00316B73" w:rsidRPr="00316B73" w:rsidRDefault="00316B73" w:rsidP="00316B73">
            <w:pPr>
              <w:pStyle w:val="2-"/>
              <w:rPr>
                <w:color w:val="auto"/>
              </w:rPr>
            </w:pPr>
            <w:r w:rsidRPr="00316B73">
              <w:rPr>
                <w:color w:val="auto"/>
              </w:rPr>
              <w:t>[C1(13368,14168)] ... Wait(12888) End</w:t>
            </w:r>
          </w:p>
          <w:p w14:paraId="131DA156" w14:textId="77777777" w:rsidR="00316B73" w:rsidRPr="00316B73" w:rsidRDefault="00316B73" w:rsidP="00316B73">
            <w:pPr>
              <w:pStyle w:val="2-"/>
              <w:rPr>
                <w:color w:val="auto"/>
              </w:rPr>
            </w:pPr>
            <w:r w:rsidRPr="00316B73">
              <w:rPr>
                <w:color w:val="auto"/>
              </w:rPr>
              <w:t>END: C1(13368,14168)</w:t>
            </w:r>
          </w:p>
          <w:p w14:paraId="72C31FDB" w14:textId="77777777" w:rsidR="00316B73" w:rsidRPr="00316B73" w:rsidRDefault="00316B73" w:rsidP="00316B73">
            <w:pPr>
              <w:pStyle w:val="2-"/>
              <w:rPr>
                <w:color w:val="auto"/>
              </w:rPr>
            </w:pPr>
            <w:r w:rsidRPr="00316B73">
              <w:rPr>
                <w:color w:val="auto"/>
              </w:rPr>
              <w:t>[P0(14168,    0)] ... Wait(13368) End</w:t>
            </w:r>
          </w:p>
          <w:p w14:paraId="42A9F691" w14:textId="77777777" w:rsidR="00316B73" w:rsidRPr="00316B73" w:rsidRDefault="00316B73" w:rsidP="00316B73">
            <w:pPr>
              <w:pStyle w:val="2-"/>
              <w:rPr>
                <w:color w:val="auto"/>
              </w:rPr>
            </w:pPr>
            <w:r w:rsidRPr="00316B73">
              <w:rPr>
                <w:color w:val="auto"/>
              </w:rPr>
              <w:t>[P0(14168,    0)] ... Wait(11400) ...</w:t>
            </w:r>
          </w:p>
          <w:p w14:paraId="0D64E2A2" w14:textId="77777777" w:rsidR="00316B73" w:rsidRPr="00316B73" w:rsidRDefault="00316B73" w:rsidP="00316B73">
            <w:pPr>
              <w:pStyle w:val="2-"/>
              <w:rPr>
                <w:color w:val="auto"/>
              </w:rPr>
            </w:pPr>
            <w:r w:rsidRPr="00316B73">
              <w:rPr>
                <w:color w:val="auto"/>
              </w:rPr>
              <w:t>[P0(14168,    0)] ... Wait(11400) End</w:t>
            </w:r>
          </w:p>
          <w:p w14:paraId="72571F0A" w14:textId="77777777" w:rsidR="00316B73" w:rsidRPr="00316B73" w:rsidRDefault="00316B73" w:rsidP="00316B73">
            <w:pPr>
              <w:pStyle w:val="2-"/>
              <w:rPr>
                <w:color w:val="auto"/>
              </w:rPr>
            </w:pPr>
            <w:r w:rsidRPr="00316B73">
              <w:rPr>
                <w:color w:val="auto"/>
              </w:rPr>
              <w:t>[P0(14168,    0)] ... Wait(11304) ...</w:t>
            </w:r>
          </w:p>
          <w:p w14:paraId="134EB9B2" w14:textId="77777777" w:rsidR="00316B73" w:rsidRPr="00316B73" w:rsidRDefault="00316B73" w:rsidP="00316B73">
            <w:pPr>
              <w:pStyle w:val="2-"/>
              <w:rPr>
                <w:color w:val="auto"/>
              </w:rPr>
            </w:pPr>
            <w:r w:rsidRPr="00316B73">
              <w:rPr>
                <w:color w:val="auto"/>
              </w:rPr>
              <w:t>[P0(14168,    0)] ... Wait(11304) End</w:t>
            </w:r>
          </w:p>
          <w:p w14:paraId="268A0CAB" w14:textId="39386AEF" w:rsidR="00E3409D" w:rsidRDefault="00305003" w:rsidP="00316B73">
            <w:pPr>
              <w:pStyle w:val="2-"/>
            </w:pPr>
            <w:r w:rsidRPr="00305003">
              <w:rPr>
                <w:color w:val="auto"/>
              </w:rPr>
              <w:t>- End Thread Test -</w:t>
            </w:r>
          </w:p>
        </w:tc>
      </w:tr>
    </w:tbl>
    <w:p w14:paraId="076D4A53" w14:textId="09F34505" w:rsidR="00D2349E" w:rsidRDefault="00D2349E" w:rsidP="00D2349E">
      <w:pPr>
        <w:pStyle w:val="2"/>
      </w:pPr>
      <w:bookmarkStart w:id="57" w:name="_Toc378420084"/>
      <w:r>
        <w:lastRenderedPageBreak/>
        <w:t>OpenMP</w:t>
      </w:r>
      <w:bookmarkEnd w:id="57"/>
    </w:p>
    <w:p w14:paraId="06C90794" w14:textId="39E05ADB" w:rsidR="00D2349E" w:rsidRDefault="003950BD" w:rsidP="00D2349E">
      <w:pPr>
        <w:pStyle w:val="a9"/>
        <w:ind w:firstLine="283"/>
      </w:pPr>
      <w:r>
        <w:rPr>
          <w:rFonts w:hint="eastAsia"/>
        </w:rPr>
        <w:t>圧倒的に簡単にマルチスレッドの記述が可能。マルチコアを活用した並列処理が書きやすい。</w:t>
      </w:r>
    </w:p>
    <w:p w14:paraId="6F0A4B43" w14:textId="3BD9E854" w:rsidR="003950BD" w:rsidRDefault="003950BD" w:rsidP="00D2349E">
      <w:pPr>
        <w:pStyle w:val="a9"/>
        <w:ind w:firstLine="283"/>
      </w:pPr>
      <w:r>
        <w:t>常駐スレッド</w:t>
      </w:r>
      <w:r w:rsidR="00993BE6">
        <w:t>のようなスレッドを作るのにはあまり向いておらず、部分的な処理を分散処理で効率化することに向いている。</w:t>
      </w:r>
    </w:p>
    <w:p w14:paraId="46FA3CC4" w14:textId="36C2C48F" w:rsidR="00E50552" w:rsidRDefault="001E121F" w:rsidP="00D2349E">
      <w:pPr>
        <w:pStyle w:val="a9"/>
        <w:ind w:firstLine="283"/>
      </w:pPr>
      <w:r>
        <w:rPr>
          <w:rFonts w:hint="eastAsia"/>
        </w:rPr>
        <w:t>OpenMP</w:t>
      </w:r>
      <w:r>
        <w:rPr>
          <w:rFonts w:hint="eastAsia"/>
        </w:rPr>
        <w:t>は基本的に</w:t>
      </w:r>
      <w:r>
        <w:rPr>
          <w:rFonts w:hint="eastAsia"/>
        </w:rPr>
        <w:t xml:space="preserve"> #pragam </w:t>
      </w:r>
      <w:r>
        <w:t>でスレッドを制御する。</w:t>
      </w:r>
      <w:r w:rsidR="00E50552">
        <w:rPr>
          <w:rFonts w:hint="eastAsia"/>
        </w:rPr>
        <w:t>幾つかサンプルコードを示す。</w:t>
      </w:r>
    </w:p>
    <w:p w14:paraId="50FAB274" w14:textId="68FB8108" w:rsidR="00DD51B6" w:rsidRDefault="00DD51B6" w:rsidP="00DD51B6">
      <w:pPr>
        <w:pStyle w:val="a9"/>
        <w:keepNext/>
        <w:widowControl/>
        <w:spacing w:beforeLines="50" w:before="180"/>
        <w:ind w:firstLineChars="0" w:firstLine="0"/>
      </w:pPr>
      <w:r>
        <w:rPr>
          <w:rFonts w:hint="eastAsia"/>
        </w:rPr>
        <w:t>OpneMP</w:t>
      </w:r>
      <w:r>
        <w:rPr>
          <w:rFonts w:hint="eastAsia"/>
        </w:rPr>
        <w:t>のサンプル①：</w:t>
      </w:r>
      <w:r w:rsidR="001E121F">
        <w:t xml:space="preserve"> Hello, World</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D51B6" w14:paraId="67BC3045" w14:textId="77777777" w:rsidTr="0002519B">
        <w:tc>
          <w:tcPr>
            <w:tcW w:w="8494" w:type="dxa"/>
          </w:tcPr>
          <w:p w14:paraId="77E80F44" w14:textId="77777777" w:rsidR="00DD51B6" w:rsidRDefault="00DD51B6" w:rsidP="00DD51B6">
            <w:pPr>
              <w:pStyle w:val="2-"/>
            </w:pPr>
            <w:r>
              <w:t>#include &lt;stdio.h&gt;</w:t>
            </w:r>
          </w:p>
          <w:p w14:paraId="1C9E9E37" w14:textId="77777777" w:rsidR="00DD51B6" w:rsidRDefault="00DD51B6" w:rsidP="00DD51B6">
            <w:pPr>
              <w:pStyle w:val="2-"/>
            </w:pPr>
            <w:r>
              <w:t>#include &lt;stdlib.h&gt;</w:t>
            </w:r>
          </w:p>
          <w:p w14:paraId="0C2856DC" w14:textId="77777777" w:rsidR="00DD51B6" w:rsidRDefault="00DD51B6" w:rsidP="00DD51B6">
            <w:pPr>
              <w:pStyle w:val="2-"/>
            </w:pPr>
          </w:p>
          <w:p w14:paraId="0298F637" w14:textId="77777777" w:rsidR="00DD51B6" w:rsidRDefault="00DD51B6" w:rsidP="00DD51B6">
            <w:pPr>
              <w:pStyle w:val="2-"/>
            </w:pPr>
            <w:r>
              <w:t>int main(const int argc, const char* argv[])</w:t>
            </w:r>
          </w:p>
          <w:p w14:paraId="412A499D" w14:textId="77777777" w:rsidR="00DD51B6" w:rsidRDefault="00DD51B6" w:rsidP="00DD51B6">
            <w:pPr>
              <w:pStyle w:val="2-"/>
            </w:pPr>
            <w:r>
              <w:t>{</w:t>
            </w:r>
          </w:p>
          <w:p w14:paraId="6AF7F55C" w14:textId="544A4504" w:rsidR="00BD126C" w:rsidRDefault="00BD126C" w:rsidP="00DD51B6">
            <w:pPr>
              <w:pStyle w:val="2-"/>
            </w:pPr>
            <w:r>
              <w:tab/>
            </w:r>
            <w:r w:rsidRPr="00BD126C">
              <w:t>printf("[BEGIN]\n");</w:t>
            </w:r>
          </w:p>
          <w:p w14:paraId="0E56D745" w14:textId="77777777" w:rsidR="00DD51B6" w:rsidRDefault="00DD51B6" w:rsidP="00DD51B6">
            <w:pPr>
              <w:pStyle w:val="2-"/>
            </w:pPr>
            <w:r w:rsidRPr="00DD51B6">
              <w:rPr>
                <w:color w:val="FF0000"/>
              </w:rPr>
              <w:t>#pragma omp parallel</w:t>
            </w:r>
          </w:p>
          <w:p w14:paraId="25B5395E" w14:textId="77777777" w:rsidR="00DD51B6" w:rsidRDefault="00DD51B6" w:rsidP="00DD51B6">
            <w:pPr>
              <w:pStyle w:val="2-"/>
            </w:pPr>
            <w:r>
              <w:tab/>
              <w:t>printf("Hello, OpenMP!\n");</w:t>
            </w:r>
          </w:p>
          <w:p w14:paraId="609638C0" w14:textId="77777777" w:rsidR="00BD126C" w:rsidRDefault="00DD51B6" w:rsidP="00DD51B6">
            <w:pPr>
              <w:pStyle w:val="2-"/>
            </w:pPr>
            <w:r>
              <w:tab/>
            </w:r>
            <w:r w:rsidR="00BD126C" w:rsidRPr="00BD126C">
              <w:t>printf("[END]\n");</w:t>
            </w:r>
          </w:p>
          <w:p w14:paraId="5FC33BDE" w14:textId="3047FDF0" w:rsidR="00DD51B6" w:rsidRDefault="00BD126C" w:rsidP="00DD51B6">
            <w:pPr>
              <w:pStyle w:val="2-"/>
            </w:pPr>
            <w:r>
              <w:tab/>
            </w:r>
            <w:r w:rsidR="00DD51B6" w:rsidRPr="00DD51B6">
              <w:t>return EXIT_SUCCESS;</w:t>
            </w:r>
          </w:p>
          <w:p w14:paraId="3CF03F61" w14:textId="34669DDF" w:rsidR="00DD51B6" w:rsidRDefault="00DD51B6" w:rsidP="00DD51B6">
            <w:pPr>
              <w:pStyle w:val="2-"/>
            </w:pPr>
            <w:r>
              <w:t>}</w:t>
            </w:r>
          </w:p>
        </w:tc>
      </w:tr>
    </w:tbl>
    <w:p w14:paraId="3994C492" w14:textId="461EB31D" w:rsidR="00DD51B6" w:rsidRPr="0089500A" w:rsidRDefault="00DD51B6" w:rsidP="00DD51B6">
      <w:pPr>
        <w:pStyle w:val="a9"/>
        <w:keepNext/>
        <w:widowControl/>
        <w:rPr>
          <w:sz w:val="20"/>
          <w:szCs w:val="20"/>
        </w:rPr>
      </w:pPr>
      <w:r w:rsidRPr="00E32152">
        <w:rPr>
          <w:rFonts w:hint="eastAsia"/>
          <w:color w:val="FF0000"/>
          <w:sz w:val="20"/>
          <w:szCs w:val="20"/>
        </w:rPr>
        <w:t>↓（実行結果）</w:t>
      </w:r>
      <w:r w:rsidR="001E121F">
        <w:rPr>
          <w:rFonts w:hint="eastAsia"/>
          <w:color w:val="FF0000"/>
          <w:sz w:val="20"/>
          <w:szCs w:val="20"/>
        </w:rPr>
        <w:t xml:space="preserve"> </w:t>
      </w:r>
      <w:r w:rsidR="001E121F" w:rsidRPr="001E121F">
        <w:rPr>
          <w:rFonts w:hint="eastAsia"/>
          <w:sz w:val="20"/>
          <w:szCs w:val="20"/>
        </w:rPr>
        <w:t>※</w:t>
      </w:r>
      <w:r w:rsidR="001E121F" w:rsidRPr="001E121F">
        <w:rPr>
          <w:rFonts w:hint="eastAsia"/>
        </w:rPr>
        <w:t>OpenMP</w:t>
      </w:r>
      <w:r w:rsidR="001E121F" w:rsidRPr="001E121F">
        <w:rPr>
          <w:rFonts w:hint="eastAsia"/>
        </w:rPr>
        <w:t>有効化前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D51B6" w14:paraId="533CAFA0" w14:textId="77777777" w:rsidTr="0002519B">
        <w:tc>
          <w:tcPr>
            <w:tcW w:w="8494" w:type="dxa"/>
          </w:tcPr>
          <w:p w14:paraId="68C1EAA0" w14:textId="7252DEF4" w:rsidR="00BD126C" w:rsidRDefault="00BD126C" w:rsidP="0002519B">
            <w:pPr>
              <w:pStyle w:val="2-"/>
              <w:rPr>
                <w:color w:val="auto"/>
              </w:rPr>
            </w:pPr>
            <w:r>
              <w:rPr>
                <w:color w:val="auto"/>
              </w:rPr>
              <w:t>[BEGIN]</w:t>
            </w:r>
          </w:p>
          <w:p w14:paraId="704026E1" w14:textId="77777777" w:rsidR="00DD51B6" w:rsidRDefault="00DD51B6" w:rsidP="0002519B">
            <w:pPr>
              <w:pStyle w:val="2-"/>
              <w:rPr>
                <w:color w:val="auto"/>
              </w:rPr>
            </w:pPr>
            <w:r w:rsidRPr="00DD51B6">
              <w:rPr>
                <w:color w:val="auto"/>
              </w:rPr>
              <w:t>Hello, OpenMP!</w:t>
            </w:r>
          </w:p>
          <w:p w14:paraId="2FA47581" w14:textId="682089D6" w:rsidR="00BD126C" w:rsidRPr="00DD51B6" w:rsidRDefault="00BD126C" w:rsidP="0002519B">
            <w:pPr>
              <w:pStyle w:val="2-"/>
              <w:rPr>
                <w:color w:val="auto"/>
              </w:rPr>
            </w:pPr>
            <w:r>
              <w:rPr>
                <w:color w:val="auto"/>
              </w:rPr>
              <w:t>[END]</w:t>
            </w:r>
          </w:p>
        </w:tc>
      </w:tr>
    </w:tbl>
    <w:p w14:paraId="71748C48" w14:textId="4973853A" w:rsidR="00DD51B6" w:rsidRDefault="00DD51B6" w:rsidP="001E121F">
      <w:pPr>
        <w:pStyle w:val="a9"/>
        <w:keepNext/>
        <w:widowControl/>
        <w:spacing w:beforeLines="50" w:before="180"/>
        <w:ind w:firstLine="283"/>
      </w:pPr>
      <w:r>
        <w:rPr>
          <w:rFonts w:hint="eastAsia"/>
        </w:rPr>
        <w:lastRenderedPageBreak/>
        <w:t>下記のプロジェクト設定を変更し、</w:t>
      </w:r>
      <w:r>
        <w:rPr>
          <w:rFonts w:hint="eastAsia"/>
        </w:rPr>
        <w:t>OpneMP</w:t>
      </w:r>
      <w:r>
        <w:rPr>
          <w:rFonts w:hint="eastAsia"/>
        </w:rPr>
        <w:t>を有効化する。</w:t>
      </w:r>
    </w:p>
    <w:p w14:paraId="006FDA2A" w14:textId="131B38B7" w:rsidR="001E121F" w:rsidRDefault="001E121F" w:rsidP="001E121F">
      <w:pPr>
        <w:pStyle w:val="a9"/>
        <w:keepNext/>
        <w:widowControl/>
        <w:spacing w:beforeLines="50" w:before="180"/>
        <w:ind w:firstLineChars="0" w:firstLine="0"/>
      </w:pPr>
      <w:r>
        <w:rPr>
          <w:rFonts w:hint="eastAsia"/>
        </w:rPr>
        <w:t>Visual</w:t>
      </w:r>
      <w:r>
        <w:t xml:space="preserve"> C++ 2013 </w:t>
      </w:r>
      <w:r>
        <w:t>の</w:t>
      </w:r>
      <w:r>
        <w:rPr>
          <w:rFonts w:hint="eastAsia"/>
        </w:rPr>
        <w:t xml:space="preserve"> OpenMP</w:t>
      </w:r>
      <w:r>
        <w:rPr>
          <w:rFonts w:hint="eastAsia"/>
        </w:rPr>
        <w:t>有効化設定：</w:t>
      </w:r>
    </w:p>
    <w:p w14:paraId="5F926626" w14:textId="4CD52712" w:rsidR="00E50552" w:rsidRDefault="001E121F" w:rsidP="001E121F">
      <w:pPr>
        <w:pStyle w:val="a9"/>
        <w:ind w:firstLineChars="0" w:firstLine="0"/>
      </w:pPr>
      <w:r w:rsidRPr="001E121F">
        <w:rPr>
          <w:rFonts w:hint="eastAsia"/>
          <w:noProof/>
        </w:rPr>
        <mc:AlternateContent>
          <mc:Choice Requires="wps">
            <w:drawing>
              <wp:anchor distT="0" distB="0" distL="114300" distR="114300" simplePos="0" relativeHeight="251662336" behindDoc="0" locked="0" layoutInCell="1" allowOverlap="1" wp14:anchorId="30718A5A" wp14:editId="1E9B0D53">
                <wp:simplePos x="0" y="0"/>
                <wp:positionH relativeFrom="column">
                  <wp:posOffset>3300730</wp:posOffset>
                </wp:positionH>
                <wp:positionV relativeFrom="paragraph">
                  <wp:posOffset>791210</wp:posOffset>
                </wp:positionV>
                <wp:extent cx="277495" cy="160655"/>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495" cy="16065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1B2B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9.9pt;margin-top:62.3pt;width:21.85pt;height:12.65pt;rotation:10348507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" adj="15347" fillcolor="#ffc000 [3207]" strokecolor="#7f5f00 [1607]" strokeweight="1pt"/>
            </w:pict>
          </mc:Fallback>
        </mc:AlternateContent>
      </w:r>
      <w:r w:rsidRPr="001E121F">
        <w:rPr>
          <w:rFonts w:hint="eastAsia"/>
          <w:noProof/>
        </w:rPr>
        <mc:AlternateContent>
          <mc:Choice Requires="wps">
            <w:drawing>
              <wp:anchor distT="0" distB="0" distL="114300" distR="114300" simplePos="0" relativeHeight="251660288" behindDoc="0" locked="0" layoutInCell="1" allowOverlap="1" wp14:anchorId="13A4D4CA" wp14:editId="03D8614A">
                <wp:simplePos x="0" y="0"/>
                <wp:positionH relativeFrom="column">
                  <wp:posOffset>2683612</wp:posOffset>
                </wp:positionH>
                <wp:positionV relativeFrom="paragraph">
                  <wp:posOffset>840766</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E1E6A" id="角丸四角形 10" o:spid="_x0000_s1026" style="position:absolute;left:0;text-align:left;margin-left:211.3pt;margin-top:66.2pt;width:45.5pt;height:1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" filled="f" strokecolor="red" strokeweight="1pt">
                <v:stroke joinstyle="miter"/>
              </v:roundrect>
            </w:pict>
          </mc:Fallback>
        </mc:AlternateContent>
      </w:r>
      <w:r w:rsidRPr="001E121F">
        <w:rPr>
          <w:rFonts w:hint="eastAsia"/>
          <w:noProof/>
        </w:rPr>
        <mc:AlternateContent>
          <mc:Choice Requires="wps">
            <w:drawing>
              <wp:anchor distT="0" distB="0" distL="114300" distR="114300" simplePos="0" relativeHeight="251659264" behindDoc="0" locked="0" layoutInCell="1" allowOverlap="1" wp14:anchorId="4273A1F8" wp14:editId="46E88C95">
                <wp:simplePos x="0" y="0"/>
                <wp:positionH relativeFrom="column">
                  <wp:posOffset>182880</wp:posOffset>
                </wp:positionH>
                <wp:positionV relativeFrom="paragraph">
                  <wp:posOffset>1376680</wp:posOffset>
                </wp:positionV>
                <wp:extent cx="840740" cy="131445"/>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0740" cy="131445"/>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32440" id="角丸四角形 8" o:spid="_x0000_s1026" style="position:absolute;left:0;text-align:left;margin-left:14.4pt;margin-top:108.4pt;width:66.2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" filled="f" strokecolor="red" strokeweight="1pt">
                <v:stroke joinstyle="miter"/>
              </v:roundrect>
            </w:pict>
          </mc:Fallback>
        </mc:AlternateContent>
      </w:r>
      <w:r w:rsidRPr="001E121F">
        <w:rPr>
          <w:rFonts w:hint="eastAsia"/>
          <w:noProof/>
        </w:rPr>
        <mc:AlternateContent>
          <mc:Choice Requires="wps">
            <w:drawing>
              <wp:anchor distT="0" distB="0" distL="114300" distR="114300" simplePos="0" relativeHeight="251661312" behindDoc="0" locked="0" layoutInCell="1" allowOverlap="1" wp14:anchorId="26FDADC3" wp14:editId="62661475">
                <wp:simplePos x="0" y="0"/>
                <wp:positionH relativeFrom="column">
                  <wp:posOffset>1043940</wp:posOffset>
                </wp:positionH>
                <wp:positionV relativeFrom="paragraph">
                  <wp:posOffset>1275080</wp:posOffset>
                </wp:positionV>
                <wp:extent cx="277495" cy="160655"/>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495" cy="16065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44406" id="右矢印 17" o:spid="_x0000_s1026" type="#_x0000_t13" style="position:absolute;left:0;text-align:left;margin-left:82.2pt;margin-top:100.4pt;width:21.85pt;height:12.65pt;rotation:1034850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" adj="15347" fillcolor="#ffc000 [3207]" strokecolor="#7f5f00 [1607]" strokeweight="1pt"/>
            </w:pict>
          </mc:Fallback>
        </mc:AlternateContent>
      </w:r>
      <w:r>
        <w:rPr>
          <w:rFonts w:hint="eastAsia"/>
          <w:noProof/>
        </w:rPr>
        <w:drawing>
          <wp:inline distT="0" distB="0" distL="0" distR="0" wp14:anchorId="3E951CAC" wp14:editId="3C8CCBB6">
            <wp:extent cx="5040000" cy="2626560"/>
            <wp:effectExtent l="0" t="0" r="825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マルチスレッドプログラミングの基礎OpenMP設定有効化.png"/>
                    <pic:cNvPicPr/>
                  </pic:nvPicPr>
                  <pic:blipFill>
                    <a:blip r:embed="rId40">
                      <a:extLst>
                        <a:ext uri="{28A0092B-C50C-407E-A947-70E740481C1C}">
                          <a14:useLocalDpi xmlns:a14="http://schemas.microsoft.com/office/drawing/2010/main" val="0"/>
                        </a:ext>
                      </a:extLst>
                    </a:blip>
                    <a:stretch>
                      <a:fillRect/>
                    </a:stretch>
                  </pic:blipFill>
                  <pic:spPr>
                    <a:xfrm>
                      <a:off x="0" y="0"/>
                      <a:ext cx="5040000" cy="2626560"/>
                    </a:xfrm>
                    <a:prstGeom prst="rect">
                      <a:avLst/>
                    </a:prstGeom>
                  </pic:spPr>
                </pic:pic>
              </a:graphicData>
            </a:graphic>
          </wp:inline>
        </w:drawing>
      </w:r>
    </w:p>
    <w:p w14:paraId="6E1E56AF" w14:textId="00AB10E0" w:rsidR="001E121F" w:rsidRPr="0089500A" w:rsidRDefault="001E121F" w:rsidP="001E121F">
      <w:pPr>
        <w:pStyle w:val="a9"/>
        <w:keepNext/>
        <w:widowControl/>
        <w:rPr>
          <w:sz w:val="20"/>
          <w:szCs w:val="20"/>
        </w:rPr>
      </w:pPr>
      <w:r w:rsidRPr="00E32152">
        <w:rPr>
          <w:rFonts w:hint="eastAsia"/>
          <w:color w:val="FF0000"/>
          <w:sz w:val="20"/>
          <w:szCs w:val="20"/>
        </w:rPr>
        <w:t>↓（実行結果）</w:t>
      </w:r>
      <w:r>
        <w:rPr>
          <w:rFonts w:hint="eastAsia"/>
          <w:color w:val="FF0000"/>
          <w:sz w:val="20"/>
          <w:szCs w:val="20"/>
        </w:rPr>
        <w:t xml:space="preserve"> </w:t>
      </w:r>
      <w:r w:rsidRPr="001E121F">
        <w:rPr>
          <w:rFonts w:hint="eastAsia"/>
          <w:sz w:val="20"/>
          <w:szCs w:val="20"/>
        </w:rPr>
        <w:t>※</w:t>
      </w:r>
      <w:r w:rsidRPr="001E121F">
        <w:rPr>
          <w:rFonts w:hint="eastAsia"/>
        </w:rPr>
        <w:t>OpenMP</w:t>
      </w:r>
      <w:r w:rsidRPr="001E121F">
        <w:rPr>
          <w:rFonts w:hint="eastAsia"/>
        </w:rPr>
        <w:t>有効化</w:t>
      </w:r>
      <w:r>
        <w:rPr>
          <w:rFonts w:hint="eastAsia"/>
        </w:rPr>
        <w:t>後</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21F" w14:paraId="4F750785" w14:textId="77777777" w:rsidTr="0002519B">
        <w:tc>
          <w:tcPr>
            <w:tcW w:w="8494" w:type="dxa"/>
          </w:tcPr>
          <w:p w14:paraId="4354B993" w14:textId="44CE6109" w:rsidR="00BD126C" w:rsidRDefault="00BD126C" w:rsidP="001E121F">
            <w:pPr>
              <w:pStyle w:val="2-"/>
              <w:rPr>
                <w:color w:val="auto"/>
              </w:rPr>
            </w:pPr>
            <w:r>
              <w:rPr>
                <w:color w:val="auto"/>
              </w:rPr>
              <w:t xml:space="preserve">[BEGIN] </w:t>
            </w:r>
            <w:r>
              <w:rPr>
                <w:color w:val="auto"/>
              </w:rPr>
              <w:tab/>
            </w:r>
            <w:r>
              <w:rPr>
                <w:color w:val="auto"/>
              </w:rPr>
              <w:tab/>
            </w:r>
            <w:r w:rsidRPr="001E121F">
              <w:rPr>
                <w:color w:val="FF0000"/>
              </w:rPr>
              <w:t>※１</w:t>
            </w:r>
            <w:r w:rsidRPr="001E121F">
              <w:rPr>
                <w:rFonts w:hint="eastAsia"/>
                <w:color w:val="FF0000"/>
              </w:rPr>
              <w:t>プロセッサ、４コア、HT有効 = ８論理プロセッサのPCで実行した結果</w:t>
            </w:r>
          </w:p>
          <w:p w14:paraId="488F6E98" w14:textId="664035F5" w:rsidR="001E121F" w:rsidRPr="001E121F" w:rsidRDefault="001E121F" w:rsidP="001E121F">
            <w:pPr>
              <w:pStyle w:val="2-"/>
              <w:rPr>
                <w:color w:val="auto"/>
              </w:rPr>
            </w:pPr>
            <w:r w:rsidRPr="001E121F">
              <w:rPr>
                <w:color w:val="auto"/>
              </w:rPr>
              <w:t>Hello, OpenMP!</w:t>
            </w:r>
            <w:r w:rsidR="00BD126C" w:rsidRPr="001E121F">
              <w:rPr>
                <w:rFonts w:hint="eastAsia"/>
                <w:color w:val="auto"/>
              </w:rPr>
              <w:t xml:space="preserve"> </w:t>
            </w:r>
          </w:p>
          <w:p w14:paraId="4192AB97" w14:textId="77777777" w:rsidR="001E121F" w:rsidRPr="001E121F" w:rsidRDefault="001E121F" w:rsidP="001E121F">
            <w:pPr>
              <w:pStyle w:val="2-"/>
              <w:rPr>
                <w:color w:val="auto"/>
              </w:rPr>
            </w:pPr>
            <w:r w:rsidRPr="001E121F">
              <w:rPr>
                <w:color w:val="auto"/>
              </w:rPr>
              <w:t>Hello, OpenMP!</w:t>
            </w:r>
          </w:p>
          <w:p w14:paraId="32CD88B0" w14:textId="77777777" w:rsidR="001E121F" w:rsidRPr="001E121F" w:rsidRDefault="001E121F" w:rsidP="001E121F">
            <w:pPr>
              <w:pStyle w:val="2-"/>
              <w:rPr>
                <w:color w:val="auto"/>
              </w:rPr>
            </w:pPr>
            <w:r w:rsidRPr="001E121F">
              <w:rPr>
                <w:color w:val="auto"/>
              </w:rPr>
              <w:t>Hello, OpenMP!</w:t>
            </w:r>
          </w:p>
          <w:p w14:paraId="120190B2" w14:textId="77777777" w:rsidR="001E121F" w:rsidRPr="001E121F" w:rsidRDefault="001E121F" w:rsidP="001E121F">
            <w:pPr>
              <w:pStyle w:val="2-"/>
              <w:rPr>
                <w:color w:val="auto"/>
              </w:rPr>
            </w:pPr>
            <w:r w:rsidRPr="001E121F">
              <w:rPr>
                <w:color w:val="auto"/>
              </w:rPr>
              <w:t>Hello, OpenMP!</w:t>
            </w:r>
          </w:p>
          <w:p w14:paraId="6118BE73" w14:textId="77777777" w:rsidR="001E121F" w:rsidRPr="001E121F" w:rsidRDefault="001E121F" w:rsidP="001E121F">
            <w:pPr>
              <w:pStyle w:val="2-"/>
              <w:rPr>
                <w:color w:val="auto"/>
              </w:rPr>
            </w:pPr>
            <w:r w:rsidRPr="001E121F">
              <w:rPr>
                <w:color w:val="auto"/>
              </w:rPr>
              <w:t>Hello, OpenMP!</w:t>
            </w:r>
          </w:p>
          <w:p w14:paraId="0D4F2E0D" w14:textId="77777777" w:rsidR="001E121F" w:rsidRPr="001E121F" w:rsidRDefault="001E121F" w:rsidP="001E121F">
            <w:pPr>
              <w:pStyle w:val="2-"/>
              <w:rPr>
                <w:color w:val="auto"/>
              </w:rPr>
            </w:pPr>
            <w:r w:rsidRPr="001E121F">
              <w:rPr>
                <w:color w:val="auto"/>
              </w:rPr>
              <w:t>Hello, OpenMP!</w:t>
            </w:r>
          </w:p>
          <w:p w14:paraId="31A66E42" w14:textId="77777777" w:rsidR="001E121F" w:rsidRPr="001E121F" w:rsidRDefault="001E121F" w:rsidP="001E121F">
            <w:pPr>
              <w:pStyle w:val="2-"/>
              <w:rPr>
                <w:color w:val="auto"/>
              </w:rPr>
            </w:pPr>
            <w:r w:rsidRPr="001E121F">
              <w:rPr>
                <w:color w:val="auto"/>
              </w:rPr>
              <w:t>Hello, OpenMP!</w:t>
            </w:r>
          </w:p>
          <w:p w14:paraId="12DDD5BF" w14:textId="77777777" w:rsidR="001E121F" w:rsidRDefault="001E121F" w:rsidP="001E121F">
            <w:pPr>
              <w:pStyle w:val="2-"/>
              <w:rPr>
                <w:color w:val="auto"/>
              </w:rPr>
            </w:pPr>
            <w:r w:rsidRPr="001E121F">
              <w:rPr>
                <w:color w:val="auto"/>
              </w:rPr>
              <w:t>Hello, OpenMP!</w:t>
            </w:r>
          </w:p>
          <w:p w14:paraId="1CF072E9" w14:textId="635DAED7" w:rsidR="00BD126C" w:rsidRPr="00DD51B6" w:rsidRDefault="00BD126C" w:rsidP="001E121F">
            <w:pPr>
              <w:pStyle w:val="2-"/>
              <w:rPr>
                <w:color w:val="auto"/>
              </w:rPr>
            </w:pPr>
            <w:r>
              <w:rPr>
                <w:color w:val="auto"/>
              </w:rPr>
              <w:t>[END]</w:t>
            </w:r>
          </w:p>
        </w:tc>
      </w:tr>
    </w:tbl>
    <w:p w14:paraId="21B88CD2" w14:textId="542DF684" w:rsidR="001E121F" w:rsidRDefault="001E121F" w:rsidP="001E121F">
      <w:pPr>
        <w:pStyle w:val="a9"/>
        <w:spacing w:beforeLines="50" w:before="180"/>
        <w:ind w:firstLine="283"/>
      </w:pPr>
      <w:r>
        <w:rPr>
          <w:rFonts w:hint="eastAsia"/>
        </w:rPr>
        <w:t>OpenMP</w:t>
      </w:r>
      <w:r>
        <w:rPr>
          <w:rFonts w:hint="eastAsia"/>
        </w:rPr>
        <w:t>が無効の環境では、</w:t>
      </w:r>
      <w:r>
        <w:rPr>
          <w:rFonts w:hint="eastAsia"/>
        </w:rPr>
        <w:t xml:space="preserve">#pragma </w:t>
      </w:r>
      <w:r>
        <w:rPr>
          <w:rFonts w:hint="eastAsia"/>
        </w:rPr>
        <w:t>が無視されるだけなのでコンパイルエラーにはならない。</w:t>
      </w:r>
    </w:p>
    <w:p w14:paraId="28DE7CB8" w14:textId="6E4F157B" w:rsidR="00BD126C" w:rsidRDefault="00BD126C" w:rsidP="00BD126C">
      <w:pPr>
        <w:pStyle w:val="a9"/>
        <w:keepNext/>
        <w:widowControl/>
        <w:spacing w:beforeLines="50" w:before="180"/>
        <w:ind w:firstLineChars="0" w:firstLine="0"/>
      </w:pPr>
      <w:r>
        <w:rPr>
          <w:rFonts w:hint="eastAsia"/>
        </w:rPr>
        <w:t>OpneMP</w:t>
      </w:r>
      <w:r>
        <w:rPr>
          <w:rFonts w:hint="eastAsia"/>
        </w:rPr>
        <w:t>のサンプル②：</w:t>
      </w:r>
      <w:r>
        <w:t xml:space="preserve"> </w:t>
      </w:r>
      <w:r>
        <w:t>論理プロセッサより少ないスレッド数を指定</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D126C" w14:paraId="41C29A9B" w14:textId="77777777" w:rsidTr="0002519B">
        <w:tc>
          <w:tcPr>
            <w:tcW w:w="8494" w:type="dxa"/>
          </w:tcPr>
          <w:p w14:paraId="7A63632D" w14:textId="77777777" w:rsidR="00BD126C" w:rsidRDefault="00BD126C" w:rsidP="0002519B">
            <w:pPr>
              <w:pStyle w:val="2-"/>
            </w:pPr>
            <w:r>
              <w:t>#include &lt;stdio.h&gt;</w:t>
            </w:r>
          </w:p>
          <w:p w14:paraId="51E0A85D" w14:textId="77777777" w:rsidR="00BD126C" w:rsidRDefault="00BD126C" w:rsidP="0002519B">
            <w:pPr>
              <w:pStyle w:val="2-"/>
            </w:pPr>
            <w:r>
              <w:t>#include &lt;stdlib.h&gt;</w:t>
            </w:r>
          </w:p>
          <w:p w14:paraId="32A7CABB" w14:textId="77777777" w:rsidR="00BD126C" w:rsidRDefault="00BD126C" w:rsidP="0002519B">
            <w:pPr>
              <w:pStyle w:val="2-"/>
            </w:pPr>
          </w:p>
          <w:p w14:paraId="6A1944B1" w14:textId="77777777" w:rsidR="00BD126C" w:rsidRDefault="00BD126C" w:rsidP="0002519B">
            <w:pPr>
              <w:pStyle w:val="2-"/>
            </w:pPr>
            <w:r>
              <w:t>int main(const int argc, const char* argv[])</w:t>
            </w:r>
          </w:p>
          <w:p w14:paraId="666D358E" w14:textId="77777777" w:rsidR="00BD126C" w:rsidRDefault="00BD126C" w:rsidP="0002519B">
            <w:pPr>
              <w:pStyle w:val="2-"/>
            </w:pPr>
            <w:r>
              <w:t>{</w:t>
            </w:r>
          </w:p>
          <w:p w14:paraId="4046857E" w14:textId="1A10D2C8" w:rsidR="00BD126C" w:rsidRDefault="00BD126C" w:rsidP="0002519B">
            <w:pPr>
              <w:pStyle w:val="2-"/>
            </w:pPr>
            <w:r>
              <w:tab/>
            </w:r>
            <w:r w:rsidRPr="00BD126C">
              <w:t>printf("[BEGIN]\n");</w:t>
            </w:r>
          </w:p>
          <w:p w14:paraId="06AC8113" w14:textId="240A9AA3" w:rsidR="00BD126C" w:rsidRDefault="00BD126C" w:rsidP="0002519B">
            <w:pPr>
              <w:pStyle w:val="2-"/>
            </w:pPr>
            <w:r w:rsidRPr="00BD126C">
              <w:rPr>
                <w:color w:val="7030A0"/>
              </w:rPr>
              <w:t>#pragma omp parallel</w:t>
            </w:r>
            <w:r w:rsidRPr="00BD126C">
              <w:rPr>
                <w:color w:val="FF0000"/>
              </w:rPr>
              <w:t xml:space="preserve"> num_threads(3)</w:t>
            </w:r>
          </w:p>
          <w:p w14:paraId="22E06C61" w14:textId="77777777" w:rsidR="00BD126C" w:rsidRDefault="00BD126C" w:rsidP="0002519B">
            <w:pPr>
              <w:pStyle w:val="2-"/>
            </w:pPr>
            <w:r>
              <w:tab/>
              <w:t>printf("Hello, OpenMP!\n");</w:t>
            </w:r>
          </w:p>
          <w:p w14:paraId="453806D6" w14:textId="77777777" w:rsidR="00BD126C" w:rsidRDefault="00BD126C" w:rsidP="0002519B">
            <w:pPr>
              <w:pStyle w:val="2-"/>
            </w:pPr>
            <w:r>
              <w:tab/>
            </w:r>
            <w:r w:rsidRPr="00BD126C">
              <w:t>printf("[END]\n");</w:t>
            </w:r>
          </w:p>
          <w:p w14:paraId="16AA7ABD" w14:textId="546AFEAE" w:rsidR="00BD126C" w:rsidRDefault="00BD126C" w:rsidP="0002519B">
            <w:pPr>
              <w:pStyle w:val="2-"/>
            </w:pPr>
            <w:r>
              <w:tab/>
            </w:r>
            <w:r w:rsidRPr="00DD51B6">
              <w:t>return EXIT_SUCCESS;</w:t>
            </w:r>
          </w:p>
          <w:p w14:paraId="253372AA" w14:textId="77777777" w:rsidR="00BD126C" w:rsidRDefault="00BD126C" w:rsidP="0002519B">
            <w:pPr>
              <w:pStyle w:val="2-"/>
            </w:pPr>
            <w:r>
              <w:t>}</w:t>
            </w:r>
          </w:p>
        </w:tc>
      </w:tr>
    </w:tbl>
    <w:p w14:paraId="61B204A6" w14:textId="7B26BBE4" w:rsidR="00BD126C" w:rsidRPr="0089500A" w:rsidRDefault="00BD126C" w:rsidP="00BD126C">
      <w:pPr>
        <w:pStyle w:val="a9"/>
        <w:keepNext/>
        <w:widowControl/>
        <w:rPr>
          <w:sz w:val="20"/>
          <w:szCs w:val="20"/>
        </w:rPr>
      </w:pPr>
      <w:r w:rsidRPr="00E32152">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D126C" w14:paraId="2FFF28E6" w14:textId="77777777" w:rsidTr="0002519B">
        <w:tc>
          <w:tcPr>
            <w:tcW w:w="8494" w:type="dxa"/>
          </w:tcPr>
          <w:p w14:paraId="1C095FA0" w14:textId="2EA637B8" w:rsidR="00BD126C" w:rsidRDefault="00BD126C" w:rsidP="0002519B">
            <w:pPr>
              <w:pStyle w:val="2-"/>
              <w:rPr>
                <w:color w:val="auto"/>
              </w:rPr>
            </w:pPr>
            <w:r>
              <w:rPr>
                <w:color w:val="auto"/>
              </w:rPr>
              <w:t>[BEGIN]</w:t>
            </w:r>
          </w:p>
          <w:p w14:paraId="107FA612" w14:textId="77777777" w:rsidR="00BD126C" w:rsidRDefault="00BD126C" w:rsidP="0002519B">
            <w:pPr>
              <w:pStyle w:val="2-"/>
              <w:rPr>
                <w:color w:val="auto"/>
              </w:rPr>
            </w:pPr>
            <w:r w:rsidRPr="00DD51B6">
              <w:rPr>
                <w:color w:val="auto"/>
              </w:rPr>
              <w:t>Hello, OpenMP!</w:t>
            </w:r>
          </w:p>
          <w:p w14:paraId="45B601EF" w14:textId="77777777" w:rsidR="00BD126C" w:rsidRDefault="00BD126C" w:rsidP="0002519B">
            <w:pPr>
              <w:pStyle w:val="2-"/>
              <w:rPr>
                <w:color w:val="auto"/>
              </w:rPr>
            </w:pPr>
            <w:r w:rsidRPr="00DD51B6">
              <w:rPr>
                <w:color w:val="auto"/>
              </w:rPr>
              <w:t>Hello, OpenMP!</w:t>
            </w:r>
          </w:p>
          <w:p w14:paraId="39B46955" w14:textId="77777777" w:rsidR="00BD126C" w:rsidRDefault="00BD126C" w:rsidP="0002519B">
            <w:pPr>
              <w:pStyle w:val="2-"/>
              <w:rPr>
                <w:color w:val="auto"/>
              </w:rPr>
            </w:pPr>
            <w:r w:rsidRPr="00DD51B6">
              <w:rPr>
                <w:color w:val="auto"/>
              </w:rPr>
              <w:t>Hello, OpenMP!</w:t>
            </w:r>
          </w:p>
          <w:p w14:paraId="05693411" w14:textId="5939B366" w:rsidR="00BD126C" w:rsidRPr="00DD51B6" w:rsidRDefault="00BD126C" w:rsidP="0002519B">
            <w:pPr>
              <w:pStyle w:val="2-"/>
              <w:rPr>
                <w:color w:val="auto"/>
              </w:rPr>
            </w:pPr>
            <w:r>
              <w:rPr>
                <w:color w:val="auto"/>
              </w:rPr>
              <w:t>[END]</w:t>
            </w:r>
          </w:p>
        </w:tc>
      </w:tr>
    </w:tbl>
    <w:p w14:paraId="2481D19C" w14:textId="6E1E5625" w:rsidR="00BD126C" w:rsidRDefault="00BD126C" w:rsidP="00BD126C">
      <w:pPr>
        <w:pStyle w:val="a9"/>
        <w:keepNext/>
        <w:widowControl/>
        <w:spacing w:beforeLines="50" w:before="180"/>
        <w:ind w:firstLineChars="0" w:firstLine="0"/>
      </w:pPr>
      <w:r>
        <w:rPr>
          <w:rFonts w:hint="eastAsia"/>
        </w:rPr>
        <w:lastRenderedPageBreak/>
        <w:t>OpneMP</w:t>
      </w:r>
      <w:r>
        <w:rPr>
          <w:rFonts w:hint="eastAsia"/>
        </w:rPr>
        <w:t>のサンプル③：</w:t>
      </w:r>
      <w:r>
        <w:t xml:space="preserve"> </w:t>
      </w:r>
      <w:r>
        <w:t>論理プロセッサより多いスレッド数を指定</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D126C" w14:paraId="46EB9E5B" w14:textId="77777777" w:rsidTr="0002519B">
        <w:tc>
          <w:tcPr>
            <w:tcW w:w="8494" w:type="dxa"/>
          </w:tcPr>
          <w:p w14:paraId="23531D53" w14:textId="77777777" w:rsidR="00BD126C" w:rsidRDefault="00BD126C" w:rsidP="0002519B">
            <w:pPr>
              <w:pStyle w:val="2-"/>
            </w:pPr>
            <w:r>
              <w:t>#include &lt;stdio.h&gt;</w:t>
            </w:r>
          </w:p>
          <w:p w14:paraId="4698AFDA" w14:textId="77777777" w:rsidR="00BD126C" w:rsidRDefault="00BD126C" w:rsidP="0002519B">
            <w:pPr>
              <w:pStyle w:val="2-"/>
            </w:pPr>
            <w:r>
              <w:t>#include &lt;stdlib.h&gt;</w:t>
            </w:r>
          </w:p>
          <w:p w14:paraId="6A9F0899" w14:textId="77777777" w:rsidR="00BD126C" w:rsidRDefault="00BD126C" w:rsidP="0002519B">
            <w:pPr>
              <w:pStyle w:val="2-"/>
            </w:pPr>
          </w:p>
          <w:p w14:paraId="7219BD94" w14:textId="77777777" w:rsidR="00BD126C" w:rsidRDefault="00BD126C" w:rsidP="0002519B">
            <w:pPr>
              <w:pStyle w:val="2-"/>
            </w:pPr>
            <w:r>
              <w:t>int main(const int argc, const char* argv[])</w:t>
            </w:r>
          </w:p>
          <w:p w14:paraId="608ADB76" w14:textId="77777777" w:rsidR="00BD126C" w:rsidRDefault="00BD126C" w:rsidP="0002519B">
            <w:pPr>
              <w:pStyle w:val="2-"/>
            </w:pPr>
            <w:r>
              <w:t>{</w:t>
            </w:r>
          </w:p>
          <w:p w14:paraId="42167E9B" w14:textId="77777777" w:rsidR="00BD126C" w:rsidRDefault="00BD126C" w:rsidP="00BD126C">
            <w:pPr>
              <w:pStyle w:val="2-"/>
            </w:pPr>
            <w:r>
              <w:tab/>
            </w:r>
            <w:r w:rsidRPr="00BD126C">
              <w:t>printf("[BEGIN]\n");</w:t>
            </w:r>
          </w:p>
          <w:p w14:paraId="4A123215" w14:textId="416B6813" w:rsidR="00BD126C" w:rsidRDefault="00BD126C" w:rsidP="0002519B">
            <w:pPr>
              <w:pStyle w:val="2-"/>
            </w:pPr>
            <w:r w:rsidRPr="00BD126C">
              <w:rPr>
                <w:color w:val="7030A0"/>
              </w:rPr>
              <w:t>#pragma omp parallel</w:t>
            </w:r>
            <w:r>
              <w:rPr>
                <w:color w:val="FF0000"/>
              </w:rPr>
              <w:t xml:space="preserve"> num_threads(15</w:t>
            </w:r>
            <w:r w:rsidRPr="00BD126C">
              <w:rPr>
                <w:color w:val="FF0000"/>
              </w:rPr>
              <w:t>)</w:t>
            </w:r>
          </w:p>
          <w:p w14:paraId="37181EE7" w14:textId="77777777" w:rsidR="00BD126C" w:rsidRDefault="00BD126C" w:rsidP="0002519B">
            <w:pPr>
              <w:pStyle w:val="2-"/>
            </w:pPr>
            <w:r>
              <w:tab/>
              <w:t>printf("Hello, OpenMP!\n");</w:t>
            </w:r>
          </w:p>
          <w:p w14:paraId="4FD53802" w14:textId="77777777" w:rsidR="00BD126C" w:rsidRDefault="00BD126C" w:rsidP="00BD126C">
            <w:pPr>
              <w:pStyle w:val="2-"/>
            </w:pPr>
            <w:r>
              <w:tab/>
            </w:r>
            <w:r w:rsidRPr="00BD126C">
              <w:t>printf("[END]\n");</w:t>
            </w:r>
          </w:p>
          <w:p w14:paraId="33666480" w14:textId="77777777" w:rsidR="00BD126C" w:rsidRDefault="00BD126C" w:rsidP="0002519B">
            <w:pPr>
              <w:pStyle w:val="2-"/>
            </w:pPr>
            <w:r>
              <w:tab/>
            </w:r>
            <w:r w:rsidRPr="00DD51B6">
              <w:t>return EXIT_SUCCESS;</w:t>
            </w:r>
          </w:p>
          <w:p w14:paraId="7A2A6181" w14:textId="77777777" w:rsidR="00BD126C" w:rsidRDefault="00BD126C" w:rsidP="0002519B">
            <w:pPr>
              <w:pStyle w:val="2-"/>
            </w:pPr>
            <w:r>
              <w:t>}</w:t>
            </w:r>
          </w:p>
        </w:tc>
      </w:tr>
    </w:tbl>
    <w:p w14:paraId="5826D2B6" w14:textId="77777777" w:rsidR="00BD126C" w:rsidRPr="0089500A" w:rsidRDefault="00BD126C" w:rsidP="00BD126C">
      <w:pPr>
        <w:pStyle w:val="a9"/>
        <w:keepNext/>
        <w:widowControl/>
        <w:rPr>
          <w:sz w:val="20"/>
          <w:szCs w:val="20"/>
        </w:rPr>
      </w:pPr>
      <w:r w:rsidRPr="00E32152">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D126C" w14:paraId="05685EC6" w14:textId="77777777" w:rsidTr="0002519B">
        <w:tc>
          <w:tcPr>
            <w:tcW w:w="8494" w:type="dxa"/>
          </w:tcPr>
          <w:p w14:paraId="05995A5F" w14:textId="77777777" w:rsidR="00BD126C" w:rsidRDefault="00BD126C" w:rsidP="00BD126C">
            <w:pPr>
              <w:pStyle w:val="2-"/>
              <w:rPr>
                <w:color w:val="auto"/>
              </w:rPr>
            </w:pPr>
            <w:r>
              <w:rPr>
                <w:color w:val="auto"/>
              </w:rPr>
              <w:t>[BEGIN]</w:t>
            </w:r>
          </w:p>
          <w:p w14:paraId="6AC909AE" w14:textId="77777777" w:rsidR="00BD126C" w:rsidRDefault="00BD126C" w:rsidP="00BD126C">
            <w:pPr>
              <w:pStyle w:val="2-"/>
              <w:rPr>
                <w:color w:val="auto"/>
              </w:rPr>
            </w:pPr>
            <w:r w:rsidRPr="00DD51B6">
              <w:rPr>
                <w:color w:val="auto"/>
              </w:rPr>
              <w:t>Hello, OpenMP!</w:t>
            </w:r>
          </w:p>
          <w:p w14:paraId="3D854E26" w14:textId="77777777" w:rsidR="00BD126C" w:rsidRDefault="00BD126C" w:rsidP="00BD126C">
            <w:pPr>
              <w:pStyle w:val="2-"/>
              <w:rPr>
                <w:color w:val="auto"/>
              </w:rPr>
            </w:pPr>
            <w:r w:rsidRPr="00DD51B6">
              <w:rPr>
                <w:color w:val="auto"/>
              </w:rPr>
              <w:t>Hello, OpenMP!</w:t>
            </w:r>
          </w:p>
          <w:p w14:paraId="646E7F29" w14:textId="77777777" w:rsidR="00BD126C" w:rsidRDefault="00BD126C" w:rsidP="0002519B">
            <w:pPr>
              <w:pStyle w:val="2-"/>
              <w:rPr>
                <w:color w:val="auto"/>
              </w:rPr>
            </w:pPr>
            <w:r w:rsidRPr="00DD51B6">
              <w:rPr>
                <w:color w:val="auto"/>
              </w:rPr>
              <w:t>Hello, OpenMP!</w:t>
            </w:r>
          </w:p>
          <w:p w14:paraId="7E112913" w14:textId="77777777" w:rsidR="00BD126C" w:rsidRDefault="00BD126C" w:rsidP="0002519B">
            <w:pPr>
              <w:pStyle w:val="2-"/>
              <w:rPr>
                <w:color w:val="auto"/>
              </w:rPr>
            </w:pPr>
            <w:r w:rsidRPr="00DD51B6">
              <w:rPr>
                <w:color w:val="auto"/>
              </w:rPr>
              <w:t>Hello, OpenMP!</w:t>
            </w:r>
          </w:p>
          <w:p w14:paraId="369FB4F6" w14:textId="77777777" w:rsidR="00BD126C" w:rsidRDefault="00BD126C" w:rsidP="0002519B">
            <w:pPr>
              <w:pStyle w:val="2-"/>
              <w:rPr>
                <w:color w:val="auto"/>
              </w:rPr>
            </w:pPr>
            <w:r w:rsidRPr="00DD51B6">
              <w:rPr>
                <w:color w:val="auto"/>
              </w:rPr>
              <w:t>Hello, OpenMP!</w:t>
            </w:r>
          </w:p>
          <w:p w14:paraId="1C2A3508" w14:textId="77777777" w:rsidR="00BD126C" w:rsidRDefault="00BD126C" w:rsidP="00BD126C">
            <w:pPr>
              <w:pStyle w:val="2-"/>
              <w:rPr>
                <w:color w:val="auto"/>
              </w:rPr>
            </w:pPr>
            <w:r w:rsidRPr="00DD51B6">
              <w:rPr>
                <w:color w:val="auto"/>
              </w:rPr>
              <w:t>Hello, OpenMP!</w:t>
            </w:r>
          </w:p>
          <w:p w14:paraId="1A413193" w14:textId="77777777" w:rsidR="00BD126C" w:rsidRDefault="00BD126C" w:rsidP="00BD126C">
            <w:pPr>
              <w:pStyle w:val="2-"/>
              <w:rPr>
                <w:color w:val="auto"/>
              </w:rPr>
            </w:pPr>
            <w:r w:rsidRPr="00DD51B6">
              <w:rPr>
                <w:color w:val="auto"/>
              </w:rPr>
              <w:t>Hello, OpenMP!</w:t>
            </w:r>
          </w:p>
          <w:p w14:paraId="52179AAF" w14:textId="77777777" w:rsidR="00BD126C" w:rsidRDefault="00BD126C" w:rsidP="00BD126C">
            <w:pPr>
              <w:pStyle w:val="2-"/>
              <w:rPr>
                <w:color w:val="auto"/>
              </w:rPr>
            </w:pPr>
            <w:r w:rsidRPr="00DD51B6">
              <w:rPr>
                <w:color w:val="auto"/>
              </w:rPr>
              <w:t>Hello, OpenMP!</w:t>
            </w:r>
          </w:p>
          <w:p w14:paraId="6E9613F2" w14:textId="77777777" w:rsidR="00BD126C" w:rsidRDefault="00BD126C" w:rsidP="00BD126C">
            <w:pPr>
              <w:pStyle w:val="2-"/>
              <w:rPr>
                <w:color w:val="auto"/>
              </w:rPr>
            </w:pPr>
            <w:r w:rsidRPr="00DD51B6">
              <w:rPr>
                <w:color w:val="auto"/>
              </w:rPr>
              <w:t>Hello, OpenMP!</w:t>
            </w:r>
          </w:p>
          <w:p w14:paraId="0E882C18" w14:textId="77777777" w:rsidR="00BD126C" w:rsidRDefault="00BD126C" w:rsidP="00BD126C">
            <w:pPr>
              <w:pStyle w:val="2-"/>
              <w:rPr>
                <w:color w:val="auto"/>
              </w:rPr>
            </w:pPr>
            <w:r w:rsidRPr="00DD51B6">
              <w:rPr>
                <w:color w:val="auto"/>
              </w:rPr>
              <w:t>Hello, OpenMP!</w:t>
            </w:r>
          </w:p>
          <w:p w14:paraId="2188EE02" w14:textId="67D188AD" w:rsidR="00BD126C" w:rsidRDefault="00BD126C" w:rsidP="00BD126C">
            <w:pPr>
              <w:pStyle w:val="2-"/>
              <w:rPr>
                <w:color w:val="auto"/>
              </w:rPr>
            </w:pPr>
            <w:r w:rsidRPr="00DD51B6">
              <w:rPr>
                <w:color w:val="auto"/>
              </w:rPr>
              <w:t>Hello, OpenMP!</w:t>
            </w:r>
          </w:p>
          <w:p w14:paraId="1D1F95D3" w14:textId="77777777" w:rsidR="00BD126C" w:rsidRDefault="00BD126C" w:rsidP="00BD126C">
            <w:pPr>
              <w:pStyle w:val="2-"/>
              <w:rPr>
                <w:color w:val="auto"/>
              </w:rPr>
            </w:pPr>
            <w:r w:rsidRPr="00DD51B6">
              <w:rPr>
                <w:color w:val="auto"/>
              </w:rPr>
              <w:t>Hello, OpenMP!</w:t>
            </w:r>
          </w:p>
          <w:p w14:paraId="5FC383FC" w14:textId="77777777" w:rsidR="00BD126C" w:rsidRDefault="00BD126C" w:rsidP="00BD126C">
            <w:pPr>
              <w:pStyle w:val="2-"/>
              <w:rPr>
                <w:color w:val="auto"/>
              </w:rPr>
            </w:pPr>
            <w:r w:rsidRPr="00DD51B6">
              <w:rPr>
                <w:color w:val="auto"/>
              </w:rPr>
              <w:t>Hello, OpenMP!</w:t>
            </w:r>
          </w:p>
          <w:p w14:paraId="6AAB4D8F" w14:textId="77777777" w:rsidR="00BD126C" w:rsidRDefault="00BD126C" w:rsidP="00BD126C">
            <w:pPr>
              <w:pStyle w:val="2-"/>
              <w:rPr>
                <w:color w:val="auto"/>
              </w:rPr>
            </w:pPr>
            <w:r w:rsidRPr="00DD51B6">
              <w:rPr>
                <w:color w:val="auto"/>
              </w:rPr>
              <w:t>Hello, OpenMP!</w:t>
            </w:r>
          </w:p>
          <w:p w14:paraId="48CB602F" w14:textId="77777777" w:rsidR="00BD126C" w:rsidRDefault="00BD126C" w:rsidP="00BD126C">
            <w:pPr>
              <w:pStyle w:val="2-"/>
              <w:rPr>
                <w:color w:val="auto"/>
              </w:rPr>
            </w:pPr>
            <w:r w:rsidRPr="00DD51B6">
              <w:rPr>
                <w:color w:val="auto"/>
              </w:rPr>
              <w:t>Hello, OpenMP!</w:t>
            </w:r>
          </w:p>
          <w:p w14:paraId="7361AE4B" w14:textId="087767B0" w:rsidR="00BD126C" w:rsidRPr="00DD51B6" w:rsidRDefault="00BD126C" w:rsidP="00BD126C">
            <w:pPr>
              <w:pStyle w:val="2-"/>
              <w:rPr>
                <w:color w:val="auto"/>
              </w:rPr>
            </w:pPr>
            <w:r>
              <w:rPr>
                <w:color w:val="auto"/>
              </w:rPr>
              <w:t>[END]</w:t>
            </w:r>
          </w:p>
        </w:tc>
      </w:tr>
    </w:tbl>
    <w:p w14:paraId="7F5365AD" w14:textId="764EEAF5" w:rsidR="009B107B" w:rsidRDefault="009B107B" w:rsidP="009B107B">
      <w:pPr>
        <w:pStyle w:val="a9"/>
        <w:keepNext/>
        <w:widowControl/>
        <w:spacing w:beforeLines="50" w:before="180"/>
        <w:ind w:firstLineChars="0" w:firstLine="0"/>
      </w:pPr>
      <w:r>
        <w:rPr>
          <w:rFonts w:hint="eastAsia"/>
        </w:rPr>
        <w:t>OpneMP</w:t>
      </w:r>
      <w:r>
        <w:rPr>
          <w:rFonts w:hint="eastAsia"/>
        </w:rPr>
        <w:t>のサンプル④：</w:t>
      </w:r>
      <w:r>
        <w:t>処理ブロックを指定</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B107B" w14:paraId="6910276C" w14:textId="77777777" w:rsidTr="0002519B">
        <w:tc>
          <w:tcPr>
            <w:tcW w:w="8494" w:type="dxa"/>
          </w:tcPr>
          <w:p w14:paraId="3D70A59E" w14:textId="77777777" w:rsidR="009B107B" w:rsidRDefault="009B107B" w:rsidP="0002519B">
            <w:pPr>
              <w:pStyle w:val="2-"/>
            </w:pPr>
            <w:r>
              <w:t>#include &lt;stdio.h&gt;</w:t>
            </w:r>
          </w:p>
          <w:p w14:paraId="258E7D56" w14:textId="77777777" w:rsidR="009B107B" w:rsidRDefault="009B107B" w:rsidP="0002519B">
            <w:pPr>
              <w:pStyle w:val="2-"/>
            </w:pPr>
            <w:r>
              <w:t>#include &lt;stdlib.h&gt;</w:t>
            </w:r>
          </w:p>
          <w:p w14:paraId="666B0509" w14:textId="77777777" w:rsidR="009B107B" w:rsidRDefault="009B107B" w:rsidP="0002519B">
            <w:pPr>
              <w:pStyle w:val="2-"/>
            </w:pPr>
          </w:p>
          <w:p w14:paraId="32AD1E56" w14:textId="77777777" w:rsidR="009B107B" w:rsidRDefault="009B107B" w:rsidP="0002519B">
            <w:pPr>
              <w:pStyle w:val="2-"/>
            </w:pPr>
            <w:r>
              <w:t>int main(const int argc, const char* argv[])</w:t>
            </w:r>
          </w:p>
          <w:p w14:paraId="36718A95" w14:textId="77777777" w:rsidR="009B107B" w:rsidRDefault="009B107B" w:rsidP="0002519B">
            <w:pPr>
              <w:pStyle w:val="2-"/>
            </w:pPr>
            <w:r>
              <w:t>{</w:t>
            </w:r>
          </w:p>
          <w:p w14:paraId="342DD71E" w14:textId="3EFC5A2D" w:rsidR="009B107B" w:rsidRDefault="009B107B" w:rsidP="0002519B">
            <w:pPr>
              <w:pStyle w:val="2-"/>
            </w:pPr>
            <w:r w:rsidRPr="00BD126C">
              <w:rPr>
                <w:color w:val="7030A0"/>
              </w:rPr>
              <w:t>#pragma omp parallel</w:t>
            </w:r>
            <w:r>
              <w:rPr>
                <w:color w:val="FF0000"/>
              </w:rPr>
              <w:t xml:space="preserve"> num_threads(3</w:t>
            </w:r>
            <w:r w:rsidRPr="00BD126C">
              <w:rPr>
                <w:color w:val="FF0000"/>
              </w:rPr>
              <w:t>)</w:t>
            </w:r>
          </w:p>
          <w:p w14:paraId="7B285F00" w14:textId="77777777" w:rsidR="009B107B" w:rsidRPr="004A2B4E" w:rsidRDefault="009B107B" w:rsidP="009B107B">
            <w:pPr>
              <w:pStyle w:val="2-"/>
              <w:rPr>
                <w:color w:val="FF0000"/>
              </w:rPr>
            </w:pPr>
            <w:r>
              <w:tab/>
            </w:r>
            <w:r w:rsidRPr="004A2B4E">
              <w:rPr>
                <w:color w:val="FF0000"/>
              </w:rPr>
              <w:t>{</w:t>
            </w:r>
          </w:p>
          <w:p w14:paraId="19DDB9D0" w14:textId="3F04EF3E" w:rsidR="009B107B" w:rsidRDefault="009B107B" w:rsidP="009B107B">
            <w:pPr>
              <w:pStyle w:val="2-"/>
            </w:pPr>
            <w:r>
              <w:tab/>
            </w:r>
            <w:r>
              <w:tab/>
            </w:r>
            <w:r w:rsidRPr="00BD126C">
              <w:t>printf("[BEGIN]\n");</w:t>
            </w:r>
          </w:p>
          <w:p w14:paraId="5DA260B4" w14:textId="3B5AE4DB" w:rsidR="009B107B" w:rsidRDefault="009B107B" w:rsidP="0002519B">
            <w:pPr>
              <w:pStyle w:val="2-"/>
            </w:pPr>
            <w:r>
              <w:tab/>
            </w:r>
            <w:r>
              <w:tab/>
              <w:t>printf("Hello, OpenMP!\n");</w:t>
            </w:r>
          </w:p>
          <w:p w14:paraId="3964CC2E" w14:textId="290A7C67" w:rsidR="009B107B" w:rsidRDefault="009B107B" w:rsidP="0002519B">
            <w:pPr>
              <w:pStyle w:val="2-"/>
            </w:pPr>
            <w:r>
              <w:tab/>
            </w:r>
            <w:r>
              <w:tab/>
            </w:r>
            <w:r w:rsidRPr="00BD126C">
              <w:t>printf("[END]\n");</w:t>
            </w:r>
          </w:p>
          <w:p w14:paraId="125342E7" w14:textId="1C0EE07C" w:rsidR="009B107B" w:rsidRDefault="009B107B" w:rsidP="0002519B">
            <w:pPr>
              <w:pStyle w:val="2-"/>
            </w:pPr>
            <w:r>
              <w:tab/>
            </w:r>
            <w:r w:rsidRPr="004A2B4E">
              <w:rPr>
                <w:color w:val="FF0000"/>
              </w:rPr>
              <w:t>}</w:t>
            </w:r>
          </w:p>
          <w:p w14:paraId="6AF9E50A" w14:textId="77777777" w:rsidR="009B107B" w:rsidRDefault="009B107B" w:rsidP="0002519B">
            <w:pPr>
              <w:pStyle w:val="2-"/>
            </w:pPr>
            <w:r>
              <w:tab/>
            </w:r>
            <w:r w:rsidRPr="00DD51B6">
              <w:t>return EXIT_SUCCESS;</w:t>
            </w:r>
          </w:p>
          <w:p w14:paraId="0FD492CB" w14:textId="77777777" w:rsidR="009B107B" w:rsidRDefault="009B107B" w:rsidP="0002519B">
            <w:pPr>
              <w:pStyle w:val="2-"/>
            </w:pPr>
            <w:r>
              <w:t>}</w:t>
            </w:r>
          </w:p>
        </w:tc>
      </w:tr>
    </w:tbl>
    <w:p w14:paraId="2BC5447C" w14:textId="77777777" w:rsidR="009B107B" w:rsidRPr="0089500A" w:rsidRDefault="009B107B" w:rsidP="009B107B">
      <w:pPr>
        <w:pStyle w:val="a9"/>
        <w:keepNext/>
        <w:widowControl/>
        <w:rPr>
          <w:sz w:val="20"/>
          <w:szCs w:val="20"/>
        </w:rPr>
      </w:pPr>
      <w:r w:rsidRPr="00E32152">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B107B" w14:paraId="24617540" w14:textId="77777777" w:rsidTr="0002519B">
        <w:tc>
          <w:tcPr>
            <w:tcW w:w="8494" w:type="dxa"/>
          </w:tcPr>
          <w:p w14:paraId="559D397C" w14:textId="77777777" w:rsidR="004A2B4E" w:rsidRPr="004A2B4E" w:rsidRDefault="004A2B4E" w:rsidP="004A2B4E">
            <w:pPr>
              <w:pStyle w:val="2-"/>
              <w:rPr>
                <w:color w:val="auto"/>
              </w:rPr>
            </w:pPr>
            <w:r w:rsidRPr="004A2B4E">
              <w:rPr>
                <w:color w:val="auto"/>
              </w:rPr>
              <w:t>[BEGIN]</w:t>
            </w:r>
          </w:p>
          <w:p w14:paraId="0BB31BB9" w14:textId="77777777" w:rsidR="004A2B4E" w:rsidRPr="004A2B4E" w:rsidRDefault="004A2B4E" w:rsidP="004A2B4E">
            <w:pPr>
              <w:pStyle w:val="2-"/>
              <w:rPr>
                <w:color w:val="auto"/>
              </w:rPr>
            </w:pPr>
            <w:r w:rsidRPr="004A2B4E">
              <w:rPr>
                <w:color w:val="auto"/>
              </w:rPr>
              <w:t>Hello, OpenMP!</w:t>
            </w:r>
          </w:p>
          <w:p w14:paraId="713B3B3B" w14:textId="77777777" w:rsidR="004A2B4E" w:rsidRPr="004A2B4E" w:rsidRDefault="004A2B4E" w:rsidP="004A2B4E">
            <w:pPr>
              <w:pStyle w:val="2-"/>
              <w:rPr>
                <w:color w:val="auto"/>
              </w:rPr>
            </w:pPr>
            <w:r w:rsidRPr="004A2B4E">
              <w:rPr>
                <w:color w:val="auto"/>
              </w:rPr>
              <w:t>[END]</w:t>
            </w:r>
          </w:p>
          <w:p w14:paraId="085C3B07" w14:textId="77777777" w:rsidR="004A2B4E" w:rsidRPr="004A2B4E" w:rsidRDefault="004A2B4E" w:rsidP="004A2B4E">
            <w:pPr>
              <w:pStyle w:val="2-"/>
              <w:rPr>
                <w:color w:val="auto"/>
              </w:rPr>
            </w:pPr>
            <w:r w:rsidRPr="004A2B4E">
              <w:rPr>
                <w:color w:val="auto"/>
              </w:rPr>
              <w:t>[BEGIN]</w:t>
            </w:r>
          </w:p>
          <w:p w14:paraId="555120EE" w14:textId="77777777" w:rsidR="004A2B4E" w:rsidRPr="004A2B4E" w:rsidRDefault="004A2B4E" w:rsidP="004A2B4E">
            <w:pPr>
              <w:pStyle w:val="2-"/>
              <w:rPr>
                <w:color w:val="auto"/>
              </w:rPr>
            </w:pPr>
            <w:r w:rsidRPr="004A2B4E">
              <w:rPr>
                <w:color w:val="auto"/>
              </w:rPr>
              <w:t>Hello, OpenMP!</w:t>
            </w:r>
          </w:p>
          <w:p w14:paraId="24693CCE" w14:textId="77777777" w:rsidR="004A2B4E" w:rsidRPr="004A2B4E" w:rsidRDefault="004A2B4E" w:rsidP="004A2B4E">
            <w:pPr>
              <w:pStyle w:val="2-"/>
              <w:rPr>
                <w:color w:val="auto"/>
              </w:rPr>
            </w:pPr>
            <w:r w:rsidRPr="004A2B4E">
              <w:rPr>
                <w:color w:val="auto"/>
              </w:rPr>
              <w:t>[END]</w:t>
            </w:r>
          </w:p>
          <w:p w14:paraId="744E655A" w14:textId="77777777" w:rsidR="004A2B4E" w:rsidRPr="004A2B4E" w:rsidRDefault="004A2B4E" w:rsidP="004A2B4E">
            <w:pPr>
              <w:pStyle w:val="2-"/>
              <w:rPr>
                <w:color w:val="auto"/>
              </w:rPr>
            </w:pPr>
            <w:r w:rsidRPr="004A2B4E">
              <w:rPr>
                <w:color w:val="auto"/>
              </w:rPr>
              <w:t>[BEGIN]</w:t>
            </w:r>
          </w:p>
          <w:p w14:paraId="7E932893" w14:textId="77777777" w:rsidR="004A2B4E" w:rsidRPr="004A2B4E" w:rsidRDefault="004A2B4E" w:rsidP="004A2B4E">
            <w:pPr>
              <w:pStyle w:val="2-"/>
              <w:rPr>
                <w:color w:val="auto"/>
              </w:rPr>
            </w:pPr>
            <w:r w:rsidRPr="004A2B4E">
              <w:rPr>
                <w:color w:val="auto"/>
              </w:rPr>
              <w:t>Hello, OpenMP!</w:t>
            </w:r>
          </w:p>
          <w:p w14:paraId="611CAE8E" w14:textId="0759064D" w:rsidR="009B107B" w:rsidRPr="00DD51B6" w:rsidRDefault="004A2B4E" w:rsidP="0002519B">
            <w:pPr>
              <w:pStyle w:val="2-"/>
              <w:rPr>
                <w:color w:val="auto"/>
              </w:rPr>
            </w:pPr>
            <w:r>
              <w:rPr>
                <w:color w:val="auto"/>
              </w:rPr>
              <w:t>[END]</w:t>
            </w:r>
          </w:p>
        </w:tc>
      </w:tr>
    </w:tbl>
    <w:p w14:paraId="217DCD0C" w14:textId="5ED25CB8" w:rsidR="004A2B4E" w:rsidRDefault="004A2B4E" w:rsidP="004A2B4E">
      <w:pPr>
        <w:pStyle w:val="a9"/>
        <w:keepNext/>
        <w:widowControl/>
        <w:spacing w:beforeLines="50" w:before="180"/>
        <w:ind w:firstLineChars="0" w:firstLine="0"/>
      </w:pPr>
      <w:r>
        <w:rPr>
          <w:rFonts w:hint="eastAsia"/>
        </w:rPr>
        <w:t>OpneMP</w:t>
      </w:r>
      <w:r>
        <w:rPr>
          <w:rFonts w:hint="eastAsia"/>
        </w:rPr>
        <w:t>のサンプル⑤：</w:t>
      </w:r>
      <w:r w:rsidR="00581543">
        <w:rPr>
          <w:rFonts w:hint="eastAsia"/>
        </w:rPr>
        <w:t>OpenMP</w:t>
      </w:r>
      <w:r w:rsidR="00581543">
        <w:rPr>
          <w:rFonts w:hint="eastAsia"/>
        </w:rPr>
        <w:t>の</w:t>
      </w:r>
      <w:r>
        <w:rPr>
          <w:rFonts w:hint="eastAsia"/>
        </w:rPr>
        <w:t>関数を使用</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B4E" w14:paraId="448947E8" w14:textId="77777777" w:rsidTr="0002519B">
        <w:tc>
          <w:tcPr>
            <w:tcW w:w="8494" w:type="dxa"/>
          </w:tcPr>
          <w:p w14:paraId="0D890BB4" w14:textId="77777777" w:rsidR="004A2B4E" w:rsidRDefault="004A2B4E" w:rsidP="004A2B4E">
            <w:pPr>
              <w:pStyle w:val="2-"/>
            </w:pPr>
            <w:r>
              <w:t>#include &lt;stdio.h&gt;</w:t>
            </w:r>
          </w:p>
          <w:p w14:paraId="5D92B0E3" w14:textId="77777777" w:rsidR="004A2B4E" w:rsidRDefault="004A2B4E" w:rsidP="004A2B4E">
            <w:pPr>
              <w:pStyle w:val="2-"/>
            </w:pPr>
            <w:r>
              <w:t>#include &lt;stdlib.h&gt;</w:t>
            </w:r>
          </w:p>
          <w:p w14:paraId="5F98CCA7" w14:textId="77777777" w:rsidR="004A2B4E" w:rsidRDefault="004A2B4E" w:rsidP="004A2B4E">
            <w:pPr>
              <w:pStyle w:val="2-"/>
            </w:pPr>
          </w:p>
          <w:p w14:paraId="03F01ADB" w14:textId="77777777" w:rsidR="004A2B4E" w:rsidRPr="004A2B4E" w:rsidRDefault="004A2B4E" w:rsidP="004A2B4E">
            <w:pPr>
              <w:pStyle w:val="2-"/>
              <w:rPr>
                <w:color w:val="FF0000"/>
              </w:rPr>
            </w:pPr>
            <w:r w:rsidRPr="004A2B4E">
              <w:rPr>
                <w:color w:val="FF0000"/>
              </w:rPr>
              <w:t>#ifdef _OPENMP</w:t>
            </w:r>
          </w:p>
          <w:p w14:paraId="2D430486" w14:textId="77777777" w:rsidR="004A2B4E" w:rsidRPr="004A2B4E" w:rsidRDefault="004A2B4E" w:rsidP="004A2B4E">
            <w:pPr>
              <w:pStyle w:val="2-"/>
              <w:rPr>
                <w:color w:val="FF0000"/>
              </w:rPr>
            </w:pPr>
            <w:r w:rsidRPr="004A2B4E">
              <w:rPr>
                <w:color w:val="FF0000"/>
              </w:rPr>
              <w:lastRenderedPageBreak/>
              <w:t>#include &lt;omp.h&gt;</w:t>
            </w:r>
          </w:p>
          <w:p w14:paraId="7F114EA9" w14:textId="77777777" w:rsidR="004A2B4E" w:rsidRPr="004A2B4E" w:rsidRDefault="004A2B4E" w:rsidP="004A2B4E">
            <w:pPr>
              <w:pStyle w:val="2-"/>
              <w:rPr>
                <w:color w:val="FF0000"/>
              </w:rPr>
            </w:pPr>
            <w:r w:rsidRPr="004A2B4E">
              <w:rPr>
                <w:color w:val="FF0000"/>
              </w:rPr>
              <w:t>#endif</w:t>
            </w:r>
          </w:p>
          <w:p w14:paraId="6C1EEA55" w14:textId="77777777" w:rsidR="004A2B4E" w:rsidRDefault="004A2B4E" w:rsidP="004A2B4E">
            <w:pPr>
              <w:pStyle w:val="2-"/>
            </w:pPr>
          </w:p>
          <w:p w14:paraId="7910B962" w14:textId="77777777" w:rsidR="004A2B4E" w:rsidRDefault="004A2B4E" w:rsidP="004A2B4E">
            <w:pPr>
              <w:pStyle w:val="2-"/>
            </w:pPr>
            <w:r>
              <w:t>int main(const int argc, const char* argv[])</w:t>
            </w:r>
          </w:p>
          <w:p w14:paraId="11A4E435" w14:textId="77777777" w:rsidR="004A2B4E" w:rsidRDefault="004A2B4E" w:rsidP="004A2B4E">
            <w:pPr>
              <w:pStyle w:val="2-"/>
            </w:pPr>
            <w:r>
              <w:t>{</w:t>
            </w:r>
          </w:p>
          <w:p w14:paraId="7DD3859D" w14:textId="77777777" w:rsidR="004A2B4E" w:rsidRPr="004A2B4E" w:rsidRDefault="004A2B4E" w:rsidP="004A2B4E">
            <w:pPr>
              <w:pStyle w:val="2-"/>
              <w:rPr>
                <w:color w:val="FF0000"/>
              </w:rPr>
            </w:pPr>
            <w:r w:rsidRPr="004A2B4E">
              <w:rPr>
                <w:color w:val="FF0000"/>
              </w:rPr>
              <w:t>#ifdef _OPENMP</w:t>
            </w:r>
          </w:p>
          <w:p w14:paraId="36B9D95D" w14:textId="77777777" w:rsidR="004A2B4E" w:rsidRPr="004A2B4E" w:rsidRDefault="004A2B4E" w:rsidP="004A2B4E">
            <w:pPr>
              <w:pStyle w:val="2-"/>
              <w:rPr>
                <w:color w:val="FF0000"/>
              </w:rPr>
            </w:pPr>
            <w:r w:rsidRPr="004A2B4E">
              <w:rPr>
                <w:color w:val="FF0000"/>
              </w:rPr>
              <w:tab/>
              <w:t>printf("omp_get_num_procs()=%d\n", omp_get_num_procs());</w:t>
            </w:r>
          </w:p>
          <w:p w14:paraId="12D48C0C" w14:textId="77777777" w:rsidR="004A2B4E" w:rsidRPr="004A2B4E" w:rsidRDefault="004A2B4E" w:rsidP="004A2B4E">
            <w:pPr>
              <w:pStyle w:val="2-"/>
              <w:rPr>
                <w:color w:val="FF0000"/>
              </w:rPr>
            </w:pPr>
            <w:r w:rsidRPr="004A2B4E">
              <w:rPr>
                <w:color w:val="FF0000"/>
              </w:rPr>
              <w:tab/>
              <w:t>printf("omp_get_max_threads()=%d\n", omp_get_max_threads());</w:t>
            </w:r>
          </w:p>
          <w:p w14:paraId="3D0AA39D" w14:textId="77777777" w:rsidR="004A2B4E" w:rsidRPr="004A2B4E" w:rsidRDefault="004A2B4E" w:rsidP="004A2B4E">
            <w:pPr>
              <w:pStyle w:val="2-"/>
              <w:rPr>
                <w:color w:val="FF0000"/>
              </w:rPr>
            </w:pPr>
            <w:r w:rsidRPr="004A2B4E">
              <w:rPr>
                <w:color w:val="FF0000"/>
              </w:rPr>
              <w:t>#endif</w:t>
            </w:r>
          </w:p>
          <w:p w14:paraId="2633A3E8" w14:textId="5C33A283" w:rsidR="004A2B4E" w:rsidRDefault="004A2B4E" w:rsidP="004A2B4E">
            <w:pPr>
              <w:pStyle w:val="2-"/>
            </w:pPr>
            <w:r>
              <w:tab/>
            </w:r>
            <w:r w:rsidRPr="00DD51B6">
              <w:t>return EXIT_SUCCESS;</w:t>
            </w:r>
          </w:p>
          <w:p w14:paraId="2623BFFE" w14:textId="77777777" w:rsidR="004A2B4E" w:rsidRDefault="004A2B4E" w:rsidP="0002519B">
            <w:pPr>
              <w:pStyle w:val="2-"/>
            </w:pPr>
            <w:r>
              <w:t>}</w:t>
            </w:r>
          </w:p>
        </w:tc>
      </w:tr>
    </w:tbl>
    <w:p w14:paraId="61985C32" w14:textId="77777777" w:rsidR="004A2B4E" w:rsidRPr="0089500A" w:rsidRDefault="004A2B4E" w:rsidP="004A2B4E">
      <w:pPr>
        <w:pStyle w:val="a9"/>
        <w:keepNext/>
        <w:widowControl/>
        <w:rPr>
          <w:sz w:val="20"/>
          <w:szCs w:val="20"/>
        </w:rPr>
      </w:pPr>
      <w:r w:rsidRPr="00E32152">
        <w:rPr>
          <w:rFonts w:hint="eastAsia"/>
          <w:color w:val="FF0000"/>
          <w:sz w:val="20"/>
          <w:szCs w:val="2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B4E" w14:paraId="0B2B423C" w14:textId="77777777" w:rsidTr="0002519B">
        <w:tc>
          <w:tcPr>
            <w:tcW w:w="8494" w:type="dxa"/>
          </w:tcPr>
          <w:p w14:paraId="5FA12C2B" w14:textId="77777777" w:rsidR="004A2B4E" w:rsidRPr="004A2B4E" w:rsidRDefault="004A2B4E" w:rsidP="004A2B4E">
            <w:pPr>
              <w:pStyle w:val="2-"/>
              <w:rPr>
                <w:color w:val="auto"/>
              </w:rPr>
            </w:pPr>
            <w:r w:rsidRPr="004A2B4E">
              <w:rPr>
                <w:color w:val="auto"/>
              </w:rPr>
              <w:t>omp_get_num_procs()=8</w:t>
            </w:r>
          </w:p>
          <w:p w14:paraId="391C3BB4" w14:textId="452852ED" w:rsidR="004A2B4E" w:rsidRPr="00DD51B6" w:rsidRDefault="004A2B4E" w:rsidP="004A2B4E">
            <w:pPr>
              <w:pStyle w:val="2-"/>
              <w:rPr>
                <w:color w:val="auto"/>
              </w:rPr>
            </w:pPr>
            <w:r w:rsidRPr="004A2B4E">
              <w:rPr>
                <w:color w:val="auto"/>
              </w:rPr>
              <w:t>omp_get_max_threads()=8</w:t>
            </w:r>
          </w:p>
        </w:tc>
      </w:tr>
    </w:tbl>
    <w:p w14:paraId="5A0E3765" w14:textId="764CADF0" w:rsidR="004A2B4E" w:rsidRDefault="004A2B4E" w:rsidP="004A2B4E">
      <w:pPr>
        <w:pStyle w:val="a9"/>
        <w:keepNext/>
        <w:widowControl/>
        <w:spacing w:beforeLines="50" w:before="180"/>
        <w:ind w:firstLineChars="0" w:firstLine="0"/>
      </w:pPr>
      <w:r>
        <w:rPr>
          <w:rFonts w:hint="eastAsia"/>
        </w:rPr>
        <w:t>OpneMP</w:t>
      </w:r>
      <w:r>
        <w:rPr>
          <w:rFonts w:hint="eastAsia"/>
        </w:rPr>
        <w:t>のサンプル⑥：</w:t>
      </w:r>
      <w:r>
        <w:rPr>
          <w:rFonts w:hint="eastAsia"/>
        </w:rPr>
        <w:t xml:space="preserve"> </w:t>
      </w:r>
      <w:r w:rsidR="00E84DBD">
        <w:rPr>
          <w:rFonts w:hint="eastAsia"/>
        </w:rPr>
        <w:t>ワークシェアリング</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B4E" w14:paraId="24D58757" w14:textId="77777777" w:rsidTr="0002519B">
        <w:tc>
          <w:tcPr>
            <w:tcW w:w="8494" w:type="dxa"/>
          </w:tcPr>
          <w:p w14:paraId="6385E21A" w14:textId="77777777" w:rsidR="00A43E8F" w:rsidRDefault="00A43E8F" w:rsidP="00A43E8F">
            <w:pPr>
              <w:pStyle w:val="2-"/>
            </w:pPr>
            <w:r>
              <w:t>#include &lt;stdio.h&gt;</w:t>
            </w:r>
          </w:p>
          <w:p w14:paraId="223FE367" w14:textId="77777777" w:rsidR="00A43E8F" w:rsidRDefault="00A43E8F" w:rsidP="00A43E8F">
            <w:pPr>
              <w:pStyle w:val="2-"/>
            </w:pPr>
            <w:r>
              <w:t>#include &lt;stdlib.h&gt;</w:t>
            </w:r>
          </w:p>
          <w:p w14:paraId="0EF9E36F" w14:textId="41F0534F" w:rsidR="00A43E8F" w:rsidRDefault="00A43E8F" w:rsidP="00A43E8F">
            <w:pPr>
              <w:pStyle w:val="2-"/>
            </w:pPr>
            <w:r w:rsidRPr="00A43E8F">
              <w:t>#include &lt;Windows.h&gt;</w:t>
            </w:r>
          </w:p>
          <w:p w14:paraId="3BB8D896" w14:textId="77777777" w:rsidR="00A43E8F" w:rsidRDefault="00A43E8F" w:rsidP="00A43E8F">
            <w:pPr>
              <w:pStyle w:val="2-"/>
            </w:pPr>
          </w:p>
          <w:p w14:paraId="2396CD67" w14:textId="77777777" w:rsidR="00A43E8F" w:rsidRPr="00A43E8F" w:rsidRDefault="00A43E8F" w:rsidP="00A43E8F">
            <w:pPr>
              <w:pStyle w:val="2-"/>
              <w:rPr>
                <w:color w:val="FF0000"/>
              </w:rPr>
            </w:pPr>
            <w:r w:rsidRPr="00A43E8F">
              <w:rPr>
                <w:color w:val="FF0000"/>
              </w:rPr>
              <w:t>#ifdef _OPENMP</w:t>
            </w:r>
          </w:p>
          <w:p w14:paraId="6B52A51C" w14:textId="77777777" w:rsidR="00A43E8F" w:rsidRPr="00A43E8F" w:rsidRDefault="00A43E8F" w:rsidP="00A43E8F">
            <w:pPr>
              <w:pStyle w:val="2-"/>
              <w:rPr>
                <w:color w:val="FF0000"/>
              </w:rPr>
            </w:pPr>
            <w:r w:rsidRPr="00A43E8F">
              <w:rPr>
                <w:color w:val="FF0000"/>
              </w:rPr>
              <w:t>#include &lt;omp.h&gt;</w:t>
            </w:r>
          </w:p>
          <w:p w14:paraId="5C9501F4" w14:textId="77777777" w:rsidR="00A43E8F" w:rsidRPr="00A43E8F" w:rsidRDefault="00A43E8F" w:rsidP="00A43E8F">
            <w:pPr>
              <w:pStyle w:val="2-"/>
              <w:rPr>
                <w:color w:val="FF0000"/>
              </w:rPr>
            </w:pPr>
            <w:r w:rsidRPr="00A43E8F">
              <w:rPr>
                <w:color w:val="FF0000"/>
              </w:rPr>
              <w:t>#endif</w:t>
            </w:r>
          </w:p>
          <w:p w14:paraId="002C9BF0" w14:textId="77777777" w:rsidR="00A43E8F" w:rsidRDefault="00A43E8F" w:rsidP="00A43E8F">
            <w:pPr>
              <w:pStyle w:val="2-"/>
            </w:pPr>
          </w:p>
          <w:p w14:paraId="3D59D8FF" w14:textId="2FB49D2B" w:rsidR="00A43E8F" w:rsidRPr="00A43E8F" w:rsidRDefault="00A43E8F" w:rsidP="00A43E8F">
            <w:pPr>
              <w:pStyle w:val="2-"/>
              <w:rPr>
                <w:color w:val="00B050"/>
              </w:rPr>
            </w:pPr>
            <w:r w:rsidRPr="00A43E8F">
              <w:rPr>
                <w:color w:val="00B050"/>
              </w:rPr>
              <w:t>//素数判定</w:t>
            </w:r>
          </w:p>
          <w:p w14:paraId="4A66E9B4" w14:textId="77777777" w:rsidR="00A43E8F" w:rsidRDefault="00A43E8F" w:rsidP="00A43E8F">
            <w:pPr>
              <w:pStyle w:val="2-"/>
            </w:pPr>
            <w:r>
              <w:t>bool isPrime(const int n)</w:t>
            </w:r>
          </w:p>
          <w:p w14:paraId="69207BFA" w14:textId="77777777" w:rsidR="00A43E8F" w:rsidRDefault="00A43E8F" w:rsidP="00A43E8F">
            <w:pPr>
              <w:pStyle w:val="2-"/>
            </w:pPr>
            <w:r>
              <w:t>{</w:t>
            </w:r>
          </w:p>
          <w:p w14:paraId="1E410907" w14:textId="77777777" w:rsidR="00A43E8F" w:rsidRDefault="00A43E8F" w:rsidP="00A43E8F">
            <w:pPr>
              <w:pStyle w:val="2-"/>
            </w:pPr>
            <w:r>
              <w:tab/>
              <w:t>if (n &lt; 2)</w:t>
            </w:r>
          </w:p>
          <w:p w14:paraId="400417E7" w14:textId="77777777" w:rsidR="00A43E8F" w:rsidRDefault="00A43E8F" w:rsidP="00A43E8F">
            <w:pPr>
              <w:pStyle w:val="2-"/>
            </w:pPr>
            <w:r>
              <w:tab/>
            </w:r>
            <w:r>
              <w:tab/>
              <w:t>return false;</w:t>
            </w:r>
          </w:p>
          <w:p w14:paraId="7815C1E5" w14:textId="77777777" w:rsidR="00A43E8F" w:rsidRDefault="00A43E8F" w:rsidP="00A43E8F">
            <w:pPr>
              <w:pStyle w:val="2-"/>
            </w:pPr>
            <w:r>
              <w:tab/>
              <w:t>else if (n == 2)</w:t>
            </w:r>
          </w:p>
          <w:p w14:paraId="75BC6B3E" w14:textId="77777777" w:rsidR="00A43E8F" w:rsidRDefault="00A43E8F" w:rsidP="00A43E8F">
            <w:pPr>
              <w:pStyle w:val="2-"/>
            </w:pPr>
            <w:r>
              <w:tab/>
            </w:r>
            <w:r>
              <w:tab/>
              <w:t>return true;</w:t>
            </w:r>
          </w:p>
          <w:p w14:paraId="586B2FDE" w14:textId="77777777" w:rsidR="00A43E8F" w:rsidRDefault="00A43E8F" w:rsidP="00A43E8F">
            <w:pPr>
              <w:pStyle w:val="2-"/>
            </w:pPr>
            <w:r>
              <w:tab/>
              <w:t>else if (n % 2 == 0)</w:t>
            </w:r>
          </w:p>
          <w:p w14:paraId="23184BB7" w14:textId="77777777" w:rsidR="00A43E8F" w:rsidRDefault="00A43E8F" w:rsidP="00A43E8F">
            <w:pPr>
              <w:pStyle w:val="2-"/>
            </w:pPr>
            <w:r>
              <w:tab/>
            </w:r>
            <w:r>
              <w:tab/>
              <w:t>return false;</w:t>
            </w:r>
          </w:p>
          <w:p w14:paraId="761D6CD1" w14:textId="77777777" w:rsidR="00A43E8F" w:rsidRDefault="00A43E8F" w:rsidP="00A43E8F">
            <w:pPr>
              <w:pStyle w:val="2-"/>
            </w:pPr>
            <w:r>
              <w:tab/>
              <w:t>for (int i = 3; i &lt;= n / i; i += 2)</w:t>
            </w:r>
          </w:p>
          <w:p w14:paraId="61E476C0" w14:textId="77777777" w:rsidR="00A43E8F" w:rsidRDefault="00A43E8F" w:rsidP="00A43E8F">
            <w:pPr>
              <w:pStyle w:val="2-"/>
            </w:pPr>
            <w:r>
              <w:tab/>
              <w:t>{</w:t>
            </w:r>
          </w:p>
          <w:p w14:paraId="14AC8216" w14:textId="77777777" w:rsidR="00A43E8F" w:rsidRDefault="00A43E8F" w:rsidP="00A43E8F">
            <w:pPr>
              <w:pStyle w:val="2-"/>
            </w:pPr>
            <w:r>
              <w:tab/>
            </w:r>
            <w:r>
              <w:tab/>
              <w:t>if (n % i == 0)</w:t>
            </w:r>
          </w:p>
          <w:p w14:paraId="390753C5" w14:textId="77777777" w:rsidR="00A43E8F" w:rsidRDefault="00A43E8F" w:rsidP="00A43E8F">
            <w:pPr>
              <w:pStyle w:val="2-"/>
            </w:pPr>
            <w:r>
              <w:tab/>
            </w:r>
            <w:r>
              <w:tab/>
            </w:r>
            <w:r>
              <w:tab/>
              <w:t>return false;</w:t>
            </w:r>
          </w:p>
          <w:p w14:paraId="692574DF" w14:textId="77777777" w:rsidR="00A43E8F" w:rsidRDefault="00A43E8F" w:rsidP="00A43E8F">
            <w:pPr>
              <w:pStyle w:val="2-"/>
            </w:pPr>
            <w:r>
              <w:tab/>
              <w:t>}</w:t>
            </w:r>
          </w:p>
          <w:p w14:paraId="5D0173B7" w14:textId="77777777" w:rsidR="00A43E8F" w:rsidRDefault="00A43E8F" w:rsidP="00A43E8F">
            <w:pPr>
              <w:pStyle w:val="2-"/>
            </w:pPr>
            <w:r>
              <w:tab/>
              <w:t>return true;</w:t>
            </w:r>
          </w:p>
          <w:p w14:paraId="1BC1121E" w14:textId="77777777" w:rsidR="00A43E8F" w:rsidRDefault="00A43E8F" w:rsidP="00A43E8F">
            <w:pPr>
              <w:pStyle w:val="2-"/>
            </w:pPr>
            <w:r>
              <w:t>}</w:t>
            </w:r>
          </w:p>
          <w:p w14:paraId="58E0CC2F" w14:textId="77777777" w:rsidR="00A43E8F" w:rsidRDefault="00A43E8F" w:rsidP="00A43E8F">
            <w:pPr>
              <w:pStyle w:val="2-"/>
            </w:pPr>
          </w:p>
          <w:p w14:paraId="1492B0A1" w14:textId="4827C86A" w:rsidR="00A43E8F" w:rsidRPr="00A43E8F" w:rsidRDefault="00A43E8F" w:rsidP="00A43E8F">
            <w:pPr>
              <w:pStyle w:val="2-"/>
              <w:rPr>
                <w:color w:val="00B050"/>
              </w:rPr>
            </w:pPr>
            <w:r w:rsidRPr="00A43E8F">
              <w:rPr>
                <w:rFonts w:hint="eastAsia"/>
                <w:color w:val="00B050"/>
              </w:rPr>
              <w:t>//メイン関数</w:t>
            </w:r>
          </w:p>
          <w:p w14:paraId="43060542" w14:textId="77777777" w:rsidR="00A43E8F" w:rsidRDefault="00A43E8F" w:rsidP="00A43E8F">
            <w:pPr>
              <w:pStyle w:val="2-"/>
            </w:pPr>
            <w:r>
              <w:t>int main(const int argc, const char* argv[])</w:t>
            </w:r>
          </w:p>
          <w:p w14:paraId="59049B2D" w14:textId="77777777" w:rsidR="00A43E8F" w:rsidRDefault="00A43E8F" w:rsidP="00A43E8F">
            <w:pPr>
              <w:pStyle w:val="2-"/>
            </w:pPr>
            <w:r>
              <w:t>{</w:t>
            </w:r>
          </w:p>
          <w:p w14:paraId="3F684435" w14:textId="731C0257" w:rsidR="00A43E8F" w:rsidRPr="00A43E8F" w:rsidRDefault="00A43E8F" w:rsidP="00A43E8F">
            <w:pPr>
              <w:pStyle w:val="2-"/>
              <w:rPr>
                <w:color w:val="00B050"/>
              </w:rPr>
            </w:pPr>
            <w:r>
              <w:tab/>
            </w:r>
            <w:r w:rsidRPr="00A43E8F">
              <w:rPr>
                <w:color w:val="00B050"/>
              </w:rPr>
              <w:t>//CPUスペック表示</w:t>
            </w:r>
          </w:p>
          <w:p w14:paraId="6BF7CA3F" w14:textId="77777777" w:rsidR="00A43E8F" w:rsidRPr="00A43E8F" w:rsidRDefault="00A43E8F" w:rsidP="00A43E8F">
            <w:pPr>
              <w:pStyle w:val="2-"/>
              <w:rPr>
                <w:color w:val="FF0000"/>
              </w:rPr>
            </w:pPr>
            <w:r w:rsidRPr="00A43E8F">
              <w:rPr>
                <w:color w:val="FF0000"/>
              </w:rPr>
              <w:t>#ifdef _OPENMP</w:t>
            </w:r>
          </w:p>
          <w:p w14:paraId="1C16C6F4" w14:textId="77777777" w:rsidR="00A43E8F" w:rsidRPr="00A43E8F" w:rsidRDefault="00A43E8F" w:rsidP="00A43E8F">
            <w:pPr>
              <w:pStyle w:val="2-"/>
              <w:rPr>
                <w:color w:val="FF0000"/>
              </w:rPr>
            </w:pPr>
            <w:r w:rsidRPr="00A43E8F">
              <w:rPr>
                <w:color w:val="FF0000"/>
              </w:rPr>
              <w:tab/>
              <w:t>printf("omp_get_num_procs()=%d\n", omp_get_num_procs());</w:t>
            </w:r>
          </w:p>
          <w:p w14:paraId="30DB400E" w14:textId="77777777" w:rsidR="00A43E8F" w:rsidRPr="00A43E8F" w:rsidRDefault="00A43E8F" w:rsidP="00A43E8F">
            <w:pPr>
              <w:pStyle w:val="2-"/>
              <w:rPr>
                <w:color w:val="FF0000"/>
              </w:rPr>
            </w:pPr>
            <w:r w:rsidRPr="00A43E8F">
              <w:rPr>
                <w:color w:val="FF0000"/>
              </w:rPr>
              <w:tab/>
              <w:t>printf("omp_get_max_threads()=%d\n", omp_get_max_threads());</w:t>
            </w:r>
          </w:p>
          <w:p w14:paraId="66352283" w14:textId="77777777" w:rsidR="00A43E8F" w:rsidRPr="00A43E8F" w:rsidRDefault="00A43E8F" w:rsidP="00A43E8F">
            <w:pPr>
              <w:pStyle w:val="2-"/>
              <w:rPr>
                <w:color w:val="FF0000"/>
              </w:rPr>
            </w:pPr>
            <w:r w:rsidRPr="00A43E8F">
              <w:rPr>
                <w:color w:val="FF0000"/>
              </w:rPr>
              <w:t>#endif</w:t>
            </w:r>
          </w:p>
          <w:p w14:paraId="03BE1201" w14:textId="77777777" w:rsidR="00A43E8F" w:rsidRDefault="00A43E8F" w:rsidP="00A43E8F">
            <w:pPr>
              <w:pStyle w:val="2-"/>
            </w:pPr>
            <w:r>
              <w:tab/>
            </w:r>
          </w:p>
          <w:p w14:paraId="2A9E6DF5" w14:textId="01D6531F" w:rsidR="00A43E8F" w:rsidRPr="00A43E8F" w:rsidRDefault="00A43E8F" w:rsidP="00A43E8F">
            <w:pPr>
              <w:pStyle w:val="2-"/>
              <w:rPr>
                <w:color w:val="00B050"/>
              </w:rPr>
            </w:pPr>
            <w:r w:rsidRPr="00A43E8F">
              <w:rPr>
                <w:color w:val="00B050"/>
              </w:rPr>
              <w:tab/>
              <w:t>//処理時間計測</w:t>
            </w:r>
            <w:r>
              <w:rPr>
                <w:color w:val="00B050"/>
              </w:rPr>
              <w:t>準備</w:t>
            </w:r>
          </w:p>
          <w:p w14:paraId="1F79FC18" w14:textId="0B03C4B8" w:rsidR="00A43E8F" w:rsidRDefault="00A43E8F" w:rsidP="00A43E8F">
            <w:pPr>
              <w:pStyle w:val="2-"/>
            </w:pPr>
            <w:r>
              <w:tab/>
              <w:t>LARGE_INTEGER freq;</w:t>
            </w:r>
          </w:p>
          <w:p w14:paraId="25C8EBE7" w14:textId="77777777" w:rsidR="00A43E8F" w:rsidRDefault="00A43E8F" w:rsidP="00A43E8F">
            <w:pPr>
              <w:pStyle w:val="2-"/>
            </w:pPr>
            <w:r>
              <w:tab/>
              <w:t>QueryPerformanceFrequency(&amp;freq);</w:t>
            </w:r>
          </w:p>
          <w:p w14:paraId="7B5E2433" w14:textId="77777777" w:rsidR="00A43E8F" w:rsidRDefault="00A43E8F" w:rsidP="00A43E8F">
            <w:pPr>
              <w:pStyle w:val="2-"/>
              <w:rPr>
                <w:color w:val="00B050"/>
              </w:rPr>
            </w:pPr>
            <w:r w:rsidRPr="00A43E8F">
              <w:rPr>
                <w:color w:val="00B050"/>
              </w:rPr>
              <w:tab/>
            </w:r>
          </w:p>
          <w:p w14:paraId="663ADDDC" w14:textId="399EA534" w:rsidR="00A43E8F" w:rsidRPr="00A43E8F" w:rsidRDefault="00A43E8F" w:rsidP="00A43E8F">
            <w:pPr>
              <w:pStyle w:val="2-"/>
              <w:rPr>
                <w:color w:val="00B050"/>
              </w:rPr>
            </w:pPr>
            <w:r>
              <w:rPr>
                <w:color w:val="00B050"/>
              </w:rPr>
              <w:tab/>
            </w:r>
            <w:r w:rsidRPr="00A43E8F">
              <w:rPr>
                <w:color w:val="00B050"/>
              </w:rPr>
              <w:t>//処理時間計測（開始）</w:t>
            </w:r>
          </w:p>
          <w:p w14:paraId="280EC5D3" w14:textId="77777777" w:rsidR="00A43E8F" w:rsidRDefault="00A43E8F" w:rsidP="00A43E8F">
            <w:pPr>
              <w:pStyle w:val="2-"/>
            </w:pPr>
            <w:r>
              <w:tab/>
              <w:t>LARGE_INTEGER begin;</w:t>
            </w:r>
          </w:p>
          <w:p w14:paraId="59C7FF60" w14:textId="77777777" w:rsidR="00A43E8F" w:rsidRDefault="00A43E8F" w:rsidP="00A43E8F">
            <w:pPr>
              <w:pStyle w:val="2-"/>
            </w:pPr>
            <w:r>
              <w:tab/>
              <w:t>QueryPerformanceCounter(&amp;begin);</w:t>
            </w:r>
          </w:p>
          <w:p w14:paraId="4C178B8C" w14:textId="3E514A1C" w:rsidR="00A43E8F" w:rsidRDefault="00A43E8F" w:rsidP="00A43E8F">
            <w:pPr>
              <w:pStyle w:val="2-"/>
            </w:pPr>
            <w:r>
              <w:tab/>
            </w:r>
          </w:p>
          <w:p w14:paraId="4F94DC41" w14:textId="0E856202" w:rsidR="00A43E8F" w:rsidRPr="00A43E8F" w:rsidRDefault="00A43E8F" w:rsidP="00A43E8F">
            <w:pPr>
              <w:pStyle w:val="2-"/>
              <w:rPr>
                <w:color w:val="00B050"/>
              </w:rPr>
            </w:pPr>
            <w:r w:rsidRPr="00A43E8F">
              <w:rPr>
                <w:color w:val="00B050"/>
              </w:rPr>
              <w:tab/>
              <w:t>//集計</w:t>
            </w:r>
          </w:p>
          <w:p w14:paraId="689CE9E7" w14:textId="77777777" w:rsidR="00A43E8F" w:rsidRDefault="00A43E8F" w:rsidP="00A43E8F">
            <w:pPr>
              <w:pStyle w:val="2-"/>
            </w:pPr>
            <w:r>
              <w:tab/>
              <w:t>int prime_num= 0;</w:t>
            </w:r>
          </w:p>
          <w:p w14:paraId="66C62F90" w14:textId="77777777" w:rsidR="00A43E8F" w:rsidRDefault="00A43E8F" w:rsidP="00A43E8F">
            <w:pPr>
              <w:pStyle w:val="2-"/>
            </w:pPr>
            <w:r>
              <w:tab/>
              <w:t>long long prime_total = 0;</w:t>
            </w:r>
          </w:p>
          <w:p w14:paraId="5C1B8FB0" w14:textId="77777777" w:rsidR="00A43E8F" w:rsidRDefault="00A43E8F" w:rsidP="00A43E8F">
            <w:pPr>
              <w:pStyle w:val="2-"/>
            </w:pPr>
            <w:r>
              <w:tab/>
              <w:t>long long sum = 0;</w:t>
            </w:r>
          </w:p>
          <w:p w14:paraId="28642DC1" w14:textId="77777777" w:rsidR="00A43E8F" w:rsidRDefault="00A43E8F" w:rsidP="00A43E8F">
            <w:pPr>
              <w:pStyle w:val="2-"/>
            </w:pPr>
            <w:r>
              <w:tab/>
              <w:t>{</w:t>
            </w:r>
          </w:p>
          <w:p w14:paraId="4A02A61F" w14:textId="77777777" w:rsidR="00A43E8F" w:rsidRDefault="00A43E8F" w:rsidP="00A43E8F">
            <w:pPr>
              <w:pStyle w:val="2-"/>
            </w:pPr>
            <w:r>
              <w:lastRenderedPageBreak/>
              <w:tab/>
            </w:r>
            <w:r>
              <w:tab/>
              <w:t>int i, j, k;</w:t>
            </w:r>
          </w:p>
          <w:p w14:paraId="62ABDDF5" w14:textId="77777777" w:rsidR="00A43E8F" w:rsidRDefault="00A43E8F" w:rsidP="00A43E8F">
            <w:pPr>
              <w:pStyle w:val="2-"/>
            </w:pPr>
          </w:p>
          <w:p w14:paraId="74C7EFCE" w14:textId="1B836C27" w:rsidR="00A43E8F" w:rsidRPr="00A43E8F" w:rsidRDefault="00A43E8F" w:rsidP="00A43E8F">
            <w:pPr>
              <w:pStyle w:val="2-"/>
              <w:rPr>
                <w:color w:val="00B050"/>
              </w:rPr>
            </w:pPr>
            <w:r w:rsidRPr="00A43E8F">
              <w:rPr>
                <w:color w:val="00B050"/>
              </w:rPr>
              <w:tab/>
            </w:r>
            <w:r w:rsidRPr="00A43E8F">
              <w:rPr>
                <w:color w:val="00B050"/>
              </w:rPr>
              <w:tab/>
              <w:t>//</w:t>
            </w:r>
            <w:r w:rsidRPr="00A43E8F">
              <w:rPr>
                <w:rFonts w:hint="eastAsia"/>
                <w:color w:val="00B050"/>
              </w:rPr>
              <w:t>三重ループで集計</w:t>
            </w:r>
          </w:p>
          <w:p w14:paraId="766EF304" w14:textId="77777777" w:rsidR="00A43E8F" w:rsidRDefault="00A43E8F" w:rsidP="00A43E8F">
            <w:pPr>
              <w:pStyle w:val="2-"/>
            </w:pPr>
            <w:r w:rsidRPr="00A43E8F">
              <w:rPr>
                <w:color w:val="FF0000"/>
              </w:rPr>
              <w:t>#pragma omp parallel for reduction(+:sum) private(j, k)</w:t>
            </w:r>
          </w:p>
          <w:p w14:paraId="196DD9B1" w14:textId="77777777" w:rsidR="00A43E8F" w:rsidRDefault="00A43E8F" w:rsidP="00A43E8F">
            <w:pPr>
              <w:pStyle w:val="2-"/>
            </w:pPr>
            <w:r>
              <w:tab/>
            </w:r>
            <w:r>
              <w:tab/>
              <w:t>for (i = 0; i &lt; 2000; ++i)</w:t>
            </w:r>
          </w:p>
          <w:p w14:paraId="26450AE2" w14:textId="77777777" w:rsidR="00A43E8F" w:rsidRDefault="00A43E8F" w:rsidP="00A43E8F">
            <w:pPr>
              <w:pStyle w:val="2-"/>
            </w:pPr>
            <w:r>
              <w:tab/>
            </w:r>
            <w:r>
              <w:tab/>
              <w:t>{</w:t>
            </w:r>
          </w:p>
          <w:p w14:paraId="41BF40B1" w14:textId="77777777" w:rsidR="00A43E8F" w:rsidRDefault="00A43E8F" w:rsidP="00A43E8F">
            <w:pPr>
              <w:pStyle w:val="2-"/>
            </w:pPr>
            <w:r>
              <w:tab/>
            </w:r>
            <w:r>
              <w:tab/>
            </w:r>
            <w:r>
              <w:tab/>
              <w:t>sum += i;</w:t>
            </w:r>
          </w:p>
          <w:p w14:paraId="61218FCE" w14:textId="77777777" w:rsidR="00A43E8F" w:rsidRDefault="00A43E8F" w:rsidP="00A43E8F">
            <w:pPr>
              <w:pStyle w:val="2-"/>
            </w:pPr>
            <w:r>
              <w:tab/>
            </w:r>
            <w:r>
              <w:tab/>
            </w:r>
            <w:r>
              <w:tab/>
              <w:t>for (j = 0; j &lt; 2000; ++j)</w:t>
            </w:r>
          </w:p>
          <w:p w14:paraId="5F96B2F1" w14:textId="77777777" w:rsidR="00A43E8F" w:rsidRDefault="00A43E8F" w:rsidP="00A43E8F">
            <w:pPr>
              <w:pStyle w:val="2-"/>
            </w:pPr>
            <w:r>
              <w:tab/>
            </w:r>
            <w:r>
              <w:tab/>
            </w:r>
            <w:r>
              <w:tab/>
              <w:t>{</w:t>
            </w:r>
          </w:p>
          <w:p w14:paraId="335BB0FA" w14:textId="77777777" w:rsidR="00A43E8F" w:rsidRDefault="00A43E8F" w:rsidP="00A43E8F">
            <w:pPr>
              <w:pStyle w:val="2-"/>
            </w:pPr>
            <w:r>
              <w:tab/>
            </w:r>
            <w:r>
              <w:tab/>
            </w:r>
            <w:r>
              <w:tab/>
            </w:r>
            <w:r>
              <w:tab/>
              <w:t>sum += j;</w:t>
            </w:r>
          </w:p>
          <w:p w14:paraId="5FA13019" w14:textId="77777777" w:rsidR="00A43E8F" w:rsidRDefault="00A43E8F" w:rsidP="00A43E8F">
            <w:pPr>
              <w:pStyle w:val="2-"/>
            </w:pPr>
            <w:r>
              <w:tab/>
            </w:r>
            <w:r>
              <w:tab/>
            </w:r>
            <w:r>
              <w:tab/>
            </w:r>
            <w:r>
              <w:tab/>
              <w:t>for (k = 0; k &lt; 2000; ++k)</w:t>
            </w:r>
          </w:p>
          <w:p w14:paraId="45BF21A6" w14:textId="77777777" w:rsidR="00A43E8F" w:rsidRDefault="00A43E8F" w:rsidP="00A43E8F">
            <w:pPr>
              <w:pStyle w:val="2-"/>
            </w:pPr>
            <w:r>
              <w:tab/>
            </w:r>
            <w:r>
              <w:tab/>
            </w:r>
            <w:r>
              <w:tab/>
            </w:r>
            <w:r>
              <w:tab/>
              <w:t>{</w:t>
            </w:r>
          </w:p>
          <w:p w14:paraId="507AACBA" w14:textId="77777777" w:rsidR="00A43E8F" w:rsidRDefault="00A43E8F" w:rsidP="00A43E8F">
            <w:pPr>
              <w:pStyle w:val="2-"/>
            </w:pPr>
            <w:r>
              <w:tab/>
            </w:r>
            <w:r>
              <w:tab/>
            </w:r>
            <w:r>
              <w:tab/>
            </w:r>
            <w:r>
              <w:tab/>
            </w:r>
            <w:r>
              <w:tab/>
              <w:t>sum += k;</w:t>
            </w:r>
          </w:p>
          <w:p w14:paraId="0D414A18" w14:textId="77777777" w:rsidR="00A43E8F" w:rsidRDefault="00A43E8F" w:rsidP="00A43E8F">
            <w:pPr>
              <w:pStyle w:val="2-"/>
            </w:pPr>
            <w:r>
              <w:tab/>
            </w:r>
            <w:r>
              <w:tab/>
            </w:r>
            <w:r>
              <w:tab/>
            </w:r>
            <w:r>
              <w:tab/>
              <w:t>}</w:t>
            </w:r>
          </w:p>
          <w:p w14:paraId="1CC42B20" w14:textId="77777777" w:rsidR="00A43E8F" w:rsidRDefault="00A43E8F" w:rsidP="00A43E8F">
            <w:pPr>
              <w:pStyle w:val="2-"/>
            </w:pPr>
            <w:r>
              <w:tab/>
            </w:r>
            <w:r>
              <w:tab/>
            </w:r>
            <w:r>
              <w:tab/>
              <w:t>}</w:t>
            </w:r>
          </w:p>
          <w:p w14:paraId="2CB72B24" w14:textId="77777777" w:rsidR="00A43E8F" w:rsidRDefault="00A43E8F" w:rsidP="00A43E8F">
            <w:pPr>
              <w:pStyle w:val="2-"/>
            </w:pPr>
            <w:r>
              <w:tab/>
            </w:r>
            <w:r>
              <w:tab/>
              <w:t>}</w:t>
            </w:r>
          </w:p>
          <w:p w14:paraId="09FEC69E" w14:textId="77777777" w:rsidR="00A43E8F" w:rsidRDefault="00A43E8F" w:rsidP="00A43E8F">
            <w:pPr>
              <w:pStyle w:val="2-"/>
            </w:pPr>
          </w:p>
          <w:p w14:paraId="03CBCDC7" w14:textId="1ED1B5FB" w:rsidR="00A43E8F" w:rsidRPr="00A43E8F" w:rsidRDefault="00A43E8F" w:rsidP="00A43E8F">
            <w:pPr>
              <w:pStyle w:val="2-"/>
              <w:rPr>
                <w:color w:val="00B050"/>
              </w:rPr>
            </w:pPr>
            <w:r w:rsidRPr="00A43E8F">
              <w:rPr>
                <w:color w:val="00B050"/>
              </w:rPr>
              <w:tab/>
            </w:r>
            <w:r w:rsidRPr="00A43E8F">
              <w:rPr>
                <w:color w:val="00B050"/>
              </w:rPr>
              <w:tab/>
              <w:t>//</w:t>
            </w:r>
            <w:r w:rsidRPr="00A43E8F">
              <w:rPr>
                <w:rFonts w:hint="eastAsia"/>
                <w:color w:val="00B050"/>
              </w:rPr>
              <w:t>素数を数える</w:t>
            </w:r>
          </w:p>
          <w:p w14:paraId="0E165A44" w14:textId="77777777" w:rsidR="00A43E8F" w:rsidRPr="00A43E8F" w:rsidRDefault="00A43E8F" w:rsidP="00A43E8F">
            <w:pPr>
              <w:pStyle w:val="2-"/>
              <w:rPr>
                <w:color w:val="FF0000"/>
              </w:rPr>
            </w:pPr>
            <w:r w:rsidRPr="00A43E8F">
              <w:rPr>
                <w:color w:val="FF0000"/>
              </w:rPr>
              <w:t>#pragma omp parallel</w:t>
            </w:r>
          </w:p>
          <w:p w14:paraId="0A91A565" w14:textId="77777777" w:rsidR="00A43E8F" w:rsidRDefault="00A43E8F" w:rsidP="00A43E8F">
            <w:pPr>
              <w:pStyle w:val="2-"/>
            </w:pPr>
            <w:r>
              <w:tab/>
            </w:r>
            <w:r>
              <w:tab/>
              <w:t>{</w:t>
            </w:r>
          </w:p>
          <w:p w14:paraId="384EBC1C" w14:textId="77777777" w:rsidR="00A43E8F" w:rsidRDefault="00A43E8F" w:rsidP="00A43E8F">
            <w:pPr>
              <w:pStyle w:val="2-"/>
            </w:pPr>
            <w:r>
              <w:tab/>
            </w:r>
            <w:r>
              <w:tab/>
            </w:r>
            <w:r>
              <w:tab/>
              <w:t>static const int PRIME_MAX = 200000;</w:t>
            </w:r>
          </w:p>
          <w:p w14:paraId="3F9352EB" w14:textId="77777777" w:rsidR="00A43E8F" w:rsidRDefault="00A43E8F" w:rsidP="00A43E8F">
            <w:pPr>
              <w:pStyle w:val="2-"/>
            </w:pPr>
            <w:r>
              <w:tab/>
            </w:r>
            <w:r>
              <w:tab/>
            </w:r>
            <w:r>
              <w:tab/>
              <w:t>static const int PRIME_NUM_MAX = 20000;</w:t>
            </w:r>
          </w:p>
          <w:p w14:paraId="1082BA22" w14:textId="77777777" w:rsidR="00A43E8F" w:rsidRPr="00A43E8F" w:rsidRDefault="00A43E8F" w:rsidP="00A43E8F">
            <w:pPr>
              <w:pStyle w:val="2-"/>
              <w:rPr>
                <w:color w:val="FF0000"/>
              </w:rPr>
            </w:pPr>
            <w:r w:rsidRPr="00A43E8F">
              <w:rPr>
                <w:color w:val="FF0000"/>
              </w:rPr>
              <w:t>#pragma omp for</w:t>
            </w:r>
          </w:p>
          <w:p w14:paraId="022B64CD" w14:textId="77777777" w:rsidR="00A43E8F" w:rsidRDefault="00A43E8F" w:rsidP="00A43E8F">
            <w:pPr>
              <w:pStyle w:val="2-"/>
            </w:pPr>
            <w:r>
              <w:tab/>
            </w:r>
            <w:r>
              <w:tab/>
            </w:r>
            <w:r>
              <w:tab/>
              <w:t>for (i = 0; i &lt; PRIME_MAX; ++i)</w:t>
            </w:r>
          </w:p>
          <w:p w14:paraId="55C6B3A9" w14:textId="77777777" w:rsidR="00A43E8F" w:rsidRDefault="00A43E8F" w:rsidP="00A43E8F">
            <w:pPr>
              <w:pStyle w:val="2-"/>
            </w:pPr>
            <w:r>
              <w:tab/>
            </w:r>
            <w:r>
              <w:tab/>
            </w:r>
            <w:r>
              <w:tab/>
              <w:t>{</w:t>
            </w:r>
          </w:p>
          <w:p w14:paraId="42E73429" w14:textId="77777777" w:rsidR="00A43E8F" w:rsidRDefault="00A43E8F" w:rsidP="00A43E8F">
            <w:pPr>
              <w:pStyle w:val="2-"/>
            </w:pPr>
            <w:r>
              <w:tab/>
            </w:r>
            <w:r>
              <w:tab/>
            </w:r>
            <w:r>
              <w:tab/>
            </w:r>
            <w:r>
              <w:tab/>
              <w:t>if (prime_num &lt; PRIME_NUM_MAX &amp;&amp; isPrime(i))</w:t>
            </w:r>
          </w:p>
          <w:p w14:paraId="3AC8EA9A" w14:textId="77777777" w:rsidR="00A43E8F" w:rsidRDefault="00A43E8F" w:rsidP="00A43E8F">
            <w:pPr>
              <w:pStyle w:val="2-"/>
            </w:pPr>
            <w:r>
              <w:tab/>
            </w:r>
            <w:r>
              <w:tab/>
            </w:r>
            <w:r>
              <w:tab/>
            </w:r>
            <w:r>
              <w:tab/>
              <w:t>{</w:t>
            </w:r>
          </w:p>
          <w:p w14:paraId="48DCEA64" w14:textId="77777777" w:rsidR="00A43E8F" w:rsidRPr="00A43E8F" w:rsidRDefault="00A43E8F" w:rsidP="00A43E8F">
            <w:pPr>
              <w:pStyle w:val="2-"/>
              <w:rPr>
                <w:color w:val="FF0000"/>
              </w:rPr>
            </w:pPr>
            <w:r w:rsidRPr="00A43E8F">
              <w:rPr>
                <w:color w:val="FF0000"/>
              </w:rPr>
              <w:t>#pragma omp atomic</w:t>
            </w:r>
          </w:p>
          <w:p w14:paraId="5E18CD00" w14:textId="77777777" w:rsidR="00A43E8F" w:rsidRDefault="00A43E8F" w:rsidP="00A43E8F">
            <w:pPr>
              <w:pStyle w:val="2-"/>
            </w:pPr>
            <w:r>
              <w:tab/>
            </w:r>
            <w:r>
              <w:tab/>
            </w:r>
            <w:r>
              <w:tab/>
            </w:r>
            <w:r>
              <w:tab/>
            </w:r>
            <w:r>
              <w:tab/>
              <w:t>++prime_num;</w:t>
            </w:r>
          </w:p>
          <w:p w14:paraId="787D6E8F" w14:textId="77777777" w:rsidR="00A43E8F" w:rsidRPr="00A43E8F" w:rsidRDefault="00A43E8F" w:rsidP="00A43E8F">
            <w:pPr>
              <w:pStyle w:val="2-"/>
              <w:rPr>
                <w:color w:val="FF0000"/>
              </w:rPr>
            </w:pPr>
            <w:r w:rsidRPr="00A43E8F">
              <w:rPr>
                <w:color w:val="FF0000"/>
              </w:rPr>
              <w:t>#pragma omp atomic</w:t>
            </w:r>
          </w:p>
          <w:p w14:paraId="7F0763EC" w14:textId="77777777" w:rsidR="00A43E8F" w:rsidRDefault="00A43E8F" w:rsidP="00A43E8F">
            <w:pPr>
              <w:pStyle w:val="2-"/>
            </w:pPr>
            <w:r>
              <w:tab/>
            </w:r>
            <w:r>
              <w:tab/>
            </w:r>
            <w:r>
              <w:tab/>
            </w:r>
            <w:r>
              <w:tab/>
            </w:r>
            <w:r>
              <w:tab/>
              <w:t>prime_total += i;</w:t>
            </w:r>
          </w:p>
          <w:p w14:paraId="59915E3A" w14:textId="77777777" w:rsidR="00A43E8F" w:rsidRDefault="00A43E8F" w:rsidP="00A43E8F">
            <w:pPr>
              <w:pStyle w:val="2-"/>
            </w:pPr>
            <w:r>
              <w:tab/>
            </w:r>
            <w:r>
              <w:tab/>
            </w:r>
            <w:r>
              <w:tab/>
            </w:r>
            <w:r>
              <w:tab/>
              <w:t>}</w:t>
            </w:r>
          </w:p>
          <w:p w14:paraId="38D8BCE6" w14:textId="77777777" w:rsidR="00A43E8F" w:rsidRDefault="00A43E8F" w:rsidP="00A43E8F">
            <w:pPr>
              <w:pStyle w:val="2-"/>
            </w:pPr>
            <w:r>
              <w:tab/>
            </w:r>
            <w:r>
              <w:tab/>
            </w:r>
            <w:r>
              <w:tab/>
              <w:t>}</w:t>
            </w:r>
          </w:p>
          <w:p w14:paraId="6DD3979F" w14:textId="77777777" w:rsidR="00A43E8F" w:rsidRDefault="00A43E8F" w:rsidP="00A43E8F">
            <w:pPr>
              <w:pStyle w:val="2-"/>
            </w:pPr>
            <w:r>
              <w:tab/>
            </w:r>
            <w:r>
              <w:tab/>
              <w:t>}</w:t>
            </w:r>
          </w:p>
          <w:p w14:paraId="696CA752" w14:textId="77777777" w:rsidR="00A43E8F" w:rsidRDefault="00A43E8F" w:rsidP="00A43E8F">
            <w:pPr>
              <w:pStyle w:val="2-"/>
            </w:pPr>
            <w:r>
              <w:tab/>
              <w:t>}</w:t>
            </w:r>
          </w:p>
          <w:p w14:paraId="13F5CCEC" w14:textId="77777777" w:rsidR="00A43E8F" w:rsidRDefault="00A43E8F" w:rsidP="00A43E8F">
            <w:pPr>
              <w:pStyle w:val="2-"/>
            </w:pPr>
          </w:p>
          <w:p w14:paraId="5EBD01AA" w14:textId="232FE084" w:rsidR="00A43E8F" w:rsidRPr="00A43E8F" w:rsidRDefault="00A43E8F" w:rsidP="00A43E8F">
            <w:pPr>
              <w:pStyle w:val="2-"/>
              <w:rPr>
                <w:color w:val="00B050"/>
              </w:rPr>
            </w:pPr>
            <w:r>
              <w:tab/>
            </w:r>
            <w:r w:rsidRPr="00A43E8F">
              <w:rPr>
                <w:color w:val="00B050"/>
              </w:rPr>
              <w:t>//処理時間計測（</w:t>
            </w:r>
            <w:r>
              <w:rPr>
                <w:rFonts w:hint="eastAsia"/>
                <w:color w:val="00B050"/>
              </w:rPr>
              <w:t>終了</w:t>
            </w:r>
            <w:r w:rsidRPr="00A43E8F">
              <w:rPr>
                <w:color w:val="00B050"/>
              </w:rPr>
              <w:t>）</w:t>
            </w:r>
          </w:p>
          <w:p w14:paraId="085BD8AC" w14:textId="77777777" w:rsidR="00A43E8F" w:rsidRDefault="00A43E8F" w:rsidP="00A43E8F">
            <w:pPr>
              <w:pStyle w:val="2-"/>
            </w:pPr>
            <w:r>
              <w:tab/>
              <w:t>LARGE_INTEGER end;</w:t>
            </w:r>
          </w:p>
          <w:p w14:paraId="4693F6D5" w14:textId="77777777" w:rsidR="00A43E8F" w:rsidRDefault="00A43E8F" w:rsidP="00A43E8F">
            <w:pPr>
              <w:pStyle w:val="2-"/>
            </w:pPr>
            <w:r>
              <w:tab/>
              <w:t>QueryPerformanceCounter(&amp;end);</w:t>
            </w:r>
          </w:p>
          <w:p w14:paraId="64A97406" w14:textId="77777777" w:rsidR="00A43E8F" w:rsidRDefault="00A43E8F" w:rsidP="00A43E8F">
            <w:pPr>
              <w:pStyle w:val="2-"/>
            </w:pPr>
            <w:r>
              <w:tab/>
              <w:t>float time = static_cast&lt;float&gt;(static_cast&lt;double&gt;(end.QuadPart - begin.QuadPart)</w:t>
            </w:r>
          </w:p>
          <w:p w14:paraId="357113A2" w14:textId="2AF1F277" w:rsidR="00A43E8F" w:rsidRDefault="00A43E8F" w:rsidP="00A43E8F">
            <w:pPr>
              <w:pStyle w:val="2-"/>
            </w:pPr>
            <w:r>
              <w:tab/>
            </w:r>
            <w:r>
              <w:tab/>
            </w:r>
            <w:r>
              <w:tab/>
              <w:t xml:space="preserve"> / static_cast&lt;double&gt;(freq.QuadPart));</w:t>
            </w:r>
          </w:p>
          <w:p w14:paraId="1EEF867D" w14:textId="66073948" w:rsidR="00A43E8F" w:rsidRDefault="00A43E8F" w:rsidP="00A43E8F">
            <w:pPr>
              <w:pStyle w:val="2-"/>
            </w:pPr>
            <w:r>
              <w:tab/>
            </w:r>
          </w:p>
          <w:p w14:paraId="3E2D711F" w14:textId="464D2D48" w:rsidR="00A43E8F" w:rsidRPr="00A43E8F" w:rsidRDefault="00A43E8F" w:rsidP="00A43E8F">
            <w:pPr>
              <w:pStyle w:val="2-"/>
              <w:rPr>
                <w:color w:val="00B050"/>
              </w:rPr>
            </w:pPr>
            <w:r w:rsidRPr="00A43E8F">
              <w:rPr>
                <w:color w:val="00B050"/>
              </w:rPr>
              <w:tab/>
              <w:t>//</w:t>
            </w:r>
            <w:r w:rsidRPr="00A43E8F">
              <w:rPr>
                <w:rFonts w:hint="eastAsia"/>
                <w:color w:val="00B050"/>
              </w:rPr>
              <w:t>結果表示</w:t>
            </w:r>
          </w:p>
          <w:p w14:paraId="3425DBCF" w14:textId="75142305" w:rsidR="004A2B4E" w:rsidRDefault="00A43E8F" w:rsidP="00A43E8F">
            <w:pPr>
              <w:pStyle w:val="2-"/>
            </w:pPr>
            <w:r>
              <w:tab/>
              <w:t>printf("prime_num=%d, prime_total=%lld, sum=%lld, time=%.6f</w:t>
            </w:r>
            <w:r w:rsidR="00F13CC6">
              <w:t xml:space="preserve"> sec</w:t>
            </w:r>
            <w:r>
              <w:t>\n", prime_num, prime_total, sum, time);</w:t>
            </w:r>
          </w:p>
          <w:p w14:paraId="210334AC" w14:textId="77777777" w:rsidR="00A43E8F" w:rsidRDefault="00A43E8F" w:rsidP="00A43E8F">
            <w:pPr>
              <w:pStyle w:val="2-"/>
            </w:pPr>
            <w:r>
              <w:tab/>
            </w:r>
          </w:p>
          <w:p w14:paraId="20606431" w14:textId="45B70932" w:rsidR="00A43E8F" w:rsidRDefault="00A43E8F" w:rsidP="00A43E8F">
            <w:pPr>
              <w:pStyle w:val="2-"/>
            </w:pPr>
            <w:r>
              <w:tab/>
              <w:t>return EXIT_SUCCESS;</w:t>
            </w:r>
          </w:p>
          <w:p w14:paraId="2DAB6F31" w14:textId="2CF07D49" w:rsidR="00A43E8F" w:rsidRDefault="00A43E8F" w:rsidP="00A43E8F">
            <w:pPr>
              <w:pStyle w:val="2-"/>
            </w:pPr>
            <w:r>
              <w:t>}</w:t>
            </w:r>
          </w:p>
        </w:tc>
      </w:tr>
    </w:tbl>
    <w:p w14:paraId="2EB5D498" w14:textId="2FD6E028" w:rsidR="004A2B4E" w:rsidRPr="00F13CC6" w:rsidRDefault="004A2B4E" w:rsidP="004A2B4E">
      <w:pPr>
        <w:pStyle w:val="a9"/>
        <w:keepNext/>
        <w:widowControl/>
        <w:rPr>
          <w:sz w:val="20"/>
          <w:szCs w:val="20"/>
        </w:rPr>
      </w:pPr>
      <w:r w:rsidRPr="00E32152">
        <w:rPr>
          <w:rFonts w:hint="eastAsia"/>
          <w:color w:val="FF0000"/>
          <w:sz w:val="20"/>
          <w:szCs w:val="20"/>
        </w:rPr>
        <w:lastRenderedPageBreak/>
        <w:t>↓（実行結果）</w:t>
      </w:r>
      <w:r w:rsidR="00F13CC6" w:rsidRPr="00AD766C">
        <w:rPr>
          <w:rFonts w:hint="eastAsia"/>
          <w:sz w:val="20"/>
          <w:szCs w:val="20"/>
        </w:rPr>
        <w:t>※</w:t>
      </w:r>
      <w:r w:rsidR="00F13CC6" w:rsidRPr="00AD766C">
        <w:rPr>
          <w:rFonts w:hint="eastAsia"/>
          <w:sz w:val="20"/>
          <w:szCs w:val="20"/>
        </w:rPr>
        <w:t>OpneMP</w:t>
      </w:r>
      <w:r w:rsidR="00F13CC6" w:rsidRPr="00AD766C">
        <w:rPr>
          <w:rFonts w:hint="eastAsia"/>
          <w:sz w:val="20"/>
          <w:szCs w:val="20"/>
        </w:rPr>
        <w:t>無効化時</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B4E" w14:paraId="5021DDDF" w14:textId="77777777" w:rsidTr="0002519B">
        <w:tc>
          <w:tcPr>
            <w:tcW w:w="8494" w:type="dxa"/>
          </w:tcPr>
          <w:p w14:paraId="57E03A1A" w14:textId="3462DCD9" w:rsidR="00F0233E" w:rsidRPr="00DD51B6" w:rsidRDefault="006970ED" w:rsidP="006970ED">
            <w:pPr>
              <w:pStyle w:val="2-"/>
              <w:rPr>
                <w:color w:val="auto"/>
              </w:rPr>
            </w:pPr>
            <w:r w:rsidRPr="006970ED">
              <w:rPr>
                <w:color w:val="auto"/>
              </w:rPr>
              <w:t>prime_num=17984, prime_total=1709600813, sum=7999999999000, time=</w:t>
            </w:r>
            <w:r w:rsidRPr="00F13CC6">
              <w:rPr>
                <w:color w:val="FF0000"/>
              </w:rPr>
              <w:t>7.192203</w:t>
            </w:r>
            <w:r w:rsidR="00F13CC6">
              <w:rPr>
                <w:color w:val="FF0000"/>
              </w:rPr>
              <w:t xml:space="preserve"> sec</w:t>
            </w:r>
          </w:p>
        </w:tc>
      </w:tr>
    </w:tbl>
    <w:p w14:paraId="161FBC9D" w14:textId="49D28373" w:rsidR="00F13CC6" w:rsidRPr="00F13CC6" w:rsidRDefault="00F13CC6" w:rsidP="00F13CC6">
      <w:pPr>
        <w:pStyle w:val="a9"/>
        <w:keepNext/>
        <w:widowControl/>
        <w:rPr>
          <w:sz w:val="20"/>
          <w:szCs w:val="20"/>
        </w:rPr>
      </w:pPr>
      <w:r w:rsidRPr="00E32152">
        <w:rPr>
          <w:rFonts w:hint="eastAsia"/>
          <w:color w:val="FF0000"/>
          <w:sz w:val="20"/>
          <w:szCs w:val="20"/>
        </w:rPr>
        <w:t>↓（実行結果）</w:t>
      </w:r>
      <w:r w:rsidRPr="00AD766C">
        <w:rPr>
          <w:rFonts w:hint="eastAsia"/>
          <w:sz w:val="20"/>
          <w:szCs w:val="20"/>
        </w:rPr>
        <w:t>※</w:t>
      </w:r>
      <w:r w:rsidRPr="00AD766C">
        <w:rPr>
          <w:rFonts w:hint="eastAsia"/>
          <w:sz w:val="20"/>
          <w:szCs w:val="20"/>
        </w:rPr>
        <w:t>OpneMP</w:t>
      </w:r>
      <w:r w:rsidRPr="00AD766C">
        <w:rPr>
          <w:rFonts w:hint="eastAsia"/>
          <w:sz w:val="20"/>
          <w:szCs w:val="20"/>
        </w:rPr>
        <w:t>有効化時</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13CC6" w14:paraId="2001C1A1" w14:textId="77777777" w:rsidTr="0002519B">
        <w:tc>
          <w:tcPr>
            <w:tcW w:w="8494" w:type="dxa"/>
          </w:tcPr>
          <w:p w14:paraId="030B4FFB" w14:textId="77777777" w:rsidR="00F13CC6" w:rsidRPr="006970ED" w:rsidRDefault="00F13CC6" w:rsidP="0002519B">
            <w:pPr>
              <w:pStyle w:val="2-"/>
              <w:rPr>
                <w:color w:val="auto"/>
              </w:rPr>
            </w:pPr>
            <w:r w:rsidRPr="006970ED">
              <w:rPr>
                <w:color w:val="auto"/>
              </w:rPr>
              <w:t>omp_get_num_procs()=8</w:t>
            </w:r>
          </w:p>
          <w:p w14:paraId="6407F7F8" w14:textId="77777777" w:rsidR="00F13CC6" w:rsidRPr="006970ED" w:rsidRDefault="00F13CC6" w:rsidP="0002519B">
            <w:pPr>
              <w:pStyle w:val="2-"/>
              <w:rPr>
                <w:color w:val="auto"/>
              </w:rPr>
            </w:pPr>
            <w:r w:rsidRPr="006970ED">
              <w:rPr>
                <w:color w:val="auto"/>
              </w:rPr>
              <w:t>omp_get_max_threads()=8</w:t>
            </w:r>
          </w:p>
          <w:p w14:paraId="20C0D03F" w14:textId="4FBF32FE" w:rsidR="00F13CC6" w:rsidRPr="00DD51B6" w:rsidRDefault="00F13CC6" w:rsidP="0002519B">
            <w:pPr>
              <w:pStyle w:val="2-"/>
              <w:rPr>
                <w:color w:val="auto"/>
              </w:rPr>
            </w:pPr>
            <w:r w:rsidRPr="006970ED">
              <w:rPr>
                <w:color w:val="auto"/>
              </w:rPr>
              <w:t>prime_num=17984, prime_total=1709600813, sum=7999999999000, time=</w:t>
            </w:r>
            <w:r w:rsidRPr="00F13CC6">
              <w:rPr>
                <w:color w:val="FF0000"/>
              </w:rPr>
              <w:t>1.870132</w:t>
            </w:r>
            <w:r>
              <w:rPr>
                <w:color w:val="FF0000"/>
              </w:rPr>
              <w:t xml:space="preserve"> sec</w:t>
            </w:r>
          </w:p>
        </w:tc>
      </w:tr>
    </w:tbl>
    <w:p w14:paraId="6B481950" w14:textId="41545FDE" w:rsidR="00F723F0" w:rsidRDefault="00F723F0" w:rsidP="00F723F0">
      <w:pPr>
        <w:pStyle w:val="a9"/>
        <w:spacing w:beforeLines="50" w:before="180"/>
        <w:ind w:firstLine="283"/>
      </w:pPr>
      <w:r>
        <w:rPr>
          <w:rFonts w:hint="eastAsia"/>
        </w:rPr>
        <w:t>細かい解説は省略するが、処理によって</w:t>
      </w:r>
      <w:r w:rsidR="00581543">
        <w:rPr>
          <w:rFonts w:hint="eastAsia"/>
        </w:rPr>
        <w:t>効果が</w:t>
      </w:r>
      <w:r>
        <w:rPr>
          <w:rFonts w:hint="eastAsia"/>
        </w:rPr>
        <w:t>大きいこ</w:t>
      </w:r>
      <w:r w:rsidR="00581543">
        <w:rPr>
          <w:rFonts w:hint="eastAsia"/>
        </w:rPr>
        <w:t>とは確認できる</w:t>
      </w:r>
      <w:r w:rsidR="00AD766C">
        <w:rPr>
          <w:rFonts w:hint="eastAsia"/>
        </w:rPr>
        <w:t>。しかし</w:t>
      </w:r>
      <w:r w:rsidR="00581543">
        <w:rPr>
          <w:rFonts w:hint="eastAsia"/>
        </w:rPr>
        <w:t>、</w:t>
      </w:r>
      <w:r w:rsidR="00AD766C">
        <w:rPr>
          <w:rFonts w:hint="eastAsia"/>
        </w:rPr>
        <w:t>処理に</w:t>
      </w:r>
      <w:r w:rsidR="00581543">
        <w:rPr>
          <w:rFonts w:hint="eastAsia"/>
        </w:rPr>
        <w:t>制約も多く、思い通りの制御は難しい。</w:t>
      </w:r>
    </w:p>
    <w:p w14:paraId="5CEEA169" w14:textId="77777777" w:rsidR="00F723F0" w:rsidRDefault="00F723F0" w:rsidP="00F723F0">
      <w:pPr>
        <w:pStyle w:val="a9"/>
        <w:ind w:firstLine="283"/>
      </w:pPr>
      <w:r>
        <w:rPr>
          <w:rFonts w:hint="eastAsia"/>
        </w:rPr>
        <w:t>慣れないと正確な指定がしにくい</w:t>
      </w:r>
      <w:r w:rsidR="00AD766C">
        <w:rPr>
          <w:rFonts w:hint="eastAsia"/>
        </w:rPr>
        <w:t>。例えば、「</w:t>
      </w:r>
      <w:r w:rsidR="00AD766C" w:rsidRPr="00F723F0">
        <w:rPr>
          <w:rFonts w:ascii="ＭＳ ゴシック" w:hAnsi="ＭＳ ゴシック" w:hint="eastAsia"/>
          <w:color w:val="0070C0"/>
        </w:rPr>
        <w:t>#pragma o</w:t>
      </w:r>
      <w:r w:rsidR="00AD766C" w:rsidRPr="00F723F0">
        <w:rPr>
          <w:rFonts w:ascii="ＭＳ ゴシック" w:hAnsi="ＭＳ ゴシック"/>
          <w:color w:val="0070C0"/>
        </w:rPr>
        <w:t>mp parallel for</w:t>
      </w:r>
      <w:r w:rsidR="00AD766C">
        <w:rPr>
          <w:rFonts w:hint="eastAsia"/>
        </w:rPr>
        <w:t>」の「</w:t>
      </w:r>
      <w:r w:rsidR="00AD766C" w:rsidRPr="00F723F0">
        <w:rPr>
          <w:rFonts w:ascii="ＭＳ ゴシック" w:hAnsi="ＭＳ ゴシック" w:hint="eastAsia"/>
          <w:color w:val="0070C0"/>
        </w:rPr>
        <w:t>for</w:t>
      </w:r>
      <w:r w:rsidR="00AD766C">
        <w:rPr>
          <w:rFonts w:hint="eastAsia"/>
        </w:rPr>
        <w:t>」が抜けても動作するが、誤った計算結果になる。</w:t>
      </w:r>
      <w:r>
        <w:rPr>
          <w:rFonts w:hint="eastAsia"/>
        </w:rPr>
        <w:t>ほか、「</w:t>
      </w:r>
      <w:r w:rsidRPr="00F723F0">
        <w:rPr>
          <w:rFonts w:ascii="ＭＳ ゴシック" w:hAnsi="ＭＳ ゴシック" w:hint="eastAsia"/>
          <w:color w:val="0070C0"/>
        </w:rPr>
        <w:t>#pragma o</w:t>
      </w:r>
      <w:r w:rsidRPr="00F723F0">
        <w:rPr>
          <w:rFonts w:ascii="ＭＳ ゴシック" w:hAnsi="ＭＳ ゴシック"/>
          <w:color w:val="0070C0"/>
        </w:rPr>
        <w:t xml:space="preserve">mp parallel </w:t>
      </w:r>
      <w:r>
        <w:rPr>
          <w:rFonts w:ascii="ＭＳ ゴシック" w:hAnsi="ＭＳ ゴシック"/>
          <w:color w:val="0070C0"/>
        </w:rPr>
        <w:t>private(var)</w:t>
      </w:r>
      <w:r>
        <w:rPr>
          <w:rFonts w:hint="eastAsia"/>
        </w:rPr>
        <w:t>」の「</w:t>
      </w:r>
      <w:r>
        <w:rPr>
          <w:rFonts w:ascii="ＭＳ ゴシック" w:hAnsi="ＭＳ ゴシック"/>
          <w:color w:val="0070C0"/>
        </w:rPr>
        <w:t>private(var)</w:t>
      </w:r>
      <w:r>
        <w:rPr>
          <w:rFonts w:hint="eastAsia"/>
        </w:rPr>
        <w:t>」でブロック内のローカル変数を指定しないと正しく変数の値が扱われな</w:t>
      </w:r>
      <w:r>
        <w:rPr>
          <w:rFonts w:hint="eastAsia"/>
        </w:rPr>
        <w:lastRenderedPageBreak/>
        <w:t>い、といった面倒が多い。</w:t>
      </w:r>
    </w:p>
    <w:p w14:paraId="473BF60E" w14:textId="49B32A36" w:rsidR="00581543" w:rsidRDefault="00AD766C" w:rsidP="00F723F0">
      <w:pPr>
        <w:pStyle w:val="a9"/>
        <w:ind w:firstLine="283"/>
      </w:pPr>
      <w:r>
        <w:rPr>
          <w:rFonts w:hint="eastAsia"/>
        </w:rPr>
        <w:t>OpenMP</w:t>
      </w:r>
      <w:r>
        <w:rPr>
          <w:rFonts w:hint="eastAsia"/>
        </w:rPr>
        <w:t>有効化時と無効化時を切り替えて検算</w:t>
      </w:r>
      <w:r w:rsidR="00F723F0">
        <w:rPr>
          <w:rFonts w:hint="eastAsia"/>
        </w:rPr>
        <w:t>し、ロジックに誤りがないことを確認する</w:t>
      </w:r>
      <w:r>
        <w:rPr>
          <w:rFonts w:hint="eastAsia"/>
        </w:rPr>
        <w:t>ことが必須となる。</w:t>
      </w:r>
    </w:p>
    <w:p w14:paraId="11EE2663" w14:textId="278614C4" w:rsidR="00A5575B" w:rsidRPr="00F13CC6" w:rsidRDefault="00A5575B" w:rsidP="00AD766C">
      <w:pPr>
        <w:pStyle w:val="a9"/>
        <w:spacing w:beforeLines="50" w:before="180"/>
        <w:ind w:firstLine="283"/>
      </w:pPr>
      <w:r>
        <w:rPr>
          <w:rFonts w:hint="eastAsia"/>
        </w:rPr>
        <w:t>スレッドの制御は通常のスレッドと同様に、</w:t>
      </w:r>
      <w:r>
        <w:rPr>
          <w:rFonts w:hint="eastAsia"/>
        </w:rPr>
        <w:t>OS</w:t>
      </w:r>
      <w:r>
        <w:rPr>
          <w:rFonts w:hint="eastAsia"/>
        </w:rPr>
        <w:t>によってスケジューリングされる。スタックサイズは直接指定できず、環境変数によって設定する。ほか、ロック機構なども用意されている。</w:t>
      </w:r>
    </w:p>
    <w:p w14:paraId="191D911F" w14:textId="6F4513A7" w:rsidR="00A30AAF" w:rsidRDefault="00A30AAF" w:rsidP="00A30AAF">
      <w:pPr>
        <w:pStyle w:val="2"/>
      </w:pPr>
      <w:bookmarkStart w:id="58" w:name="_Toc378420085"/>
      <w:r>
        <w:rPr>
          <w:rFonts w:hint="eastAsia"/>
        </w:rPr>
        <w:t>ファイバースレッド</w:t>
      </w:r>
      <w:r w:rsidR="0002519B">
        <w:rPr>
          <w:rFonts w:hint="eastAsia"/>
        </w:rPr>
        <w:t>／コルーチン</w:t>
      </w:r>
      <w:bookmarkEnd w:id="58"/>
    </w:p>
    <w:p w14:paraId="1E550178" w14:textId="5EF3223F" w:rsidR="00A30AAF" w:rsidRDefault="0002519B" w:rsidP="00A30AAF">
      <w:pPr>
        <w:pStyle w:val="a9"/>
        <w:ind w:firstLine="283"/>
      </w:pPr>
      <w:r>
        <w:t>「</w:t>
      </w:r>
      <w:r w:rsidR="005B0E26">
        <w:t>ファイバースレッド</w:t>
      </w:r>
      <w:r>
        <w:t>」</w:t>
      </w:r>
      <w:r w:rsidR="005B0E26">
        <w:t>はノンプリエンプティブなマルチタスクの仕組みである。</w:t>
      </w:r>
    </w:p>
    <w:p w14:paraId="76C6721E" w14:textId="75A4102B" w:rsidR="00475B32" w:rsidRDefault="00D35801" w:rsidP="00A30AAF">
      <w:pPr>
        <w:pStyle w:val="a9"/>
        <w:ind w:firstLine="283"/>
      </w:pPr>
      <w:r>
        <w:rPr>
          <w:rFonts w:hint="eastAsia"/>
        </w:rPr>
        <w:t>OS</w:t>
      </w:r>
      <w:r>
        <w:rPr>
          <w:rFonts w:hint="eastAsia"/>
        </w:rPr>
        <w:t>のコンテキストスイッチに頼らず、自分で明示的に</w:t>
      </w:r>
      <w:r w:rsidR="0002519B">
        <w:rPr>
          <w:rFonts w:hint="eastAsia"/>
        </w:rPr>
        <w:t>タスクの</w:t>
      </w:r>
      <w:r>
        <w:rPr>
          <w:rFonts w:hint="eastAsia"/>
        </w:rPr>
        <w:t>切り替えを行う</w:t>
      </w:r>
      <w:r w:rsidR="0002519B">
        <w:rPr>
          <w:rFonts w:hint="eastAsia"/>
        </w:rPr>
        <w:t>必要がある</w:t>
      </w:r>
      <w:r w:rsidR="00475B32">
        <w:rPr>
          <w:rFonts w:hint="eastAsia"/>
        </w:rPr>
        <w:t>。当然並列処理は不可能だが、</w:t>
      </w:r>
      <w:r w:rsidR="00475B32">
        <w:rPr>
          <w:rFonts w:hint="eastAsia"/>
        </w:rPr>
        <w:t>OS</w:t>
      </w:r>
      <w:r w:rsidR="00475B32">
        <w:rPr>
          <w:rFonts w:hint="eastAsia"/>
        </w:rPr>
        <w:t>の負担が軽い分、軽量なスレッド管理手法である</w:t>
      </w:r>
      <w:r>
        <w:rPr>
          <w:rFonts w:hint="eastAsia"/>
        </w:rPr>
        <w:t>。</w:t>
      </w:r>
    </w:p>
    <w:p w14:paraId="697CDAE2" w14:textId="5E77F3EF" w:rsidR="005B0E26" w:rsidRDefault="0002519B" w:rsidP="00A30AAF">
      <w:pPr>
        <w:pStyle w:val="a9"/>
        <w:ind w:firstLine="283"/>
      </w:pPr>
      <w:r>
        <w:rPr>
          <w:rFonts w:hint="eastAsia"/>
        </w:rPr>
        <w:t>通常のスレッドと同様に、それぞれのファイバースレッドが独自にスタック領域を持つので、ライフサイクルの長いプログラムを平行動作させることができる。</w:t>
      </w:r>
      <w:r w:rsidR="00475B32">
        <w:rPr>
          <w:rFonts w:hint="eastAsia"/>
        </w:rPr>
        <w:t>明示的なスレッドの解放を行わないと、（同一スレッド上の）他のタスクをブロックしてしまうので注意が必要。</w:t>
      </w:r>
    </w:p>
    <w:p w14:paraId="24020A84" w14:textId="77777777" w:rsidR="00B43226" w:rsidRDefault="0002519B" w:rsidP="00B43226">
      <w:pPr>
        <w:pStyle w:val="a9"/>
        <w:spacing w:beforeLines="50" w:before="180"/>
        <w:ind w:firstLine="283"/>
      </w:pPr>
      <w:r>
        <w:rPr>
          <w:rFonts w:hint="eastAsia"/>
        </w:rPr>
        <w:t>ファイバースレッドは「コルーチン」とも言われる。</w:t>
      </w:r>
    </w:p>
    <w:p w14:paraId="392C5EC4" w14:textId="77777777" w:rsidR="00B43226" w:rsidRDefault="0002519B" w:rsidP="00A30AAF">
      <w:pPr>
        <w:pStyle w:val="a9"/>
        <w:ind w:firstLine="283"/>
      </w:pPr>
      <w:r>
        <w:rPr>
          <w:rFonts w:hint="eastAsia"/>
        </w:rPr>
        <w:t>「コルーチン」は、</w:t>
      </w:r>
      <w:r>
        <w:rPr>
          <w:rFonts w:hint="eastAsia"/>
        </w:rPr>
        <w:t>Lua</w:t>
      </w:r>
      <w:r>
        <w:t>や</w:t>
      </w:r>
      <w:r>
        <w:rPr>
          <w:rFonts w:hint="eastAsia"/>
        </w:rPr>
        <w:t>Sq</w:t>
      </w:r>
      <w:r>
        <w:t>irre</w:t>
      </w:r>
      <w:r>
        <w:rPr>
          <w:rFonts w:hint="eastAsia"/>
        </w:rPr>
        <w:t>l</w:t>
      </w:r>
      <w:r>
        <w:rPr>
          <w:rFonts w:hint="eastAsia"/>
        </w:rPr>
        <w:t>などの汎用スクリプト言語や、</w:t>
      </w:r>
      <w:r>
        <w:rPr>
          <w:rFonts w:hint="eastAsia"/>
        </w:rPr>
        <w:t>C#</w:t>
      </w:r>
      <w:r>
        <w:rPr>
          <w:rFonts w:hint="eastAsia"/>
        </w:rPr>
        <w:t>などで採用している仕組みで、</w:t>
      </w:r>
      <w:r w:rsidR="00B43226">
        <w:rPr>
          <w:rFonts w:hint="eastAsia"/>
        </w:rPr>
        <w:t>ファイバースレッドと同じく独自のスタック領域を持ったノンプリエンプティブなマルチタスクである。</w:t>
      </w:r>
    </w:p>
    <w:p w14:paraId="1F1677BC" w14:textId="46BA9DB7" w:rsidR="0002519B" w:rsidRDefault="00B43226" w:rsidP="00A30AAF">
      <w:pPr>
        <w:pStyle w:val="a9"/>
        <w:ind w:firstLine="283"/>
      </w:pPr>
      <w:r>
        <w:rPr>
          <w:rFonts w:hint="eastAsia"/>
        </w:rPr>
        <w:t>汎用スクリプト言語のコルーチンは、ゲームでもよく用いられる。</w:t>
      </w:r>
      <w:r w:rsidR="00475B32">
        <w:rPr>
          <w:rFonts w:hint="eastAsia"/>
        </w:rPr>
        <w:t>例えば、キャラクターの意思決定処理（</w:t>
      </w:r>
      <w:r w:rsidR="00475B32">
        <w:rPr>
          <w:rFonts w:hint="eastAsia"/>
        </w:rPr>
        <w:t>AI</w:t>
      </w:r>
      <w:r w:rsidR="00475B32">
        <w:rPr>
          <w:rFonts w:hint="eastAsia"/>
        </w:rPr>
        <w:t>）をコルーチン化する</w:t>
      </w:r>
      <w:r w:rsidR="008A6EF3">
        <w:rPr>
          <w:rFonts w:hint="eastAsia"/>
        </w:rPr>
        <w:t>ことで、シーンに登場するキャラ一それぞれに意思決定処理のインスタンスを持たせることができる。</w:t>
      </w:r>
    </w:p>
    <w:p w14:paraId="4C705DF4" w14:textId="77777777" w:rsidR="008D755E" w:rsidRDefault="00475B32" w:rsidP="00CC6FF7">
      <w:pPr>
        <w:pStyle w:val="a9"/>
        <w:keepNext/>
        <w:widowControl/>
        <w:spacing w:beforeLines="50" w:before="180"/>
        <w:ind w:firstLine="283"/>
      </w:pPr>
      <w:r>
        <w:rPr>
          <w:rFonts w:hint="eastAsia"/>
        </w:rPr>
        <w:lastRenderedPageBreak/>
        <w:t>ファイバースレッドの</w:t>
      </w:r>
      <w:r w:rsidR="008A6EF3">
        <w:rPr>
          <w:rFonts w:hint="eastAsia"/>
        </w:rPr>
        <w:t>使いどころとしては、「並列処理の待ち受け」という方法がある。</w:t>
      </w:r>
    </w:p>
    <w:p w14:paraId="29A0E74A" w14:textId="0DD12D30" w:rsidR="008D755E" w:rsidRDefault="008A6EF3" w:rsidP="00CC6FF7">
      <w:pPr>
        <w:pStyle w:val="a9"/>
        <w:keepNext/>
        <w:widowControl/>
        <w:ind w:firstLine="283"/>
      </w:pPr>
      <w:r>
        <w:rPr>
          <w:rFonts w:hint="eastAsia"/>
        </w:rPr>
        <w:t>外部プロセッサで全く別のプログラムを動作させる場合に、その完了をファイバースレッドで待ち受ける</w:t>
      </w:r>
      <w:r w:rsidR="008D755E">
        <w:rPr>
          <w:rFonts w:hint="eastAsia"/>
        </w:rPr>
        <w:t>手法である。</w:t>
      </w:r>
    </w:p>
    <w:p w14:paraId="25BD66E2" w14:textId="77777777" w:rsidR="002F7CC9" w:rsidRDefault="008D755E" w:rsidP="00CC6FF7">
      <w:pPr>
        <w:pStyle w:val="a9"/>
        <w:keepNext/>
        <w:widowControl/>
        <w:ind w:firstLine="283"/>
      </w:pPr>
      <w:r>
        <w:t>これにより、</w:t>
      </w:r>
      <w:r>
        <w:rPr>
          <w:rFonts w:hint="eastAsia"/>
        </w:rPr>
        <w:t>外部プログラムを透過的に自身のスレッドに見立てることができる。外部プログラム完了後の処理を行うが、ほとんどは単なる待ち受けであるため、普通のスレッドではなくファイバースレッドを用いることで、</w:t>
      </w:r>
      <w:r>
        <w:rPr>
          <w:rFonts w:hint="eastAsia"/>
        </w:rPr>
        <w:t>OS</w:t>
      </w:r>
      <w:r>
        <w:rPr>
          <w:rFonts w:hint="eastAsia"/>
        </w:rPr>
        <w:t>やリソース消費の負担を軽減する。</w:t>
      </w:r>
    </w:p>
    <w:p w14:paraId="07735C72" w14:textId="6E20A306" w:rsidR="008D755E" w:rsidRDefault="002F7CC9" w:rsidP="00CC6FF7">
      <w:pPr>
        <w:pStyle w:val="a9"/>
        <w:keepNext/>
        <w:widowControl/>
        <w:ind w:firstLine="283"/>
      </w:pPr>
      <w:r>
        <w:rPr>
          <w:rFonts w:hint="eastAsia"/>
        </w:rPr>
        <w:t>スタック領域の割り当てなど、多少のリソース消費は生じるが、コールバック処理にするよりも安全で、一括処理にするよりも局所化された柔軟なプログラム構造にできる。</w:t>
      </w:r>
    </w:p>
    <w:p w14:paraId="04FD6B0C" w14:textId="7A6F41D9" w:rsidR="0002519B" w:rsidRDefault="00F17177" w:rsidP="00CC6FF7">
      <w:pPr>
        <w:pStyle w:val="a9"/>
        <w:keepNext/>
        <w:widowControl/>
        <w:ind w:firstLine="283"/>
      </w:pPr>
      <w:r>
        <w:rPr>
          <w:rFonts w:hint="eastAsia"/>
        </w:rPr>
        <w:t>この手法は、</w:t>
      </w:r>
      <w:r w:rsidR="008A6EF3">
        <w:rPr>
          <w:rFonts w:hint="eastAsia"/>
        </w:rPr>
        <w:t>PS3</w:t>
      </w:r>
      <w:r w:rsidR="008A6EF3">
        <w:rPr>
          <w:rFonts w:hint="eastAsia"/>
        </w:rPr>
        <w:t>の</w:t>
      </w:r>
      <w:r w:rsidR="008A6EF3">
        <w:rPr>
          <w:rFonts w:hint="eastAsia"/>
        </w:rPr>
        <w:t>SPU</w:t>
      </w:r>
      <w:r w:rsidR="008A6EF3">
        <w:rPr>
          <w:rFonts w:hint="eastAsia"/>
        </w:rPr>
        <w:t>の</w:t>
      </w:r>
      <w:r w:rsidR="008D755E">
        <w:rPr>
          <w:rFonts w:hint="eastAsia"/>
        </w:rPr>
        <w:t>処理待ちによく用いられている。</w:t>
      </w:r>
      <w:r>
        <w:rPr>
          <w:rFonts w:hint="eastAsia"/>
        </w:rPr>
        <w:t>ほか、</w:t>
      </w:r>
      <w:r w:rsidR="008D755E">
        <w:rPr>
          <w:rFonts w:hint="eastAsia"/>
        </w:rPr>
        <w:t>GPGPU</w:t>
      </w:r>
      <w:r w:rsidR="008D755E">
        <w:rPr>
          <w:rFonts w:hint="eastAsia"/>
        </w:rPr>
        <w:t>やグリッド</w:t>
      </w:r>
      <w:r w:rsidR="00AE6E8E">
        <w:rPr>
          <w:rFonts w:hint="eastAsia"/>
        </w:rPr>
        <w:t>・</w:t>
      </w:r>
      <w:r>
        <w:rPr>
          <w:rFonts w:hint="eastAsia"/>
        </w:rPr>
        <w:t>コンピューティング</w:t>
      </w:r>
      <w:r w:rsidR="008D755E">
        <w:rPr>
          <w:rFonts w:hint="eastAsia"/>
        </w:rPr>
        <w:t>などへの利用が考えられる。</w:t>
      </w:r>
    </w:p>
    <w:p w14:paraId="0EB43AF8" w14:textId="40A90908" w:rsidR="00ED3FCC" w:rsidRDefault="00ED3FCC" w:rsidP="00ED3FCC">
      <w:pPr>
        <w:pStyle w:val="a9"/>
        <w:keepNext/>
        <w:widowControl/>
        <w:spacing w:beforeLines="50" w:before="180"/>
        <w:ind w:firstLineChars="0" w:firstLine="0"/>
      </w:pPr>
      <w:r>
        <w:t>ファイバースレッド</w:t>
      </w:r>
      <w:r>
        <w:rPr>
          <w:rFonts w:hint="eastAsia"/>
        </w:rPr>
        <w:t>の活用例：</w:t>
      </w:r>
    </w:p>
    <w:p w14:paraId="02D2668C" w14:textId="26E91E28" w:rsidR="00F17177" w:rsidRDefault="00CC6FF7" w:rsidP="007C20DC">
      <w:pPr>
        <w:pStyle w:val="a9"/>
        <w:ind w:firstLine="283"/>
      </w:pPr>
      <w:r>
        <w:object w:dxaOrig="9376" w:dyaOrig="5371" w14:anchorId="647EDCC5">
          <v:shape id="_x0000_i1035" type="#_x0000_t75" style="width:368.65pt;height:210.8pt;mso-position-horizontal:absolute;mso-position-vertical:absolute" o:ole="">
            <v:imagedata r:id="rId41" o:title=""/>
          </v:shape>
          <o:OLEObject Type="Embed" ProgID="Visio.Drawing.15" ShapeID="_x0000_i1035" DrawAspect="Content" ObjectID="_1452161945" r:id="rId42"/>
        </w:object>
      </w:r>
    </w:p>
    <w:p w14:paraId="0FC40A40" w14:textId="3335BE92" w:rsidR="007C20DC" w:rsidRDefault="007C20DC" w:rsidP="006E351E">
      <w:pPr>
        <w:pStyle w:val="a9"/>
        <w:keepNext/>
        <w:widowControl/>
        <w:spacing w:beforeLines="50" w:before="180"/>
        <w:ind w:firstLine="283"/>
      </w:pPr>
      <w:r>
        <w:rPr>
          <w:rFonts w:hint="eastAsia"/>
        </w:rPr>
        <w:t>Windows</w:t>
      </w:r>
      <w:r w:rsidR="00474CAE">
        <w:rPr>
          <w:rFonts w:hint="eastAsia"/>
        </w:rPr>
        <w:t>による</w:t>
      </w:r>
      <w:r>
        <w:rPr>
          <w:rFonts w:hint="eastAsia"/>
        </w:rPr>
        <w:t>ファイバースレッド</w:t>
      </w:r>
      <w:r w:rsidR="00474CAE">
        <w:rPr>
          <w:rFonts w:hint="eastAsia"/>
        </w:rPr>
        <w:t>の</w:t>
      </w:r>
      <w:r>
        <w:rPr>
          <w:rFonts w:hint="eastAsia"/>
        </w:rPr>
        <w:t>サンプルプログラムを示す。</w:t>
      </w:r>
    </w:p>
    <w:p w14:paraId="4AB98ABF" w14:textId="46863EF6" w:rsidR="0048628C" w:rsidRDefault="0048628C" w:rsidP="0048628C">
      <w:pPr>
        <w:pStyle w:val="a9"/>
        <w:keepNext/>
        <w:widowControl/>
        <w:spacing w:beforeLines="50" w:before="180"/>
        <w:ind w:firstLineChars="0" w:firstLine="0"/>
      </w:pPr>
      <w:r>
        <w:t>ファイバースレッド</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8628C" w14:paraId="49C9B4B1" w14:textId="77777777" w:rsidTr="003127F1">
        <w:tc>
          <w:tcPr>
            <w:tcW w:w="8494" w:type="dxa"/>
          </w:tcPr>
          <w:p w14:paraId="7C076665" w14:textId="77777777" w:rsidR="0048628C" w:rsidRDefault="0048628C" w:rsidP="0048628C">
            <w:pPr>
              <w:pStyle w:val="2-"/>
            </w:pPr>
            <w:r>
              <w:t>#include &lt;stdio.h&gt;</w:t>
            </w:r>
          </w:p>
          <w:p w14:paraId="42F029B3" w14:textId="77777777" w:rsidR="0048628C" w:rsidRDefault="0048628C" w:rsidP="0048628C">
            <w:pPr>
              <w:pStyle w:val="2-"/>
            </w:pPr>
            <w:r>
              <w:t>#include &lt;stdlib.h&gt;</w:t>
            </w:r>
          </w:p>
          <w:p w14:paraId="127C9F5B" w14:textId="77777777" w:rsidR="0048628C" w:rsidRDefault="0048628C" w:rsidP="0048628C">
            <w:pPr>
              <w:pStyle w:val="2-"/>
            </w:pPr>
          </w:p>
          <w:p w14:paraId="51FA2C0A" w14:textId="77777777" w:rsidR="0048628C" w:rsidRDefault="0048628C" w:rsidP="0048628C">
            <w:pPr>
              <w:pStyle w:val="2-"/>
            </w:pPr>
            <w:r>
              <w:t>#include &lt;Windows.h&gt;</w:t>
            </w:r>
          </w:p>
          <w:p w14:paraId="05786E80" w14:textId="77777777" w:rsidR="0048628C" w:rsidRDefault="0048628C" w:rsidP="0048628C">
            <w:pPr>
              <w:pStyle w:val="2-"/>
            </w:pPr>
            <w:r>
              <w:t>#include &lt;Process.h&gt;</w:t>
            </w:r>
          </w:p>
          <w:p w14:paraId="7833E96E" w14:textId="77777777" w:rsidR="0048628C" w:rsidRDefault="0048628C" w:rsidP="0048628C">
            <w:pPr>
              <w:pStyle w:val="2-"/>
            </w:pPr>
          </w:p>
          <w:p w14:paraId="7A8F255B" w14:textId="77777777" w:rsidR="0048628C" w:rsidRPr="0048628C" w:rsidRDefault="0048628C" w:rsidP="0048628C">
            <w:pPr>
              <w:pStyle w:val="2-"/>
              <w:rPr>
                <w:color w:val="00B050"/>
              </w:rPr>
            </w:pPr>
            <w:r w:rsidRPr="0048628C">
              <w:rPr>
                <w:rFonts w:hint="eastAsia"/>
                <w:color w:val="00B050"/>
              </w:rPr>
              <w:t>//スレッドローカルストレージ(TLS)</w:t>
            </w:r>
          </w:p>
          <w:p w14:paraId="609912C3" w14:textId="77777777" w:rsidR="0048628C" w:rsidRDefault="0048628C" w:rsidP="0048628C">
            <w:pPr>
              <w:pStyle w:val="2-"/>
            </w:pPr>
            <w:r>
              <w:rPr>
                <w:rFonts w:hint="eastAsia"/>
              </w:rPr>
              <w:t>#define   _TLS __declspec(thread)</w:t>
            </w:r>
            <w:r w:rsidRPr="0048628C">
              <w:rPr>
                <w:rFonts w:hint="eastAsia"/>
                <w:color w:val="00B050"/>
              </w:rPr>
              <w:t>//Visual C++固有版TLS指定</w:t>
            </w:r>
          </w:p>
          <w:p w14:paraId="6B71A2AC" w14:textId="77777777" w:rsidR="0048628C" w:rsidRPr="0048628C" w:rsidRDefault="0048628C" w:rsidP="0048628C">
            <w:pPr>
              <w:pStyle w:val="2-"/>
              <w:rPr>
                <w:color w:val="00B050"/>
              </w:rPr>
            </w:pPr>
            <w:r w:rsidRPr="0048628C">
              <w:rPr>
                <w:rFonts w:hint="eastAsia"/>
                <w:color w:val="00B050"/>
              </w:rPr>
              <w:t>//#define _TLS thread_local      //C++11仕様版TLS指定：Visual C++ 2013 では未対応</w:t>
            </w:r>
          </w:p>
          <w:p w14:paraId="017A868A" w14:textId="77777777" w:rsidR="0048628C" w:rsidRDefault="0048628C" w:rsidP="0048628C">
            <w:pPr>
              <w:pStyle w:val="2-"/>
            </w:pPr>
          </w:p>
          <w:p w14:paraId="54881EE5" w14:textId="77777777" w:rsidR="0048628C" w:rsidRPr="0048628C" w:rsidRDefault="0048628C" w:rsidP="0048628C">
            <w:pPr>
              <w:pStyle w:val="2-"/>
              <w:rPr>
                <w:color w:val="00B050"/>
              </w:rPr>
            </w:pPr>
            <w:r w:rsidRPr="0048628C">
              <w:rPr>
                <w:rFonts w:hint="eastAsia"/>
                <w:color w:val="00B050"/>
              </w:rPr>
              <w:t>//ファイバースレッド管理情報</w:t>
            </w:r>
          </w:p>
          <w:p w14:paraId="48D21793" w14:textId="77777777" w:rsidR="0048628C" w:rsidRPr="0048628C" w:rsidRDefault="0048628C" w:rsidP="0048628C">
            <w:pPr>
              <w:pStyle w:val="2-"/>
              <w:rPr>
                <w:color w:val="00B050"/>
              </w:rPr>
            </w:pPr>
            <w:r>
              <w:rPr>
                <w:rFonts w:hint="eastAsia"/>
              </w:rPr>
              <w:t xml:space="preserve">static const int FIBER_MAX = 3;      </w:t>
            </w:r>
            <w:r w:rsidRPr="0048628C">
              <w:rPr>
                <w:rFonts w:hint="eastAsia"/>
                <w:color w:val="00B050"/>
              </w:rPr>
              <w:t>//ファイバースレッドの最大数</w:t>
            </w:r>
          </w:p>
          <w:p w14:paraId="3EDF4F80" w14:textId="77777777" w:rsidR="0048628C" w:rsidRDefault="0048628C" w:rsidP="0048628C">
            <w:pPr>
              <w:pStyle w:val="2-"/>
            </w:pPr>
            <w:r>
              <w:rPr>
                <w:rFonts w:hint="eastAsia"/>
              </w:rPr>
              <w:t xml:space="preserve">_TLS </w:t>
            </w:r>
            <w:r w:rsidRPr="0048628C">
              <w:rPr>
                <w:rFonts w:hint="eastAsia"/>
                <w:color w:val="FF0000"/>
              </w:rPr>
              <w:t>LPVOID s_pFiler[FIBER_MAX]</w:t>
            </w:r>
            <w:r>
              <w:rPr>
                <w:rFonts w:hint="eastAsia"/>
              </w:rPr>
              <w:t xml:space="preserve"> = {};</w:t>
            </w:r>
            <w:r w:rsidRPr="0048628C">
              <w:rPr>
                <w:rFonts w:hint="eastAsia"/>
                <w:color w:val="00B050"/>
              </w:rPr>
              <w:t>//ファイバースレッドのインスタンスのポインター</w:t>
            </w:r>
          </w:p>
          <w:p w14:paraId="17F9A6F6" w14:textId="77777777" w:rsidR="0048628C" w:rsidRDefault="0048628C" w:rsidP="0048628C">
            <w:pPr>
              <w:pStyle w:val="2-"/>
            </w:pPr>
            <w:r>
              <w:rPr>
                <w:rFonts w:hint="eastAsia"/>
              </w:rPr>
              <w:t xml:space="preserve">_TLS int s_fiberNum = 0;             </w:t>
            </w:r>
            <w:r w:rsidRPr="0048628C">
              <w:rPr>
                <w:rFonts w:hint="eastAsia"/>
                <w:color w:val="00B050"/>
              </w:rPr>
              <w:t>//稼働中のファイバースレッド数</w:t>
            </w:r>
          </w:p>
          <w:p w14:paraId="6CEA385C" w14:textId="5F86ED74" w:rsidR="0048628C" w:rsidRDefault="0048628C" w:rsidP="0048628C">
            <w:pPr>
              <w:pStyle w:val="2-"/>
            </w:pPr>
            <w:r>
              <w:rPr>
                <w:rFonts w:hint="eastAsia"/>
              </w:rPr>
              <w:t xml:space="preserve">_TLS int s_fiberNow = 0;            </w:t>
            </w:r>
            <w:r w:rsidRPr="0048628C">
              <w:rPr>
                <w:rFonts w:hint="eastAsia"/>
                <w:color w:val="00B050"/>
              </w:rPr>
              <w:t xml:space="preserve"> //現在のファイバースレッド</w:t>
            </w:r>
          </w:p>
          <w:p w14:paraId="56505CEC" w14:textId="77777777" w:rsidR="0048628C" w:rsidRDefault="0048628C" w:rsidP="0048628C">
            <w:pPr>
              <w:pStyle w:val="2-"/>
            </w:pPr>
          </w:p>
          <w:p w14:paraId="70812585" w14:textId="77777777" w:rsidR="0048628C" w:rsidRPr="0048628C" w:rsidRDefault="0048628C" w:rsidP="0048628C">
            <w:pPr>
              <w:pStyle w:val="2-"/>
              <w:rPr>
                <w:color w:val="00B050"/>
              </w:rPr>
            </w:pPr>
            <w:r w:rsidRPr="0048628C">
              <w:rPr>
                <w:rFonts w:hint="eastAsia"/>
                <w:color w:val="00B050"/>
              </w:rPr>
              <w:t>//ファイバースレッドが存在するか？</w:t>
            </w:r>
          </w:p>
          <w:p w14:paraId="25894226" w14:textId="77777777" w:rsidR="0048628C" w:rsidRPr="0048628C" w:rsidRDefault="0048628C" w:rsidP="0048628C">
            <w:pPr>
              <w:pStyle w:val="2-"/>
              <w:rPr>
                <w:color w:val="00B050"/>
              </w:rPr>
            </w:pPr>
            <w:r w:rsidRPr="0048628C">
              <w:rPr>
                <w:rFonts w:hint="eastAsia"/>
                <w:color w:val="00B050"/>
              </w:rPr>
              <w:lastRenderedPageBreak/>
              <w:t>//※管理用のスレッドは数に含めない</w:t>
            </w:r>
          </w:p>
          <w:p w14:paraId="1DBB75C3" w14:textId="77777777" w:rsidR="0048628C" w:rsidRDefault="0048628C" w:rsidP="0048628C">
            <w:pPr>
              <w:pStyle w:val="2-"/>
            </w:pPr>
            <w:r>
              <w:t>bool isExistFiberThread()</w:t>
            </w:r>
          </w:p>
          <w:p w14:paraId="3BA17808" w14:textId="77777777" w:rsidR="0048628C" w:rsidRDefault="0048628C" w:rsidP="0048628C">
            <w:pPr>
              <w:pStyle w:val="2-"/>
            </w:pPr>
            <w:r>
              <w:t>{</w:t>
            </w:r>
          </w:p>
          <w:p w14:paraId="3C869B9B" w14:textId="77777777" w:rsidR="0048628C" w:rsidRDefault="0048628C" w:rsidP="0048628C">
            <w:pPr>
              <w:pStyle w:val="2-"/>
            </w:pPr>
            <w:r>
              <w:tab/>
              <w:t>return s_fiberNum &gt; 1;</w:t>
            </w:r>
          </w:p>
          <w:p w14:paraId="130C54D7" w14:textId="77777777" w:rsidR="0048628C" w:rsidRDefault="0048628C" w:rsidP="0048628C">
            <w:pPr>
              <w:pStyle w:val="2-"/>
            </w:pPr>
            <w:r>
              <w:t>}</w:t>
            </w:r>
          </w:p>
          <w:p w14:paraId="5B1F732D" w14:textId="77777777" w:rsidR="0048628C" w:rsidRDefault="0048628C" w:rsidP="0048628C">
            <w:pPr>
              <w:pStyle w:val="2-"/>
            </w:pPr>
          </w:p>
          <w:p w14:paraId="60927297" w14:textId="77777777" w:rsidR="0048628C" w:rsidRPr="0048628C" w:rsidRDefault="0048628C" w:rsidP="0048628C">
            <w:pPr>
              <w:pStyle w:val="2-"/>
              <w:rPr>
                <w:color w:val="00B050"/>
              </w:rPr>
            </w:pPr>
            <w:r w:rsidRPr="0048628C">
              <w:rPr>
                <w:rFonts w:hint="eastAsia"/>
                <w:color w:val="00B050"/>
              </w:rPr>
              <w:t>//ファイバースレッド切り替え</w:t>
            </w:r>
          </w:p>
          <w:p w14:paraId="6D43049D" w14:textId="77777777" w:rsidR="0048628C" w:rsidRDefault="0048628C" w:rsidP="0048628C">
            <w:pPr>
              <w:pStyle w:val="2-"/>
            </w:pPr>
            <w:r>
              <w:t>void switchNextFiber()</w:t>
            </w:r>
          </w:p>
          <w:p w14:paraId="3F14DB3E" w14:textId="77777777" w:rsidR="0048628C" w:rsidRDefault="0048628C" w:rsidP="0048628C">
            <w:pPr>
              <w:pStyle w:val="2-"/>
            </w:pPr>
            <w:r>
              <w:t>{</w:t>
            </w:r>
          </w:p>
          <w:p w14:paraId="1E2BBC0E" w14:textId="77777777" w:rsidR="0048628C" w:rsidRDefault="0048628C" w:rsidP="0048628C">
            <w:pPr>
              <w:pStyle w:val="2-"/>
            </w:pPr>
            <w:r>
              <w:tab/>
              <w:t>if (s_fiberNum == 0)</w:t>
            </w:r>
          </w:p>
          <w:p w14:paraId="0EDA3975" w14:textId="77777777" w:rsidR="0048628C" w:rsidRDefault="0048628C" w:rsidP="0048628C">
            <w:pPr>
              <w:pStyle w:val="2-"/>
            </w:pPr>
            <w:r>
              <w:tab/>
              <w:t>{</w:t>
            </w:r>
          </w:p>
          <w:p w14:paraId="64DB0535" w14:textId="77777777" w:rsidR="0048628C" w:rsidRDefault="0048628C" w:rsidP="0048628C">
            <w:pPr>
              <w:pStyle w:val="2-"/>
            </w:pPr>
            <w:r>
              <w:tab/>
            </w:r>
            <w:r>
              <w:tab/>
              <w:t>fprintf(stdout, "Fiber thread is nothing.\n");</w:t>
            </w:r>
          </w:p>
          <w:p w14:paraId="4163BBF0" w14:textId="77777777" w:rsidR="0048628C" w:rsidRDefault="0048628C" w:rsidP="0048628C">
            <w:pPr>
              <w:pStyle w:val="2-"/>
            </w:pPr>
            <w:r>
              <w:tab/>
            </w:r>
            <w:r>
              <w:tab/>
              <w:t>return;</w:t>
            </w:r>
          </w:p>
          <w:p w14:paraId="2A2DBF6E" w14:textId="77777777" w:rsidR="0048628C" w:rsidRDefault="0048628C" w:rsidP="0048628C">
            <w:pPr>
              <w:pStyle w:val="2-"/>
            </w:pPr>
            <w:r>
              <w:tab/>
              <w:t>}</w:t>
            </w:r>
          </w:p>
          <w:p w14:paraId="38159F40" w14:textId="77777777" w:rsidR="0048628C" w:rsidRDefault="0048628C" w:rsidP="0048628C">
            <w:pPr>
              <w:pStyle w:val="2-"/>
            </w:pPr>
            <w:r>
              <w:tab/>
              <w:t>s_fiberNow = (s_fiberNow + 1) % s_fiberNum;</w:t>
            </w:r>
          </w:p>
          <w:p w14:paraId="308B2E3F" w14:textId="77777777" w:rsidR="0048628C" w:rsidRDefault="0048628C" w:rsidP="0048628C">
            <w:pPr>
              <w:pStyle w:val="2-"/>
            </w:pPr>
            <w:r>
              <w:tab/>
              <w:t>fprintf(stdout, "Fiber thread No.%d is switched.\n", s_fiberNow);</w:t>
            </w:r>
          </w:p>
          <w:p w14:paraId="6679F21D" w14:textId="77777777" w:rsidR="0048628C" w:rsidRDefault="0048628C" w:rsidP="0048628C">
            <w:pPr>
              <w:pStyle w:val="2-"/>
            </w:pPr>
            <w:r>
              <w:tab/>
            </w:r>
            <w:r w:rsidRPr="0048628C">
              <w:rPr>
                <w:color w:val="FF0000"/>
              </w:rPr>
              <w:t>SwitchToFiber(s_pFiler[s_fiberNow]);</w:t>
            </w:r>
          </w:p>
          <w:p w14:paraId="6F4A2A75" w14:textId="77777777" w:rsidR="0048628C" w:rsidRDefault="0048628C" w:rsidP="0048628C">
            <w:pPr>
              <w:pStyle w:val="2-"/>
            </w:pPr>
            <w:r>
              <w:t>}</w:t>
            </w:r>
          </w:p>
          <w:p w14:paraId="0B4BC83D" w14:textId="77777777" w:rsidR="0048628C" w:rsidRDefault="0048628C" w:rsidP="0048628C">
            <w:pPr>
              <w:pStyle w:val="2-"/>
            </w:pPr>
          </w:p>
          <w:p w14:paraId="754D77D7" w14:textId="77777777" w:rsidR="0048628C" w:rsidRPr="0048628C" w:rsidRDefault="0048628C" w:rsidP="0048628C">
            <w:pPr>
              <w:pStyle w:val="2-"/>
              <w:rPr>
                <w:color w:val="00B050"/>
              </w:rPr>
            </w:pPr>
            <w:r w:rsidRPr="0048628C">
              <w:rPr>
                <w:rFonts w:hint="eastAsia"/>
                <w:color w:val="00B050"/>
              </w:rPr>
              <w:t>//ファイバースレッドを追加</w:t>
            </w:r>
          </w:p>
          <w:p w14:paraId="37FB6F56" w14:textId="77777777" w:rsidR="0048628C" w:rsidRDefault="0048628C" w:rsidP="0048628C">
            <w:pPr>
              <w:pStyle w:val="2-"/>
            </w:pPr>
            <w:r>
              <w:t>template&lt;typename T&gt;</w:t>
            </w:r>
          </w:p>
          <w:p w14:paraId="43EB1660" w14:textId="77777777" w:rsidR="0048628C" w:rsidRDefault="0048628C" w:rsidP="0048628C">
            <w:pPr>
              <w:pStyle w:val="2-"/>
            </w:pPr>
            <w:r>
              <w:t>bool addFiber(LPFIBER_START_ROUTINE func, const size_t stack_size, T param_p)</w:t>
            </w:r>
          </w:p>
          <w:p w14:paraId="2CC63C70" w14:textId="77777777" w:rsidR="0048628C" w:rsidRDefault="0048628C" w:rsidP="0048628C">
            <w:pPr>
              <w:pStyle w:val="2-"/>
            </w:pPr>
            <w:r>
              <w:t>{</w:t>
            </w:r>
          </w:p>
          <w:p w14:paraId="4C096D2D" w14:textId="77777777" w:rsidR="0048628C" w:rsidRDefault="0048628C" w:rsidP="0048628C">
            <w:pPr>
              <w:pStyle w:val="2-"/>
            </w:pPr>
            <w:r>
              <w:tab/>
              <w:t>if (s_fiberNum &gt;= FIBER_MAX)</w:t>
            </w:r>
          </w:p>
          <w:p w14:paraId="20AE450B" w14:textId="77777777" w:rsidR="0048628C" w:rsidRDefault="0048628C" w:rsidP="0048628C">
            <w:pPr>
              <w:pStyle w:val="2-"/>
            </w:pPr>
            <w:r>
              <w:tab/>
              <w:t>{</w:t>
            </w:r>
          </w:p>
          <w:p w14:paraId="589B8DD6" w14:textId="77777777" w:rsidR="0048628C" w:rsidRDefault="0048628C" w:rsidP="0048628C">
            <w:pPr>
              <w:pStyle w:val="2-"/>
            </w:pPr>
            <w:r>
              <w:tab/>
            </w:r>
            <w:r>
              <w:tab/>
              <w:t>fprintf(stderr, "Fiber thread was not more added.\n");</w:t>
            </w:r>
          </w:p>
          <w:p w14:paraId="629D3896" w14:textId="77777777" w:rsidR="0048628C" w:rsidRDefault="0048628C" w:rsidP="0048628C">
            <w:pPr>
              <w:pStyle w:val="2-"/>
            </w:pPr>
            <w:r>
              <w:tab/>
            </w:r>
            <w:r>
              <w:tab/>
              <w:t>return false;</w:t>
            </w:r>
          </w:p>
          <w:p w14:paraId="4490B745" w14:textId="77777777" w:rsidR="0048628C" w:rsidRDefault="0048628C" w:rsidP="0048628C">
            <w:pPr>
              <w:pStyle w:val="2-"/>
            </w:pPr>
            <w:r>
              <w:tab/>
              <w:t>}</w:t>
            </w:r>
          </w:p>
          <w:p w14:paraId="7ED3B7AA" w14:textId="77777777" w:rsidR="0048628C" w:rsidRDefault="0048628C" w:rsidP="0048628C">
            <w:pPr>
              <w:pStyle w:val="2-"/>
            </w:pPr>
            <w:r>
              <w:tab/>
              <w:t>fprintf(stdout, "Fiber thread No.%d was added.\n", s_fiberNum);</w:t>
            </w:r>
          </w:p>
          <w:p w14:paraId="1B3A00A7" w14:textId="77777777" w:rsidR="0048628C" w:rsidRDefault="0048628C" w:rsidP="0048628C">
            <w:pPr>
              <w:pStyle w:val="2-"/>
            </w:pPr>
            <w:r>
              <w:tab/>
              <w:t xml:space="preserve">s_pFiler[s_fiberNum++] = </w:t>
            </w:r>
            <w:r w:rsidRPr="0048628C">
              <w:rPr>
                <w:color w:val="FF0000"/>
              </w:rPr>
              <w:t>CreateFiber(stack_size, func, (LPVOID)param_p);</w:t>
            </w:r>
          </w:p>
          <w:p w14:paraId="1B37BEF1" w14:textId="77777777" w:rsidR="0048628C" w:rsidRDefault="0048628C" w:rsidP="0048628C">
            <w:pPr>
              <w:pStyle w:val="2-"/>
            </w:pPr>
            <w:r>
              <w:tab/>
              <w:t>return true;</w:t>
            </w:r>
          </w:p>
          <w:p w14:paraId="44A4E6D6" w14:textId="77777777" w:rsidR="0048628C" w:rsidRDefault="0048628C" w:rsidP="0048628C">
            <w:pPr>
              <w:pStyle w:val="2-"/>
            </w:pPr>
            <w:r>
              <w:t>}</w:t>
            </w:r>
          </w:p>
          <w:p w14:paraId="05387DEE" w14:textId="77777777" w:rsidR="0048628C" w:rsidRDefault="0048628C" w:rsidP="0048628C">
            <w:pPr>
              <w:pStyle w:val="2-"/>
            </w:pPr>
          </w:p>
          <w:p w14:paraId="6343D34C" w14:textId="77777777" w:rsidR="0048628C" w:rsidRPr="0048628C" w:rsidRDefault="0048628C" w:rsidP="0048628C">
            <w:pPr>
              <w:pStyle w:val="2-"/>
              <w:rPr>
                <w:color w:val="00B050"/>
              </w:rPr>
            </w:pPr>
            <w:r w:rsidRPr="0048628C">
              <w:rPr>
                <w:rFonts w:hint="eastAsia"/>
                <w:color w:val="00B050"/>
              </w:rPr>
              <w:t>//現在のファイバースレッドを削除</w:t>
            </w:r>
          </w:p>
          <w:p w14:paraId="3C0E0185" w14:textId="77777777" w:rsidR="0048628C" w:rsidRDefault="0048628C" w:rsidP="0048628C">
            <w:pPr>
              <w:pStyle w:val="2-"/>
            </w:pPr>
            <w:r>
              <w:t>void removeCurrentFiber()</w:t>
            </w:r>
          </w:p>
          <w:p w14:paraId="005D2F46" w14:textId="77777777" w:rsidR="0048628C" w:rsidRDefault="0048628C" w:rsidP="0048628C">
            <w:pPr>
              <w:pStyle w:val="2-"/>
            </w:pPr>
            <w:r>
              <w:t>{</w:t>
            </w:r>
          </w:p>
          <w:p w14:paraId="11EB4FBF" w14:textId="77777777" w:rsidR="0048628C" w:rsidRDefault="0048628C" w:rsidP="0048628C">
            <w:pPr>
              <w:pStyle w:val="2-"/>
            </w:pPr>
            <w:r>
              <w:tab/>
              <w:t>for (int i = s_fiberNow; i &lt; s_fiberNum - 1; ++i)</w:t>
            </w:r>
          </w:p>
          <w:p w14:paraId="0B5F1886" w14:textId="77777777" w:rsidR="0048628C" w:rsidRDefault="0048628C" w:rsidP="0048628C">
            <w:pPr>
              <w:pStyle w:val="2-"/>
            </w:pPr>
            <w:r>
              <w:tab/>
              <w:t>{</w:t>
            </w:r>
          </w:p>
          <w:p w14:paraId="5A3C8F1F" w14:textId="77777777" w:rsidR="0048628C" w:rsidRDefault="0048628C" w:rsidP="0048628C">
            <w:pPr>
              <w:pStyle w:val="2-"/>
            </w:pPr>
            <w:r>
              <w:tab/>
            </w:r>
            <w:r>
              <w:tab/>
              <w:t>s_pFiler[i] = s_pFiler[i + 1];</w:t>
            </w:r>
          </w:p>
          <w:p w14:paraId="604B7E5E" w14:textId="77777777" w:rsidR="0048628C" w:rsidRDefault="0048628C" w:rsidP="0048628C">
            <w:pPr>
              <w:pStyle w:val="2-"/>
            </w:pPr>
            <w:r>
              <w:tab/>
              <w:t>}</w:t>
            </w:r>
          </w:p>
          <w:p w14:paraId="4B3BD3F5" w14:textId="77777777" w:rsidR="0048628C" w:rsidRDefault="0048628C" w:rsidP="0048628C">
            <w:pPr>
              <w:pStyle w:val="2-"/>
            </w:pPr>
            <w:r>
              <w:tab/>
              <w:t>--s_fiberNum;</w:t>
            </w:r>
          </w:p>
          <w:p w14:paraId="513F48DA" w14:textId="77777777" w:rsidR="0048628C" w:rsidRDefault="0048628C" w:rsidP="0048628C">
            <w:pPr>
              <w:pStyle w:val="2-"/>
            </w:pPr>
            <w:r>
              <w:tab/>
              <w:t>fprintf(stdout, "Fiber thread No.%d was removed.\n", s_fiberNow);</w:t>
            </w:r>
          </w:p>
          <w:p w14:paraId="03DAADCA" w14:textId="77777777" w:rsidR="0048628C" w:rsidRDefault="0048628C" w:rsidP="0048628C">
            <w:pPr>
              <w:pStyle w:val="2-"/>
            </w:pPr>
            <w:r>
              <w:tab/>
              <w:t>if (s_fiberNum == 0)</w:t>
            </w:r>
          </w:p>
          <w:p w14:paraId="7749C2A5" w14:textId="77777777" w:rsidR="0048628C" w:rsidRDefault="0048628C" w:rsidP="0048628C">
            <w:pPr>
              <w:pStyle w:val="2-"/>
            </w:pPr>
            <w:r>
              <w:tab/>
              <w:t>{</w:t>
            </w:r>
          </w:p>
          <w:p w14:paraId="63BD30D8" w14:textId="77777777" w:rsidR="0048628C" w:rsidRDefault="0048628C" w:rsidP="0048628C">
            <w:pPr>
              <w:pStyle w:val="2-"/>
            </w:pPr>
            <w:r>
              <w:tab/>
            </w:r>
            <w:r>
              <w:tab/>
              <w:t>s_fiberNow = 0;</w:t>
            </w:r>
          </w:p>
          <w:p w14:paraId="6C07C6E0" w14:textId="77777777" w:rsidR="0048628C" w:rsidRDefault="0048628C" w:rsidP="0048628C">
            <w:pPr>
              <w:pStyle w:val="2-"/>
            </w:pPr>
            <w:r>
              <w:tab/>
              <w:t>}</w:t>
            </w:r>
          </w:p>
          <w:p w14:paraId="01657B9C" w14:textId="77777777" w:rsidR="0048628C" w:rsidRDefault="0048628C" w:rsidP="0048628C">
            <w:pPr>
              <w:pStyle w:val="2-"/>
            </w:pPr>
            <w:r>
              <w:tab/>
              <w:t>else</w:t>
            </w:r>
          </w:p>
          <w:p w14:paraId="2D43C971" w14:textId="77777777" w:rsidR="0048628C" w:rsidRDefault="0048628C" w:rsidP="0048628C">
            <w:pPr>
              <w:pStyle w:val="2-"/>
            </w:pPr>
            <w:r>
              <w:tab/>
              <w:t>{</w:t>
            </w:r>
          </w:p>
          <w:p w14:paraId="1C93CF9E" w14:textId="77777777" w:rsidR="0048628C" w:rsidRDefault="0048628C" w:rsidP="0048628C">
            <w:pPr>
              <w:pStyle w:val="2-"/>
            </w:pPr>
            <w:r>
              <w:tab/>
            </w:r>
            <w:r>
              <w:tab/>
              <w:t>s_fiberNow = (s_fiberNum + s_fiberNow - 1) % s_fiberNum;</w:t>
            </w:r>
          </w:p>
          <w:p w14:paraId="6D909E06" w14:textId="77777777" w:rsidR="0048628C" w:rsidRDefault="0048628C" w:rsidP="0048628C">
            <w:pPr>
              <w:pStyle w:val="2-"/>
            </w:pPr>
            <w:r>
              <w:rPr>
                <w:rFonts w:hint="eastAsia"/>
              </w:rPr>
              <w:tab/>
            </w:r>
            <w:r>
              <w:rPr>
                <w:rFonts w:hint="eastAsia"/>
              </w:rPr>
              <w:tab/>
              <w:t>switchNextFiber();</w:t>
            </w:r>
            <w:r w:rsidRPr="0048628C">
              <w:rPr>
                <w:rFonts w:hint="eastAsia"/>
                <w:color w:val="00B050"/>
              </w:rPr>
              <w:t>//自身を削除したらすぐに次のファイバースレッドを実行する</w:t>
            </w:r>
          </w:p>
          <w:p w14:paraId="600B4886" w14:textId="77777777" w:rsidR="0048628C" w:rsidRDefault="0048628C" w:rsidP="0048628C">
            <w:pPr>
              <w:pStyle w:val="2-"/>
            </w:pPr>
            <w:r>
              <w:tab/>
              <w:t>}</w:t>
            </w:r>
          </w:p>
          <w:p w14:paraId="2BEA13F9" w14:textId="77777777" w:rsidR="0048628C" w:rsidRDefault="0048628C" w:rsidP="0048628C">
            <w:pPr>
              <w:pStyle w:val="2-"/>
            </w:pPr>
            <w:r>
              <w:t>}</w:t>
            </w:r>
          </w:p>
          <w:p w14:paraId="4E0D0263" w14:textId="77777777" w:rsidR="0048628C" w:rsidRDefault="0048628C" w:rsidP="0048628C">
            <w:pPr>
              <w:pStyle w:val="2-"/>
            </w:pPr>
          </w:p>
          <w:p w14:paraId="64215C04" w14:textId="5F646FA5" w:rsidR="0048628C" w:rsidRPr="0048628C" w:rsidRDefault="0048628C" w:rsidP="0048628C">
            <w:pPr>
              <w:pStyle w:val="2-"/>
              <w:rPr>
                <w:color w:val="00B050"/>
              </w:rPr>
            </w:pPr>
            <w:r w:rsidRPr="0048628C">
              <w:rPr>
                <w:rFonts w:hint="eastAsia"/>
                <w:color w:val="00B050"/>
              </w:rPr>
              <w:t>//ファイバースレッド関数</w:t>
            </w:r>
          </w:p>
          <w:p w14:paraId="6ED3ED4D" w14:textId="77777777" w:rsidR="0048628C" w:rsidRPr="0048628C" w:rsidRDefault="0048628C" w:rsidP="0048628C">
            <w:pPr>
              <w:pStyle w:val="2-"/>
              <w:rPr>
                <w:color w:val="FF0000"/>
              </w:rPr>
            </w:pPr>
            <w:r w:rsidRPr="0048628C">
              <w:rPr>
                <w:color w:val="FF0000"/>
              </w:rPr>
              <w:t>void WINAPI fiberFunc(LPVOID param_p)</w:t>
            </w:r>
          </w:p>
          <w:p w14:paraId="534399BC" w14:textId="77777777" w:rsidR="0048628C" w:rsidRDefault="0048628C" w:rsidP="0048628C">
            <w:pPr>
              <w:pStyle w:val="2-"/>
            </w:pPr>
            <w:r>
              <w:t>{</w:t>
            </w:r>
          </w:p>
          <w:p w14:paraId="636D9763" w14:textId="77777777" w:rsidR="0048628C" w:rsidRDefault="0048628C" w:rsidP="0048628C">
            <w:pPr>
              <w:pStyle w:val="2-"/>
            </w:pPr>
            <w:r>
              <w:rPr>
                <w:rFonts w:hint="eastAsia"/>
              </w:rPr>
              <w:tab/>
            </w:r>
            <w:r w:rsidRPr="0048628C">
              <w:rPr>
                <w:rFonts w:hint="eastAsia"/>
                <w:color w:val="00B050"/>
              </w:rPr>
              <w:t>//パラメータ受け取り</w:t>
            </w:r>
          </w:p>
          <w:p w14:paraId="7E55A5D9" w14:textId="77777777" w:rsidR="0048628C" w:rsidRDefault="0048628C" w:rsidP="0048628C">
            <w:pPr>
              <w:pStyle w:val="2-"/>
            </w:pPr>
            <w:r>
              <w:tab/>
              <w:t>const char* fiber_name = reinterpret_cast&lt;const char*&gt;(param_p);</w:t>
            </w:r>
          </w:p>
          <w:p w14:paraId="36C883D2" w14:textId="77777777" w:rsidR="0048628C" w:rsidRDefault="0048628C" w:rsidP="0048628C">
            <w:pPr>
              <w:pStyle w:val="2-"/>
            </w:pPr>
          </w:p>
          <w:p w14:paraId="4575F138" w14:textId="77777777" w:rsidR="0048628C" w:rsidRPr="0048628C" w:rsidRDefault="0048628C" w:rsidP="0048628C">
            <w:pPr>
              <w:pStyle w:val="2-"/>
              <w:rPr>
                <w:color w:val="00B050"/>
              </w:rPr>
            </w:pPr>
            <w:r>
              <w:rPr>
                <w:rFonts w:hint="eastAsia"/>
              </w:rPr>
              <w:tab/>
            </w:r>
            <w:r w:rsidRPr="0048628C">
              <w:rPr>
                <w:rFonts w:hint="eastAsia"/>
                <w:color w:val="00B050"/>
              </w:rPr>
              <w:t>//テスト処理</w:t>
            </w:r>
          </w:p>
          <w:p w14:paraId="58B3DAB1" w14:textId="77777777" w:rsidR="0048628C" w:rsidRDefault="0048628C" w:rsidP="0048628C">
            <w:pPr>
              <w:pStyle w:val="2-"/>
            </w:pPr>
            <w:r>
              <w:tab/>
              <w:t>for (int i = 0; i &lt; 3; ++i)</w:t>
            </w:r>
          </w:p>
          <w:p w14:paraId="06D9A0FB" w14:textId="77777777" w:rsidR="0048628C" w:rsidRDefault="0048628C" w:rsidP="0048628C">
            <w:pPr>
              <w:pStyle w:val="2-"/>
            </w:pPr>
            <w:r>
              <w:tab/>
              <w:t>{</w:t>
            </w:r>
          </w:p>
          <w:p w14:paraId="66016724" w14:textId="77777777" w:rsidR="0048628C" w:rsidRDefault="0048628C" w:rsidP="0048628C">
            <w:pPr>
              <w:pStyle w:val="2-"/>
            </w:pPr>
            <w:r>
              <w:tab/>
            </w:r>
            <w:r>
              <w:tab/>
              <w:t>printf("fiberFunc(): [%s](%d)\n", fiber_name, i);</w:t>
            </w:r>
          </w:p>
          <w:p w14:paraId="5EDEC57D" w14:textId="77777777" w:rsidR="0048628C" w:rsidRDefault="0048628C" w:rsidP="0048628C">
            <w:pPr>
              <w:pStyle w:val="2-"/>
            </w:pPr>
            <w:r>
              <w:tab/>
            </w:r>
            <w:r>
              <w:tab/>
            </w:r>
          </w:p>
          <w:p w14:paraId="234B3E74" w14:textId="77777777" w:rsidR="0048628C" w:rsidRDefault="0048628C" w:rsidP="0048628C">
            <w:pPr>
              <w:pStyle w:val="2-"/>
            </w:pPr>
            <w:r>
              <w:rPr>
                <w:rFonts w:hint="eastAsia"/>
              </w:rPr>
              <w:tab/>
            </w:r>
            <w:r>
              <w:rPr>
                <w:rFonts w:hint="eastAsia"/>
              </w:rPr>
              <w:tab/>
            </w:r>
            <w:r w:rsidRPr="0048628C">
              <w:rPr>
                <w:rFonts w:hint="eastAsia"/>
                <w:color w:val="FF0000"/>
              </w:rPr>
              <w:t>switchNextFiber();</w:t>
            </w:r>
            <w:r w:rsidRPr="0048628C">
              <w:rPr>
                <w:rFonts w:hint="eastAsia"/>
                <w:color w:val="00B050"/>
              </w:rPr>
              <w:t>//次のスレッドに制御を移す</w:t>
            </w:r>
          </w:p>
          <w:p w14:paraId="18A7AD27" w14:textId="77777777" w:rsidR="0048628C" w:rsidRDefault="0048628C" w:rsidP="0048628C">
            <w:pPr>
              <w:pStyle w:val="2-"/>
            </w:pPr>
            <w:r>
              <w:lastRenderedPageBreak/>
              <w:tab/>
              <w:t>}</w:t>
            </w:r>
          </w:p>
          <w:p w14:paraId="73AA6FCE" w14:textId="77777777" w:rsidR="0048628C" w:rsidRDefault="0048628C" w:rsidP="0048628C">
            <w:pPr>
              <w:pStyle w:val="2-"/>
            </w:pPr>
          </w:p>
          <w:p w14:paraId="6C902C57" w14:textId="77777777" w:rsidR="0048628C" w:rsidRDefault="0048628C" w:rsidP="0048628C">
            <w:pPr>
              <w:pStyle w:val="2-"/>
            </w:pPr>
            <w:r>
              <w:rPr>
                <w:rFonts w:hint="eastAsia"/>
              </w:rPr>
              <w:tab/>
            </w:r>
            <w:r w:rsidRPr="0048628C">
              <w:rPr>
                <w:rFonts w:hint="eastAsia"/>
                <w:color w:val="00B050"/>
              </w:rPr>
              <w:t>//最後に自身を削除する（同時に次のスレッドに制御を移す）</w:t>
            </w:r>
          </w:p>
          <w:p w14:paraId="72020535" w14:textId="77777777" w:rsidR="0048628C" w:rsidRPr="0048628C" w:rsidRDefault="0048628C" w:rsidP="0048628C">
            <w:pPr>
              <w:pStyle w:val="2-"/>
              <w:rPr>
                <w:color w:val="FF0000"/>
              </w:rPr>
            </w:pPr>
            <w:r>
              <w:tab/>
            </w:r>
            <w:r w:rsidRPr="0048628C">
              <w:rPr>
                <w:color w:val="FF0000"/>
              </w:rPr>
              <w:t>removeCurrentFiber();</w:t>
            </w:r>
          </w:p>
          <w:p w14:paraId="528EA8FB" w14:textId="77777777" w:rsidR="0048628C" w:rsidRDefault="0048628C" w:rsidP="0048628C">
            <w:pPr>
              <w:pStyle w:val="2-"/>
            </w:pPr>
            <w:r>
              <w:tab/>
            </w:r>
          </w:p>
          <w:p w14:paraId="45F58039" w14:textId="77777777" w:rsidR="0048628C" w:rsidRPr="0048628C" w:rsidRDefault="0048628C" w:rsidP="0048628C">
            <w:pPr>
              <w:pStyle w:val="2-"/>
              <w:rPr>
                <w:color w:val="FF0000"/>
              </w:rPr>
            </w:pPr>
            <w:r>
              <w:rPr>
                <w:rFonts w:hint="eastAsia"/>
              </w:rPr>
              <w:tab/>
            </w:r>
            <w:r w:rsidRPr="0048628C">
              <w:rPr>
                <w:rFonts w:hint="eastAsia"/>
                <w:color w:val="FF0000"/>
              </w:rPr>
              <w:t>//※関数を return すると、その時点でスレッド（fiberMain）が</w:t>
            </w:r>
          </w:p>
          <w:p w14:paraId="7644D8C8" w14:textId="77777777" w:rsidR="0048628C" w:rsidRPr="0048628C" w:rsidRDefault="0048628C" w:rsidP="0048628C">
            <w:pPr>
              <w:pStyle w:val="2-"/>
              <w:rPr>
                <w:color w:val="FF0000"/>
              </w:rPr>
            </w:pPr>
            <w:r w:rsidRPr="0048628C">
              <w:rPr>
                <w:rFonts w:hint="eastAsia"/>
                <w:color w:val="FF0000"/>
              </w:rPr>
              <w:tab/>
              <w:t>//　終了するので注意！</w:t>
            </w:r>
          </w:p>
          <w:p w14:paraId="4A3D54D6" w14:textId="77777777" w:rsidR="0048628C" w:rsidRPr="0048628C" w:rsidRDefault="0048628C" w:rsidP="0048628C">
            <w:pPr>
              <w:pStyle w:val="2-"/>
              <w:rPr>
                <w:color w:val="FF0000"/>
              </w:rPr>
            </w:pPr>
            <w:r w:rsidRPr="0048628C">
              <w:rPr>
                <w:rFonts w:hint="eastAsia"/>
                <w:color w:val="FF0000"/>
              </w:rPr>
              <w:tab/>
              <w:t>//  （ファイバースレッドの切り替えは、関数呼び出しと違って</w:t>
            </w:r>
          </w:p>
          <w:p w14:paraId="2DEC6A0A" w14:textId="0450F525" w:rsidR="0048628C" w:rsidRPr="0048628C" w:rsidRDefault="0048628C" w:rsidP="0048628C">
            <w:pPr>
              <w:pStyle w:val="2-"/>
              <w:rPr>
                <w:color w:val="FF0000"/>
              </w:rPr>
            </w:pPr>
            <w:r w:rsidRPr="0048628C">
              <w:rPr>
                <w:rFonts w:hint="eastAsia"/>
                <w:color w:val="FF0000"/>
              </w:rPr>
              <w:tab/>
              <w:t>//  単純なプログラムカウンタの切り替えなので、return すると、</w:t>
            </w:r>
          </w:p>
          <w:p w14:paraId="61ACC25E" w14:textId="77777777" w:rsidR="0048628C" w:rsidRPr="0048628C" w:rsidRDefault="0048628C" w:rsidP="0048628C">
            <w:pPr>
              <w:pStyle w:val="2-"/>
              <w:rPr>
                <w:color w:val="FF0000"/>
              </w:rPr>
            </w:pPr>
            <w:r w:rsidRPr="0048628C">
              <w:rPr>
                <w:rFonts w:hint="eastAsia"/>
                <w:color w:val="FF0000"/>
              </w:rPr>
              <w:tab/>
              <w:t>//  fiberMain() の return とみなされてしまう）</w:t>
            </w:r>
          </w:p>
          <w:p w14:paraId="3BA98DF4" w14:textId="77777777" w:rsidR="0048628C" w:rsidRDefault="0048628C" w:rsidP="0048628C">
            <w:pPr>
              <w:pStyle w:val="2-"/>
            </w:pPr>
            <w:r>
              <w:t>}</w:t>
            </w:r>
          </w:p>
          <w:p w14:paraId="72B7A281" w14:textId="77777777" w:rsidR="0048628C" w:rsidRDefault="0048628C" w:rsidP="0048628C">
            <w:pPr>
              <w:pStyle w:val="2-"/>
            </w:pPr>
          </w:p>
          <w:p w14:paraId="09E2190A" w14:textId="77777777" w:rsidR="0048628C" w:rsidRPr="0048628C" w:rsidRDefault="0048628C" w:rsidP="0048628C">
            <w:pPr>
              <w:pStyle w:val="2-"/>
              <w:rPr>
                <w:color w:val="00B050"/>
              </w:rPr>
            </w:pPr>
            <w:r w:rsidRPr="0048628C">
              <w:rPr>
                <w:rFonts w:hint="eastAsia"/>
                <w:color w:val="00B050"/>
              </w:rPr>
              <w:t xml:space="preserve">//ファイバースレッド管理用スレッド　</w:t>
            </w:r>
            <w:r w:rsidRPr="0048628C">
              <w:rPr>
                <w:rFonts w:hint="eastAsia"/>
                <w:color w:val="FF0000"/>
              </w:rPr>
              <w:t>※必須</w:t>
            </w:r>
          </w:p>
          <w:p w14:paraId="41E756F2" w14:textId="77777777" w:rsidR="0048628C" w:rsidRDefault="0048628C" w:rsidP="0048628C">
            <w:pPr>
              <w:pStyle w:val="2-"/>
            </w:pPr>
            <w:r>
              <w:t>unsigned int WINAPI fiberMain(void* param_p)</w:t>
            </w:r>
          </w:p>
          <w:p w14:paraId="62FF523C" w14:textId="77777777" w:rsidR="0048628C" w:rsidRDefault="0048628C" w:rsidP="0048628C">
            <w:pPr>
              <w:pStyle w:val="2-"/>
            </w:pPr>
            <w:r>
              <w:t>{</w:t>
            </w:r>
          </w:p>
          <w:p w14:paraId="7802BD35" w14:textId="77777777" w:rsidR="0048628C" w:rsidRPr="0048628C" w:rsidRDefault="0048628C" w:rsidP="0048628C">
            <w:pPr>
              <w:pStyle w:val="2-"/>
              <w:rPr>
                <w:color w:val="FF0000"/>
              </w:rPr>
            </w:pPr>
            <w:r w:rsidRPr="0048628C">
              <w:rPr>
                <w:rFonts w:hint="eastAsia"/>
                <w:color w:val="00B050"/>
              </w:rPr>
              <w:tab/>
            </w:r>
            <w:r w:rsidRPr="0048628C">
              <w:rPr>
                <w:rFonts w:hint="eastAsia"/>
                <w:color w:val="FF0000"/>
              </w:rPr>
              <w:t>//スレッドをファイバースレッドとして登録</w:t>
            </w:r>
          </w:p>
          <w:p w14:paraId="1C218C4C" w14:textId="77777777" w:rsidR="0048628C" w:rsidRPr="0048628C" w:rsidRDefault="0048628C" w:rsidP="0048628C">
            <w:pPr>
              <w:pStyle w:val="2-"/>
              <w:rPr>
                <w:color w:val="00B050"/>
              </w:rPr>
            </w:pPr>
            <w:r w:rsidRPr="0048628C">
              <w:rPr>
                <w:rFonts w:hint="eastAsia"/>
                <w:color w:val="00B050"/>
              </w:rPr>
              <w:tab/>
              <w:t>//※他のファイバースレッドと処理を切り替える必要があるため</w:t>
            </w:r>
          </w:p>
          <w:p w14:paraId="4E1004C5" w14:textId="77777777" w:rsidR="0048628C" w:rsidRPr="0048628C" w:rsidRDefault="0048628C" w:rsidP="0048628C">
            <w:pPr>
              <w:pStyle w:val="2-"/>
              <w:rPr>
                <w:color w:val="00B050"/>
              </w:rPr>
            </w:pPr>
            <w:r w:rsidRPr="0048628C">
              <w:rPr>
                <w:rFonts w:hint="eastAsia"/>
                <w:color w:val="00B050"/>
              </w:rPr>
              <w:tab/>
              <w:t>//　管理スレッドもファイバースレッドの一つにする。</w:t>
            </w:r>
          </w:p>
          <w:p w14:paraId="5793C624" w14:textId="77777777" w:rsidR="0048628C" w:rsidRPr="0048628C" w:rsidRDefault="0048628C" w:rsidP="0048628C">
            <w:pPr>
              <w:pStyle w:val="2-"/>
              <w:rPr>
                <w:color w:val="00B050"/>
              </w:rPr>
            </w:pPr>
            <w:r w:rsidRPr="0048628C">
              <w:rPr>
                <w:rFonts w:hint="eastAsia"/>
                <w:color w:val="00B050"/>
              </w:rPr>
              <w:tab/>
              <w:t>//※main() から見たら、普通のスレッドであることに変わりはない。</w:t>
            </w:r>
          </w:p>
          <w:p w14:paraId="5B254558" w14:textId="77777777" w:rsidR="0048628C" w:rsidRDefault="0048628C" w:rsidP="0048628C">
            <w:pPr>
              <w:pStyle w:val="2-"/>
            </w:pPr>
            <w:r>
              <w:tab/>
              <w:t xml:space="preserve">s_pFiler[s_fiberNum++] = </w:t>
            </w:r>
            <w:r w:rsidRPr="0048628C">
              <w:rPr>
                <w:color w:val="FF0000"/>
              </w:rPr>
              <w:t>ConvertThreadToFiber(NULL);</w:t>
            </w:r>
          </w:p>
          <w:p w14:paraId="3FE21AE2" w14:textId="77777777" w:rsidR="0048628C" w:rsidRDefault="0048628C" w:rsidP="0048628C">
            <w:pPr>
              <w:pStyle w:val="2-"/>
            </w:pPr>
            <w:r>
              <w:tab/>
            </w:r>
          </w:p>
          <w:p w14:paraId="602E28BD" w14:textId="77777777" w:rsidR="0048628C" w:rsidRDefault="0048628C" w:rsidP="0048628C">
            <w:pPr>
              <w:pStyle w:val="2-"/>
            </w:pPr>
            <w:r>
              <w:rPr>
                <w:rFonts w:hint="eastAsia"/>
              </w:rPr>
              <w:tab/>
            </w:r>
            <w:r w:rsidRPr="0048628C">
              <w:rPr>
                <w:rFonts w:hint="eastAsia"/>
                <w:color w:val="00B050"/>
              </w:rPr>
              <w:t>//ファイバースレッドを追加</w:t>
            </w:r>
          </w:p>
          <w:p w14:paraId="65DDD64A" w14:textId="77777777" w:rsidR="0048628C" w:rsidRDefault="0048628C" w:rsidP="0048628C">
            <w:pPr>
              <w:pStyle w:val="2-"/>
            </w:pPr>
            <w:r>
              <w:rPr>
                <w:rFonts w:hint="eastAsia"/>
              </w:rPr>
              <w:tab/>
              <w:t>addFiber(fiberFunc, 1024, "太郎");</w:t>
            </w:r>
          </w:p>
          <w:p w14:paraId="0A72C9D9" w14:textId="77777777" w:rsidR="0048628C" w:rsidRDefault="0048628C" w:rsidP="0048628C">
            <w:pPr>
              <w:pStyle w:val="2-"/>
            </w:pPr>
            <w:r>
              <w:rPr>
                <w:rFonts w:hint="eastAsia"/>
              </w:rPr>
              <w:tab/>
              <w:t>addFiber(fiberFunc, 1024, "次郎");</w:t>
            </w:r>
          </w:p>
          <w:p w14:paraId="70B6520F" w14:textId="77777777" w:rsidR="0048628C" w:rsidRDefault="0048628C" w:rsidP="0048628C">
            <w:pPr>
              <w:pStyle w:val="2-"/>
            </w:pPr>
            <w:r>
              <w:tab/>
            </w:r>
          </w:p>
          <w:p w14:paraId="1D770D8D" w14:textId="77777777" w:rsidR="0048628C" w:rsidRDefault="0048628C" w:rsidP="0048628C">
            <w:pPr>
              <w:pStyle w:val="2-"/>
            </w:pPr>
            <w:r>
              <w:rPr>
                <w:rFonts w:hint="eastAsia"/>
              </w:rPr>
              <w:tab/>
            </w:r>
            <w:r w:rsidRPr="0048628C">
              <w:rPr>
                <w:rFonts w:hint="eastAsia"/>
                <w:color w:val="00B050"/>
              </w:rPr>
              <w:t>//ファイバースレッドを切り替えながら、全て完了するのを待つ</w:t>
            </w:r>
          </w:p>
          <w:p w14:paraId="7B4F96B0" w14:textId="77777777" w:rsidR="0048628C" w:rsidRDefault="0048628C" w:rsidP="0048628C">
            <w:pPr>
              <w:pStyle w:val="2-"/>
            </w:pPr>
            <w:r>
              <w:tab/>
              <w:t>while (isExistFiberThread())</w:t>
            </w:r>
          </w:p>
          <w:p w14:paraId="3754CE2E" w14:textId="77777777" w:rsidR="0048628C" w:rsidRDefault="0048628C" w:rsidP="0048628C">
            <w:pPr>
              <w:pStyle w:val="2-"/>
            </w:pPr>
            <w:r>
              <w:tab/>
              <w:t>{</w:t>
            </w:r>
          </w:p>
          <w:p w14:paraId="4B769872" w14:textId="31E5C60F" w:rsidR="0048628C" w:rsidRPr="00F350DA" w:rsidRDefault="0048628C" w:rsidP="0048628C">
            <w:pPr>
              <w:pStyle w:val="2-"/>
              <w:rPr>
                <w:color w:val="00B050"/>
              </w:rPr>
            </w:pPr>
            <w:r>
              <w:tab/>
            </w:r>
            <w:r>
              <w:tab/>
            </w:r>
            <w:r w:rsidRPr="00F350DA">
              <w:rPr>
                <w:color w:val="FF0000"/>
              </w:rPr>
              <w:t>switchNextFiber();</w:t>
            </w:r>
            <w:r w:rsidRPr="00F350DA">
              <w:rPr>
                <w:rFonts w:hint="eastAsia"/>
                <w:color w:val="00B050"/>
              </w:rPr>
              <w:t>//ファイバースレッドの切り替え</w:t>
            </w:r>
          </w:p>
          <w:p w14:paraId="1FC3302C" w14:textId="77777777" w:rsidR="0048628C" w:rsidRDefault="0048628C" w:rsidP="0048628C">
            <w:pPr>
              <w:pStyle w:val="2-"/>
            </w:pPr>
            <w:r>
              <w:tab/>
            </w:r>
            <w:r>
              <w:tab/>
              <w:t>fprintf(stdout, "- loop -\n");</w:t>
            </w:r>
          </w:p>
          <w:p w14:paraId="1E1BCAE6" w14:textId="77777777" w:rsidR="0048628C" w:rsidRDefault="0048628C" w:rsidP="0048628C">
            <w:pPr>
              <w:pStyle w:val="2-"/>
            </w:pPr>
            <w:r>
              <w:rPr>
                <w:rFonts w:hint="eastAsia"/>
              </w:rPr>
              <w:tab/>
            </w:r>
            <w:r>
              <w:rPr>
                <w:rFonts w:hint="eastAsia"/>
              </w:rPr>
              <w:tab/>
              <w:t>Sleep(0);</w:t>
            </w:r>
            <w:r w:rsidRPr="0048628C">
              <w:rPr>
                <w:rFonts w:hint="eastAsia"/>
                <w:color w:val="00B050"/>
              </w:rPr>
              <w:t>//他のスレッドに切り替え</w:t>
            </w:r>
          </w:p>
          <w:p w14:paraId="2B4394E6" w14:textId="77777777" w:rsidR="0048628C" w:rsidRDefault="0048628C" w:rsidP="0048628C">
            <w:pPr>
              <w:pStyle w:val="2-"/>
            </w:pPr>
            <w:r>
              <w:tab/>
              <w:t>}</w:t>
            </w:r>
          </w:p>
          <w:p w14:paraId="5AB40FFF" w14:textId="77777777" w:rsidR="0048628C" w:rsidRDefault="0048628C" w:rsidP="0048628C">
            <w:pPr>
              <w:pStyle w:val="2-"/>
            </w:pPr>
            <w:r>
              <w:tab/>
            </w:r>
          </w:p>
          <w:p w14:paraId="48D69EAD" w14:textId="77777777" w:rsidR="0048628C" w:rsidRDefault="0048628C" w:rsidP="0048628C">
            <w:pPr>
              <w:pStyle w:val="2-"/>
            </w:pPr>
            <w:r>
              <w:rPr>
                <w:rFonts w:hint="eastAsia"/>
              </w:rPr>
              <w:tab/>
            </w:r>
            <w:r w:rsidRPr="00F350DA">
              <w:rPr>
                <w:rFonts w:hint="eastAsia"/>
                <w:color w:val="00B050"/>
              </w:rPr>
              <w:t>//ファイバースレッドを削除</w:t>
            </w:r>
          </w:p>
          <w:p w14:paraId="6C92220B" w14:textId="77777777" w:rsidR="0048628C" w:rsidRDefault="0048628C" w:rsidP="0048628C">
            <w:pPr>
              <w:pStyle w:val="2-"/>
            </w:pPr>
            <w:r>
              <w:tab/>
            </w:r>
            <w:r w:rsidRPr="00F350DA">
              <w:rPr>
                <w:color w:val="FF0000"/>
              </w:rPr>
              <w:t>removeCurrentFiber();</w:t>
            </w:r>
          </w:p>
          <w:p w14:paraId="3D30FFF9" w14:textId="77777777" w:rsidR="0048628C" w:rsidRDefault="0048628C" w:rsidP="0048628C">
            <w:pPr>
              <w:pStyle w:val="2-"/>
            </w:pPr>
            <w:r>
              <w:tab/>
            </w:r>
          </w:p>
          <w:p w14:paraId="1BD8D697" w14:textId="77777777" w:rsidR="0048628C" w:rsidRDefault="0048628C" w:rsidP="0048628C">
            <w:pPr>
              <w:pStyle w:val="2-"/>
            </w:pPr>
            <w:r>
              <w:tab/>
              <w:t>return 0;</w:t>
            </w:r>
          </w:p>
          <w:p w14:paraId="68AD1E3E" w14:textId="77777777" w:rsidR="0048628C" w:rsidRDefault="0048628C" w:rsidP="0048628C">
            <w:pPr>
              <w:pStyle w:val="2-"/>
            </w:pPr>
            <w:r>
              <w:t>}</w:t>
            </w:r>
          </w:p>
          <w:p w14:paraId="546E23FD" w14:textId="77777777" w:rsidR="0048628C" w:rsidRDefault="0048628C" w:rsidP="0048628C">
            <w:pPr>
              <w:pStyle w:val="2-"/>
            </w:pPr>
          </w:p>
          <w:p w14:paraId="2067773B" w14:textId="77777777" w:rsidR="0048628C" w:rsidRPr="00F350DA" w:rsidRDefault="0048628C" w:rsidP="0048628C">
            <w:pPr>
              <w:pStyle w:val="2-"/>
              <w:rPr>
                <w:color w:val="00B050"/>
              </w:rPr>
            </w:pPr>
            <w:r w:rsidRPr="00F350DA">
              <w:rPr>
                <w:rFonts w:hint="eastAsia"/>
                <w:color w:val="00B050"/>
              </w:rPr>
              <w:t>//メイン</w:t>
            </w:r>
          </w:p>
          <w:p w14:paraId="3C55CF80" w14:textId="77777777" w:rsidR="0048628C" w:rsidRDefault="0048628C" w:rsidP="0048628C">
            <w:pPr>
              <w:pStyle w:val="2-"/>
            </w:pPr>
            <w:r>
              <w:t>int main(const int argc, const char* argv[])</w:t>
            </w:r>
          </w:p>
          <w:p w14:paraId="43063CC3" w14:textId="77777777" w:rsidR="0048628C" w:rsidRDefault="0048628C" w:rsidP="0048628C">
            <w:pPr>
              <w:pStyle w:val="2-"/>
            </w:pPr>
            <w:r>
              <w:t>{</w:t>
            </w:r>
          </w:p>
          <w:p w14:paraId="6155E7D2" w14:textId="77777777" w:rsidR="0048628C" w:rsidRDefault="0048628C" w:rsidP="0048628C">
            <w:pPr>
              <w:pStyle w:val="2-"/>
            </w:pPr>
            <w:r>
              <w:tab/>
              <w:t>fprintf(stdout, "- Fiber Thread Test: BEGIN -\n");</w:t>
            </w:r>
          </w:p>
          <w:p w14:paraId="37AB3B1B" w14:textId="77777777" w:rsidR="0048628C" w:rsidRDefault="0048628C" w:rsidP="0048628C">
            <w:pPr>
              <w:pStyle w:val="2-"/>
            </w:pPr>
          </w:p>
          <w:p w14:paraId="3F075027" w14:textId="77777777" w:rsidR="0048628C" w:rsidRDefault="0048628C" w:rsidP="0048628C">
            <w:pPr>
              <w:pStyle w:val="2-"/>
            </w:pPr>
            <w:r>
              <w:rPr>
                <w:rFonts w:hint="eastAsia"/>
              </w:rPr>
              <w:tab/>
            </w:r>
            <w:r w:rsidRPr="00F350DA">
              <w:rPr>
                <w:rFonts w:hint="eastAsia"/>
                <w:color w:val="FF0000"/>
              </w:rPr>
              <w:t>//ファイバースレッド管理用のスレッドを生成</w:t>
            </w:r>
          </w:p>
          <w:p w14:paraId="169ABDBD" w14:textId="77777777" w:rsidR="0048628C" w:rsidRDefault="0048628C" w:rsidP="0048628C">
            <w:pPr>
              <w:pStyle w:val="2-"/>
            </w:pPr>
            <w:r>
              <w:tab/>
              <w:t>unsigned int tid = 0;</w:t>
            </w:r>
          </w:p>
          <w:p w14:paraId="496DBFC5" w14:textId="77777777" w:rsidR="0048628C" w:rsidRDefault="0048628C" w:rsidP="0048628C">
            <w:pPr>
              <w:pStyle w:val="2-"/>
            </w:pPr>
            <w:r>
              <w:tab/>
              <w:t>HANDLE hThread = (HANDLE)_beginthreadex(NULL, 0, fiberMain, nullptr, 0, &amp;tid);</w:t>
            </w:r>
          </w:p>
          <w:p w14:paraId="1262C6AE" w14:textId="77777777" w:rsidR="0048628C" w:rsidRDefault="0048628C" w:rsidP="0048628C">
            <w:pPr>
              <w:pStyle w:val="2-"/>
            </w:pPr>
          </w:p>
          <w:p w14:paraId="726CBA14" w14:textId="77777777" w:rsidR="0048628C" w:rsidRDefault="0048628C" w:rsidP="0048628C">
            <w:pPr>
              <w:pStyle w:val="2-"/>
            </w:pPr>
            <w:r>
              <w:rPr>
                <w:rFonts w:hint="eastAsia"/>
              </w:rPr>
              <w:tab/>
            </w:r>
            <w:r w:rsidRPr="00F350DA">
              <w:rPr>
                <w:rFonts w:hint="eastAsia"/>
                <w:color w:val="00B050"/>
              </w:rPr>
              <w:t>//ファイバースレッド管理スレッド終了待ち</w:t>
            </w:r>
          </w:p>
          <w:p w14:paraId="502B8C4C" w14:textId="77777777" w:rsidR="0048628C" w:rsidRDefault="0048628C" w:rsidP="0048628C">
            <w:pPr>
              <w:pStyle w:val="2-"/>
            </w:pPr>
            <w:r>
              <w:tab/>
              <w:t>WaitForSingleObject(hThread, INFINITE);</w:t>
            </w:r>
          </w:p>
          <w:p w14:paraId="31B22357" w14:textId="77777777" w:rsidR="0048628C" w:rsidRDefault="0048628C" w:rsidP="0048628C">
            <w:pPr>
              <w:pStyle w:val="2-"/>
            </w:pPr>
            <w:r>
              <w:tab/>
            </w:r>
          </w:p>
          <w:p w14:paraId="1A029161" w14:textId="77777777" w:rsidR="0048628C" w:rsidRDefault="0048628C" w:rsidP="0048628C">
            <w:pPr>
              <w:pStyle w:val="2-"/>
            </w:pPr>
            <w:r>
              <w:tab/>
              <w:t>fprintf(stdout, "- Fiber Thread Test: END -\n");</w:t>
            </w:r>
          </w:p>
          <w:p w14:paraId="6F9008BB" w14:textId="77777777" w:rsidR="0048628C" w:rsidRDefault="0048628C" w:rsidP="0048628C">
            <w:pPr>
              <w:pStyle w:val="2-"/>
            </w:pPr>
          </w:p>
          <w:p w14:paraId="03ABED9E" w14:textId="77777777" w:rsidR="0048628C" w:rsidRDefault="0048628C" w:rsidP="0048628C">
            <w:pPr>
              <w:pStyle w:val="2-"/>
            </w:pPr>
            <w:r>
              <w:tab/>
              <w:t>return EXIT_SUCCESS;</w:t>
            </w:r>
          </w:p>
          <w:p w14:paraId="31F61D2A" w14:textId="011F4C7C" w:rsidR="0048628C" w:rsidRDefault="0048628C" w:rsidP="00F350DA">
            <w:pPr>
              <w:pStyle w:val="2-"/>
            </w:pPr>
            <w:r>
              <w:t>}</w:t>
            </w:r>
          </w:p>
        </w:tc>
      </w:tr>
    </w:tbl>
    <w:p w14:paraId="5A25BB5F" w14:textId="0E570905" w:rsidR="0048628C" w:rsidRPr="0089500A" w:rsidRDefault="0048628C" w:rsidP="0048628C">
      <w:pPr>
        <w:pStyle w:val="a9"/>
        <w:keepNext/>
        <w:widowControl/>
        <w:rPr>
          <w:sz w:val="20"/>
          <w:szCs w:val="20"/>
        </w:rPr>
      </w:pPr>
      <w:r w:rsidRPr="00E32152">
        <w:rPr>
          <w:rFonts w:hint="eastAsia"/>
          <w:color w:val="FF0000"/>
          <w:sz w:val="20"/>
          <w:szCs w:val="20"/>
        </w:rPr>
        <w:lastRenderedPageBreak/>
        <w:t>↓（実行結果）</w:t>
      </w:r>
      <w:r>
        <w:rPr>
          <w:rFonts w:hint="eastAsia"/>
          <w:color w:val="FF0000"/>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8628C" w14:paraId="5A117DEA" w14:textId="77777777" w:rsidTr="003127F1">
        <w:tc>
          <w:tcPr>
            <w:tcW w:w="8494" w:type="dxa"/>
          </w:tcPr>
          <w:p w14:paraId="0C899588" w14:textId="523D9FC9" w:rsidR="0048628C" w:rsidRPr="0048628C" w:rsidRDefault="0048628C" w:rsidP="0048628C">
            <w:pPr>
              <w:pStyle w:val="2-"/>
              <w:rPr>
                <w:color w:val="auto"/>
              </w:rPr>
            </w:pPr>
            <w:r w:rsidRPr="0048628C">
              <w:rPr>
                <w:color w:val="auto"/>
              </w:rPr>
              <w:t>- Fiber Thread Test: BEGIN -</w:t>
            </w:r>
          </w:p>
          <w:p w14:paraId="153A2CD2" w14:textId="77777777" w:rsidR="0048628C" w:rsidRPr="0048628C" w:rsidRDefault="0048628C" w:rsidP="0048628C">
            <w:pPr>
              <w:pStyle w:val="2-"/>
              <w:rPr>
                <w:color w:val="auto"/>
              </w:rPr>
            </w:pPr>
            <w:r w:rsidRPr="0048628C">
              <w:rPr>
                <w:color w:val="auto"/>
              </w:rPr>
              <w:t>Fiber thread No.1 was added.</w:t>
            </w:r>
          </w:p>
          <w:p w14:paraId="73D6206B" w14:textId="77777777" w:rsidR="0048628C" w:rsidRPr="0048628C" w:rsidRDefault="0048628C" w:rsidP="0048628C">
            <w:pPr>
              <w:pStyle w:val="2-"/>
              <w:rPr>
                <w:color w:val="auto"/>
              </w:rPr>
            </w:pPr>
            <w:r w:rsidRPr="0048628C">
              <w:rPr>
                <w:color w:val="auto"/>
              </w:rPr>
              <w:t>Fiber thread No.2 was added.</w:t>
            </w:r>
          </w:p>
          <w:p w14:paraId="1FF42714" w14:textId="3555C8F7" w:rsidR="00F350DA" w:rsidRPr="0048628C" w:rsidRDefault="00F350DA" w:rsidP="00F350DA">
            <w:pPr>
              <w:pStyle w:val="2-"/>
              <w:rPr>
                <w:color w:val="auto"/>
              </w:rPr>
            </w:pPr>
            <w:r w:rsidRPr="0048628C">
              <w:rPr>
                <w:color w:val="auto"/>
              </w:rPr>
              <w:t>- loop</w:t>
            </w:r>
            <w:r>
              <w:rPr>
                <w:color w:val="auto"/>
              </w:rPr>
              <w:t>: start</w:t>
            </w:r>
            <w:r w:rsidRPr="0048628C">
              <w:rPr>
                <w:color w:val="auto"/>
              </w:rPr>
              <w:t xml:space="preserve"> -</w:t>
            </w:r>
            <w:r w:rsidRPr="00F350DA">
              <w:rPr>
                <w:color w:val="FF0000"/>
              </w:rPr>
              <w:tab/>
            </w:r>
            <w:r w:rsidRPr="00F350DA">
              <w:rPr>
                <w:color w:val="FF0000"/>
              </w:rPr>
              <w:tab/>
            </w:r>
            <w:r w:rsidRPr="00F350DA">
              <w:rPr>
                <w:color w:val="FF0000"/>
              </w:rPr>
              <w:tab/>
            </w:r>
            <w:r w:rsidRPr="00F350DA">
              <w:rPr>
                <w:color w:val="FF0000"/>
              </w:rPr>
              <w:tab/>
            </w:r>
            <w:r w:rsidRPr="00F350DA">
              <w:rPr>
                <w:rFonts w:hint="eastAsia"/>
                <w:color w:val="FF0000"/>
              </w:rPr>
              <w:t>fiberMainでファイバースレッドを切り替えると、連鎖的に全てに切り替わる</w:t>
            </w:r>
          </w:p>
          <w:p w14:paraId="78A6A88C" w14:textId="58177944" w:rsidR="0048628C" w:rsidRPr="0048628C" w:rsidRDefault="0048628C" w:rsidP="0048628C">
            <w:pPr>
              <w:pStyle w:val="2-"/>
              <w:rPr>
                <w:color w:val="auto"/>
              </w:rPr>
            </w:pPr>
            <w:r w:rsidRPr="0048628C">
              <w:rPr>
                <w:color w:val="auto"/>
              </w:rPr>
              <w:t>Fiber thread No.1 is switched.</w:t>
            </w:r>
          </w:p>
          <w:p w14:paraId="2C9CF07B" w14:textId="77777777" w:rsidR="0048628C" w:rsidRPr="0048628C" w:rsidRDefault="0048628C" w:rsidP="0048628C">
            <w:pPr>
              <w:pStyle w:val="2-"/>
              <w:rPr>
                <w:color w:val="auto"/>
              </w:rPr>
            </w:pPr>
            <w:r w:rsidRPr="0048628C">
              <w:rPr>
                <w:rFonts w:hint="eastAsia"/>
                <w:color w:val="auto"/>
              </w:rPr>
              <w:t>fiberFunc(): [太郎](0)</w:t>
            </w:r>
          </w:p>
          <w:p w14:paraId="1BC26EA2" w14:textId="77777777" w:rsidR="0048628C" w:rsidRPr="0048628C" w:rsidRDefault="0048628C" w:rsidP="0048628C">
            <w:pPr>
              <w:pStyle w:val="2-"/>
              <w:rPr>
                <w:color w:val="auto"/>
              </w:rPr>
            </w:pPr>
            <w:r w:rsidRPr="0048628C">
              <w:rPr>
                <w:color w:val="auto"/>
              </w:rPr>
              <w:t>Fiber thread No.2 is switched.</w:t>
            </w:r>
          </w:p>
          <w:p w14:paraId="0D1B0F6D" w14:textId="77777777" w:rsidR="0048628C" w:rsidRPr="0048628C" w:rsidRDefault="0048628C" w:rsidP="0048628C">
            <w:pPr>
              <w:pStyle w:val="2-"/>
              <w:rPr>
                <w:color w:val="auto"/>
              </w:rPr>
            </w:pPr>
            <w:r w:rsidRPr="0048628C">
              <w:rPr>
                <w:rFonts w:hint="eastAsia"/>
                <w:color w:val="auto"/>
              </w:rPr>
              <w:t>fiberFunc(): [次郎](0)</w:t>
            </w:r>
          </w:p>
          <w:p w14:paraId="622B8284" w14:textId="77777777" w:rsidR="0048628C" w:rsidRPr="0048628C" w:rsidRDefault="0048628C" w:rsidP="0048628C">
            <w:pPr>
              <w:pStyle w:val="2-"/>
              <w:rPr>
                <w:color w:val="auto"/>
              </w:rPr>
            </w:pPr>
            <w:r w:rsidRPr="0048628C">
              <w:rPr>
                <w:color w:val="auto"/>
              </w:rPr>
              <w:lastRenderedPageBreak/>
              <w:t>Fiber thread No.0 is switched.</w:t>
            </w:r>
          </w:p>
          <w:p w14:paraId="3A3AEB74" w14:textId="6603A820" w:rsidR="0048628C" w:rsidRPr="0048628C" w:rsidRDefault="0048628C" w:rsidP="0048628C">
            <w:pPr>
              <w:pStyle w:val="2-"/>
              <w:rPr>
                <w:color w:val="auto"/>
              </w:rPr>
            </w:pPr>
            <w:r w:rsidRPr="0048628C">
              <w:rPr>
                <w:color w:val="auto"/>
              </w:rPr>
              <w:t>- loop -</w:t>
            </w:r>
            <w:r w:rsidR="00F350DA" w:rsidRPr="00F350DA">
              <w:rPr>
                <w:color w:val="FF0000"/>
              </w:rPr>
              <w:tab/>
            </w:r>
            <w:r w:rsidR="00F350DA" w:rsidRPr="00F350DA">
              <w:rPr>
                <w:color w:val="FF0000"/>
              </w:rPr>
              <w:tab/>
            </w:r>
            <w:r w:rsidR="00F350DA" w:rsidRPr="00F350DA">
              <w:rPr>
                <w:color w:val="FF0000"/>
              </w:rPr>
              <w:tab/>
            </w:r>
            <w:r w:rsidR="00F350DA">
              <w:rPr>
                <w:color w:val="FF0000"/>
              </w:rPr>
              <w:tab/>
            </w:r>
            <w:r w:rsidR="00F350DA" w:rsidRPr="00F350DA">
              <w:rPr>
                <w:color w:val="FF0000"/>
              </w:rPr>
              <w:tab/>
            </w:r>
            <w:r w:rsidR="00F350DA" w:rsidRPr="00F350DA">
              <w:rPr>
                <w:rFonts w:hint="eastAsia"/>
                <w:color w:val="FF0000"/>
              </w:rPr>
              <w:t>fiberMainでファイバースレッドを切り替えると、連鎖的に全てに切り替わる</w:t>
            </w:r>
          </w:p>
          <w:p w14:paraId="01679165" w14:textId="77777777" w:rsidR="0048628C" w:rsidRPr="0048628C" w:rsidRDefault="0048628C" w:rsidP="0048628C">
            <w:pPr>
              <w:pStyle w:val="2-"/>
              <w:rPr>
                <w:color w:val="auto"/>
              </w:rPr>
            </w:pPr>
            <w:r w:rsidRPr="0048628C">
              <w:rPr>
                <w:color w:val="auto"/>
              </w:rPr>
              <w:t>Fiber thread No.1 is switched.</w:t>
            </w:r>
          </w:p>
          <w:p w14:paraId="7D417168" w14:textId="77777777" w:rsidR="0048628C" w:rsidRPr="0048628C" w:rsidRDefault="0048628C" w:rsidP="0048628C">
            <w:pPr>
              <w:pStyle w:val="2-"/>
              <w:rPr>
                <w:color w:val="auto"/>
              </w:rPr>
            </w:pPr>
            <w:r w:rsidRPr="0048628C">
              <w:rPr>
                <w:rFonts w:hint="eastAsia"/>
                <w:color w:val="auto"/>
              </w:rPr>
              <w:t>fiberFunc(): [太郎](1)</w:t>
            </w:r>
          </w:p>
          <w:p w14:paraId="52A898F2" w14:textId="77777777" w:rsidR="0048628C" w:rsidRPr="0048628C" w:rsidRDefault="0048628C" w:rsidP="0048628C">
            <w:pPr>
              <w:pStyle w:val="2-"/>
              <w:rPr>
                <w:color w:val="auto"/>
              </w:rPr>
            </w:pPr>
            <w:r w:rsidRPr="0048628C">
              <w:rPr>
                <w:color w:val="auto"/>
              </w:rPr>
              <w:t>Fiber thread No.2 is switched.</w:t>
            </w:r>
          </w:p>
          <w:p w14:paraId="29004C2A" w14:textId="77777777" w:rsidR="0048628C" w:rsidRPr="0048628C" w:rsidRDefault="0048628C" w:rsidP="0048628C">
            <w:pPr>
              <w:pStyle w:val="2-"/>
              <w:rPr>
                <w:color w:val="auto"/>
              </w:rPr>
            </w:pPr>
            <w:r w:rsidRPr="0048628C">
              <w:rPr>
                <w:rFonts w:hint="eastAsia"/>
                <w:color w:val="auto"/>
              </w:rPr>
              <w:t>fiberFunc(): [次郎](1)</w:t>
            </w:r>
          </w:p>
          <w:p w14:paraId="0B76AF58" w14:textId="77777777" w:rsidR="0048628C" w:rsidRPr="0048628C" w:rsidRDefault="0048628C" w:rsidP="0048628C">
            <w:pPr>
              <w:pStyle w:val="2-"/>
              <w:rPr>
                <w:color w:val="auto"/>
              </w:rPr>
            </w:pPr>
            <w:r w:rsidRPr="0048628C">
              <w:rPr>
                <w:color w:val="auto"/>
              </w:rPr>
              <w:t>Fiber thread No.0 is switched.</w:t>
            </w:r>
          </w:p>
          <w:p w14:paraId="63316C67" w14:textId="296D6D37" w:rsidR="0048628C" w:rsidRPr="0048628C" w:rsidRDefault="0048628C" w:rsidP="0048628C">
            <w:pPr>
              <w:pStyle w:val="2-"/>
              <w:rPr>
                <w:color w:val="auto"/>
              </w:rPr>
            </w:pPr>
            <w:r w:rsidRPr="0048628C">
              <w:rPr>
                <w:color w:val="auto"/>
              </w:rPr>
              <w:t>- loop -</w:t>
            </w:r>
            <w:r w:rsidR="00F350DA" w:rsidRPr="00F350DA">
              <w:rPr>
                <w:color w:val="FF0000"/>
              </w:rPr>
              <w:tab/>
            </w:r>
            <w:r w:rsidR="00F350DA" w:rsidRPr="00F350DA">
              <w:rPr>
                <w:color w:val="FF0000"/>
              </w:rPr>
              <w:tab/>
            </w:r>
            <w:r w:rsidR="00F350DA">
              <w:rPr>
                <w:color w:val="FF0000"/>
              </w:rPr>
              <w:tab/>
            </w:r>
            <w:r w:rsidR="00F350DA" w:rsidRPr="00F350DA">
              <w:rPr>
                <w:color w:val="FF0000"/>
              </w:rPr>
              <w:tab/>
            </w:r>
            <w:r w:rsidR="00F350DA" w:rsidRPr="00F350DA">
              <w:rPr>
                <w:color w:val="FF0000"/>
              </w:rPr>
              <w:tab/>
            </w:r>
            <w:r w:rsidR="00F350DA" w:rsidRPr="00F350DA">
              <w:rPr>
                <w:rFonts w:hint="eastAsia"/>
                <w:color w:val="FF0000"/>
              </w:rPr>
              <w:t>fiberMainでファイバースレッドを切り替えると、連鎖的に全てに切り替わる</w:t>
            </w:r>
          </w:p>
          <w:p w14:paraId="7A18966A" w14:textId="77777777" w:rsidR="0048628C" w:rsidRPr="0048628C" w:rsidRDefault="0048628C" w:rsidP="0048628C">
            <w:pPr>
              <w:pStyle w:val="2-"/>
              <w:rPr>
                <w:color w:val="auto"/>
              </w:rPr>
            </w:pPr>
            <w:r w:rsidRPr="0048628C">
              <w:rPr>
                <w:color w:val="auto"/>
              </w:rPr>
              <w:t>Fiber thread No.1 is switched.</w:t>
            </w:r>
          </w:p>
          <w:p w14:paraId="1C4F4909" w14:textId="77777777" w:rsidR="0048628C" w:rsidRPr="0048628C" w:rsidRDefault="0048628C" w:rsidP="0048628C">
            <w:pPr>
              <w:pStyle w:val="2-"/>
              <w:rPr>
                <w:color w:val="auto"/>
              </w:rPr>
            </w:pPr>
            <w:r w:rsidRPr="0048628C">
              <w:rPr>
                <w:rFonts w:hint="eastAsia"/>
                <w:color w:val="auto"/>
              </w:rPr>
              <w:t>fiberFunc(): [太郎](2)</w:t>
            </w:r>
          </w:p>
          <w:p w14:paraId="28B1A0BC" w14:textId="77777777" w:rsidR="0048628C" w:rsidRPr="0048628C" w:rsidRDefault="0048628C" w:rsidP="0048628C">
            <w:pPr>
              <w:pStyle w:val="2-"/>
              <w:rPr>
                <w:color w:val="auto"/>
              </w:rPr>
            </w:pPr>
            <w:r w:rsidRPr="0048628C">
              <w:rPr>
                <w:color w:val="auto"/>
              </w:rPr>
              <w:t>Fiber thread No.2 is switched.</w:t>
            </w:r>
          </w:p>
          <w:p w14:paraId="41700432" w14:textId="77777777" w:rsidR="0048628C" w:rsidRPr="0048628C" w:rsidRDefault="0048628C" w:rsidP="0048628C">
            <w:pPr>
              <w:pStyle w:val="2-"/>
              <w:rPr>
                <w:color w:val="auto"/>
              </w:rPr>
            </w:pPr>
            <w:r w:rsidRPr="0048628C">
              <w:rPr>
                <w:rFonts w:hint="eastAsia"/>
                <w:color w:val="auto"/>
              </w:rPr>
              <w:t>fiberFunc(): [次郎](2)</w:t>
            </w:r>
          </w:p>
          <w:p w14:paraId="015DB8FA" w14:textId="77777777" w:rsidR="0048628C" w:rsidRPr="0048628C" w:rsidRDefault="0048628C" w:rsidP="0048628C">
            <w:pPr>
              <w:pStyle w:val="2-"/>
              <w:rPr>
                <w:color w:val="auto"/>
              </w:rPr>
            </w:pPr>
            <w:r w:rsidRPr="0048628C">
              <w:rPr>
                <w:color w:val="auto"/>
              </w:rPr>
              <w:t>Fiber thread No.0 is switched.</w:t>
            </w:r>
          </w:p>
          <w:p w14:paraId="038DF4E3" w14:textId="52E15457" w:rsidR="0048628C" w:rsidRPr="0048628C" w:rsidRDefault="0048628C" w:rsidP="0048628C">
            <w:pPr>
              <w:pStyle w:val="2-"/>
              <w:rPr>
                <w:color w:val="auto"/>
              </w:rPr>
            </w:pPr>
            <w:r w:rsidRPr="0048628C">
              <w:rPr>
                <w:color w:val="auto"/>
              </w:rPr>
              <w:t>- loop -</w:t>
            </w:r>
            <w:r w:rsidR="00F350DA" w:rsidRPr="00F350DA">
              <w:rPr>
                <w:color w:val="FF0000"/>
              </w:rPr>
              <w:tab/>
            </w:r>
            <w:r w:rsidR="00F350DA" w:rsidRPr="00F350DA">
              <w:rPr>
                <w:color w:val="FF0000"/>
              </w:rPr>
              <w:tab/>
            </w:r>
            <w:r w:rsidR="00F350DA" w:rsidRPr="00F350DA">
              <w:rPr>
                <w:color w:val="FF0000"/>
              </w:rPr>
              <w:tab/>
            </w:r>
            <w:r w:rsidR="00F350DA" w:rsidRPr="00F350DA">
              <w:rPr>
                <w:color w:val="FF0000"/>
              </w:rPr>
              <w:tab/>
            </w:r>
            <w:r w:rsidR="00F350DA">
              <w:rPr>
                <w:color w:val="FF0000"/>
              </w:rPr>
              <w:tab/>
            </w:r>
            <w:r w:rsidR="00F350DA" w:rsidRPr="00F350DA">
              <w:rPr>
                <w:rFonts w:hint="eastAsia"/>
                <w:color w:val="FF0000"/>
              </w:rPr>
              <w:t>fiberMainでファイバースレッドを切り替えると、連鎖的に全てに切り替わる</w:t>
            </w:r>
          </w:p>
          <w:p w14:paraId="77F8666E" w14:textId="77777777" w:rsidR="0048628C" w:rsidRPr="0048628C" w:rsidRDefault="0048628C" w:rsidP="0048628C">
            <w:pPr>
              <w:pStyle w:val="2-"/>
              <w:rPr>
                <w:color w:val="auto"/>
              </w:rPr>
            </w:pPr>
            <w:r w:rsidRPr="0048628C">
              <w:rPr>
                <w:color w:val="auto"/>
              </w:rPr>
              <w:t>Fiber thread No.1 is switched.</w:t>
            </w:r>
          </w:p>
          <w:p w14:paraId="0F7E779E" w14:textId="1312CA23" w:rsidR="0048628C" w:rsidRPr="0048628C" w:rsidRDefault="0048628C" w:rsidP="0048628C">
            <w:pPr>
              <w:pStyle w:val="2-"/>
              <w:rPr>
                <w:color w:val="auto"/>
              </w:rPr>
            </w:pPr>
            <w:r w:rsidRPr="0048628C">
              <w:rPr>
                <w:color w:val="auto"/>
              </w:rPr>
              <w:t>Fiber thread No.1 was removed.</w:t>
            </w:r>
            <w:r w:rsidR="00F350DA">
              <w:rPr>
                <w:color w:val="auto"/>
              </w:rPr>
              <w:tab/>
            </w:r>
            <w:r w:rsidR="00F350DA" w:rsidRPr="00F350DA">
              <w:rPr>
                <w:rFonts w:hint="eastAsia"/>
                <w:color w:val="FF0000"/>
              </w:rPr>
              <w:t>←ファイバースレッド終了</w:t>
            </w:r>
          </w:p>
          <w:p w14:paraId="01BFA0F9" w14:textId="77777777" w:rsidR="0048628C" w:rsidRPr="0048628C" w:rsidRDefault="0048628C" w:rsidP="0048628C">
            <w:pPr>
              <w:pStyle w:val="2-"/>
              <w:rPr>
                <w:color w:val="auto"/>
              </w:rPr>
            </w:pPr>
            <w:r w:rsidRPr="0048628C">
              <w:rPr>
                <w:color w:val="auto"/>
              </w:rPr>
              <w:t>Fiber thread No.1 is switched.</w:t>
            </w:r>
          </w:p>
          <w:p w14:paraId="2F8F2941" w14:textId="37068E46" w:rsidR="0048628C" w:rsidRPr="0048628C" w:rsidRDefault="0048628C" w:rsidP="0048628C">
            <w:pPr>
              <w:pStyle w:val="2-"/>
              <w:rPr>
                <w:color w:val="auto"/>
              </w:rPr>
            </w:pPr>
            <w:r w:rsidRPr="0048628C">
              <w:rPr>
                <w:color w:val="auto"/>
              </w:rPr>
              <w:t>Fiber thread No.1 was removed.</w:t>
            </w:r>
            <w:r w:rsidR="00F350DA">
              <w:rPr>
                <w:color w:val="auto"/>
              </w:rPr>
              <w:tab/>
            </w:r>
            <w:r w:rsidR="00F350DA" w:rsidRPr="00F350DA">
              <w:rPr>
                <w:rFonts w:hint="eastAsia"/>
                <w:color w:val="FF0000"/>
              </w:rPr>
              <w:t>←ファイバースレッド終了</w:t>
            </w:r>
          </w:p>
          <w:p w14:paraId="222E7052" w14:textId="77777777" w:rsidR="0048628C" w:rsidRPr="0048628C" w:rsidRDefault="0048628C" w:rsidP="0048628C">
            <w:pPr>
              <w:pStyle w:val="2-"/>
              <w:rPr>
                <w:color w:val="auto"/>
              </w:rPr>
            </w:pPr>
            <w:r w:rsidRPr="0048628C">
              <w:rPr>
                <w:color w:val="auto"/>
              </w:rPr>
              <w:t>Fiber thread No.0 is switched.</w:t>
            </w:r>
          </w:p>
          <w:p w14:paraId="6A97ABC4" w14:textId="77777777" w:rsidR="0048628C" w:rsidRPr="0048628C" w:rsidRDefault="0048628C" w:rsidP="0048628C">
            <w:pPr>
              <w:pStyle w:val="2-"/>
              <w:rPr>
                <w:color w:val="auto"/>
              </w:rPr>
            </w:pPr>
            <w:r w:rsidRPr="0048628C">
              <w:rPr>
                <w:color w:val="auto"/>
              </w:rPr>
              <w:t>- loop -</w:t>
            </w:r>
          </w:p>
          <w:p w14:paraId="15538217" w14:textId="187D371C" w:rsidR="00F350DA" w:rsidRPr="0048628C" w:rsidRDefault="00F350DA" w:rsidP="00F350DA">
            <w:pPr>
              <w:pStyle w:val="2-"/>
              <w:rPr>
                <w:color w:val="auto"/>
              </w:rPr>
            </w:pPr>
            <w:r w:rsidRPr="0048628C">
              <w:rPr>
                <w:color w:val="auto"/>
              </w:rPr>
              <w:t>- loop</w:t>
            </w:r>
            <w:r>
              <w:rPr>
                <w:color w:val="auto"/>
              </w:rPr>
              <w:t>: end</w:t>
            </w:r>
            <w:r w:rsidRPr="0048628C">
              <w:rPr>
                <w:color w:val="auto"/>
              </w:rPr>
              <w:t xml:space="preserve"> -</w:t>
            </w:r>
          </w:p>
          <w:p w14:paraId="57A55DF6" w14:textId="0C69D243" w:rsidR="0048628C" w:rsidRPr="0048628C" w:rsidRDefault="0048628C" w:rsidP="0048628C">
            <w:pPr>
              <w:pStyle w:val="2-"/>
              <w:rPr>
                <w:color w:val="auto"/>
              </w:rPr>
            </w:pPr>
            <w:r w:rsidRPr="0048628C">
              <w:rPr>
                <w:color w:val="auto"/>
              </w:rPr>
              <w:t>Fiber thread No.0 was removed.</w:t>
            </w:r>
            <w:r w:rsidR="00F350DA">
              <w:rPr>
                <w:color w:val="auto"/>
              </w:rPr>
              <w:tab/>
            </w:r>
            <w:r w:rsidR="00F350DA" w:rsidRPr="00F350DA">
              <w:rPr>
                <w:rFonts w:hint="eastAsia"/>
                <w:color w:val="FF0000"/>
              </w:rPr>
              <w:t>←</w:t>
            </w:r>
            <w:r w:rsidR="00F350DA">
              <w:rPr>
                <w:rFonts w:hint="eastAsia"/>
                <w:color w:val="FF0000"/>
              </w:rPr>
              <w:t>f</w:t>
            </w:r>
            <w:r w:rsidR="00F350DA">
              <w:rPr>
                <w:color w:val="FF0000"/>
              </w:rPr>
              <w:t>iberMain</w:t>
            </w:r>
            <w:r w:rsidR="00F350DA" w:rsidRPr="00F350DA">
              <w:rPr>
                <w:rFonts w:hint="eastAsia"/>
                <w:color w:val="FF0000"/>
              </w:rPr>
              <w:t>終了</w:t>
            </w:r>
          </w:p>
          <w:p w14:paraId="71F18894" w14:textId="7E128573" w:rsidR="0048628C" w:rsidRPr="00DD51B6" w:rsidRDefault="0048628C" w:rsidP="0048628C">
            <w:pPr>
              <w:pStyle w:val="2-"/>
              <w:rPr>
                <w:color w:val="auto"/>
              </w:rPr>
            </w:pPr>
            <w:r w:rsidRPr="0048628C">
              <w:rPr>
                <w:color w:val="auto"/>
              </w:rPr>
              <w:t>- Fiber Thread Test: END -</w:t>
            </w:r>
          </w:p>
        </w:tc>
      </w:tr>
    </w:tbl>
    <w:p w14:paraId="17E3E9FB" w14:textId="7AB0CB3E" w:rsidR="00A30AAF" w:rsidRDefault="00D2349E" w:rsidP="00A30AAF">
      <w:pPr>
        <w:pStyle w:val="2"/>
      </w:pPr>
      <w:bookmarkStart w:id="59" w:name="_Toc378420086"/>
      <w:r>
        <w:rPr>
          <w:rFonts w:hint="eastAsia"/>
        </w:rPr>
        <w:lastRenderedPageBreak/>
        <w:t>S</w:t>
      </w:r>
      <w:r w:rsidR="005026B8">
        <w:t>PURS</w:t>
      </w:r>
      <w:r>
        <w:t>／</w:t>
      </w:r>
      <w:r>
        <w:t>GPGPU</w:t>
      </w:r>
      <w:r w:rsidR="007349D7">
        <w:t>／</w:t>
      </w:r>
      <w:r w:rsidR="003127F1">
        <w:rPr>
          <w:rFonts w:hint="eastAsia"/>
        </w:rPr>
        <w:t>DirectCompute</w:t>
      </w:r>
      <w:r w:rsidR="003127F1">
        <w:rPr>
          <w:rFonts w:hint="eastAsia"/>
        </w:rPr>
        <w:t>／</w:t>
      </w:r>
      <w:r w:rsidR="007349D7">
        <w:rPr>
          <w:rFonts w:hint="eastAsia"/>
        </w:rPr>
        <w:t>CUDA</w:t>
      </w:r>
      <w:r w:rsidR="007349D7">
        <w:rPr>
          <w:rFonts w:hint="eastAsia"/>
        </w:rPr>
        <w:t>／</w:t>
      </w:r>
      <w:r w:rsidR="00947C2E">
        <w:rPr>
          <w:rFonts w:hint="eastAsia"/>
        </w:rPr>
        <w:t>A</w:t>
      </w:r>
      <w:r w:rsidR="00947C2E">
        <w:t>TI</w:t>
      </w:r>
      <w:r w:rsidR="007349D7">
        <w:rPr>
          <w:rFonts w:hint="eastAsia"/>
        </w:rPr>
        <w:t xml:space="preserve"> Stream</w:t>
      </w:r>
      <w:r w:rsidR="007349D7">
        <w:rPr>
          <w:rFonts w:hint="eastAsia"/>
        </w:rPr>
        <w:t>／</w:t>
      </w:r>
      <w:r w:rsidR="007349D7">
        <w:rPr>
          <w:rFonts w:hint="eastAsia"/>
        </w:rPr>
        <w:t>OpenCL</w:t>
      </w:r>
      <w:bookmarkEnd w:id="59"/>
    </w:p>
    <w:p w14:paraId="6E615A01" w14:textId="77777777" w:rsidR="001A0B97" w:rsidRDefault="001A0B97" w:rsidP="00A30AAF">
      <w:pPr>
        <w:pStyle w:val="a9"/>
        <w:ind w:firstLine="283"/>
      </w:pPr>
      <w:r>
        <w:rPr>
          <w:rFonts w:hint="eastAsia"/>
        </w:rPr>
        <w:t>より大規模な並列処理技術を簡単に解説する。</w:t>
      </w:r>
    </w:p>
    <w:p w14:paraId="1D94004D" w14:textId="1409C95B" w:rsidR="00A30AAF" w:rsidRDefault="001A0B97" w:rsidP="001A0B97">
      <w:pPr>
        <w:pStyle w:val="a9"/>
        <w:keepNext/>
        <w:widowControl/>
        <w:spacing w:beforeLines="50" w:before="180"/>
        <w:ind w:firstLine="283"/>
      </w:pPr>
      <w:r>
        <w:rPr>
          <w:rFonts w:hint="eastAsia"/>
        </w:rPr>
        <w:t>標題に記したのは、いずれも</w:t>
      </w:r>
      <w:r w:rsidR="0043397F">
        <w:rPr>
          <w:rFonts w:hint="eastAsia"/>
        </w:rPr>
        <w:t>メインプロセッサ（コア）以外のプロセッサを使用して並列処理を行う為のフレームワークである。</w:t>
      </w:r>
      <w:r w:rsidR="003127F1">
        <w:rPr>
          <w:rFonts w:hint="eastAsia"/>
        </w:rPr>
        <w:t>プロセッサ独自の処理コードが必要なため、「プログラム中の一部の関数をスレッド化する」といったことはできない。メモリもメインメモリから独立しているものが多く、専用のメモリ管理が必要になる。</w:t>
      </w:r>
    </w:p>
    <w:p w14:paraId="464557A5" w14:textId="31DEBFF1" w:rsidR="005026B8" w:rsidRDefault="00207418" w:rsidP="00207418">
      <w:pPr>
        <w:pStyle w:val="affff7"/>
      </w:pPr>
      <w:r>
        <w:rPr>
          <w:rFonts w:hint="eastAsia"/>
        </w:rPr>
        <w:t>S</w:t>
      </w:r>
      <w:r w:rsidR="005026B8">
        <w:t>PURS</w:t>
      </w:r>
      <w:r>
        <w:t xml:space="preserve"> </w:t>
      </w:r>
      <w:r>
        <w:tab/>
      </w:r>
      <w:r>
        <w:tab/>
      </w:r>
      <w:r w:rsidR="005026B8">
        <w:rPr>
          <w:rFonts w:hint="eastAsia"/>
        </w:rPr>
        <w:t>PS3</w:t>
      </w:r>
      <w:r w:rsidR="005026B8">
        <w:rPr>
          <w:rFonts w:hint="eastAsia"/>
        </w:rPr>
        <w:t>用の</w:t>
      </w:r>
      <w:r w:rsidR="005026B8">
        <w:rPr>
          <w:rFonts w:hint="eastAsia"/>
        </w:rPr>
        <w:t>SDK</w:t>
      </w:r>
      <w:r w:rsidR="005026B8">
        <w:rPr>
          <w:rFonts w:hint="eastAsia"/>
        </w:rPr>
        <w:t>で提供されている</w:t>
      </w:r>
      <w:r w:rsidR="005026B8">
        <w:rPr>
          <w:rFonts w:hint="eastAsia"/>
        </w:rPr>
        <w:t>SPU</w:t>
      </w:r>
      <w:r w:rsidR="005026B8">
        <w:rPr>
          <w:rFonts w:hint="eastAsia"/>
        </w:rPr>
        <w:t>の</w:t>
      </w:r>
      <w:r w:rsidR="00FC0BDC">
        <w:rPr>
          <w:rFonts w:hint="eastAsia"/>
        </w:rPr>
        <w:t>ジョブ</w:t>
      </w:r>
      <w:r w:rsidR="005026B8">
        <w:rPr>
          <w:rFonts w:hint="eastAsia"/>
        </w:rPr>
        <w:t>タスクスケジューラ</w:t>
      </w:r>
      <w:r w:rsidR="00717BCD">
        <w:rPr>
          <w:rFonts w:hint="eastAsia"/>
        </w:rPr>
        <w:t>。稼働中のタスクだけではなく、予約</w:t>
      </w:r>
      <w:r w:rsidR="00FC0BDC">
        <w:rPr>
          <w:rFonts w:hint="eastAsia"/>
        </w:rPr>
        <w:t>待機状態のタスク</w:t>
      </w:r>
      <w:r w:rsidR="00717BCD">
        <w:rPr>
          <w:rFonts w:hint="eastAsia"/>
        </w:rPr>
        <w:t>も管理する。個々のタスクを</w:t>
      </w:r>
      <w:r w:rsidR="00FC0BDC">
        <w:rPr>
          <w:rFonts w:hint="eastAsia"/>
        </w:rPr>
        <w:t>「ジョブ」と呼ぶ</w:t>
      </w:r>
      <w:r w:rsidR="005026B8">
        <w:rPr>
          <w:rFonts w:hint="eastAsia"/>
        </w:rPr>
        <w:t>。「</w:t>
      </w:r>
      <w:r w:rsidR="005026B8">
        <w:rPr>
          <w:rFonts w:hint="eastAsia"/>
        </w:rPr>
        <w:t>Spurs Engine</w:t>
      </w:r>
      <w:r w:rsidR="005026B8">
        <w:rPr>
          <w:rFonts w:hint="eastAsia"/>
        </w:rPr>
        <w:t>」と呼ばれる演算装置とは別物。</w:t>
      </w:r>
      <w:r w:rsidR="003127F1">
        <w:rPr>
          <w:rFonts w:hint="eastAsia"/>
        </w:rPr>
        <w:t>SPU</w:t>
      </w:r>
      <w:r w:rsidR="003127F1">
        <w:rPr>
          <w:rFonts w:hint="eastAsia"/>
        </w:rPr>
        <w:t>は独自のメモリ領域を持ち、専用のプログラムを必要とする。</w:t>
      </w:r>
      <w:r w:rsidR="003127F1">
        <w:rPr>
          <w:rFonts w:hint="eastAsia"/>
        </w:rPr>
        <w:t>SPURS</w:t>
      </w:r>
      <w:r w:rsidR="003127F1">
        <w:rPr>
          <w:rFonts w:hint="eastAsia"/>
        </w:rPr>
        <w:t>はプログラムとデータの転送、プログラムの実行をまかなう。</w:t>
      </w:r>
    </w:p>
    <w:p w14:paraId="3112B0B0" w14:textId="6D403260" w:rsidR="0043397F" w:rsidRDefault="005026B8" w:rsidP="005026B8">
      <w:pPr>
        <w:pStyle w:val="affff7"/>
        <w:numPr>
          <w:ilvl w:val="0"/>
          <w:numId w:val="0"/>
        </w:numPr>
        <w:ind w:left="3274"/>
      </w:pPr>
      <w:r>
        <w:rPr>
          <w:rFonts w:hint="eastAsia"/>
        </w:rPr>
        <w:t>ちなみに、「</w:t>
      </w:r>
      <w:r>
        <w:rPr>
          <w:rFonts w:hint="eastAsia"/>
        </w:rPr>
        <w:t>Spurs Engine</w:t>
      </w:r>
      <w:r>
        <w:rPr>
          <w:rFonts w:hint="eastAsia"/>
        </w:rPr>
        <w:t>」は</w:t>
      </w:r>
      <w:r>
        <w:rPr>
          <w:rFonts w:hint="eastAsia"/>
        </w:rPr>
        <w:t>SPE</w:t>
      </w:r>
      <w:r>
        <w:rPr>
          <w:rFonts w:hint="eastAsia"/>
        </w:rPr>
        <w:t>を</w:t>
      </w:r>
      <w:r>
        <w:rPr>
          <w:rFonts w:hint="eastAsia"/>
        </w:rPr>
        <w:t>4</w:t>
      </w:r>
      <w:r>
        <w:rPr>
          <w:rFonts w:hint="eastAsia"/>
        </w:rPr>
        <w:t>基とエンコーダー／デコーダー処理チップ搭載して</w:t>
      </w:r>
      <w:r>
        <w:rPr>
          <w:rFonts w:hint="eastAsia"/>
        </w:rPr>
        <w:t>PPE</w:t>
      </w:r>
      <w:r>
        <w:rPr>
          <w:rFonts w:hint="eastAsia"/>
        </w:rPr>
        <w:t>は搭載しないコプロセッサ。</w:t>
      </w:r>
    </w:p>
    <w:p w14:paraId="454E5C8A" w14:textId="6DBFEF77" w:rsidR="003127F1" w:rsidRDefault="00207418" w:rsidP="00207418">
      <w:pPr>
        <w:pStyle w:val="affff7"/>
      </w:pPr>
      <w:r>
        <w:rPr>
          <w:rFonts w:hint="eastAsia"/>
        </w:rPr>
        <w:t xml:space="preserve">GPGPU </w:t>
      </w:r>
      <w:r>
        <w:tab/>
      </w:r>
      <w:r>
        <w:tab/>
      </w:r>
      <w:r w:rsidR="003127F1">
        <w:rPr>
          <w:rFonts w:hint="eastAsia"/>
        </w:rPr>
        <w:t>「</w:t>
      </w:r>
      <w:r w:rsidR="003127F1">
        <w:t>General-Processing computing on Graphincs Processing Unit</w:t>
      </w:r>
      <w:r w:rsidR="00947C2E">
        <w:rPr>
          <w:rFonts w:hint="eastAsia"/>
        </w:rPr>
        <w:t>：</w:t>
      </w:r>
      <w:r w:rsidR="003127F1">
        <w:rPr>
          <w:rFonts w:hint="eastAsia"/>
        </w:rPr>
        <w:t>GPU</w:t>
      </w:r>
      <w:r w:rsidR="003127F1">
        <w:rPr>
          <w:rFonts w:hint="eastAsia"/>
        </w:rPr>
        <w:t>による汎目的演算」のこと。描画用の処理装置を他の演算に活用する。浮動小数点演算に強く、プログラミングにはコンピュートシェーダーを用いる。なお、「</w:t>
      </w:r>
      <w:r w:rsidR="003127F1">
        <w:rPr>
          <w:rFonts w:hint="eastAsia"/>
        </w:rPr>
        <w:t>GPGPU</w:t>
      </w:r>
      <w:r w:rsidR="003127F1">
        <w:rPr>
          <w:rFonts w:hint="eastAsia"/>
        </w:rPr>
        <w:t>」自体は技術的概念を指す言葉</w:t>
      </w:r>
      <w:r w:rsidR="003127F1">
        <w:rPr>
          <w:rFonts w:hint="eastAsia"/>
        </w:rPr>
        <w:lastRenderedPageBreak/>
        <w:t>であって、特定のフレームワークではない。</w:t>
      </w:r>
    </w:p>
    <w:p w14:paraId="008C978F" w14:textId="0BDBE1BD" w:rsidR="003127F1" w:rsidRDefault="003127F1" w:rsidP="003127F1">
      <w:pPr>
        <w:pStyle w:val="affff7"/>
      </w:pPr>
      <w:r>
        <w:t xml:space="preserve">DirectCompute </w:t>
      </w:r>
      <w:r>
        <w:tab/>
      </w:r>
      <w:r>
        <w:tab/>
        <w:t xml:space="preserve">Microsoft </w:t>
      </w:r>
      <w:r>
        <w:rPr>
          <w:rFonts w:hint="eastAsia"/>
        </w:rPr>
        <w:t>による</w:t>
      </w:r>
      <w:r>
        <w:rPr>
          <w:rFonts w:hint="eastAsia"/>
        </w:rPr>
        <w:t>GPGPU</w:t>
      </w:r>
      <w:r w:rsidR="00947C2E">
        <w:rPr>
          <w:rFonts w:hint="eastAsia"/>
        </w:rPr>
        <w:t>対応</w:t>
      </w:r>
      <w:r w:rsidR="00947C2E">
        <w:rPr>
          <w:rFonts w:hint="eastAsia"/>
        </w:rPr>
        <w:t>API</w:t>
      </w:r>
      <w:r>
        <w:rPr>
          <w:rFonts w:hint="eastAsia"/>
        </w:rPr>
        <w:t>。</w:t>
      </w:r>
      <w:r w:rsidR="00947C2E">
        <w:rPr>
          <w:rFonts w:hint="eastAsia"/>
        </w:rPr>
        <w:t>DirectX</w:t>
      </w:r>
      <w:r w:rsidR="00947C2E">
        <w:t>11</w:t>
      </w:r>
      <w:r w:rsidR="00947C2E">
        <w:rPr>
          <w:rFonts w:hint="eastAsia"/>
        </w:rPr>
        <w:t>以降に含まれる。</w:t>
      </w:r>
    </w:p>
    <w:p w14:paraId="7134F627" w14:textId="57AFE7CC" w:rsidR="00207418" w:rsidRDefault="00207418" w:rsidP="00207418">
      <w:pPr>
        <w:pStyle w:val="affff7"/>
      </w:pPr>
      <w:r>
        <w:t xml:space="preserve">CUDA </w:t>
      </w:r>
      <w:r>
        <w:tab/>
      </w:r>
      <w:r>
        <w:tab/>
      </w:r>
      <w:r w:rsidR="00947C2E">
        <w:t>NVIDIA</w:t>
      </w:r>
      <w:r w:rsidR="00947C2E">
        <w:rPr>
          <w:rFonts w:hint="eastAsia"/>
        </w:rPr>
        <w:t>による</w:t>
      </w:r>
      <w:r w:rsidR="00947C2E">
        <w:rPr>
          <w:rFonts w:hint="eastAsia"/>
        </w:rPr>
        <w:t>GPU</w:t>
      </w:r>
      <w:r w:rsidR="00947C2E">
        <w:rPr>
          <w:rFonts w:hint="eastAsia"/>
        </w:rPr>
        <w:t>向けの</w:t>
      </w:r>
      <w:r w:rsidR="00947C2E">
        <w:rPr>
          <w:rFonts w:hint="eastAsia"/>
        </w:rPr>
        <w:t>C</w:t>
      </w:r>
      <w:r w:rsidR="00947C2E">
        <w:rPr>
          <w:rFonts w:hint="eastAsia"/>
        </w:rPr>
        <w:t>言語の統合開発環境。</w:t>
      </w:r>
      <w:r w:rsidR="00754D49">
        <w:rPr>
          <w:rFonts w:hint="eastAsia"/>
        </w:rPr>
        <w:t>NVIDIA</w:t>
      </w:r>
      <w:r w:rsidR="00754D49">
        <w:rPr>
          <w:rFonts w:hint="eastAsia"/>
        </w:rPr>
        <w:t>製の</w:t>
      </w:r>
      <w:r w:rsidR="00754D49">
        <w:rPr>
          <w:rFonts w:hint="eastAsia"/>
        </w:rPr>
        <w:t>GPU</w:t>
      </w:r>
      <w:r w:rsidR="00754D49">
        <w:rPr>
          <w:rFonts w:hint="eastAsia"/>
        </w:rPr>
        <w:t>に特化した</w:t>
      </w:r>
      <w:r w:rsidR="00947C2E">
        <w:rPr>
          <w:rFonts w:hint="eastAsia"/>
        </w:rPr>
        <w:t>GPGPU</w:t>
      </w:r>
      <w:r w:rsidR="00947C2E">
        <w:rPr>
          <w:rFonts w:hint="eastAsia"/>
        </w:rPr>
        <w:t>のためのフレームワークである。「</w:t>
      </w:r>
      <w:r w:rsidR="00947C2E">
        <w:rPr>
          <w:rFonts w:hint="eastAsia"/>
        </w:rPr>
        <w:t>CUDA</w:t>
      </w:r>
      <w:r w:rsidR="00947C2E">
        <w:rPr>
          <w:rFonts w:hint="eastAsia"/>
        </w:rPr>
        <w:t>」は「</w:t>
      </w:r>
      <w:r w:rsidR="00947C2E">
        <w:rPr>
          <w:rFonts w:hint="eastAsia"/>
        </w:rPr>
        <w:t>Compute Unified Devide Architecture</w:t>
      </w:r>
      <w:r w:rsidR="00947C2E">
        <w:rPr>
          <w:rFonts w:hint="eastAsia"/>
        </w:rPr>
        <w:t>」の略。「クーダ」と読む。</w:t>
      </w:r>
    </w:p>
    <w:p w14:paraId="42D210B6" w14:textId="7CC2F9F4" w:rsidR="00207418" w:rsidRDefault="00207418" w:rsidP="00207418">
      <w:pPr>
        <w:pStyle w:val="affff7"/>
      </w:pPr>
      <w:r>
        <w:t>A</w:t>
      </w:r>
      <w:r w:rsidR="00947C2E">
        <w:t>TI</w:t>
      </w:r>
      <w:r>
        <w:t xml:space="preserve"> Stream </w:t>
      </w:r>
      <w:r>
        <w:tab/>
      </w:r>
      <w:r>
        <w:tab/>
      </w:r>
      <w:r w:rsidR="00947C2E">
        <w:t>AMD</w:t>
      </w:r>
      <w:r w:rsidR="00947C2E">
        <w:rPr>
          <w:rFonts w:hint="eastAsia"/>
        </w:rPr>
        <w:t>による</w:t>
      </w:r>
      <w:r w:rsidR="00947C2E">
        <w:rPr>
          <w:rFonts w:hint="eastAsia"/>
        </w:rPr>
        <w:t>GPGPU</w:t>
      </w:r>
      <w:r w:rsidR="00947C2E">
        <w:rPr>
          <w:rFonts w:hint="eastAsia"/>
        </w:rPr>
        <w:t>技術。</w:t>
      </w:r>
      <w:r w:rsidR="002361EB">
        <w:rPr>
          <w:rFonts w:hint="eastAsia"/>
        </w:rPr>
        <w:t>開発フレームワークには「</w:t>
      </w:r>
      <w:r w:rsidR="002361EB">
        <w:rPr>
          <w:rFonts w:hint="eastAsia"/>
        </w:rPr>
        <w:t>OpenCL</w:t>
      </w:r>
      <w:r w:rsidR="002361EB">
        <w:rPr>
          <w:rFonts w:hint="eastAsia"/>
        </w:rPr>
        <w:t>」を用いる。</w:t>
      </w:r>
      <w:r w:rsidR="00947C2E">
        <w:rPr>
          <w:rFonts w:hint="eastAsia"/>
        </w:rPr>
        <w:t>合併前の社名の「</w:t>
      </w:r>
      <w:r w:rsidR="00947C2E">
        <w:rPr>
          <w:rFonts w:hint="eastAsia"/>
        </w:rPr>
        <w:t>ATI</w:t>
      </w:r>
      <w:r w:rsidR="00947C2E">
        <w:rPr>
          <w:rFonts w:hint="eastAsia"/>
        </w:rPr>
        <w:t>」がその名に残る。</w:t>
      </w:r>
    </w:p>
    <w:p w14:paraId="68AA8C5B" w14:textId="672B0C67" w:rsidR="00207418" w:rsidRDefault="00207418" w:rsidP="00207418">
      <w:pPr>
        <w:pStyle w:val="affff7"/>
      </w:pPr>
      <w:r>
        <w:t xml:space="preserve">OpenCL </w:t>
      </w:r>
      <w:r>
        <w:tab/>
      </w:r>
      <w:r>
        <w:tab/>
      </w:r>
      <w:r w:rsidR="002361EB">
        <w:rPr>
          <w:rFonts w:hint="eastAsia"/>
        </w:rPr>
        <w:t>汎用的な並列コンピューティングの開発フレームワーク。</w:t>
      </w:r>
      <w:r w:rsidR="002361EB">
        <w:rPr>
          <w:rFonts w:hint="eastAsia"/>
        </w:rPr>
        <w:t>G</w:t>
      </w:r>
      <w:r w:rsidR="002361EB">
        <w:t>PGP</w:t>
      </w:r>
      <w:r w:rsidR="002361EB">
        <w:rPr>
          <w:rFonts w:hint="eastAsia"/>
        </w:rPr>
        <w:t>U</w:t>
      </w:r>
      <w:r w:rsidR="002361EB">
        <w:rPr>
          <w:rFonts w:hint="eastAsia"/>
        </w:rPr>
        <w:t>、</w:t>
      </w:r>
      <w:r w:rsidR="002361EB">
        <w:rPr>
          <w:rFonts w:hint="eastAsia"/>
        </w:rPr>
        <w:t>Cell</w:t>
      </w:r>
      <w:r w:rsidR="002361EB">
        <w:rPr>
          <w:rFonts w:hint="eastAsia"/>
        </w:rPr>
        <w:t>（</w:t>
      </w:r>
      <w:r w:rsidR="002361EB">
        <w:t>SPU</w:t>
      </w:r>
      <w:r w:rsidR="002361EB">
        <w:rPr>
          <w:rFonts w:hint="eastAsia"/>
        </w:rPr>
        <w:t>）、</w:t>
      </w:r>
      <w:r w:rsidR="002361EB">
        <w:rPr>
          <w:rFonts w:hint="eastAsia"/>
        </w:rPr>
        <w:t>CPU</w:t>
      </w:r>
      <w:r w:rsidR="002361EB">
        <w:rPr>
          <w:rFonts w:hint="eastAsia"/>
        </w:rPr>
        <w:t>（マルチプロセッサ／マルチコア）などの異種演算装置をひとまとめに扱う。</w:t>
      </w:r>
    </w:p>
    <w:p w14:paraId="0CE6609C" w14:textId="586E2116" w:rsidR="00754D49" w:rsidRDefault="00754D49" w:rsidP="00754D49">
      <w:pPr>
        <w:pStyle w:val="a9"/>
        <w:spacing w:beforeLines="50" w:before="180"/>
        <w:ind w:firstLine="283"/>
      </w:pPr>
      <w:r>
        <w:rPr>
          <w:rFonts w:hint="eastAsia"/>
        </w:rPr>
        <w:t>「</w:t>
      </w:r>
      <w:r>
        <w:rPr>
          <w:rFonts w:hint="eastAsia"/>
        </w:rPr>
        <w:t>SPURS</w:t>
      </w:r>
      <w:r>
        <w:rPr>
          <w:rFonts w:hint="eastAsia"/>
        </w:rPr>
        <w:t>」「</w:t>
      </w:r>
      <w:r>
        <w:rPr>
          <w:rFonts w:hint="eastAsia"/>
        </w:rPr>
        <w:t>DirectComput</w:t>
      </w:r>
      <w:r>
        <w:t>e</w:t>
      </w:r>
      <w:r>
        <w:rPr>
          <w:rFonts w:hint="eastAsia"/>
        </w:rPr>
        <w:t>」「</w:t>
      </w:r>
      <w:r>
        <w:rPr>
          <w:rFonts w:hint="eastAsia"/>
        </w:rPr>
        <w:t>CUDA</w:t>
      </w:r>
      <w:r>
        <w:rPr>
          <w:rFonts w:hint="eastAsia"/>
        </w:rPr>
        <w:t>」「</w:t>
      </w:r>
      <w:r>
        <w:rPr>
          <w:rFonts w:hint="eastAsia"/>
        </w:rPr>
        <w:t>OpenCL</w:t>
      </w:r>
      <w:r>
        <w:rPr>
          <w:rFonts w:hint="eastAsia"/>
        </w:rPr>
        <w:t>」が競合技術。</w:t>
      </w:r>
    </w:p>
    <w:p w14:paraId="57B2FC13" w14:textId="1FE00EAB" w:rsidR="002E6E2A" w:rsidRDefault="00424527" w:rsidP="002E6E2A">
      <w:pPr>
        <w:pStyle w:val="2"/>
      </w:pPr>
      <w:bookmarkStart w:id="60" w:name="_Toc378420087"/>
      <w:r>
        <w:rPr>
          <w:rFonts w:hint="eastAsia"/>
        </w:rPr>
        <w:t>クライアント・サーバー／</w:t>
      </w:r>
      <w:r w:rsidR="002B5845">
        <w:t>クラウド／グリッド／</w:t>
      </w:r>
      <w:r w:rsidR="002B5845">
        <w:rPr>
          <w:rFonts w:hint="eastAsia"/>
        </w:rPr>
        <w:t>RPC</w:t>
      </w:r>
      <w:r w:rsidR="002B5845">
        <w:rPr>
          <w:rFonts w:hint="eastAsia"/>
        </w:rPr>
        <w:t>／</w:t>
      </w:r>
      <w:r w:rsidR="002B5845">
        <w:rPr>
          <w:rFonts w:hint="eastAsia"/>
        </w:rPr>
        <w:t>ORB</w:t>
      </w:r>
      <w:r w:rsidR="00207418">
        <w:rPr>
          <w:rFonts w:hint="eastAsia"/>
        </w:rPr>
        <w:t>／</w:t>
      </w:r>
      <w:r w:rsidR="00207418">
        <w:rPr>
          <w:rFonts w:hint="eastAsia"/>
        </w:rPr>
        <w:t>Hadoop</w:t>
      </w:r>
      <w:bookmarkEnd w:id="60"/>
    </w:p>
    <w:p w14:paraId="4C365E27" w14:textId="5F2E4FA1" w:rsidR="001A0B97" w:rsidRDefault="001A0B97" w:rsidP="001A0B97">
      <w:pPr>
        <w:pStyle w:val="a9"/>
        <w:ind w:firstLine="283"/>
      </w:pPr>
      <w:r>
        <w:rPr>
          <w:rFonts w:hint="eastAsia"/>
        </w:rPr>
        <w:t>さらに大規模な並列処理技術を簡単に解説する。</w:t>
      </w:r>
    </w:p>
    <w:p w14:paraId="0F23BBE8" w14:textId="53306BB8" w:rsidR="00207418" w:rsidRDefault="001A0B97" w:rsidP="001A0B97">
      <w:pPr>
        <w:pStyle w:val="a9"/>
        <w:keepNext/>
        <w:widowControl/>
        <w:spacing w:beforeLines="50" w:before="180"/>
        <w:ind w:firstLine="283"/>
      </w:pPr>
      <w:r>
        <w:rPr>
          <w:rFonts w:hint="eastAsia"/>
        </w:rPr>
        <w:t>標題に記したのは、</w:t>
      </w:r>
      <w:r w:rsidR="00207418">
        <w:rPr>
          <w:rFonts w:hint="eastAsia"/>
        </w:rPr>
        <w:t>いずれもネットワークを介して他のコンピュータを使用することで並列処理を行うための技術・概念・フレームワークである。</w:t>
      </w:r>
    </w:p>
    <w:p w14:paraId="68B9CF69" w14:textId="59D481ED" w:rsidR="00683DB0" w:rsidRDefault="005E2E52" w:rsidP="005E2E52">
      <w:pPr>
        <w:pStyle w:val="affff7"/>
      </w:pPr>
      <w:r>
        <w:rPr>
          <w:rFonts w:hint="eastAsia"/>
        </w:rPr>
        <w:t>クライアント・サーバー</w:t>
      </w:r>
      <w:r>
        <w:t xml:space="preserve"> </w:t>
      </w:r>
      <w:r>
        <w:tab/>
      </w:r>
      <w:r>
        <w:tab/>
      </w:r>
      <w:r w:rsidR="00683DB0">
        <w:rPr>
          <w:rFonts w:hint="eastAsia"/>
        </w:rPr>
        <w:t>通信処理</w:t>
      </w:r>
      <w:r w:rsidR="00325E58">
        <w:rPr>
          <w:rFonts w:hint="eastAsia"/>
        </w:rPr>
        <w:t>モデルの一形態のこと</w:t>
      </w:r>
      <w:r w:rsidR="00683DB0">
        <w:rPr>
          <w:rFonts w:hint="eastAsia"/>
        </w:rPr>
        <w:t>。</w:t>
      </w:r>
      <w:r w:rsidR="00683DB0">
        <w:rPr>
          <w:rFonts w:hint="eastAsia"/>
        </w:rPr>
        <w:t>1</w:t>
      </w:r>
      <w:r w:rsidR="00683DB0">
        <w:rPr>
          <w:rFonts w:hint="eastAsia"/>
        </w:rPr>
        <w:t>台のサーバーに複数のクライアントが接続して、情報の共有を行う</w:t>
      </w:r>
      <w:r w:rsidR="00325E58">
        <w:rPr>
          <w:rFonts w:hint="eastAsia"/>
        </w:rPr>
        <w:t>ための</w:t>
      </w:r>
      <w:r w:rsidR="00683DB0">
        <w:rPr>
          <w:rFonts w:hint="eastAsia"/>
        </w:rPr>
        <w:t>システム。</w:t>
      </w:r>
    </w:p>
    <w:p w14:paraId="6DC3F4F6" w14:textId="77777777" w:rsidR="00683DB0" w:rsidRDefault="00683DB0" w:rsidP="00683DB0">
      <w:pPr>
        <w:pStyle w:val="affff7"/>
        <w:numPr>
          <w:ilvl w:val="0"/>
          <w:numId w:val="0"/>
        </w:numPr>
        <w:ind w:left="3274"/>
      </w:pPr>
      <w:r>
        <w:rPr>
          <w:rFonts w:hint="eastAsia"/>
        </w:rPr>
        <w:t>クライアント側では、サーバーのレスポンスを待たずに画面操作を受け付けるなど、並列処理を行う。</w:t>
      </w:r>
    </w:p>
    <w:p w14:paraId="757B84E0" w14:textId="77979CB0" w:rsidR="005E2E52" w:rsidRDefault="00683DB0" w:rsidP="00683DB0">
      <w:pPr>
        <w:pStyle w:val="affff7"/>
        <w:numPr>
          <w:ilvl w:val="0"/>
          <w:numId w:val="0"/>
        </w:numPr>
        <w:ind w:left="3274"/>
      </w:pPr>
      <w:r>
        <w:rPr>
          <w:rFonts w:hint="eastAsia"/>
        </w:rPr>
        <w:t>データベースサーバーや</w:t>
      </w:r>
      <w:r>
        <w:rPr>
          <w:rFonts w:hint="eastAsia"/>
        </w:rPr>
        <w:t>Web</w:t>
      </w:r>
      <w:r>
        <w:rPr>
          <w:rFonts w:hint="eastAsia"/>
        </w:rPr>
        <w:t>サーバーなど、「サーバー」と呼ばれるものの多くはこの形態。</w:t>
      </w:r>
      <w:r w:rsidR="00F60E3E">
        <w:rPr>
          <w:rFonts w:hint="eastAsia"/>
        </w:rPr>
        <w:t>なお、</w:t>
      </w:r>
      <w:r>
        <w:rPr>
          <w:rFonts w:hint="eastAsia"/>
        </w:rPr>
        <w:t>ソフトウェア的な概念なので、</w:t>
      </w:r>
      <w:r w:rsidR="00F60E3E">
        <w:rPr>
          <w:rFonts w:hint="eastAsia"/>
        </w:rPr>
        <w:t>（主に</w:t>
      </w:r>
      <w:r>
        <w:rPr>
          <w:rFonts w:hint="eastAsia"/>
        </w:rPr>
        <w:t>開発中に</w:t>
      </w:r>
      <w:r w:rsidR="00F60E3E">
        <w:rPr>
          <w:rFonts w:hint="eastAsia"/>
        </w:rPr>
        <w:t>）</w:t>
      </w:r>
      <w:r>
        <w:rPr>
          <w:rFonts w:hint="eastAsia"/>
        </w:rPr>
        <w:t>同一</w:t>
      </w:r>
      <w:r>
        <w:rPr>
          <w:rFonts w:hint="eastAsia"/>
        </w:rPr>
        <w:t>PC</w:t>
      </w:r>
      <w:r w:rsidR="00F60E3E">
        <w:rPr>
          <w:rFonts w:hint="eastAsia"/>
        </w:rPr>
        <w:t>上で</w:t>
      </w:r>
      <w:r>
        <w:rPr>
          <w:rFonts w:hint="eastAsia"/>
        </w:rPr>
        <w:t>サーバーとクライアントの両方を動かし</w:t>
      </w:r>
      <w:r w:rsidR="00F60E3E">
        <w:rPr>
          <w:rFonts w:hint="eastAsia"/>
        </w:rPr>
        <w:t>てもよい。</w:t>
      </w:r>
    </w:p>
    <w:p w14:paraId="66F82FC8" w14:textId="30878178" w:rsidR="00325E58" w:rsidRDefault="00F60E3E" w:rsidP="00325E58">
      <w:pPr>
        <w:pStyle w:val="affff7"/>
        <w:numPr>
          <w:ilvl w:val="0"/>
          <w:numId w:val="0"/>
        </w:numPr>
        <w:ind w:left="3274"/>
      </w:pPr>
      <w:r>
        <w:rPr>
          <w:rFonts w:hint="eastAsia"/>
        </w:rPr>
        <w:t>余談になるが</w:t>
      </w:r>
      <w:r w:rsidR="00325E58">
        <w:rPr>
          <w:rFonts w:hint="eastAsia"/>
        </w:rPr>
        <w:t>、「クライアント・サーバー通信」に対して、情報を一か所に集めず、各機器同士が直接情報を渡し合うのを「ピア・ツー・ピア通信」と呼ぶ。また、ゲーム機でおなじみの「アドホック通信」はもっとローレベルな通信のことで、互いの機器を認識して直接の通信を確立するための技術を指</w:t>
      </w:r>
      <w:r>
        <w:rPr>
          <w:rFonts w:hint="eastAsia"/>
        </w:rPr>
        <w:t>す。「アドホック通信」では周囲の</w:t>
      </w:r>
      <w:r>
        <w:rPr>
          <w:rFonts w:hint="eastAsia"/>
        </w:rPr>
        <w:lastRenderedPageBreak/>
        <w:t>機器としか通信できないため、</w:t>
      </w:r>
      <w:r w:rsidR="00325E58">
        <w:rPr>
          <w:rFonts w:hint="eastAsia"/>
        </w:rPr>
        <w:t>必然的に「ピア・ツー・ピア通信」を行うことになる。</w:t>
      </w:r>
    </w:p>
    <w:p w14:paraId="1D641988" w14:textId="77777777" w:rsidR="00785C12" w:rsidRDefault="005E2E52" w:rsidP="005E2E52">
      <w:pPr>
        <w:pStyle w:val="affff7"/>
      </w:pPr>
      <w:r>
        <w:rPr>
          <w:rFonts w:hint="eastAsia"/>
        </w:rPr>
        <w:t>クラウド</w:t>
      </w:r>
      <w:r>
        <w:rPr>
          <w:rFonts w:hint="eastAsia"/>
        </w:rPr>
        <w:t xml:space="preserve"> </w:t>
      </w:r>
      <w:r>
        <w:tab/>
      </w:r>
      <w:r>
        <w:tab/>
      </w:r>
      <w:r w:rsidR="00785C12">
        <w:rPr>
          <w:rFonts w:hint="eastAsia"/>
        </w:rPr>
        <w:t>クラウド・コンピューティング。</w:t>
      </w:r>
    </w:p>
    <w:p w14:paraId="03F33539" w14:textId="24343233" w:rsidR="00AF4CE5" w:rsidRDefault="00AF4CE5" w:rsidP="00785C12">
      <w:pPr>
        <w:pStyle w:val="affff7"/>
        <w:numPr>
          <w:ilvl w:val="0"/>
          <w:numId w:val="0"/>
        </w:numPr>
        <w:ind w:left="3274"/>
      </w:pPr>
      <w:r>
        <w:rPr>
          <w:rFonts w:hint="eastAsia"/>
        </w:rPr>
        <w:t>インターネットを介して特定のサーバーシステムを提供するサービスの一形態。</w:t>
      </w:r>
    </w:p>
    <w:p w14:paraId="4D6DF03A" w14:textId="353D8A83" w:rsidR="00AF4CE5" w:rsidRDefault="00AF4CE5" w:rsidP="00AF4CE5">
      <w:pPr>
        <w:pStyle w:val="affff7"/>
        <w:numPr>
          <w:ilvl w:val="0"/>
          <w:numId w:val="0"/>
        </w:numPr>
        <w:ind w:left="3274"/>
      </w:pPr>
      <w:r>
        <w:rPr>
          <w:rFonts w:hint="eastAsia"/>
        </w:rPr>
        <w:t>オンラインストレージやグループウェア、ブログ、サーバーレンタルなどの広範囲なサービスを含む抽象的な用語。</w:t>
      </w:r>
      <w:r w:rsidR="00DE7734">
        <w:rPr>
          <w:rFonts w:hint="eastAsia"/>
        </w:rPr>
        <w:t>オンラインゲームもクラウドの一種と言える。</w:t>
      </w:r>
    </w:p>
    <w:p w14:paraId="58E1C40D" w14:textId="6B1EB8D2" w:rsidR="00DE7734" w:rsidRDefault="00AF4CE5" w:rsidP="00AF4CE5">
      <w:pPr>
        <w:pStyle w:val="affff7"/>
        <w:numPr>
          <w:ilvl w:val="0"/>
          <w:numId w:val="0"/>
        </w:numPr>
        <w:ind w:left="3274"/>
      </w:pPr>
      <w:r>
        <w:rPr>
          <w:rFonts w:hint="eastAsia"/>
        </w:rPr>
        <w:t>「クラウド」という用語は、これらのシステムの技術</w:t>
      </w:r>
      <w:r w:rsidR="00DE7734">
        <w:rPr>
          <w:rFonts w:hint="eastAsia"/>
        </w:rPr>
        <w:t>や形態</w:t>
      </w:r>
      <w:r>
        <w:rPr>
          <w:rFonts w:hint="eastAsia"/>
        </w:rPr>
        <w:t>を</w:t>
      </w:r>
      <w:r w:rsidR="00DE7734">
        <w:rPr>
          <w:rFonts w:hint="eastAsia"/>
        </w:rPr>
        <w:t>表す</w:t>
      </w:r>
      <w:r>
        <w:rPr>
          <w:rFonts w:hint="eastAsia"/>
        </w:rPr>
        <w:t>のではなく、これらのシステムを</w:t>
      </w:r>
      <w:r w:rsidR="00DE7734">
        <w:rPr>
          <w:rFonts w:hint="eastAsia"/>
        </w:rPr>
        <w:t>サービスとして</w:t>
      </w:r>
      <w:r>
        <w:rPr>
          <w:rFonts w:hint="eastAsia"/>
        </w:rPr>
        <w:t>広範囲に提供する業務形態を意味する。</w:t>
      </w:r>
    </w:p>
    <w:p w14:paraId="3CA43ABE" w14:textId="682AFBC4" w:rsidR="005E2E52" w:rsidRDefault="00AF4CE5" w:rsidP="00AF4CE5">
      <w:pPr>
        <w:pStyle w:val="affff7"/>
        <w:numPr>
          <w:ilvl w:val="0"/>
          <w:numId w:val="0"/>
        </w:numPr>
        <w:ind w:left="3274"/>
      </w:pPr>
      <w:r>
        <w:rPr>
          <w:rFonts w:hint="eastAsia"/>
        </w:rPr>
        <w:t>細かくサービスを分類すると、</w:t>
      </w:r>
      <w:r>
        <w:rPr>
          <w:rFonts w:hint="eastAsia"/>
        </w:rPr>
        <w:t>ASP</w:t>
      </w:r>
      <w:r>
        <w:rPr>
          <w:rFonts w:hint="eastAsia"/>
        </w:rPr>
        <w:t>、</w:t>
      </w:r>
      <w:r>
        <w:rPr>
          <w:rFonts w:hint="eastAsia"/>
        </w:rPr>
        <w:t>Saa</w:t>
      </w:r>
      <w:r>
        <w:t>S</w:t>
      </w:r>
      <w:r>
        <w:rPr>
          <w:rFonts w:hint="eastAsia"/>
        </w:rPr>
        <w:t>、</w:t>
      </w:r>
      <w:r>
        <w:rPr>
          <w:rFonts w:hint="eastAsia"/>
        </w:rPr>
        <w:t>PaaS</w:t>
      </w:r>
      <w:r>
        <w:rPr>
          <w:rFonts w:hint="eastAsia"/>
        </w:rPr>
        <w:t>、</w:t>
      </w:r>
      <w:r>
        <w:rPr>
          <w:rFonts w:hint="eastAsia"/>
        </w:rPr>
        <w:t>IaaS</w:t>
      </w:r>
      <w:r>
        <w:rPr>
          <w:rFonts w:hint="eastAsia"/>
        </w:rPr>
        <w:t>などがある。</w:t>
      </w:r>
    </w:p>
    <w:p w14:paraId="66BCD180" w14:textId="1FDCC517" w:rsidR="00785C12" w:rsidRDefault="005E2E52" w:rsidP="005E2E52">
      <w:pPr>
        <w:pStyle w:val="affff7"/>
      </w:pPr>
      <w:r>
        <w:rPr>
          <w:rFonts w:hint="eastAsia"/>
        </w:rPr>
        <w:t>グリッド</w:t>
      </w:r>
      <w:r>
        <w:rPr>
          <w:rFonts w:hint="eastAsia"/>
        </w:rPr>
        <w:t xml:space="preserve"> </w:t>
      </w:r>
      <w:r>
        <w:tab/>
      </w:r>
      <w:r>
        <w:tab/>
      </w:r>
      <w:r w:rsidR="00AE6E8E">
        <w:rPr>
          <w:rFonts w:hint="eastAsia"/>
        </w:rPr>
        <w:t>グリッド・コンピューティング</w:t>
      </w:r>
      <w:r w:rsidR="00785C12">
        <w:rPr>
          <w:rFonts w:hint="eastAsia"/>
        </w:rPr>
        <w:t>。</w:t>
      </w:r>
    </w:p>
    <w:p w14:paraId="64635727" w14:textId="74BE04B2" w:rsidR="005E2E52" w:rsidRDefault="00855EAC" w:rsidP="00785C12">
      <w:pPr>
        <w:pStyle w:val="affff7"/>
        <w:numPr>
          <w:ilvl w:val="0"/>
          <w:numId w:val="0"/>
        </w:numPr>
        <w:ind w:left="3274"/>
      </w:pPr>
      <w:r>
        <w:rPr>
          <w:rFonts w:hint="eastAsia"/>
        </w:rPr>
        <w:t>他の機器の演算装置（演算資源）を利用して、大規模な並列処理を行う</w:t>
      </w:r>
      <w:r w:rsidR="00F35016">
        <w:rPr>
          <w:rFonts w:hint="eastAsia"/>
        </w:rPr>
        <w:t>技術的</w:t>
      </w:r>
      <w:r>
        <w:rPr>
          <w:rFonts w:hint="eastAsia"/>
        </w:rPr>
        <w:t>概念。</w:t>
      </w:r>
    </w:p>
    <w:p w14:paraId="30B7BA78" w14:textId="08BF9473" w:rsidR="00910C29" w:rsidRDefault="005E2E52" w:rsidP="005E2E52">
      <w:pPr>
        <w:pStyle w:val="affff7"/>
      </w:pPr>
      <w:r>
        <w:t xml:space="preserve">RPC </w:t>
      </w:r>
      <w:r>
        <w:tab/>
      </w:r>
      <w:r>
        <w:tab/>
      </w:r>
      <w:r w:rsidR="001F3D16">
        <w:rPr>
          <w:rFonts w:hint="eastAsia"/>
        </w:rPr>
        <w:t>Remote</w:t>
      </w:r>
      <w:r w:rsidR="001F3D16">
        <w:t xml:space="preserve"> Procedure Call</w:t>
      </w:r>
      <w:r w:rsidR="00910C29">
        <w:rPr>
          <w:rFonts w:hint="eastAsia"/>
        </w:rPr>
        <w:t>（リモート・プロシージャ・コール）</w:t>
      </w:r>
      <w:r w:rsidR="001F3D16">
        <w:rPr>
          <w:rFonts w:hint="eastAsia"/>
        </w:rPr>
        <w:t>。</w:t>
      </w:r>
    </w:p>
    <w:p w14:paraId="2966F6F0" w14:textId="13796B42" w:rsidR="005E2E52" w:rsidRDefault="001F3D16" w:rsidP="00910C29">
      <w:pPr>
        <w:pStyle w:val="affff7"/>
        <w:numPr>
          <w:ilvl w:val="0"/>
          <w:numId w:val="0"/>
        </w:numPr>
        <w:ind w:left="3274"/>
      </w:pPr>
      <w:r>
        <w:rPr>
          <w:rFonts w:hint="eastAsia"/>
        </w:rPr>
        <w:t>プログラミングの技術的概念の一つで、他の</w:t>
      </w:r>
      <w:r>
        <w:rPr>
          <w:rFonts w:hint="eastAsia"/>
        </w:rPr>
        <w:t>PC</w:t>
      </w:r>
      <w:r>
        <w:rPr>
          <w:rFonts w:hint="eastAsia"/>
        </w:rPr>
        <w:t>上の関数を呼び出す手法である。クラウド・サービスには、ユーザーが使える</w:t>
      </w:r>
      <w:r>
        <w:rPr>
          <w:rFonts w:hint="eastAsia"/>
        </w:rPr>
        <w:t>API</w:t>
      </w:r>
      <w:r>
        <w:rPr>
          <w:rFonts w:hint="eastAsia"/>
        </w:rPr>
        <w:t>を提供しているものも多い。会社のファイヤーウォールを超えて</w:t>
      </w:r>
      <w:r>
        <w:rPr>
          <w:rFonts w:hint="eastAsia"/>
        </w:rPr>
        <w:t>API</w:t>
      </w:r>
      <w:r>
        <w:rPr>
          <w:rFonts w:hint="eastAsia"/>
        </w:rPr>
        <w:t>を利用できるように、「</w:t>
      </w:r>
      <w:r>
        <w:rPr>
          <w:rFonts w:hint="eastAsia"/>
        </w:rPr>
        <w:t>SOAP</w:t>
      </w:r>
      <w:r>
        <w:rPr>
          <w:rFonts w:hint="eastAsia"/>
        </w:rPr>
        <w:t>」などの</w:t>
      </w:r>
      <w:r>
        <w:rPr>
          <w:rFonts w:hint="eastAsia"/>
        </w:rPr>
        <w:t>http</w:t>
      </w:r>
      <w:r>
        <w:rPr>
          <w:rFonts w:hint="eastAsia"/>
        </w:rPr>
        <w:t>通信ベースの</w:t>
      </w:r>
      <w:r>
        <w:rPr>
          <w:rFonts w:hint="eastAsia"/>
        </w:rPr>
        <w:t>RPC</w:t>
      </w:r>
      <w:r>
        <w:rPr>
          <w:rFonts w:hint="eastAsia"/>
        </w:rPr>
        <w:t>技術が確立されている。</w:t>
      </w:r>
    </w:p>
    <w:p w14:paraId="34147867" w14:textId="5C39CADA" w:rsidR="00910C29" w:rsidRDefault="005E2E52" w:rsidP="005E2E52">
      <w:pPr>
        <w:pStyle w:val="affff7"/>
      </w:pPr>
      <w:r>
        <w:t xml:space="preserve">ORB </w:t>
      </w:r>
      <w:r>
        <w:tab/>
      </w:r>
      <w:r>
        <w:tab/>
      </w:r>
      <w:r w:rsidR="001F3D16">
        <w:rPr>
          <w:rFonts w:hint="eastAsia"/>
        </w:rPr>
        <w:t>Object Request Broker</w:t>
      </w:r>
      <w:r w:rsidR="00910C29">
        <w:rPr>
          <w:rFonts w:hint="eastAsia"/>
        </w:rPr>
        <w:t>（オブジェクト・リクエスト・ブローカー）</w:t>
      </w:r>
      <w:r w:rsidR="001F3D16">
        <w:rPr>
          <w:rFonts w:hint="eastAsia"/>
        </w:rPr>
        <w:t>。</w:t>
      </w:r>
    </w:p>
    <w:p w14:paraId="6E1C2057" w14:textId="105BCE74" w:rsidR="005E2E52" w:rsidRDefault="001F3D16" w:rsidP="00910C29">
      <w:pPr>
        <w:pStyle w:val="affff7"/>
        <w:numPr>
          <w:ilvl w:val="0"/>
          <w:numId w:val="0"/>
        </w:numPr>
        <w:ind w:left="3274"/>
      </w:pPr>
      <w:r>
        <w:rPr>
          <w:rFonts w:hint="eastAsia"/>
        </w:rPr>
        <w:t>オブジェクトベースの</w:t>
      </w:r>
      <w:r>
        <w:rPr>
          <w:rFonts w:hint="eastAsia"/>
        </w:rPr>
        <w:t>RPC</w:t>
      </w:r>
      <w:r>
        <w:rPr>
          <w:rFonts w:hint="eastAsia"/>
        </w:rPr>
        <w:t>。サーバー側とクライアント側のそれぞれに透過的に一対のオブジェクトを配置して通信する技術。</w:t>
      </w:r>
      <w:r>
        <w:rPr>
          <w:rFonts w:hint="eastAsia"/>
        </w:rPr>
        <w:t>CORBA</w:t>
      </w:r>
      <w:r>
        <w:rPr>
          <w:rFonts w:hint="eastAsia"/>
        </w:rPr>
        <w:t>（コルバ）や</w:t>
      </w:r>
      <w:r>
        <w:rPr>
          <w:rFonts w:hint="eastAsia"/>
        </w:rPr>
        <w:t>JaveEE</w:t>
      </w:r>
      <w:r>
        <w:rPr>
          <w:rFonts w:hint="eastAsia"/>
        </w:rPr>
        <w:t>の</w:t>
      </w:r>
      <w:r>
        <w:rPr>
          <w:rFonts w:hint="eastAsia"/>
        </w:rPr>
        <w:t>EJB</w:t>
      </w:r>
      <w:r>
        <w:rPr>
          <w:rFonts w:hint="eastAsia"/>
        </w:rPr>
        <w:t>が有名。</w:t>
      </w:r>
    </w:p>
    <w:p w14:paraId="2D0BF31C" w14:textId="16ED956C" w:rsidR="00910C29" w:rsidRDefault="005E2E52" w:rsidP="005E2E52">
      <w:pPr>
        <w:pStyle w:val="affff7"/>
      </w:pPr>
      <w:r>
        <w:t xml:space="preserve">Hadoop </w:t>
      </w:r>
      <w:r>
        <w:tab/>
      </w:r>
      <w:r>
        <w:tab/>
      </w:r>
      <w:r w:rsidR="00910C29">
        <w:t>Apache Hadoop</w:t>
      </w:r>
      <w:r w:rsidR="00910C29">
        <w:rPr>
          <w:rFonts w:hint="eastAsia"/>
        </w:rPr>
        <w:t>（アパッチ・ハドゥープ）。</w:t>
      </w:r>
    </w:p>
    <w:p w14:paraId="63FD91F3" w14:textId="22F4F75E" w:rsidR="005E2E52" w:rsidRDefault="00910C29" w:rsidP="00910C29">
      <w:pPr>
        <w:pStyle w:val="affff7"/>
        <w:numPr>
          <w:ilvl w:val="0"/>
          <w:numId w:val="0"/>
        </w:numPr>
        <w:ind w:left="3274"/>
      </w:pPr>
      <w:r>
        <w:rPr>
          <w:rFonts w:hint="eastAsia"/>
        </w:rPr>
        <w:t>大規模分散処理のための</w:t>
      </w:r>
      <w:r>
        <w:rPr>
          <w:rFonts w:hint="eastAsia"/>
        </w:rPr>
        <w:t>Java</w:t>
      </w:r>
      <w:r>
        <w:rPr>
          <w:rFonts w:hint="eastAsia"/>
        </w:rPr>
        <w:t>フレームワーク。</w:t>
      </w:r>
      <w:r w:rsidR="0058106F">
        <w:rPr>
          <w:rFonts w:hint="eastAsia"/>
        </w:rPr>
        <w:t>グリッド・コンピューティング</w:t>
      </w:r>
      <w:r>
        <w:rPr>
          <w:rFonts w:hint="eastAsia"/>
        </w:rPr>
        <w:t>のための汎用フレームワークと</w:t>
      </w:r>
      <w:r w:rsidR="008C71D9">
        <w:rPr>
          <w:rFonts w:hint="eastAsia"/>
        </w:rPr>
        <w:t>して特に有名</w:t>
      </w:r>
      <w:r>
        <w:rPr>
          <w:rFonts w:hint="eastAsia"/>
        </w:rPr>
        <w:t>。</w:t>
      </w:r>
    </w:p>
    <w:p w14:paraId="118646CE" w14:textId="77777777" w:rsidR="001F3D16" w:rsidRDefault="00207418" w:rsidP="00207418">
      <w:pPr>
        <w:pStyle w:val="a9"/>
        <w:spacing w:beforeLines="50" w:before="180"/>
        <w:ind w:firstLine="283"/>
      </w:pPr>
      <w:r>
        <w:rPr>
          <w:rFonts w:hint="eastAsia"/>
        </w:rPr>
        <w:t>このような分散技術は、ゲームプログラマーにとっても身近なところで活用されている。分散コンパイルや分散レンダリング</w:t>
      </w:r>
      <w:r w:rsidR="00634D6E">
        <w:rPr>
          <w:rFonts w:hint="eastAsia"/>
        </w:rPr>
        <w:t>などは、</w:t>
      </w:r>
      <w:r w:rsidR="00AE6E8E">
        <w:rPr>
          <w:rFonts w:hint="eastAsia"/>
        </w:rPr>
        <w:t>グリッド・コンピューティング</w:t>
      </w:r>
      <w:r>
        <w:rPr>
          <w:rFonts w:hint="eastAsia"/>
        </w:rPr>
        <w:t>の一種である。</w:t>
      </w:r>
    </w:p>
    <w:p w14:paraId="087D3BF9" w14:textId="2B6F9BC4" w:rsidR="002E6E2A" w:rsidRDefault="001F3D16" w:rsidP="001F3D16">
      <w:pPr>
        <w:pStyle w:val="a9"/>
        <w:ind w:firstLine="283"/>
      </w:pPr>
      <w:r>
        <w:rPr>
          <w:rFonts w:hint="eastAsia"/>
        </w:rPr>
        <w:lastRenderedPageBreak/>
        <w:t>また、「</w:t>
      </w:r>
      <w:r>
        <w:rPr>
          <w:rFonts w:hint="eastAsia"/>
        </w:rPr>
        <w:t>Cell</w:t>
      </w:r>
      <w:r>
        <w:rPr>
          <w:rFonts w:hint="eastAsia"/>
        </w:rPr>
        <w:t>コンピューティング」の構想のもと、世界中の</w:t>
      </w:r>
      <w:r>
        <w:rPr>
          <w:rFonts w:hint="eastAsia"/>
        </w:rPr>
        <w:t>PS3</w:t>
      </w:r>
      <w:r>
        <w:rPr>
          <w:rFonts w:hint="eastAsia"/>
        </w:rPr>
        <w:t>を使ってタンパク質解析などの演算を</w:t>
      </w:r>
      <w:r w:rsidR="00C14FE2">
        <w:rPr>
          <w:rFonts w:hint="eastAsia"/>
        </w:rPr>
        <w:t>行う</w:t>
      </w:r>
      <w:r>
        <w:rPr>
          <w:rFonts w:hint="eastAsia"/>
        </w:rPr>
        <w:t>「</w:t>
      </w:r>
      <w:r>
        <w:rPr>
          <w:rFonts w:hint="eastAsia"/>
        </w:rPr>
        <w:t xml:space="preserve">Life </w:t>
      </w:r>
      <w:r>
        <w:t>with Playstation</w:t>
      </w:r>
      <w:r>
        <w:rPr>
          <w:rFonts w:hint="eastAsia"/>
        </w:rPr>
        <w:t>」という、グリッド・コンピューティング的な取り組みもあった。</w:t>
      </w:r>
      <w:r w:rsidR="006A2247">
        <w:rPr>
          <w:rFonts w:hint="eastAsia"/>
        </w:rPr>
        <w:t>現在終了しているとのこと。</w:t>
      </w:r>
    </w:p>
    <w:p w14:paraId="011482FB" w14:textId="77777777" w:rsidR="00DA2B39" w:rsidRDefault="00DA2B39" w:rsidP="00DA2B39">
      <w:pPr>
        <w:pStyle w:val="2"/>
      </w:pPr>
      <w:bookmarkStart w:id="61" w:name="_Toc378420088"/>
      <w:r>
        <w:rPr>
          <w:rFonts w:hint="eastAsia"/>
        </w:rPr>
        <w:t>割り込み／システムコール</w:t>
      </w:r>
      <w:bookmarkEnd w:id="61"/>
    </w:p>
    <w:p w14:paraId="0AF184AB" w14:textId="517B09A6" w:rsidR="00DA2B39" w:rsidRDefault="00B12F74" w:rsidP="00DA2B39">
      <w:pPr>
        <w:pStyle w:val="a9"/>
        <w:ind w:firstLine="283"/>
      </w:pPr>
      <w:r>
        <w:rPr>
          <w:rFonts w:hint="eastAsia"/>
        </w:rPr>
        <w:t>最後に</w:t>
      </w:r>
      <w:r w:rsidR="001A0B97">
        <w:rPr>
          <w:rFonts w:hint="eastAsia"/>
        </w:rPr>
        <w:t>、原初に立ち戻り、</w:t>
      </w:r>
      <w:r>
        <w:rPr>
          <w:rFonts w:hint="eastAsia"/>
        </w:rPr>
        <w:t>「マルチ</w:t>
      </w:r>
      <w:r w:rsidR="001A0B97">
        <w:rPr>
          <w:rFonts w:hint="eastAsia"/>
        </w:rPr>
        <w:t>スレッド」や「マルチプロセス」以前の並行処理について</w:t>
      </w:r>
      <w:r w:rsidR="00A83760">
        <w:rPr>
          <w:rFonts w:hint="eastAsia"/>
        </w:rPr>
        <w:t>解説する</w:t>
      </w:r>
      <w:r>
        <w:rPr>
          <w:rFonts w:hint="eastAsia"/>
        </w:rPr>
        <w:t>。</w:t>
      </w:r>
    </w:p>
    <w:p w14:paraId="3266FCDF" w14:textId="4C603DA0" w:rsidR="00113C8B" w:rsidRDefault="00E23176" w:rsidP="00E23176">
      <w:pPr>
        <w:pStyle w:val="a9"/>
        <w:spacing w:beforeLines="50" w:before="180"/>
        <w:ind w:firstLine="283"/>
      </w:pPr>
      <w:r>
        <w:rPr>
          <w:rFonts w:hint="eastAsia"/>
        </w:rPr>
        <w:t>「</w:t>
      </w:r>
      <w:r w:rsidR="00113C8B">
        <w:rPr>
          <w:rFonts w:hint="eastAsia"/>
        </w:rPr>
        <w:t>割り込み」は、昔からゲームプログラマーにもなじみ深いものであり、今でも、そしてこれからもまず間違いなく利用され続ける。</w:t>
      </w:r>
      <w:r w:rsidR="00772F3B">
        <w:rPr>
          <w:rFonts w:hint="eastAsia"/>
        </w:rPr>
        <w:t>そのため、</w:t>
      </w:r>
      <w:r w:rsidR="00772F3B" w:rsidRPr="00772F3B">
        <w:rPr>
          <w:rFonts w:hint="eastAsia"/>
          <w:color w:val="FF0000"/>
        </w:rPr>
        <w:t>「使われている割り込み処理」と、「割り込み処理の中でどんなことが行われているか」は、マルチスレッドプログラミングを行う上でも、注意しなければならない。</w:t>
      </w:r>
    </w:p>
    <w:p w14:paraId="41BB6944" w14:textId="33FFD353" w:rsidR="00E23176" w:rsidRDefault="00E23176" w:rsidP="00E23176">
      <w:pPr>
        <w:pStyle w:val="a9"/>
        <w:spacing w:beforeLines="50" w:before="180"/>
        <w:ind w:firstLine="283"/>
      </w:pPr>
      <w:r>
        <w:rPr>
          <w:rFonts w:hint="eastAsia"/>
        </w:rPr>
        <w:t>まず、具体的な割り込みの例を説明する。</w:t>
      </w:r>
    </w:p>
    <w:p w14:paraId="4CEBB3A2" w14:textId="1A2B6A60" w:rsidR="00EA3941" w:rsidRDefault="00EA3941" w:rsidP="00EA3941">
      <w:pPr>
        <w:pStyle w:val="3"/>
      </w:pPr>
      <w:bookmarkStart w:id="62" w:name="_Toc378420089"/>
      <w:r>
        <w:rPr>
          <w:rFonts w:hint="eastAsia"/>
        </w:rPr>
        <w:t>割り込みの具体例：垂直同期割り込み</w:t>
      </w:r>
      <w:bookmarkEnd w:id="62"/>
    </w:p>
    <w:p w14:paraId="0B78407A" w14:textId="77777777" w:rsidR="00D2789E" w:rsidRDefault="00E23176" w:rsidP="00EA3941">
      <w:pPr>
        <w:pStyle w:val="aa"/>
        <w:ind w:left="447" w:firstLine="283"/>
      </w:pPr>
      <w:r>
        <w:rPr>
          <w:rFonts w:hint="eastAsia"/>
        </w:rPr>
        <w:t>テレビに画像を表示する際、左上から順に一点ずつ高速に点を打っていき、右下まで打ち終わったらまだ左上に戻る。</w:t>
      </w:r>
    </w:p>
    <w:p w14:paraId="6C1DDF08" w14:textId="77777777" w:rsidR="00D2789E" w:rsidRDefault="00E23176" w:rsidP="00EA3941">
      <w:pPr>
        <w:pStyle w:val="aa"/>
        <w:ind w:left="447" w:firstLine="283"/>
      </w:pPr>
      <w:r>
        <w:rPr>
          <w:rFonts w:hint="eastAsia"/>
        </w:rPr>
        <w:t>この</w:t>
      </w:r>
      <w:r w:rsidR="00D2789E">
        <w:rPr>
          <w:rFonts w:hint="eastAsia"/>
        </w:rPr>
        <w:t>「</w:t>
      </w:r>
      <w:r>
        <w:rPr>
          <w:rFonts w:hint="eastAsia"/>
        </w:rPr>
        <w:t>戻る時</w:t>
      </w:r>
      <w:r w:rsidR="00D2789E">
        <w:rPr>
          <w:rFonts w:hint="eastAsia"/>
        </w:rPr>
        <w:t>」</w:t>
      </w:r>
      <w:r>
        <w:rPr>
          <w:rFonts w:hint="eastAsia"/>
        </w:rPr>
        <w:t>が「垂直同期」と呼ばれる描画が行われないタイミングである。</w:t>
      </w:r>
    </w:p>
    <w:p w14:paraId="0DCD00A2" w14:textId="77777777" w:rsidR="00EA3941" w:rsidRDefault="00E23176" w:rsidP="00EA3941">
      <w:pPr>
        <w:pStyle w:val="aa"/>
        <w:ind w:left="447" w:firstLine="283"/>
      </w:pPr>
      <w:r>
        <w:rPr>
          <w:rFonts w:hint="eastAsia"/>
        </w:rPr>
        <w:t>この時、ゲーム機はハードウェア的に反応して「垂直同期割り込み」と呼ばれる割り込みを発生させる。</w:t>
      </w:r>
    </w:p>
    <w:p w14:paraId="3DD9438C" w14:textId="0C9E09B1" w:rsidR="00EA3941" w:rsidRDefault="00D2789E" w:rsidP="00EA3941">
      <w:pPr>
        <w:pStyle w:val="aa"/>
        <w:ind w:left="447" w:firstLine="283"/>
      </w:pPr>
      <w:r>
        <w:rPr>
          <w:rFonts w:hint="eastAsia"/>
        </w:rPr>
        <w:t>「割り込み」が発生すると、あらかじめ登録されたアドレスのプログラムを呼び出す。この割り込み処理で画面のフリップを行うことで、ゲームはティアリングの起こらない映像描画を実現する。</w:t>
      </w:r>
    </w:p>
    <w:p w14:paraId="50C32195" w14:textId="3D3452CD" w:rsidR="00D2789E" w:rsidRDefault="00D2789E" w:rsidP="00EA3941">
      <w:pPr>
        <w:pStyle w:val="aa"/>
        <w:spacing w:beforeLines="50" w:before="180"/>
        <w:ind w:left="447" w:firstLine="283"/>
      </w:pPr>
      <w:r>
        <w:rPr>
          <w:rFonts w:hint="eastAsia"/>
        </w:rPr>
        <w:t>このタイミング以外でフリップすると、</w:t>
      </w:r>
      <w:r w:rsidR="00EA3941">
        <w:rPr>
          <w:rFonts w:hint="eastAsia"/>
        </w:rPr>
        <w:t>「</w:t>
      </w:r>
      <w:r>
        <w:rPr>
          <w:rFonts w:hint="eastAsia"/>
        </w:rPr>
        <w:t>画面の上部が前のフレームの画像で下部が次のフレームの画像</w:t>
      </w:r>
      <w:r w:rsidR="00EA3941">
        <w:rPr>
          <w:rFonts w:hint="eastAsia"/>
        </w:rPr>
        <w:t>」という二つの画像が混ざった「ティアリング」という現象が起こる。</w:t>
      </w:r>
    </w:p>
    <w:p w14:paraId="12F4A573" w14:textId="1195A66A" w:rsidR="00EA3941" w:rsidRDefault="00FD603D" w:rsidP="00EA3941">
      <w:pPr>
        <w:pStyle w:val="4"/>
        <w:spacing w:before="360" w:after="180"/>
        <w:ind w:left="594"/>
      </w:pPr>
      <w:r>
        <w:rPr>
          <w:rFonts w:hint="eastAsia"/>
        </w:rPr>
        <w:t>余談：垂直同期割り込みの失敗</w:t>
      </w:r>
      <w:r>
        <w:rPr>
          <w:rFonts w:hint="eastAsia"/>
        </w:rPr>
        <w:t xml:space="preserve"> </w:t>
      </w:r>
      <w:r>
        <w:rPr>
          <w:rFonts w:hint="eastAsia"/>
        </w:rPr>
        <w:t>～</w:t>
      </w:r>
      <w:r>
        <w:rPr>
          <w:rFonts w:hint="eastAsia"/>
        </w:rPr>
        <w:t xml:space="preserve"> </w:t>
      </w:r>
      <w:r w:rsidR="00EA3941">
        <w:rPr>
          <w:rFonts w:hint="eastAsia"/>
        </w:rPr>
        <w:t>処理落ちとティアリング対策</w:t>
      </w:r>
    </w:p>
    <w:p w14:paraId="1B595F03" w14:textId="77777777" w:rsidR="00EA3941" w:rsidRDefault="00D2789E" w:rsidP="00EA3941">
      <w:pPr>
        <w:pStyle w:val="ab"/>
        <w:ind w:left="594" w:firstLine="283"/>
      </w:pPr>
      <w:r>
        <w:rPr>
          <w:rFonts w:hint="eastAsia"/>
        </w:rPr>
        <w:t>余談になるが、処理落ちした時は、割り込み処理でフリップを実行せず、処理が完了したタイミングでフリップするためティアリングが起こる。</w:t>
      </w:r>
    </w:p>
    <w:p w14:paraId="7727AE9C" w14:textId="1AC4B1A6" w:rsidR="00E23176" w:rsidRDefault="00D2789E" w:rsidP="00EA3941">
      <w:pPr>
        <w:pStyle w:val="ab"/>
        <w:ind w:left="594" w:firstLine="283"/>
      </w:pPr>
      <w:r>
        <w:rPr>
          <w:rFonts w:hint="eastAsia"/>
        </w:rPr>
        <w:t>まるまる</w:t>
      </w:r>
      <w:r>
        <w:rPr>
          <w:rFonts w:hint="eastAsia"/>
        </w:rPr>
        <w:t>1</w:t>
      </w:r>
      <w:r>
        <w:rPr>
          <w:rFonts w:hint="eastAsia"/>
        </w:rPr>
        <w:t>フレームフリップを遅らせればティアリングは防げるが、その完了を待つため、処理が大きく遅れ</w:t>
      </w:r>
      <w:r w:rsidR="00EA3941">
        <w:rPr>
          <w:rFonts w:hint="eastAsia"/>
        </w:rPr>
        <w:t>てしまう。</w:t>
      </w:r>
    </w:p>
    <w:p w14:paraId="5B37F80D" w14:textId="77777777" w:rsidR="00EA3941" w:rsidRDefault="00EA3941" w:rsidP="00EA3941">
      <w:pPr>
        <w:pStyle w:val="ab"/>
        <w:spacing w:beforeLines="50" w:before="180" w:afterLines="50" w:after="180"/>
        <w:ind w:left="594" w:firstLine="283"/>
      </w:pPr>
      <w:r>
        <w:rPr>
          <w:rFonts w:hint="eastAsia"/>
        </w:rPr>
        <w:t>この処理落ちの対策として「トリプルバッファ」を用いる。</w:t>
      </w:r>
    </w:p>
    <w:p w14:paraId="06DFE4AE" w14:textId="77777777" w:rsidR="00EA3941" w:rsidRDefault="00EA3941" w:rsidP="00EA3941">
      <w:pPr>
        <w:pStyle w:val="ab"/>
        <w:ind w:left="594" w:firstLine="283"/>
      </w:pPr>
      <w:r>
        <w:rPr>
          <w:rFonts w:hint="eastAsia"/>
        </w:rPr>
        <w:lastRenderedPageBreak/>
        <w:t>「ダブルバッファ」の場合、「現在表示中の画像」と「現在処理中（描画中）の画像」の二つを用いて交互にフリップする。</w:t>
      </w:r>
    </w:p>
    <w:p w14:paraId="39BBFBC0" w14:textId="1C018080" w:rsidR="00EA3941" w:rsidRDefault="00EA3941" w:rsidP="00EA3941">
      <w:pPr>
        <w:pStyle w:val="ab"/>
        <w:ind w:left="594" w:firstLine="283"/>
      </w:pPr>
      <w:r>
        <w:rPr>
          <w:rFonts w:hint="eastAsia"/>
        </w:rPr>
        <w:t>トリプルバッファでは、その二つの画像の間に「フリップ待ちの画像」を入れる。これにより、</w:t>
      </w:r>
      <w:r w:rsidR="00FD603D">
        <w:rPr>
          <w:rFonts w:hint="eastAsia"/>
        </w:rPr>
        <w:t>「垂直同期割り込み」に処理が間に合わなかった場合でも、フリップ待ちの画像として予約さえしておけば、すぐに次の</w:t>
      </w:r>
      <w:r>
        <w:rPr>
          <w:rFonts w:hint="eastAsia"/>
        </w:rPr>
        <w:t>処理（描画）を進めることができる。</w:t>
      </w:r>
      <w:r w:rsidR="00584673">
        <w:rPr>
          <w:rFonts w:hint="eastAsia"/>
        </w:rPr>
        <w:t>また、</w:t>
      </w:r>
      <w:r w:rsidR="00FD603D">
        <w:rPr>
          <w:rFonts w:hint="eastAsia"/>
        </w:rPr>
        <w:t>処理が間に合っている限りは、ダブルバッファと同様に即座にフリップしていけば、描画が常時遅延するようなことにもならい。</w:t>
      </w:r>
    </w:p>
    <w:p w14:paraId="639E2658" w14:textId="0F58E6FF" w:rsidR="00FD603D" w:rsidRDefault="00584673" w:rsidP="00584673">
      <w:pPr>
        <w:pStyle w:val="ab"/>
        <w:spacing w:beforeLines="50" w:before="180"/>
        <w:ind w:left="594" w:firstLine="283"/>
      </w:pPr>
      <w:r>
        <w:rPr>
          <w:rFonts w:hint="eastAsia"/>
        </w:rPr>
        <w:t>トリプルバッファの</w:t>
      </w:r>
      <w:r w:rsidR="00FD603D">
        <w:rPr>
          <w:rFonts w:hint="eastAsia"/>
        </w:rPr>
        <w:t>問題点としては、より多くのグラフィックメモリを必要とすることである。</w:t>
      </w:r>
      <w:r>
        <w:rPr>
          <w:rFonts w:hint="eastAsia"/>
        </w:rPr>
        <w:t>しかし、</w:t>
      </w:r>
      <w:r w:rsidR="00FD603D">
        <w:rPr>
          <w:rFonts w:hint="eastAsia"/>
        </w:rPr>
        <w:t>ティアリングはかなり見苦しいので、グラフィックメモリに余裕があるならトリプルバッファは検討した方がよい。</w:t>
      </w:r>
    </w:p>
    <w:p w14:paraId="69438B8C" w14:textId="082239D2" w:rsidR="0013745F" w:rsidRDefault="0013745F" w:rsidP="0013745F">
      <w:pPr>
        <w:pStyle w:val="3"/>
      </w:pPr>
      <w:bookmarkStart w:id="63" w:name="_Toc378420090"/>
      <w:r>
        <w:rPr>
          <w:rFonts w:hint="eastAsia"/>
        </w:rPr>
        <w:t>割り込みとコンテキストスイッチ</w:t>
      </w:r>
      <w:r w:rsidR="00113C8B">
        <w:rPr>
          <w:rFonts w:hint="eastAsia"/>
        </w:rPr>
        <w:t>、スタック領域の配慮</w:t>
      </w:r>
      <w:bookmarkEnd w:id="63"/>
    </w:p>
    <w:p w14:paraId="2CBBB866" w14:textId="0B5793B9" w:rsidR="0013745F" w:rsidRDefault="00113C8B" w:rsidP="0013745F">
      <w:pPr>
        <w:pStyle w:val="aa"/>
        <w:ind w:left="447" w:firstLine="283"/>
      </w:pPr>
      <w:r>
        <w:rPr>
          <w:rFonts w:hint="eastAsia"/>
        </w:rPr>
        <w:t>割り込みはとても乱暴な処理である。</w:t>
      </w:r>
    </w:p>
    <w:p w14:paraId="39CACFF0" w14:textId="7C447343" w:rsidR="00113C8B" w:rsidRDefault="00113C8B" w:rsidP="0013745F">
      <w:pPr>
        <w:pStyle w:val="aa"/>
        <w:ind w:left="447" w:firstLine="283"/>
      </w:pPr>
      <w:r>
        <w:t>メインスレッドや他のスレッドがどんな状態であっても、最優先で有無をいわさず処理が実行される。</w:t>
      </w:r>
    </w:p>
    <w:p w14:paraId="07A667C1" w14:textId="387D2AE9" w:rsidR="00113C8B" w:rsidRDefault="00113C8B" w:rsidP="0013745F">
      <w:pPr>
        <w:pStyle w:val="aa"/>
        <w:ind w:left="447" w:firstLine="283"/>
      </w:pPr>
      <w:r>
        <w:rPr>
          <w:rFonts w:hint="eastAsia"/>
        </w:rPr>
        <w:t>むしろ、それぐらい乱暴でなければ、フリップ処理のような「タイミングが命」の処理を信頼して実行することができない。</w:t>
      </w:r>
    </w:p>
    <w:p w14:paraId="34E3EE48" w14:textId="24A2C23E" w:rsidR="00113C8B" w:rsidRDefault="00113C8B" w:rsidP="00772F3B">
      <w:pPr>
        <w:pStyle w:val="aa"/>
        <w:spacing w:beforeLines="50" w:before="180"/>
        <w:ind w:left="447" w:firstLine="283"/>
      </w:pPr>
      <w:r>
        <w:t>割り込みの</w:t>
      </w:r>
      <w:r w:rsidR="00772F3B">
        <w:rPr>
          <w:rFonts w:hint="eastAsia"/>
        </w:rPr>
        <w:t>コンテキスト（</w:t>
      </w:r>
      <w:r w:rsidR="00772F3B">
        <w:rPr>
          <w:rFonts w:hint="eastAsia"/>
        </w:rPr>
        <w:t>CPU</w:t>
      </w:r>
      <w:r w:rsidR="00772F3B">
        <w:rPr>
          <w:rFonts w:hint="eastAsia"/>
        </w:rPr>
        <w:t>のレジスタなど）の退避は、その時のスタックに記録されるのが普通である。</w:t>
      </w:r>
    </w:p>
    <w:p w14:paraId="1302832B" w14:textId="52857839" w:rsidR="00772F3B" w:rsidRDefault="0088568D" w:rsidP="0013745F">
      <w:pPr>
        <w:pStyle w:val="aa"/>
        <w:ind w:left="447" w:firstLine="283"/>
      </w:pPr>
      <w:r>
        <w:rPr>
          <w:rFonts w:hint="eastAsia"/>
        </w:rPr>
        <w:t>そのため、</w:t>
      </w:r>
      <w:r w:rsidRPr="0088568D">
        <w:rPr>
          <w:rFonts w:hint="eastAsia"/>
          <w:color w:val="FF0000"/>
        </w:rPr>
        <w:t>スレッドを</w:t>
      </w:r>
      <w:r>
        <w:rPr>
          <w:rFonts w:hint="eastAsia"/>
          <w:color w:val="FF0000"/>
        </w:rPr>
        <w:t>設計</w:t>
      </w:r>
      <w:r w:rsidRPr="0088568D">
        <w:rPr>
          <w:rFonts w:hint="eastAsia"/>
          <w:color w:val="FF0000"/>
        </w:rPr>
        <w:t>する際は、そのスレッドの稼働中に割り込みが発生しても問題が起こらないように、スタック領域のサイズに余裕を持たせるなどの配慮が必要になる。</w:t>
      </w:r>
      <w:r>
        <w:rPr>
          <w:rFonts w:hint="eastAsia"/>
        </w:rPr>
        <w:t>これは、ファイバースレッドに対しても同様である。</w:t>
      </w:r>
    </w:p>
    <w:p w14:paraId="36CA95F2" w14:textId="77777777" w:rsidR="00B70728" w:rsidRDefault="0088568D" w:rsidP="0013745F">
      <w:pPr>
        <w:pStyle w:val="aa"/>
        <w:ind w:left="447" w:firstLine="283"/>
      </w:pPr>
      <w:r>
        <w:t>「どの程度の余裕が必要か」は、「どのような割り込み処理が実装されているか」に注意する必要がある。</w:t>
      </w:r>
    </w:p>
    <w:p w14:paraId="6561F7F9" w14:textId="023FB593" w:rsidR="0088568D" w:rsidRPr="0013745F" w:rsidRDefault="0088568D" w:rsidP="0013745F">
      <w:pPr>
        <w:pStyle w:val="aa"/>
        <w:ind w:left="447" w:firstLine="283"/>
      </w:pPr>
      <w:r>
        <w:t>また、「絶対に割り込みを</w:t>
      </w:r>
      <w:r w:rsidR="00B70728">
        <w:t>受け付けできない」スレッドが必要なら、割り込み処理側と何らかの同期手法を確立する必要がある。</w:t>
      </w:r>
    </w:p>
    <w:p w14:paraId="45722D99" w14:textId="282AC75C" w:rsidR="009B42BA" w:rsidRDefault="009B42BA" w:rsidP="009B42BA">
      <w:pPr>
        <w:pStyle w:val="3"/>
      </w:pPr>
      <w:bookmarkStart w:id="64" w:name="_Toc378420091"/>
      <w:r>
        <w:rPr>
          <w:rFonts w:hint="eastAsia"/>
        </w:rPr>
        <w:t>割り込みハンドラ／割り込みサブルーチン（</w:t>
      </w:r>
      <w:r>
        <w:rPr>
          <w:rFonts w:hint="eastAsia"/>
        </w:rPr>
        <w:t>ISR</w:t>
      </w:r>
      <w:r>
        <w:rPr>
          <w:rFonts w:hint="eastAsia"/>
        </w:rPr>
        <w:t>）</w:t>
      </w:r>
      <w:bookmarkEnd w:id="64"/>
    </w:p>
    <w:p w14:paraId="484C31F4" w14:textId="7C9B681F" w:rsidR="009B42BA" w:rsidRDefault="009B42BA" w:rsidP="009B42BA">
      <w:pPr>
        <w:pStyle w:val="aa"/>
        <w:ind w:left="447" w:firstLine="283"/>
      </w:pPr>
      <w:r>
        <w:t>割り込みで実行される処理は、「割り込みサブルーチン」や「割り込みハンドラ」と呼ぶ。「</w:t>
      </w:r>
      <w:r>
        <w:rPr>
          <w:rFonts w:hint="eastAsia"/>
        </w:rPr>
        <w:t>ISR</w:t>
      </w:r>
      <w:r>
        <w:rPr>
          <w:rFonts w:hint="eastAsia"/>
        </w:rPr>
        <w:t>」（</w:t>
      </w:r>
      <w:r>
        <w:rPr>
          <w:rFonts w:hint="eastAsia"/>
        </w:rPr>
        <w:t>Interrupt Service Routine</w:t>
      </w:r>
      <w:r>
        <w:rPr>
          <w:rFonts w:hint="eastAsia"/>
        </w:rPr>
        <w:t>）という略語も用いられる。</w:t>
      </w:r>
    </w:p>
    <w:p w14:paraId="654F79E6" w14:textId="0B91D64C" w:rsidR="002A0DDB" w:rsidRDefault="002A0DDB" w:rsidP="002A0DDB">
      <w:pPr>
        <w:pStyle w:val="aa"/>
        <w:ind w:left="447" w:firstLine="283"/>
      </w:pPr>
      <w:r>
        <w:t>以降、「割り込みハンドラ」で統一する。</w:t>
      </w:r>
    </w:p>
    <w:p w14:paraId="39015E4F" w14:textId="77777777" w:rsidR="00F50D7A" w:rsidRDefault="002A0DDB" w:rsidP="002A0DDB">
      <w:pPr>
        <w:pStyle w:val="aa"/>
        <w:spacing w:beforeLines="50" w:before="180"/>
        <w:ind w:left="447" w:firstLine="283"/>
      </w:pPr>
      <w:r>
        <w:rPr>
          <w:rFonts w:hint="eastAsia"/>
        </w:rPr>
        <w:t>O</w:t>
      </w:r>
      <w:r>
        <w:t>S</w:t>
      </w:r>
      <w:r>
        <w:t>に対して、特定の割り込み条件に対する割り込みハンドラを登録しておくと、その後条件が揃った時に割り込みハンドラが実行されるようになる。</w:t>
      </w:r>
    </w:p>
    <w:p w14:paraId="35C9281C" w14:textId="048BD32C" w:rsidR="009B42BA" w:rsidRDefault="00F50D7A" w:rsidP="002A0DDB">
      <w:pPr>
        <w:pStyle w:val="aa"/>
        <w:spacing w:beforeLines="50" w:before="180"/>
        <w:ind w:left="447" w:firstLine="283"/>
      </w:pPr>
      <w:r>
        <w:lastRenderedPageBreak/>
        <w:t>実際には、「</w:t>
      </w:r>
      <w:r>
        <w:rPr>
          <w:rFonts w:hint="eastAsia"/>
        </w:rPr>
        <w:t>OS</w:t>
      </w:r>
      <w:r>
        <w:rPr>
          <w:rFonts w:hint="eastAsia"/>
        </w:rPr>
        <w:t>に登録を要求する」というより、「割り込みベクタ」と呼ばれるコールバックテーブルに処理のアドレスを登録しておくだけである。</w:t>
      </w:r>
    </w:p>
    <w:p w14:paraId="47715DD9" w14:textId="0F37EC0A" w:rsidR="0088568D" w:rsidRDefault="0088568D" w:rsidP="0088568D">
      <w:pPr>
        <w:pStyle w:val="3"/>
      </w:pPr>
      <w:bookmarkStart w:id="65" w:name="_Toc378420092"/>
      <w:r>
        <w:rPr>
          <w:rFonts w:hint="eastAsia"/>
        </w:rPr>
        <w:t>割り込み</w:t>
      </w:r>
      <w:r w:rsidR="009B42BA">
        <w:rPr>
          <w:rFonts w:hint="eastAsia"/>
        </w:rPr>
        <w:t>ハンドラの</w:t>
      </w:r>
      <w:r>
        <w:rPr>
          <w:rFonts w:hint="eastAsia"/>
        </w:rPr>
        <w:t>処理</w:t>
      </w:r>
      <w:bookmarkEnd w:id="65"/>
    </w:p>
    <w:p w14:paraId="632A28DE" w14:textId="53AD8D95" w:rsidR="0088568D" w:rsidRDefault="00B70728" w:rsidP="0088568D">
      <w:pPr>
        <w:pStyle w:val="aa"/>
        <w:ind w:left="447" w:firstLine="283"/>
      </w:pPr>
      <w:r w:rsidRPr="00B70728">
        <w:rPr>
          <w:rFonts w:hint="eastAsia"/>
          <w:color w:val="FF0000"/>
        </w:rPr>
        <w:t>割り込み</w:t>
      </w:r>
      <w:r w:rsidR="002A0DDB">
        <w:rPr>
          <w:rFonts w:hint="eastAsia"/>
          <w:color w:val="FF0000"/>
        </w:rPr>
        <w:t>ハンドラの</w:t>
      </w:r>
      <w:r w:rsidR="009E2867">
        <w:rPr>
          <w:rFonts w:hint="eastAsia"/>
          <w:color w:val="FF0000"/>
        </w:rPr>
        <w:t>処理</w:t>
      </w:r>
      <w:r w:rsidRPr="00B70728">
        <w:rPr>
          <w:rFonts w:hint="eastAsia"/>
          <w:color w:val="FF0000"/>
        </w:rPr>
        <w:t>は、スレッドセーフではないことに留意しなければならない。</w:t>
      </w:r>
    </w:p>
    <w:p w14:paraId="4CA96FBE" w14:textId="3399B2AB" w:rsidR="00B70728" w:rsidRPr="002A0DDB" w:rsidRDefault="00B70728" w:rsidP="0088568D">
      <w:pPr>
        <w:pStyle w:val="aa"/>
        <w:ind w:left="447" w:firstLine="283"/>
        <w:rPr>
          <w:color w:val="FF0000"/>
        </w:rPr>
      </w:pPr>
      <w:r>
        <w:rPr>
          <w:rFonts w:hint="eastAsia"/>
        </w:rPr>
        <w:t>大きなローカル変数</w:t>
      </w:r>
      <w:r w:rsidR="009E2867">
        <w:rPr>
          <w:rFonts w:hint="eastAsia"/>
        </w:rPr>
        <w:t>の使用</w:t>
      </w:r>
      <w:r>
        <w:rPr>
          <w:rFonts w:hint="eastAsia"/>
        </w:rPr>
        <w:t>やメモリ確保などは行っては</w:t>
      </w:r>
      <w:r w:rsidR="009E2867">
        <w:rPr>
          <w:rFonts w:hint="eastAsia"/>
        </w:rPr>
        <w:t>ならず、</w:t>
      </w:r>
      <w:r>
        <w:rPr>
          <w:rFonts w:hint="eastAsia"/>
        </w:rPr>
        <w:t>printf</w:t>
      </w:r>
      <w:r>
        <w:rPr>
          <w:rFonts w:hint="eastAsia"/>
        </w:rPr>
        <w:t>などの出力も避け、関数呼び出しのような</w:t>
      </w:r>
      <w:r w:rsidR="009E2867">
        <w:rPr>
          <w:rFonts w:hint="eastAsia"/>
        </w:rPr>
        <w:t>ス</w:t>
      </w:r>
      <w:r>
        <w:rPr>
          <w:rFonts w:hint="eastAsia"/>
        </w:rPr>
        <w:t>タックを消費する要素</w:t>
      </w:r>
      <w:r w:rsidR="009E2867">
        <w:rPr>
          <w:rFonts w:hint="eastAsia"/>
        </w:rPr>
        <w:t>もできるだけ</w:t>
      </w:r>
      <w:r>
        <w:rPr>
          <w:rFonts w:hint="eastAsia"/>
        </w:rPr>
        <w:t>排除すべきである。</w:t>
      </w:r>
      <w:r w:rsidR="009E2867">
        <w:rPr>
          <w:rFonts w:hint="eastAsia"/>
        </w:rPr>
        <w:t>また、</w:t>
      </w:r>
      <w:r w:rsidR="009E2867" w:rsidRPr="002A0DDB">
        <w:rPr>
          <w:rFonts w:hint="eastAsia"/>
          <w:color w:val="FF0000"/>
        </w:rPr>
        <w:t>極めて短時間で処理を復帰させる必要がある。</w:t>
      </w:r>
    </w:p>
    <w:p w14:paraId="2A682576" w14:textId="5A8F59DD" w:rsidR="009E2867" w:rsidRDefault="009E2867" w:rsidP="002A0DDB">
      <w:pPr>
        <w:pStyle w:val="aa"/>
        <w:spacing w:beforeLines="50" w:before="180"/>
        <w:ind w:left="447" w:firstLine="283"/>
      </w:pPr>
      <w:r>
        <w:t>割り込み処理</w:t>
      </w:r>
      <w:r w:rsidR="002A0DDB">
        <w:t>は本当に必要に迫られたときにだけ使用し、</w:t>
      </w:r>
      <w:r>
        <w:t>どうしても使う場合は、「フラグを立ててタイミングを通知するだけ」にとどめ、他のスレッドが（若干遅延するが）そのフラグを見て処理を行うといった設計に</w:t>
      </w:r>
      <w:r w:rsidR="002A0DDB">
        <w:t>したほうがよい</w:t>
      </w:r>
      <w:r>
        <w:t>。</w:t>
      </w:r>
    </w:p>
    <w:p w14:paraId="0B761408" w14:textId="477CD39F" w:rsidR="009E2867" w:rsidRDefault="002A0DDB" w:rsidP="0088568D">
      <w:pPr>
        <w:pStyle w:val="aa"/>
        <w:ind w:left="447" w:firstLine="283"/>
      </w:pPr>
      <w:r>
        <w:t>画面</w:t>
      </w:r>
      <w:r w:rsidR="009E2867">
        <w:t>フリップのような</w:t>
      </w:r>
      <w:r>
        <w:t>、</w:t>
      </w:r>
      <w:r w:rsidR="009E2867">
        <w:t>タイミングが重要な処理はそのまま割り込み処理内で実行する。</w:t>
      </w:r>
    </w:p>
    <w:p w14:paraId="0330E3A1" w14:textId="267E3BAF" w:rsidR="00F50D7A" w:rsidRPr="009E2867" w:rsidRDefault="00F50D7A" w:rsidP="00F50D7A">
      <w:pPr>
        <w:pStyle w:val="aa"/>
        <w:spacing w:beforeLines="50" w:before="180"/>
        <w:ind w:left="447" w:firstLine="283"/>
      </w:pPr>
      <w:r>
        <w:t>なお、割り込み処理中に同じ割り込みの条件が揃っても、割り込みは発生せずに無視される。</w:t>
      </w:r>
    </w:p>
    <w:p w14:paraId="08CFAAC3" w14:textId="33473A0A" w:rsidR="00F64EDB" w:rsidRDefault="00F64EDB" w:rsidP="00F64EDB">
      <w:pPr>
        <w:pStyle w:val="3"/>
      </w:pPr>
      <w:bookmarkStart w:id="66" w:name="_Toc378420093"/>
      <w:r>
        <w:rPr>
          <w:rFonts w:hint="eastAsia"/>
        </w:rPr>
        <w:t>ハードウェア割り込みとソフトウェア割り込み</w:t>
      </w:r>
      <w:r w:rsidR="00AE3180">
        <w:rPr>
          <w:rFonts w:hint="eastAsia"/>
        </w:rPr>
        <w:t>、イベントコールバック</w:t>
      </w:r>
      <w:bookmarkEnd w:id="66"/>
    </w:p>
    <w:p w14:paraId="41B6C472" w14:textId="484EB54A" w:rsidR="00F64EDB" w:rsidRDefault="00290C1D" w:rsidP="00F64EDB">
      <w:pPr>
        <w:pStyle w:val="aa"/>
        <w:ind w:left="447" w:firstLine="283"/>
      </w:pPr>
      <w:r>
        <w:rPr>
          <w:rFonts w:hint="eastAsia"/>
        </w:rPr>
        <w:t>ここまで、割り込み処理に対する厳しい制約を示したが、基本的には「ハードウェア割り込み」と呼ばれる割り込み</w:t>
      </w:r>
      <w:r w:rsidR="00F50D7A">
        <w:rPr>
          <w:rFonts w:hint="eastAsia"/>
        </w:rPr>
        <w:t>のことを示している。ハードウェア割り込みは、</w:t>
      </w:r>
      <w:r>
        <w:rPr>
          <w:rFonts w:hint="eastAsia"/>
        </w:rPr>
        <w:t>特に神経質に扱う必要が</w:t>
      </w:r>
      <w:r w:rsidR="00F50D7A">
        <w:rPr>
          <w:rFonts w:hint="eastAsia"/>
        </w:rPr>
        <w:t>ある</w:t>
      </w:r>
      <w:r>
        <w:rPr>
          <w:rFonts w:hint="eastAsia"/>
        </w:rPr>
        <w:t>。</w:t>
      </w:r>
    </w:p>
    <w:p w14:paraId="1D92C42A" w14:textId="77777777" w:rsidR="00290C1D" w:rsidRDefault="00290C1D" w:rsidP="00290C1D">
      <w:pPr>
        <w:pStyle w:val="aa"/>
        <w:spacing w:beforeLines="50" w:before="180"/>
        <w:ind w:left="447" w:firstLine="283"/>
      </w:pPr>
      <w:r>
        <w:t>ハードウェア割り込みに対して「ソフトウェア割り込み」（</w:t>
      </w:r>
      <w:r>
        <w:rPr>
          <w:rFonts w:hint="eastAsia"/>
        </w:rPr>
        <w:t>SWI = WoftWare Interrupt</w:t>
      </w:r>
      <w:r>
        <w:t>）というものもある。</w:t>
      </w:r>
    </w:p>
    <w:p w14:paraId="3E8BA12A" w14:textId="395648A9" w:rsidR="00290C1D" w:rsidRDefault="00290C1D" w:rsidP="00290C1D">
      <w:pPr>
        <w:pStyle w:val="aa"/>
        <w:spacing w:beforeLines="50" w:before="180"/>
        <w:ind w:left="447" w:firstLine="283"/>
      </w:pPr>
      <w:r>
        <w:t>ソフトウェア割り込みは基本的にプロセスで保護されるため、安全性が高い。「例外」の発生や「ブレークポイント」</w:t>
      </w:r>
      <w:r w:rsidR="00683E27">
        <w:t>、プロセスに対する終了命令などもソフトウェア割り込みである。</w:t>
      </w:r>
    </w:p>
    <w:p w14:paraId="7660D8C7" w14:textId="4F7AAA5A" w:rsidR="00290C1D" w:rsidRDefault="00290C1D" w:rsidP="00290C1D">
      <w:pPr>
        <w:pStyle w:val="aa"/>
        <w:ind w:left="447" w:firstLine="283"/>
      </w:pPr>
      <w:r>
        <w:t>割り込みに対して割り込みハンドラを登録して実行することには変わりがない</w:t>
      </w:r>
      <w:r w:rsidR="009D1135">
        <w:t>が、ハードウェア割り込みのような厳密な即時性はない。割り込みを登録したスレッドの動作時に反応するので、スタック領域の不安は少ない。</w:t>
      </w:r>
    </w:p>
    <w:p w14:paraId="3DF76B5F" w14:textId="18BAE561" w:rsidR="00AE3180" w:rsidRDefault="00AE3180" w:rsidP="00AE3180">
      <w:pPr>
        <w:pStyle w:val="aa"/>
        <w:spacing w:beforeLines="50" w:before="180"/>
        <w:ind w:left="447" w:firstLine="283"/>
      </w:pPr>
      <w:r>
        <w:t>なお、</w:t>
      </w:r>
      <w:r>
        <w:rPr>
          <w:rFonts w:hint="eastAsia"/>
        </w:rPr>
        <w:t>VB</w:t>
      </w:r>
      <w:r>
        <w:rPr>
          <w:rFonts w:hint="eastAsia"/>
        </w:rPr>
        <w:t>や</w:t>
      </w:r>
      <w:r>
        <w:rPr>
          <w:rFonts w:hint="eastAsia"/>
        </w:rPr>
        <w:t>C#</w:t>
      </w:r>
      <w:r>
        <w:rPr>
          <w:rFonts w:hint="eastAsia"/>
        </w:rPr>
        <w:t>、</w:t>
      </w:r>
      <w:r>
        <w:rPr>
          <w:rFonts w:hint="eastAsia"/>
        </w:rPr>
        <w:t>MFC</w:t>
      </w:r>
      <w:r>
        <w:rPr>
          <w:rFonts w:hint="eastAsia"/>
        </w:rPr>
        <w:t>など、</w:t>
      </w:r>
      <w:r>
        <w:t>多くの</w:t>
      </w:r>
      <w:r>
        <w:rPr>
          <w:rFonts w:hint="eastAsia"/>
        </w:rPr>
        <w:t>開発ツールでは、ボタンクリックやキー入力などに応じたイベントコールバックを定義できる。これも割り込みの一種のようなものであるが、基本的に各アプリケーションで制御され、特にコンテキストの切り替えを</w:t>
      </w:r>
      <w:r>
        <w:rPr>
          <w:rFonts w:hint="eastAsia"/>
        </w:rPr>
        <w:lastRenderedPageBreak/>
        <w:t>行うこともなく、逐次処理される。</w:t>
      </w:r>
    </w:p>
    <w:p w14:paraId="00BC38BC" w14:textId="2AC7858E" w:rsidR="00AE3180" w:rsidRDefault="00AE3180" w:rsidP="00AE3180">
      <w:pPr>
        <w:pStyle w:val="3"/>
      </w:pPr>
      <w:bookmarkStart w:id="67" w:name="_Toc378420094"/>
      <w:r>
        <w:rPr>
          <w:rFonts w:hint="eastAsia"/>
        </w:rPr>
        <w:t>シグナル</w:t>
      </w:r>
      <w:bookmarkEnd w:id="67"/>
    </w:p>
    <w:p w14:paraId="4832D7EA" w14:textId="26373607" w:rsidR="00AE3180" w:rsidRDefault="00AE3180" w:rsidP="00AE3180">
      <w:pPr>
        <w:pStyle w:val="aa"/>
        <w:ind w:left="447" w:firstLine="283"/>
      </w:pPr>
      <w:r>
        <w:rPr>
          <w:rFonts w:hint="eastAsia"/>
        </w:rPr>
        <w:t>OS</w:t>
      </w:r>
      <w:r>
        <w:rPr>
          <w:rFonts w:hint="eastAsia"/>
        </w:rPr>
        <w:t>が用意するプロセス管理のためのソフトウェア割り込みが「シグナル」である。</w:t>
      </w:r>
    </w:p>
    <w:p w14:paraId="21E1F754" w14:textId="0D4AAEFE" w:rsidR="009D1135" w:rsidRDefault="009D1135" w:rsidP="00AE3180">
      <w:pPr>
        <w:pStyle w:val="aa"/>
        <w:ind w:left="447" w:firstLine="283"/>
      </w:pPr>
      <w:r>
        <w:rPr>
          <w:rFonts w:hint="eastAsia"/>
        </w:rPr>
        <w:t>U</w:t>
      </w:r>
      <w:r>
        <w:t>nix</w:t>
      </w:r>
      <w:r>
        <w:t>系</w:t>
      </w:r>
      <w:r>
        <w:rPr>
          <w:rFonts w:hint="eastAsia"/>
        </w:rPr>
        <w:t>OS</w:t>
      </w:r>
      <w:r>
        <w:rPr>
          <w:rFonts w:hint="eastAsia"/>
        </w:rPr>
        <w:t>に搭載されている仕組みである。</w:t>
      </w:r>
    </w:p>
    <w:p w14:paraId="05D00EB6" w14:textId="39777344" w:rsidR="005B50C3" w:rsidRDefault="005B50C3" w:rsidP="005B50C3">
      <w:pPr>
        <w:pStyle w:val="aa"/>
        <w:spacing w:beforeLines="50" w:before="180"/>
        <w:ind w:left="447" w:firstLine="283"/>
      </w:pPr>
      <w:r>
        <w:t>スレッドごとに任意のシグナルに対するイベントハンドラを登録するごとができるため、スレッド間の通信に用いることもできる。</w:t>
      </w:r>
    </w:p>
    <w:p w14:paraId="435B6071" w14:textId="1582E6A7" w:rsidR="00C00EB5" w:rsidRDefault="00E636A4" w:rsidP="005B50C3">
      <w:pPr>
        <w:pStyle w:val="aa"/>
        <w:spacing w:beforeLines="50" w:before="180"/>
        <w:ind w:left="447" w:firstLine="283"/>
      </w:pPr>
      <w:r>
        <w:rPr>
          <w:rFonts w:hint="eastAsia"/>
        </w:rPr>
        <w:t>なお、シグナルの発行を行うコマンドや関数は「</w:t>
      </w:r>
      <w:r>
        <w:rPr>
          <w:rFonts w:hint="eastAsia"/>
        </w:rPr>
        <w:t>kill</w:t>
      </w:r>
      <w:r>
        <w:rPr>
          <w:rFonts w:hint="eastAsia"/>
        </w:rPr>
        <w:t>」である。プロセスに終了要求を送るのが主な用途のためであるが、様々なシグナルに対応する。</w:t>
      </w:r>
    </w:p>
    <w:p w14:paraId="0E15FFD8" w14:textId="16E42585" w:rsidR="00921BDB" w:rsidRPr="00AE3180" w:rsidRDefault="00921BDB" w:rsidP="005B50C3">
      <w:pPr>
        <w:pStyle w:val="aa"/>
        <w:spacing w:beforeLines="50" w:before="180"/>
        <w:ind w:left="447" w:firstLine="283"/>
      </w:pPr>
      <w:r>
        <w:rPr>
          <w:rFonts w:hint="eastAsia"/>
        </w:rPr>
        <w:t>Windows</w:t>
      </w:r>
      <w:r>
        <w:rPr>
          <w:rFonts w:hint="eastAsia"/>
        </w:rPr>
        <w:t>では、シグナルと同様に、プロセスの外から何らかの要求を行う際は、ウインドウメッセージを用いる。</w:t>
      </w:r>
    </w:p>
    <w:p w14:paraId="21D69FA2" w14:textId="3C0243FF" w:rsidR="00F64EDB" w:rsidRDefault="00AE3180" w:rsidP="00F64EDB">
      <w:pPr>
        <w:pStyle w:val="3"/>
      </w:pPr>
      <w:bookmarkStart w:id="68" w:name="_Toc378420095"/>
      <w:r>
        <w:rPr>
          <w:rFonts w:hint="eastAsia"/>
        </w:rPr>
        <w:t>タイマー</w:t>
      </w:r>
      <w:r w:rsidR="00F64EDB">
        <w:rPr>
          <w:rFonts w:hint="eastAsia"/>
        </w:rPr>
        <w:t>割り込み</w:t>
      </w:r>
      <w:bookmarkEnd w:id="68"/>
    </w:p>
    <w:p w14:paraId="3F3CA683" w14:textId="6D415DE7" w:rsidR="00F64EDB" w:rsidRDefault="00AE3180" w:rsidP="00F64EDB">
      <w:pPr>
        <w:pStyle w:val="aa"/>
        <w:ind w:left="447" w:firstLine="283"/>
      </w:pPr>
      <w:r>
        <w:t>タイマー割り込みは一定時間ごとにイベントハンドラを呼び出す割り込みである。</w:t>
      </w:r>
    </w:p>
    <w:p w14:paraId="17F88841" w14:textId="77777777" w:rsidR="005B50C3" w:rsidRDefault="00AE3180" w:rsidP="00F64EDB">
      <w:pPr>
        <w:pStyle w:val="aa"/>
        <w:ind w:left="447" w:firstLine="283"/>
      </w:pPr>
      <w:r>
        <w:rPr>
          <w:rFonts w:hint="eastAsia"/>
        </w:rPr>
        <w:t>OS</w:t>
      </w:r>
      <w:r>
        <w:rPr>
          <w:rFonts w:hint="eastAsia"/>
        </w:rPr>
        <w:t>は</w:t>
      </w:r>
      <w:r w:rsidR="005B50C3">
        <w:rPr>
          <w:rFonts w:hint="eastAsia"/>
        </w:rPr>
        <w:t>ハードウェアタイマー割り込みを使うことで、</w:t>
      </w:r>
      <w:r>
        <w:rPr>
          <w:rFonts w:hint="eastAsia"/>
        </w:rPr>
        <w:t>タスクの</w:t>
      </w:r>
      <w:r w:rsidR="005B50C3">
        <w:rPr>
          <w:rFonts w:hint="eastAsia"/>
        </w:rPr>
        <w:t>タイムスライスを実現している。</w:t>
      </w:r>
    </w:p>
    <w:p w14:paraId="238FB04F" w14:textId="703CAE11" w:rsidR="00C00EB5" w:rsidRDefault="00C00EB5" w:rsidP="005B50C3">
      <w:pPr>
        <w:pStyle w:val="aa"/>
        <w:spacing w:beforeLines="50" w:before="180"/>
        <w:ind w:left="447" w:firstLine="283"/>
      </w:pPr>
      <w:r>
        <w:t>Unix</w:t>
      </w:r>
      <w:r>
        <w:t>系</w:t>
      </w:r>
      <w:r>
        <w:t>OS</w:t>
      </w:r>
      <w:r>
        <w:t>では、一定間隔で「アラーム」というシグナルを発行するソフトウェアタイマー割り込みを用意している。</w:t>
      </w:r>
    </w:p>
    <w:p w14:paraId="7522C060" w14:textId="4FC4DBB2" w:rsidR="00AE3180" w:rsidRDefault="005B50C3" w:rsidP="005B50C3">
      <w:pPr>
        <w:pStyle w:val="aa"/>
        <w:spacing w:beforeLines="50" w:before="180"/>
        <w:ind w:left="447" w:firstLine="283"/>
      </w:pPr>
      <w:r>
        <w:rPr>
          <w:rFonts w:hint="eastAsia"/>
        </w:rPr>
        <w:t>また、多くの開発ツールでは、イベントコールバックの形でソフトウェアタイマー割り込みに対応している。</w:t>
      </w:r>
    </w:p>
    <w:p w14:paraId="0C2AD73C" w14:textId="7132041F" w:rsidR="00F64EDB" w:rsidRDefault="00F64EDB" w:rsidP="00F64EDB">
      <w:pPr>
        <w:pStyle w:val="3"/>
      </w:pPr>
      <w:bookmarkStart w:id="69" w:name="_Toc378420096"/>
      <w:r>
        <w:rPr>
          <w:rFonts w:hint="eastAsia"/>
        </w:rPr>
        <w:t>システムコール</w:t>
      </w:r>
      <w:bookmarkEnd w:id="69"/>
    </w:p>
    <w:p w14:paraId="5ECF010C" w14:textId="77777777" w:rsidR="00A97305" w:rsidRDefault="00921BDB" w:rsidP="00F64EDB">
      <w:pPr>
        <w:pStyle w:val="aa"/>
        <w:ind w:left="447" w:firstLine="283"/>
      </w:pPr>
      <w:r>
        <w:rPr>
          <w:rFonts w:hint="eastAsia"/>
        </w:rPr>
        <w:t>「シグナル」の</w:t>
      </w:r>
      <w:r w:rsidR="00A97305">
        <w:rPr>
          <w:rFonts w:hint="eastAsia"/>
        </w:rPr>
        <w:t>ような</w:t>
      </w:r>
      <w:r>
        <w:rPr>
          <w:rFonts w:hint="eastAsia"/>
        </w:rPr>
        <w:t>ソフトウェア割り込みは</w:t>
      </w:r>
      <w:r>
        <w:rPr>
          <w:rFonts w:hint="eastAsia"/>
        </w:rPr>
        <w:t>OS</w:t>
      </w:r>
      <w:r>
        <w:rPr>
          <w:rFonts w:hint="eastAsia"/>
        </w:rPr>
        <w:t>が管理している。</w:t>
      </w:r>
    </w:p>
    <w:p w14:paraId="26D508AF" w14:textId="72204B81" w:rsidR="00F64EDB" w:rsidRDefault="00A97305" w:rsidP="00F64EDB">
      <w:pPr>
        <w:pStyle w:val="aa"/>
        <w:ind w:left="447" w:firstLine="283"/>
      </w:pPr>
      <w:r>
        <w:rPr>
          <w:rFonts w:hint="eastAsia"/>
        </w:rPr>
        <w:t>OS</w:t>
      </w:r>
      <w:r>
        <w:rPr>
          <w:rFonts w:hint="eastAsia"/>
        </w:rPr>
        <w:t>は、タスク管理（ソフトウェア割り込みを含む）、メモリ管理、ファイルシステムなどを管理しており、</w:t>
      </w:r>
      <w:r>
        <w:rPr>
          <w:rFonts w:hint="eastAsia"/>
        </w:rPr>
        <w:t>OS</w:t>
      </w:r>
      <w:r>
        <w:rPr>
          <w:rFonts w:hint="eastAsia"/>
        </w:rPr>
        <w:t>はこれらの機能を使うために「システムコール」と呼ばれる関数を提供している。</w:t>
      </w:r>
    </w:p>
    <w:p w14:paraId="5BFD993C" w14:textId="24314E64" w:rsidR="00A97305" w:rsidRDefault="00A97305" w:rsidP="00A97305">
      <w:pPr>
        <w:pStyle w:val="aa"/>
        <w:spacing w:beforeLines="50" w:before="180"/>
        <w:ind w:left="447" w:firstLine="283"/>
      </w:pPr>
      <w:r>
        <w:t>SDK</w:t>
      </w:r>
      <w:r>
        <w:t>の関数リファレンスで、システムコールとして紹介されているものや、内部でシステムコールを使用していると説明されているものは、</w:t>
      </w:r>
      <w:r>
        <w:t>OS</w:t>
      </w:r>
      <w:r>
        <w:t>の機能を使用するものであることを示している。</w:t>
      </w:r>
    </w:p>
    <w:p w14:paraId="317AEFBC" w14:textId="24F34881" w:rsidR="00A97305" w:rsidRPr="00F64EDB" w:rsidRDefault="00A97305" w:rsidP="00A97305">
      <w:pPr>
        <w:pStyle w:val="aa"/>
        <w:ind w:left="447" w:firstLine="283"/>
      </w:pPr>
      <w:r>
        <w:t>例えば、</w:t>
      </w:r>
      <w:r>
        <w:rPr>
          <w:rFonts w:hint="eastAsia"/>
        </w:rPr>
        <w:t xml:space="preserve">fopen() </w:t>
      </w:r>
      <w:r>
        <w:rPr>
          <w:rFonts w:hint="eastAsia"/>
        </w:rPr>
        <w:t>や</w:t>
      </w:r>
      <w:r>
        <w:rPr>
          <w:rFonts w:hint="eastAsia"/>
        </w:rPr>
        <w:t xml:space="preserve"> malloc() </w:t>
      </w:r>
      <w:r>
        <w:rPr>
          <w:rFonts w:hint="eastAsia"/>
        </w:rPr>
        <w:t>などは内部でシステムコールを使用している。</w:t>
      </w:r>
    </w:p>
    <w:p w14:paraId="49B92A98" w14:textId="4F8758E0" w:rsidR="003F1DF2" w:rsidRDefault="003F1DF2" w:rsidP="003F1DF2">
      <w:pPr>
        <w:pStyle w:val="1"/>
      </w:pPr>
      <w:bookmarkStart w:id="70" w:name="_Toc378420097"/>
      <w:r>
        <w:rPr>
          <w:rFonts w:hint="eastAsia"/>
        </w:rPr>
        <w:lastRenderedPageBreak/>
        <w:t>マルチスレッドで起こ</w:t>
      </w:r>
      <w:r w:rsidR="00394B92">
        <w:rPr>
          <w:rFonts w:hint="eastAsia"/>
        </w:rPr>
        <w:t>り得る</w:t>
      </w:r>
      <w:r>
        <w:rPr>
          <w:rFonts w:hint="eastAsia"/>
        </w:rPr>
        <w:t>問題①</w:t>
      </w:r>
      <w:bookmarkEnd w:id="70"/>
    </w:p>
    <w:p w14:paraId="69AE420D" w14:textId="33543DE9" w:rsidR="002D197F" w:rsidRDefault="002D197F" w:rsidP="002D197F">
      <w:pPr>
        <w:pStyle w:val="a8"/>
        <w:ind w:firstLine="283"/>
      </w:pPr>
      <w:r>
        <w:t>マルチスレッドプログラミングは難しい。</w:t>
      </w:r>
    </w:p>
    <w:p w14:paraId="41D7F354" w14:textId="0FECCEA4" w:rsidR="002D197F" w:rsidRDefault="002D197F" w:rsidP="002D197F">
      <w:pPr>
        <w:pStyle w:val="a8"/>
        <w:ind w:firstLine="283"/>
      </w:pPr>
      <w:r>
        <w:t>安易な制御では結果が破損し、結果を保護しようとすればパフォーマンスが劣化する。</w:t>
      </w:r>
    </w:p>
    <w:p w14:paraId="0AC01351" w14:textId="3F865195" w:rsidR="002D197F" w:rsidRDefault="002D197F" w:rsidP="002D197F">
      <w:pPr>
        <w:pStyle w:val="a8"/>
        <w:spacing w:beforeLines="50" w:before="180"/>
        <w:ind w:firstLine="283"/>
      </w:pPr>
      <w:r>
        <w:t>スレッドを作ること自体はとても簡単ではあるが、各スレッドが情報をどのように保護し、共有し、かつ、最大限のパフォーマンスを引き出すか、という点を適切に設計するのは難しい。</w:t>
      </w:r>
    </w:p>
    <w:p w14:paraId="1EF4A995" w14:textId="0F1A51B7" w:rsidR="002D197F" w:rsidRPr="002D197F" w:rsidRDefault="002D197F" w:rsidP="002D197F">
      <w:pPr>
        <w:pStyle w:val="a8"/>
        <w:spacing w:beforeLines="50" w:before="180"/>
        <w:ind w:firstLine="283"/>
      </w:pPr>
      <w:r>
        <w:t>以降、マルチスレッドプログラミングで実際に起こりえる問題とその対策を説明していく。</w:t>
      </w:r>
    </w:p>
    <w:p w14:paraId="5FA3E801" w14:textId="77777777" w:rsidR="003F1DF2" w:rsidRDefault="003F1DF2" w:rsidP="003F1DF2">
      <w:pPr>
        <w:pStyle w:val="2"/>
      </w:pPr>
      <w:bookmarkStart w:id="71" w:name="_Toc378420098"/>
      <w:r>
        <w:rPr>
          <w:rFonts w:hint="eastAsia"/>
        </w:rPr>
        <w:t>不完全な不可分操作によるデータ破損</w:t>
      </w:r>
      <w:bookmarkEnd w:id="71"/>
    </w:p>
    <w:p w14:paraId="2E085697" w14:textId="77777777" w:rsidR="003F1DF2" w:rsidRPr="004C0EAC" w:rsidRDefault="003F1DF2" w:rsidP="003F1DF2">
      <w:pPr>
        <w:pStyle w:val="a9"/>
        <w:ind w:firstLine="283"/>
      </w:pPr>
    </w:p>
    <w:p w14:paraId="564711C0" w14:textId="1404F345" w:rsidR="00B47398" w:rsidRDefault="00B47398" w:rsidP="00B47398">
      <w:pPr>
        <w:pStyle w:val="2"/>
      </w:pPr>
      <w:bookmarkStart w:id="72" w:name="_Toc378420099"/>
      <w:r>
        <w:rPr>
          <w:rFonts w:hint="eastAsia"/>
        </w:rPr>
        <w:t>スレッド間の情報共有の失敗</w:t>
      </w:r>
      <w:bookmarkEnd w:id="72"/>
    </w:p>
    <w:p w14:paraId="7F80E05E" w14:textId="77777777" w:rsidR="00B47398" w:rsidRPr="004C0EAC" w:rsidRDefault="00B47398" w:rsidP="00B47398">
      <w:pPr>
        <w:pStyle w:val="a9"/>
        <w:ind w:firstLine="283"/>
      </w:pPr>
    </w:p>
    <w:p w14:paraId="0FA28172" w14:textId="1FD2906B" w:rsidR="004C0EAC" w:rsidRDefault="002E6E2A" w:rsidP="004C0EAC">
      <w:pPr>
        <w:pStyle w:val="1"/>
      </w:pPr>
      <w:bookmarkStart w:id="73" w:name="_Toc378420100"/>
      <w:r>
        <w:rPr>
          <w:rFonts w:hint="eastAsia"/>
        </w:rPr>
        <w:t>スレッドの</w:t>
      </w:r>
      <w:r w:rsidR="004C0EAC">
        <w:rPr>
          <w:rFonts w:hint="eastAsia"/>
        </w:rPr>
        <w:t>同期</w:t>
      </w:r>
      <w:bookmarkEnd w:id="73"/>
    </w:p>
    <w:p w14:paraId="684CA61D" w14:textId="323A3461" w:rsidR="004C0EAC" w:rsidRDefault="004C0EAC" w:rsidP="004C0EAC">
      <w:pPr>
        <w:pStyle w:val="2"/>
      </w:pPr>
      <w:bookmarkStart w:id="74" w:name="_Toc378420101"/>
      <w:r>
        <w:rPr>
          <w:rFonts w:hint="eastAsia"/>
        </w:rPr>
        <w:t>ビジーウェイト</w:t>
      </w:r>
      <w:bookmarkEnd w:id="74"/>
    </w:p>
    <w:p w14:paraId="0C6C2C89" w14:textId="77777777" w:rsidR="004C0EAC" w:rsidRPr="004C0EAC" w:rsidRDefault="004C0EAC" w:rsidP="004C0EAC">
      <w:pPr>
        <w:pStyle w:val="a9"/>
        <w:ind w:firstLine="283"/>
      </w:pPr>
    </w:p>
    <w:p w14:paraId="7FDF6391" w14:textId="317D84DA" w:rsidR="004C0EAC" w:rsidRDefault="004C0EAC" w:rsidP="004C0EAC">
      <w:pPr>
        <w:pStyle w:val="2"/>
      </w:pPr>
      <w:bookmarkStart w:id="75" w:name="_Toc378420102"/>
      <w:r>
        <w:rPr>
          <w:rFonts w:hint="eastAsia"/>
        </w:rPr>
        <w:t>スリープウェイト</w:t>
      </w:r>
      <w:bookmarkEnd w:id="75"/>
    </w:p>
    <w:p w14:paraId="469C35CD" w14:textId="77777777" w:rsidR="002E6E2A" w:rsidRPr="002E6E2A" w:rsidRDefault="002E6E2A" w:rsidP="002E6E2A">
      <w:pPr>
        <w:pStyle w:val="a9"/>
        <w:ind w:firstLine="283"/>
      </w:pPr>
    </w:p>
    <w:p w14:paraId="156F6ACF" w14:textId="225141D5" w:rsidR="00F617FE" w:rsidRDefault="00F617FE" w:rsidP="00F617FE">
      <w:pPr>
        <w:pStyle w:val="2"/>
      </w:pPr>
      <w:bookmarkStart w:id="76" w:name="_Toc378420103"/>
      <w:r>
        <w:rPr>
          <w:rFonts w:hint="eastAsia"/>
        </w:rPr>
        <w:lastRenderedPageBreak/>
        <w:t>スリープ／</w:t>
      </w:r>
      <w:r>
        <w:rPr>
          <w:rFonts w:hint="eastAsia"/>
        </w:rPr>
        <w:t>Yield</w:t>
      </w:r>
      <w:bookmarkEnd w:id="76"/>
    </w:p>
    <w:p w14:paraId="17706A86" w14:textId="3DFD5C80" w:rsidR="00C937D0" w:rsidRDefault="00C937D0" w:rsidP="00C937D0">
      <w:pPr>
        <w:pStyle w:val="1"/>
      </w:pPr>
      <w:bookmarkStart w:id="77" w:name="_Toc378420104"/>
      <w:r>
        <w:rPr>
          <w:rFonts w:hint="eastAsia"/>
        </w:rPr>
        <w:t>様々な同期手法</w:t>
      </w:r>
      <w:bookmarkEnd w:id="77"/>
    </w:p>
    <w:p w14:paraId="446E79E4" w14:textId="1455FEC2" w:rsidR="006B75BB" w:rsidRDefault="006B75BB" w:rsidP="006B75BB">
      <w:pPr>
        <w:pStyle w:val="2"/>
      </w:pPr>
      <w:bookmarkStart w:id="78" w:name="_Toc378420105"/>
      <w:r>
        <w:t>V</w:t>
      </w:r>
      <w:r>
        <w:rPr>
          <w:rFonts w:hint="eastAsia"/>
        </w:rPr>
        <w:t>olatile</w:t>
      </w:r>
      <w:r>
        <w:rPr>
          <w:rFonts w:hint="eastAsia"/>
        </w:rPr>
        <w:t>型変数</w:t>
      </w:r>
      <w:bookmarkEnd w:id="78"/>
    </w:p>
    <w:p w14:paraId="421B116C" w14:textId="77777777" w:rsidR="006B75BB" w:rsidRPr="006B75BB" w:rsidRDefault="006B75BB" w:rsidP="006B75BB">
      <w:pPr>
        <w:pStyle w:val="a9"/>
        <w:ind w:firstLine="283"/>
      </w:pPr>
    </w:p>
    <w:p w14:paraId="2B37DA11" w14:textId="55D75348" w:rsidR="006B75BB" w:rsidRDefault="006B75BB" w:rsidP="006B75BB">
      <w:pPr>
        <w:pStyle w:val="2"/>
      </w:pPr>
      <w:bookmarkStart w:id="79" w:name="_Toc378420106"/>
      <w:r>
        <w:rPr>
          <w:rFonts w:hint="eastAsia"/>
        </w:rPr>
        <w:t>スピンロック</w:t>
      </w:r>
      <w:bookmarkEnd w:id="79"/>
    </w:p>
    <w:p w14:paraId="18B57DB8" w14:textId="77777777" w:rsidR="006B75BB" w:rsidRPr="004C0EAC" w:rsidRDefault="006B75BB" w:rsidP="006B75BB">
      <w:pPr>
        <w:pStyle w:val="a9"/>
        <w:ind w:firstLine="283"/>
      </w:pPr>
    </w:p>
    <w:p w14:paraId="49F17061" w14:textId="176DED7C" w:rsidR="00C937D0" w:rsidRDefault="004C0EAC" w:rsidP="00C937D0">
      <w:pPr>
        <w:pStyle w:val="2"/>
      </w:pPr>
      <w:bookmarkStart w:id="80" w:name="_Toc378420107"/>
      <w:r>
        <w:rPr>
          <w:rFonts w:hint="eastAsia"/>
        </w:rPr>
        <w:t>ミューテックス</w:t>
      </w:r>
      <w:bookmarkEnd w:id="80"/>
    </w:p>
    <w:p w14:paraId="6F3C7514" w14:textId="77777777" w:rsidR="004C0EAC" w:rsidRPr="004C0EAC" w:rsidRDefault="004C0EAC" w:rsidP="004C0EAC">
      <w:pPr>
        <w:pStyle w:val="a9"/>
        <w:ind w:firstLine="283"/>
      </w:pPr>
    </w:p>
    <w:p w14:paraId="66050F2E" w14:textId="12868BFA" w:rsidR="006B75BB" w:rsidRDefault="006B75BB" w:rsidP="006B75BB">
      <w:pPr>
        <w:pStyle w:val="2"/>
      </w:pPr>
      <w:bookmarkStart w:id="81" w:name="_Toc378420108"/>
      <w:r>
        <w:rPr>
          <w:rFonts w:hint="eastAsia"/>
        </w:rPr>
        <w:t>軽量ミューテックス</w:t>
      </w:r>
      <w:bookmarkEnd w:id="81"/>
    </w:p>
    <w:p w14:paraId="6B24488D" w14:textId="77777777" w:rsidR="006B75BB" w:rsidRPr="004C0EAC" w:rsidRDefault="006B75BB" w:rsidP="006B75BB">
      <w:pPr>
        <w:pStyle w:val="a9"/>
        <w:ind w:firstLine="283"/>
      </w:pPr>
    </w:p>
    <w:p w14:paraId="34CE7816" w14:textId="0D68B68B" w:rsidR="004C0EAC" w:rsidRDefault="004C0EAC" w:rsidP="004C0EAC">
      <w:pPr>
        <w:pStyle w:val="2"/>
      </w:pPr>
      <w:bookmarkStart w:id="82" w:name="_Toc378420109"/>
      <w:r>
        <w:rPr>
          <w:rFonts w:hint="eastAsia"/>
        </w:rPr>
        <w:t>名前付きミューテックス</w:t>
      </w:r>
      <w:bookmarkEnd w:id="82"/>
    </w:p>
    <w:p w14:paraId="6FE1B42A" w14:textId="77777777" w:rsidR="004C0EAC" w:rsidRPr="004C0EAC" w:rsidRDefault="004C0EAC" w:rsidP="004C0EAC">
      <w:pPr>
        <w:pStyle w:val="a9"/>
        <w:ind w:firstLine="283"/>
      </w:pPr>
    </w:p>
    <w:p w14:paraId="1A9811D8" w14:textId="7819297B" w:rsidR="004C0EAC" w:rsidRDefault="004C0EAC" w:rsidP="004C0EAC">
      <w:pPr>
        <w:pStyle w:val="2"/>
      </w:pPr>
      <w:bookmarkStart w:id="83" w:name="_Toc378420110"/>
      <w:r>
        <w:rPr>
          <w:rFonts w:hint="eastAsia"/>
        </w:rPr>
        <w:t>クリティカルセクション</w:t>
      </w:r>
      <w:bookmarkEnd w:id="83"/>
    </w:p>
    <w:p w14:paraId="56F13D5F" w14:textId="77777777" w:rsidR="004C0EAC" w:rsidRDefault="004C0EAC" w:rsidP="004C0EAC">
      <w:pPr>
        <w:pStyle w:val="a9"/>
        <w:ind w:firstLine="283"/>
      </w:pPr>
    </w:p>
    <w:p w14:paraId="731875CC" w14:textId="77777777" w:rsidR="006B75BB" w:rsidRDefault="006B75BB" w:rsidP="006B75BB">
      <w:pPr>
        <w:pStyle w:val="2"/>
      </w:pPr>
      <w:bookmarkStart w:id="84" w:name="_Toc378420111"/>
      <w:r>
        <w:rPr>
          <w:rFonts w:hint="eastAsia"/>
        </w:rPr>
        <w:t>インターロック操作</w:t>
      </w:r>
      <w:bookmarkEnd w:id="84"/>
    </w:p>
    <w:p w14:paraId="0C6C1124" w14:textId="77777777" w:rsidR="006B75BB" w:rsidRPr="006B75BB" w:rsidRDefault="006B75BB" w:rsidP="006B75BB">
      <w:pPr>
        <w:pStyle w:val="a9"/>
        <w:ind w:firstLine="283"/>
      </w:pPr>
    </w:p>
    <w:p w14:paraId="04D6AA68" w14:textId="0210CC5A" w:rsidR="006B75BB" w:rsidRDefault="006B75BB" w:rsidP="006B75BB">
      <w:pPr>
        <w:pStyle w:val="2"/>
      </w:pPr>
      <w:bookmarkStart w:id="85" w:name="_Toc378420112"/>
      <w:r>
        <w:rPr>
          <w:rFonts w:hint="eastAsia"/>
        </w:rPr>
        <w:lastRenderedPageBreak/>
        <w:t>セマフォ／名前付きセマフォ</w:t>
      </w:r>
      <w:bookmarkEnd w:id="85"/>
    </w:p>
    <w:p w14:paraId="3A5412AD" w14:textId="77777777" w:rsidR="006B75BB" w:rsidRPr="006B75BB" w:rsidRDefault="006B75BB" w:rsidP="006B75BB">
      <w:pPr>
        <w:pStyle w:val="a9"/>
        <w:ind w:firstLine="283"/>
      </w:pPr>
    </w:p>
    <w:p w14:paraId="2054B1B2" w14:textId="71C8C213" w:rsidR="006B75BB" w:rsidRDefault="006B75BB" w:rsidP="006B75BB">
      <w:pPr>
        <w:pStyle w:val="2"/>
      </w:pPr>
      <w:bookmarkStart w:id="86" w:name="_Toc378420113"/>
      <w:r>
        <w:rPr>
          <w:rFonts w:hint="eastAsia"/>
        </w:rPr>
        <w:t>モニター</w:t>
      </w:r>
      <w:bookmarkEnd w:id="86"/>
    </w:p>
    <w:p w14:paraId="6C31BFDF" w14:textId="5BE7D9AA" w:rsidR="006B75BB" w:rsidRDefault="002E6E2A" w:rsidP="002E6E2A">
      <w:pPr>
        <w:pStyle w:val="3"/>
      </w:pPr>
      <w:bookmarkStart w:id="87" w:name="_Toc378420114"/>
      <w:r>
        <w:t>条件変数</w:t>
      </w:r>
      <w:bookmarkEnd w:id="87"/>
    </w:p>
    <w:p w14:paraId="0647E95C" w14:textId="77777777" w:rsidR="002E6E2A" w:rsidRPr="002E6E2A" w:rsidRDefault="002E6E2A" w:rsidP="002E6E2A">
      <w:pPr>
        <w:pStyle w:val="aa"/>
        <w:ind w:left="447" w:firstLine="283"/>
      </w:pPr>
    </w:p>
    <w:p w14:paraId="5747374F" w14:textId="74FCE6E2" w:rsidR="006B75BB" w:rsidRDefault="006B75BB" w:rsidP="002E6E2A">
      <w:pPr>
        <w:pStyle w:val="3"/>
      </w:pPr>
      <w:bookmarkStart w:id="88" w:name="_Toc378420115"/>
      <w:r>
        <w:rPr>
          <w:rFonts w:hint="eastAsia"/>
        </w:rPr>
        <w:t>イベント／名前付きイベント</w:t>
      </w:r>
      <w:bookmarkEnd w:id="88"/>
    </w:p>
    <w:p w14:paraId="0FD00F52" w14:textId="77777777" w:rsidR="002E6E2A" w:rsidRPr="002E6E2A" w:rsidRDefault="002E6E2A" w:rsidP="002E6E2A">
      <w:pPr>
        <w:pStyle w:val="aa"/>
        <w:ind w:left="447" w:firstLine="283"/>
      </w:pPr>
    </w:p>
    <w:p w14:paraId="31C067A3" w14:textId="5A7C7123" w:rsidR="006B75BB" w:rsidRDefault="006B75BB" w:rsidP="006B75BB">
      <w:pPr>
        <w:pStyle w:val="2"/>
      </w:pPr>
      <w:bookmarkStart w:id="89" w:name="_Toc378420116"/>
      <w:r>
        <w:rPr>
          <w:rFonts w:hint="eastAsia"/>
        </w:rPr>
        <w:t>シグナル</w:t>
      </w:r>
      <w:bookmarkEnd w:id="89"/>
    </w:p>
    <w:p w14:paraId="3D54ADB5" w14:textId="77777777" w:rsidR="006B75BB" w:rsidRPr="006B75BB" w:rsidRDefault="006B75BB" w:rsidP="006B75BB">
      <w:pPr>
        <w:pStyle w:val="a9"/>
        <w:ind w:firstLine="283"/>
      </w:pPr>
    </w:p>
    <w:p w14:paraId="51734687" w14:textId="5CC80ED6" w:rsidR="00E27A02" w:rsidRDefault="00E27A02" w:rsidP="00E27A02">
      <w:pPr>
        <w:pStyle w:val="1"/>
      </w:pPr>
      <w:bookmarkStart w:id="90" w:name="_Toc378420117"/>
      <w:r>
        <w:rPr>
          <w:rFonts w:hint="eastAsia"/>
        </w:rPr>
        <w:t>マルチスレッドで起こ</w:t>
      </w:r>
      <w:r w:rsidR="00394B92">
        <w:rPr>
          <w:rFonts w:hint="eastAsia"/>
        </w:rPr>
        <w:t>り得る</w:t>
      </w:r>
      <w:r>
        <w:rPr>
          <w:rFonts w:hint="eastAsia"/>
        </w:rPr>
        <w:t>問題</w:t>
      </w:r>
      <w:r w:rsidR="003F1DF2">
        <w:rPr>
          <w:rFonts w:hint="eastAsia"/>
        </w:rPr>
        <w:t>②</w:t>
      </w:r>
      <w:bookmarkEnd w:id="90"/>
    </w:p>
    <w:p w14:paraId="010334C1" w14:textId="77777777" w:rsidR="00E27A02" w:rsidRDefault="00E27A02" w:rsidP="00E27A02">
      <w:pPr>
        <w:pStyle w:val="2"/>
      </w:pPr>
      <w:bookmarkStart w:id="91" w:name="_Toc378420118"/>
      <w:r>
        <w:rPr>
          <w:rFonts w:hint="eastAsia"/>
        </w:rPr>
        <w:t>デッドロック</w:t>
      </w:r>
      <w:bookmarkEnd w:id="91"/>
    </w:p>
    <w:p w14:paraId="730B6E4E" w14:textId="77777777" w:rsidR="00E27A02" w:rsidRDefault="00E27A02" w:rsidP="00E27A02">
      <w:pPr>
        <w:pStyle w:val="a9"/>
        <w:ind w:firstLine="283"/>
      </w:pPr>
    </w:p>
    <w:p w14:paraId="1893AE42" w14:textId="77777777" w:rsidR="00E27A02" w:rsidRDefault="00E27A02" w:rsidP="00E27A02">
      <w:pPr>
        <w:pStyle w:val="3"/>
      </w:pPr>
      <w:bookmarkStart w:id="92" w:name="_Toc378420119"/>
      <w:r>
        <w:rPr>
          <w:rFonts w:hint="eastAsia"/>
        </w:rPr>
        <w:t>相互ロック</w:t>
      </w:r>
      <w:bookmarkEnd w:id="92"/>
    </w:p>
    <w:p w14:paraId="7490EC05" w14:textId="77777777" w:rsidR="00E27A02" w:rsidRDefault="00E27A02" w:rsidP="00E27A02">
      <w:pPr>
        <w:pStyle w:val="aa"/>
        <w:ind w:left="447" w:firstLine="283"/>
      </w:pPr>
    </w:p>
    <w:p w14:paraId="76BB780B" w14:textId="77777777" w:rsidR="00E27A02" w:rsidRDefault="00E27A02" w:rsidP="00E27A02">
      <w:pPr>
        <w:pStyle w:val="3"/>
      </w:pPr>
      <w:bookmarkStart w:id="93" w:name="_Toc378420120"/>
      <w:r>
        <w:rPr>
          <w:rFonts w:hint="eastAsia"/>
        </w:rPr>
        <w:t>自己ロック</w:t>
      </w:r>
      <w:bookmarkEnd w:id="93"/>
    </w:p>
    <w:p w14:paraId="10F9447F" w14:textId="77777777" w:rsidR="00E27A02" w:rsidRPr="00E27A02" w:rsidRDefault="00E27A02" w:rsidP="00E27A02">
      <w:pPr>
        <w:pStyle w:val="aa"/>
        <w:ind w:left="447" w:firstLine="283"/>
      </w:pPr>
    </w:p>
    <w:p w14:paraId="45C57169" w14:textId="77777777" w:rsidR="00E27A02" w:rsidRDefault="00E27A02" w:rsidP="00E27A02">
      <w:pPr>
        <w:pStyle w:val="2"/>
      </w:pPr>
      <w:bookmarkStart w:id="94" w:name="_Toc378420121"/>
      <w:r>
        <w:rPr>
          <w:rFonts w:hint="eastAsia"/>
        </w:rPr>
        <w:t>低速化</w:t>
      </w:r>
      <w:bookmarkEnd w:id="94"/>
    </w:p>
    <w:p w14:paraId="429CA89A" w14:textId="77777777" w:rsidR="00E27A02" w:rsidRDefault="00E27A02" w:rsidP="00E27A02">
      <w:pPr>
        <w:pStyle w:val="a9"/>
        <w:ind w:firstLine="283"/>
      </w:pPr>
    </w:p>
    <w:p w14:paraId="0EFD0586" w14:textId="77777777" w:rsidR="00E27A02" w:rsidRDefault="00E27A02" w:rsidP="00E27A02">
      <w:pPr>
        <w:pStyle w:val="2"/>
      </w:pPr>
      <w:bookmarkStart w:id="95" w:name="_Toc378420122"/>
      <w:r>
        <w:lastRenderedPageBreak/>
        <w:t>モニターのタイミングずれ</w:t>
      </w:r>
      <w:bookmarkEnd w:id="95"/>
    </w:p>
    <w:p w14:paraId="1BC99689" w14:textId="77777777" w:rsidR="00E27A02" w:rsidRDefault="00E27A02" w:rsidP="00E27A02">
      <w:pPr>
        <w:pStyle w:val="a9"/>
        <w:ind w:firstLine="283"/>
      </w:pPr>
    </w:p>
    <w:p w14:paraId="1FA0C9BB" w14:textId="77777777" w:rsidR="00E27A02" w:rsidRDefault="00E27A02" w:rsidP="00E27A02">
      <w:pPr>
        <w:pStyle w:val="2"/>
      </w:pPr>
      <w:bookmarkStart w:id="96" w:name="_Toc378420123"/>
      <w:r>
        <w:rPr>
          <w:rFonts w:hint="eastAsia"/>
        </w:rPr>
        <w:t>ゾンビスレッド</w:t>
      </w:r>
      <w:bookmarkEnd w:id="96"/>
    </w:p>
    <w:p w14:paraId="7667DB1B" w14:textId="77777777" w:rsidR="00E27A02" w:rsidRPr="006B75BB" w:rsidRDefault="00E27A02" w:rsidP="00E27A02">
      <w:pPr>
        <w:pStyle w:val="a9"/>
        <w:ind w:firstLine="283"/>
      </w:pPr>
    </w:p>
    <w:p w14:paraId="68CD62D0" w14:textId="41A62A6F" w:rsidR="006B75BB" w:rsidRDefault="006B75BB" w:rsidP="006B75BB">
      <w:pPr>
        <w:pStyle w:val="1"/>
      </w:pPr>
      <w:bookmarkStart w:id="97" w:name="_Toc378420124"/>
      <w:r>
        <w:rPr>
          <w:rFonts w:hint="eastAsia"/>
        </w:rPr>
        <w:t>様々なデータ</w:t>
      </w:r>
      <w:r w:rsidR="002E6E2A">
        <w:rPr>
          <w:rFonts w:hint="eastAsia"/>
        </w:rPr>
        <w:t>共有</w:t>
      </w:r>
      <w:r>
        <w:rPr>
          <w:rFonts w:hint="eastAsia"/>
        </w:rPr>
        <w:t>手法</w:t>
      </w:r>
      <w:bookmarkEnd w:id="97"/>
    </w:p>
    <w:p w14:paraId="2A54A64C" w14:textId="77777777" w:rsidR="006B75BB" w:rsidRDefault="006B75BB" w:rsidP="006B75BB">
      <w:pPr>
        <w:pStyle w:val="2"/>
      </w:pPr>
      <w:bookmarkStart w:id="98" w:name="_Toc378420125"/>
      <w:r>
        <w:rPr>
          <w:rFonts w:hint="eastAsia"/>
        </w:rPr>
        <w:t>グローバル変数／スタティック変数</w:t>
      </w:r>
      <w:bookmarkEnd w:id="98"/>
    </w:p>
    <w:p w14:paraId="0C7C7832" w14:textId="77777777" w:rsidR="006B75BB" w:rsidRPr="00C937D0" w:rsidRDefault="006B75BB" w:rsidP="006B75BB">
      <w:pPr>
        <w:pStyle w:val="a9"/>
        <w:ind w:firstLine="283"/>
      </w:pPr>
    </w:p>
    <w:p w14:paraId="1E1BCDB0" w14:textId="77777777" w:rsidR="006B75BB" w:rsidRDefault="006B75BB" w:rsidP="006B75BB">
      <w:pPr>
        <w:pStyle w:val="2"/>
      </w:pPr>
      <w:bookmarkStart w:id="99" w:name="_Toc378420126"/>
      <w:r>
        <w:rPr>
          <w:rFonts w:hint="eastAsia"/>
        </w:rPr>
        <w:t>スレッドローカルストレージ（</w:t>
      </w:r>
      <w:r>
        <w:rPr>
          <w:rFonts w:hint="eastAsia"/>
        </w:rPr>
        <w:t>TLS</w:t>
      </w:r>
      <w:r>
        <w:rPr>
          <w:rFonts w:hint="eastAsia"/>
        </w:rPr>
        <w:t>）</w:t>
      </w:r>
      <w:bookmarkEnd w:id="99"/>
    </w:p>
    <w:p w14:paraId="2BAEA345" w14:textId="77777777" w:rsidR="006B75BB" w:rsidRPr="00C937D0" w:rsidRDefault="006B75BB" w:rsidP="006B75BB">
      <w:pPr>
        <w:pStyle w:val="a9"/>
        <w:ind w:firstLine="283"/>
      </w:pPr>
    </w:p>
    <w:p w14:paraId="65BA48BC" w14:textId="77777777" w:rsidR="006B75BB" w:rsidRDefault="006B75BB" w:rsidP="006B75BB">
      <w:pPr>
        <w:pStyle w:val="2"/>
      </w:pPr>
      <w:bookmarkStart w:id="100" w:name="_Toc378420127"/>
      <w:r>
        <w:rPr>
          <w:rFonts w:hint="eastAsia"/>
        </w:rPr>
        <w:t>共有メモリ</w:t>
      </w:r>
      <w:bookmarkEnd w:id="100"/>
    </w:p>
    <w:p w14:paraId="368536C1" w14:textId="77777777" w:rsidR="006B75BB" w:rsidRPr="00C937D0" w:rsidRDefault="006B75BB" w:rsidP="006B75BB">
      <w:pPr>
        <w:pStyle w:val="a9"/>
        <w:ind w:firstLine="283"/>
      </w:pPr>
    </w:p>
    <w:p w14:paraId="2F925784" w14:textId="77777777" w:rsidR="006B75BB" w:rsidRDefault="006B75BB" w:rsidP="006B75BB">
      <w:pPr>
        <w:pStyle w:val="2"/>
      </w:pPr>
      <w:bookmarkStart w:id="101" w:name="_Toc378420128"/>
      <w:r>
        <w:rPr>
          <w:rFonts w:hint="eastAsia"/>
        </w:rPr>
        <w:t>メモリマップトファイル</w:t>
      </w:r>
      <w:bookmarkEnd w:id="101"/>
    </w:p>
    <w:p w14:paraId="1C342EC8" w14:textId="77777777" w:rsidR="006B75BB" w:rsidRPr="00C937D0" w:rsidRDefault="006B75BB" w:rsidP="006B75BB">
      <w:pPr>
        <w:pStyle w:val="a9"/>
        <w:ind w:firstLine="283"/>
      </w:pPr>
    </w:p>
    <w:p w14:paraId="18F3819B" w14:textId="77777777" w:rsidR="006B75BB" w:rsidRDefault="006B75BB" w:rsidP="006B75BB">
      <w:pPr>
        <w:pStyle w:val="2"/>
      </w:pPr>
      <w:bookmarkStart w:id="102" w:name="_Toc378420129"/>
      <w:r>
        <w:rPr>
          <w:rFonts w:hint="eastAsia"/>
        </w:rPr>
        <w:t>メッセージ</w:t>
      </w:r>
      <w:bookmarkEnd w:id="102"/>
    </w:p>
    <w:p w14:paraId="50BFCDB5" w14:textId="77777777" w:rsidR="006B75BB" w:rsidRPr="00C937D0" w:rsidRDefault="006B75BB" w:rsidP="006B75BB">
      <w:pPr>
        <w:pStyle w:val="a9"/>
        <w:ind w:firstLine="283"/>
      </w:pPr>
    </w:p>
    <w:p w14:paraId="69436DA5" w14:textId="77777777" w:rsidR="006B75BB" w:rsidRDefault="006B75BB" w:rsidP="006B75BB">
      <w:pPr>
        <w:pStyle w:val="2"/>
      </w:pPr>
      <w:bookmarkStart w:id="103" w:name="_Toc378420130"/>
      <w:r>
        <w:rPr>
          <w:rFonts w:hint="eastAsia"/>
        </w:rPr>
        <w:t>メッセージキュー</w:t>
      </w:r>
      <w:bookmarkEnd w:id="103"/>
    </w:p>
    <w:p w14:paraId="5AD24B6D" w14:textId="77777777" w:rsidR="006B75BB" w:rsidRPr="00C937D0" w:rsidRDefault="006B75BB" w:rsidP="006B75BB">
      <w:pPr>
        <w:pStyle w:val="a9"/>
        <w:ind w:firstLine="283"/>
      </w:pPr>
    </w:p>
    <w:p w14:paraId="50A4716F" w14:textId="77777777" w:rsidR="006B75BB" w:rsidRDefault="006B75BB" w:rsidP="006B75BB">
      <w:pPr>
        <w:pStyle w:val="2"/>
      </w:pPr>
      <w:bookmarkStart w:id="104" w:name="_Toc378420131"/>
      <w:r>
        <w:rPr>
          <w:rFonts w:hint="eastAsia"/>
        </w:rPr>
        <w:lastRenderedPageBreak/>
        <w:t>パイプ</w:t>
      </w:r>
      <w:bookmarkEnd w:id="104"/>
    </w:p>
    <w:p w14:paraId="4FA08B30" w14:textId="77777777" w:rsidR="006B75BB" w:rsidRPr="00C937D0" w:rsidRDefault="006B75BB" w:rsidP="006B75BB">
      <w:pPr>
        <w:pStyle w:val="a9"/>
        <w:ind w:firstLine="283"/>
      </w:pPr>
    </w:p>
    <w:p w14:paraId="5D087E70" w14:textId="77777777" w:rsidR="006B75BB" w:rsidRDefault="006B75BB" w:rsidP="006B75BB">
      <w:pPr>
        <w:pStyle w:val="2"/>
      </w:pPr>
      <w:bookmarkStart w:id="105" w:name="_Toc378420132"/>
      <w:r>
        <w:rPr>
          <w:rFonts w:hint="eastAsia"/>
        </w:rPr>
        <w:t>名前付きパイプ</w:t>
      </w:r>
      <w:bookmarkEnd w:id="105"/>
    </w:p>
    <w:p w14:paraId="29E76BE6" w14:textId="77777777" w:rsidR="006B75BB" w:rsidRPr="00C937D0" w:rsidRDefault="006B75BB" w:rsidP="006B75BB">
      <w:pPr>
        <w:pStyle w:val="a9"/>
        <w:ind w:firstLine="283"/>
      </w:pPr>
    </w:p>
    <w:p w14:paraId="2E232EE6" w14:textId="77777777" w:rsidR="006B75BB" w:rsidRDefault="006B75BB" w:rsidP="006B75BB">
      <w:pPr>
        <w:pStyle w:val="2"/>
      </w:pPr>
      <w:bookmarkStart w:id="106" w:name="_Toc378420133"/>
      <w:r>
        <w:rPr>
          <w:rFonts w:hint="eastAsia"/>
        </w:rPr>
        <w:t>ソケット</w:t>
      </w:r>
      <w:bookmarkEnd w:id="106"/>
    </w:p>
    <w:p w14:paraId="16CAE6F4" w14:textId="77777777" w:rsidR="006B75BB" w:rsidRPr="00C937D0" w:rsidRDefault="006B75BB" w:rsidP="006B75BB">
      <w:pPr>
        <w:pStyle w:val="a9"/>
        <w:ind w:firstLine="283"/>
      </w:pPr>
    </w:p>
    <w:p w14:paraId="5B698F21" w14:textId="308735BC" w:rsidR="002C1989" w:rsidRDefault="002C1989" w:rsidP="002C1989">
      <w:pPr>
        <w:pStyle w:val="1"/>
      </w:pPr>
      <w:bookmarkStart w:id="107" w:name="_Toc378420134"/>
      <w:r>
        <w:rPr>
          <w:rFonts w:hint="eastAsia"/>
        </w:rPr>
        <w:t>その他のスレッド制御</w:t>
      </w:r>
      <w:bookmarkEnd w:id="107"/>
    </w:p>
    <w:p w14:paraId="7BA4CF15" w14:textId="529F8B55" w:rsidR="002C1989" w:rsidRDefault="002C1989" w:rsidP="002C1989">
      <w:pPr>
        <w:pStyle w:val="2"/>
      </w:pPr>
      <w:bookmarkStart w:id="108" w:name="_Toc378420135"/>
      <w:r>
        <w:rPr>
          <w:rFonts w:hint="eastAsia"/>
        </w:rPr>
        <w:t>スレッド優先度</w:t>
      </w:r>
      <w:bookmarkEnd w:id="108"/>
    </w:p>
    <w:p w14:paraId="7CA9609F" w14:textId="77777777" w:rsidR="002C1989" w:rsidRPr="00C937D0" w:rsidRDefault="002C1989" w:rsidP="002C1989">
      <w:pPr>
        <w:pStyle w:val="a9"/>
        <w:ind w:firstLine="283"/>
      </w:pPr>
    </w:p>
    <w:p w14:paraId="0BE6D8AC" w14:textId="56F6A565" w:rsidR="002C1989" w:rsidRDefault="002C1989" w:rsidP="002C1989">
      <w:pPr>
        <w:pStyle w:val="2"/>
      </w:pPr>
      <w:bookmarkStart w:id="109" w:name="_Toc378420136"/>
      <w:r>
        <w:rPr>
          <w:rFonts w:hint="eastAsia"/>
        </w:rPr>
        <w:t>イールド（</w:t>
      </w:r>
      <w:r>
        <w:rPr>
          <w:rFonts w:hint="eastAsia"/>
        </w:rPr>
        <w:t>Yield</w:t>
      </w:r>
      <w:r>
        <w:rPr>
          <w:rFonts w:hint="eastAsia"/>
        </w:rPr>
        <w:t>）</w:t>
      </w:r>
      <w:bookmarkEnd w:id="109"/>
    </w:p>
    <w:p w14:paraId="3212E6A6" w14:textId="77777777" w:rsidR="002C1989" w:rsidRPr="00C937D0" w:rsidRDefault="002C1989" w:rsidP="002C1989">
      <w:pPr>
        <w:pStyle w:val="a9"/>
        <w:ind w:firstLine="283"/>
      </w:pPr>
    </w:p>
    <w:p w14:paraId="7666914E" w14:textId="267C7ED1" w:rsidR="00E71698" w:rsidRDefault="00E71698" w:rsidP="00E71698">
      <w:pPr>
        <w:pStyle w:val="2"/>
      </w:pPr>
      <w:bookmarkStart w:id="110" w:name="_Toc378420137"/>
      <w:r>
        <w:rPr>
          <w:rFonts w:hint="eastAsia"/>
        </w:rPr>
        <w:t>M</w:t>
      </w:r>
      <w:r>
        <w:t xml:space="preserve">ap Reduce </w:t>
      </w:r>
      <w:r>
        <w:t>理論</w:t>
      </w:r>
      <w:bookmarkEnd w:id="110"/>
    </w:p>
    <w:p w14:paraId="57E14BB4" w14:textId="77777777" w:rsidR="00E71698" w:rsidRPr="00E71698" w:rsidRDefault="00E71698" w:rsidP="00E71698">
      <w:pPr>
        <w:pStyle w:val="a9"/>
        <w:ind w:firstLine="283"/>
      </w:pPr>
    </w:p>
    <w:p w14:paraId="1EB9B7E0" w14:textId="77777777" w:rsidR="004C0EAC" w:rsidRPr="002C1989" w:rsidRDefault="004C0EAC" w:rsidP="004C0EAC">
      <w:pPr>
        <w:pStyle w:val="a9"/>
        <w:ind w:firstLine="283"/>
      </w:pPr>
    </w:p>
    <w:p w14:paraId="4E711912" w14:textId="77777777" w:rsidR="00C937D0" w:rsidRPr="004C0EAC" w:rsidRDefault="00C937D0" w:rsidP="00C937D0">
      <w:pPr>
        <w:pStyle w:val="a9"/>
        <w:ind w:firstLine="283"/>
      </w:pPr>
    </w:p>
    <w:p w14:paraId="0A26D554" w14:textId="29C08D01" w:rsidR="003B4CE7" w:rsidRDefault="001F1489" w:rsidP="00FC4BC9">
      <w:pPr>
        <w:pStyle w:val="af8"/>
        <w:spacing w:beforeLines="100" w:before="360"/>
        <w:sectPr w:rsidR="003B4CE7" w:rsidSect="006F450B">
          <w:headerReference w:type="even" r:id="rId43"/>
          <w:headerReference w:type="default" r:id="rId44"/>
          <w:footerReference w:type="default" r:id="rId45"/>
          <w:headerReference w:type="first" r:id="rId4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C49E4E9" w:rsidR="00F10DC2" w:rsidRPr="00995F2B" w:rsidRDefault="00AF276B" w:rsidP="009E4AC1">
      <w:pPr>
        <w:sectPr w:rsidR="00F10DC2" w:rsidRPr="00995F2B" w:rsidSect="00995F2B">
          <w:headerReference w:type="even" r:id="rId47"/>
          <w:headerReference w:type="default" r:id="rId48"/>
          <w:footerReference w:type="default" r:id="rId49"/>
          <w:headerReference w:type="first" r:id="rId5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03051">
        <w:rPr>
          <w:rFonts w:hint="eastAsia"/>
          <w:b/>
          <w:bCs/>
          <w:noProof/>
        </w:rPr>
        <w:t>索引項目が見つかりません。</w:t>
      </w:r>
      <w:r>
        <w:fldChar w:fldCharType="end"/>
      </w:r>
    </w:p>
    <w:p w14:paraId="7A380C20" w14:textId="77777777" w:rsidR="00104C92" w:rsidRPr="000D4978" w:rsidRDefault="00E540D7" w:rsidP="000D4978">
      <w:pPr>
        <w:pStyle w:val="afff"/>
        <w:spacing w:before="5040"/>
      </w:pPr>
      <w:r>
        <w:lastRenderedPageBreak/>
        <w:fldChar w:fldCharType="begin"/>
      </w:r>
      <w:r>
        <w:instrText xml:space="preserve"> TITLE   \* MERGEFORMAT </w:instrText>
      </w:r>
      <w:r>
        <w:fldChar w:fldCharType="separate"/>
      </w:r>
      <w:r w:rsidR="00F03051">
        <w:t>マルチスレッドプログラミングの基礎</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51"/>
      <w:headerReference w:type="default" r:id="rId52"/>
      <w:footerReference w:type="default" r:id="rId53"/>
      <w:headerReference w:type="first" r:id="rId5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72AC3" w14:textId="77777777" w:rsidR="00E540D7" w:rsidRDefault="00E540D7" w:rsidP="002B2600">
      <w:r>
        <w:separator/>
      </w:r>
    </w:p>
  </w:endnote>
  <w:endnote w:type="continuationSeparator" w:id="0">
    <w:p w14:paraId="779440BD" w14:textId="77777777" w:rsidR="00E540D7" w:rsidRDefault="00E540D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E3180" w:rsidRPr="00B46F4A" w:rsidRDefault="00E540D7" w:rsidP="003B4CE7">
    <w:pPr>
      <w:pStyle w:val="aff7"/>
    </w:pPr>
    <w:r>
      <w:fldChar w:fldCharType="begin"/>
    </w:r>
    <w:r>
      <w:instrText xml:space="preserve"> TITLE   \* MERGEFORMAT </w:instrText>
    </w:r>
    <w:r>
      <w:fldChar w:fldCharType="separate"/>
    </w:r>
    <w:r w:rsidR="00695785">
      <w:rPr>
        <w:rFonts w:hint="eastAsia"/>
      </w:rPr>
      <w:t>マルチスレッドプログラミングの基礎</w:t>
    </w:r>
    <w:r>
      <w:fldChar w:fldCharType="end"/>
    </w:r>
    <w:r w:rsidR="00AE3180" w:rsidRPr="00B46F4A">
      <w:tab/>
    </w:r>
    <w:r w:rsidR="00AE3180" w:rsidRPr="00B46F4A">
      <w:fldChar w:fldCharType="begin"/>
    </w:r>
    <w:r w:rsidR="00AE3180" w:rsidRPr="00B46F4A">
      <w:instrText>PAGE \* MERGEFORMAT</w:instrText>
    </w:r>
    <w:r w:rsidR="00AE3180" w:rsidRPr="00B46F4A">
      <w:fldChar w:fldCharType="separate"/>
    </w:r>
    <w:r w:rsidR="00695785">
      <w:rPr>
        <w:noProof/>
      </w:rPr>
      <w:t>i</w:t>
    </w:r>
    <w:r w:rsidR="00AE3180"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E3180" w:rsidRPr="00B46F4A" w:rsidRDefault="00E540D7" w:rsidP="00B46F4A">
    <w:pPr>
      <w:pStyle w:val="aff7"/>
    </w:pPr>
    <w:r>
      <w:fldChar w:fldCharType="begin"/>
    </w:r>
    <w:r>
      <w:instrText xml:space="preserve"> TITLE   \* MERGEFORMAT </w:instrText>
    </w:r>
    <w:r>
      <w:fldChar w:fldCharType="separate"/>
    </w:r>
    <w:r w:rsidR="00695785">
      <w:rPr>
        <w:rFonts w:hint="eastAsia"/>
      </w:rPr>
      <w:t>マルチスレッドプログラミングの基礎</w:t>
    </w:r>
    <w:r>
      <w:fldChar w:fldCharType="end"/>
    </w:r>
    <w:r w:rsidR="00AE3180" w:rsidRPr="00B46F4A">
      <w:tab/>
    </w:r>
    <w:r w:rsidR="00AE3180" w:rsidRPr="00B46F4A">
      <w:fldChar w:fldCharType="begin"/>
    </w:r>
    <w:r w:rsidR="00AE3180" w:rsidRPr="00B46F4A">
      <w:instrText>PAGE \* MERGEFORMAT</w:instrText>
    </w:r>
    <w:r w:rsidR="00AE3180" w:rsidRPr="00B46F4A">
      <w:fldChar w:fldCharType="separate"/>
    </w:r>
    <w:r w:rsidR="00695785">
      <w:rPr>
        <w:noProof/>
      </w:rPr>
      <w:t>iv</w:t>
    </w:r>
    <w:r w:rsidR="00AE3180"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E3180" w:rsidRPr="00B46F4A" w:rsidRDefault="00E540D7" w:rsidP="00B46F4A">
    <w:pPr>
      <w:pStyle w:val="aff7"/>
    </w:pPr>
    <w:r>
      <w:fldChar w:fldCharType="begin"/>
    </w:r>
    <w:r>
      <w:instrText xml:space="preserve"> TITLE   \* MERGEFORMAT </w:instrText>
    </w:r>
    <w:r>
      <w:fldChar w:fldCharType="separate"/>
    </w:r>
    <w:r w:rsidR="00695785">
      <w:rPr>
        <w:rFonts w:hint="eastAsia"/>
      </w:rPr>
      <w:t>マルチスレッドプログラミングの基礎</w:t>
    </w:r>
    <w:r>
      <w:fldChar w:fldCharType="end"/>
    </w:r>
    <w:r w:rsidR="00AE3180" w:rsidRPr="00B46F4A">
      <w:tab/>
    </w:r>
    <w:r w:rsidR="00AE3180" w:rsidRPr="00B46F4A">
      <w:fldChar w:fldCharType="begin"/>
    </w:r>
    <w:r w:rsidR="00AE3180" w:rsidRPr="00B46F4A">
      <w:instrText>PAGE \* MERGEFORMAT</w:instrText>
    </w:r>
    <w:r w:rsidR="00AE3180" w:rsidRPr="00B46F4A">
      <w:fldChar w:fldCharType="separate"/>
    </w:r>
    <w:r w:rsidR="00695785">
      <w:rPr>
        <w:noProof/>
      </w:rPr>
      <w:t>62</w:t>
    </w:r>
    <w:r w:rsidR="00AE3180"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E3180" w:rsidRPr="00FA5A67" w:rsidRDefault="00E540D7" w:rsidP="00EB06D4">
    <w:pPr>
      <w:pStyle w:val="aff7"/>
      <w:tabs>
        <w:tab w:val="left" w:pos="6440"/>
      </w:tabs>
    </w:pPr>
    <w:r>
      <w:fldChar w:fldCharType="begin"/>
    </w:r>
    <w:r>
      <w:instrText xml:space="preserve"> TITLE   \* MERGEFORMAT </w:instrText>
    </w:r>
    <w:r>
      <w:fldChar w:fldCharType="separate"/>
    </w:r>
    <w:r w:rsidR="00695785">
      <w:rPr>
        <w:rFonts w:hint="eastAsia"/>
      </w:rPr>
      <w:t>マルチスレッドプログラミングの基礎</w:t>
    </w:r>
    <w:r>
      <w:fldChar w:fldCharType="end"/>
    </w:r>
    <w:r w:rsidR="00AE3180" w:rsidRPr="00FA5A67">
      <w:tab/>
    </w:r>
    <w:r w:rsidR="00AE3180">
      <w:tab/>
    </w:r>
    <w:r w:rsidR="00AE3180" w:rsidRPr="00FA5A67">
      <w:fldChar w:fldCharType="begin"/>
    </w:r>
    <w:r w:rsidR="00AE3180" w:rsidRPr="00FA5A67">
      <w:instrText>PAGE \* MERGEFORMAT</w:instrText>
    </w:r>
    <w:r w:rsidR="00AE3180" w:rsidRPr="00FA5A67">
      <w:fldChar w:fldCharType="separate"/>
    </w:r>
    <w:r w:rsidR="00695785">
      <w:rPr>
        <w:noProof/>
      </w:rPr>
      <w:t>i</w:t>
    </w:r>
    <w:r w:rsidR="00AE3180"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E3180" w:rsidRPr="00B46F4A" w:rsidRDefault="00AE3180"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6010B" w14:textId="77777777" w:rsidR="00E540D7" w:rsidRDefault="00E540D7" w:rsidP="002B2600">
      <w:r>
        <w:separator/>
      </w:r>
    </w:p>
  </w:footnote>
  <w:footnote w:type="continuationSeparator" w:id="0">
    <w:p w14:paraId="6DC0700F" w14:textId="77777777" w:rsidR="00E540D7" w:rsidRDefault="00E540D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AE3180" w:rsidRDefault="00E540D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AE3180" w:rsidRDefault="00E540D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AE3180" w:rsidRPr="0060641B" w:rsidRDefault="00E540D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E3180">
      <w:tab/>
      <w:t>■</w:t>
    </w:r>
    <w:r w:rsidR="00AE3180">
      <w:fldChar w:fldCharType="begin"/>
    </w:r>
    <w:r w:rsidR="00AE3180">
      <w:instrText xml:space="preserve"> STYLEREF  "</w:instrText>
    </w:r>
    <w:r w:rsidR="00AE3180">
      <w:instrText>見出し</w:instrText>
    </w:r>
    <w:r w:rsidR="00AE3180">
      <w:instrText xml:space="preserve"> 1"  \* MERGEFORMAT </w:instrText>
    </w:r>
    <w:r w:rsidR="00AE3180">
      <w:fldChar w:fldCharType="separate"/>
    </w:r>
    <w:r w:rsidR="00695785">
      <w:rPr>
        <w:rFonts w:hint="eastAsia"/>
        <w:noProof/>
      </w:rPr>
      <w:t>その他のスレッド制御</w:t>
    </w:r>
    <w:r w:rsidR="00AE3180">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AE3180" w:rsidRDefault="00E540D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AE3180" w:rsidRDefault="00E540D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AE3180" w:rsidRPr="0060641B" w:rsidRDefault="00E540D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E3180">
      <w:tab/>
    </w:r>
    <w:r w:rsidR="00AE3180">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AE3180" w:rsidRDefault="00E540D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AE3180" w:rsidRDefault="00E540D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AE3180" w:rsidRPr="0060641B" w:rsidRDefault="00E540D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AE3180" w:rsidRDefault="00E540D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AE3180" w:rsidRDefault="00E540D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AE3180" w:rsidRDefault="00E540D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AE3180" w:rsidRDefault="00E540D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AE3180" w:rsidRPr="0060641B" w:rsidRDefault="00E540D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E3180">
      <w:tab/>
    </w:r>
    <w:r w:rsidR="00AE3180">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AE3180" w:rsidRDefault="00E540D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AE3180" w:rsidRDefault="00E540D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AE3180" w:rsidRPr="0060641B" w:rsidRDefault="00E540D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E3180">
      <w:tab/>
    </w:r>
    <w:r w:rsidR="00AE3180">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AE3180" w:rsidRDefault="00E540D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1C428862"/>
    <w:lvl w:ilvl="0" w:tplc="B34C219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19BD"/>
    <w:rsid w:val="000052D2"/>
    <w:rsid w:val="00005A99"/>
    <w:rsid w:val="000079FD"/>
    <w:rsid w:val="00012DD0"/>
    <w:rsid w:val="0001387D"/>
    <w:rsid w:val="000139B4"/>
    <w:rsid w:val="00014CEB"/>
    <w:rsid w:val="00016381"/>
    <w:rsid w:val="00016489"/>
    <w:rsid w:val="00017087"/>
    <w:rsid w:val="00021A25"/>
    <w:rsid w:val="00023ED2"/>
    <w:rsid w:val="00024ED3"/>
    <w:rsid w:val="0002519B"/>
    <w:rsid w:val="000260B7"/>
    <w:rsid w:val="000271E8"/>
    <w:rsid w:val="0002771A"/>
    <w:rsid w:val="00030AB6"/>
    <w:rsid w:val="000316DB"/>
    <w:rsid w:val="00031880"/>
    <w:rsid w:val="00032E0C"/>
    <w:rsid w:val="000334AD"/>
    <w:rsid w:val="00033DF1"/>
    <w:rsid w:val="00034B4E"/>
    <w:rsid w:val="000378CE"/>
    <w:rsid w:val="000413D3"/>
    <w:rsid w:val="00042D65"/>
    <w:rsid w:val="0004392D"/>
    <w:rsid w:val="0004598D"/>
    <w:rsid w:val="00045B09"/>
    <w:rsid w:val="00045E07"/>
    <w:rsid w:val="00050A56"/>
    <w:rsid w:val="00051E0B"/>
    <w:rsid w:val="0005310F"/>
    <w:rsid w:val="00053C42"/>
    <w:rsid w:val="00056663"/>
    <w:rsid w:val="00056A61"/>
    <w:rsid w:val="000571C9"/>
    <w:rsid w:val="00060DFE"/>
    <w:rsid w:val="00060E38"/>
    <w:rsid w:val="00061106"/>
    <w:rsid w:val="00064528"/>
    <w:rsid w:val="00066E94"/>
    <w:rsid w:val="0006787B"/>
    <w:rsid w:val="000678ED"/>
    <w:rsid w:val="0007110B"/>
    <w:rsid w:val="000734C2"/>
    <w:rsid w:val="00073559"/>
    <w:rsid w:val="0007385F"/>
    <w:rsid w:val="00081622"/>
    <w:rsid w:val="000817BB"/>
    <w:rsid w:val="00084756"/>
    <w:rsid w:val="00085B19"/>
    <w:rsid w:val="00085D40"/>
    <w:rsid w:val="000874D6"/>
    <w:rsid w:val="00090EF3"/>
    <w:rsid w:val="000917D8"/>
    <w:rsid w:val="00091978"/>
    <w:rsid w:val="00091D61"/>
    <w:rsid w:val="00092A73"/>
    <w:rsid w:val="00095461"/>
    <w:rsid w:val="00095469"/>
    <w:rsid w:val="00095A1D"/>
    <w:rsid w:val="00096E7F"/>
    <w:rsid w:val="00097667"/>
    <w:rsid w:val="00097F69"/>
    <w:rsid w:val="00097FCC"/>
    <w:rsid w:val="000A1139"/>
    <w:rsid w:val="000A1483"/>
    <w:rsid w:val="000A2E1D"/>
    <w:rsid w:val="000A4599"/>
    <w:rsid w:val="000A6FD7"/>
    <w:rsid w:val="000A7570"/>
    <w:rsid w:val="000B04D1"/>
    <w:rsid w:val="000B063D"/>
    <w:rsid w:val="000B0E2A"/>
    <w:rsid w:val="000B1951"/>
    <w:rsid w:val="000B24CD"/>
    <w:rsid w:val="000B4C48"/>
    <w:rsid w:val="000B4CA0"/>
    <w:rsid w:val="000B6429"/>
    <w:rsid w:val="000C22E7"/>
    <w:rsid w:val="000C3183"/>
    <w:rsid w:val="000C5B0A"/>
    <w:rsid w:val="000C705B"/>
    <w:rsid w:val="000D00C0"/>
    <w:rsid w:val="000D0711"/>
    <w:rsid w:val="000D1B9A"/>
    <w:rsid w:val="000D1F11"/>
    <w:rsid w:val="000D2F8C"/>
    <w:rsid w:val="000D4978"/>
    <w:rsid w:val="000D6821"/>
    <w:rsid w:val="000E44C2"/>
    <w:rsid w:val="000E49BF"/>
    <w:rsid w:val="000E4D4A"/>
    <w:rsid w:val="000F11C6"/>
    <w:rsid w:val="000F15B7"/>
    <w:rsid w:val="000F4B03"/>
    <w:rsid w:val="000F65D1"/>
    <w:rsid w:val="000F7DBC"/>
    <w:rsid w:val="0010406D"/>
    <w:rsid w:val="00104C92"/>
    <w:rsid w:val="0010751F"/>
    <w:rsid w:val="0011156A"/>
    <w:rsid w:val="00111B6F"/>
    <w:rsid w:val="00113C8B"/>
    <w:rsid w:val="00114B57"/>
    <w:rsid w:val="0011602D"/>
    <w:rsid w:val="001163E5"/>
    <w:rsid w:val="00117097"/>
    <w:rsid w:val="0011722C"/>
    <w:rsid w:val="001173D0"/>
    <w:rsid w:val="0012167A"/>
    <w:rsid w:val="001220B9"/>
    <w:rsid w:val="0012212A"/>
    <w:rsid w:val="00123EC2"/>
    <w:rsid w:val="0012537D"/>
    <w:rsid w:val="001256D9"/>
    <w:rsid w:val="00125C79"/>
    <w:rsid w:val="00125EF3"/>
    <w:rsid w:val="001261B3"/>
    <w:rsid w:val="00127A17"/>
    <w:rsid w:val="001305F6"/>
    <w:rsid w:val="00130C78"/>
    <w:rsid w:val="00133CE6"/>
    <w:rsid w:val="00134FB5"/>
    <w:rsid w:val="00135C3B"/>
    <w:rsid w:val="001361C5"/>
    <w:rsid w:val="0013745F"/>
    <w:rsid w:val="001378AD"/>
    <w:rsid w:val="001401BC"/>
    <w:rsid w:val="00140657"/>
    <w:rsid w:val="00143474"/>
    <w:rsid w:val="00146D47"/>
    <w:rsid w:val="00147DD9"/>
    <w:rsid w:val="00150705"/>
    <w:rsid w:val="0015079B"/>
    <w:rsid w:val="0015086D"/>
    <w:rsid w:val="001508DE"/>
    <w:rsid w:val="00152E73"/>
    <w:rsid w:val="0015542C"/>
    <w:rsid w:val="00160081"/>
    <w:rsid w:val="00160482"/>
    <w:rsid w:val="001614A8"/>
    <w:rsid w:val="00164517"/>
    <w:rsid w:val="00164746"/>
    <w:rsid w:val="00165F19"/>
    <w:rsid w:val="00167D76"/>
    <w:rsid w:val="00170DB1"/>
    <w:rsid w:val="001740AA"/>
    <w:rsid w:val="00174D7B"/>
    <w:rsid w:val="001775BB"/>
    <w:rsid w:val="00180ADD"/>
    <w:rsid w:val="0018242B"/>
    <w:rsid w:val="00182A73"/>
    <w:rsid w:val="00184003"/>
    <w:rsid w:val="00192757"/>
    <w:rsid w:val="00192C98"/>
    <w:rsid w:val="001930B1"/>
    <w:rsid w:val="00193574"/>
    <w:rsid w:val="00193A89"/>
    <w:rsid w:val="00195C1A"/>
    <w:rsid w:val="001A0B97"/>
    <w:rsid w:val="001A0EC8"/>
    <w:rsid w:val="001A1752"/>
    <w:rsid w:val="001A179E"/>
    <w:rsid w:val="001A2A91"/>
    <w:rsid w:val="001A440B"/>
    <w:rsid w:val="001A54AA"/>
    <w:rsid w:val="001A6680"/>
    <w:rsid w:val="001A7981"/>
    <w:rsid w:val="001B2286"/>
    <w:rsid w:val="001B2FE4"/>
    <w:rsid w:val="001B3906"/>
    <w:rsid w:val="001B4BE5"/>
    <w:rsid w:val="001B5B05"/>
    <w:rsid w:val="001B7A11"/>
    <w:rsid w:val="001C05DA"/>
    <w:rsid w:val="001C06A9"/>
    <w:rsid w:val="001C23BB"/>
    <w:rsid w:val="001C2D6E"/>
    <w:rsid w:val="001C3209"/>
    <w:rsid w:val="001C36D4"/>
    <w:rsid w:val="001C5383"/>
    <w:rsid w:val="001C5611"/>
    <w:rsid w:val="001C6071"/>
    <w:rsid w:val="001C7994"/>
    <w:rsid w:val="001D0C55"/>
    <w:rsid w:val="001D0CB8"/>
    <w:rsid w:val="001D4527"/>
    <w:rsid w:val="001D48C8"/>
    <w:rsid w:val="001D5843"/>
    <w:rsid w:val="001D5864"/>
    <w:rsid w:val="001D6437"/>
    <w:rsid w:val="001D6C61"/>
    <w:rsid w:val="001E121F"/>
    <w:rsid w:val="001E29CA"/>
    <w:rsid w:val="001E53A2"/>
    <w:rsid w:val="001E599B"/>
    <w:rsid w:val="001E63EA"/>
    <w:rsid w:val="001E6D1E"/>
    <w:rsid w:val="001F04AA"/>
    <w:rsid w:val="001F1489"/>
    <w:rsid w:val="001F149B"/>
    <w:rsid w:val="001F20D0"/>
    <w:rsid w:val="001F21EA"/>
    <w:rsid w:val="001F23C1"/>
    <w:rsid w:val="001F2BA5"/>
    <w:rsid w:val="001F3D16"/>
    <w:rsid w:val="001F4A9C"/>
    <w:rsid w:val="001F691F"/>
    <w:rsid w:val="001F7222"/>
    <w:rsid w:val="002001D9"/>
    <w:rsid w:val="00202F9D"/>
    <w:rsid w:val="002054BD"/>
    <w:rsid w:val="0020597E"/>
    <w:rsid w:val="002063BA"/>
    <w:rsid w:val="00207418"/>
    <w:rsid w:val="00210409"/>
    <w:rsid w:val="00211CF7"/>
    <w:rsid w:val="00214965"/>
    <w:rsid w:val="00221F98"/>
    <w:rsid w:val="002229F8"/>
    <w:rsid w:val="00222BB0"/>
    <w:rsid w:val="0022386E"/>
    <w:rsid w:val="002244E2"/>
    <w:rsid w:val="0022708F"/>
    <w:rsid w:val="00230BDE"/>
    <w:rsid w:val="00233FDD"/>
    <w:rsid w:val="002357AC"/>
    <w:rsid w:val="002360AD"/>
    <w:rsid w:val="002361EB"/>
    <w:rsid w:val="00242385"/>
    <w:rsid w:val="002423E7"/>
    <w:rsid w:val="00243210"/>
    <w:rsid w:val="00243234"/>
    <w:rsid w:val="00244CE8"/>
    <w:rsid w:val="002464E2"/>
    <w:rsid w:val="00247894"/>
    <w:rsid w:val="00250708"/>
    <w:rsid w:val="00254B5A"/>
    <w:rsid w:val="00255817"/>
    <w:rsid w:val="00255A22"/>
    <w:rsid w:val="00255D6E"/>
    <w:rsid w:val="002600C4"/>
    <w:rsid w:val="0026120A"/>
    <w:rsid w:val="00265222"/>
    <w:rsid w:val="00266EE6"/>
    <w:rsid w:val="00267174"/>
    <w:rsid w:val="00272C30"/>
    <w:rsid w:val="002751E6"/>
    <w:rsid w:val="00275441"/>
    <w:rsid w:val="00275BB7"/>
    <w:rsid w:val="00275C7E"/>
    <w:rsid w:val="00280C2F"/>
    <w:rsid w:val="00283439"/>
    <w:rsid w:val="00286BB3"/>
    <w:rsid w:val="00290C1D"/>
    <w:rsid w:val="00295B61"/>
    <w:rsid w:val="00296FE4"/>
    <w:rsid w:val="002A0179"/>
    <w:rsid w:val="002A0DDB"/>
    <w:rsid w:val="002A2CEC"/>
    <w:rsid w:val="002A59CD"/>
    <w:rsid w:val="002A6129"/>
    <w:rsid w:val="002A775F"/>
    <w:rsid w:val="002B1698"/>
    <w:rsid w:val="002B2600"/>
    <w:rsid w:val="002B2DBC"/>
    <w:rsid w:val="002B39B4"/>
    <w:rsid w:val="002B5845"/>
    <w:rsid w:val="002C12AC"/>
    <w:rsid w:val="002C12B9"/>
    <w:rsid w:val="002C1989"/>
    <w:rsid w:val="002C1CDE"/>
    <w:rsid w:val="002C3A49"/>
    <w:rsid w:val="002C4B52"/>
    <w:rsid w:val="002C5FEF"/>
    <w:rsid w:val="002C6AF0"/>
    <w:rsid w:val="002D10C3"/>
    <w:rsid w:val="002D197F"/>
    <w:rsid w:val="002D293D"/>
    <w:rsid w:val="002D2F12"/>
    <w:rsid w:val="002D3BFF"/>
    <w:rsid w:val="002D4180"/>
    <w:rsid w:val="002D70AD"/>
    <w:rsid w:val="002E016E"/>
    <w:rsid w:val="002E0DA7"/>
    <w:rsid w:val="002E0FF5"/>
    <w:rsid w:val="002E168D"/>
    <w:rsid w:val="002E33F1"/>
    <w:rsid w:val="002E46E0"/>
    <w:rsid w:val="002E481E"/>
    <w:rsid w:val="002E4952"/>
    <w:rsid w:val="002E49E5"/>
    <w:rsid w:val="002E6BBF"/>
    <w:rsid w:val="002E6BFD"/>
    <w:rsid w:val="002E6E2A"/>
    <w:rsid w:val="002E7152"/>
    <w:rsid w:val="002F0401"/>
    <w:rsid w:val="002F21CC"/>
    <w:rsid w:val="002F48C8"/>
    <w:rsid w:val="002F4FD2"/>
    <w:rsid w:val="002F78FC"/>
    <w:rsid w:val="002F7CC9"/>
    <w:rsid w:val="00300762"/>
    <w:rsid w:val="00300876"/>
    <w:rsid w:val="0030155B"/>
    <w:rsid w:val="003024AA"/>
    <w:rsid w:val="00305003"/>
    <w:rsid w:val="00305EA8"/>
    <w:rsid w:val="00307B7C"/>
    <w:rsid w:val="003104B8"/>
    <w:rsid w:val="00311CA0"/>
    <w:rsid w:val="003127F1"/>
    <w:rsid w:val="00313D8F"/>
    <w:rsid w:val="0031440E"/>
    <w:rsid w:val="00314ABC"/>
    <w:rsid w:val="00315766"/>
    <w:rsid w:val="00316314"/>
    <w:rsid w:val="00316973"/>
    <w:rsid w:val="00316B73"/>
    <w:rsid w:val="0032035F"/>
    <w:rsid w:val="00322271"/>
    <w:rsid w:val="0032347A"/>
    <w:rsid w:val="00325E58"/>
    <w:rsid w:val="00326238"/>
    <w:rsid w:val="00326CDF"/>
    <w:rsid w:val="00326DAA"/>
    <w:rsid w:val="0032765F"/>
    <w:rsid w:val="0033086D"/>
    <w:rsid w:val="00331B6F"/>
    <w:rsid w:val="0033224D"/>
    <w:rsid w:val="00332985"/>
    <w:rsid w:val="00332C78"/>
    <w:rsid w:val="00333BE7"/>
    <w:rsid w:val="00334EE5"/>
    <w:rsid w:val="00335014"/>
    <w:rsid w:val="0033522B"/>
    <w:rsid w:val="0034291C"/>
    <w:rsid w:val="00342966"/>
    <w:rsid w:val="00345346"/>
    <w:rsid w:val="00347C76"/>
    <w:rsid w:val="003524CB"/>
    <w:rsid w:val="00354E3D"/>
    <w:rsid w:val="00360EB2"/>
    <w:rsid w:val="00364144"/>
    <w:rsid w:val="0036448E"/>
    <w:rsid w:val="003657E3"/>
    <w:rsid w:val="00366DA7"/>
    <w:rsid w:val="00372F3A"/>
    <w:rsid w:val="003732D1"/>
    <w:rsid w:val="003761B4"/>
    <w:rsid w:val="00376AA5"/>
    <w:rsid w:val="00377DC1"/>
    <w:rsid w:val="003803C4"/>
    <w:rsid w:val="003803DA"/>
    <w:rsid w:val="0038564F"/>
    <w:rsid w:val="00385A72"/>
    <w:rsid w:val="00385DB4"/>
    <w:rsid w:val="0038622B"/>
    <w:rsid w:val="003909F5"/>
    <w:rsid w:val="003941A9"/>
    <w:rsid w:val="00394B92"/>
    <w:rsid w:val="00394F16"/>
    <w:rsid w:val="003950BD"/>
    <w:rsid w:val="00395E95"/>
    <w:rsid w:val="00395FB9"/>
    <w:rsid w:val="0039749D"/>
    <w:rsid w:val="00397CA4"/>
    <w:rsid w:val="003A25D4"/>
    <w:rsid w:val="003A2FDD"/>
    <w:rsid w:val="003A5538"/>
    <w:rsid w:val="003B0BE1"/>
    <w:rsid w:val="003B3BBF"/>
    <w:rsid w:val="003B3F96"/>
    <w:rsid w:val="003B4CE7"/>
    <w:rsid w:val="003B5C4F"/>
    <w:rsid w:val="003B6EA3"/>
    <w:rsid w:val="003B77B7"/>
    <w:rsid w:val="003C3015"/>
    <w:rsid w:val="003C3947"/>
    <w:rsid w:val="003C4431"/>
    <w:rsid w:val="003C6BA8"/>
    <w:rsid w:val="003C6C83"/>
    <w:rsid w:val="003D0C92"/>
    <w:rsid w:val="003D1B3F"/>
    <w:rsid w:val="003D1BD5"/>
    <w:rsid w:val="003D23E6"/>
    <w:rsid w:val="003D4783"/>
    <w:rsid w:val="003D4A36"/>
    <w:rsid w:val="003D539E"/>
    <w:rsid w:val="003D6D0B"/>
    <w:rsid w:val="003E0B80"/>
    <w:rsid w:val="003E1D7F"/>
    <w:rsid w:val="003E37F0"/>
    <w:rsid w:val="003E67C0"/>
    <w:rsid w:val="003E6D64"/>
    <w:rsid w:val="003E7DE7"/>
    <w:rsid w:val="003F1110"/>
    <w:rsid w:val="003F11D6"/>
    <w:rsid w:val="003F1DF2"/>
    <w:rsid w:val="003F3E64"/>
    <w:rsid w:val="003F4156"/>
    <w:rsid w:val="003F68C1"/>
    <w:rsid w:val="003F6F7C"/>
    <w:rsid w:val="003F73FF"/>
    <w:rsid w:val="004003C4"/>
    <w:rsid w:val="00403030"/>
    <w:rsid w:val="00404055"/>
    <w:rsid w:val="00405A85"/>
    <w:rsid w:val="00405D54"/>
    <w:rsid w:val="00406610"/>
    <w:rsid w:val="00407A68"/>
    <w:rsid w:val="004138D9"/>
    <w:rsid w:val="0041473E"/>
    <w:rsid w:val="00414B1B"/>
    <w:rsid w:val="004157FB"/>
    <w:rsid w:val="00416691"/>
    <w:rsid w:val="004174B0"/>
    <w:rsid w:val="00420266"/>
    <w:rsid w:val="00420592"/>
    <w:rsid w:val="00421717"/>
    <w:rsid w:val="00422F15"/>
    <w:rsid w:val="00423A63"/>
    <w:rsid w:val="00424527"/>
    <w:rsid w:val="00430BB2"/>
    <w:rsid w:val="00430DB1"/>
    <w:rsid w:val="00431211"/>
    <w:rsid w:val="00433092"/>
    <w:rsid w:val="0043397F"/>
    <w:rsid w:val="00434E7A"/>
    <w:rsid w:val="00435A3F"/>
    <w:rsid w:val="004376E8"/>
    <w:rsid w:val="0044466A"/>
    <w:rsid w:val="00447847"/>
    <w:rsid w:val="004509FD"/>
    <w:rsid w:val="004512C8"/>
    <w:rsid w:val="004544D9"/>
    <w:rsid w:val="00455084"/>
    <w:rsid w:val="00455600"/>
    <w:rsid w:val="00455EE6"/>
    <w:rsid w:val="004563F0"/>
    <w:rsid w:val="004606CF"/>
    <w:rsid w:val="00462E82"/>
    <w:rsid w:val="004630D7"/>
    <w:rsid w:val="00463457"/>
    <w:rsid w:val="00463AB2"/>
    <w:rsid w:val="00464431"/>
    <w:rsid w:val="00464621"/>
    <w:rsid w:val="00467D92"/>
    <w:rsid w:val="00470958"/>
    <w:rsid w:val="00474762"/>
    <w:rsid w:val="00474CAE"/>
    <w:rsid w:val="00475937"/>
    <w:rsid w:val="00475B32"/>
    <w:rsid w:val="00476135"/>
    <w:rsid w:val="00476B74"/>
    <w:rsid w:val="00477C38"/>
    <w:rsid w:val="0048071B"/>
    <w:rsid w:val="004809AA"/>
    <w:rsid w:val="00481E97"/>
    <w:rsid w:val="0048265A"/>
    <w:rsid w:val="00482E71"/>
    <w:rsid w:val="00483D83"/>
    <w:rsid w:val="00485A3F"/>
    <w:rsid w:val="0048628C"/>
    <w:rsid w:val="00487C12"/>
    <w:rsid w:val="0049068B"/>
    <w:rsid w:val="00490742"/>
    <w:rsid w:val="0049150F"/>
    <w:rsid w:val="00491971"/>
    <w:rsid w:val="00493A84"/>
    <w:rsid w:val="00496282"/>
    <w:rsid w:val="0049639A"/>
    <w:rsid w:val="00496638"/>
    <w:rsid w:val="00497DA5"/>
    <w:rsid w:val="00497E2B"/>
    <w:rsid w:val="004A1D70"/>
    <w:rsid w:val="004A2B4E"/>
    <w:rsid w:val="004A2BBC"/>
    <w:rsid w:val="004A411E"/>
    <w:rsid w:val="004A4F75"/>
    <w:rsid w:val="004A7EFD"/>
    <w:rsid w:val="004B1099"/>
    <w:rsid w:val="004B2903"/>
    <w:rsid w:val="004B33C8"/>
    <w:rsid w:val="004B379E"/>
    <w:rsid w:val="004B3830"/>
    <w:rsid w:val="004B4205"/>
    <w:rsid w:val="004B4857"/>
    <w:rsid w:val="004B6258"/>
    <w:rsid w:val="004B71F3"/>
    <w:rsid w:val="004C013A"/>
    <w:rsid w:val="004C0EAC"/>
    <w:rsid w:val="004C42D4"/>
    <w:rsid w:val="004C6924"/>
    <w:rsid w:val="004C6F23"/>
    <w:rsid w:val="004D0FAA"/>
    <w:rsid w:val="004D1664"/>
    <w:rsid w:val="004D2ABB"/>
    <w:rsid w:val="004D4ADE"/>
    <w:rsid w:val="004D4BE0"/>
    <w:rsid w:val="004D74AD"/>
    <w:rsid w:val="004D778A"/>
    <w:rsid w:val="004E02F1"/>
    <w:rsid w:val="004E31B2"/>
    <w:rsid w:val="004E36FE"/>
    <w:rsid w:val="004E6533"/>
    <w:rsid w:val="004E6E76"/>
    <w:rsid w:val="004E78DB"/>
    <w:rsid w:val="004F1D4F"/>
    <w:rsid w:val="004F2F1A"/>
    <w:rsid w:val="0050008B"/>
    <w:rsid w:val="00500DCF"/>
    <w:rsid w:val="005018D7"/>
    <w:rsid w:val="00501AD0"/>
    <w:rsid w:val="005026B8"/>
    <w:rsid w:val="00502BCB"/>
    <w:rsid w:val="00507919"/>
    <w:rsid w:val="00512253"/>
    <w:rsid w:val="005146A4"/>
    <w:rsid w:val="00515B7E"/>
    <w:rsid w:val="00517A4E"/>
    <w:rsid w:val="00520E7B"/>
    <w:rsid w:val="005211BF"/>
    <w:rsid w:val="00521A80"/>
    <w:rsid w:val="005258DB"/>
    <w:rsid w:val="00525950"/>
    <w:rsid w:val="0052728D"/>
    <w:rsid w:val="00531253"/>
    <w:rsid w:val="0053259E"/>
    <w:rsid w:val="005328EE"/>
    <w:rsid w:val="00534675"/>
    <w:rsid w:val="00541EC6"/>
    <w:rsid w:val="00543C33"/>
    <w:rsid w:val="005441AA"/>
    <w:rsid w:val="005443FF"/>
    <w:rsid w:val="00544547"/>
    <w:rsid w:val="0054574A"/>
    <w:rsid w:val="00546563"/>
    <w:rsid w:val="0054675D"/>
    <w:rsid w:val="00547933"/>
    <w:rsid w:val="00547C04"/>
    <w:rsid w:val="0055289D"/>
    <w:rsid w:val="00552FC1"/>
    <w:rsid w:val="005531FF"/>
    <w:rsid w:val="00553A1B"/>
    <w:rsid w:val="00554956"/>
    <w:rsid w:val="0055687D"/>
    <w:rsid w:val="00556DA5"/>
    <w:rsid w:val="00561433"/>
    <w:rsid w:val="00561ED6"/>
    <w:rsid w:val="00565E06"/>
    <w:rsid w:val="00566C17"/>
    <w:rsid w:val="00566D74"/>
    <w:rsid w:val="00566F00"/>
    <w:rsid w:val="00573C80"/>
    <w:rsid w:val="00574A8B"/>
    <w:rsid w:val="0057571B"/>
    <w:rsid w:val="00576268"/>
    <w:rsid w:val="005771E2"/>
    <w:rsid w:val="00577271"/>
    <w:rsid w:val="00577432"/>
    <w:rsid w:val="00577581"/>
    <w:rsid w:val="0058106F"/>
    <w:rsid w:val="00581543"/>
    <w:rsid w:val="005820CF"/>
    <w:rsid w:val="00582751"/>
    <w:rsid w:val="00582B77"/>
    <w:rsid w:val="00583063"/>
    <w:rsid w:val="00584673"/>
    <w:rsid w:val="00590466"/>
    <w:rsid w:val="00591D17"/>
    <w:rsid w:val="00592F13"/>
    <w:rsid w:val="00593215"/>
    <w:rsid w:val="005945C2"/>
    <w:rsid w:val="00594FF3"/>
    <w:rsid w:val="0059501E"/>
    <w:rsid w:val="005957E2"/>
    <w:rsid w:val="00597368"/>
    <w:rsid w:val="00597436"/>
    <w:rsid w:val="005A2089"/>
    <w:rsid w:val="005A22FB"/>
    <w:rsid w:val="005B0E26"/>
    <w:rsid w:val="005B1BEC"/>
    <w:rsid w:val="005B2D18"/>
    <w:rsid w:val="005B3097"/>
    <w:rsid w:val="005B4625"/>
    <w:rsid w:val="005B50C3"/>
    <w:rsid w:val="005B6703"/>
    <w:rsid w:val="005B7B7C"/>
    <w:rsid w:val="005C0F27"/>
    <w:rsid w:val="005C1194"/>
    <w:rsid w:val="005C28EB"/>
    <w:rsid w:val="005C4318"/>
    <w:rsid w:val="005C588F"/>
    <w:rsid w:val="005C5F5F"/>
    <w:rsid w:val="005C6F97"/>
    <w:rsid w:val="005D1EB8"/>
    <w:rsid w:val="005D2855"/>
    <w:rsid w:val="005D5446"/>
    <w:rsid w:val="005D6433"/>
    <w:rsid w:val="005D6627"/>
    <w:rsid w:val="005E0D2F"/>
    <w:rsid w:val="005E2E52"/>
    <w:rsid w:val="005E2E83"/>
    <w:rsid w:val="005E35A6"/>
    <w:rsid w:val="005E4415"/>
    <w:rsid w:val="005E53AA"/>
    <w:rsid w:val="005E600B"/>
    <w:rsid w:val="005F187D"/>
    <w:rsid w:val="005F3E47"/>
    <w:rsid w:val="005F4065"/>
    <w:rsid w:val="005F4D02"/>
    <w:rsid w:val="005F5135"/>
    <w:rsid w:val="005F5360"/>
    <w:rsid w:val="005F55F0"/>
    <w:rsid w:val="005F585C"/>
    <w:rsid w:val="005F70B4"/>
    <w:rsid w:val="00603F63"/>
    <w:rsid w:val="00604FC4"/>
    <w:rsid w:val="0060641B"/>
    <w:rsid w:val="00606533"/>
    <w:rsid w:val="00610544"/>
    <w:rsid w:val="00610969"/>
    <w:rsid w:val="00611326"/>
    <w:rsid w:val="00614566"/>
    <w:rsid w:val="0061670E"/>
    <w:rsid w:val="00616DAF"/>
    <w:rsid w:val="0062017B"/>
    <w:rsid w:val="0062027D"/>
    <w:rsid w:val="00621474"/>
    <w:rsid w:val="00622FA2"/>
    <w:rsid w:val="00623C95"/>
    <w:rsid w:val="00624A6F"/>
    <w:rsid w:val="00625A9D"/>
    <w:rsid w:val="006260F8"/>
    <w:rsid w:val="00626334"/>
    <w:rsid w:val="00627D9D"/>
    <w:rsid w:val="006327D1"/>
    <w:rsid w:val="00633153"/>
    <w:rsid w:val="00633190"/>
    <w:rsid w:val="00634D6E"/>
    <w:rsid w:val="00635308"/>
    <w:rsid w:val="00635A49"/>
    <w:rsid w:val="006406BA"/>
    <w:rsid w:val="0064151C"/>
    <w:rsid w:val="00642F5B"/>
    <w:rsid w:val="0064466E"/>
    <w:rsid w:val="00645740"/>
    <w:rsid w:val="00645C50"/>
    <w:rsid w:val="00646AD9"/>
    <w:rsid w:val="00647897"/>
    <w:rsid w:val="00647976"/>
    <w:rsid w:val="006508AD"/>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3B63"/>
    <w:rsid w:val="00683DB0"/>
    <w:rsid w:val="00683E27"/>
    <w:rsid w:val="00684F27"/>
    <w:rsid w:val="00684FE4"/>
    <w:rsid w:val="006862F3"/>
    <w:rsid w:val="00687355"/>
    <w:rsid w:val="00693A99"/>
    <w:rsid w:val="00694069"/>
    <w:rsid w:val="00694577"/>
    <w:rsid w:val="00695785"/>
    <w:rsid w:val="006970ED"/>
    <w:rsid w:val="006A003A"/>
    <w:rsid w:val="006A0194"/>
    <w:rsid w:val="006A09AD"/>
    <w:rsid w:val="006A0D31"/>
    <w:rsid w:val="006A2247"/>
    <w:rsid w:val="006A399E"/>
    <w:rsid w:val="006A4A88"/>
    <w:rsid w:val="006A656F"/>
    <w:rsid w:val="006A6F87"/>
    <w:rsid w:val="006A7021"/>
    <w:rsid w:val="006A7C7F"/>
    <w:rsid w:val="006B02D5"/>
    <w:rsid w:val="006B2F27"/>
    <w:rsid w:val="006B3961"/>
    <w:rsid w:val="006B3DDE"/>
    <w:rsid w:val="006B47CE"/>
    <w:rsid w:val="006B4BAA"/>
    <w:rsid w:val="006B5C7A"/>
    <w:rsid w:val="006B7362"/>
    <w:rsid w:val="006B75BB"/>
    <w:rsid w:val="006B7DF4"/>
    <w:rsid w:val="006C008B"/>
    <w:rsid w:val="006C3FB4"/>
    <w:rsid w:val="006C75E7"/>
    <w:rsid w:val="006C7D64"/>
    <w:rsid w:val="006D2A95"/>
    <w:rsid w:val="006D2B42"/>
    <w:rsid w:val="006D467F"/>
    <w:rsid w:val="006D4BFB"/>
    <w:rsid w:val="006D4E13"/>
    <w:rsid w:val="006D7F95"/>
    <w:rsid w:val="006D7FDA"/>
    <w:rsid w:val="006E227D"/>
    <w:rsid w:val="006E31A5"/>
    <w:rsid w:val="006E351E"/>
    <w:rsid w:val="006E6178"/>
    <w:rsid w:val="006F128E"/>
    <w:rsid w:val="006F2288"/>
    <w:rsid w:val="006F450B"/>
    <w:rsid w:val="006F4AB2"/>
    <w:rsid w:val="006F54B8"/>
    <w:rsid w:val="006F6726"/>
    <w:rsid w:val="006F6C72"/>
    <w:rsid w:val="00700367"/>
    <w:rsid w:val="00700CAA"/>
    <w:rsid w:val="00700D07"/>
    <w:rsid w:val="00702ADA"/>
    <w:rsid w:val="0070305D"/>
    <w:rsid w:val="00706667"/>
    <w:rsid w:val="00706904"/>
    <w:rsid w:val="00706C2A"/>
    <w:rsid w:val="007103D6"/>
    <w:rsid w:val="00711372"/>
    <w:rsid w:val="0071245D"/>
    <w:rsid w:val="0071359D"/>
    <w:rsid w:val="0071404E"/>
    <w:rsid w:val="007151E9"/>
    <w:rsid w:val="00715A7E"/>
    <w:rsid w:val="00717BCD"/>
    <w:rsid w:val="007210BD"/>
    <w:rsid w:val="0072135C"/>
    <w:rsid w:val="0072227C"/>
    <w:rsid w:val="00724554"/>
    <w:rsid w:val="007252FE"/>
    <w:rsid w:val="007261E3"/>
    <w:rsid w:val="00726E35"/>
    <w:rsid w:val="0073138F"/>
    <w:rsid w:val="00732481"/>
    <w:rsid w:val="00733E6C"/>
    <w:rsid w:val="007343B2"/>
    <w:rsid w:val="007349D7"/>
    <w:rsid w:val="007417A1"/>
    <w:rsid w:val="00742DC4"/>
    <w:rsid w:val="007434F9"/>
    <w:rsid w:val="00745707"/>
    <w:rsid w:val="00745BD4"/>
    <w:rsid w:val="00747DC1"/>
    <w:rsid w:val="00747FDF"/>
    <w:rsid w:val="007544B2"/>
    <w:rsid w:val="00754D49"/>
    <w:rsid w:val="0075678D"/>
    <w:rsid w:val="007614E9"/>
    <w:rsid w:val="007621F8"/>
    <w:rsid w:val="00762DF9"/>
    <w:rsid w:val="00763462"/>
    <w:rsid w:val="00764573"/>
    <w:rsid w:val="00766513"/>
    <w:rsid w:val="007723C7"/>
    <w:rsid w:val="007724D6"/>
    <w:rsid w:val="00772F3B"/>
    <w:rsid w:val="00773882"/>
    <w:rsid w:val="0077490F"/>
    <w:rsid w:val="00774B39"/>
    <w:rsid w:val="00775A7E"/>
    <w:rsid w:val="00783476"/>
    <w:rsid w:val="00784ED5"/>
    <w:rsid w:val="00785C12"/>
    <w:rsid w:val="00786D4E"/>
    <w:rsid w:val="00787DEB"/>
    <w:rsid w:val="00791526"/>
    <w:rsid w:val="007930EA"/>
    <w:rsid w:val="00797AFD"/>
    <w:rsid w:val="007A07E0"/>
    <w:rsid w:val="007A1328"/>
    <w:rsid w:val="007A1E72"/>
    <w:rsid w:val="007A288C"/>
    <w:rsid w:val="007A3985"/>
    <w:rsid w:val="007A3CCA"/>
    <w:rsid w:val="007A4FA5"/>
    <w:rsid w:val="007A5CE2"/>
    <w:rsid w:val="007A737F"/>
    <w:rsid w:val="007B15A5"/>
    <w:rsid w:val="007B4C6D"/>
    <w:rsid w:val="007B5205"/>
    <w:rsid w:val="007B5F7E"/>
    <w:rsid w:val="007B6174"/>
    <w:rsid w:val="007C1171"/>
    <w:rsid w:val="007C1503"/>
    <w:rsid w:val="007C20DC"/>
    <w:rsid w:val="007C7EE2"/>
    <w:rsid w:val="007C7F1A"/>
    <w:rsid w:val="007D7850"/>
    <w:rsid w:val="007D7E75"/>
    <w:rsid w:val="007E1D01"/>
    <w:rsid w:val="007E39B7"/>
    <w:rsid w:val="007E3B48"/>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551B"/>
    <w:rsid w:val="00817B57"/>
    <w:rsid w:val="00817F2D"/>
    <w:rsid w:val="00820E75"/>
    <w:rsid w:val="008220E9"/>
    <w:rsid w:val="0082373C"/>
    <w:rsid w:val="008335F1"/>
    <w:rsid w:val="008348BF"/>
    <w:rsid w:val="00836480"/>
    <w:rsid w:val="00836B00"/>
    <w:rsid w:val="00837F9C"/>
    <w:rsid w:val="0084333A"/>
    <w:rsid w:val="00843C51"/>
    <w:rsid w:val="00844BF7"/>
    <w:rsid w:val="00845CD7"/>
    <w:rsid w:val="00846273"/>
    <w:rsid w:val="008469F1"/>
    <w:rsid w:val="008472F9"/>
    <w:rsid w:val="00850D79"/>
    <w:rsid w:val="00854F79"/>
    <w:rsid w:val="00855CA8"/>
    <w:rsid w:val="00855EAC"/>
    <w:rsid w:val="00855EBD"/>
    <w:rsid w:val="00860274"/>
    <w:rsid w:val="0086027B"/>
    <w:rsid w:val="00862930"/>
    <w:rsid w:val="00862B23"/>
    <w:rsid w:val="00864B28"/>
    <w:rsid w:val="008679F9"/>
    <w:rsid w:val="0087169B"/>
    <w:rsid w:val="00872D82"/>
    <w:rsid w:val="00876E31"/>
    <w:rsid w:val="00881B2D"/>
    <w:rsid w:val="0088310E"/>
    <w:rsid w:val="00883C7F"/>
    <w:rsid w:val="008846CD"/>
    <w:rsid w:val="0088568D"/>
    <w:rsid w:val="00885C47"/>
    <w:rsid w:val="008863A3"/>
    <w:rsid w:val="00886DA5"/>
    <w:rsid w:val="008909DB"/>
    <w:rsid w:val="00891604"/>
    <w:rsid w:val="00893A6E"/>
    <w:rsid w:val="008945E1"/>
    <w:rsid w:val="0089500A"/>
    <w:rsid w:val="00897812"/>
    <w:rsid w:val="00897D36"/>
    <w:rsid w:val="008A0150"/>
    <w:rsid w:val="008A331F"/>
    <w:rsid w:val="008A3E2D"/>
    <w:rsid w:val="008A519C"/>
    <w:rsid w:val="008A5EEF"/>
    <w:rsid w:val="008A6B30"/>
    <w:rsid w:val="008A6EF3"/>
    <w:rsid w:val="008A7F29"/>
    <w:rsid w:val="008A7F42"/>
    <w:rsid w:val="008B009B"/>
    <w:rsid w:val="008B0E3D"/>
    <w:rsid w:val="008B4719"/>
    <w:rsid w:val="008B4D4E"/>
    <w:rsid w:val="008B60A3"/>
    <w:rsid w:val="008C0211"/>
    <w:rsid w:val="008C0C32"/>
    <w:rsid w:val="008C12BC"/>
    <w:rsid w:val="008C1B7D"/>
    <w:rsid w:val="008C3CB4"/>
    <w:rsid w:val="008C403C"/>
    <w:rsid w:val="008C7048"/>
    <w:rsid w:val="008C71D9"/>
    <w:rsid w:val="008D015E"/>
    <w:rsid w:val="008D0238"/>
    <w:rsid w:val="008D5575"/>
    <w:rsid w:val="008D56E6"/>
    <w:rsid w:val="008D6E95"/>
    <w:rsid w:val="008D755E"/>
    <w:rsid w:val="008E61BF"/>
    <w:rsid w:val="008E63F0"/>
    <w:rsid w:val="008E6A6F"/>
    <w:rsid w:val="008F0FCA"/>
    <w:rsid w:val="008F1105"/>
    <w:rsid w:val="008F1158"/>
    <w:rsid w:val="008F15EF"/>
    <w:rsid w:val="008F1DF8"/>
    <w:rsid w:val="008F429D"/>
    <w:rsid w:val="008F4CC5"/>
    <w:rsid w:val="008F4EF7"/>
    <w:rsid w:val="008F697D"/>
    <w:rsid w:val="0090149A"/>
    <w:rsid w:val="0090165D"/>
    <w:rsid w:val="00901699"/>
    <w:rsid w:val="00902AF7"/>
    <w:rsid w:val="00904C50"/>
    <w:rsid w:val="009066C9"/>
    <w:rsid w:val="00906C9A"/>
    <w:rsid w:val="0090739C"/>
    <w:rsid w:val="00910C29"/>
    <w:rsid w:val="00910D30"/>
    <w:rsid w:val="00911AE7"/>
    <w:rsid w:val="0091235C"/>
    <w:rsid w:val="00912EB2"/>
    <w:rsid w:val="00915A87"/>
    <w:rsid w:val="00915EB7"/>
    <w:rsid w:val="00917402"/>
    <w:rsid w:val="0092178B"/>
    <w:rsid w:val="00921BDB"/>
    <w:rsid w:val="009226A1"/>
    <w:rsid w:val="00922AF0"/>
    <w:rsid w:val="0092404E"/>
    <w:rsid w:val="0092607C"/>
    <w:rsid w:val="00926B96"/>
    <w:rsid w:val="009301BC"/>
    <w:rsid w:val="009341F8"/>
    <w:rsid w:val="00935DD9"/>
    <w:rsid w:val="009361F7"/>
    <w:rsid w:val="00936E0E"/>
    <w:rsid w:val="00937619"/>
    <w:rsid w:val="00942188"/>
    <w:rsid w:val="00944BFE"/>
    <w:rsid w:val="00944E38"/>
    <w:rsid w:val="009455B2"/>
    <w:rsid w:val="0094597C"/>
    <w:rsid w:val="009466ED"/>
    <w:rsid w:val="00947426"/>
    <w:rsid w:val="00947C2E"/>
    <w:rsid w:val="00947C6D"/>
    <w:rsid w:val="00954CB0"/>
    <w:rsid w:val="00954D0A"/>
    <w:rsid w:val="00957827"/>
    <w:rsid w:val="00957CC9"/>
    <w:rsid w:val="009617D5"/>
    <w:rsid w:val="00962250"/>
    <w:rsid w:val="00962827"/>
    <w:rsid w:val="00962857"/>
    <w:rsid w:val="00963766"/>
    <w:rsid w:val="00964583"/>
    <w:rsid w:val="00965718"/>
    <w:rsid w:val="009669C6"/>
    <w:rsid w:val="00966ADB"/>
    <w:rsid w:val="00966D9E"/>
    <w:rsid w:val="00966EBB"/>
    <w:rsid w:val="00967700"/>
    <w:rsid w:val="009704A9"/>
    <w:rsid w:val="00976C43"/>
    <w:rsid w:val="00976CD2"/>
    <w:rsid w:val="00982C2D"/>
    <w:rsid w:val="009845AF"/>
    <w:rsid w:val="009852DA"/>
    <w:rsid w:val="009900B1"/>
    <w:rsid w:val="00992832"/>
    <w:rsid w:val="009930B3"/>
    <w:rsid w:val="00993BE6"/>
    <w:rsid w:val="009941A7"/>
    <w:rsid w:val="00995EE9"/>
    <w:rsid w:val="00995F2B"/>
    <w:rsid w:val="009968E9"/>
    <w:rsid w:val="00997674"/>
    <w:rsid w:val="009A15CA"/>
    <w:rsid w:val="009A16D0"/>
    <w:rsid w:val="009A25F0"/>
    <w:rsid w:val="009A2BF5"/>
    <w:rsid w:val="009A52EA"/>
    <w:rsid w:val="009A6A11"/>
    <w:rsid w:val="009B020B"/>
    <w:rsid w:val="009B03B4"/>
    <w:rsid w:val="009B0921"/>
    <w:rsid w:val="009B107B"/>
    <w:rsid w:val="009B3232"/>
    <w:rsid w:val="009B3423"/>
    <w:rsid w:val="009B42BA"/>
    <w:rsid w:val="009B48E9"/>
    <w:rsid w:val="009B5A53"/>
    <w:rsid w:val="009B5BD0"/>
    <w:rsid w:val="009B6AA1"/>
    <w:rsid w:val="009C02F1"/>
    <w:rsid w:val="009C121C"/>
    <w:rsid w:val="009C1A75"/>
    <w:rsid w:val="009C409D"/>
    <w:rsid w:val="009C58B4"/>
    <w:rsid w:val="009C5D37"/>
    <w:rsid w:val="009C6889"/>
    <w:rsid w:val="009C7A49"/>
    <w:rsid w:val="009D09CC"/>
    <w:rsid w:val="009D1135"/>
    <w:rsid w:val="009D1AC9"/>
    <w:rsid w:val="009D1D38"/>
    <w:rsid w:val="009D2B42"/>
    <w:rsid w:val="009D467A"/>
    <w:rsid w:val="009D67EC"/>
    <w:rsid w:val="009E04D5"/>
    <w:rsid w:val="009E063A"/>
    <w:rsid w:val="009E2867"/>
    <w:rsid w:val="009E3CA5"/>
    <w:rsid w:val="009E4AC1"/>
    <w:rsid w:val="009E559B"/>
    <w:rsid w:val="009E5D5D"/>
    <w:rsid w:val="009E5EF4"/>
    <w:rsid w:val="009E6199"/>
    <w:rsid w:val="009E61CB"/>
    <w:rsid w:val="009E620F"/>
    <w:rsid w:val="009F3A1C"/>
    <w:rsid w:val="009F434D"/>
    <w:rsid w:val="009F5313"/>
    <w:rsid w:val="009F6F85"/>
    <w:rsid w:val="00A021C0"/>
    <w:rsid w:val="00A03641"/>
    <w:rsid w:val="00A05179"/>
    <w:rsid w:val="00A05485"/>
    <w:rsid w:val="00A10F96"/>
    <w:rsid w:val="00A13761"/>
    <w:rsid w:val="00A144A3"/>
    <w:rsid w:val="00A15EC5"/>
    <w:rsid w:val="00A17F52"/>
    <w:rsid w:val="00A25382"/>
    <w:rsid w:val="00A256F9"/>
    <w:rsid w:val="00A30571"/>
    <w:rsid w:val="00A30AAF"/>
    <w:rsid w:val="00A315D6"/>
    <w:rsid w:val="00A33052"/>
    <w:rsid w:val="00A33738"/>
    <w:rsid w:val="00A33F90"/>
    <w:rsid w:val="00A368FD"/>
    <w:rsid w:val="00A36CB9"/>
    <w:rsid w:val="00A37FC2"/>
    <w:rsid w:val="00A41D4A"/>
    <w:rsid w:val="00A4203E"/>
    <w:rsid w:val="00A43E8F"/>
    <w:rsid w:val="00A46B38"/>
    <w:rsid w:val="00A5159C"/>
    <w:rsid w:val="00A54880"/>
    <w:rsid w:val="00A5575B"/>
    <w:rsid w:val="00A558DD"/>
    <w:rsid w:val="00A56099"/>
    <w:rsid w:val="00A564BB"/>
    <w:rsid w:val="00A56E64"/>
    <w:rsid w:val="00A62705"/>
    <w:rsid w:val="00A66048"/>
    <w:rsid w:val="00A6636F"/>
    <w:rsid w:val="00A66A1F"/>
    <w:rsid w:val="00A707E2"/>
    <w:rsid w:val="00A71850"/>
    <w:rsid w:val="00A75534"/>
    <w:rsid w:val="00A76655"/>
    <w:rsid w:val="00A77C3A"/>
    <w:rsid w:val="00A83694"/>
    <w:rsid w:val="00A83760"/>
    <w:rsid w:val="00A8421E"/>
    <w:rsid w:val="00A8446F"/>
    <w:rsid w:val="00A84D77"/>
    <w:rsid w:val="00A91970"/>
    <w:rsid w:val="00A97305"/>
    <w:rsid w:val="00A975B9"/>
    <w:rsid w:val="00A97E67"/>
    <w:rsid w:val="00AA0D0A"/>
    <w:rsid w:val="00AA0F25"/>
    <w:rsid w:val="00AA27CE"/>
    <w:rsid w:val="00AA3365"/>
    <w:rsid w:val="00AA3430"/>
    <w:rsid w:val="00AA4D6A"/>
    <w:rsid w:val="00AA5626"/>
    <w:rsid w:val="00AA68B4"/>
    <w:rsid w:val="00AB186E"/>
    <w:rsid w:val="00AB2665"/>
    <w:rsid w:val="00AB28DF"/>
    <w:rsid w:val="00AB3417"/>
    <w:rsid w:val="00AB66B9"/>
    <w:rsid w:val="00AC01BB"/>
    <w:rsid w:val="00AC0302"/>
    <w:rsid w:val="00AC1CA8"/>
    <w:rsid w:val="00AC49A9"/>
    <w:rsid w:val="00AC5334"/>
    <w:rsid w:val="00AC59A3"/>
    <w:rsid w:val="00AC7562"/>
    <w:rsid w:val="00AC7C9D"/>
    <w:rsid w:val="00AD11C5"/>
    <w:rsid w:val="00AD15A3"/>
    <w:rsid w:val="00AD25BB"/>
    <w:rsid w:val="00AD41D9"/>
    <w:rsid w:val="00AD4DEB"/>
    <w:rsid w:val="00AD5C5F"/>
    <w:rsid w:val="00AD6B14"/>
    <w:rsid w:val="00AD766C"/>
    <w:rsid w:val="00AE09B4"/>
    <w:rsid w:val="00AE12FE"/>
    <w:rsid w:val="00AE258A"/>
    <w:rsid w:val="00AE3180"/>
    <w:rsid w:val="00AE4E38"/>
    <w:rsid w:val="00AE5C6C"/>
    <w:rsid w:val="00AE6440"/>
    <w:rsid w:val="00AE6892"/>
    <w:rsid w:val="00AE6AC0"/>
    <w:rsid w:val="00AE6E8E"/>
    <w:rsid w:val="00AE7526"/>
    <w:rsid w:val="00AE7DE1"/>
    <w:rsid w:val="00AF276B"/>
    <w:rsid w:val="00AF2805"/>
    <w:rsid w:val="00AF339A"/>
    <w:rsid w:val="00AF4CE5"/>
    <w:rsid w:val="00B00DF1"/>
    <w:rsid w:val="00B010C2"/>
    <w:rsid w:val="00B014B7"/>
    <w:rsid w:val="00B02673"/>
    <w:rsid w:val="00B02E91"/>
    <w:rsid w:val="00B05E6A"/>
    <w:rsid w:val="00B069EF"/>
    <w:rsid w:val="00B06B0F"/>
    <w:rsid w:val="00B1034F"/>
    <w:rsid w:val="00B108BC"/>
    <w:rsid w:val="00B10D7B"/>
    <w:rsid w:val="00B11010"/>
    <w:rsid w:val="00B12F74"/>
    <w:rsid w:val="00B13A9C"/>
    <w:rsid w:val="00B151FD"/>
    <w:rsid w:val="00B17010"/>
    <w:rsid w:val="00B1715F"/>
    <w:rsid w:val="00B172CA"/>
    <w:rsid w:val="00B17FF8"/>
    <w:rsid w:val="00B20864"/>
    <w:rsid w:val="00B2488E"/>
    <w:rsid w:val="00B25064"/>
    <w:rsid w:val="00B25A61"/>
    <w:rsid w:val="00B25FD4"/>
    <w:rsid w:val="00B2649E"/>
    <w:rsid w:val="00B2728D"/>
    <w:rsid w:val="00B312D7"/>
    <w:rsid w:val="00B3541A"/>
    <w:rsid w:val="00B35D53"/>
    <w:rsid w:val="00B40587"/>
    <w:rsid w:val="00B422EE"/>
    <w:rsid w:val="00B43226"/>
    <w:rsid w:val="00B432B2"/>
    <w:rsid w:val="00B43C1C"/>
    <w:rsid w:val="00B46227"/>
    <w:rsid w:val="00B46F4A"/>
    <w:rsid w:val="00B47398"/>
    <w:rsid w:val="00B47D10"/>
    <w:rsid w:val="00B508A0"/>
    <w:rsid w:val="00B50A1C"/>
    <w:rsid w:val="00B5354B"/>
    <w:rsid w:val="00B5394E"/>
    <w:rsid w:val="00B54FC9"/>
    <w:rsid w:val="00B563A4"/>
    <w:rsid w:val="00B57E45"/>
    <w:rsid w:val="00B600D7"/>
    <w:rsid w:val="00B606D8"/>
    <w:rsid w:val="00B64E9E"/>
    <w:rsid w:val="00B6636F"/>
    <w:rsid w:val="00B66E24"/>
    <w:rsid w:val="00B676FE"/>
    <w:rsid w:val="00B70728"/>
    <w:rsid w:val="00B74591"/>
    <w:rsid w:val="00B748ED"/>
    <w:rsid w:val="00B76262"/>
    <w:rsid w:val="00B77849"/>
    <w:rsid w:val="00B80523"/>
    <w:rsid w:val="00B8386D"/>
    <w:rsid w:val="00B870E6"/>
    <w:rsid w:val="00B87A3B"/>
    <w:rsid w:val="00B87B6B"/>
    <w:rsid w:val="00B9084B"/>
    <w:rsid w:val="00B94220"/>
    <w:rsid w:val="00B94404"/>
    <w:rsid w:val="00B94CA9"/>
    <w:rsid w:val="00B94F15"/>
    <w:rsid w:val="00B9715F"/>
    <w:rsid w:val="00BA0E33"/>
    <w:rsid w:val="00BA18FE"/>
    <w:rsid w:val="00BA2AEA"/>
    <w:rsid w:val="00BA48B5"/>
    <w:rsid w:val="00BA49AF"/>
    <w:rsid w:val="00BA5F95"/>
    <w:rsid w:val="00BB259F"/>
    <w:rsid w:val="00BB2B31"/>
    <w:rsid w:val="00BB320A"/>
    <w:rsid w:val="00BB3412"/>
    <w:rsid w:val="00BB36C1"/>
    <w:rsid w:val="00BB44A3"/>
    <w:rsid w:val="00BC31CE"/>
    <w:rsid w:val="00BC33ED"/>
    <w:rsid w:val="00BC458C"/>
    <w:rsid w:val="00BC5008"/>
    <w:rsid w:val="00BC5187"/>
    <w:rsid w:val="00BC6763"/>
    <w:rsid w:val="00BC71F6"/>
    <w:rsid w:val="00BD0A5C"/>
    <w:rsid w:val="00BD126C"/>
    <w:rsid w:val="00BD1474"/>
    <w:rsid w:val="00BD1B77"/>
    <w:rsid w:val="00BD235B"/>
    <w:rsid w:val="00BD259A"/>
    <w:rsid w:val="00BD2B06"/>
    <w:rsid w:val="00BD4AA3"/>
    <w:rsid w:val="00BD4D27"/>
    <w:rsid w:val="00BD4F81"/>
    <w:rsid w:val="00BD5C94"/>
    <w:rsid w:val="00BD602A"/>
    <w:rsid w:val="00BD6BBE"/>
    <w:rsid w:val="00BD6C73"/>
    <w:rsid w:val="00BE030B"/>
    <w:rsid w:val="00BE105B"/>
    <w:rsid w:val="00BE184C"/>
    <w:rsid w:val="00BE2D0A"/>
    <w:rsid w:val="00BE6699"/>
    <w:rsid w:val="00BE6A98"/>
    <w:rsid w:val="00BE6CCA"/>
    <w:rsid w:val="00BE6D3D"/>
    <w:rsid w:val="00BF0F93"/>
    <w:rsid w:val="00BF10B3"/>
    <w:rsid w:val="00BF405A"/>
    <w:rsid w:val="00BF4298"/>
    <w:rsid w:val="00BF7AE1"/>
    <w:rsid w:val="00C00EB5"/>
    <w:rsid w:val="00C02DC6"/>
    <w:rsid w:val="00C050B6"/>
    <w:rsid w:val="00C05697"/>
    <w:rsid w:val="00C05944"/>
    <w:rsid w:val="00C0631F"/>
    <w:rsid w:val="00C06359"/>
    <w:rsid w:val="00C065E9"/>
    <w:rsid w:val="00C06B03"/>
    <w:rsid w:val="00C101D7"/>
    <w:rsid w:val="00C10894"/>
    <w:rsid w:val="00C12249"/>
    <w:rsid w:val="00C128A7"/>
    <w:rsid w:val="00C1347E"/>
    <w:rsid w:val="00C14FE2"/>
    <w:rsid w:val="00C15179"/>
    <w:rsid w:val="00C15D03"/>
    <w:rsid w:val="00C15E87"/>
    <w:rsid w:val="00C1740F"/>
    <w:rsid w:val="00C2202A"/>
    <w:rsid w:val="00C229EB"/>
    <w:rsid w:val="00C235D7"/>
    <w:rsid w:val="00C2373B"/>
    <w:rsid w:val="00C2517C"/>
    <w:rsid w:val="00C270DF"/>
    <w:rsid w:val="00C303A9"/>
    <w:rsid w:val="00C30D82"/>
    <w:rsid w:val="00C31EA7"/>
    <w:rsid w:val="00C3332C"/>
    <w:rsid w:val="00C335E1"/>
    <w:rsid w:val="00C33772"/>
    <w:rsid w:val="00C33802"/>
    <w:rsid w:val="00C3658F"/>
    <w:rsid w:val="00C36817"/>
    <w:rsid w:val="00C37BF5"/>
    <w:rsid w:val="00C41AA9"/>
    <w:rsid w:val="00C467D7"/>
    <w:rsid w:val="00C46831"/>
    <w:rsid w:val="00C468DA"/>
    <w:rsid w:val="00C4795F"/>
    <w:rsid w:val="00C527EF"/>
    <w:rsid w:val="00C55641"/>
    <w:rsid w:val="00C55784"/>
    <w:rsid w:val="00C60514"/>
    <w:rsid w:val="00C61E8B"/>
    <w:rsid w:val="00C63A31"/>
    <w:rsid w:val="00C6449E"/>
    <w:rsid w:val="00C65CC6"/>
    <w:rsid w:val="00C66049"/>
    <w:rsid w:val="00C70716"/>
    <w:rsid w:val="00C72F33"/>
    <w:rsid w:val="00C72F6F"/>
    <w:rsid w:val="00C74E8E"/>
    <w:rsid w:val="00C80533"/>
    <w:rsid w:val="00C818CE"/>
    <w:rsid w:val="00C82573"/>
    <w:rsid w:val="00C828A6"/>
    <w:rsid w:val="00C86608"/>
    <w:rsid w:val="00C87FDE"/>
    <w:rsid w:val="00C91C6A"/>
    <w:rsid w:val="00C9262B"/>
    <w:rsid w:val="00C93263"/>
    <w:rsid w:val="00C937D0"/>
    <w:rsid w:val="00C940AC"/>
    <w:rsid w:val="00C9597A"/>
    <w:rsid w:val="00CA3699"/>
    <w:rsid w:val="00CA3C25"/>
    <w:rsid w:val="00CA5CEC"/>
    <w:rsid w:val="00CA66E1"/>
    <w:rsid w:val="00CA67F5"/>
    <w:rsid w:val="00CA687D"/>
    <w:rsid w:val="00CA7B15"/>
    <w:rsid w:val="00CB1DEA"/>
    <w:rsid w:val="00CB2BFC"/>
    <w:rsid w:val="00CB597B"/>
    <w:rsid w:val="00CB5EAA"/>
    <w:rsid w:val="00CB69F1"/>
    <w:rsid w:val="00CB6C62"/>
    <w:rsid w:val="00CB7657"/>
    <w:rsid w:val="00CC39FE"/>
    <w:rsid w:val="00CC4C07"/>
    <w:rsid w:val="00CC6FF7"/>
    <w:rsid w:val="00CC79D0"/>
    <w:rsid w:val="00CD0E18"/>
    <w:rsid w:val="00CD2CD4"/>
    <w:rsid w:val="00CD664C"/>
    <w:rsid w:val="00CD7B99"/>
    <w:rsid w:val="00CE22AF"/>
    <w:rsid w:val="00CE2B74"/>
    <w:rsid w:val="00CE6C4F"/>
    <w:rsid w:val="00CF05F4"/>
    <w:rsid w:val="00CF1073"/>
    <w:rsid w:val="00CF241F"/>
    <w:rsid w:val="00CF6534"/>
    <w:rsid w:val="00CF6C34"/>
    <w:rsid w:val="00D000BE"/>
    <w:rsid w:val="00D009CA"/>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49E"/>
    <w:rsid w:val="00D238FE"/>
    <w:rsid w:val="00D255E7"/>
    <w:rsid w:val="00D25CC2"/>
    <w:rsid w:val="00D2694C"/>
    <w:rsid w:val="00D2789E"/>
    <w:rsid w:val="00D27ABD"/>
    <w:rsid w:val="00D27CC1"/>
    <w:rsid w:val="00D30242"/>
    <w:rsid w:val="00D31E10"/>
    <w:rsid w:val="00D34788"/>
    <w:rsid w:val="00D35801"/>
    <w:rsid w:val="00D44613"/>
    <w:rsid w:val="00D44F57"/>
    <w:rsid w:val="00D45780"/>
    <w:rsid w:val="00D4764A"/>
    <w:rsid w:val="00D50001"/>
    <w:rsid w:val="00D50B00"/>
    <w:rsid w:val="00D51294"/>
    <w:rsid w:val="00D5221B"/>
    <w:rsid w:val="00D52300"/>
    <w:rsid w:val="00D54528"/>
    <w:rsid w:val="00D5593B"/>
    <w:rsid w:val="00D5792C"/>
    <w:rsid w:val="00D609A5"/>
    <w:rsid w:val="00D611AF"/>
    <w:rsid w:val="00D6129E"/>
    <w:rsid w:val="00D61EF6"/>
    <w:rsid w:val="00D65D5C"/>
    <w:rsid w:val="00D67A94"/>
    <w:rsid w:val="00D702A5"/>
    <w:rsid w:val="00D727E3"/>
    <w:rsid w:val="00D766F7"/>
    <w:rsid w:val="00D776B9"/>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2B39"/>
    <w:rsid w:val="00DA5FBB"/>
    <w:rsid w:val="00DA750C"/>
    <w:rsid w:val="00DB0D45"/>
    <w:rsid w:val="00DB1A7E"/>
    <w:rsid w:val="00DB461E"/>
    <w:rsid w:val="00DB6D70"/>
    <w:rsid w:val="00DB6FFB"/>
    <w:rsid w:val="00DB7E70"/>
    <w:rsid w:val="00DC0A8F"/>
    <w:rsid w:val="00DC1246"/>
    <w:rsid w:val="00DC42A8"/>
    <w:rsid w:val="00DC48F2"/>
    <w:rsid w:val="00DC57C3"/>
    <w:rsid w:val="00DC5C6B"/>
    <w:rsid w:val="00DC7D0F"/>
    <w:rsid w:val="00DD30E4"/>
    <w:rsid w:val="00DD49AA"/>
    <w:rsid w:val="00DD4BC0"/>
    <w:rsid w:val="00DD4E63"/>
    <w:rsid w:val="00DD51B6"/>
    <w:rsid w:val="00DD56EC"/>
    <w:rsid w:val="00DE0BAE"/>
    <w:rsid w:val="00DE1BEF"/>
    <w:rsid w:val="00DE2F2D"/>
    <w:rsid w:val="00DE5305"/>
    <w:rsid w:val="00DE66D5"/>
    <w:rsid w:val="00DE7734"/>
    <w:rsid w:val="00DF1FE4"/>
    <w:rsid w:val="00DF3F3B"/>
    <w:rsid w:val="00DF54A9"/>
    <w:rsid w:val="00DF5793"/>
    <w:rsid w:val="00DF5E55"/>
    <w:rsid w:val="00DF6517"/>
    <w:rsid w:val="00DF6F03"/>
    <w:rsid w:val="00E00143"/>
    <w:rsid w:val="00E02117"/>
    <w:rsid w:val="00E03646"/>
    <w:rsid w:val="00E03CB4"/>
    <w:rsid w:val="00E03FF0"/>
    <w:rsid w:val="00E04739"/>
    <w:rsid w:val="00E0653A"/>
    <w:rsid w:val="00E06BAA"/>
    <w:rsid w:val="00E07BE9"/>
    <w:rsid w:val="00E07BFF"/>
    <w:rsid w:val="00E10D25"/>
    <w:rsid w:val="00E11484"/>
    <w:rsid w:val="00E12239"/>
    <w:rsid w:val="00E136FC"/>
    <w:rsid w:val="00E13C00"/>
    <w:rsid w:val="00E14B1B"/>
    <w:rsid w:val="00E175A1"/>
    <w:rsid w:val="00E17780"/>
    <w:rsid w:val="00E2010C"/>
    <w:rsid w:val="00E2075B"/>
    <w:rsid w:val="00E211F0"/>
    <w:rsid w:val="00E23176"/>
    <w:rsid w:val="00E27742"/>
    <w:rsid w:val="00E27A02"/>
    <w:rsid w:val="00E31014"/>
    <w:rsid w:val="00E3147A"/>
    <w:rsid w:val="00E31845"/>
    <w:rsid w:val="00E32152"/>
    <w:rsid w:val="00E333D9"/>
    <w:rsid w:val="00E3409D"/>
    <w:rsid w:val="00E403A9"/>
    <w:rsid w:val="00E4055D"/>
    <w:rsid w:val="00E41590"/>
    <w:rsid w:val="00E4222E"/>
    <w:rsid w:val="00E43792"/>
    <w:rsid w:val="00E43E09"/>
    <w:rsid w:val="00E4568F"/>
    <w:rsid w:val="00E46359"/>
    <w:rsid w:val="00E50552"/>
    <w:rsid w:val="00E5299C"/>
    <w:rsid w:val="00E540D7"/>
    <w:rsid w:val="00E55212"/>
    <w:rsid w:val="00E56917"/>
    <w:rsid w:val="00E61D0E"/>
    <w:rsid w:val="00E63469"/>
    <w:rsid w:val="00E636A4"/>
    <w:rsid w:val="00E63F00"/>
    <w:rsid w:val="00E67B63"/>
    <w:rsid w:val="00E67E6E"/>
    <w:rsid w:val="00E70BB4"/>
    <w:rsid w:val="00E71698"/>
    <w:rsid w:val="00E71D9E"/>
    <w:rsid w:val="00E73650"/>
    <w:rsid w:val="00E744BE"/>
    <w:rsid w:val="00E77F9A"/>
    <w:rsid w:val="00E8196B"/>
    <w:rsid w:val="00E83327"/>
    <w:rsid w:val="00E83525"/>
    <w:rsid w:val="00E84DBD"/>
    <w:rsid w:val="00E87559"/>
    <w:rsid w:val="00E91EC8"/>
    <w:rsid w:val="00E9352D"/>
    <w:rsid w:val="00EA14A7"/>
    <w:rsid w:val="00EA157E"/>
    <w:rsid w:val="00EA2190"/>
    <w:rsid w:val="00EA3941"/>
    <w:rsid w:val="00EA4FAB"/>
    <w:rsid w:val="00EA5841"/>
    <w:rsid w:val="00EB06D4"/>
    <w:rsid w:val="00EB0720"/>
    <w:rsid w:val="00EB157E"/>
    <w:rsid w:val="00EB3ACD"/>
    <w:rsid w:val="00EB4A50"/>
    <w:rsid w:val="00EB4A91"/>
    <w:rsid w:val="00EC0E30"/>
    <w:rsid w:val="00EC0FD6"/>
    <w:rsid w:val="00EC160D"/>
    <w:rsid w:val="00EC28B2"/>
    <w:rsid w:val="00EC6DA0"/>
    <w:rsid w:val="00EC7D98"/>
    <w:rsid w:val="00ED3917"/>
    <w:rsid w:val="00ED3FCC"/>
    <w:rsid w:val="00ED553D"/>
    <w:rsid w:val="00EE2438"/>
    <w:rsid w:val="00EE4683"/>
    <w:rsid w:val="00EE4A26"/>
    <w:rsid w:val="00EE6F50"/>
    <w:rsid w:val="00EE6FBE"/>
    <w:rsid w:val="00EE7BEE"/>
    <w:rsid w:val="00EF08EC"/>
    <w:rsid w:val="00EF26C6"/>
    <w:rsid w:val="00EF34B0"/>
    <w:rsid w:val="00EF38B7"/>
    <w:rsid w:val="00EF494D"/>
    <w:rsid w:val="00EF6D0B"/>
    <w:rsid w:val="00EF79B1"/>
    <w:rsid w:val="00F020C4"/>
    <w:rsid w:val="00F0233E"/>
    <w:rsid w:val="00F02C45"/>
    <w:rsid w:val="00F03051"/>
    <w:rsid w:val="00F03FD8"/>
    <w:rsid w:val="00F04873"/>
    <w:rsid w:val="00F048FC"/>
    <w:rsid w:val="00F05903"/>
    <w:rsid w:val="00F05A2F"/>
    <w:rsid w:val="00F10DC2"/>
    <w:rsid w:val="00F11617"/>
    <w:rsid w:val="00F122C6"/>
    <w:rsid w:val="00F12B43"/>
    <w:rsid w:val="00F13CC6"/>
    <w:rsid w:val="00F1585D"/>
    <w:rsid w:val="00F17177"/>
    <w:rsid w:val="00F2080C"/>
    <w:rsid w:val="00F21914"/>
    <w:rsid w:val="00F23033"/>
    <w:rsid w:val="00F31A0D"/>
    <w:rsid w:val="00F31D5C"/>
    <w:rsid w:val="00F33257"/>
    <w:rsid w:val="00F35016"/>
    <w:rsid w:val="00F350DA"/>
    <w:rsid w:val="00F35DEA"/>
    <w:rsid w:val="00F37313"/>
    <w:rsid w:val="00F41FF2"/>
    <w:rsid w:val="00F424AD"/>
    <w:rsid w:val="00F453F0"/>
    <w:rsid w:val="00F4645E"/>
    <w:rsid w:val="00F46B0F"/>
    <w:rsid w:val="00F473C6"/>
    <w:rsid w:val="00F50A64"/>
    <w:rsid w:val="00F50D7A"/>
    <w:rsid w:val="00F515CB"/>
    <w:rsid w:val="00F5340D"/>
    <w:rsid w:val="00F5355B"/>
    <w:rsid w:val="00F539DE"/>
    <w:rsid w:val="00F553D1"/>
    <w:rsid w:val="00F605C4"/>
    <w:rsid w:val="00F60976"/>
    <w:rsid w:val="00F60E3E"/>
    <w:rsid w:val="00F617FE"/>
    <w:rsid w:val="00F62A8D"/>
    <w:rsid w:val="00F63033"/>
    <w:rsid w:val="00F63D24"/>
    <w:rsid w:val="00F63E92"/>
    <w:rsid w:val="00F64EDB"/>
    <w:rsid w:val="00F65A7E"/>
    <w:rsid w:val="00F67E77"/>
    <w:rsid w:val="00F70EB5"/>
    <w:rsid w:val="00F72154"/>
    <w:rsid w:val="00F723F0"/>
    <w:rsid w:val="00F75BF6"/>
    <w:rsid w:val="00F7749A"/>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3A3"/>
    <w:rsid w:val="00F91C56"/>
    <w:rsid w:val="00F921EC"/>
    <w:rsid w:val="00F931A9"/>
    <w:rsid w:val="00F93657"/>
    <w:rsid w:val="00F93DF8"/>
    <w:rsid w:val="00F9688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0BDC"/>
    <w:rsid w:val="00FC4BC9"/>
    <w:rsid w:val="00FC4C46"/>
    <w:rsid w:val="00FC506B"/>
    <w:rsid w:val="00FC69F7"/>
    <w:rsid w:val="00FC73F7"/>
    <w:rsid w:val="00FD3043"/>
    <w:rsid w:val="00FD4D9B"/>
    <w:rsid w:val="00FD603D"/>
    <w:rsid w:val="00FD6DA6"/>
    <w:rsid w:val="00FD7A2D"/>
    <w:rsid w:val="00FE01C5"/>
    <w:rsid w:val="00FE179B"/>
    <w:rsid w:val="00FE2E9A"/>
    <w:rsid w:val="00FE2F03"/>
    <w:rsid w:val="00FE30D6"/>
    <w:rsid w:val="00FE6A92"/>
    <w:rsid w:val="00FF08CB"/>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9E4AC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package" Target="embeddings/Microsoft_Visio___10.vsdx"/><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package" Target="embeddings/Microsoft_Visio___11.vsdx"/><Relationship Id="rId47" Type="http://schemas.openxmlformats.org/officeDocument/2006/relationships/header" Target="header13.xml"/><Relationship Id="rId50" Type="http://schemas.openxmlformats.org/officeDocument/2006/relationships/header" Target="header15.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package" Target="embeddings/Microsoft_Visio___7.vsdx"/><Relationship Id="rId38" Type="http://schemas.openxmlformats.org/officeDocument/2006/relationships/image" Target="media/image11.emf"/><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image" Target="media/image13.emf"/><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image" Target="media/image8.emf"/><Relationship Id="rId37" Type="http://schemas.openxmlformats.org/officeDocument/2006/relationships/package" Target="embeddings/Microsoft_Visio___9.vsdx"/><Relationship Id="rId40" Type="http://schemas.openxmlformats.org/officeDocument/2006/relationships/image" Target="media/image12.png"/><Relationship Id="rId45" Type="http://schemas.openxmlformats.org/officeDocument/2006/relationships/footer" Target="footer3.xml"/><Relationship Id="rId53"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image" Target="media/image10.emf"/><Relationship Id="rId49"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png"/><Relationship Id="rId44" Type="http://schemas.openxmlformats.org/officeDocument/2006/relationships/header" Target="header11.xml"/><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package" Target="embeddings/Microsoft_Visio___8.vsdx"/><Relationship Id="rId43" Type="http://schemas.openxmlformats.org/officeDocument/2006/relationships/header" Target="header10.xml"/><Relationship Id="rId48" Type="http://schemas.openxmlformats.org/officeDocument/2006/relationships/header" Target="header14.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16.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711E-DDDB-47B9-AF91-1FC6AC01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8909</TotalTime>
  <Pages>1</Pages>
  <Words>11318</Words>
  <Characters>64513</Characters>
  <Application>Microsoft Office Word</Application>
  <DocSecurity>0</DocSecurity>
  <Lines>537</Lines>
  <Paragraphs>151</Paragraphs>
  <ScaleCrop>false</ScaleCrop>
  <HeadingPairs>
    <vt:vector size="2" baseType="variant">
      <vt:variant>
        <vt:lpstr>タイトル</vt:lpstr>
      </vt:variant>
      <vt:variant>
        <vt:i4>1</vt:i4>
      </vt:variant>
    </vt:vector>
  </HeadingPairs>
  <TitlesOfParts>
    <vt:vector size="1" baseType="lpstr">
      <vt:lpstr>マルチスレッドプログラミングの基礎</vt:lpstr>
    </vt:vector>
  </TitlesOfParts>
  <Company/>
  <LinksUpToDate>false</LinksUpToDate>
  <CharactersWithSpaces>75680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マルチスレッドプログラミングの基礎</dc:title>
  <dc:subject>スレッド制御のための基礎</dc:subject>
  <dc:creator>板垣 衛</dc:creator>
  <cp:keywords/>
  <dc:description/>
  <cp:lastModifiedBy>板垣衛</cp:lastModifiedBy>
  <cp:revision>1320</cp:revision>
  <cp:lastPrinted>2014-01-25T04:32:00Z</cp:lastPrinted>
  <dcterms:created xsi:type="dcterms:W3CDTF">2014-01-07T17:50:00Z</dcterms:created>
  <dcterms:modified xsi:type="dcterms:W3CDTF">2014-01-25T04:32:00Z</dcterms:modified>
  <cp:category>仕様・設計書</cp:category>
  <cp:contentStatus/>
</cp:coreProperties>
</file>