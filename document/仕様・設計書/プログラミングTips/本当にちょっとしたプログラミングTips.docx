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542198" w:rsidP="00966ADB">
      <w:pPr>
        <w:pStyle w:val="af4"/>
      </w:pPr>
      <w:r>
        <w:fldChar w:fldCharType="begin"/>
      </w:r>
      <w:r>
        <w:instrText xml:space="preserve"> TITLE   \* MERGEFORMAT </w:instrText>
      </w:r>
      <w:r>
        <w:fldChar w:fldCharType="separate"/>
      </w:r>
      <w:r w:rsidR="00BC4874">
        <w:t>プログラミングTips</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BC4874">
          <w:t>本当にちょっとしたプログラミングTips</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C487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E140EBA" w14:textId="77777777" w:rsidR="00BC487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843772" w:history="1">
        <w:r w:rsidR="00BC4874" w:rsidRPr="00AB61BE">
          <w:rPr>
            <w:rStyle w:val="afff3"/>
            <w:rFonts w:ascii="Wingdings" w:hAnsi="Wingdings"/>
          </w:rPr>
          <w:t></w:t>
        </w:r>
        <w:r w:rsidR="00BC4874">
          <w:rPr>
            <w:rFonts w:asciiTheme="minorHAnsi" w:eastAsiaTheme="minorEastAsia" w:hAnsiTheme="minorHAnsi" w:cstheme="minorBidi"/>
            <w:b w:val="0"/>
            <w:sz w:val="21"/>
          </w:rPr>
          <w:tab/>
        </w:r>
        <w:r w:rsidR="00BC4874" w:rsidRPr="00AB61BE">
          <w:rPr>
            <w:rStyle w:val="afff3"/>
            <w:rFonts w:hint="eastAsia"/>
          </w:rPr>
          <w:t>概略</w:t>
        </w:r>
        <w:r w:rsidR="00BC4874">
          <w:rPr>
            <w:webHidden/>
          </w:rPr>
          <w:tab/>
        </w:r>
        <w:r w:rsidR="00BC4874">
          <w:rPr>
            <w:webHidden/>
          </w:rPr>
          <w:fldChar w:fldCharType="begin"/>
        </w:r>
        <w:r w:rsidR="00BC4874">
          <w:rPr>
            <w:webHidden/>
          </w:rPr>
          <w:instrText xml:space="preserve"> PAGEREF _Toc378843772 \h </w:instrText>
        </w:r>
        <w:r w:rsidR="00BC4874">
          <w:rPr>
            <w:webHidden/>
          </w:rPr>
        </w:r>
        <w:r w:rsidR="00BC4874">
          <w:rPr>
            <w:webHidden/>
          </w:rPr>
          <w:fldChar w:fldCharType="separate"/>
        </w:r>
        <w:r w:rsidR="00BC4874">
          <w:rPr>
            <w:webHidden/>
          </w:rPr>
          <w:t>1</w:t>
        </w:r>
        <w:r w:rsidR="00BC4874">
          <w:rPr>
            <w:webHidden/>
          </w:rPr>
          <w:fldChar w:fldCharType="end"/>
        </w:r>
      </w:hyperlink>
    </w:p>
    <w:p w14:paraId="6286038F" w14:textId="77777777" w:rsidR="00BC4874" w:rsidRDefault="00BC4874">
      <w:pPr>
        <w:pStyle w:val="12"/>
        <w:spacing w:before="180"/>
        <w:ind w:left="325" w:hanging="325"/>
        <w:rPr>
          <w:rFonts w:asciiTheme="minorHAnsi" w:eastAsiaTheme="minorEastAsia" w:hAnsiTheme="minorHAnsi" w:cstheme="minorBidi"/>
          <w:b w:val="0"/>
          <w:sz w:val="21"/>
        </w:rPr>
      </w:pPr>
      <w:hyperlink w:anchor="_Toc378843773" w:history="1">
        <w:r w:rsidRPr="00AB61BE">
          <w:rPr>
            <w:rStyle w:val="afff3"/>
            <w:rFonts w:ascii="Wingdings" w:hAnsi="Wingdings"/>
          </w:rPr>
          <w:t></w:t>
        </w:r>
        <w:r>
          <w:rPr>
            <w:rFonts w:asciiTheme="minorHAnsi" w:eastAsiaTheme="minorEastAsia" w:hAnsiTheme="minorHAnsi" w:cstheme="minorBidi"/>
            <w:b w:val="0"/>
            <w:sz w:val="21"/>
          </w:rPr>
          <w:tab/>
        </w:r>
        <w:r w:rsidRPr="00AB61BE">
          <w:rPr>
            <w:rStyle w:val="afff3"/>
            <w:rFonts w:hint="eastAsia"/>
          </w:rPr>
          <w:t>目的</w:t>
        </w:r>
        <w:r>
          <w:rPr>
            <w:webHidden/>
          </w:rPr>
          <w:tab/>
        </w:r>
        <w:r>
          <w:rPr>
            <w:webHidden/>
          </w:rPr>
          <w:fldChar w:fldCharType="begin"/>
        </w:r>
        <w:r>
          <w:rPr>
            <w:webHidden/>
          </w:rPr>
          <w:instrText xml:space="preserve"> PAGEREF _Toc378843773 \h </w:instrText>
        </w:r>
        <w:r>
          <w:rPr>
            <w:webHidden/>
          </w:rPr>
        </w:r>
        <w:r>
          <w:rPr>
            <w:webHidden/>
          </w:rPr>
          <w:fldChar w:fldCharType="separate"/>
        </w:r>
        <w:r>
          <w:rPr>
            <w:webHidden/>
          </w:rPr>
          <w:t>1</w:t>
        </w:r>
        <w:r>
          <w:rPr>
            <w:webHidden/>
          </w:rPr>
          <w:fldChar w:fldCharType="end"/>
        </w:r>
      </w:hyperlink>
    </w:p>
    <w:p w14:paraId="4A4366E1" w14:textId="77777777" w:rsidR="00BC4874" w:rsidRDefault="00BC4874">
      <w:pPr>
        <w:pStyle w:val="12"/>
        <w:spacing w:before="180"/>
        <w:ind w:left="325" w:hanging="325"/>
        <w:rPr>
          <w:rFonts w:asciiTheme="minorHAnsi" w:eastAsiaTheme="minorEastAsia" w:hAnsiTheme="minorHAnsi" w:cstheme="minorBidi"/>
          <w:b w:val="0"/>
          <w:sz w:val="21"/>
        </w:rPr>
      </w:pPr>
      <w:hyperlink w:anchor="_Toc378843774" w:history="1">
        <w:r w:rsidRPr="00AB61BE">
          <w:rPr>
            <w:rStyle w:val="afff3"/>
            <w:rFonts w:ascii="Wingdings" w:hAnsi="Wingdings"/>
          </w:rPr>
          <w:t></w:t>
        </w:r>
        <w:r>
          <w:rPr>
            <w:rFonts w:asciiTheme="minorHAnsi" w:eastAsiaTheme="minorEastAsia" w:hAnsiTheme="minorHAnsi" w:cstheme="minorBidi"/>
            <w:b w:val="0"/>
            <w:sz w:val="21"/>
          </w:rPr>
          <w:tab/>
        </w:r>
        <w:r w:rsidRPr="00AB61BE">
          <w:rPr>
            <w:rStyle w:val="afff3"/>
            <w:rFonts w:hint="eastAsia"/>
          </w:rPr>
          <w:t>コーディングに関する</w:t>
        </w:r>
        <w:r w:rsidRPr="00AB61BE">
          <w:rPr>
            <w:rStyle w:val="afff3"/>
          </w:rPr>
          <w:t>Tips</w:t>
        </w:r>
        <w:r>
          <w:rPr>
            <w:webHidden/>
          </w:rPr>
          <w:tab/>
        </w:r>
        <w:r>
          <w:rPr>
            <w:webHidden/>
          </w:rPr>
          <w:fldChar w:fldCharType="begin"/>
        </w:r>
        <w:r>
          <w:rPr>
            <w:webHidden/>
          </w:rPr>
          <w:instrText xml:space="preserve"> PAGEREF _Toc378843774 \h </w:instrText>
        </w:r>
        <w:r>
          <w:rPr>
            <w:webHidden/>
          </w:rPr>
        </w:r>
        <w:r>
          <w:rPr>
            <w:webHidden/>
          </w:rPr>
          <w:fldChar w:fldCharType="separate"/>
        </w:r>
        <w:r>
          <w:rPr>
            <w:webHidden/>
          </w:rPr>
          <w:t>1</w:t>
        </w:r>
        <w:r>
          <w:rPr>
            <w:webHidden/>
          </w:rPr>
          <w:fldChar w:fldCharType="end"/>
        </w:r>
      </w:hyperlink>
    </w:p>
    <w:p w14:paraId="16CEAF17" w14:textId="77777777" w:rsidR="00BC4874" w:rsidRDefault="00BC4874">
      <w:pPr>
        <w:pStyle w:val="25"/>
        <w:rPr>
          <w:rFonts w:asciiTheme="minorHAnsi" w:eastAsiaTheme="minorEastAsia" w:hAnsiTheme="minorHAnsi" w:cstheme="minorBidi"/>
          <w:b w:val="0"/>
        </w:rPr>
      </w:pPr>
      <w:hyperlink w:anchor="_Toc378843775"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配列の初期化</w:t>
        </w:r>
        <w:r>
          <w:rPr>
            <w:webHidden/>
          </w:rPr>
          <w:tab/>
        </w:r>
        <w:r>
          <w:rPr>
            <w:webHidden/>
          </w:rPr>
          <w:fldChar w:fldCharType="begin"/>
        </w:r>
        <w:r>
          <w:rPr>
            <w:webHidden/>
          </w:rPr>
          <w:instrText xml:space="preserve"> PAGEREF _Toc378843775 \h </w:instrText>
        </w:r>
        <w:r>
          <w:rPr>
            <w:webHidden/>
          </w:rPr>
        </w:r>
        <w:r>
          <w:rPr>
            <w:webHidden/>
          </w:rPr>
          <w:fldChar w:fldCharType="separate"/>
        </w:r>
        <w:r>
          <w:rPr>
            <w:webHidden/>
          </w:rPr>
          <w:t>1</w:t>
        </w:r>
        <w:r>
          <w:rPr>
            <w:webHidden/>
          </w:rPr>
          <w:fldChar w:fldCharType="end"/>
        </w:r>
      </w:hyperlink>
    </w:p>
    <w:p w14:paraId="121FC7AC" w14:textId="77777777" w:rsidR="00BC4874" w:rsidRDefault="00BC4874">
      <w:pPr>
        <w:pStyle w:val="25"/>
        <w:rPr>
          <w:rFonts w:asciiTheme="minorHAnsi" w:eastAsiaTheme="minorEastAsia" w:hAnsiTheme="minorHAnsi" w:cstheme="minorBidi"/>
          <w:b w:val="0"/>
        </w:rPr>
      </w:pPr>
      <w:hyperlink w:anchor="_Toc378843776"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Pr>
          <w:t>#define</w:t>
        </w:r>
        <w:r w:rsidRPr="00AB61BE">
          <w:rPr>
            <w:rStyle w:val="afff3"/>
            <w:rFonts w:hint="eastAsia"/>
          </w:rPr>
          <w:t>マクロの活用</w:t>
        </w:r>
        <w:r>
          <w:rPr>
            <w:webHidden/>
          </w:rPr>
          <w:tab/>
        </w:r>
        <w:r>
          <w:rPr>
            <w:webHidden/>
          </w:rPr>
          <w:fldChar w:fldCharType="begin"/>
        </w:r>
        <w:r>
          <w:rPr>
            <w:webHidden/>
          </w:rPr>
          <w:instrText xml:space="preserve"> PAGEREF _Toc378843776 \h </w:instrText>
        </w:r>
        <w:r>
          <w:rPr>
            <w:webHidden/>
          </w:rPr>
        </w:r>
        <w:r>
          <w:rPr>
            <w:webHidden/>
          </w:rPr>
          <w:fldChar w:fldCharType="separate"/>
        </w:r>
        <w:r>
          <w:rPr>
            <w:webHidden/>
          </w:rPr>
          <w:t>2</w:t>
        </w:r>
        <w:r>
          <w:rPr>
            <w:webHidden/>
          </w:rPr>
          <w:fldChar w:fldCharType="end"/>
        </w:r>
      </w:hyperlink>
    </w:p>
    <w:p w14:paraId="683BBB71" w14:textId="77777777" w:rsidR="00BC4874" w:rsidRDefault="00BC4874">
      <w:pPr>
        <w:pStyle w:val="32"/>
        <w:tabs>
          <w:tab w:val="left" w:pos="840"/>
        </w:tabs>
        <w:ind w:left="578" w:hanging="309"/>
        <w:rPr>
          <w:rFonts w:eastAsiaTheme="minorEastAsia"/>
        </w:rPr>
      </w:pPr>
      <w:hyperlink w:anchor="_Toc378843777" w:history="1">
        <w:r w:rsidRPr="00AB61BE">
          <w:rPr>
            <w:rStyle w:val="afff3"/>
            <w:rFonts w:ascii="Wingdings" w:hAnsi="Wingdings"/>
          </w:rPr>
          <w:t></w:t>
        </w:r>
        <w:r>
          <w:rPr>
            <w:rFonts w:eastAsiaTheme="minorEastAsia"/>
          </w:rPr>
          <w:tab/>
        </w:r>
        <w:r w:rsidRPr="00AB61BE">
          <w:rPr>
            <w:rStyle w:val="afff3"/>
            <w:rFonts w:hint="eastAsia"/>
          </w:rPr>
          <w:t>便利な「定義済みマクロ」</w:t>
        </w:r>
        <w:r>
          <w:rPr>
            <w:webHidden/>
          </w:rPr>
          <w:tab/>
        </w:r>
        <w:r>
          <w:rPr>
            <w:webHidden/>
          </w:rPr>
          <w:fldChar w:fldCharType="begin"/>
        </w:r>
        <w:r>
          <w:rPr>
            <w:webHidden/>
          </w:rPr>
          <w:instrText xml:space="preserve"> PAGEREF _Toc378843777 \h </w:instrText>
        </w:r>
        <w:r>
          <w:rPr>
            <w:webHidden/>
          </w:rPr>
        </w:r>
        <w:r>
          <w:rPr>
            <w:webHidden/>
          </w:rPr>
          <w:fldChar w:fldCharType="separate"/>
        </w:r>
        <w:r>
          <w:rPr>
            <w:webHidden/>
          </w:rPr>
          <w:t>2</w:t>
        </w:r>
        <w:r>
          <w:rPr>
            <w:webHidden/>
          </w:rPr>
          <w:fldChar w:fldCharType="end"/>
        </w:r>
      </w:hyperlink>
    </w:p>
    <w:p w14:paraId="5692D376" w14:textId="77777777" w:rsidR="00BC4874" w:rsidRDefault="00BC4874">
      <w:pPr>
        <w:pStyle w:val="32"/>
        <w:tabs>
          <w:tab w:val="left" w:pos="840"/>
        </w:tabs>
        <w:ind w:left="578" w:hanging="309"/>
        <w:rPr>
          <w:rFonts w:eastAsiaTheme="minorEastAsia"/>
        </w:rPr>
      </w:pPr>
      <w:hyperlink w:anchor="_Toc378843778" w:history="1">
        <w:r w:rsidRPr="00AB61BE">
          <w:rPr>
            <w:rStyle w:val="afff3"/>
            <w:rFonts w:ascii="Wingdings" w:hAnsi="Wingdings"/>
          </w:rPr>
          <w:t></w:t>
        </w:r>
        <w:r>
          <w:rPr>
            <w:rFonts w:eastAsiaTheme="minorEastAsia"/>
          </w:rPr>
          <w:tab/>
        </w:r>
        <w:r w:rsidRPr="00AB61BE">
          <w:rPr>
            <w:rStyle w:val="afff3"/>
            <w:rFonts w:hint="eastAsia"/>
          </w:rPr>
          <w:t>定義済みマクロのデバッグ活用：アサーション</w:t>
        </w:r>
        <w:r>
          <w:rPr>
            <w:webHidden/>
          </w:rPr>
          <w:tab/>
        </w:r>
        <w:r>
          <w:rPr>
            <w:webHidden/>
          </w:rPr>
          <w:fldChar w:fldCharType="begin"/>
        </w:r>
        <w:r>
          <w:rPr>
            <w:webHidden/>
          </w:rPr>
          <w:instrText xml:space="preserve"> PAGEREF _Toc378843778 \h </w:instrText>
        </w:r>
        <w:r>
          <w:rPr>
            <w:webHidden/>
          </w:rPr>
        </w:r>
        <w:r>
          <w:rPr>
            <w:webHidden/>
          </w:rPr>
          <w:fldChar w:fldCharType="separate"/>
        </w:r>
        <w:r>
          <w:rPr>
            <w:webHidden/>
          </w:rPr>
          <w:t>6</w:t>
        </w:r>
        <w:r>
          <w:rPr>
            <w:webHidden/>
          </w:rPr>
          <w:fldChar w:fldCharType="end"/>
        </w:r>
      </w:hyperlink>
    </w:p>
    <w:p w14:paraId="59C747E8" w14:textId="77777777" w:rsidR="00BC4874" w:rsidRDefault="00BC4874">
      <w:pPr>
        <w:pStyle w:val="32"/>
        <w:tabs>
          <w:tab w:val="left" w:pos="840"/>
        </w:tabs>
        <w:ind w:left="578" w:hanging="309"/>
        <w:rPr>
          <w:rFonts w:eastAsiaTheme="minorEastAsia"/>
        </w:rPr>
      </w:pPr>
      <w:hyperlink w:anchor="_Toc378843779" w:history="1">
        <w:r w:rsidRPr="00AB61BE">
          <w:rPr>
            <w:rStyle w:val="afff3"/>
            <w:rFonts w:ascii="Wingdings" w:hAnsi="Wingdings"/>
          </w:rPr>
          <w:t></w:t>
        </w:r>
        <w:r>
          <w:rPr>
            <w:rFonts w:eastAsiaTheme="minorEastAsia"/>
          </w:rPr>
          <w:tab/>
        </w:r>
        <w:r w:rsidRPr="00AB61BE">
          <w:rPr>
            <w:rStyle w:val="afff3"/>
            <w:rFonts w:hint="eastAsia"/>
          </w:rPr>
          <w:t>定義済みマクロのデバッグ活用：文字列連結と文字列化のテクニック</w:t>
        </w:r>
        <w:r>
          <w:rPr>
            <w:webHidden/>
          </w:rPr>
          <w:tab/>
        </w:r>
        <w:r>
          <w:rPr>
            <w:webHidden/>
          </w:rPr>
          <w:fldChar w:fldCharType="begin"/>
        </w:r>
        <w:r>
          <w:rPr>
            <w:webHidden/>
          </w:rPr>
          <w:instrText xml:space="preserve"> PAGEREF _Toc378843779 \h </w:instrText>
        </w:r>
        <w:r>
          <w:rPr>
            <w:webHidden/>
          </w:rPr>
        </w:r>
        <w:r>
          <w:rPr>
            <w:webHidden/>
          </w:rPr>
          <w:fldChar w:fldCharType="separate"/>
        </w:r>
        <w:r>
          <w:rPr>
            <w:webHidden/>
          </w:rPr>
          <w:t>7</w:t>
        </w:r>
        <w:r>
          <w:rPr>
            <w:webHidden/>
          </w:rPr>
          <w:fldChar w:fldCharType="end"/>
        </w:r>
      </w:hyperlink>
    </w:p>
    <w:p w14:paraId="4D1E7AA7" w14:textId="77777777" w:rsidR="00BC4874" w:rsidRDefault="00BC4874">
      <w:pPr>
        <w:pStyle w:val="32"/>
        <w:tabs>
          <w:tab w:val="left" w:pos="840"/>
        </w:tabs>
        <w:ind w:left="578" w:hanging="309"/>
        <w:rPr>
          <w:rFonts w:eastAsiaTheme="minorEastAsia"/>
        </w:rPr>
      </w:pPr>
      <w:hyperlink w:anchor="_Toc378843780" w:history="1">
        <w:r w:rsidRPr="00AB61BE">
          <w:rPr>
            <w:rStyle w:val="afff3"/>
            <w:rFonts w:ascii="Wingdings" w:hAnsi="Wingdings"/>
          </w:rPr>
          <w:t></w:t>
        </w:r>
        <w:r>
          <w:rPr>
            <w:rFonts w:eastAsiaTheme="minorEastAsia"/>
          </w:rPr>
          <w:tab/>
        </w:r>
        <w:r w:rsidRPr="00AB61BE">
          <w:rPr>
            <w:rStyle w:val="afff3"/>
            <w:rFonts w:hint="eastAsia"/>
          </w:rPr>
          <w:t>コードの連結：トークン連結演算子</w:t>
        </w:r>
        <w:r>
          <w:rPr>
            <w:webHidden/>
          </w:rPr>
          <w:tab/>
        </w:r>
        <w:r>
          <w:rPr>
            <w:webHidden/>
          </w:rPr>
          <w:fldChar w:fldCharType="begin"/>
        </w:r>
        <w:r>
          <w:rPr>
            <w:webHidden/>
          </w:rPr>
          <w:instrText xml:space="preserve"> PAGEREF _Toc378843780 \h </w:instrText>
        </w:r>
        <w:r>
          <w:rPr>
            <w:webHidden/>
          </w:rPr>
        </w:r>
        <w:r>
          <w:rPr>
            <w:webHidden/>
          </w:rPr>
          <w:fldChar w:fldCharType="separate"/>
        </w:r>
        <w:r>
          <w:rPr>
            <w:webHidden/>
          </w:rPr>
          <w:t>10</w:t>
        </w:r>
        <w:r>
          <w:rPr>
            <w:webHidden/>
          </w:rPr>
          <w:fldChar w:fldCharType="end"/>
        </w:r>
      </w:hyperlink>
    </w:p>
    <w:p w14:paraId="25543DAC" w14:textId="77777777" w:rsidR="00BC4874" w:rsidRDefault="00BC4874">
      <w:pPr>
        <w:pStyle w:val="32"/>
        <w:tabs>
          <w:tab w:val="left" w:pos="840"/>
        </w:tabs>
        <w:ind w:left="578" w:hanging="309"/>
        <w:rPr>
          <w:rFonts w:eastAsiaTheme="minorEastAsia"/>
        </w:rPr>
      </w:pPr>
      <w:hyperlink w:anchor="_Toc378843781" w:history="1">
        <w:r w:rsidRPr="00AB61BE">
          <w:rPr>
            <w:rStyle w:val="afff3"/>
            <w:rFonts w:ascii="Wingdings" w:hAnsi="Wingdings"/>
          </w:rPr>
          <w:t></w:t>
        </w:r>
        <w:r>
          <w:rPr>
            <w:rFonts w:eastAsiaTheme="minorEastAsia"/>
          </w:rPr>
          <w:tab/>
        </w:r>
        <w:r w:rsidRPr="00AB61BE">
          <w:rPr>
            <w:rStyle w:val="afff3"/>
            <w:rFonts w:hint="eastAsia"/>
          </w:rPr>
          <w:t>プリプロセッサ</w:t>
        </w:r>
        <w:r>
          <w:rPr>
            <w:webHidden/>
          </w:rPr>
          <w:tab/>
        </w:r>
        <w:r>
          <w:rPr>
            <w:webHidden/>
          </w:rPr>
          <w:fldChar w:fldCharType="begin"/>
        </w:r>
        <w:r>
          <w:rPr>
            <w:webHidden/>
          </w:rPr>
          <w:instrText xml:space="preserve"> PAGEREF _Toc378843781 \h </w:instrText>
        </w:r>
        <w:r>
          <w:rPr>
            <w:webHidden/>
          </w:rPr>
        </w:r>
        <w:r>
          <w:rPr>
            <w:webHidden/>
          </w:rPr>
          <w:fldChar w:fldCharType="separate"/>
        </w:r>
        <w:r>
          <w:rPr>
            <w:webHidden/>
          </w:rPr>
          <w:t>11</w:t>
        </w:r>
        <w:r>
          <w:rPr>
            <w:webHidden/>
          </w:rPr>
          <w:fldChar w:fldCharType="end"/>
        </w:r>
      </w:hyperlink>
    </w:p>
    <w:p w14:paraId="2BCEC3A1" w14:textId="77777777" w:rsidR="00BC4874" w:rsidRDefault="00BC4874">
      <w:pPr>
        <w:pStyle w:val="32"/>
        <w:tabs>
          <w:tab w:val="left" w:pos="840"/>
        </w:tabs>
        <w:ind w:left="578" w:hanging="309"/>
        <w:rPr>
          <w:rFonts w:eastAsiaTheme="minorEastAsia"/>
        </w:rPr>
      </w:pPr>
      <w:hyperlink w:anchor="_Toc378843782" w:history="1">
        <w:r w:rsidRPr="00AB61BE">
          <w:rPr>
            <w:rStyle w:val="afff3"/>
            <w:rFonts w:ascii="Wingdings" w:hAnsi="Wingdings"/>
          </w:rPr>
          <w:t></w:t>
        </w:r>
        <w:r>
          <w:rPr>
            <w:rFonts w:eastAsiaTheme="minorEastAsia"/>
          </w:rPr>
          <w:tab/>
        </w:r>
        <w:r w:rsidRPr="00AB61BE">
          <w:rPr>
            <w:rStyle w:val="afff3"/>
            <w:rFonts w:hint="eastAsia"/>
          </w:rPr>
          <w:t>メタプログラミング：意識すべき問題点</w:t>
        </w:r>
        <w:r>
          <w:rPr>
            <w:webHidden/>
          </w:rPr>
          <w:tab/>
        </w:r>
        <w:r>
          <w:rPr>
            <w:webHidden/>
          </w:rPr>
          <w:fldChar w:fldCharType="begin"/>
        </w:r>
        <w:r>
          <w:rPr>
            <w:webHidden/>
          </w:rPr>
          <w:instrText xml:space="preserve"> PAGEREF _Toc378843782 \h </w:instrText>
        </w:r>
        <w:r>
          <w:rPr>
            <w:webHidden/>
          </w:rPr>
        </w:r>
        <w:r>
          <w:rPr>
            <w:webHidden/>
          </w:rPr>
          <w:fldChar w:fldCharType="separate"/>
        </w:r>
        <w:r>
          <w:rPr>
            <w:webHidden/>
          </w:rPr>
          <w:t>12</w:t>
        </w:r>
        <w:r>
          <w:rPr>
            <w:webHidden/>
          </w:rPr>
          <w:fldChar w:fldCharType="end"/>
        </w:r>
      </w:hyperlink>
    </w:p>
    <w:p w14:paraId="3633D0A7" w14:textId="77777777" w:rsidR="00BC4874" w:rsidRDefault="00BC4874">
      <w:pPr>
        <w:pStyle w:val="32"/>
        <w:tabs>
          <w:tab w:val="left" w:pos="840"/>
        </w:tabs>
        <w:ind w:left="578" w:hanging="309"/>
        <w:rPr>
          <w:rFonts w:eastAsiaTheme="minorEastAsia"/>
        </w:rPr>
      </w:pPr>
      <w:hyperlink w:anchor="_Toc378843783" w:history="1">
        <w:r w:rsidRPr="00AB61BE">
          <w:rPr>
            <w:rStyle w:val="afff3"/>
            <w:rFonts w:ascii="Wingdings" w:hAnsi="Wingdings"/>
          </w:rPr>
          <w:t></w:t>
        </w:r>
        <w:r>
          <w:rPr>
            <w:rFonts w:eastAsiaTheme="minorEastAsia"/>
          </w:rPr>
          <w:tab/>
        </w:r>
        <w:r w:rsidRPr="00AB61BE">
          <w:rPr>
            <w:rStyle w:val="afff3"/>
            <w:rFonts w:hint="eastAsia"/>
          </w:rPr>
          <w:t>メタプログラミング：マクロ以外の方法</w:t>
        </w:r>
        <w:r>
          <w:rPr>
            <w:webHidden/>
          </w:rPr>
          <w:tab/>
        </w:r>
        <w:r>
          <w:rPr>
            <w:webHidden/>
          </w:rPr>
          <w:fldChar w:fldCharType="begin"/>
        </w:r>
        <w:r>
          <w:rPr>
            <w:webHidden/>
          </w:rPr>
          <w:instrText xml:space="preserve"> PAGEREF _Toc378843783 \h </w:instrText>
        </w:r>
        <w:r>
          <w:rPr>
            <w:webHidden/>
          </w:rPr>
        </w:r>
        <w:r>
          <w:rPr>
            <w:webHidden/>
          </w:rPr>
          <w:fldChar w:fldCharType="separate"/>
        </w:r>
        <w:r>
          <w:rPr>
            <w:webHidden/>
          </w:rPr>
          <w:t>13</w:t>
        </w:r>
        <w:r>
          <w:rPr>
            <w:webHidden/>
          </w:rPr>
          <w:fldChar w:fldCharType="end"/>
        </w:r>
      </w:hyperlink>
    </w:p>
    <w:p w14:paraId="7CD87659" w14:textId="77777777" w:rsidR="00BC4874" w:rsidRDefault="00BC4874">
      <w:pPr>
        <w:pStyle w:val="25"/>
        <w:rPr>
          <w:rFonts w:asciiTheme="minorHAnsi" w:eastAsiaTheme="minorEastAsia" w:hAnsiTheme="minorHAnsi" w:cstheme="minorBidi"/>
          <w:b w:val="0"/>
        </w:rPr>
      </w:pPr>
      <w:hyperlink w:anchor="_Toc378843784"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Pr>
          <w:t xml:space="preserve">#pragma </w:t>
        </w:r>
        <w:r w:rsidRPr="00AB61BE">
          <w:rPr>
            <w:rStyle w:val="afff3"/>
            <w:rFonts w:hint="eastAsia"/>
          </w:rPr>
          <w:t>（プラグマ）の活用</w:t>
        </w:r>
        <w:r>
          <w:rPr>
            <w:webHidden/>
          </w:rPr>
          <w:tab/>
        </w:r>
        <w:r>
          <w:rPr>
            <w:webHidden/>
          </w:rPr>
          <w:fldChar w:fldCharType="begin"/>
        </w:r>
        <w:r>
          <w:rPr>
            <w:webHidden/>
          </w:rPr>
          <w:instrText xml:space="preserve"> PAGEREF _Toc378843784 \h </w:instrText>
        </w:r>
        <w:r>
          <w:rPr>
            <w:webHidden/>
          </w:rPr>
        </w:r>
        <w:r>
          <w:rPr>
            <w:webHidden/>
          </w:rPr>
          <w:fldChar w:fldCharType="separate"/>
        </w:r>
        <w:r>
          <w:rPr>
            <w:webHidden/>
          </w:rPr>
          <w:t>13</w:t>
        </w:r>
        <w:r>
          <w:rPr>
            <w:webHidden/>
          </w:rPr>
          <w:fldChar w:fldCharType="end"/>
        </w:r>
      </w:hyperlink>
    </w:p>
    <w:p w14:paraId="174132D0" w14:textId="77777777" w:rsidR="00BC4874" w:rsidRDefault="00BC4874">
      <w:pPr>
        <w:pStyle w:val="12"/>
        <w:spacing w:before="180"/>
        <w:ind w:left="325" w:hanging="325"/>
        <w:rPr>
          <w:rFonts w:asciiTheme="minorHAnsi" w:eastAsiaTheme="minorEastAsia" w:hAnsiTheme="minorHAnsi" w:cstheme="minorBidi"/>
          <w:b w:val="0"/>
          <w:sz w:val="21"/>
        </w:rPr>
      </w:pPr>
      <w:hyperlink w:anchor="_Toc378843785" w:history="1">
        <w:r w:rsidRPr="00AB61BE">
          <w:rPr>
            <w:rStyle w:val="afff3"/>
            <w:rFonts w:ascii="Wingdings" w:hAnsi="Wingdings"/>
          </w:rPr>
          <w:t></w:t>
        </w:r>
        <w:r>
          <w:rPr>
            <w:rFonts w:asciiTheme="minorHAnsi" w:eastAsiaTheme="minorEastAsia" w:hAnsiTheme="minorHAnsi" w:cstheme="minorBidi"/>
            <w:b w:val="0"/>
            <w:sz w:val="21"/>
          </w:rPr>
          <w:tab/>
        </w:r>
        <w:r w:rsidRPr="00AB61BE">
          <w:rPr>
            <w:rStyle w:val="afff3"/>
            <w:rFonts w:hint="eastAsia"/>
          </w:rPr>
          <w:t>分析に関する</w:t>
        </w:r>
        <w:r w:rsidRPr="00AB61BE">
          <w:rPr>
            <w:rStyle w:val="afff3"/>
          </w:rPr>
          <w:t>Tips</w:t>
        </w:r>
        <w:r>
          <w:rPr>
            <w:webHidden/>
          </w:rPr>
          <w:tab/>
        </w:r>
        <w:r>
          <w:rPr>
            <w:webHidden/>
          </w:rPr>
          <w:fldChar w:fldCharType="begin"/>
        </w:r>
        <w:r>
          <w:rPr>
            <w:webHidden/>
          </w:rPr>
          <w:instrText xml:space="preserve"> PAGEREF _Toc378843785 \h </w:instrText>
        </w:r>
        <w:r>
          <w:rPr>
            <w:webHidden/>
          </w:rPr>
        </w:r>
        <w:r>
          <w:rPr>
            <w:webHidden/>
          </w:rPr>
          <w:fldChar w:fldCharType="separate"/>
        </w:r>
        <w:r>
          <w:rPr>
            <w:webHidden/>
          </w:rPr>
          <w:t>14</w:t>
        </w:r>
        <w:r>
          <w:rPr>
            <w:webHidden/>
          </w:rPr>
          <w:fldChar w:fldCharType="end"/>
        </w:r>
      </w:hyperlink>
    </w:p>
    <w:p w14:paraId="3B47206B" w14:textId="77777777" w:rsidR="00BC4874" w:rsidRDefault="00BC4874">
      <w:pPr>
        <w:pStyle w:val="25"/>
        <w:rPr>
          <w:rFonts w:asciiTheme="minorHAnsi" w:eastAsiaTheme="minorEastAsia" w:hAnsiTheme="minorHAnsi" w:cstheme="minorBidi"/>
          <w:b w:val="0"/>
        </w:rPr>
      </w:pPr>
      <w:hyperlink w:anchor="_Toc378843786"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分析例：パフォーマンスカウンター</w:t>
        </w:r>
        <w:r>
          <w:rPr>
            <w:webHidden/>
          </w:rPr>
          <w:tab/>
        </w:r>
        <w:r>
          <w:rPr>
            <w:webHidden/>
          </w:rPr>
          <w:fldChar w:fldCharType="begin"/>
        </w:r>
        <w:r>
          <w:rPr>
            <w:webHidden/>
          </w:rPr>
          <w:instrText xml:space="preserve"> PAGEREF _Toc378843786 \h </w:instrText>
        </w:r>
        <w:r>
          <w:rPr>
            <w:webHidden/>
          </w:rPr>
        </w:r>
        <w:r>
          <w:rPr>
            <w:webHidden/>
          </w:rPr>
          <w:fldChar w:fldCharType="separate"/>
        </w:r>
        <w:r>
          <w:rPr>
            <w:webHidden/>
          </w:rPr>
          <w:t>14</w:t>
        </w:r>
        <w:r>
          <w:rPr>
            <w:webHidden/>
          </w:rPr>
          <w:fldChar w:fldCharType="end"/>
        </w:r>
      </w:hyperlink>
    </w:p>
    <w:p w14:paraId="32B36DF5" w14:textId="77777777" w:rsidR="00BC4874" w:rsidRDefault="00BC4874">
      <w:pPr>
        <w:pStyle w:val="25"/>
        <w:rPr>
          <w:rFonts w:asciiTheme="minorHAnsi" w:eastAsiaTheme="minorEastAsia" w:hAnsiTheme="minorHAnsi" w:cstheme="minorBidi"/>
          <w:b w:val="0"/>
        </w:rPr>
      </w:pPr>
      <w:hyperlink w:anchor="_Toc378843787"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集計の考え方①：ログ分析</w:t>
        </w:r>
        <w:r>
          <w:rPr>
            <w:webHidden/>
          </w:rPr>
          <w:tab/>
        </w:r>
        <w:r>
          <w:rPr>
            <w:webHidden/>
          </w:rPr>
          <w:fldChar w:fldCharType="begin"/>
        </w:r>
        <w:r>
          <w:rPr>
            <w:webHidden/>
          </w:rPr>
          <w:instrText xml:space="preserve"> PAGEREF _Toc378843787 \h </w:instrText>
        </w:r>
        <w:r>
          <w:rPr>
            <w:webHidden/>
          </w:rPr>
        </w:r>
        <w:r>
          <w:rPr>
            <w:webHidden/>
          </w:rPr>
          <w:fldChar w:fldCharType="separate"/>
        </w:r>
        <w:r>
          <w:rPr>
            <w:webHidden/>
          </w:rPr>
          <w:t>14</w:t>
        </w:r>
        <w:r>
          <w:rPr>
            <w:webHidden/>
          </w:rPr>
          <w:fldChar w:fldCharType="end"/>
        </w:r>
      </w:hyperlink>
    </w:p>
    <w:p w14:paraId="288E159D" w14:textId="77777777" w:rsidR="00BC4874" w:rsidRDefault="00BC4874">
      <w:pPr>
        <w:pStyle w:val="25"/>
        <w:rPr>
          <w:rFonts w:asciiTheme="minorHAnsi" w:eastAsiaTheme="minorEastAsia" w:hAnsiTheme="minorHAnsi" w:cstheme="minorBidi"/>
          <w:b w:val="0"/>
        </w:rPr>
      </w:pPr>
      <w:hyperlink w:anchor="_Toc378843788"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集計の考え方②：合計値／平均値</w:t>
        </w:r>
        <w:r>
          <w:rPr>
            <w:webHidden/>
          </w:rPr>
          <w:tab/>
        </w:r>
        <w:r>
          <w:rPr>
            <w:webHidden/>
          </w:rPr>
          <w:fldChar w:fldCharType="begin"/>
        </w:r>
        <w:r>
          <w:rPr>
            <w:webHidden/>
          </w:rPr>
          <w:instrText xml:space="preserve"> PAGEREF _Toc378843788 \h </w:instrText>
        </w:r>
        <w:r>
          <w:rPr>
            <w:webHidden/>
          </w:rPr>
        </w:r>
        <w:r>
          <w:rPr>
            <w:webHidden/>
          </w:rPr>
          <w:fldChar w:fldCharType="separate"/>
        </w:r>
        <w:r>
          <w:rPr>
            <w:webHidden/>
          </w:rPr>
          <w:t>14</w:t>
        </w:r>
        <w:r>
          <w:rPr>
            <w:webHidden/>
          </w:rPr>
          <w:fldChar w:fldCharType="end"/>
        </w:r>
      </w:hyperlink>
    </w:p>
    <w:p w14:paraId="6DDFF80E" w14:textId="77777777" w:rsidR="00BC4874" w:rsidRDefault="00BC4874">
      <w:pPr>
        <w:pStyle w:val="25"/>
        <w:rPr>
          <w:rFonts w:asciiTheme="minorHAnsi" w:eastAsiaTheme="minorEastAsia" w:hAnsiTheme="minorHAnsi" w:cstheme="minorBidi"/>
          <w:b w:val="0"/>
        </w:rPr>
      </w:pPr>
      <w:hyperlink w:anchor="_Toc378843789"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集計の考え方③：最大値（最小値）</w:t>
        </w:r>
        <w:r>
          <w:rPr>
            <w:webHidden/>
          </w:rPr>
          <w:tab/>
        </w:r>
        <w:r>
          <w:rPr>
            <w:webHidden/>
          </w:rPr>
          <w:fldChar w:fldCharType="begin"/>
        </w:r>
        <w:r>
          <w:rPr>
            <w:webHidden/>
          </w:rPr>
          <w:instrText xml:space="preserve"> PAGEREF _Toc378843789 \h </w:instrText>
        </w:r>
        <w:r>
          <w:rPr>
            <w:webHidden/>
          </w:rPr>
        </w:r>
        <w:r>
          <w:rPr>
            <w:webHidden/>
          </w:rPr>
          <w:fldChar w:fldCharType="separate"/>
        </w:r>
        <w:r>
          <w:rPr>
            <w:webHidden/>
          </w:rPr>
          <w:t>15</w:t>
        </w:r>
        <w:r>
          <w:rPr>
            <w:webHidden/>
          </w:rPr>
          <w:fldChar w:fldCharType="end"/>
        </w:r>
      </w:hyperlink>
    </w:p>
    <w:p w14:paraId="443C30FD" w14:textId="77777777" w:rsidR="00BC4874" w:rsidRDefault="00BC4874">
      <w:pPr>
        <w:pStyle w:val="25"/>
        <w:rPr>
          <w:rFonts w:asciiTheme="minorHAnsi" w:eastAsiaTheme="minorEastAsia" w:hAnsiTheme="minorHAnsi" w:cstheme="minorBidi"/>
          <w:b w:val="0"/>
        </w:rPr>
      </w:pPr>
      <w:hyperlink w:anchor="_Toc378843790"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集計の考え方④：中央値（格差問題の対処）</w:t>
        </w:r>
        <w:r>
          <w:rPr>
            <w:webHidden/>
          </w:rPr>
          <w:tab/>
        </w:r>
        <w:r>
          <w:rPr>
            <w:webHidden/>
          </w:rPr>
          <w:fldChar w:fldCharType="begin"/>
        </w:r>
        <w:r>
          <w:rPr>
            <w:webHidden/>
          </w:rPr>
          <w:instrText xml:space="preserve"> PAGEREF _Toc378843790 \h </w:instrText>
        </w:r>
        <w:r>
          <w:rPr>
            <w:webHidden/>
          </w:rPr>
        </w:r>
        <w:r>
          <w:rPr>
            <w:webHidden/>
          </w:rPr>
          <w:fldChar w:fldCharType="separate"/>
        </w:r>
        <w:r>
          <w:rPr>
            <w:webHidden/>
          </w:rPr>
          <w:t>15</w:t>
        </w:r>
        <w:r>
          <w:rPr>
            <w:webHidden/>
          </w:rPr>
          <w:fldChar w:fldCharType="end"/>
        </w:r>
      </w:hyperlink>
    </w:p>
    <w:p w14:paraId="54303625" w14:textId="77777777" w:rsidR="00BC4874" w:rsidRDefault="00BC4874">
      <w:pPr>
        <w:pStyle w:val="25"/>
        <w:rPr>
          <w:rFonts w:asciiTheme="minorHAnsi" w:eastAsiaTheme="minorEastAsia" w:hAnsiTheme="minorHAnsi" w:cstheme="minorBidi"/>
          <w:b w:val="0"/>
        </w:rPr>
      </w:pPr>
      <w:hyperlink w:anchor="_Toc378843791"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集計の考え方⑤：しきい値（あるいは閾値）</w:t>
        </w:r>
        <w:r>
          <w:rPr>
            <w:webHidden/>
          </w:rPr>
          <w:tab/>
        </w:r>
        <w:r>
          <w:rPr>
            <w:webHidden/>
          </w:rPr>
          <w:fldChar w:fldCharType="begin"/>
        </w:r>
        <w:r>
          <w:rPr>
            <w:webHidden/>
          </w:rPr>
          <w:instrText xml:space="preserve"> PAGEREF _Toc378843791 \h </w:instrText>
        </w:r>
        <w:r>
          <w:rPr>
            <w:webHidden/>
          </w:rPr>
        </w:r>
        <w:r>
          <w:rPr>
            <w:webHidden/>
          </w:rPr>
          <w:fldChar w:fldCharType="separate"/>
        </w:r>
        <w:r>
          <w:rPr>
            <w:webHidden/>
          </w:rPr>
          <w:t>16</w:t>
        </w:r>
        <w:r>
          <w:rPr>
            <w:webHidden/>
          </w:rPr>
          <w:fldChar w:fldCharType="end"/>
        </w:r>
      </w:hyperlink>
    </w:p>
    <w:p w14:paraId="589A1A48" w14:textId="77777777" w:rsidR="00BC4874" w:rsidRDefault="00BC4874">
      <w:pPr>
        <w:pStyle w:val="25"/>
        <w:rPr>
          <w:rFonts w:asciiTheme="minorHAnsi" w:eastAsiaTheme="minorEastAsia" w:hAnsiTheme="minorHAnsi" w:cstheme="minorBidi"/>
          <w:b w:val="0"/>
        </w:rPr>
      </w:pPr>
      <w:hyperlink w:anchor="_Toc378843792"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集計の考え方⑥：効果的なログ分析</w:t>
        </w:r>
        <w:r>
          <w:rPr>
            <w:webHidden/>
          </w:rPr>
          <w:tab/>
        </w:r>
        <w:r>
          <w:rPr>
            <w:webHidden/>
          </w:rPr>
          <w:fldChar w:fldCharType="begin"/>
        </w:r>
        <w:r>
          <w:rPr>
            <w:webHidden/>
          </w:rPr>
          <w:instrText xml:space="preserve"> PAGEREF _Toc378843792 \h </w:instrText>
        </w:r>
        <w:r>
          <w:rPr>
            <w:webHidden/>
          </w:rPr>
        </w:r>
        <w:r>
          <w:rPr>
            <w:webHidden/>
          </w:rPr>
          <w:fldChar w:fldCharType="separate"/>
        </w:r>
        <w:r>
          <w:rPr>
            <w:webHidden/>
          </w:rPr>
          <w:t>16</w:t>
        </w:r>
        <w:r>
          <w:rPr>
            <w:webHidden/>
          </w:rPr>
          <w:fldChar w:fldCharType="end"/>
        </w:r>
      </w:hyperlink>
    </w:p>
    <w:p w14:paraId="2AEF2B20" w14:textId="77777777" w:rsidR="00BC4874" w:rsidRDefault="00BC4874">
      <w:pPr>
        <w:pStyle w:val="12"/>
        <w:spacing w:before="180"/>
        <w:ind w:left="325" w:hanging="325"/>
        <w:rPr>
          <w:rFonts w:asciiTheme="minorHAnsi" w:eastAsiaTheme="minorEastAsia" w:hAnsiTheme="minorHAnsi" w:cstheme="minorBidi"/>
          <w:b w:val="0"/>
          <w:sz w:val="21"/>
        </w:rPr>
      </w:pPr>
      <w:hyperlink w:anchor="_Toc378843793" w:history="1">
        <w:r w:rsidRPr="00AB61BE">
          <w:rPr>
            <w:rStyle w:val="afff3"/>
            <w:rFonts w:ascii="Wingdings" w:hAnsi="Wingdings"/>
          </w:rPr>
          <w:t></w:t>
        </w:r>
        <w:r>
          <w:rPr>
            <w:rFonts w:asciiTheme="minorHAnsi" w:eastAsiaTheme="minorEastAsia" w:hAnsiTheme="minorHAnsi" w:cstheme="minorBidi"/>
            <w:b w:val="0"/>
            <w:sz w:val="21"/>
          </w:rPr>
          <w:tab/>
        </w:r>
        <w:r w:rsidRPr="00AB61BE">
          <w:rPr>
            <w:rStyle w:val="afff3"/>
            <w:rFonts w:hint="eastAsia"/>
          </w:rPr>
          <w:t>処理に関する</w:t>
        </w:r>
        <w:r w:rsidRPr="00AB61BE">
          <w:rPr>
            <w:rStyle w:val="afff3"/>
          </w:rPr>
          <w:t>Tips</w:t>
        </w:r>
        <w:r>
          <w:rPr>
            <w:webHidden/>
          </w:rPr>
          <w:tab/>
        </w:r>
        <w:r>
          <w:rPr>
            <w:webHidden/>
          </w:rPr>
          <w:fldChar w:fldCharType="begin"/>
        </w:r>
        <w:r>
          <w:rPr>
            <w:webHidden/>
          </w:rPr>
          <w:instrText xml:space="preserve"> PAGEREF _Toc378843793 \h </w:instrText>
        </w:r>
        <w:r>
          <w:rPr>
            <w:webHidden/>
          </w:rPr>
        </w:r>
        <w:r>
          <w:rPr>
            <w:webHidden/>
          </w:rPr>
          <w:fldChar w:fldCharType="separate"/>
        </w:r>
        <w:r>
          <w:rPr>
            <w:webHidden/>
          </w:rPr>
          <w:t>19</w:t>
        </w:r>
        <w:r>
          <w:rPr>
            <w:webHidden/>
          </w:rPr>
          <w:fldChar w:fldCharType="end"/>
        </w:r>
      </w:hyperlink>
    </w:p>
    <w:p w14:paraId="345644D7" w14:textId="77777777" w:rsidR="00BC4874" w:rsidRDefault="00BC4874">
      <w:pPr>
        <w:pStyle w:val="25"/>
        <w:rPr>
          <w:rFonts w:asciiTheme="minorHAnsi" w:eastAsiaTheme="minorEastAsia" w:hAnsiTheme="minorHAnsi" w:cstheme="minorBidi"/>
          <w:b w:val="0"/>
        </w:rPr>
      </w:pPr>
      <w:hyperlink w:anchor="_Toc378843794" w:history="1">
        <w:r w:rsidRPr="00AB61BE">
          <w:rPr>
            <w:rStyle w:val="afff3"/>
            <w:rFonts w:ascii="メイリオ" w:eastAsia="メイリオ" w:hAnsi="メイリオ" w:hint="eastAsia"/>
          </w:rPr>
          <w:t>▼</w:t>
        </w:r>
        <w:r>
          <w:rPr>
            <w:rFonts w:asciiTheme="minorHAnsi" w:eastAsiaTheme="minorEastAsia" w:hAnsiTheme="minorHAnsi" w:cstheme="minorBidi"/>
            <w:b w:val="0"/>
          </w:rPr>
          <w:tab/>
        </w:r>
        <w:r w:rsidRPr="00AB61BE">
          <w:rPr>
            <w:rStyle w:val="afff3"/>
            <w:rFonts w:hint="eastAsia"/>
          </w:rPr>
          <w:t>「時間」ベースの処理で汎用化（サンプル：フェード処理）</w:t>
        </w:r>
        <w:r>
          <w:rPr>
            <w:webHidden/>
          </w:rPr>
          <w:tab/>
        </w:r>
        <w:r>
          <w:rPr>
            <w:webHidden/>
          </w:rPr>
          <w:fldChar w:fldCharType="begin"/>
        </w:r>
        <w:r>
          <w:rPr>
            <w:webHidden/>
          </w:rPr>
          <w:instrText xml:space="preserve"> PAGEREF _Toc378843794 \h </w:instrText>
        </w:r>
        <w:r>
          <w:rPr>
            <w:webHidden/>
          </w:rPr>
        </w:r>
        <w:r>
          <w:rPr>
            <w:webHidden/>
          </w:rPr>
          <w:fldChar w:fldCharType="separate"/>
        </w:r>
        <w:r>
          <w:rPr>
            <w:webHidden/>
          </w:rPr>
          <w:t>19</w:t>
        </w:r>
        <w:r>
          <w:rPr>
            <w:webHidden/>
          </w:rPr>
          <w:fldChar w:fldCharType="end"/>
        </w:r>
      </w:hyperlink>
    </w:p>
    <w:p w14:paraId="6C9BBA41" w14:textId="77777777" w:rsidR="00BC4874" w:rsidRDefault="00BC4874">
      <w:pPr>
        <w:pStyle w:val="32"/>
        <w:tabs>
          <w:tab w:val="left" w:pos="840"/>
        </w:tabs>
        <w:ind w:left="578" w:hanging="309"/>
        <w:rPr>
          <w:rFonts w:eastAsiaTheme="minorEastAsia"/>
        </w:rPr>
      </w:pPr>
      <w:hyperlink w:anchor="_Toc378843795" w:history="1">
        <w:r w:rsidRPr="00AB61BE">
          <w:rPr>
            <w:rStyle w:val="afff3"/>
            <w:rFonts w:ascii="Wingdings" w:hAnsi="Wingdings"/>
          </w:rPr>
          <w:t></w:t>
        </w:r>
        <w:r>
          <w:rPr>
            <w:rFonts w:eastAsiaTheme="minorEastAsia"/>
          </w:rPr>
          <w:tab/>
        </w:r>
        <w:r w:rsidRPr="00AB61BE">
          <w:rPr>
            <w:rStyle w:val="afff3"/>
            <w:rFonts w:hint="eastAsia"/>
          </w:rPr>
          <w:t>フレームベースの処理</w:t>
        </w:r>
        <w:r>
          <w:rPr>
            <w:webHidden/>
          </w:rPr>
          <w:tab/>
        </w:r>
        <w:r>
          <w:rPr>
            <w:webHidden/>
          </w:rPr>
          <w:fldChar w:fldCharType="begin"/>
        </w:r>
        <w:r>
          <w:rPr>
            <w:webHidden/>
          </w:rPr>
          <w:instrText xml:space="preserve"> PAGEREF _Toc378843795 \h </w:instrText>
        </w:r>
        <w:r>
          <w:rPr>
            <w:webHidden/>
          </w:rPr>
        </w:r>
        <w:r>
          <w:rPr>
            <w:webHidden/>
          </w:rPr>
          <w:fldChar w:fldCharType="separate"/>
        </w:r>
        <w:r>
          <w:rPr>
            <w:webHidden/>
          </w:rPr>
          <w:t>19</w:t>
        </w:r>
        <w:r>
          <w:rPr>
            <w:webHidden/>
          </w:rPr>
          <w:fldChar w:fldCharType="end"/>
        </w:r>
      </w:hyperlink>
    </w:p>
    <w:p w14:paraId="2D453AC3" w14:textId="77777777" w:rsidR="00BC4874" w:rsidRDefault="00BC4874">
      <w:pPr>
        <w:pStyle w:val="32"/>
        <w:tabs>
          <w:tab w:val="left" w:pos="840"/>
        </w:tabs>
        <w:ind w:left="578" w:hanging="309"/>
        <w:rPr>
          <w:rFonts w:eastAsiaTheme="minorEastAsia"/>
        </w:rPr>
      </w:pPr>
      <w:hyperlink w:anchor="_Toc378843796" w:history="1">
        <w:r w:rsidRPr="00AB61BE">
          <w:rPr>
            <w:rStyle w:val="afff3"/>
            <w:rFonts w:ascii="Wingdings" w:hAnsi="Wingdings"/>
          </w:rPr>
          <w:t></w:t>
        </w:r>
        <w:r>
          <w:rPr>
            <w:rFonts w:eastAsiaTheme="minorEastAsia"/>
          </w:rPr>
          <w:tab/>
        </w:r>
        <w:r w:rsidRPr="00AB61BE">
          <w:rPr>
            <w:rStyle w:val="afff3"/>
            <w:rFonts w:hint="eastAsia"/>
          </w:rPr>
          <w:t>時間（秒）ベースの処理</w:t>
        </w:r>
        <w:r>
          <w:rPr>
            <w:webHidden/>
          </w:rPr>
          <w:tab/>
        </w:r>
        <w:r>
          <w:rPr>
            <w:webHidden/>
          </w:rPr>
          <w:fldChar w:fldCharType="begin"/>
        </w:r>
        <w:r>
          <w:rPr>
            <w:webHidden/>
          </w:rPr>
          <w:instrText xml:space="preserve"> PAGEREF _Toc378843796 \h </w:instrText>
        </w:r>
        <w:r>
          <w:rPr>
            <w:webHidden/>
          </w:rPr>
        </w:r>
        <w:r>
          <w:rPr>
            <w:webHidden/>
          </w:rPr>
          <w:fldChar w:fldCharType="separate"/>
        </w:r>
        <w:r>
          <w:rPr>
            <w:webHidden/>
          </w:rPr>
          <w:t>20</w:t>
        </w:r>
        <w:r>
          <w:rPr>
            <w:webHidden/>
          </w:rPr>
          <w:fldChar w:fldCharType="end"/>
        </w:r>
      </w:hyperlink>
    </w:p>
    <w:p w14:paraId="53EC1B16" w14:textId="77777777" w:rsidR="00BC4874" w:rsidRDefault="00BC4874">
      <w:pPr>
        <w:pStyle w:val="32"/>
        <w:tabs>
          <w:tab w:val="left" w:pos="840"/>
        </w:tabs>
        <w:ind w:left="578" w:hanging="309"/>
        <w:rPr>
          <w:rFonts w:eastAsiaTheme="minorEastAsia"/>
        </w:rPr>
      </w:pPr>
      <w:hyperlink w:anchor="_Toc378843797" w:history="1">
        <w:r w:rsidRPr="00AB61BE">
          <w:rPr>
            <w:rStyle w:val="afff3"/>
            <w:rFonts w:ascii="Wingdings" w:hAnsi="Wingdings"/>
          </w:rPr>
          <w:t></w:t>
        </w:r>
        <w:r>
          <w:rPr>
            <w:rFonts w:eastAsiaTheme="minorEastAsia"/>
          </w:rPr>
          <w:tab/>
        </w:r>
        <w:r w:rsidRPr="00AB61BE">
          <w:rPr>
            <w:rStyle w:val="afff3"/>
            <w:rFonts w:hint="eastAsia"/>
          </w:rPr>
          <w:t>サンプル：フェード処理</w:t>
        </w:r>
        <w:r>
          <w:rPr>
            <w:webHidden/>
          </w:rPr>
          <w:tab/>
        </w:r>
        <w:r>
          <w:rPr>
            <w:webHidden/>
          </w:rPr>
          <w:fldChar w:fldCharType="begin"/>
        </w:r>
        <w:r>
          <w:rPr>
            <w:webHidden/>
          </w:rPr>
          <w:instrText xml:space="preserve"> PAGEREF _Toc378843797 \h </w:instrText>
        </w:r>
        <w:r>
          <w:rPr>
            <w:webHidden/>
          </w:rPr>
        </w:r>
        <w:r>
          <w:rPr>
            <w:webHidden/>
          </w:rPr>
          <w:fldChar w:fldCharType="separate"/>
        </w:r>
        <w:r>
          <w:rPr>
            <w:webHidden/>
          </w:rPr>
          <w:t>20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843772"/>
      <w:r>
        <w:lastRenderedPageBreak/>
        <w:t>概略</w:t>
      </w:r>
      <w:bookmarkEnd w:id="0"/>
    </w:p>
    <w:p w14:paraId="58085262" w14:textId="4DFFE006" w:rsidR="00747DC1" w:rsidRDefault="00E3190D" w:rsidP="001256D9">
      <w:pPr>
        <w:pStyle w:val="a8"/>
        <w:ind w:firstLine="283"/>
      </w:pPr>
      <w:r>
        <w:rPr>
          <w:rFonts w:hint="eastAsia"/>
        </w:rPr>
        <w:t>プログラミングの際に知っておくと役に立つことを解説</w:t>
      </w:r>
      <w:r w:rsidR="00E46359">
        <w:rPr>
          <w:rFonts w:hint="eastAsia"/>
        </w:rPr>
        <w:t>。</w:t>
      </w:r>
    </w:p>
    <w:p w14:paraId="4AF71147" w14:textId="506047D6" w:rsidR="00414B1B" w:rsidRDefault="001C5611" w:rsidP="00414B1B">
      <w:pPr>
        <w:pStyle w:val="1"/>
      </w:pPr>
      <w:bookmarkStart w:id="1" w:name="_Toc378843773"/>
      <w:r>
        <w:rPr>
          <w:rFonts w:hint="eastAsia"/>
        </w:rPr>
        <w:t>目的</w:t>
      </w:r>
      <w:bookmarkEnd w:id="1"/>
    </w:p>
    <w:p w14:paraId="1D70E40E" w14:textId="2BFEA57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E3190D">
        <w:rPr>
          <w:rFonts w:hint="eastAsia"/>
        </w:rPr>
        <w:t>ゲームプログラミングを少しでも効率的・効果的にすることを目的とする</w:t>
      </w:r>
      <w:r w:rsidR="005E4415">
        <w:rPr>
          <w:rFonts w:hint="eastAsia"/>
        </w:rPr>
        <w:t>。</w:t>
      </w:r>
    </w:p>
    <w:p w14:paraId="10DE568B" w14:textId="64AB7BE9" w:rsidR="00801698" w:rsidRDefault="00E3190D" w:rsidP="00801698">
      <w:pPr>
        <w:pStyle w:val="1"/>
      </w:pPr>
      <w:bookmarkStart w:id="2" w:name="_Toc378843774"/>
      <w:r>
        <w:rPr>
          <w:rFonts w:hint="eastAsia"/>
        </w:rPr>
        <w:t>コーディングに関する</w:t>
      </w:r>
      <w:r>
        <w:rPr>
          <w:rFonts w:hint="eastAsia"/>
        </w:rPr>
        <w:t>Tips</w:t>
      </w:r>
      <w:bookmarkEnd w:id="2"/>
    </w:p>
    <w:p w14:paraId="3CAAC9B8" w14:textId="44D3ABE0" w:rsidR="00801698" w:rsidRDefault="00E3190D" w:rsidP="00801698">
      <w:pPr>
        <w:pStyle w:val="2"/>
      </w:pPr>
      <w:bookmarkStart w:id="3" w:name="_Toc378843775"/>
      <w:r>
        <w:rPr>
          <w:rFonts w:hint="eastAsia"/>
        </w:rPr>
        <w:t>配列の初期化</w:t>
      </w:r>
      <w:bookmarkEnd w:id="3"/>
    </w:p>
    <w:p w14:paraId="07758E44" w14:textId="3E5C6D1C" w:rsidR="00E3190D" w:rsidRDefault="00982E0B" w:rsidP="00E3190D">
      <w:pPr>
        <w:pStyle w:val="a9"/>
        <w:ind w:firstLine="283"/>
      </w:pPr>
      <w:r>
        <w:rPr>
          <w:rFonts w:hint="eastAsia"/>
        </w:rPr>
        <w:t>C</w:t>
      </w:r>
      <w:r>
        <w:rPr>
          <w:rFonts w:hint="eastAsia"/>
        </w:rPr>
        <w:t>言語で配列を初期化する際は、通常下記のように記述する。</w:t>
      </w:r>
    </w:p>
    <w:p w14:paraId="5A6AE080" w14:textId="7CAA066E" w:rsidR="00982E0B" w:rsidRDefault="00982E0B" w:rsidP="00982E0B">
      <w:pPr>
        <w:pStyle w:val="a9"/>
        <w:keepNext/>
        <w:widowControl/>
        <w:spacing w:beforeLines="50" w:before="180"/>
        <w:ind w:firstLineChars="0" w:firstLine="0"/>
      </w:pPr>
      <w:r>
        <w:t>例：配列の初期化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61F2EBC8" w14:textId="77777777" w:rsidTr="00982E0B">
        <w:tc>
          <w:tcPr>
            <w:tcW w:w="8494" w:type="dxa"/>
          </w:tcPr>
          <w:p w14:paraId="7F4DAD01" w14:textId="47CF516D"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[5] = { 1, 2, 3, 4, 5 };</w:t>
            </w:r>
          </w:p>
        </w:tc>
      </w:tr>
    </w:tbl>
    <w:p w14:paraId="598AD34B" w14:textId="3628438B" w:rsidR="00982E0B" w:rsidRDefault="00982E0B" w:rsidP="00982E0B">
      <w:pPr>
        <w:pStyle w:val="a9"/>
        <w:spacing w:beforeLines="50" w:before="180"/>
        <w:ind w:firstLine="283"/>
      </w:pPr>
      <w:r>
        <w:t>配列要素数を超える初期化を行うとコンパイルエラーになるが、少なかったときは、残りの要素が</w:t>
      </w:r>
      <w:r>
        <w:rPr>
          <w:rFonts w:hint="eastAsia"/>
        </w:rPr>
        <w:t xml:space="preserve"> 0 </w:t>
      </w:r>
      <w:r>
        <w:rPr>
          <w:rFonts w:hint="eastAsia"/>
        </w:rPr>
        <w:t>で初期化されることを</w:t>
      </w:r>
      <w:r>
        <w:rPr>
          <w:rFonts w:hint="eastAsia"/>
        </w:rPr>
        <w:t>C</w:t>
      </w:r>
      <w:r>
        <w:rPr>
          <w:rFonts w:hint="eastAsia"/>
        </w:rPr>
        <w:t>言語の仕様は保証している。</w:t>
      </w:r>
    </w:p>
    <w:p w14:paraId="4F640157" w14:textId="2E5231F7" w:rsidR="00982E0B" w:rsidRDefault="00982E0B" w:rsidP="00982E0B">
      <w:pPr>
        <w:pStyle w:val="a9"/>
        <w:keepNext/>
        <w:widowControl/>
        <w:spacing w:beforeLines="50" w:before="180"/>
        <w:ind w:firstLineChars="0" w:firstLine="0"/>
      </w:pPr>
      <w:r>
        <w:t>例：</w:t>
      </w:r>
      <w:r>
        <w:rPr>
          <w:rFonts w:hint="eastAsia"/>
        </w:rPr>
        <w:t>要素数と一致しない</w:t>
      </w:r>
      <w:r>
        <w:t>配列の初期化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3393316F" w14:textId="77777777" w:rsidTr="009D6B6C">
        <w:tc>
          <w:tcPr>
            <w:tcW w:w="8494" w:type="dxa"/>
          </w:tcPr>
          <w:p w14:paraId="4E5E2EC2" w14:textId="77777777" w:rsidR="00982E0B" w:rsidRDefault="00982E0B" w:rsidP="009D6B6C">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4, 5, 6 }; </w:t>
            </w:r>
            <w:r w:rsidRPr="00982E0B">
              <w:rPr>
                <w:color w:val="00B050"/>
              </w:rPr>
              <w:t>//←初期化の数が要素数より多いのでコンパイルエラー</w:t>
            </w:r>
          </w:p>
          <w:p w14:paraId="4A943A73" w14:textId="30831500"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 1, 2, 3 }; </w:t>
            </w:r>
            <w:r w:rsidRPr="00982E0B">
              <w:rPr>
                <w:color w:val="00B050"/>
              </w:rPr>
              <w:t>//←初期値が指定されなかった要素は</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1, 2, 3, </w:t>
            </w:r>
            <w:r w:rsidRPr="00982E0B">
              <w:rPr>
                <w:rFonts w:hint="eastAsia"/>
                <w:color w:val="FF0000"/>
              </w:rPr>
              <w:t>0, 0</w:t>
            </w:r>
            <w:r w:rsidRPr="00982E0B">
              <w:rPr>
                <w:rFonts w:hint="eastAsia"/>
                <w:color w:val="00B050"/>
              </w:rPr>
              <w:t xml:space="preserve"> }</w:t>
            </w:r>
          </w:p>
        </w:tc>
      </w:tr>
    </w:tbl>
    <w:p w14:paraId="198B62A0" w14:textId="50126CFA" w:rsidR="00982E0B" w:rsidRDefault="00982E0B" w:rsidP="00982E0B">
      <w:pPr>
        <w:pStyle w:val="a9"/>
        <w:spacing w:beforeLines="50" w:before="180"/>
        <w:ind w:firstLine="283"/>
      </w:pPr>
      <w:r>
        <w:rPr>
          <w:rFonts w:hint="eastAsia"/>
        </w:rPr>
        <w:t>この仕様に基づき、ゼロクリアした配列を用意した場合は、初期値を一つも書かずに初期化を指定するだけでよい。</w:t>
      </w:r>
    </w:p>
    <w:p w14:paraId="135343B5" w14:textId="35998C57" w:rsidR="00982E0B" w:rsidRDefault="00982E0B" w:rsidP="00982E0B">
      <w:pPr>
        <w:pStyle w:val="a9"/>
        <w:keepNext/>
        <w:widowControl/>
        <w:spacing w:beforeLines="50" w:before="180"/>
        <w:ind w:firstLineChars="0" w:firstLine="0"/>
      </w:pPr>
      <w:r>
        <w:t>例：</w:t>
      </w:r>
      <w:r>
        <w:rPr>
          <w:rFonts w:hint="eastAsia"/>
        </w:rPr>
        <w:t>配列要素をすべて</w:t>
      </w:r>
      <w:r>
        <w:rPr>
          <w:rFonts w:hint="eastAsia"/>
        </w:rPr>
        <w:t xml:space="preserve"> 0</w:t>
      </w:r>
      <w:r>
        <w:t xml:space="preserve"> </w:t>
      </w:r>
      <w:r>
        <w:t>で初期化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2E0B" w14:paraId="572BA723" w14:textId="77777777" w:rsidTr="009D6B6C">
        <w:tc>
          <w:tcPr>
            <w:tcW w:w="8494" w:type="dxa"/>
          </w:tcPr>
          <w:p w14:paraId="05ACF47A" w14:textId="3BCEAA55" w:rsidR="00982E0B" w:rsidRDefault="00982E0B" w:rsidP="00982E0B">
            <w:pPr>
              <w:pStyle w:val="2-"/>
            </w:pPr>
            <w:proofErr w:type="spellStart"/>
            <w:r>
              <w:t>i</w:t>
            </w:r>
            <w:r>
              <w:rPr>
                <w:rFonts w:hint="eastAsia"/>
              </w:rPr>
              <w:t>nt</w:t>
            </w:r>
            <w:proofErr w:type="spellEnd"/>
            <w:r>
              <w:rPr>
                <w:rFonts w:hint="eastAsia"/>
              </w:rPr>
              <w:t xml:space="preserve"> </w:t>
            </w:r>
            <w:proofErr w:type="spellStart"/>
            <w:r>
              <w:t>arr</w:t>
            </w:r>
            <w:proofErr w:type="spellEnd"/>
            <w:r>
              <w:t xml:space="preserve">[5] = </w:t>
            </w:r>
            <w:r w:rsidRPr="00982E0B">
              <w:rPr>
                <w:color w:val="FF0000"/>
              </w:rPr>
              <w:t>{}</w:t>
            </w:r>
            <w:r>
              <w:t xml:space="preserve">; </w:t>
            </w:r>
            <w:r w:rsidRPr="00982E0B">
              <w:rPr>
                <w:color w:val="00B050"/>
              </w:rPr>
              <w:t>//←初期値</w:t>
            </w:r>
            <w:r>
              <w:rPr>
                <w:color w:val="00B050"/>
              </w:rPr>
              <w:t>を一つも指定しなければ、全ての要素が</w:t>
            </w:r>
            <w:r w:rsidRPr="00982E0B">
              <w:rPr>
                <w:rFonts w:hint="eastAsia"/>
                <w:color w:val="00B050"/>
              </w:rPr>
              <w:t xml:space="preserve"> 0 になる　</w:t>
            </w:r>
            <w:r w:rsidRPr="00982E0B">
              <w:rPr>
                <w:rFonts w:hint="eastAsia"/>
                <w:color w:val="FF0000"/>
              </w:rPr>
              <w:t>⇒</w:t>
            </w:r>
            <w:r w:rsidRPr="00982E0B">
              <w:rPr>
                <w:rFonts w:hint="eastAsia"/>
                <w:color w:val="00B050"/>
              </w:rPr>
              <w:t xml:space="preserve"> {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 xml:space="preserve">, </w:t>
            </w:r>
            <w:r w:rsidRPr="00982E0B">
              <w:rPr>
                <w:color w:val="FF0000"/>
              </w:rPr>
              <w:t>0</w:t>
            </w:r>
            <w:r w:rsidRPr="00982E0B">
              <w:rPr>
                <w:rFonts w:hint="eastAsia"/>
                <w:color w:val="FF0000"/>
              </w:rPr>
              <w:t>,</w:t>
            </w:r>
            <w:r w:rsidRPr="00982E0B">
              <w:rPr>
                <w:rFonts w:hint="eastAsia"/>
                <w:color w:val="00B050"/>
              </w:rPr>
              <w:t xml:space="preserve"> </w:t>
            </w:r>
            <w:r w:rsidRPr="00982E0B">
              <w:rPr>
                <w:rFonts w:hint="eastAsia"/>
                <w:color w:val="FF0000"/>
              </w:rPr>
              <w:t>0, 0</w:t>
            </w:r>
            <w:r w:rsidRPr="00982E0B">
              <w:rPr>
                <w:rFonts w:hint="eastAsia"/>
                <w:color w:val="00B050"/>
              </w:rPr>
              <w:t xml:space="preserve"> }</w:t>
            </w:r>
          </w:p>
        </w:tc>
      </w:tr>
    </w:tbl>
    <w:p w14:paraId="44A72A9D" w14:textId="39FCB83A" w:rsidR="00E3190D" w:rsidRDefault="00F63C5E" w:rsidP="00E3190D">
      <w:pPr>
        <w:pStyle w:val="2"/>
      </w:pPr>
      <w:bookmarkStart w:id="4" w:name="_Toc378843776"/>
      <w:r>
        <w:rPr>
          <w:rFonts w:hint="eastAsia"/>
        </w:rPr>
        <w:lastRenderedPageBreak/>
        <w:t>#define</w:t>
      </w:r>
      <w:r w:rsidR="00E3190D">
        <w:t>マクロ</w:t>
      </w:r>
      <w:r w:rsidR="00F05B90">
        <w:t>の</w:t>
      </w:r>
      <w:r w:rsidR="00D65351">
        <w:rPr>
          <w:rFonts w:hint="eastAsia"/>
        </w:rPr>
        <w:t>活用</w:t>
      </w:r>
      <w:bookmarkEnd w:id="4"/>
    </w:p>
    <w:p w14:paraId="0912D8C5" w14:textId="5C34AB8C" w:rsidR="003C029A" w:rsidRDefault="003C029A" w:rsidP="003C029A">
      <w:pPr>
        <w:pStyle w:val="3"/>
      </w:pPr>
      <w:bookmarkStart w:id="5" w:name="_Toc378843777"/>
      <w:r>
        <w:rPr>
          <w:rFonts w:hint="eastAsia"/>
        </w:rPr>
        <w:t>便利な「定義済みマクロ」</w:t>
      </w:r>
      <w:bookmarkEnd w:id="5"/>
    </w:p>
    <w:p w14:paraId="266FA52E" w14:textId="4ADAB754" w:rsidR="00E65F6B" w:rsidRDefault="003C029A" w:rsidP="00E65F6B">
      <w:pPr>
        <w:pStyle w:val="aa"/>
        <w:keepNext/>
        <w:widowControl/>
        <w:ind w:left="447" w:firstLine="283"/>
      </w:pPr>
      <w:r>
        <w:t>まず、</w:t>
      </w:r>
      <w:r>
        <w:rPr>
          <w:rFonts w:hint="eastAsia"/>
        </w:rPr>
        <w:t xml:space="preserve">Visual C++ </w:t>
      </w:r>
      <w:r>
        <w:rPr>
          <w:rFonts w:hint="eastAsia"/>
        </w:rPr>
        <w:t>で使用可能な定義済みマクロを紹介する。</w:t>
      </w:r>
      <w:r w:rsidR="00E65F6B">
        <w:rPr>
          <w:rFonts w:hint="eastAsia"/>
        </w:rPr>
        <w:t>ゲームプログラミングでも特に有用なマクロを赤字で示す。</w:t>
      </w:r>
    </w:p>
    <w:p w14:paraId="487C2957" w14:textId="0D7E7B37" w:rsidR="00E65F6B" w:rsidRDefault="00E65F6B" w:rsidP="00E65F6B">
      <w:pPr>
        <w:pStyle w:val="aa"/>
        <w:keepNext/>
        <w:widowControl/>
        <w:ind w:left="447" w:firstLine="283"/>
      </w:pPr>
      <w:r>
        <w:t>なお、</w:t>
      </w:r>
      <w:r>
        <w:rPr>
          <w:rFonts w:hint="eastAsia"/>
        </w:rPr>
        <w:t>説明内容は、</w:t>
      </w:r>
      <w:r>
        <w:rPr>
          <w:rFonts w:hint="eastAsia"/>
        </w:rPr>
        <w:t xml:space="preserve">Visual </w:t>
      </w:r>
      <w:proofErr w:type="spellStart"/>
      <w:r>
        <w:rPr>
          <w:rFonts w:hint="eastAsia"/>
        </w:rPr>
        <w:t>Stduio</w:t>
      </w:r>
      <w:proofErr w:type="spellEnd"/>
      <w:r>
        <w:rPr>
          <w:rFonts w:hint="eastAsia"/>
        </w:rPr>
        <w:t xml:space="preserve"> 2013 </w:t>
      </w:r>
      <w:r>
        <w:rPr>
          <w:rFonts w:hint="eastAsia"/>
        </w:rPr>
        <w:t>の</w:t>
      </w:r>
      <w:r>
        <w:rPr>
          <w:rFonts w:hint="eastAsia"/>
        </w:rPr>
        <w:t>Web</w:t>
      </w:r>
      <w:r>
        <w:rPr>
          <w:rFonts w:hint="eastAsia"/>
        </w:rPr>
        <w:t>ページからそのまま引用</w:t>
      </w:r>
      <w:r w:rsidR="007C724D">
        <w:rPr>
          <w:rFonts w:hint="eastAsia"/>
        </w:rPr>
        <w:t>。</w:t>
      </w:r>
      <w:r>
        <w:rPr>
          <w:rFonts w:hint="eastAsia"/>
        </w:rPr>
        <w:t>（</w:t>
      </w:r>
      <w:hyperlink r:id="rId19" w:history="1">
        <w:r w:rsidRPr="001E04E1">
          <w:rPr>
            <w:rStyle w:val="afff3"/>
          </w:rPr>
          <w:t>http://msdn.microsoft.com/ja-jp/library/b0084kay.aspx</w:t>
        </w:r>
      </w:hyperlink>
      <w:r>
        <w:rPr>
          <w:rFonts w:hint="eastAsia"/>
        </w:rPr>
        <w:t>）</w:t>
      </w:r>
    </w:p>
    <w:p w14:paraId="071247A7" w14:textId="3F720BFC" w:rsidR="003C029A" w:rsidRDefault="003C029A" w:rsidP="003C029A">
      <w:pPr>
        <w:pStyle w:val="aa"/>
        <w:keepNext/>
        <w:widowControl/>
        <w:spacing w:beforeLines="50" w:before="180"/>
        <w:ind w:leftChars="203" w:left="447" w:hangingChars="10" w:hanging="21"/>
      </w:pPr>
      <w:r>
        <w:t>【</w:t>
      </w:r>
      <w:r>
        <w:rPr>
          <w:rFonts w:hint="eastAsia"/>
        </w:rPr>
        <w:t>ANSI C</w:t>
      </w:r>
      <w:r w:rsidR="00E65F6B">
        <w:rPr>
          <w:rFonts w:hint="eastAsia"/>
        </w:rPr>
        <w:t>準拠の定義済みマクロ</w:t>
      </w:r>
      <w:r>
        <w:rPr>
          <w:rFonts w:hint="eastAsia"/>
        </w:rPr>
        <w:t>】</w:t>
      </w:r>
    </w:p>
    <w:p w14:paraId="0AB4984B" w14:textId="77777777" w:rsidR="007C724D" w:rsidRDefault="003C029A" w:rsidP="008C5CCB">
      <w:pPr>
        <w:pStyle w:val="affff4"/>
        <w:keepNext/>
        <w:widowControl/>
      </w:pPr>
      <w:r w:rsidRPr="00A041B8">
        <w:rPr>
          <w:color w:val="0070C0"/>
        </w:rPr>
        <w:t>__DATE__</w:t>
      </w:r>
      <w:r w:rsidRPr="003C029A">
        <w:t xml:space="preserve"> </w:t>
      </w:r>
      <w:r w:rsidRPr="003C029A">
        <w:tab/>
      </w:r>
      <w:r w:rsidRPr="003937E0">
        <w:tab/>
      </w:r>
      <w:r w:rsidR="007C724D" w:rsidRPr="007C724D">
        <w:rPr>
          <w:rFonts w:hint="eastAsia"/>
        </w:rPr>
        <w:t>現在のソース ファイルのコンパイル日付。</w:t>
      </w:r>
    </w:p>
    <w:p w14:paraId="5D53B4A2" w14:textId="354E8C9E" w:rsidR="003C029A" w:rsidRPr="00B444CB" w:rsidRDefault="007C724D" w:rsidP="00B444CB">
      <w:pPr>
        <w:pStyle w:val="afffff4"/>
      </w:pPr>
      <w:r w:rsidRPr="00B444CB">
        <w:rPr>
          <w:rFonts w:hint="eastAsia"/>
        </w:rPr>
        <w:t xml:space="preserve">日付は </w:t>
      </w:r>
      <w:proofErr w:type="spellStart"/>
      <w:r w:rsidRPr="00B444CB">
        <w:rPr>
          <w:rFonts w:hint="eastAsia"/>
        </w:rPr>
        <w:t>Mmm</w:t>
      </w:r>
      <w:proofErr w:type="spellEnd"/>
      <w:r w:rsidRPr="00B444CB">
        <w:rPr>
          <w:rFonts w:hint="eastAsia"/>
        </w:rPr>
        <w:t xml:space="preserve"> </w:t>
      </w:r>
      <w:proofErr w:type="spellStart"/>
      <w:r w:rsidRPr="00B444CB">
        <w:rPr>
          <w:rFonts w:hint="eastAsia"/>
        </w:rPr>
        <w:t>dd</w:t>
      </w:r>
      <w:proofErr w:type="spellEnd"/>
      <w:r w:rsidRPr="00B444CB">
        <w:rPr>
          <w:rFonts w:hint="eastAsia"/>
        </w:rPr>
        <w:t xml:space="preserve"> </w:t>
      </w:r>
      <w:proofErr w:type="spellStart"/>
      <w:r w:rsidRPr="00B444CB">
        <w:rPr>
          <w:rFonts w:hint="eastAsia"/>
        </w:rPr>
        <w:t>yyyy</w:t>
      </w:r>
      <w:proofErr w:type="spellEnd"/>
      <w:r w:rsidRPr="00B444CB">
        <w:rPr>
          <w:rFonts w:hint="eastAsia"/>
        </w:rPr>
        <w:t xml:space="preserve"> 形式のリテラル文字列です。 月の名前 </w:t>
      </w:r>
      <w:proofErr w:type="spellStart"/>
      <w:r w:rsidRPr="00B444CB">
        <w:rPr>
          <w:rFonts w:hint="eastAsia"/>
        </w:rPr>
        <w:t>Mmm</w:t>
      </w:r>
      <w:proofErr w:type="spellEnd"/>
      <w:r w:rsidRPr="00B444CB">
        <w:rPr>
          <w:rFonts w:hint="eastAsia"/>
        </w:rPr>
        <w:t xml:space="preserve"> は、TIME.H で宣言された </w:t>
      </w:r>
      <w:proofErr w:type="spellStart"/>
      <w:r w:rsidRPr="00B444CB">
        <w:rPr>
          <w:rFonts w:hint="eastAsia"/>
        </w:rPr>
        <w:t>asctime</w:t>
      </w:r>
      <w:proofErr w:type="spellEnd"/>
      <w:r w:rsidRPr="00B444CB">
        <w:rPr>
          <w:rFonts w:hint="eastAsia"/>
        </w:rPr>
        <w:t xml:space="preserve"> ライブラリ関数によって生成される日付のものと同じです。</w:t>
      </w:r>
    </w:p>
    <w:p w14:paraId="37D3D27B" w14:textId="77777777" w:rsidR="007C724D" w:rsidRDefault="003C029A" w:rsidP="008C5CCB">
      <w:pPr>
        <w:pStyle w:val="affff4"/>
        <w:keepNext/>
        <w:widowControl/>
      </w:pPr>
      <w:r w:rsidRPr="00A041B8">
        <w:rPr>
          <w:color w:val="FF0000"/>
        </w:rPr>
        <w:t>__FILE__</w:t>
      </w:r>
      <w:r w:rsidRPr="003937E0">
        <w:t xml:space="preserve"> </w:t>
      </w:r>
      <w:r w:rsidRPr="003937E0">
        <w:tab/>
      </w:r>
      <w:r w:rsidRPr="003937E0">
        <w:tab/>
      </w:r>
      <w:r w:rsidR="007C724D" w:rsidRPr="007C724D">
        <w:rPr>
          <w:rFonts w:hint="eastAsia"/>
        </w:rPr>
        <w:t>現在のソース ファイルの名前。</w:t>
      </w:r>
    </w:p>
    <w:p w14:paraId="312F3BA8" w14:textId="42D3EDB0" w:rsidR="003C029A" w:rsidRPr="00B444CB" w:rsidRDefault="007C724D" w:rsidP="00B444CB">
      <w:pPr>
        <w:pStyle w:val="afffff4"/>
      </w:pPr>
      <w:r w:rsidRPr="00B444CB">
        <w:rPr>
          <w:rFonts w:hint="eastAsia"/>
        </w:rPr>
        <w:t>__FILE__ は二重引用符で囲まれた文字列に展開されます。 ファイルへの完全なパスが表示されるようにするには、/FC (診断時のソース コード ファイルの完全パス) を使用します。</w:t>
      </w:r>
    </w:p>
    <w:p w14:paraId="487D4C1A" w14:textId="77777777" w:rsidR="008C5CCB" w:rsidRDefault="003C029A" w:rsidP="008C5CCB">
      <w:pPr>
        <w:pStyle w:val="affff4"/>
        <w:keepNext/>
        <w:widowControl/>
      </w:pPr>
      <w:r w:rsidRPr="00A041B8">
        <w:rPr>
          <w:color w:val="FF0000"/>
        </w:rPr>
        <w:t>__LINE__</w:t>
      </w:r>
      <w:r w:rsidRPr="003937E0">
        <w:t xml:space="preserve"> </w:t>
      </w:r>
      <w:r w:rsidRPr="003937E0">
        <w:tab/>
      </w:r>
      <w:r w:rsidRPr="003937E0">
        <w:tab/>
      </w:r>
      <w:r w:rsidR="008C5CCB" w:rsidRPr="008C5CCB">
        <w:rPr>
          <w:rFonts w:hint="eastAsia"/>
        </w:rPr>
        <w:t>現在のソース ファイルの行番号。</w:t>
      </w:r>
    </w:p>
    <w:p w14:paraId="2E982E0D" w14:textId="09DD6CF9" w:rsidR="003C029A" w:rsidRPr="00DF2C06" w:rsidRDefault="008C5CCB" w:rsidP="00B444CB">
      <w:pPr>
        <w:pStyle w:val="afffff4"/>
      </w:pPr>
      <w:r w:rsidRPr="00DF2C06">
        <w:rPr>
          <w:rFonts w:hint="eastAsia"/>
        </w:rPr>
        <w:t>行番号は 10 進数の整数定数です。 これは #line ディレクティブを使用して変更できます。</w:t>
      </w:r>
    </w:p>
    <w:p w14:paraId="75F41AAE" w14:textId="77777777" w:rsidR="008C5CCB" w:rsidRDefault="003C029A" w:rsidP="008C5CCB">
      <w:pPr>
        <w:pStyle w:val="affff4"/>
        <w:keepNext/>
        <w:widowControl/>
      </w:pPr>
      <w:r w:rsidRPr="00A041B8">
        <w:rPr>
          <w:color w:val="0070C0"/>
        </w:rPr>
        <w:t>__STDC__</w:t>
      </w:r>
      <w:r w:rsidRPr="003937E0">
        <w:t xml:space="preserve"> </w:t>
      </w:r>
      <w:r w:rsidRPr="003937E0">
        <w:tab/>
      </w:r>
      <w:r w:rsidRPr="003937E0">
        <w:tab/>
      </w:r>
      <w:r w:rsidR="008C5CCB" w:rsidRPr="008C5CCB">
        <w:rPr>
          <w:rFonts w:hint="eastAsia"/>
        </w:rPr>
        <w:t>ANSI C 標準への完全準拠。</w:t>
      </w:r>
    </w:p>
    <w:p w14:paraId="1F2B7800" w14:textId="365A2F73" w:rsidR="003C029A" w:rsidRPr="00DF2C06" w:rsidRDefault="008C5CCB" w:rsidP="00B444CB">
      <w:pPr>
        <w:pStyle w:val="afffff4"/>
      </w:pPr>
      <w:r w:rsidRPr="00DF2C06">
        <w:rPr>
          <w:rFonts w:hint="eastAsia"/>
        </w:rPr>
        <w:t>/</w:t>
      </w:r>
      <w:proofErr w:type="spellStart"/>
      <w:r w:rsidRPr="00DF2C06">
        <w:rPr>
          <w:rFonts w:hint="eastAsia"/>
        </w:rPr>
        <w:t>Za</w:t>
      </w:r>
      <w:proofErr w:type="spellEnd"/>
      <w:r w:rsidRPr="00DF2C06">
        <w:rPr>
          <w:rFonts w:hint="eastAsia"/>
        </w:rPr>
        <w:t xml:space="preserve"> コンパイラ オプションを指定している場合で、C++ コードをコンパイルしないときにのみ、整数定数 1 として定義されます。それ以外の場合は、定義されません。</w:t>
      </w:r>
    </w:p>
    <w:p w14:paraId="6BDE4D2E" w14:textId="77777777" w:rsidR="008C5CCB" w:rsidRDefault="00E65F6B" w:rsidP="008C5CCB">
      <w:pPr>
        <w:pStyle w:val="affff4"/>
        <w:keepNext/>
        <w:widowControl/>
      </w:pPr>
      <w:r w:rsidRPr="00A041B8">
        <w:rPr>
          <w:color w:val="0070C0"/>
        </w:rPr>
        <w:t>__TIME__</w:t>
      </w:r>
      <w:r w:rsidRPr="003937E0">
        <w:t xml:space="preserve"> </w:t>
      </w:r>
      <w:r w:rsidRPr="003937E0">
        <w:tab/>
      </w:r>
      <w:r w:rsidRPr="003937E0">
        <w:tab/>
      </w:r>
      <w:r w:rsidR="008C5CCB" w:rsidRPr="008C5CCB">
        <w:rPr>
          <w:rFonts w:hint="eastAsia"/>
        </w:rPr>
        <w:t>現在のソース ファイルの最新のコンパイル時間。</w:t>
      </w:r>
    </w:p>
    <w:p w14:paraId="56C983A5" w14:textId="4A43CC9B" w:rsidR="00E65F6B" w:rsidRPr="00DF2C06" w:rsidRDefault="008C5CCB" w:rsidP="00B444CB">
      <w:pPr>
        <w:pStyle w:val="afffff4"/>
      </w:pPr>
      <w:r w:rsidRPr="00DF2C06">
        <w:rPr>
          <w:rFonts w:hint="eastAsia"/>
        </w:rPr>
        <w:t xml:space="preserve">時間は </w:t>
      </w:r>
      <w:proofErr w:type="spellStart"/>
      <w:r w:rsidRPr="00DF2C06">
        <w:rPr>
          <w:rFonts w:hint="eastAsia"/>
        </w:rPr>
        <w:t>hh:mm:ss</w:t>
      </w:r>
      <w:proofErr w:type="spellEnd"/>
      <w:r w:rsidRPr="00DF2C06">
        <w:rPr>
          <w:rFonts w:hint="eastAsia"/>
        </w:rPr>
        <w:t xml:space="preserve"> 形式の文字列リテラルです。</w:t>
      </w:r>
    </w:p>
    <w:p w14:paraId="17EF9C46" w14:textId="77777777" w:rsidR="008C5CCB" w:rsidRDefault="003C029A" w:rsidP="00DF2C06">
      <w:pPr>
        <w:pStyle w:val="affff4"/>
        <w:keepNext/>
        <w:widowControl/>
      </w:pPr>
      <w:r w:rsidRPr="00A041B8">
        <w:rPr>
          <w:color w:val="FF0000"/>
        </w:rPr>
        <w:t xml:space="preserve">__TIMESTAMP__ </w:t>
      </w:r>
      <w:r w:rsidRPr="003937E0">
        <w:tab/>
      </w:r>
      <w:r w:rsidRPr="003937E0">
        <w:tab/>
      </w:r>
      <w:r w:rsidR="008C5CCB" w:rsidRPr="008C5CCB">
        <w:rPr>
          <w:rFonts w:hint="eastAsia"/>
        </w:rPr>
        <w:t>現在のソース</w:t>
      </w:r>
      <w:r w:rsidR="008C5CCB" w:rsidRPr="008C5CCB">
        <w:t xml:space="preserve"> </w:t>
      </w:r>
      <w:r w:rsidR="008C5CCB" w:rsidRPr="008C5CCB">
        <w:rPr>
          <w:rFonts w:hint="eastAsia"/>
        </w:rPr>
        <w:t>ファイルの最終更新日時</w:t>
      </w:r>
      <w:r w:rsidR="008C5CCB">
        <w:rPr>
          <w:rFonts w:hint="eastAsia"/>
        </w:rPr>
        <w:t>。</w:t>
      </w:r>
    </w:p>
    <w:p w14:paraId="61A75238" w14:textId="5E4AF781" w:rsidR="003C029A" w:rsidRPr="00DF2C06" w:rsidRDefault="008C5CCB" w:rsidP="00B444CB">
      <w:pPr>
        <w:pStyle w:val="afffff4"/>
      </w:pPr>
      <w:r w:rsidRPr="00DF2C06">
        <w:rPr>
          <w:rFonts w:hint="eastAsia"/>
        </w:rPr>
        <w:t>日時は</w:t>
      </w:r>
      <w:r w:rsidRPr="00DF2C06">
        <w:t xml:space="preserve"> </w:t>
      </w:r>
      <w:proofErr w:type="spellStart"/>
      <w:r w:rsidRPr="00DF2C06">
        <w:t>Ddd</w:t>
      </w:r>
      <w:proofErr w:type="spellEnd"/>
      <w:r w:rsidRPr="00DF2C06">
        <w:t xml:space="preserve"> </w:t>
      </w:r>
      <w:proofErr w:type="spellStart"/>
      <w:r w:rsidRPr="00DF2C06">
        <w:t>Mmm</w:t>
      </w:r>
      <w:proofErr w:type="spellEnd"/>
      <w:r w:rsidRPr="00DF2C06">
        <w:t xml:space="preserve"> Date </w:t>
      </w:r>
      <w:proofErr w:type="spellStart"/>
      <w:r w:rsidRPr="00DF2C06">
        <w:t>hh:mm:ss</w:t>
      </w:r>
      <w:proofErr w:type="spellEnd"/>
      <w:r w:rsidRPr="00DF2C06">
        <w:t xml:space="preserve"> </w:t>
      </w:r>
      <w:proofErr w:type="spellStart"/>
      <w:r w:rsidRPr="00DF2C06">
        <w:t>yyyy</w:t>
      </w:r>
      <w:proofErr w:type="spellEnd"/>
      <w:r w:rsidRPr="00DF2C06">
        <w:t xml:space="preserve"> </w:t>
      </w:r>
      <w:r w:rsidRPr="00DF2C06">
        <w:rPr>
          <w:rFonts w:hint="eastAsia"/>
        </w:rPr>
        <w:t>形式の文字列リテラルとして表記します。ここで、</w:t>
      </w:r>
      <w:proofErr w:type="spellStart"/>
      <w:r w:rsidRPr="00DF2C06">
        <w:t>Ddd</w:t>
      </w:r>
      <w:proofErr w:type="spellEnd"/>
      <w:r w:rsidRPr="00DF2C06">
        <w:t xml:space="preserve"> </w:t>
      </w:r>
      <w:r w:rsidRPr="00DF2C06">
        <w:rPr>
          <w:rFonts w:hint="eastAsia"/>
        </w:rPr>
        <w:t>は曜日の略称であり、</w:t>
      </w:r>
      <w:r w:rsidRPr="00DF2C06">
        <w:t xml:space="preserve">Date </w:t>
      </w:r>
      <w:r w:rsidRPr="00DF2C06">
        <w:rPr>
          <w:rFonts w:hint="eastAsia"/>
        </w:rPr>
        <w:t>は</w:t>
      </w:r>
      <w:r w:rsidRPr="00DF2C06">
        <w:t xml:space="preserve"> 1 </w:t>
      </w:r>
      <w:r w:rsidRPr="00DF2C06">
        <w:rPr>
          <w:rFonts w:hint="eastAsia"/>
        </w:rPr>
        <w:t>〜</w:t>
      </w:r>
      <w:r w:rsidRPr="00DF2C06">
        <w:t xml:space="preserve"> 31 </w:t>
      </w:r>
      <w:r w:rsidRPr="00DF2C06">
        <w:rPr>
          <w:rFonts w:hint="eastAsia"/>
        </w:rPr>
        <w:t>の整数です。</w:t>
      </w:r>
    </w:p>
    <w:p w14:paraId="06178EAB" w14:textId="4C00E4A7" w:rsidR="003C029A" w:rsidRDefault="003C029A" w:rsidP="003C029A">
      <w:pPr>
        <w:pStyle w:val="aa"/>
        <w:keepNext/>
        <w:widowControl/>
        <w:spacing w:beforeLines="50" w:before="180"/>
        <w:ind w:leftChars="203" w:left="447" w:hangingChars="10" w:hanging="21"/>
      </w:pPr>
      <w:r>
        <w:t>【</w:t>
      </w:r>
      <w:r>
        <w:t xml:space="preserve">Microsoft </w:t>
      </w:r>
      <w:r>
        <w:t>固有</w:t>
      </w:r>
      <w:r w:rsidR="00E65F6B">
        <w:t>の定義済み</w:t>
      </w:r>
      <w:r>
        <w:t>マクロ</w:t>
      </w:r>
      <w:r>
        <w:rPr>
          <w:rFonts w:hint="eastAsia"/>
        </w:rPr>
        <w:t>】</w:t>
      </w:r>
    </w:p>
    <w:p w14:paraId="2658ACAD" w14:textId="77777777" w:rsidR="00501216" w:rsidRDefault="00E65F6B" w:rsidP="00501216">
      <w:pPr>
        <w:pStyle w:val="affff4"/>
        <w:keepNext/>
        <w:widowControl/>
      </w:pPr>
      <w:r w:rsidRPr="00A041B8">
        <w:rPr>
          <w:color w:val="0070C0"/>
        </w:rPr>
        <w:t>_ATL_VER</w:t>
      </w:r>
      <w:r w:rsidRPr="003C029A">
        <w:t xml:space="preserve"> </w:t>
      </w:r>
      <w:r w:rsidRPr="003C029A">
        <w:tab/>
      </w:r>
      <w:r>
        <w:tab/>
      </w:r>
      <w:r w:rsidR="00501216" w:rsidRPr="00501216">
        <w:rPr>
          <w:rFonts w:hint="eastAsia"/>
        </w:rPr>
        <w:t>ATL バージョンを定義します。</w:t>
      </w:r>
    </w:p>
    <w:p w14:paraId="5C26BEA1" w14:textId="32E52039" w:rsidR="00E65F6B" w:rsidRPr="00501216" w:rsidRDefault="00501216" w:rsidP="00B444CB">
      <w:pPr>
        <w:pStyle w:val="afffff4"/>
      </w:pPr>
      <w:r w:rsidRPr="00501216">
        <w:rPr>
          <w:rFonts w:hint="eastAsia"/>
        </w:rPr>
        <w:t>Visual Studio 2012 では、_ATL_VER は 0x0B00 として定義されます。</w:t>
      </w:r>
    </w:p>
    <w:p w14:paraId="61D9AF9E" w14:textId="77777777" w:rsidR="00B444CB" w:rsidRDefault="003C029A" w:rsidP="00B444CB">
      <w:pPr>
        <w:pStyle w:val="affff4"/>
        <w:keepNext/>
        <w:widowControl/>
      </w:pPr>
      <w:r w:rsidRPr="00A041B8">
        <w:rPr>
          <w:color w:val="0070C0"/>
        </w:rPr>
        <w:t>_CHAR_UNSIGNED</w:t>
      </w:r>
      <w:r w:rsidRPr="003C029A">
        <w:t xml:space="preserve"> </w:t>
      </w:r>
      <w:r w:rsidRPr="003C029A">
        <w:tab/>
      </w:r>
      <w:r>
        <w:tab/>
      </w:r>
      <w:r w:rsidR="00B444CB" w:rsidRPr="00B444CB">
        <w:rPr>
          <w:rFonts w:hint="eastAsia"/>
        </w:rPr>
        <w:t>既定の char 型が unsigned になります。</w:t>
      </w:r>
    </w:p>
    <w:p w14:paraId="50C8DF1B" w14:textId="773330F0" w:rsidR="003C029A" w:rsidRPr="00B444CB" w:rsidRDefault="00B444CB" w:rsidP="00B444CB">
      <w:pPr>
        <w:pStyle w:val="afffff4"/>
      </w:pPr>
      <w:r w:rsidRPr="00B444CB">
        <w:rPr>
          <w:rFonts w:hint="eastAsia"/>
        </w:rPr>
        <w:t>/J を指定している場合に定義されます。</w:t>
      </w:r>
    </w:p>
    <w:p w14:paraId="59EC89C4" w14:textId="77777777" w:rsidR="00B444CB" w:rsidRDefault="00E65F6B" w:rsidP="00B444CB">
      <w:pPr>
        <w:pStyle w:val="affff4"/>
        <w:keepNext/>
        <w:widowControl/>
      </w:pPr>
      <w:r w:rsidRPr="00A041B8">
        <w:rPr>
          <w:color w:val="0070C0"/>
        </w:rPr>
        <w:t>__CLR_VER</w:t>
      </w:r>
      <w:r w:rsidRPr="003C029A">
        <w:t xml:space="preserve"> </w:t>
      </w:r>
      <w:r w:rsidRPr="003C029A">
        <w:tab/>
      </w:r>
      <w:r>
        <w:tab/>
      </w:r>
      <w:r w:rsidR="00B444CB" w:rsidRPr="00B444CB">
        <w:rPr>
          <w:rFonts w:hint="eastAsia"/>
        </w:rPr>
        <w:t>アプリケーションのコンパイル時に使用された共通言語ランタイムのバージョンを定義します。</w:t>
      </w:r>
    </w:p>
    <w:p w14:paraId="0E2005B6" w14:textId="390FF894" w:rsidR="00B444CB" w:rsidRPr="00B444CB" w:rsidRDefault="00B444CB" w:rsidP="00B444CB">
      <w:pPr>
        <w:pStyle w:val="afffff4"/>
      </w:pPr>
      <w:r w:rsidRPr="00B444CB">
        <w:rPr>
          <w:rFonts w:hint="eastAsia"/>
        </w:rPr>
        <w:t xml:space="preserve">返される値は次の形式になります。 </w:t>
      </w:r>
    </w:p>
    <w:p w14:paraId="7D87CFAF" w14:textId="572D4279" w:rsidR="00B444CB" w:rsidRPr="00B444CB" w:rsidRDefault="00970868" w:rsidP="00B444CB">
      <w:pPr>
        <w:pStyle w:val="afffff4"/>
      </w:pPr>
      <w:r>
        <w:t>「</w:t>
      </w:r>
      <w:proofErr w:type="spellStart"/>
      <w:r w:rsidR="00B444CB" w:rsidRPr="00B444CB">
        <w:t>Mmmbbbbb</w:t>
      </w:r>
      <w:proofErr w:type="spellEnd"/>
      <w:r w:rsidR="00B444CB" w:rsidRPr="00B444CB">
        <w:t xml:space="preserve"> </w:t>
      </w:r>
      <w:r>
        <w:t>」</w:t>
      </w:r>
    </w:p>
    <w:p w14:paraId="5E377218" w14:textId="5E47F13F" w:rsidR="00B444CB" w:rsidRPr="00B444CB" w:rsidRDefault="00B444CB" w:rsidP="00B444CB">
      <w:pPr>
        <w:pStyle w:val="afffff4"/>
      </w:pPr>
      <w:r w:rsidRPr="00B444CB">
        <w:rPr>
          <w:rFonts w:hint="eastAsia"/>
        </w:rPr>
        <w:t>指定項目</w:t>
      </w:r>
      <w:r w:rsidR="00970868">
        <w:rPr>
          <w:rFonts w:hint="eastAsia"/>
        </w:rPr>
        <w:t>：</w:t>
      </w:r>
    </w:p>
    <w:p w14:paraId="1020F6F0" w14:textId="2D58D760" w:rsidR="00B444CB" w:rsidRPr="00B444CB" w:rsidRDefault="00970868" w:rsidP="00B444CB">
      <w:pPr>
        <w:pStyle w:val="afffff4"/>
      </w:pPr>
      <w:r>
        <w:rPr>
          <w:rFonts w:hint="eastAsia"/>
        </w:rPr>
        <w:t>「</w:t>
      </w:r>
      <w:r w:rsidR="00B444CB" w:rsidRPr="00B444CB">
        <w:rPr>
          <w:rFonts w:hint="eastAsia"/>
        </w:rPr>
        <w:t>M</w:t>
      </w:r>
      <w:r>
        <w:rPr>
          <w:rFonts w:hint="eastAsia"/>
        </w:rPr>
        <w:t>」</w:t>
      </w:r>
      <w:r w:rsidR="00B444CB" w:rsidRPr="00B444CB">
        <w:rPr>
          <w:rFonts w:hint="eastAsia"/>
        </w:rPr>
        <w:t xml:space="preserve">はランタイムのメジャー バージョンです。  </w:t>
      </w:r>
    </w:p>
    <w:p w14:paraId="5BADFE19" w14:textId="3DFC7AC1" w:rsidR="00B444CB" w:rsidRPr="00B444CB" w:rsidRDefault="00970868" w:rsidP="00B444CB">
      <w:pPr>
        <w:pStyle w:val="afffff4"/>
      </w:pPr>
      <w:r>
        <w:rPr>
          <w:rFonts w:hint="eastAsia"/>
        </w:rPr>
        <w:t>「</w:t>
      </w:r>
      <w:r w:rsidR="00B444CB" w:rsidRPr="00B444CB">
        <w:rPr>
          <w:rFonts w:hint="eastAsia"/>
        </w:rPr>
        <w:t>mm</w:t>
      </w:r>
      <w:r>
        <w:rPr>
          <w:rFonts w:hint="eastAsia"/>
        </w:rPr>
        <w:t>」</w:t>
      </w:r>
      <w:r w:rsidR="00B444CB" w:rsidRPr="00B444CB">
        <w:rPr>
          <w:rFonts w:hint="eastAsia"/>
        </w:rPr>
        <w:t xml:space="preserve">はランタイムのマイナー バージョンです。  </w:t>
      </w:r>
    </w:p>
    <w:p w14:paraId="3CF9E5AA" w14:textId="533E4790" w:rsidR="00B444CB" w:rsidRPr="00B444CB" w:rsidRDefault="00970868" w:rsidP="00B444CB">
      <w:pPr>
        <w:pStyle w:val="afffff4"/>
      </w:pPr>
      <w:r>
        <w:rPr>
          <w:rFonts w:hint="eastAsia"/>
        </w:rPr>
        <w:t>「</w:t>
      </w:r>
      <w:proofErr w:type="spellStart"/>
      <w:r w:rsidR="00B444CB" w:rsidRPr="00B444CB">
        <w:rPr>
          <w:rFonts w:hint="eastAsia"/>
        </w:rPr>
        <w:t>bbbbb</w:t>
      </w:r>
      <w:proofErr w:type="spellEnd"/>
      <w:r>
        <w:rPr>
          <w:rFonts w:hint="eastAsia"/>
        </w:rPr>
        <w:t>」</w:t>
      </w:r>
      <w:r w:rsidR="00B444CB" w:rsidRPr="00B444CB">
        <w:rPr>
          <w:rFonts w:hint="eastAsia"/>
        </w:rPr>
        <w:t>はビルド番号です。</w:t>
      </w:r>
    </w:p>
    <w:p w14:paraId="38EA3451" w14:textId="77777777" w:rsidR="00136EDE" w:rsidRDefault="00E65F6B" w:rsidP="00136EDE">
      <w:pPr>
        <w:pStyle w:val="affff4"/>
        <w:keepNext/>
        <w:widowControl/>
      </w:pPr>
      <w:r w:rsidRPr="00A041B8">
        <w:rPr>
          <w:color w:val="0070C0"/>
        </w:rPr>
        <w:lastRenderedPageBreak/>
        <w:t>__</w:t>
      </w:r>
      <w:proofErr w:type="spellStart"/>
      <w:r w:rsidRPr="00A041B8">
        <w:rPr>
          <w:color w:val="0070C0"/>
        </w:rPr>
        <w:t>cplusplu_cli</w:t>
      </w:r>
      <w:proofErr w:type="spellEnd"/>
      <w:r w:rsidRPr="003C029A">
        <w:t xml:space="preserve"> </w:t>
      </w:r>
      <w:r w:rsidRPr="003C029A">
        <w:tab/>
      </w:r>
      <w:r>
        <w:tab/>
      </w:r>
      <w:r w:rsidR="00136EDE" w:rsidRPr="00136EDE">
        <w:rPr>
          <w:rFonts w:hint="eastAsia"/>
        </w:rPr>
        <w:t>/</w:t>
      </w:r>
      <w:proofErr w:type="spellStart"/>
      <w:r w:rsidR="00136EDE" w:rsidRPr="00136EDE">
        <w:rPr>
          <w:rFonts w:hint="eastAsia"/>
        </w:rPr>
        <w:t>clr</w:t>
      </w:r>
      <w:proofErr w:type="spellEnd"/>
      <w:r w:rsidR="00136EDE" w:rsidRPr="00136EDE">
        <w:rPr>
          <w:rFonts w:hint="eastAsia"/>
        </w:rPr>
        <w:t>、/</w:t>
      </w:r>
      <w:proofErr w:type="spellStart"/>
      <w:r w:rsidR="00136EDE" w:rsidRPr="00136EDE">
        <w:rPr>
          <w:rFonts w:hint="eastAsia"/>
        </w:rPr>
        <w:t>clr:pure</w:t>
      </w:r>
      <w:proofErr w:type="spellEnd"/>
      <w:r w:rsidR="00136EDE" w:rsidRPr="00136EDE">
        <w:rPr>
          <w:rFonts w:hint="eastAsia"/>
        </w:rPr>
        <w:t>、または /</w:t>
      </w:r>
      <w:proofErr w:type="spellStart"/>
      <w:r w:rsidR="00136EDE" w:rsidRPr="00136EDE">
        <w:rPr>
          <w:rFonts w:hint="eastAsia"/>
        </w:rPr>
        <w:t>clr:safe</w:t>
      </w:r>
      <w:proofErr w:type="spellEnd"/>
      <w:r w:rsidR="00136EDE" w:rsidRPr="00136EDE">
        <w:rPr>
          <w:rFonts w:hint="eastAsia"/>
        </w:rPr>
        <w:t xml:space="preserve"> を指定してコンパイルする場合に定義されます。</w:t>
      </w:r>
    </w:p>
    <w:p w14:paraId="76B8A0EB" w14:textId="350B81C1" w:rsidR="00E65F6B" w:rsidRDefault="00136EDE" w:rsidP="00136EDE">
      <w:pPr>
        <w:pStyle w:val="afffff4"/>
      </w:pPr>
      <w:r w:rsidRPr="00136EDE">
        <w:rPr>
          <w:rFonts w:hint="eastAsia"/>
        </w:rPr>
        <w:t>__</w:t>
      </w:r>
      <w:proofErr w:type="spellStart"/>
      <w:r w:rsidRPr="00136EDE">
        <w:rPr>
          <w:rFonts w:hint="eastAsia"/>
        </w:rPr>
        <w:t>cplusplus_cli</w:t>
      </w:r>
      <w:proofErr w:type="spellEnd"/>
      <w:r w:rsidRPr="00136EDE">
        <w:rPr>
          <w:rFonts w:hint="eastAsia"/>
        </w:rPr>
        <w:t xml:space="preserve"> の値は 200406 です。__</w:t>
      </w:r>
      <w:proofErr w:type="spellStart"/>
      <w:r w:rsidRPr="00136EDE">
        <w:rPr>
          <w:rFonts w:hint="eastAsia"/>
        </w:rPr>
        <w:t>cplusplus_cli</w:t>
      </w:r>
      <w:proofErr w:type="spellEnd"/>
      <w:r w:rsidRPr="00136EDE">
        <w:rPr>
          <w:rFonts w:hint="eastAsia"/>
        </w:rPr>
        <w:t xml:space="preserve"> は翻訳単位全体で有効になります。</w:t>
      </w:r>
    </w:p>
    <w:p w14:paraId="2E5BC21C" w14:textId="77777777" w:rsidR="00136EDE" w:rsidRDefault="00E65F6B" w:rsidP="00136EDE">
      <w:pPr>
        <w:pStyle w:val="affff4"/>
        <w:keepNext/>
        <w:widowControl/>
      </w:pPr>
      <w:r w:rsidRPr="00A041B8">
        <w:rPr>
          <w:color w:val="0070C0"/>
        </w:rPr>
        <w:t>__</w:t>
      </w:r>
      <w:proofErr w:type="spellStart"/>
      <w:r w:rsidRPr="00A041B8">
        <w:rPr>
          <w:color w:val="0070C0"/>
        </w:rPr>
        <w:t>cplusplu_winnt</w:t>
      </w:r>
      <w:proofErr w:type="spellEnd"/>
      <w:r w:rsidRPr="003C029A">
        <w:t xml:space="preserve"> </w:t>
      </w:r>
      <w:r w:rsidRPr="003C029A">
        <w:tab/>
      </w:r>
      <w:r>
        <w:tab/>
      </w:r>
      <w:r w:rsidR="00136EDE" w:rsidRPr="00136EDE">
        <w:rPr>
          <w:rFonts w:hint="eastAsia"/>
        </w:rPr>
        <w:t>/ZW オプションを使用してコンパイルする場合に定義されます。</w:t>
      </w:r>
    </w:p>
    <w:p w14:paraId="422FD21C" w14:textId="34BEFFBE" w:rsidR="00E65F6B" w:rsidRDefault="00136EDE" w:rsidP="00136EDE">
      <w:pPr>
        <w:pStyle w:val="afffff4"/>
      </w:pPr>
      <w:r w:rsidRPr="00136EDE">
        <w:rPr>
          <w:rFonts w:hint="eastAsia"/>
        </w:rPr>
        <w:t>__</w:t>
      </w:r>
      <w:proofErr w:type="spellStart"/>
      <w:r w:rsidRPr="00136EDE">
        <w:rPr>
          <w:rFonts w:hint="eastAsia"/>
        </w:rPr>
        <w:t>cplusplus_winrt</w:t>
      </w:r>
      <w:proofErr w:type="spellEnd"/>
      <w:r w:rsidRPr="00136EDE">
        <w:rPr>
          <w:rFonts w:hint="eastAsia"/>
        </w:rPr>
        <w:t xml:space="preserve"> の値は 201009 です。</w:t>
      </w:r>
    </w:p>
    <w:p w14:paraId="5BA97F62" w14:textId="77777777" w:rsidR="009B054D" w:rsidRDefault="00E65F6B" w:rsidP="009B054D">
      <w:pPr>
        <w:pStyle w:val="affff4"/>
        <w:keepNext/>
        <w:widowControl/>
      </w:pPr>
      <w:r w:rsidRPr="009B054D">
        <w:rPr>
          <w:color w:val="FF0000"/>
        </w:rPr>
        <w:t>__COUNTER__</w:t>
      </w:r>
      <w:r w:rsidRPr="003C029A">
        <w:t xml:space="preserve"> </w:t>
      </w:r>
      <w:r w:rsidRPr="003C029A">
        <w:tab/>
      </w:r>
      <w:r>
        <w:tab/>
      </w:r>
      <w:r w:rsidR="009B054D" w:rsidRPr="009B054D">
        <w:rPr>
          <w:rFonts w:hint="eastAsia"/>
        </w:rPr>
        <w:t>0 から始まる整数に展開されます。</w:t>
      </w:r>
    </w:p>
    <w:p w14:paraId="75F886AB" w14:textId="3094FF14" w:rsidR="00E65F6B" w:rsidRDefault="009B054D" w:rsidP="009B054D">
      <w:pPr>
        <w:pStyle w:val="afffff4"/>
      </w:pPr>
      <w:r w:rsidRPr="009B054D">
        <w:rPr>
          <w:rFonts w:hint="eastAsia"/>
        </w:rPr>
        <w:t>ソース ファイルで使用されるか、ソース ファイルのヘッダーに追加されるたびに 1 ずつ増えます。__COUNTER__ はプリコンパイル済みヘッダーを使用するときのその状態を記憶します。</w:t>
      </w:r>
    </w:p>
    <w:p w14:paraId="055F9AD4" w14:textId="79706BA4" w:rsidR="003C029A" w:rsidRDefault="003C029A" w:rsidP="003937E0">
      <w:pPr>
        <w:pStyle w:val="affff4"/>
      </w:pPr>
      <w:r w:rsidRPr="00A041B8">
        <w:rPr>
          <w:color w:val="FF0000"/>
        </w:rPr>
        <w:t>__</w:t>
      </w:r>
      <w:proofErr w:type="spellStart"/>
      <w:r w:rsidRPr="00A041B8">
        <w:rPr>
          <w:color w:val="FF0000"/>
        </w:rPr>
        <w:t>cplusplu</w:t>
      </w:r>
      <w:r w:rsidR="00E65F6B" w:rsidRPr="00A041B8">
        <w:rPr>
          <w:color w:val="FF0000"/>
        </w:rPr>
        <w:t>s</w:t>
      </w:r>
      <w:proofErr w:type="spellEnd"/>
      <w:r w:rsidRPr="003C029A">
        <w:rPr>
          <w:color w:val="0070C0"/>
        </w:rPr>
        <w:t xml:space="preserve"> </w:t>
      </w:r>
      <w:r w:rsidRPr="003C029A">
        <w:tab/>
      </w:r>
      <w:r>
        <w:tab/>
      </w:r>
      <w:r w:rsidR="00896605" w:rsidRPr="00896605">
        <w:rPr>
          <w:rFonts w:hint="eastAsia"/>
        </w:rPr>
        <w:t>C++ プログラムの場合にのみ定義されます。</w:t>
      </w:r>
    </w:p>
    <w:p w14:paraId="3FC37847" w14:textId="1CBB46A6" w:rsidR="003C029A" w:rsidRDefault="003C029A" w:rsidP="003937E0">
      <w:pPr>
        <w:pStyle w:val="affff4"/>
      </w:pPr>
      <w:r w:rsidRPr="00A041B8">
        <w:rPr>
          <w:color w:val="FF0000"/>
        </w:rPr>
        <w:t>__CPPRTTI</w:t>
      </w:r>
      <w:r w:rsidRPr="003C029A">
        <w:t xml:space="preserve"> </w:t>
      </w:r>
      <w:r w:rsidRPr="003C029A">
        <w:tab/>
      </w:r>
      <w:r>
        <w:tab/>
      </w:r>
      <w:r w:rsidR="00896605" w:rsidRPr="00896605">
        <w:rPr>
          <w:rFonts w:hint="eastAsia"/>
        </w:rPr>
        <w:t>/GR (ランタイムの型情報の有効化) を指定してコンパイルしたコードの場合に定義されます。</w:t>
      </w:r>
    </w:p>
    <w:p w14:paraId="48EA1DA6" w14:textId="57187ABB" w:rsidR="003C029A" w:rsidRDefault="003C029A" w:rsidP="003937E0">
      <w:pPr>
        <w:pStyle w:val="affff4"/>
      </w:pPr>
      <w:r w:rsidRPr="00896605">
        <w:rPr>
          <w:color w:val="FF0000"/>
        </w:rPr>
        <w:t>__CPPUNWIND</w:t>
      </w:r>
      <w:r w:rsidRPr="003C029A">
        <w:t xml:space="preserve"> </w:t>
      </w:r>
      <w:r w:rsidRPr="003C029A">
        <w:tab/>
      </w:r>
      <w:r>
        <w:tab/>
      </w:r>
      <w:r w:rsidR="00896605" w:rsidRPr="00896605">
        <w:rPr>
          <w:rFonts w:hint="eastAsia"/>
        </w:rPr>
        <w:t>/EH (例外処理モデル)  フラグのいずれかを使用してコンパイルしたコードの場合に定義されます。</w:t>
      </w:r>
    </w:p>
    <w:p w14:paraId="26645A3C" w14:textId="6102DC50" w:rsidR="00E65F6B" w:rsidRDefault="00E65F6B" w:rsidP="003937E0">
      <w:pPr>
        <w:pStyle w:val="affff4"/>
      </w:pPr>
      <w:r w:rsidRPr="00A041B8">
        <w:rPr>
          <w:color w:val="FF0000"/>
        </w:rPr>
        <w:t>_DEBUG</w:t>
      </w:r>
      <w:r w:rsidRPr="003C029A">
        <w:rPr>
          <w:color w:val="0070C0"/>
        </w:rPr>
        <w:t xml:space="preserve"> </w:t>
      </w:r>
      <w:r w:rsidRPr="003C029A">
        <w:tab/>
      </w:r>
      <w:r>
        <w:tab/>
      </w:r>
      <w:r w:rsidR="00896605" w:rsidRPr="00896605">
        <w:rPr>
          <w:rFonts w:hint="eastAsia"/>
        </w:rPr>
        <w:t>/</w:t>
      </w:r>
      <w:proofErr w:type="spellStart"/>
      <w:r w:rsidR="00896605" w:rsidRPr="00896605">
        <w:rPr>
          <w:rFonts w:hint="eastAsia"/>
        </w:rPr>
        <w:t>LDd</w:t>
      </w:r>
      <w:proofErr w:type="spellEnd"/>
      <w:r w:rsidR="00896605" w:rsidRPr="00896605">
        <w:rPr>
          <w:rFonts w:hint="eastAsia"/>
        </w:rPr>
        <w:t>、/</w:t>
      </w:r>
      <w:proofErr w:type="spellStart"/>
      <w:r w:rsidR="00896605" w:rsidRPr="00896605">
        <w:rPr>
          <w:rFonts w:hint="eastAsia"/>
        </w:rPr>
        <w:t>MDd</w:t>
      </w:r>
      <w:proofErr w:type="spellEnd"/>
      <w:r w:rsidR="00896605" w:rsidRPr="00896605">
        <w:rPr>
          <w:rFonts w:hint="eastAsia"/>
        </w:rPr>
        <w:t>、/</w:t>
      </w:r>
      <w:proofErr w:type="spellStart"/>
      <w:r w:rsidR="00896605" w:rsidRPr="00896605">
        <w:rPr>
          <w:rFonts w:hint="eastAsia"/>
        </w:rPr>
        <w:t>MTd</w:t>
      </w:r>
      <w:proofErr w:type="spellEnd"/>
      <w:r w:rsidR="00896605" w:rsidRPr="00896605">
        <w:rPr>
          <w:rFonts w:hint="eastAsia"/>
        </w:rPr>
        <w:t xml:space="preserve"> を使用してコンパイルする場合に定義されます。</w:t>
      </w:r>
    </w:p>
    <w:p w14:paraId="72E67015" w14:textId="30B429EF" w:rsidR="00E65F6B" w:rsidRDefault="00E65F6B" w:rsidP="00DB5F64">
      <w:pPr>
        <w:pStyle w:val="affff4"/>
      </w:pPr>
      <w:r w:rsidRPr="00896605">
        <w:rPr>
          <w:color w:val="FF0000"/>
        </w:rPr>
        <w:t>_DLL</w:t>
      </w:r>
      <w:r w:rsidRPr="003C029A">
        <w:t xml:space="preserve"> </w:t>
      </w:r>
      <w:r w:rsidRPr="003C029A">
        <w:tab/>
      </w:r>
      <w:r>
        <w:tab/>
      </w:r>
      <w:r w:rsidR="00896605" w:rsidRPr="00896605">
        <w:rPr>
          <w:rFonts w:hint="eastAsia"/>
        </w:rPr>
        <w:t>/MD または /</w:t>
      </w:r>
      <w:proofErr w:type="spellStart"/>
      <w:r w:rsidR="00896605" w:rsidRPr="00896605">
        <w:rPr>
          <w:rFonts w:hint="eastAsia"/>
        </w:rPr>
        <w:t>MDd</w:t>
      </w:r>
      <w:proofErr w:type="spellEnd"/>
      <w:r w:rsidR="00896605" w:rsidRPr="00896605">
        <w:rPr>
          <w:rFonts w:hint="eastAsia"/>
        </w:rPr>
        <w:t xml:space="preserve"> (マルチスレッド DLL) を指定した場合に定義されます。</w:t>
      </w:r>
    </w:p>
    <w:p w14:paraId="0D66CFFD" w14:textId="20F93B41" w:rsidR="00E65F6B" w:rsidRDefault="00E65F6B" w:rsidP="00DB5F64">
      <w:pPr>
        <w:pStyle w:val="affff4"/>
        <w:keepNext/>
        <w:widowControl/>
      </w:pPr>
      <w:r w:rsidRPr="00A041B8">
        <w:rPr>
          <w:color w:val="0070C0"/>
        </w:rPr>
        <w:t xml:space="preserve">__FUNCDNAME__ </w:t>
      </w:r>
      <w:r w:rsidRPr="003C029A">
        <w:tab/>
      </w:r>
      <w:r>
        <w:tab/>
      </w:r>
      <w:r w:rsidR="00DB5F64" w:rsidRPr="00DB5F64">
        <w:rPr>
          <w:rFonts w:hint="eastAsia"/>
        </w:rPr>
        <w:t>外側の関数の装飾名を文字列として定義します。</w:t>
      </w:r>
    </w:p>
    <w:p w14:paraId="3394A916" w14:textId="23EBD4EA" w:rsidR="00DB5F64" w:rsidRDefault="00DB5F64" w:rsidP="00DB5F64">
      <w:pPr>
        <w:pStyle w:val="afffff4"/>
      </w:pPr>
      <w:r w:rsidRPr="00DB5F64">
        <w:rPr>
          <w:rFonts w:hint="eastAsia"/>
        </w:rPr>
        <w:t>関数でのみ有効です。/EP または /P コンパイラ オプションを使用する場合、__FUNCDNAME__ は展開されません。</w:t>
      </w:r>
    </w:p>
    <w:p w14:paraId="59E3A798" w14:textId="77777777" w:rsidR="00DB5F64" w:rsidRDefault="00E65F6B" w:rsidP="00DB5F64">
      <w:pPr>
        <w:pStyle w:val="affff4"/>
        <w:keepNext/>
        <w:widowControl/>
      </w:pPr>
      <w:r w:rsidRPr="00A041B8">
        <w:rPr>
          <w:color w:val="FF0000"/>
        </w:rPr>
        <w:t>__FUNCSIG__</w:t>
      </w:r>
      <w:r w:rsidRPr="003C029A">
        <w:rPr>
          <w:color w:val="0070C0"/>
        </w:rPr>
        <w:t xml:space="preserve"> </w:t>
      </w:r>
      <w:r w:rsidRPr="003C029A">
        <w:tab/>
      </w:r>
      <w:r>
        <w:tab/>
      </w:r>
      <w:r w:rsidR="00DB5F64" w:rsidRPr="00DB5F64">
        <w:rPr>
          <w:rFonts w:hint="eastAsia"/>
        </w:rPr>
        <w:t>外側の関数のシグネチャを文字列として定義します。</w:t>
      </w:r>
    </w:p>
    <w:p w14:paraId="50124BFF" w14:textId="77777777" w:rsidR="00DB5F64" w:rsidRDefault="00DB5F64" w:rsidP="00DB5F64">
      <w:pPr>
        <w:pStyle w:val="afffff4"/>
      </w:pPr>
      <w:r w:rsidRPr="00DB5F64">
        <w:rPr>
          <w:rFonts w:hint="eastAsia"/>
        </w:rPr>
        <w:t>関数でのみ有効です。/EP または /P コンパイラ オプションを使用する場合、__FUNCSIG__ は展開されません。</w:t>
      </w:r>
    </w:p>
    <w:p w14:paraId="3C45E837" w14:textId="3E6A7A8E" w:rsidR="00E65F6B" w:rsidRDefault="00DB5F64" w:rsidP="00DB5F64">
      <w:pPr>
        <w:pStyle w:val="afffff4"/>
      </w:pPr>
      <w:r w:rsidRPr="00DB5F64">
        <w:rPr>
          <w:rFonts w:hint="eastAsia"/>
        </w:rPr>
        <w:t>64 ビット オペレーティング システムでは、既定の呼び出し規約は __</w:t>
      </w:r>
      <w:proofErr w:type="spellStart"/>
      <w:r w:rsidRPr="00DB5F64">
        <w:rPr>
          <w:rFonts w:hint="eastAsia"/>
        </w:rPr>
        <w:t>cdecl</w:t>
      </w:r>
      <w:proofErr w:type="spellEnd"/>
      <w:r w:rsidRPr="00DB5F64">
        <w:rPr>
          <w:rFonts w:hint="eastAsia"/>
        </w:rPr>
        <w:t xml:space="preserve"> です。</w:t>
      </w:r>
    </w:p>
    <w:p w14:paraId="38777447" w14:textId="77777777" w:rsidR="00EF4004" w:rsidRDefault="00E65F6B" w:rsidP="00A66609">
      <w:pPr>
        <w:pStyle w:val="affff4"/>
        <w:keepNext/>
        <w:widowControl/>
      </w:pPr>
      <w:r w:rsidRPr="00A041B8">
        <w:rPr>
          <w:color w:val="FF0000"/>
        </w:rPr>
        <w:t>__FUNCTION__</w:t>
      </w:r>
      <w:r w:rsidRPr="003C029A">
        <w:rPr>
          <w:color w:val="0070C0"/>
        </w:rPr>
        <w:t xml:space="preserve"> </w:t>
      </w:r>
      <w:r w:rsidRPr="003C029A">
        <w:tab/>
      </w:r>
      <w:r>
        <w:tab/>
      </w:r>
      <w:r w:rsidR="00EF4004" w:rsidRPr="00EF4004">
        <w:rPr>
          <w:rFonts w:hint="eastAsia"/>
        </w:rPr>
        <w:t>外側の関数の非装飾名を文字列として定義します。</w:t>
      </w:r>
    </w:p>
    <w:p w14:paraId="60EA4E82" w14:textId="59B48FA6" w:rsidR="00E65F6B" w:rsidRDefault="00EF4004" w:rsidP="00EF4004">
      <w:pPr>
        <w:pStyle w:val="afffff4"/>
      </w:pPr>
      <w:r w:rsidRPr="00EF4004">
        <w:rPr>
          <w:rFonts w:hint="eastAsia"/>
        </w:rPr>
        <w:t>関数でのみ有効です。/EP または /P コンパイラ オプションを使用する場合、__FUNCTION__ は展開されません。</w:t>
      </w:r>
    </w:p>
    <w:p w14:paraId="17D2CAD7" w14:textId="7F7681AC" w:rsidR="00E65F6B" w:rsidRDefault="00E65F6B" w:rsidP="003937E0">
      <w:pPr>
        <w:pStyle w:val="affff4"/>
      </w:pPr>
      <w:r w:rsidRPr="00A72D4D">
        <w:rPr>
          <w:color w:val="FF0000"/>
        </w:rPr>
        <w:t>_INTEGRAL_MAX_BITS</w:t>
      </w:r>
      <w:r w:rsidRPr="00A041B8">
        <w:rPr>
          <w:color w:val="0070C0"/>
        </w:rPr>
        <w:t xml:space="preserve"> </w:t>
      </w:r>
      <w:r w:rsidRPr="003C029A">
        <w:tab/>
      </w:r>
      <w:r>
        <w:tab/>
      </w:r>
      <w:r w:rsidR="00A72D4D" w:rsidRPr="00A72D4D">
        <w:rPr>
          <w:rFonts w:hint="eastAsia"/>
        </w:rPr>
        <w:t>整数型の最大サイズ (ビット単位) をレポートします。</w:t>
      </w:r>
    </w:p>
    <w:p w14:paraId="58804BAF" w14:textId="64CEB377" w:rsidR="003C029A" w:rsidRDefault="003C029A" w:rsidP="003937E0">
      <w:pPr>
        <w:pStyle w:val="affff4"/>
      </w:pPr>
      <w:r w:rsidRPr="00A041B8">
        <w:rPr>
          <w:color w:val="0070C0"/>
        </w:rPr>
        <w:t>_</w:t>
      </w:r>
      <w:r w:rsidR="00E65F6B" w:rsidRPr="00A041B8">
        <w:rPr>
          <w:color w:val="0070C0"/>
        </w:rPr>
        <w:t>M_ALPHA</w:t>
      </w:r>
      <w:r w:rsidRPr="00A041B8">
        <w:rPr>
          <w:color w:val="0070C0"/>
        </w:rPr>
        <w:t xml:space="preserve"> </w:t>
      </w:r>
      <w:r w:rsidRPr="003C029A">
        <w:tab/>
      </w:r>
      <w:r>
        <w:tab/>
      </w:r>
      <w:r w:rsidR="00934784" w:rsidRPr="00934784">
        <w:rPr>
          <w:rFonts w:hint="eastAsia"/>
        </w:rPr>
        <w:t>DEC ALPHA プラットフォームの場合に定義されます (サポート終了)。</w:t>
      </w:r>
    </w:p>
    <w:p w14:paraId="61D52997" w14:textId="6D9E7B44" w:rsidR="00E65F6B" w:rsidRDefault="00E65F6B" w:rsidP="003937E0">
      <w:pPr>
        <w:pStyle w:val="affff4"/>
      </w:pPr>
      <w:r w:rsidRPr="00A041B8">
        <w:rPr>
          <w:color w:val="0070C0"/>
        </w:rPr>
        <w:t>_M_AMD64</w:t>
      </w:r>
      <w:r w:rsidRPr="003C029A">
        <w:t xml:space="preserve"> </w:t>
      </w:r>
      <w:r w:rsidRPr="003C029A">
        <w:tab/>
      </w:r>
      <w:r>
        <w:tab/>
      </w:r>
      <w:r w:rsidR="00934784" w:rsidRPr="00934784">
        <w:rPr>
          <w:rFonts w:hint="eastAsia"/>
        </w:rPr>
        <w:t>x64 プロセッサの場合に定義されます。</w:t>
      </w:r>
    </w:p>
    <w:p w14:paraId="49A977E5" w14:textId="40AA2DCE" w:rsidR="00E65F6B" w:rsidRDefault="00E65F6B" w:rsidP="003937E0">
      <w:pPr>
        <w:pStyle w:val="affff4"/>
      </w:pPr>
      <w:r w:rsidRPr="00A041B8">
        <w:rPr>
          <w:color w:val="0070C0"/>
        </w:rPr>
        <w:t>_M_CEE</w:t>
      </w:r>
      <w:r w:rsidRPr="003C029A">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の任意の形式 (/</w:t>
      </w:r>
      <w:proofErr w:type="spellStart"/>
      <w:r w:rsidR="00970868" w:rsidRPr="00970868">
        <w:rPr>
          <w:rFonts w:hint="eastAsia"/>
        </w:rPr>
        <w:t>clr:oldSyntax</w:t>
      </w:r>
      <w:proofErr w:type="spellEnd"/>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など) を使用するコンパイルの場合に定義されます。</w:t>
      </w:r>
    </w:p>
    <w:p w14:paraId="79278A3A" w14:textId="064143DC" w:rsidR="00E65F6B" w:rsidRDefault="00E65F6B" w:rsidP="003937E0">
      <w:pPr>
        <w:pStyle w:val="affff4"/>
      </w:pPr>
      <w:r w:rsidRPr="00846CAD">
        <w:rPr>
          <w:color w:val="0070C0"/>
        </w:rPr>
        <w:t>_M_CEE_PURE</w:t>
      </w:r>
      <w:r w:rsidRPr="003C029A">
        <w:t xml:space="preserve"> </w:t>
      </w:r>
      <w:r w:rsidRPr="003C029A">
        <w:tab/>
      </w:r>
      <w:r>
        <w:tab/>
      </w:r>
      <w:r w:rsidR="00970868" w:rsidRPr="00970868">
        <w:rPr>
          <w:rFonts w:hint="eastAsia"/>
        </w:rPr>
        <w:t>/</w:t>
      </w:r>
      <w:proofErr w:type="spellStart"/>
      <w:r w:rsidR="00970868" w:rsidRPr="00970868">
        <w:rPr>
          <w:rFonts w:hint="eastAsia"/>
        </w:rPr>
        <w:t>clr:pure</w:t>
      </w:r>
      <w:proofErr w:type="spellEnd"/>
      <w:r w:rsidR="00970868" w:rsidRPr="00970868">
        <w:rPr>
          <w:rFonts w:hint="eastAsia"/>
        </w:rPr>
        <w:t xml:space="preserve"> を使用するコンパイルの場合に定義されます。</w:t>
      </w:r>
    </w:p>
    <w:p w14:paraId="7CEECD20" w14:textId="2FBED494" w:rsidR="00E65F6B" w:rsidRDefault="00E65F6B" w:rsidP="003937E0">
      <w:pPr>
        <w:pStyle w:val="affff4"/>
      </w:pPr>
      <w:r w:rsidRPr="00846CAD">
        <w:rPr>
          <w:color w:val="0070C0"/>
        </w:rPr>
        <w:t>_M_CEE_SAFE</w:t>
      </w:r>
      <w:r w:rsidRPr="003C029A">
        <w:t xml:space="preserve"> </w:t>
      </w:r>
      <w:r w:rsidRPr="003C029A">
        <w:tab/>
      </w:r>
      <w:r>
        <w:tab/>
      </w:r>
      <w:r w:rsidR="00970868" w:rsidRPr="00970868">
        <w:rPr>
          <w:rFonts w:hint="eastAsia"/>
        </w:rPr>
        <w:t>/</w:t>
      </w:r>
      <w:proofErr w:type="spellStart"/>
      <w:r w:rsidR="00970868" w:rsidRPr="00970868">
        <w:rPr>
          <w:rFonts w:hint="eastAsia"/>
        </w:rPr>
        <w:t>clr:safe</w:t>
      </w:r>
      <w:proofErr w:type="spellEnd"/>
      <w:r w:rsidR="00970868" w:rsidRPr="00970868">
        <w:rPr>
          <w:rFonts w:hint="eastAsia"/>
        </w:rPr>
        <w:t xml:space="preserve"> を使用するコンパイルの場合に定義されます。</w:t>
      </w:r>
    </w:p>
    <w:p w14:paraId="3A1CB451" w14:textId="0865D01D" w:rsidR="00E65F6B" w:rsidRDefault="00E65F6B" w:rsidP="00751505">
      <w:pPr>
        <w:pStyle w:val="affff4"/>
        <w:keepNext/>
        <w:widowControl/>
      </w:pPr>
      <w:r w:rsidRPr="00846CAD">
        <w:rPr>
          <w:color w:val="0070C0"/>
        </w:rPr>
        <w:lastRenderedPageBreak/>
        <w:t>_M_IX86</w:t>
      </w:r>
      <w:r w:rsidRPr="003C029A">
        <w:t xml:space="preserve"> </w:t>
      </w:r>
      <w:r w:rsidRPr="003C029A">
        <w:tab/>
      </w:r>
      <w:r>
        <w:tab/>
      </w:r>
      <w:r w:rsidR="00970868" w:rsidRPr="00970868">
        <w:rPr>
          <w:rFonts w:hint="eastAsia"/>
        </w:rPr>
        <w:t>x86 プロセッサの場合に定義されます。x64 プロセッサの場合には定義しません。</w:t>
      </w:r>
    </w:p>
    <w:p w14:paraId="5A5C249B" w14:textId="2133E0D8" w:rsidR="00751505" w:rsidRDefault="00751505" w:rsidP="00751505">
      <w:pPr>
        <w:pStyle w:val="afffff4"/>
      </w:pPr>
      <w:r w:rsidRPr="00751505">
        <w:rPr>
          <w:rFonts w:hint="eastAsia"/>
        </w:rPr>
        <w:t>M_IX86 = 600</w:t>
      </w:r>
      <w:r>
        <w:t xml:space="preserve"> </w:t>
      </w:r>
      <w:r w:rsidRPr="00751505">
        <w:rPr>
          <w:rFonts w:hint="eastAsia"/>
        </w:rPr>
        <w:t>(既定</w:t>
      </w:r>
      <w:r>
        <w:rPr>
          <w:rFonts w:hint="eastAsia"/>
        </w:rPr>
        <w:t>)</w:t>
      </w:r>
    </w:p>
    <w:p w14:paraId="439EAA54" w14:textId="77777777" w:rsidR="00751505" w:rsidRPr="00751505" w:rsidRDefault="00751505" w:rsidP="00751505">
      <w:pPr>
        <w:pStyle w:val="afffff4"/>
      </w:pPr>
      <w:r w:rsidRPr="00751505">
        <w:rPr>
          <w:rFonts w:hint="eastAsia"/>
        </w:rPr>
        <w:t xml:space="preserve">  ビルドオプション = Blend (/GB)</w:t>
      </w:r>
    </w:p>
    <w:p w14:paraId="11A5CAB5" w14:textId="77777777" w:rsidR="00751505" w:rsidRDefault="00751505" w:rsidP="00751505">
      <w:pPr>
        <w:pStyle w:val="afffff4"/>
      </w:pPr>
      <w:r w:rsidRPr="00751505">
        <w:rPr>
          <w:rFonts w:hint="eastAsia"/>
        </w:rPr>
        <w:t xml:space="preserve">  </w:t>
      </w:r>
      <w:r>
        <w:rPr>
          <w:rFonts w:hint="eastAsia"/>
        </w:rPr>
        <w:t>※</w:t>
      </w:r>
      <w:r w:rsidRPr="00751505">
        <w:rPr>
          <w:rFonts w:hint="eastAsia"/>
        </w:rPr>
        <w:t>将来のコンパイラは、最も優先度の高いプロセッサを反映する</w:t>
      </w:r>
    </w:p>
    <w:p w14:paraId="2151DAD8" w14:textId="08E1C0D5" w:rsidR="00751505" w:rsidRPr="00751505" w:rsidRDefault="00751505" w:rsidP="00751505">
      <w:pPr>
        <w:pStyle w:val="afffff4"/>
      </w:pPr>
      <w:r w:rsidRPr="00751505">
        <w:rPr>
          <w:rFonts w:hint="eastAsia"/>
        </w:rPr>
        <w:t xml:space="preserve">  </w:t>
      </w:r>
      <w:r>
        <w:rPr>
          <w:rFonts w:hint="eastAsia"/>
        </w:rPr>
        <w:t xml:space="preserve">　</w:t>
      </w:r>
      <w:r w:rsidRPr="00751505">
        <w:rPr>
          <w:rFonts w:hint="eastAsia"/>
        </w:rPr>
        <w:t>別の値を</w:t>
      </w:r>
      <w:r>
        <w:rPr>
          <w:rFonts w:hint="eastAsia"/>
        </w:rPr>
        <w:t>規定に</w:t>
      </w:r>
      <w:r w:rsidRPr="00751505">
        <w:rPr>
          <w:rFonts w:hint="eastAsia"/>
        </w:rPr>
        <w:t>出力する予定です</w:t>
      </w:r>
    </w:p>
    <w:p w14:paraId="38F925D8" w14:textId="77777777" w:rsidR="00751505" w:rsidRPr="00751505" w:rsidRDefault="00751505" w:rsidP="00751505">
      <w:pPr>
        <w:pStyle w:val="afffff4"/>
      </w:pPr>
      <w:r w:rsidRPr="00751505">
        <w:t xml:space="preserve">_M_IX86 = 500   </w:t>
      </w:r>
    </w:p>
    <w:p w14:paraId="492DAB55" w14:textId="77777777" w:rsidR="00751505" w:rsidRPr="00751505" w:rsidRDefault="00751505" w:rsidP="00751505">
      <w:pPr>
        <w:pStyle w:val="afffff4"/>
      </w:pPr>
      <w:r w:rsidRPr="00751505">
        <w:rPr>
          <w:rFonts w:hint="eastAsia"/>
        </w:rPr>
        <w:t xml:space="preserve">  ビルドオプション = Pentium (/G5)</w:t>
      </w:r>
    </w:p>
    <w:p w14:paraId="7812A9E0" w14:textId="77777777" w:rsidR="00751505" w:rsidRPr="00751505" w:rsidRDefault="00751505" w:rsidP="00751505">
      <w:pPr>
        <w:pStyle w:val="afffff4"/>
      </w:pPr>
      <w:r w:rsidRPr="00751505">
        <w:t>_M_IX86 = 600</w:t>
      </w:r>
    </w:p>
    <w:p w14:paraId="7F0BF9F2" w14:textId="77777777" w:rsidR="00751505" w:rsidRPr="00751505" w:rsidRDefault="00751505" w:rsidP="00751505">
      <w:pPr>
        <w:pStyle w:val="afffff4"/>
      </w:pPr>
      <w:r w:rsidRPr="00751505">
        <w:rPr>
          <w:rFonts w:hint="eastAsia"/>
        </w:rPr>
        <w:t xml:space="preserve">  ビルドオプション = Pentium Pro、Pentium II、Pentium III (/G6)</w:t>
      </w:r>
    </w:p>
    <w:p w14:paraId="0980B79F" w14:textId="77777777" w:rsidR="00751505" w:rsidRPr="00751505" w:rsidRDefault="00751505" w:rsidP="00751505">
      <w:pPr>
        <w:pStyle w:val="afffff4"/>
      </w:pPr>
      <w:r w:rsidRPr="00751505">
        <w:t>_M_IX86 = 300</w:t>
      </w:r>
    </w:p>
    <w:p w14:paraId="2A11083C" w14:textId="77777777" w:rsidR="00751505" w:rsidRPr="00751505" w:rsidRDefault="00751505" w:rsidP="00751505">
      <w:pPr>
        <w:pStyle w:val="afffff4"/>
      </w:pPr>
      <w:r w:rsidRPr="00751505">
        <w:rPr>
          <w:rFonts w:hint="eastAsia"/>
        </w:rPr>
        <w:t xml:space="preserve">  ビルドオプション = 80386 (/G3)</w:t>
      </w:r>
    </w:p>
    <w:p w14:paraId="6A75A57C" w14:textId="77777777" w:rsidR="00751505" w:rsidRPr="00751505" w:rsidRDefault="00751505" w:rsidP="00751505">
      <w:pPr>
        <w:pStyle w:val="afffff4"/>
      </w:pPr>
      <w:r w:rsidRPr="00751505">
        <w:t xml:space="preserve">_M_IX86 = 400 </w:t>
      </w:r>
    </w:p>
    <w:p w14:paraId="3E5A6F06" w14:textId="77777777" w:rsidR="00751505" w:rsidRPr="00970868" w:rsidRDefault="00751505" w:rsidP="00751505">
      <w:pPr>
        <w:pStyle w:val="afffff4"/>
      </w:pPr>
      <w:r w:rsidRPr="00751505">
        <w:rPr>
          <w:rFonts w:hint="eastAsia"/>
        </w:rPr>
        <w:t xml:space="preserve">  ビルドオプション = 80486 (G4)</w:t>
      </w:r>
    </w:p>
    <w:p w14:paraId="7A3E5B91" w14:textId="48D34DF8" w:rsidR="00E65F6B" w:rsidRDefault="00E65F6B" w:rsidP="003937E0">
      <w:pPr>
        <w:pStyle w:val="affff4"/>
      </w:pPr>
      <w:r w:rsidRPr="00846CAD">
        <w:rPr>
          <w:color w:val="0070C0"/>
        </w:rPr>
        <w:t>_M_IA64</w:t>
      </w:r>
      <w:r w:rsidRPr="003C029A">
        <w:t xml:space="preserve"> </w:t>
      </w:r>
      <w:r w:rsidRPr="003C029A">
        <w:tab/>
      </w:r>
      <w:r>
        <w:tab/>
      </w:r>
      <w:r w:rsidR="00970868" w:rsidRPr="00970868">
        <w:rPr>
          <w:rFonts w:hint="eastAsia"/>
        </w:rPr>
        <w:t>Itanium プロセッサ ファミリの 64 ビット プロセッサの場合に定義されます。</w:t>
      </w:r>
    </w:p>
    <w:p w14:paraId="34C0F21E" w14:textId="1162188D" w:rsidR="00E65F6B" w:rsidRDefault="00E65F6B" w:rsidP="00970868">
      <w:pPr>
        <w:pStyle w:val="affff4"/>
        <w:keepNext/>
        <w:widowControl/>
      </w:pPr>
      <w:r w:rsidRPr="00846CAD">
        <w:rPr>
          <w:color w:val="0070C0"/>
        </w:rPr>
        <w:t>_M_ARM_FP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13710756" w14:textId="1CCA62AE" w:rsidR="00970868" w:rsidRDefault="00970868" w:rsidP="00970868">
      <w:pPr>
        <w:pStyle w:val="afffff4"/>
      </w:pPr>
      <w:r w:rsidRPr="00970868">
        <w:rPr>
          <w:rFonts w:hint="eastAsia"/>
        </w:rPr>
        <w:t>/arch オプションが指定されていない場合は 30 ～ 39。ARM の既定のアーキテクチャ (VFPv3) が使用されたことを示します。</w:t>
      </w:r>
    </w:p>
    <w:p w14:paraId="64D816E6" w14:textId="5E354259" w:rsidR="00970868" w:rsidRDefault="00970868" w:rsidP="00970868">
      <w:pPr>
        <w:pStyle w:val="afffff4"/>
      </w:pPr>
      <w:r w:rsidRPr="00970868">
        <w:rPr>
          <w:rFonts w:hint="eastAsia"/>
        </w:rPr>
        <w:t>/arch:VFPv4 が使用された場合は 40 ～ 49。</w:t>
      </w:r>
    </w:p>
    <w:p w14:paraId="49720083" w14:textId="77777777" w:rsidR="00970868" w:rsidRDefault="00E65F6B" w:rsidP="00970868">
      <w:pPr>
        <w:pStyle w:val="affff4"/>
        <w:keepNext/>
        <w:widowControl/>
      </w:pPr>
      <w:r w:rsidRPr="00970868">
        <w:rPr>
          <w:color w:val="FF0000"/>
        </w:rPr>
        <w:t>_M_IX86_FP</w:t>
      </w:r>
      <w:r w:rsidRPr="003C029A">
        <w:t xml:space="preserve"> </w:t>
      </w:r>
      <w:r w:rsidRPr="003C029A">
        <w:tab/>
      </w:r>
      <w:r>
        <w:tab/>
      </w:r>
      <w:r w:rsidR="00970868" w:rsidRPr="00970868">
        <w:rPr>
          <w:rFonts w:hint="eastAsia"/>
        </w:rPr>
        <w:t>どの /arch コンパイラ オプションが使用されたかを示す値に展開されます。</w:t>
      </w:r>
    </w:p>
    <w:p w14:paraId="2E7FE771" w14:textId="77777777" w:rsidR="00970868" w:rsidRDefault="00970868" w:rsidP="00970868">
      <w:pPr>
        <w:pStyle w:val="afffff4"/>
      </w:pPr>
      <w:r w:rsidRPr="00970868">
        <w:rPr>
          <w:rFonts w:hint="eastAsia"/>
        </w:rPr>
        <w:t>/arch:IA32 が使用された場合は 0。</w:t>
      </w:r>
    </w:p>
    <w:p w14:paraId="1CB21E35" w14:textId="77777777" w:rsidR="00970868" w:rsidRDefault="00970868" w:rsidP="00970868">
      <w:pPr>
        <w:pStyle w:val="afffff4"/>
      </w:pPr>
      <w:r w:rsidRPr="00970868">
        <w:rPr>
          <w:rFonts w:hint="eastAsia"/>
        </w:rPr>
        <w:t>/</w:t>
      </w:r>
      <w:proofErr w:type="spellStart"/>
      <w:r w:rsidRPr="00970868">
        <w:rPr>
          <w:rFonts w:hint="eastAsia"/>
        </w:rPr>
        <w:t>arch:SSE</w:t>
      </w:r>
      <w:proofErr w:type="spellEnd"/>
      <w:r w:rsidRPr="00970868">
        <w:rPr>
          <w:rFonts w:hint="eastAsia"/>
        </w:rPr>
        <w:t xml:space="preserve"> を使用した場合は 1。</w:t>
      </w:r>
    </w:p>
    <w:p w14:paraId="32CCDDA4" w14:textId="77777777" w:rsidR="00970868" w:rsidRDefault="00970868" w:rsidP="00970868">
      <w:pPr>
        <w:pStyle w:val="afffff4"/>
      </w:pPr>
      <w:r w:rsidRPr="00970868">
        <w:rPr>
          <w:rFonts w:hint="eastAsia"/>
        </w:rPr>
        <w:t>/arch:SSE2 が使用された場合は 2。</w:t>
      </w:r>
    </w:p>
    <w:p w14:paraId="691537F2" w14:textId="7E30E699" w:rsidR="00E65F6B" w:rsidRDefault="00970868" w:rsidP="00970868">
      <w:pPr>
        <w:pStyle w:val="afffff4"/>
      </w:pPr>
      <w:r w:rsidRPr="00970868">
        <w:rPr>
          <w:rFonts w:hint="eastAsia"/>
        </w:rPr>
        <w:t>/arch を指定しなかった場合は、これが既定値になります。</w:t>
      </w:r>
    </w:p>
    <w:p w14:paraId="454BC934" w14:textId="1DED5201" w:rsidR="00E65F6B" w:rsidRDefault="00E65F6B" w:rsidP="003937E0">
      <w:pPr>
        <w:pStyle w:val="affff4"/>
      </w:pPr>
      <w:r w:rsidRPr="00846CAD">
        <w:rPr>
          <w:color w:val="0070C0"/>
        </w:rPr>
        <w:t>_M_MPPC</w:t>
      </w:r>
      <w:r w:rsidRPr="003C029A">
        <w:t xml:space="preserve"> </w:t>
      </w:r>
      <w:r w:rsidRPr="003C029A">
        <w:tab/>
      </w:r>
      <w:r>
        <w:tab/>
      </w:r>
      <w:r w:rsidR="00970868" w:rsidRPr="00970868">
        <w:rPr>
          <w:rFonts w:hint="eastAsia"/>
        </w:rPr>
        <w:t>Power Macintosh プラットフォームの場合に定義されます (サポート終了)。</w:t>
      </w:r>
    </w:p>
    <w:p w14:paraId="0772AFBA" w14:textId="5EDEBFA4" w:rsidR="00E65F6B" w:rsidRDefault="00E65F6B" w:rsidP="003937E0">
      <w:pPr>
        <w:pStyle w:val="affff4"/>
      </w:pPr>
      <w:r w:rsidRPr="00846CAD">
        <w:rPr>
          <w:color w:val="0070C0"/>
        </w:rPr>
        <w:t>_M_MRX000</w:t>
      </w:r>
      <w:r w:rsidRPr="003C029A">
        <w:t xml:space="preserve"> </w:t>
      </w:r>
      <w:r w:rsidRPr="003C029A">
        <w:tab/>
      </w:r>
      <w:r>
        <w:tab/>
      </w:r>
      <w:r w:rsidR="00970868" w:rsidRPr="00970868">
        <w:rPr>
          <w:rFonts w:hint="eastAsia"/>
        </w:rPr>
        <w:t>MIPS プラットフォームの場合に定義されます (サポート終了)。</w:t>
      </w:r>
    </w:p>
    <w:p w14:paraId="11C5B53E" w14:textId="0137F855" w:rsidR="00E65F6B" w:rsidRDefault="00E65F6B" w:rsidP="003937E0">
      <w:pPr>
        <w:pStyle w:val="affff4"/>
      </w:pPr>
      <w:r w:rsidRPr="00846CAD">
        <w:rPr>
          <w:color w:val="0070C0"/>
        </w:rPr>
        <w:t>_M_PPC</w:t>
      </w:r>
      <w:r w:rsidRPr="003C029A">
        <w:t xml:space="preserve"> </w:t>
      </w:r>
      <w:r w:rsidRPr="003C029A">
        <w:tab/>
      </w:r>
      <w:r>
        <w:tab/>
      </w:r>
      <w:r w:rsidR="00970868" w:rsidRPr="00970868">
        <w:rPr>
          <w:rFonts w:hint="eastAsia"/>
        </w:rPr>
        <w:t>PowerPC プラットフォームの場合に定義されます (サポート終了)。</w:t>
      </w:r>
    </w:p>
    <w:p w14:paraId="55CC3242" w14:textId="7278F921" w:rsidR="00E65F6B" w:rsidRDefault="00E65F6B" w:rsidP="003937E0">
      <w:pPr>
        <w:pStyle w:val="affff4"/>
      </w:pPr>
      <w:r w:rsidRPr="00846CAD">
        <w:rPr>
          <w:color w:val="0070C0"/>
        </w:rPr>
        <w:t>_M_X64</w:t>
      </w:r>
      <w:r w:rsidRPr="003C029A">
        <w:t xml:space="preserve"> </w:t>
      </w:r>
      <w:r w:rsidRPr="003C029A">
        <w:tab/>
      </w:r>
      <w:r>
        <w:tab/>
      </w:r>
      <w:r w:rsidR="00970868" w:rsidRPr="00970868">
        <w:rPr>
          <w:rFonts w:hint="eastAsia"/>
        </w:rPr>
        <w:t>x64 プロセッサの場合に定義されます。</w:t>
      </w:r>
    </w:p>
    <w:p w14:paraId="4CE4655F" w14:textId="50409C3E" w:rsidR="003C029A" w:rsidRDefault="003C029A" w:rsidP="003937E0">
      <w:pPr>
        <w:pStyle w:val="affff4"/>
      </w:pPr>
      <w:r w:rsidRPr="00846CAD">
        <w:rPr>
          <w:color w:val="FF0000"/>
        </w:rPr>
        <w:t>_</w:t>
      </w:r>
      <w:r w:rsidR="004B481F" w:rsidRPr="00846CAD">
        <w:rPr>
          <w:color w:val="FF0000"/>
        </w:rPr>
        <w:t>MANAGED</w:t>
      </w:r>
      <w:r w:rsidRPr="003C029A">
        <w:rPr>
          <w:color w:val="0070C0"/>
        </w:rPr>
        <w:t xml:space="preserve"> </w:t>
      </w:r>
      <w:r w:rsidRPr="003C029A">
        <w:tab/>
      </w:r>
      <w:r>
        <w:tab/>
      </w:r>
      <w:r w:rsidR="00970868" w:rsidRPr="00970868">
        <w:rPr>
          <w:rFonts w:hint="eastAsia"/>
        </w:rPr>
        <w:t>/</w:t>
      </w:r>
      <w:proofErr w:type="spellStart"/>
      <w:r w:rsidR="00970868" w:rsidRPr="00970868">
        <w:rPr>
          <w:rFonts w:hint="eastAsia"/>
        </w:rPr>
        <w:t>clr</w:t>
      </w:r>
      <w:proofErr w:type="spellEnd"/>
      <w:r w:rsidR="00970868" w:rsidRPr="00970868">
        <w:rPr>
          <w:rFonts w:hint="eastAsia"/>
        </w:rPr>
        <w:t xml:space="preserve"> を指定している場合に 1 として定義されます。</w:t>
      </w:r>
    </w:p>
    <w:p w14:paraId="48739D12" w14:textId="77777777" w:rsidR="00970868" w:rsidRDefault="003C029A" w:rsidP="00970868">
      <w:pPr>
        <w:pStyle w:val="affff4"/>
        <w:keepNext/>
        <w:widowControl/>
      </w:pPr>
      <w:r w:rsidRPr="00846CAD">
        <w:rPr>
          <w:color w:val="0070C0"/>
        </w:rPr>
        <w:t>_</w:t>
      </w:r>
      <w:r w:rsidR="004B481F" w:rsidRPr="00846CAD">
        <w:rPr>
          <w:color w:val="0070C0"/>
        </w:rPr>
        <w:t>MFC_VER</w:t>
      </w:r>
      <w:r w:rsidRPr="003C029A">
        <w:t xml:space="preserve"> </w:t>
      </w:r>
      <w:r w:rsidRPr="003C029A">
        <w:tab/>
      </w:r>
      <w:r>
        <w:tab/>
      </w:r>
      <w:r w:rsidR="00970868" w:rsidRPr="00970868">
        <w:rPr>
          <w:rFonts w:hint="eastAsia"/>
        </w:rPr>
        <w:t>MFC バージョンを定義します。</w:t>
      </w:r>
    </w:p>
    <w:p w14:paraId="7111BD75" w14:textId="27845E12" w:rsidR="003C029A" w:rsidRDefault="00970868" w:rsidP="00970868">
      <w:pPr>
        <w:pStyle w:val="afffff4"/>
      </w:pPr>
      <w:r w:rsidRPr="00970868">
        <w:rPr>
          <w:rFonts w:hint="eastAsia"/>
        </w:rPr>
        <w:t>たとえば、Visual Studio 2012 では、_MFC_VER は 0x0B00 として定義されます。</w:t>
      </w:r>
    </w:p>
    <w:p w14:paraId="17550DFE" w14:textId="77777777" w:rsidR="00970868" w:rsidRDefault="004B481F" w:rsidP="00970868">
      <w:pPr>
        <w:pStyle w:val="affff4"/>
        <w:keepNext/>
        <w:widowControl/>
      </w:pPr>
      <w:r w:rsidRPr="00846CAD">
        <w:rPr>
          <w:color w:val="0070C0"/>
        </w:rPr>
        <w:t>_MSC_BUILD</w:t>
      </w:r>
      <w:r w:rsidRPr="003C029A">
        <w:t xml:space="preserve"> </w:t>
      </w:r>
      <w:r w:rsidRPr="003C029A">
        <w:tab/>
      </w:r>
      <w:r>
        <w:tab/>
      </w:r>
      <w:r w:rsidR="00970868" w:rsidRPr="00970868">
        <w:rPr>
          <w:rFonts w:hint="eastAsia"/>
        </w:rPr>
        <w:t>コンパイラのバージョン番号のリビジョン番号部分に評価されます。</w:t>
      </w:r>
    </w:p>
    <w:p w14:paraId="62265270" w14:textId="3506873D" w:rsidR="004B481F" w:rsidRDefault="00970868" w:rsidP="00970868">
      <w:pPr>
        <w:pStyle w:val="afffff4"/>
      </w:pPr>
      <w:r w:rsidRPr="00970868">
        <w:rPr>
          <w:rFonts w:hint="eastAsia"/>
        </w:rPr>
        <w:t>リビジョン番号はピリオド区切りのバージョン番号の 4 番目の部分です。 たとえば、Visual C++ コンパイラのバージョン番号が 15.00.20706.01 ある場合、_MSC_BUILD マクロは 1 に評価されます。</w:t>
      </w:r>
    </w:p>
    <w:p w14:paraId="0D55D042" w14:textId="77777777" w:rsidR="00E3058C" w:rsidRDefault="00B9475F" w:rsidP="003937E0">
      <w:pPr>
        <w:pStyle w:val="affff4"/>
      </w:pPr>
      <w:r w:rsidRPr="00846CAD">
        <w:rPr>
          <w:color w:val="0070C0"/>
        </w:rPr>
        <w:t>_MSC_EXTENSIONS</w:t>
      </w:r>
      <w:r w:rsidRPr="003C029A">
        <w:t xml:space="preserve"> </w:t>
      </w:r>
      <w:r w:rsidRPr="003C029A">
        <w:tab/>
      </w:r>
      <w:r>
        <w:tab/>
      </w:r>
      <w:r w:rsidR="00E3058C" w:rsidRPr="00E3058C">
        <w:rPr>
          <w:rFonts w:hint="eastAsia"/>
        </w:rPr>
        <w:t>/</w:t>
      </w:r>
      <w:proofErr w:type="spellStart"/>
      <w:r w:rsidR="00E3058C" w:rsidRPr="00E3058C">
        <w:rPr>
          <w:rFonts w:hint="eastAsia"/>
        </w:rPr>
        <w:t>Ze</w:t>
      </w:r>
      <w:proofErr w:type="spellEnd"/>
      <w:r w:rsidR="00E3058C" w:rsidRPr="00E3058C">
        <w:rPr>
          <w:rFonts w:hint="eastAsia"/>
        </w:rPr>
        <w:t xml:space="preserve"> コンパイラ オプション (既定) を使用してコンパ</w:t>
      </w:r>
      <w:r w:rsidR="00E3058C" w:rsidRPr="00E3058C">
        <w:rPr>
          <w:rFonts w:hint="eastAsia"/>
        </w:rPr>
        <w:lastRenderedPageBreak/>
        <w:t>イルする場合に定義されます。</w:t>
      </w:r>
    </w:p>
    <w:p w14:paraId="68D0F93C" w14:textId="75F1AE61" w:rsidR="00B9475F" w:rsidRDefault="00E3058C" w:rsidP="00E3058C">
      <w:pPr>
        <w:pStyle w:val="afffff4"/>
      </w:pPr>
      <w:r w:rsidRPr="00E3058C">
        <w:rPr>
          <w:rFonts w:hint="eastAsia"/>
        </w:rPr>
        <w:t>その値は定義されると 1 になります。</w:t>
      </w:r>
    </w:p>
    <w:p w14:paraId="75824704" w14:textId="77777777" w:rsidR="00E3058C" w:rsidRDefault="00B9475F" w:rsidP="00E3058C">
      <w:pPr>
        <w:pStyle w:val="affff4"/>
        <w:keepNext/>
        <w:widowControl/>
      </w:pPr>
      <w:r w:rsidRPr="00846CAD">
        <w:rPr>
          <w:color w:val="0070C0"/>
        </w:rPr>
        <w:t>_MSC_FULL_VER</w:t>
      </w:r>
      <w:r w:rsidRPr="003C029A">
        <w:t xml:space="preserve"> </w:t>
      </w:r>
      <w:r w:rsidRPr="003C029A">
        <w:tab/>
      </w:r>
      <w:r>
        <w:tab/>
      </w:r>
      <w:r w:rsidR="00E3058C" w:rsidRPr="00E3058C">
        <w:rPr>
          <w:rFonts w:hint="eastAsia"/>
        </w:rPr>
        <w:t>コンパイラのバージョン番号のメジャー番号、マイナー番号、ビルド番号の部分に評価されます。</w:t>
      </w:r>
    </w:p>
    <w:p w14:paraId="39551F56" w14:textId="77777777" w:rsidR="00E3058C" w:rsidRDefault="00E3058C" w:rsidP="00E3058C">
      <w:pPr>
        <w:pStyle w:val="afffff4"/>
      </w:pPr>
      <w:r w:rsidRPr="00E3058C">
        <w:rPr>
          <w:rFonts w:hint="eastAsia"/>
        </w:rPr>
        <w:t>メジャー番号はピリオド区切りのバージョン番号の最初の部分、</w:t>
      </w:r>
    </w:p>
    <w:p w14:paraId="439D06E0" w14:textId="77777777" w:rsidR="00E3058C" w:rsidRDefault="00E3058C" w:rsidP="00E3058C">
      <w:pPr>
        <w:pStyle w:val="afffff4"/>
      </w:pPr>
      <w:r w:rsidRPr="00E3058C">
        <w:rPr>
          <w:rFonts w:hint="eastAsia"/>
        </w:rPr>
        <w:t>マイナー番号は 2 番目の部分、</w:t>
      </w:r>
    </w:p>
    <w:p w14:paraId="5E886DC3" w14:textId="77777777" w:rsidR="00E3058C" w:rsidRDefault="00E3058C" w:rsidP="00E3058C">
      <w:pPr>
        <w:pStyle w:val="afffff4"/>
      </w:pPr>
      <w:r w:rsidRPr="00E3058C">
        <w:rPr>
          <w:rFonts w:hint="eastAsia"/>
        </w:rPr>
        <w:t>ビルド番号は 3 番目の部分です。</w:t>
      </w:r>
    </w:p>
    <w:p w14:paraId="28FED7CE" w14:textId="77777777" w:rsidR="00E3058C" w:rsidRDefault="00E3058C" w:rsidP="00E3058C">
      <w:pPr>
        <w:pStyle w:val="afffff4"/>
      </w:pPr>
      <w:r w:rsidRPr="00E3058C">
        <w:rPr>
          <w:rFonts w:hint="eastAsia"/>
        </w:rPr>
        <w:t>たとえば、Visual C++ コンパイラのバージョン番号が 15.00.20706.01 ある場合、_MSC_FULL_VER マクロは 150020706 に評価されます。</w:t>
      </w:r>
    </w:p>
    <w:p w14:paraId="33F65913" w14:textId="32C34132" w:rsidR="00B9475F" w:rsidRDefault="00E3058C" w:rsidP="00E3058C">
      <w:pPr>
        <w:pStyle w:val="afffff4"/>
      </w:pPr>
      <w:r w:rsidRPr="00E3058C">
        <w:rPr>
          <w:rFonts w:hint="eastAsia"/>
        </w:rPr>
        <w:t>コマンド ラインで「cl /?」と入力すると、コンパイラのバージョン番号が表示されます。</w:t>
      </w:r>
    </w:p>
    <w:p w14:paraId="02272707" w14:textId="77777777" w:rsidR="00E3058C" w:rsidRDefault="00046665" w:rsidP="00E3058C">
      <w:pPr>
        <w:pStyle w:val="affff4"/>
        <w:keepNext/>
        <w:widowControl/>
      </w:pPr>
      <w:r w:rsidRPr="00846CAD">
        <w:rPr>
          <w:color w:val="FF0000"/>
        </w:rPr>
        <w:t>_MSC_VER</w:t>
      </w:r>
      <w:r w:rsidRPr="003C029A">
        <w:t xml:space="preserve"> </w:t>
      </w:r>
      <w:r w:rsidRPr="003C029A">
        <w:tab/>
      </w:r>
      <w:r>
        <w:tab/>
      </w:r>
      <w:r w:rsidR="00E3058C" w:rsidRPr="00E3058C">
        <w:rPr>
          <w:rFonts w:hint="eastAsia"/>
        </w:rPr>
        <w:t>コンパイラのバージョン番号のメジャー番号とマイナー番号の部分に評価されます。</w:t>
      </w:r>
    </w:p>
    <w:p w14:paraId="45111F87" w14:textId="77777777" w:rsidR="00E3058C" w:rsidRDefault="00E3058C" w:rsidP="00E3058C">
      <w:pPr>
        <w:pStyle w:val="afffff4"/>
      </w:pPr>
      <w:r w:rsidRPr="00E3058C">
        <w:rPr>
          <w:rFonts w:hint="eastAsia"/>
        </w:rPr>
        <w:t>メジャー番号はピリオド区切りのバージョン番号の最初の部分、</w:t>
      </w:r>
    </w:p>
    <w:p w14:paraId="612E62DE" w14:textId="77777777" w:rsidR="00E3058C" w:rsidRDefault="00E3058C" w:rsidP="00E3058C">
      <w:pPr>
        <w:pStyle w:val="afffff4"/>
      </w:pPr>
      <w:r w:rsidRPr="00E3058C">
        <w:rPr>
          <w:rFonts w:hint="eastAsia"/>
        </w:rPr>
        <w:t>マイナー番号は 2 番目の部分です。</w:t>
      </w:r>
    </w:p>
    <w:p w14:paraId="2DE22679" w14:textId="7D8C5FE8" w:rsidR="00046665" w:rsidRDefault="00E3058C" w:rsidP="00E3058C">
      <w:pPr>
        <w:pStyle w:val="afffff4"/>
      </w:pPr>
      <w:r w:rsidRPr="00E3058C">
        <w:rPr>
          <w:rFonts w:hint="eastAsia"/>
        </w:rPr>
        <w:t>たとえば、Visual C++ コンパイラのバージョン番号が 17.00.51106.1 である場合、_MSC_VER マクロは 1700 に評価されます。</w:t>
      </w:r>
    </w:p>
    <w:p w14:paraId="221EDAC3" w14:textId="4E95595B" w:rsidR="00046665" w:rsidRDefault="00046665" w:rsidP="003937E0">
      <w:pPr>
        <w:pStyle w:val="affff4"/>
      </w:pPr>
      <w:r w:rsidRPr="00846CAD">
        <w:rPr>
          <w:color w:val="0070C0"/>
        </w:rPr>
        <w:t>__MSC_RUNTIME_CHECKS</w:t>
      </w:r>
      <w:r w:rsidRPr="003C029A">
        <w:t xml:space="preserve"> </w:t>
      </w:r>
      <w:r w:rsidRPr="003C029A">
        <w:tab/>
      </w:r>
      <w:r>
        <w:tab/>
      </w:r>
      <w:r w:rsidR="00E3058C" w:rsidRPr="00E3058C">
        <w:rPr>
          <w:rFonts w:hint="eastAsia"/>
        </w:rPr>
        <w:t>/RTC コンパイラ オプションのいずれかを指定している場合に定義されます。</w:t>
      </w:r>
    </w:p>
    <w:p w14:paraId="0D6B0487" w14:textId="55DDA056" w:rsidR="00046665" w:rsidRDefault="00046665" w:rsidP="003937E0">
      <w:pPr>
        <w:pStyle w:val="affff4"/>
      </w:pPr>
      <w:r w:rsidRPr="00846CAD">
        <w:rPr>
          <w:color w:val="FF0000"/>
        </w:rPr>
        <w:t>_MT</w:t>
      </w:r>
      <w:r w:rsidRPr="003C029A">
        <w:rPr>
          <w:color w:val="0070C0"/>
        </w:rPr>
        <w:t xml:space="preserve"> </w:t>
      </w:r>
      <w:r w:rsidRPr="003C029A">
        <w:tab/>
      </w:r>
      <w:r>
        <w:tab/>
      </w:r>
      <w:r w:rsidR="00F17BD2" w:rsidRPr="00F17BD2">
        <w:rPr>
          <w:rFonts w:hint="eastAsia"/>
        </w:rPr>
        <w:t>/MD または /</w:t>
      </w:r>
      <w:proofErr w:type="spellStart"/>
      <w:r w:rsidR="00F17BD2" w:rsidRPr="00F17BD2">
        <w:rPr>
          <w:rFonts w:hint="eastAsia"/>
        </w:rPr>
        <w:t>MDd</w:t>
      </w:r>
      <w:proofErr w:type="spellEnd"/>
      <w:r w:rsidR="00F17BD2" w:rsidRPr="00F17BD2">
        <w:rPr>
          <w:rFonts w:hint="eastAsia"/>
        </w:rPr>
        <w:t xml:space="preserve"> (マルチスレッド DLL)、あるいは /MT または /</w:t>
      </w:r>
      <w:proofErr w:type="spellStart"/>
      <w:r w:rsidR="00F17BD2" w:rsidRPr="00F17BD2">
        <w:rPr>
          <w:rFonts w:hint="eastAsia"/>
        </w:rPr>
        <w:t>MTd</w:t>
      </w:r>
      <w:proofErr w:type="spellEnd"/>
      <w:r w:rsidR="00F17BD2" w:rsidRPr="00F17BD2">
        <w:rPr>
          <w:rFonts w:hint="eastAsia"/>
        </w:rPr>
        <w:t xml:space="preserve"> (マルチスレッド) を指定している場合に定義されます。</w:t>
      </w:r>
    </w:p>
    <w:p w14:paraId="6E767097" w14:textId="77777777" w:rsidR="00046665" w:rsidRPr="00846CAD" w:rsidRDefault="003C029A" w:rsidP="003937E0">
      <w:pPr>
        <w:pStyle w:val="affff4"/>
      </w:pPr>
      <w:r w:rsidRPr="00846CAD">
        <w:rPr>
          <w:color w:val="0070C0"/>
        </w:rPr>
        <w:t>_</w:t>
      </w:r>
      <w:r w:rsidR="00046665" w:rsidRPr="00846CAD">
        <w:rPr>
          <w:color w:val="0070C0"/>
        </w:rPr>
        <w:t>NATIVE_WCHAR_T_DEFINED</w:t>
      </w:r>
    </w:p>
    <w:p w14:paraId="3BF35471" w14:textId="488B6850" w:rsidR="00846CAD" w:rsidRPr="00846CAD" w:rsidRDefault="00846CAD" w:rsidP="00846CAD">
      <w:pPr>
        <w:pStyle w:val="affff4"/>
        <w:numPr>
          <w:ilvl w:val="0"/>
          <w:numId w:val="0"/>
        </w:numPr>
        <w:ind w:leftChars="338" w:left="3544" w:hangingChars="1417" w:hanging="2834"/>
      </w:pPr>
      <w:r w:rsidRPr="00846CAD">
        <w:tab/>
      </w:r>
      <w:r w:rsidRPr="00846CAD">
        <w:tab/>
      </w:r>
      <w:r w:rsidR="00F17BD2">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を使用している場合に定義されます。</w:t>
      </w:r>
    </w:p>
    <w:p w14:paraId="6A27A893" w14:textId="77777777" w:rsidR="00F17BD2" w:rsidRDefault="003C029A" w:rsidP="003937E0">
      <w:pPr>
        <w:pStyle w:val="affff4"/>
      </w:pPr>
      <w:r w:rsidRPr="00846CAD">
        <w:rPr>
          <w:color w:val="FF0000"/>
        </w:rPr>
        <w:t>_</w:t>
      </w:r>
      <w:r w:rsidR="00046665" w:rsidRPr="00846CAD">
        <w:rPr>
          <w:color w:val="FF0000"/>
        </w:rPr>
        <w:t>OPENMP</w:t>
      </w:r>
      <w:r w:rsidRPr="003C029A">
        <w:rPr>
          <w:color w:val="0070C0"/>
        </w:rPr>
        <w:t xml:space="preserve"> </w:t>
      </w:r>
      <w:r w:rsidRPr="003C029A">
        <w:tab/>
      </w:r>
      <w:r>
        <w:tab/>
      </w:r>
      <w:r w:rsidR="00F17BD2" w:rsidRPr="00F17BD2">
        <w:rPr>
          <w:rFonts w:hint="eastAsia"/>
        </w:rPr>
        <w:t>/</w:t>
      </w:r>
      <w:proofErr w:type="spellStart"/>
      <w:r w:rsidR="00F17BD2" w:rsidRPr="00F17BD2">
        <w:rPr>
          <w:rFonts w:hint="eastAsia"/>
        </w:rPr>
        <w:t>openmp</w:t>
      </w:r>
      <w:proofErr w:type="spellEnd"/>
      <w:r w:rsidR="00F17BD2" w:rsidRPr="00F17BD2">
        <w:rPr>
          <w:rFonts w:hint="eastAsia"/>
        </w:rPr>
        <w:t xml:space="preserve"> を使用してコンパイルする場合に定義されます。</w:t>
      </w:r>
    </w:p>
    <w:p w14:paraId="5ECEEB1E" w14:textId="0E7AEDAA" w:rsidR="003C029A" w:rsidRDefault="00F17BD2" w:rsidP="00F17BD2">
      <w:pPr>
        <w:pStyle w:val="afffff4"/>
      </w:pPr>
      <w:r w:rsidRPr="00F17BD2">
        <w:rPr>
          <w:rFonts w:hint="eastAsia"/>
        </w:rPr>
        <w:t xml:space="preserve">Visual C++ に実装されている </w:t>
      </w:r>
      <w:proofErr w:type="spellStart"/>
      <w:r w:rsidRPr="00F17BD2">
        <w:rPr>
          <w:rFonts w:hint="eastAsia"/>
        </w:rPr>
        <w:t>OpenMP</w:t>
      </w:r>
      <w:proofErr w:type="spellEnd"/>
      <w:r w:rsidRPr="00F17BD2">
        <w:rPr>
          <w:rFonts w:hint="eastAsia"/>
        </w:rPr>
        <w:t xml:space="preserve"> 仕様の日付を表す整数が返されます。</w:t>
      </w:r>
    </w:p>
    <w:p w14:paraId="431ED556" w14:textId="680E8BC4" w:rsidR="003C029A" w:rsidRDefault="003C029A" w:rsidP="003937E0">
      <w:pPr>
        <w:pStyle w:val="affff4"/>
      </w:pPr>
      <w:r w:rsidRPr="00846CAD">
        <w:rPr>
          <w:color w:val="0070C0"/>
        </w:rPr>
        <w:t>_</w:t>
      </w:r>
      <w:r w:rsidR="00046665" w:rsidRPr="00846CAD">
        <w:rPr>
          <w:color w:val="0070C0"/>
        </w:rPr>
        <w:t>VC_NODEFAULTLIB</w:t>
      </w:r>
      <w:r w:rsidRPr="003C029A">
        <w:t xml:space="preserve"> </w:t>
      </w:r>
      <w:r w:rsidRPr="003C029A">
        <w:tab/>
      </w:r>
      <w:r>
        <w:tab/>
      </w:r>
      <w:r w:rsidR="00F17BD2" w:rsidRPr="00F17BD2">
        <w:rPr>
          <w:rFonts w:hint="eastAsia"/>
        </w:rPr>
        <w:t>/</w:t>
      </w:r>
      <w:proofErr w:type="spellStart"/>
      <w:r w:rsidR="00F17BD2" w:rsidRPr="00F17BD2">
        <w:rPr>
          <w:rFonts w:hint="eastAsia"/>
        </w:rPr>
        <w:t>Zl</w:t>
      </w:r>
      <w:proofErr w:type="spellEnd"/>
      <w:r w:rsidR="00F17BD2" w:rsidRPr="00F17BD2">
        <w:rPr>
          <w:rFonts w:hint="eastAsia"/>
        </w:rPr>
        <w:t xml:space="preserve"> を使用している場合に定義されます。</w:t>
      </w:r>
    </w:p>
    <w:p w14:paraId="10EB0C40" w14:textId="27AD76DA" w:rsidR="003C029A" w:rsidRDefault="003C029A" w:rsidP="003937E0">
      <w:pPr>
        <w:pStyle w:val="affff4"/>
      </w:pPr>
      <w:r w:rsidRPr="00846CAD">
        <w:rPr>
          <w:color w:val="0070C0"/>
        </w:rPr>
        <w:t>_</w:t>
      </w:r>
      <w:r w:rsidR="00046665" w:rsidRPr="00846CAD">
        <w:rPr>
          <w:color w:val="0070C0"/>
        </w:rPr>
        <w:t>WCHAR_T_DEFINED</w:t>
      </w:r>
      <w:r w:rsidRPr="003C029A">
        <w:t xml:space="preserve"> </w:t>
      </w:r>
      <w:r w:rsidRPr="003C029A">
        <w:tab/>
      </w:r>
      <w:r>
        <w:tab/>
      </w:r>
      <w:r w:rsidR="00F17BD2" w:rsidRPr="00F17BD2">
        <w:rPr>
          <w:rFonts w:hint="eastAsia"/>
        </w:rPr>
        <w:t>/</w:t>
      </w:r>
      <w:proofErr w:type="spellStart"/>
      <w:r w:rsidR="00F17BD2" w:rsidRPr="00F17BD2">
        <w:rPr>
          <w:rFonts w:hint="eastAsia"/>
        </w:rPr>
        <w:t>Zc:wchar_t</w:t>
      </w:r>
      <w:proofErr w:type="spellEnd"/>
      <w:r w:rsidR="00F17BD2" w:rsidRPr="00F17BD2">
        <w:rPr>
          <w:rFonts w:hint="eastAsia"/>
        </w:rPr>
        <w:t xml:space="preserve"> を使用している場合、またはプロジェクトのシステム ヘッダー ファイルで </w:t>
      </w:r>
      <w:proofErr w:type="spellStart"/>
      <w:r w:rsidR="00F17BD2" w:rsidRPr="00F17BD2">
        <w:rPr>
          <w:rFonts w:hint="eastAsia"/>
        </w:rPr>
        <w:t>wchar_t</w:t>
      </w:r>
      <w:proofErr w:type="spellEnd"/>
      <w:r w:rsidR="00F17BD2" w:rsidRPr="00F17BD2">
        <w:rPr>
          <w:rFonts w:hint="eastAsia"/>
        </w:rPr>
        <w:t xml:space="preserve"> 型を定義している場合に定義されます。</w:t>
      </w:r>
    </w:p>
    <w:p w14:paraId="520D4FFE" w14:textId="77777777" w:rsidR="00F17BD2" w:rsidRDefault="003C029A" w:rsidP="00F17BD2">
      <w:pPr>
        <w:pStyle w:val="affff4"/>
        <w:keepNext/>
        <w:widowControl/>
      </w:pPr>
      <w:r w:rsidRPr="00846CAD">
        <w:rPr>
          <w:color w:val="FF0000"/>
        </w:rPr>
        <w:t>_</w:t>
      </w:r>
      <w:r w:rsidR="00046665" w:rsidRPr="00846CAD">
        <w:rPr>
          <w:color w:val="FF0000"/>
        </w:rPr>
        <w:t>WIN32</w:t>
      </w:r>
      <w:r w:rsidRPr="003C029A">
        <w:rPr>
          <w:color w:val="0070C0"/>
        </w:rPr>
        <w:t xml:space="preserve"> </w:t>
      </w:r>
      <w:r w:rsidRPr="003C029A">
        <w:tab/>
      </w:r>
      <w:r>
        <w:tab/>
      </w:r>
      <w:proofErr w:type="spellStart"/>
      <w:r w:rsidR="00F17BD2" w:rsidRPr="00F17BD2">
        <w:rPr>
          <w:rFonts w:hint="eastAsia"/>
        </w:rPr>
        <w:t>Win32</w:t>
      </w:r>
      <w:proofErr w:type="spellEnd"/>
      <w:r w:rsidR="00F17BD2" w:rsidRPr="00F17BD2">
        <w:rPr>
          <w:rFonts w:hint="eastAsia"/>
        </w:rPr>
        <w:t xml:space="preserve"> および Win64 用のアプリケーションの場合に定義されます。</w:t>
      </w:r>
    </w:p>
    <w:p w14:paraId="2441BC15" w14:textId="1A4FF076" w:rsidR="003C029A" w:rsidRPr="00F17BD2" w:rsidRDefault="00F17BD2" w:rsidP="00F17BD2">
      <w:pPr>
        <w:pStyle w:val="afffff4"/>
        <w:rPr>
          <w:color w:val="FF0000"/>
        </w:rPr>
      </w:pPr>
      <w:r w:rsidRPr="00F17BD2">
        <w:rPr>
          <w:rFonts w:hint="eastAsia"/>
        </w:rPr>
        <w:t>これは、常に定義されます。</w:t>
      </w:r>
      <w:r w:rsidRPr="00F17BD2">
        <w:rPr>
          <w:rFonts w:hint="eastAsia"/>
          <w:color w:val="FF0000"/>
        </w:rPr>
        <w:t>（</w:t>
      </w:r>
      <w:r>
        <w:rPr>
          <w:rFonts w:hint="eastAsia"/>
          <w:color w:val="FF0000"/>
        </w:rPr>
        <w:t>Win32かWin64かに関わらず、</w:t>
      </w:r>
      <w:r w:rsidRPr="00F17BD2">
        <w:rPr>
          <w:rFonts w:hint="eastAsia"/>
          <w:color w:val="FF0000"/>
        </w:rPr>
        <w:t>Windows用のビルドかどうかの判定に</w:t>
      </w:r>
      <w:r>
        <w:rPr>
          <w:rFonts w:hint="eastAsia"/>
          <w:color w:val="FF0000"/>
        </w:rPr>
        <w:t>使用</w:t>
      </w:r>
      <w:r w:rsidRPr="00F17BD2">
        <w:rPr>
          <w:rFonts w:hint="eastAsia"/>
          <w:color w:val="FF0000"/>
        </w:rPr>
        <w:t>できます）</w:t>
      </w:r>
    </w:p>
    <w:p w14:paraId="44918FB1" w14:textId="2080434A" w:rsidR="00046665" w:rsidRDefault="00046665" w:rsidP="003937E0">
      <w:pPr>
        <w:pStyle w:val="affff4"/>
      </w:pPr>
      <w:r w:rsidRPr="00846CAD">
        <w:rPr>
          <w:color w:val="FF0000"/>
        </w:rPr>
        <w:t>_WIN64</w:t>
      </w:r>
      <w:r w:rsidRPr="003C029A">
        <w:rPr>
          <w:color w:val="0070C0"/>
        </w:rPr>
        <w:t xml:space="preserve"> </w:t>
      </w:r>
      <w:r w:rsidRPr="003C029A">
        <w:tab/>
      </w:r>
      <w:r>
        <w:tab/>
      </w:r>
      <w:proofErr w:type="spellStart"/>
      <w:r w:rsidR="00F17BD2" w:rsidRPr="00F17BD2">
        <w:rPr>
          <w:rFonts w:hint="eastAsia"/>
        </w:rPr>
        <w:t>Win64</w:t>
      </w:r>
      <w:proofErr w:type="spellEnd"/>
      <w:r w:rsidR="00F17BD2" w:rsidRPr="00F17BD2">
        <w:rPr>
          <w:rFonts w:hint="eastAsia"/>
        </w:rPr>
        <w:t xml:space="preserve"> 用のアプリケーションの場合に定義されます。</w:t>
      </w:r>
    </w:p>
    <w:p w14:paraId="1F4243C8" w14:textId="07016B9E" w:rsidR="00046665" w:rsidRDefault="00046665" w:rsidP="003937E0">
      <w:pPr>
        <w:pStyle w:val="affff4"/>
      </w:pPr>
      <w:r w:rsidRPr="00846CAD">
        <w:rPr>
          <w:color w:val="FF0000"/>
        </w:rPr>
        <w:t>_Wp64</w:t>
      </w:r>
      <w:r w:rsidRPr="003C029A">
        <w:t xml:space="preserve"> </w:t>
      </w:r>
      <w:r w:rsidRPr="003C029A">
        <w:tab/>
      </w:r>
      <w:r>
        <w:tab/>
      </w:r>
      <w:r w:rsidR="00751505" w:rsidRPr="00751505">
        <w:rPr>
          <w:rFonts w:hint="eastAsia"/>
        </w:rPr>
        <w:t>/Wp64 を指定している場合に定義されます。</w:t>
      </w:r>
    </w:p>
    <w:p w14:paraId="2BFD4490" w14:textId="4EF2EA66" w:rsidR="00B7380E" w:rsidRDefault="00B7380E" w:rsidP="00B7380E">
      <w:pPr>
        <w:pStyle w:val="aa"/>
        <w:keepNext/>
        <w:widowControl/>
        <w:spacing w:beforeLines="50" w:before="180"/>
        <w:ind w:left="447" w:firstLine="283"/>
      </w:pPr>
      <w:r>
        <w:lastRenderedPageBreak/>
        <w:t>幾つかのマクロの表示例を示す</w:t>
      </w:r>
      <w:r>
        <w:rPr>
          <w:rFonts w:hint="eastAsia"/>
        </w:rPr>
        <w:t>。</w:t>
      </w:r>
    </w:p>
    <w:p w14:paraId="2E3C1D3F" w14:textId="4BDCF570" w:rsidR="00B7380E" w:rsidRPr="00B7380E" w:rsidRDefault="00B7380E" w:rsidP="00B7380E">
      <w:pPr>
        <w:pStyle w:val="aa"/>
        <w:keepNext/>
        <w:widowControl/>
        <w:spacing w:beforeLines="50" w:before="180"/>
        <w:ind w:leftChars="212" w:left="445" w:firstLineChars="60" w:firstLine="120"/>
        <w:rPr>
          <w:sz w:val="20"/>
          <w:szCs w:val="20"/>
        </w:rPr>
      </w:pPr>
      <w:r w:rsidRPr="00B7380E">
        <w:rPr>
          <w:sz w:val="20"/>
          <w:szCs w:val="20"/>
        </w:rPr>
        <w:t>例：定義済みマクロ表示プログラムサンプル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0F5710A9" w14:textId="77777777" w:rsidTr="00B7380E">
        <w:tc>
          <w:tcPr>
            <w:tcW w:w="7938" w:type="dxa"/>
          </w:tcPr>
          <w:p w14:paraId="18425DBE" w14:textId="77777777" w:rsidR="00B7380E" w:rsidRPr="00B7380E" w:rsidRDefault="00B7380E" w:rsidP="00B7380E">
            <w:pPr>
              <w:pStyle w:val="3-"/>
              <w:rPr>
                <w:color w:val="00B050"/>
              </w:rPr>
            </w:pPr>
            <w:r w:rsidRPr="00B7380E">
              <w:rPr>
                <w:rFonts w:hint="eastAsia"/>
                <w:color w:val="00B050"/>
              </w:rPr>
              <w:t>//定義済みマクロ表示</w:t>
            </w:r>
          </w:p>
          <w:p w14:paraId="4512FA38" w14:textId="77777777" w:rsidR="00B7380E" w:rsidRPr="00B7380E" w:rsidRDefault="00B7380E" w:rsidP="00B7380E">
            <w:pPr>
              <w:pStyle w:val="3-"/>
            </w:pPr>
            <w:proofErr w:type="spellStart"/>
            <w:r w:rsidRPr="00B7380E">
              <w:t>int</w:t>
            </w:r>
            <w:proofErr w:type="spellEnd"/>
            <w:r w:rsidRPr="00B7380E">
              <w:t xml:space="preserve"> </w:t>
            </w:r>
            <w:proofErr w:type="spellStart"/>
            <w:r w:rsidRPr="00B7380E">
              <w:t>printDefinedMacro</w:t>
            </w:r>
            <w:proofErr w:type="spellEnd"/>
            <w:r w:rsidRPr="00B7380E">
              <w:t>(</w:t>
            </w:r>
            <w:proofErr w:type="spellStart"/>
            <w:r w:rsidRPr="00B7380E">
              <w:t>const</w:t>
            </w:r>
            <w:proofErr w:type="spellEnd"/>
            <w:r w:rsidRPr="00B7380E">
              <w:t xml:space="preserve"> </w:t>
            </w:r>
            <w:proofErr w:type="spellStart"/>
            <w:r w:rsidRPr="00B7380E">
              <w:t>int</w:t>
            </w:r>
            <w:proofErr w:type="spellEnd"/>
            <w:r w:rsidRPr="00B7380E">
              <w:t xml:space="preserve"> </w:t>
            </w:r>
            <w:proofErr w:type="spellStart"/>
            <w:r w:rsidRPr="00B7380E">
              <w:t>argc</w:t>
            </w:r>
            <w:proofErr w:type="spellEnd"/>
            <w:r w:rsidRPr="00B7380E">
              <w:t xml:space="preserve">, </w:t>
            </w:r>
            <w:proofErr w:type="spellStart"/>
            <w:r w:rsidRPr="00B7380E">
              <w:t>const</w:t>
            </w:r>
            <w:proofErr w:type="spellEnd"/>
            <w:r w:rsidRPr="00B7380E">
              <w:t xml:space="preserve"> char* </w:t>
            </w:r>
            <w:proofErr w:type="spellStart"/>
            <w:r w:rsidRPr="00B7380E">
              <w:t>argv</w:t>
            </w:r>
            <w:proofErr w:type="spellEnd"/>
            <w:r w:rsidRPr="00B7380E">
              <w:t>[])</w:t>
            </w:r>
          </w:p>
          <w:p w14:paraId="04161907" w14:textId="77777777" w:rsidR="00B7380E" w:rsidRPr="00B7380E" w:rsidRDefault="00B7380E" w:rsidP="00B7380E">
            <w:pPr>
              <w:pStyle w:val="3-"/>
            </w:pPr>
            <w:r w:rsidRPr="00B7380E">
              <w:t>{</w:t>
            </w:r>
          </w:p>
          <w:p w14:paraId="7292F81D" w14:textId="77777777" w:rsidR="00B7380E" w:rsidRPr="00B7380E" w:rsidRDefault="00B7380E" w:rsidP="00B7380E">
            <w:pPr>
              <w:pStyle w:val="3-"/>
            </w:pPr>
            <w:r w:rsidRPr="00B7380E">
              <w:rPr>
                <w:rFonts w:hint="eastAsia"/>
              </w:rPr>
              <w:tab/>
            </w:r>
            <w:proofErr w:type="spellStart"/>
            <w:r w:rsidRPr="00B7380E">
              <w:rPr>
                <w:rFonts w:hint="eastAsia"/>
              </w:rPr>
              <w:t>printf</w:t>
            </w:r>
            <w:proofErr w:type="spellEnd"/>
            <w:r w:rsidRPr="00B7380E">
              <w:rPr>
                <w:rFonts w:hint="eastAsia"/>
              </w:rPr>
              <w:t>("\n【ANSI C準拠の定義済みマクロ】\n");</w:t>
            </w:r>
          </w:p>
          <w:p w14:paraId="0B4563B4" w14:textId="77777777" w:rsidR="00B7380E" w:rsidRPr="00B7380E" w:rsidRDefault="00B7380E" w:rsidP="00B7380E">
            <w:pPr>
              <w:pStyle w:val="3-"/>
            </w:pPr>
            <w:r w:rsidRPr="00B7380E">
              <w:tab/>
            </w:r>
            <w:proofErr w:type="spellStart"/>
            <w:r w:rsidRPr="00B7380E">
              <w:t>printf</w:t>
            </w:r>
            <w:proofErr w:type="spellEnd"/>
            <w:r w:rsidRPr="00B7380E">
              <w:t>("__FILE__      = \"%s\"\n", __FILE__);</w:t>
            </w:r>
          </w:p>
          <w:p w14:paraId="000EAAEA" w14:textId="77777777" w:rsidR="00B7380E" w:rsidRPr="00B7380E" w:rsidRDefault="00B7380E" w:rsidP="00B7380E">
            <w:pPr>
              <w:pStyle w:val="3-"/>
            </w:pPr>
            <w:r w:rsidRPr="00B7380E">
              <w:tab/>
            </w:r>
            <w:proofErr w:type="spellStart"/>
            <w:r w:rsidRPr="00B7380E">
              <w:t>printf</w:t>
            </w:r>
            <w:proofErr w:type="spellEnd"/>
            <w:r w:rsidRPr="00B7380E">
              <w:t>("__LINE__      = %d\n", __LINE__);</w:t>
            </w:r>
          </w:p>
          <w:p w14:paraId="4DBF812A" w14:textId="77777777" w:rsidR="00B7380E" w:rsidRPr="00B7380E" w:rsidRDefault="00B7380E" w:rsidP="00B7380E">
            <w:pPr>
              <w:pStyle w:val="3-"/>
            </w:pPr>
            <w:r w:rsidRPr="00B7380E">
              <w:tab/>
            </w:r>
            <w:proofErr w:type="spellStart"/>
            <w:r w:rsidRPr="00B7380E">
              <w:t>printf</w:t>
            </w:r>
            <w:proofErr w:type="spellEnd"/>
            <w:r w:rsidRPr="00B7380E">
              <w:t>("__DATE__      = \"%s\"\n", __DATE__);</w:t>
            </w:r>
          </w:p>
          <w:p w14:paraId="46CAFDE7" w14:textId="77777777" w:rsidR="00B7380E" w:rsidRPr="00B7380E" w:rsidRDefault="00B7380E" w:rsidP="00B7380E">
            <w:pPr>
              <w:pStyle w:val="3-"/>
            </w:pPr>
            <w:r w:rsidRPr="00B7380E">
              <w:tab/>
            </w:r>
            <w:proofErr w:type="spellStart"/>
            <w:r w:rsidRPr="00B7380E">
              <w:t>printf</w:t>
            </w:r>
            <w:proofErr w:type="spellEnd"/>
            <w:r w:rsidRPr="00B7380E">
              <w:t>("__TIME__      = \"%s\"\n", __TIME__);</w:t>
            </w:r>
          </w:p>
          <w:p w14:paraId="747B5FA1" w14:textId="77777777" w:rsidR="00B7380E" w:rsidRPr="00B7380E" w:rsidRDefault="00B7380E" w:rsidP="00B7380E">
            <w:pPr>
              <w:pStyle w:val="3-"/>
            </w:pPr>
            <w:r w:rsidRPr="00B7380E">
              <w:tab/>
            </w:r>
            <w:proofErr w:type="spellStart"/>
            <w:r w:rsidRPr="00B7380E">
              <w:t>printf</w:t>
            </w:r>
            <w:proofErr w:type="spellEnd"/>
            <w:r w:rsidRPr="00B7380E">
              <w:t>("__TIMESTAMP__ = \"%s\"\n", __TIMESTAMP__);</w:t>
            </w:r>
          </w:p>
          <w:p w14:paraId="3C10A617" w14:textId="77777777" w:rsidR="00B7380E" w:rsidRPr="00B7380E" w:rsidRDefault="00B7380E" w:rsidP="00B7380E">
            <w:pPr>
              <w:pStyle w:val="3-"/>
            </w:pPr>
            <w:r w:rsidRPr="00B7380E">
              <w:rPr>
                <w:rFonts w:hint="eastAsia"/>
              </w:rPr>
              <w:tab/>
            </w:r>
            <w:proofErr w:type="spellStart"/>
            <w:r w:rsidRPr="00B7380E">
              <w:rPr>
                <w:rFonts w:hint="eastAsia"/>
              </w:rPr>
              <w:t>printf</w:t>
            </w:r>
            <w:proofErr w:type="spellEnd"/>
            <w:r w:rsidRPr="00B7380E">
              <w:rPr>
                <w:rFonts w:hint="eastAsia"/>
              </w:rPr>
              <w:t>("\n【Microsoft 固有の定義済みマクロ】\n");</w:t>
            </w:r>
          </w:p>
          <w:p w14:paraId="65C08AE8"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//←カウントアップを確認するために３回使用</w:t>
            </w:r>
          </w:p>
          <w:p w14:paraId="269DDC38"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1162671" w14:textId="77777777" w:rsidR="00B7380E" w:rsidRPr="00B7380E" w:rsidRDefault="00B7380E" w:rsidP="00B7380E">
            <w:pPr>
              <w:pStyle w:val="3-"/>
              <w:rPr>
                <w:color w:val="00B050"/>
              </w:rPr>
            </w:pPr>
            <w:r w:rsidRPr="00B7380E">
              <w:rPr>
                <w:rFonts w:hint="eastAsia"/>
              </w:rPr>
              <w:tab/>
            </w:r>
            <w:proofErr w:type="spellStart"/>
            <w:r w:rsidRPr="00B7380E">
              <w:rPr>
                <w:rFonts w:hint="eastAsia"/>
              </w:rPr>
              <w:t>printf</w:t>
            </w:r>
            <w:proofErr w:type="spellEnd"/>
            <w:r w:rsidRPr="00B7380E">
              <w:rPr>
                <w:rFonts w:hint="eastAsia"/>
              </w:rPr>
              <w:t>("__COUNTER__        = %d\n", __COUNTER__);</w:t>
            </w:r>
            <w:r w:rsidRPr="00B7380E">
              <w:rPr>
                <w:rFonts w:hint="eastAsia"/>
              </w:rPr>
              <w:tab/>
            </w:r>
            <w:r w:rsidRPr="00B7380E">
              <w:rPr>
                <w:rFonts w:hint="eastAsia"/>
                <w:color w:val="00B050"/>
              </w:rPr>
              <w:t>//←</w:t>
            </w:r>
          </w:p>
          <w:p w14:paraId="19CD6537" w14:textId="77777777" w:rsidR="00B7380E" w:rsidRPr="00B7380E" w:rsidRDefault="00B7380E" w:rsidP="00B7380E">
            <w:pPr>
              <w:pStyle w:val="3-"/>
            </w:pPr>
            <w:r w:rsidRPr="00B7380E">
              <w:tab/>
            </w:r>
            <w:proofErr w:type="spellStart"/>
            <w:r w:rsidRPr="00B7380E">
              <w:t>printf</w:t>
            </w:r>
            <w:proofErr w:type="spellEnd"/>
            <w:r w:rsidRPr="00B7380E">
              <w:t>("__FUNCDNAME__      = \"%s\"\n", __FUNCDNAME__);</w:t>
            </w:r>
          </w:p>
          <w:p w14:paraId="77B0B03D" w14:textId="77777777" w:rsidR="00B7380E" w:rsidRPr="00B7380E" w:rsidRDefault="00B7380E" w:rsidP="00B7380E">
            <w:pPr>
              <w:pStyle w:val="3-"/>
            </w:pPr>
            <w:r w:rsidRPr="00B7380E">
              <w:tab/>
            </w:r>
            <w:proofErr w:type="spellStart"/>
            <w:r w:rsidRPr="00B7380E">
              <w:t>printf</w:t>
            </w:r>
            <w:proofErr w:type="spellEnd"/>
            <w:r w:rsidRPr="00B7380E">
              <w:t>("__FUNCSIG__        = \"%s\"\n", __FUNCSIG__);</w:t>
            </w:r>
          </w:p>
          <w:p w14:paraId="50661C61" w14:textId="77777777" w:rsidR="00B7380E" w:rsidRPr="00B7380E" w:rsidRDefault="00B7380E" w:rsidP="00B7380E">
            <w:pPr>
              <w:pStyle w:val="3-"/>
            </w:pPr>
            <w:r w:rsidRPr="00B7380E">
              <w:tab/>
            </w:r>
            <w:proofErr w:type="spellStart"/>
            <w:r w:rsidRPr="00B7380E">
              <w:t>printf</w:t>
            </w:r>
            <w:proofErr w:type="spellEnd"/>
            <w:r w:rsidRPr="00B7380E">
              <w:t>("__FUNCTION__       = \"%s\"\n", __FUNCTION__);</w:t>
            </w:r>
          </w:p>
          <w:p w14:paraId="785B97C4" w14:textId="77777777" w:rsidR="00B7380E" w:rsidRPr="00B7380E" w:rsidRDefault="00B7380E" w:rsidP="00B7380E">
            <w:pPr>
              <w:pStyle w:val="3-"/>
            </w:pPr>
            <w:r w:rsidRPr="00B7380E">
              <w:tab/>
            </w:r>
            <w:proofErr w:type="spellStart"/>
            <w:r w:rsidRPr="00B7380E">
              <w:t>printf</w:t>
            </w:r>
            <w:proofErr w:type="spellEnd"/>
            <w:r w:rsidRPr="00B7380E">
              <w:t>("_INTEGRAL_MAX_BITS = %d\n", _INTEGRAL_MAX_BITS);</w:t>
            </w:r>
          </w:p>
          <w:p w14:paraId="6CDA34EF" w14:textId="77777777" w:rsidR="00B7380E" w:rsidRPr="00B7380E" w:rsidRDefault="00B7380E" w:rsidP="00B7380E">
            <w:pPr>
              <w:pStyle w:val="3-"/>
            </w:pPr>
            <w:r w:rsidRPr="00B7380E">
              <w:tab/>
            </w:r>
            <w:proofErr w:type="spellStart"/>
            <w:r w:rsidRPr="00B7380E">
              <w:t>printf</w:t>
            </w:r>
            <w:proofErr w:type="spellEnd"/>
            <w:r w:rsidRPr="00B7380E">
              <w:t>("_M_IX86_FP         = %d\n", _M_IX86_FP);</w:t>
            </w:r>
          </w:p>
          <w:p w14:paraId="0A2DA30C" w14:textId="77777777" w:rsidR="00B7380E" w:rsidRPr="00B7380E" w:rsidRDefault="00B7380E" w:rsidP="00B7380E">
            <w:pPr>
              <w:pStyle w:val="3-"/>
            </w:pPr>
            <w:r w:rsidRPr="00B7380E">
              <w:tab/>
            </w:r>
            <w:proofErr w:type="spellStart"/>
            <w:r w:rsidRPr="00B7380E">
              <w:t>printf</w:t>
            </w:r>
            <w:proofErr w:type="spellEnd"/>
            <w:r w:rsidRPr="00B7380E">
              <w:t>("_MSC_FULL_VER      = %d\n", _MSC_FULL_VER);</w:t>
            </w:r>
          </w:p>
          <w:p w14:paraId="6396747B" w14:textId="77777777" w:rsidR="00B7380E" w:rsidRPr="00B7380E" w:rsidRDefault="00B7380E" w:rsidP="00B7380E">
            <w:pPr>
              <w:pStyle w:val="3-"/>
            </w:pPr>
            <w:r w:rsidRPr="00B7380E">
              <w:tab/>
            </w:r>
            <w:proofErr w:type="spellStart"/>
            <w:r w:rsidRPr="00B7380E">
              <w:t>printf</w:t>
            </w:r>
            <w:proofErr w:type="spellEnd"/>
            <w:r w:rsidRPr="00B7380E">
              <w:t>("_MSC_VER           = %d\n", _MSC_VER);</w:t>
            </w:r>
          </w:p>
          <w:p w14:paraId="1956CB31" w14:textId="1DFF75F7" w:rsidR="00B7380E" w:rsidRPr="00B7380E" w:rsidRDefault="00B7380E" w:rsidP="00B7380E">
            <w:pPr>
              <w:pStyle w:val="3-"/>
            </w:pPr>
            <w:r w:rsidRPr="00B7380E">
              <w:tab/>
              <w:t>return 0;</w:t>
            </w:r>
          </w:p>
          <w:p w14:paraId="31BDD54B" w14:textId="77777777" w:rsidR="00B7380E" w:rsidRPr="00B7380E" w:rsidRDefault="00B7380E" w:rsidP="00B7380E">
            <w:pPr>
              <w:pStyle w:val="3-"/>
            </w:pPr>
            <w:r w:rsidRPr="00B7380E">
              <w:t>}</w:t>
            </w:r>
          </w:p>
          <w:p w14:paraId="5AAC6474" w14:textId="77777777" w:rsidR="00B7380E" w:rsidRPr="00B7380E" w:rsidRDefault="00B7380E" w:rsidP="00B7380E">
            <w:pPr>
              <w:pStyle w:val="3-"/>
              <w:rPr>
                <w:color w:val="00B050"/>
              </w:rPr>
            </w:pPr>
            <w:r w:rsidRPr="00B7380E">
              <w:rPr>
                <w:rFonts w:hint="eastAsia"/>
                <w:color w:val="00B050"/>
              </w:rPr>
              <w:t>//関数オーバーロード用のダミー関数（__FUNCDNAME__テスト用）</w:t>
            </w:r>
          </w:p>
          <w:p w14:paraId="2296978D" w14:textId="77777777" w:rsidR="00B7380E" w:rsidRPr="00B7380E" w:rsidRDefault="00B7380E" w:rsidP="00B7380E">
            <w:pPr>
              <w:pStyle w:val="3-"/>
            </w:pPr>
            <w:r w:rsidRPr="00B7380E">
              <w:t xml:space="preserve">void </w:t>
            </w:r>
            <w:proofErr w:type="spellStart"/>
            <w:r w:rsidRPr="00B7380E">
              <w:t>printDefinedMacro</w:t>
            </w:r>
            <w:proofErr w:type="spellEnd"/>
            <w:r w:rsidRPr="00B7380E">
              <w:t>()</w:t>
            </w:r>
          </w:p>
          <w:p w14:paraId="533ABC4F" w14:textId="36701C69" w:rsidR="00B7380E" w:rsidRDefault="00B7380E" w:rsidP="00B7380E">
            <w:pPr>
              <w:pStyle w:val="3-"/>
            </w:pPr>
            <w:r w:rsidRPr="00B7380E">
              <w:t>{}</w:t>
            </w:r>
          </w:p>
        </w:tc>
      </w:tr>
    </w:tbl>
    <w:p w14:paraId="3F78F2B4" w14:textId="2C8AE6EA" w:rsidR="00B7380E" w:rsidRPr="00B7380E" w:rsidRDefault="00B7380E" w:rsidP="00B7380E">
      <w:pPr>
        <w:pStyle w:val="aa"/>
        <w:keepNext/>
        <w:widowControl/>
        <w:ind w:left="447"/>
        <w:rPr>
          <w:color w:val="FF0000"/>
          <w:sz w:val="20"/>
          <w:szCs w:val="20"/>
        </w:rPr>
      </w:pPr>
      <w:r w:rsidRPr="00B7380E">
        <w:rPr>
          <w:color w:val="FF0000"/>
          <w:sz w:val="20"/>
          <w:szCs w:val="20"/>
        </w:rPr>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7380E" w14:paraId="4A2E3268" w14:textId="77777777" w:rsidTr="00B7380E">
        <w:tc>
          <w:tcPr>
            <w:tcW w:w="7938" w:type="dxa"/>
          </w:tcPr>
          <w:p w14:paraId="59B4EE8A" w14:textId="77777777" w:rsidR="00B7380E" w:rsidRPr="00B7380E" w:rsidRDefault="00B7380E" w:rsidP="00B7380E">
            <w:pPr>
              <w:pStyle w:val="3-"/>
              <w:rPr>
                <w:color w:val="auto"/>
              </w:rPr>
            </w:pPr>
            <w:r w:rsidRPr="00B7380E">
              <w:rPr>
                <w:rFonts w:hint="eastAsia"/>
                <w:color w:val="auto"/>
              </w:rPr>
              <w:t>【ANSI C準拠の定義済みマクロ】</w:t>
            </w:r>
          </w:p>
          <w:p w14:paraId="0D3013B4" w14:textId="77777777" w:rsidR="00B7380E" w:rsidRPr="00B7380E" w:rsidRDefault="00B7380E" w:rsidP="00B7380E">
            <w:pPr>
              <w:pStyle w:val="3-"/>
              <w:rPr>
                <w:color w:val="auto"/>
              </w:rPr>
            </w:pPr>
            <w:r w:rsidRPr="00B7380E">
              <w:rPr>
                <w:color w:val="auto"/>
              </w:rPr>
              <w:t>__FILE__      = "e:\work\github\public\test\program\c++\rtti\src\main.cpp"</w:t>
            </w:r>
          </w:p>
          <w:p w14:paraId="0870A5A1" w14:textId="77777777" w:rsidR="00B7380E" w:rsidRPr="00B7380E" w:rsidRDefault="00B7380E" w:rsidP="00B7380E">
            <w:pPr>
              <w:pStyle w:val="3-"/>
              <w:rPr>
                <w:color w:val="auto"/>
              </w:rPr>
            </w:pPr>
            <w:r w:rsidRPr="00B7380E">
              <w:rPr>
                <w:color w:val="auto"/>
              </w:rPr>
              <w:t>__LINE__      = 431</w:t>
            </w:r>
          </w:p>
          <w:p w14:paraId="648EBEAB" w14:textId="77777777" w:rsidR="00B7380E" w:rsidRPr="00B7380E" w:rsidRDefault="00B7380E" w:rsidP="00B7380E">
            <w:pPr>
              <w:pStyle w:val="3-"/>
              <w:rPr>
                <w:color w:val="auto"/>
              </w:rPr>
            </w:pPr>
            <w:r w:rsidRPr="00B7380E">
              <w:rPr>
                <w:color w:val="auto"/>
              </w:rPr>
              <w:t>__DATE__      = "Jan 21 2014"</w:t>
            </w:r>
          </w:p>
          <w:p w14:paraId="53359444" w14:textId="77777777" w:rsidR="00B7380E" w:rsidRPr="00B7380E" w:rsidRDefault="00B7380E" w:rsidP="00B7380E">
            <w:pPr>
              <w:pStyle w:val="3-"/>
              <w:rPr>
                <w:color w:val="auto"/>
              </w:rPr>
            </w:pPr>
            <w:r w:rsidRPr="00B7380E">
              <w:rPr>
                <w:color w:val="auto"/>
              </w:rPr>
              <w:t>__TIME__      = "10:04:38"</w:t>
            </w:r>
          </w:p>
          <w:p w14:paraId="4985CEFE" w14:textId="77777777" w:rsidR="00B7380E" w:rsidRPr="00B7380E" w:rsidRDefault="00B7380E" w:rsidP="00B7380E">
            <w:pPr>
              <w:pStyle w:val="3-"/>
              <w:rPr>
                <w:color w:val="auto"/>
              </w:rPr>
            </w:pPr>
            <w:r w:rsidRPr="00B7380E">
              <w:rPr>
                <w:color w:val="auto"/>
              </w:rPr>
              <w:t>__TIMESTAMP__ = "Tue Jan 21 10:04:38 2014"</w:t>
            </w:r>
          </w:p>
          <w:p w14:paraId="2D62BB65" w14:textId="77777777" w:rsidR="00B7380E" w:rsidRPr="00B7380E" w:rsidRDefault="00B7380E" w:rsidP="00B7380E">
            <w:pPr>
              <w:pStyle w:val="3-"/>
              <w:rPr>
                <w:color w:val="auto"/>
              </w:rPr>
            </w:pPr>
          </w:p>
          <w:p w14:paraId="3FBBD25B" w14:textId="77777777" w:rsidR="00B7380E" w:rsidRPr="00B7380E" w:rsidRDefault="00B7380E" w:rsidP="00B7380E">
            <w:pPr>
              <w:pStyle w:val="3-"/>
              <w:rPr>
                <w:color w:val="auto"/>
              </w:rPr>
            </w:pPr>
            <w:r w:rsidRPr="00B7380E">
              <w:rPr>
                <w:rFonts w:hint="eastAsia"/>
                <w:color w:val="auto"/>
              </w:rPr>
              <w:t>【Microsoft 固有の定義済みマクロ】</w:t>
            </w:r>
          </w:p>
          <w:p w14:paraId="2381BD89" w14:textId="77777777" w:rsidR="00B7380E" w:rsidRPr="00B7380E" w:rsidRDefault="00B7380E" w:rsidP="00B7380E">
            <w:pPr>
              <w:pStyle w:val="3-"/>
              <w:rPr>
                <w:color w:val="auto"/>
              </w:rPr>
            </w:pPr>
            <w:r w:rsidRPr="00B7380E">
              <w:rPr>
                <w:color w:val="auto"/>
              </w:rPr>
              <w:t>__COUNTER__        = 0</w:t>
            </w:r>
          </w:p>
          <w:p w14:paraId="4350E764" w14:textId="77777777" w:rsidR="00B7380E" w:rsidRPr="00B7380E" w:rsidRDefault="00B7380E" w:rsidP="00B7380E">
            <w:pPr>
              <w:pStyle w:val="3-"/>
              <w:rPr>
                <w:color w:val="auto"/>
              </w:rPr>
            </w:pPr>
            <w:r w:rsidRPr="00B7380E">
              <w:rPr>
                <w:color w:val="auto"/>
              </w:rPr>
              <w:t>__COUNTER__        = 1</w:t>
            </w:r>
          </w:p>
          <w:p w14:paraId="11C9D121" w14:textId="77777777" w:rsidR="00B7380E" w:rsidRPr="00B7380E" w:rsidRDefault="00B7380E" w:rsidP="00B7380E">
            <w:pPr>
              <w:pStyle w:val="3-"/>
              <w:rPr>
                <w:color w:val="auto"/>
              </w:rPr>
            </w:pPr>
            <w:r w:rsidRPr="00B7380E">
              <w:rPr>
                <w:color w:val="auto"/>
              </w:rPr>
              <w:t>__COUNTER__        = 2</w:t>
            </w:r>
          </w:p>
          <w:p w14:paraId="0668A4C0" w14:textId="77777777" w:rsidR="00B7380E" w:rsidRPr="00B7380E" w:rsidRDefault="00B7380E" w:rsidP="00B7380E">
            <w:pPr>
              <w:pStyle w:val="3-"/>
              <w:rPr>
                <w:color w:val="auto"/>
              </w:rPr>
            </w:pPr>
            <w:r w:rsidRPr="00B7380E">
              <w:rPr>
                <w:color w:val="auto"/>
              </w:rPr>
              <w:t>__FUNCDNAME__      = "?</w:t>
            </w:r>
            <w:proofErr w:type="spellStart"/>
            <w:r w:rsidRPr="00B7380E">
              <w:rPr>
                <w:color w:val="auto"/>
              </w:rPr>
              <w:t>printDefinedMacro</w:t>
            </w:r>
            <w:proofErr w:type="spellEnd"/>
            <w:r w:rsidRPr="00B7380E">
              <w:rPr>
                <w:color w:val="auto"/>
              </w:rPr>
              <w:t>@@YAHHQAPBD@Z"</w:t>
            </w:r>
          </w:p>
          <w:p w14:paraId="77851158" w14:textId="77777777" w:rsidR="00B7380E" w:rsidRPr="00B7380E" w:rsidRDefault="00B7380E" w:rsidP="00B7380E">
            <w:pPr>
              <w:pStyle w:val="3-"/>
              <w:rPr>
                <w:color w:val="auto"/>
              </w:rPr>
            </w:pPr>
            <w:r w:rsidRPr="00B7380E">
              <w:rPr>
                <w:color w:val="auto"/>
              </w:rPr>
              <w:t>__FUNCSIG__        = "</w:t>
            </w:r>
            <w:proofErr w:type="spellStart"/>
            <w:r w:rsidRPr="00B7380E">
              <w:rPr>
                <w:color w:val="auto"/>
              </w:rPr>
              <w:t>int</w:t>
            </w:r>
            <w:proofErr w:type="spellEnd"/>
            <w:r w:rsidRPr="00B7380E">
              <w:rPr>
                <w:color w:val="auto"/>
              </w:rPr>
              <w:t xml:space="preserve"> __</w:t>
            </w:r>
            <w:proofErr w:type="spellStart"/>
            <w:r w:rsidRPr="00B7380E">
              <w:rPr>
                <w:color w:val="auto"/>
              </w:rPr>
              <w:t>cdecl</w:t>
            </w:r>
            <w:proofErr w:type="spellEnd"/>
            <w:r w:rsidRPr="00B7380E">
              <w:rPr>
                <w:color w:val="auto"/>
              </w:rPr>
              <w:t xml:space="preserve"> </w:t>
            </w:r>
            <w:proofErr w:type="spellStart"/>
            <w:r w:rsidRPr="00B7380E">
              <w:rPr>
                <w:color w:val="auto"/>
              </w:rPr>
              <w:t>printDefinedMacro</w:t>
            </w:r>
            <w:proofErr w:type="spellEnd"/>
            <w:r w:rsidRPr="00B7380E">
              <w:rPr>
                <w:color w:val="auto"/>
              </w:rPr>
              <w:t>(</w:t>
            </w:r>
            <w:proofErr w:type="spellStart"/>
            <w:r w:rsidRPr="00B7380E">
              <w:rPr>
                <w:color w:val="auto"/>
              </w:rPr>
              <w:t>const</w:t>
            </w:r>
            <w:proofErr w:type="spellEnd"/>
            <w:r w:rsidRPr="00B7380E">
              <w:rPr>
                <w:color w:val="auto"/>
              </w:rPr>
              <w:t xml:space="preserve"> </w:t>
            </w:r>
            <w:proofErr w:type="spellStart"/>
            <w:r w:rsidRPr="00B7380E">
              <w:rPr>
                <w:color w:val="auto"/>
              </w:rPr>
              <w:t>int,const</w:t>
            </w:r>
            <w:proofErr w:type="spellEnd"/>
            <w:r w:rsidRPr="00B7380E">
              <w:rPr>
                <w:color w:val="auto"/>
              </w:rPr>
              <w:t xml:space="preserve"> char *[])"</w:t>
            </w:r>
          </w:p>
          <w:p w14:paraId="46F754A1" w14:textId="77777777" w:rsidR="00B7380E" w:rsidRPr="00B7380E" w:rsidRDefault="00B7380E" w:rsidP="00B7380E">
            <w:pPr>
              <w:pStyle w:val="3-"/>
              <w:rPr>
                <w:color w:val="auto"/>
              </w:rPr>
            </w:pPr>
            <w:r w:rsidRPr="00B7380E">
              <w:rPr>
                <w:color w:val="auto"/>
              </w:rPr>
              <w:t>__FUNCTION__       = "</w:t>
            </w:r>
            <w:proofErr w:type="spellStart"/>
            <w:r w:rsidRPr="00B7380E">
              <w:rPr>
                <w:color w:val="auto"/>
              </w:rPr>
              <w:t>printDefinedMacro</w:t>
            </w:r>
            <w:proofErr w:type="spellEnd"/>
            <w:r w:rsidRPr="00B7380E">
              <w:rPr>
                <w:color w:val="auto"/>
              </w:rPr>
              <w:t>"</w:t>
            </w:r>
          </w:p>
          <w:p w14:paraId="1976817A" w14:textId="77777777" w:rsidR="00B7380E" w:rsidRPr="00B7380E" w:rsidRDefault="00B7380E" w:rsidP="00B7380E">
            <w:pPr>
              <w:pStyle w:val="3-"/>
              <w:rPr>
                <w:color w:val="auto"/>
              </w:rPr>
            </w:pPr>
            <w:r w:rsidRPr="00B7380E">
              <w:rPr>
                <w:color w:val="auto"/>
              </w:rPr>
              <w:t>_INTEGRAL_MAX_BITS = 64</w:t>
            </w:r>
          </w:p>
          <w:p w14:paraId="7251E8C1" w14:textId="77777777" w:rsidR="00B7380E" w:rsidRPr="00B7380E" w:rsidRDefault="00B7380E" w:rsidP="00B7380E">
            <w:pPr>
              <w:pStyle w:val="3-"/>
              <w:rPr>
                <w:color w:val="auto"/>
              </w:rPr>
            </w:pPr>
            <w:r w:rsidRPr="00B7380E">
              <w:rPr>
                <w:color w:val="auto"/>
              </w:rPr>
              <w:t>_M_IX86_FP         = 2</w:t>
            </w:r>
          </w:p>
          <w:p w14:paraId="4B5B203C" w14:textId="77777777" w:rsidR="00B7380E" w:rsidRPr="00B7380E" w:rsidRDefault="00B7380E" w:rsidP="00B7380E">
            <w:pPr>
              <w:pStyle w:val="3-"/>
              <w:rPr>
                <w:color w:val="auto"/>
              </w:rPr>
            </w:pPr>
            <w:r w:rsidRPr="00B7380E">
              <w:rPr>
                <w:color w:val="auto"/>
              </w:rPr>
              <w:t>_MSC_FULL_VER      = 180021005</w:t>
            </w:r>
          </w:p>
          <w:p w14:paraId="1B4892A3" w14:textId="01F07BD6" w:rsidR="00B7380E" w:rsidRDefault="00B7380E" w:rsidP="00B7380E">
            <w:pPr>
              <w:pStyle w:val="3-"/>
            </w:pPr>
            <w:r w:rsidRPr="00B7380E">
              <w:rPr>
                <w:color w:val="auto"/>
              </w:rPr>
              <w:t>_MSC_VER           = 1800</w:t>
            </w:r>
          </w:p>
        </w:tc>
      </w:tr>
    </w:tbl>
    <w:p w14:paraId="124DE50F" w14:textId="5FE6F79A" w:rsidR="00B3672E" w:rsidRDefault="00B3672E" w:rsidP="003C029A">
      <w:pPr>
        <w:pStyle w:val="3"/>
      </w:pPr>
      <w:bookmarkStart w:id="6" w:name="_Toc378843778"/>
      <w:r>
        <w:rPr>
          <w:rFonts w:hint="eastAsia"/>
        </w:rPr>
        <w:t>定義済みマクロのデバッグ活用</w:t>
      </w:r>
      <w:r w:rsidR="000C6366">
        <w:rPr>
          <w:rFonts w:hint="eastAsia"/>
        </w:rPr>
        <w:t>：アサーション</w:t>
      </w:r>
      <w:bookmarkEnd w:id="6"/>
    </w:p>
    <w:p w14:paraId="1D134937" w14:textId="10C0FD59" w:rsidR="00B3672E" w:rsidRDefault="009D6B6C" w:rsidP="00B3672E">
      <w:pPr>
        <w:pStyle w:val="aa"/>
        <w:ind w:left="447" w:firstLine="283"/>
      </w:pPr>
      <w:r>
        <w:rPr>
          <w:rFonts w:hint="eastAsia"/>
        </w:rPr>
        <w:t>よく使われるテクニックとして、アサーション違反発生時などに</w:t>
      </w:r>
      <w:r>
        <w:rPr>
          <w:rFonts w:hint="eastAsia"/>
        </w:rPr>
        <w:t xml:space="preserve"> </w:t>
      </w:r>
      <w:r w:rsidRPr="009D6B6C">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9D6B6C">
        <w:rPr>
          <w:rFonts w:ascii="ＭＳ ゴシック" w:hAnsi="ＭＳ ゴシック" w:hint="eastAsia"/>
          <w:color w:val="0070C0"/>
        </w:rPr>
        <w:t>__LINE_</w:t>
      </w:r>
      <w:r w:rsidRPr="009D6B6C">
        <w:rPr>
          <w:rFonts w:ascii="ＭＳ ゴシック" w:hAnsi="ＭＳ ゴシック"/>
          <w:color w:val="0070C0"/>
        </w:rPr>
        <w:t>_</w:t>
      </w:r>
      <w:r>
        <w:t xml:space="preserve"> </w:t>
      </w:r>
      <w:r>
        <w:t>などの</w:t>
      </w:r>
      <w:r w:rsidR="00150BCD">
        <w:t>マクロの</w:t>
      </w:r>
      <w:r>
        <w:t>情報を表示すると、ランタイム時に問題発生箇所を確認し易くなる。</w:t>
      </w:r>
    </w:p>
    <w:p w14:paraId="0AA3A042" w14:textId="37AE42B6" w:rsidR="009D6B6C" w:rsidRPr="00B7380E" w:rsidRDefault="009D6B6C" w:rsidP="009D6B6C">
      <w:pPr>
        <w:pStyle w:val="aa"/>
        <w:keepNext/>
        <w:widowControl/>
        <w:spacing w:beforeLines="50" w:before="180"/>
        <w:ind w:leftChars="212" w:left="445" w:firstLineChars="60" w:firstLine="120"/>
        <w:rPr>
          <w:sz w:val="20"/>
          <w:szCs w:val="20"/>
        </w:rPr>
      </w:pPr>
      <w:r w:rsidRPr="00B7380E">
        <w:rPr>
          <w:sz w:val="20"/>
          <w:szCs w:val="20"/>
        </w:rPr>
        <w:t>例：定義済みマクロ</w:t>
      </w:r>
      <w:r>
        <w:rPr>
          <w:sz w:val="20"/>
          <w:szCs w:val="20"/>
        </w:rPr>
        <w:t>の活用サンプル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02322700" w14:textId="77777777" w:rsidTr="009D6B6C">
        <w:tc>
          <w:tcPr>
            <w:tcW w:w="7938" w:type="dxa"/>
          </w:tcPr>
          <w:p w14:paraId="5A45DB22" w14:textId="77777777" w:rsidR="00E931AB" w:rsidRDefault="00E931AB" w:rsidP="00E931AB">
            <w:pPr>
              <w:pStyle w:val="3-"/>
            </w:pPr>
            <w:r>
              <w:t>#include &lt;</w:t>
            </w:r>
            <w:proofErr w:type="spellStart"/>
            <w:r>
              <w:t>stdio.h</w:t>
            </w:r>
            <w:proofErr w:type="spellEnd"/>
            <w:r>
              <w:t>&gt;</w:t>
            </w:r>
          </w:p>
          <w:p w14:paraId="44F4A0CF" w14:textId="77777777" w:rsidR="00E931AB" w:rsidRDefault="00E931AB" w:rsidP="00E931AB">
            <w:pPr>
              <w:pStyle w:val="3-"/>
            </w:pPr>
            <w:r>
              <w:t>#include &lt;</w:t>
            </w:r>
            <w:proofErr w:type="spellStart"/>
            <w:r>
              <w:t>assert.h</w:t>
            </w:r>
            <w:proofErr w:type="spellEnd"/>
            <w:r>
              <w:t>&gt;</w:t>
            </w:r>
          </w:p>
          <w:p w14:paraId="77CA0FE5" w14:textId="77777777" w:rsidR="00E931AB" w:rsidRDefault="00E931AB" w:rsidP="00E931AB">
            <w:pPr>
              <w:pStyle w:val="3-"/>
            </w:pPr>
          </w:p>
          <w:p w14:paraId="1DD0B735" w14:textId="77777777" w:rsidR="00E931AB" w:rsidRPr="00E931AB" w:rsidRDefault="00E931AB" w:rsidP="00E931AB">
            <w:pPr>
              <w:pStyle w:val="3-"/>
              <w:keepNext/>
              <w:widowControl/>
              <w:rPr>
                <w:color w:val="00B050"/>
              </w:rPr>
            </w:pPr>
            <w:r w:rsidRPr="00E931AB">
              <w:rPr>
                <w:rFonts w:hint="eastAsia"/>
                <w:color w:val="00B050"/>
              </w:rPr>
              <w:lastRenderedPageBreak/>
              <w:t>//Visual C++ 固有の定義済みマクロ「__FUNCSIG__」を標準化するために、</w:t>
            </w:r>
          </w:p>
          <w:p w14:paraId="6B113F32" w14:textId="3A6DA80F" w:rsidR="00E931AB" w:rsidRPr="00E931AB" w:rsidRDefault="00E931AB" w:rsidP="00E931AB">
            <w:pPr>
              <w:pStyle w:val="3-"/>
              <w:keepNext/>
              <w:widowControl/>
              <w:rPr>
                <w:color w:val="00B050"/>
              </w:rPr>
            </w:pPr>
            <w:r w:rsidRPr="00E931AB">
              <w:rPr>
                <w:rFonts w:hint="eastAsia"/>
                <w:color w:val="00B050"/>
              </w:rPr>
              <w:t>//「__FUNC__」として再定義</w:t>
            </w:r>
            <w:r w:rsidR="007865A1">
              <w:rPr>
                <w:rFonts w:hint="eastAsia"/>
                <w:color w:val="00B050"/>
              </w:rPr>
              <w:t>（他のビルド環境でも __FUNC__ を用いればソースコードを共通利用できるようにする）</w:t>
            </w:r>
          </w:p>
          <w:p w14:paraId="0FB2644B" w14:textId="77777777" w:rsidR="00E931AB" w:rsidRPr="00E931AB" w:rsidRDefault="00E931AB" w:rsidP="00E931AB">
            <w:pPr>
              <w:pStyle w:val="3-"/>
              <w:rPr>
                <w:color w:val="FF0000"/>
              </w:rPr>
            </w:pPr>
            <w:r w:rsidRPr="00E931AB">
              <w:rPr>
                <w:color w:val="FF0000"/>
              </w:rPr>
              <w:t>#define __FUNC__ __FUNCSIG__</w:t>
            </w:r>
          </w:p>
          <w:p w14:paraId="49BE3FED" w14:textId="77777777" w:rsidR="00E931AB" w:rsidRDefault="00E931AB" w:rsidP="00E931AB">
            <w:pPr>
              <w:pStyle w:val="3-"/>
            </w:pPr>
          </w:p>
          <w:p w14:paraId="22A74728" w14:textId="77777777" w:rsidR="00E931AB" w:rsidRPr="00E931AB" w:rsidRDefault="00E931AB" w:rsidP="00E931AB">
            <w:pPr>
              <w:pStyle w:val="3-"/>
              <w:rPr>
                <w:color w:val="00B050"/>
              </w:rPr>
            </w:pPr>
            <w:r w:rsidRPr="00E931AB">
              <w:rPr>
                <w:rFonts w:hint="eastAsia"/>
                <w:color w:val="00B050"/>
              </w:rPr>
              <w:t>//ファイル名取得関数</w:t>
            </w:r>
          </w:p>
          <w:p w14:paraId="06619E21" w14:textId="77777777" w:rsidR="00E931AB" w:rsidRDefault="00E931AB" w:rsidP="00E931AB">
            <w:pPr>
              <w:pStyle w:val="3-"/>
            </w:pPr>
            <w:proofErr w:type="spellStart"/>
            <w:r>
              <w:t>const</w:t>
            </w:r>
            <w:proofErr w:type="spellEnd"/>
            <w:r>
              <w:t xml:space="preserve"> char* </w:t>
            </w:r>
            <w:proofErr w:type="spellStart"/>
            <w:r>
              <w:t>getFileName</w:t>
            </w:r>
            <w:proofErr w:type="spellEnd"/>
            <w:r>
              <w:t>(</w:t>
            </w:r>
            <w:proofErr w:type="spellStart"/>
            <w:r>
              <w:t>const</w:t>
            </w:r>
            <w:proofErr w:type="spellEnd"/>
            <w:r>
              <w:t xml:space="preserve"> char* path)</w:t>
            </w:r>
          </w:p>
          <w:p w14:paraId="69FC0E3C" w14:textId="77777777" w:rsidR="00E931AB" w:rsidRDefault="00E931AB" w:rsidP="00E931AB">
            <w:pPr>
              <w:pStyle w:val="3-"/>
            </w:pPr>
            <w:r>
              <w:t>{</w:t>
            </w:r>
          </w:p>
          <w:p w14:paraId="05BB011F" w14:textId="77777777" w:rsidR="00E931AB" w:rsidRDefault="00E931AB" w:rsidP="00E931AB">
            <w:pPr>
              <w:pStyle w:val="3-"/>
            </w:pPr>
            <w:r>
              <w:tab/>
            </w:r>
            <w:proofErr w:type="spellStart"/>
            <w:r>
              <w:t>const</w:t>
            </w:r>
            <w:proofErr w:type="spellEnd"/>
            <w:r>
              <w:t xml:space="preserve"> char* p = path + </w:t>
            </w:r>
            <w:proofErr w:type="spellStart"/>
            <w:r>
              <w:t>strlen</w:t>
            </w:r>
            <w:proofErr w:type="spellEnd"/>
            <w:r>
              <w:t>(path) - 1;</w:t>
            </w:r>
          </w:p>
          <w:p w14:paraId="7226B642" w14:textId="77777777" w:rsidR="00E931AB" w:rsidRDefault="00E931AB" w:rsidP="00E931AB">
            <w:pPr>
              <w:pStyle w:val="3-"/>
            </w:pPr>
            <w:r>
              <w:tab/>
              <w:t>while (p &gt; path)</w:t>
            </w:r>
          </w:p>
          <w:p w14:paraId="522B046D" w14:textId="77777777" w:rsidR="00E931AB" w:rsidRDefault="00E931AB" w:rsidP="00E931AB">
            <w:pPr>
              <w:pStyle w:val="3-"/>
            </w:pPr>
            <w:r>
              <w:tab/>
              <w:t>{</w:t>
            </w:r>
          </w:p>
          <w:p w14:paraId="5755AC94" w14:textId="77777777" w:rsidR="00E931AB" w:rsidRDefault="00E931AB" w:rsidP="00E931AB">
            <w:pPr>
              <w:pStyle w:val="3-"/>
            </w:pPr>
            <w:r>
              <w:tab/>
            </w:r>
            <w:r>
              <w:tab/>
              <w:t>if (*p == '\\' || *p == '/')</w:t>
            </w:r>
          </w:p>
          <w:p w14:paraId="0CCA8196" w14:textId="77777777" w:rsidR="00E931AB" w:rsidRDefault="00E931AB" w:rsidP="00E931AB">
            <w:pPr>
              <w:pStyle w:val="3-"/>
            </w:pPr>
            <w:r>
              <w:tab/>
            </w:r>
            <w:r>
              <w:tab/>
            </w:r>
            <w:r>
              <w:tab/>
              <w:t>return p + 1;</w:t>
            </w:r>
          </w:p>
          <w:p w14:paraId="4FDA0679" w14:textId="77777777" w:rsidR="00E931AB" w:rsidRDefault="00E931AB" w:rsidP="00E931AB">
            <w:pPr>
              <w:pStyle w:val="3-"/>
            </w:pPr>
            <w:r>
              <w:tab/>
            </w:r>
            <w:r>
              <w:tab/>
              <w:t>--p;</w:t>
            </w:r>
          </w:p>
          <w:p w14:paraId="7A372586" w14:textId="77777777" w:rsidR="00E931AB" w:rsidRDefault="00E931AB" w:rsidP="00E931AB">
            <w:pPr>
              <w:pStyle w:val="3-"/>
            </w:pPr>
            <w:r>
              <w:tab/>
              <w:t>}</w:t>
            </w:r>
          </w:p>
          <w:p w14:paraId="30A77027" w14:textId="77777777" w:rsidR="00E931AB" w:rsidRDefault="00E931AB" w:rsidP="00E931AB">
            <w:pPr>
              <w:pStyle w:val="3-"/>
            </w:pPr>
            <w:r>
              <w:tab/>
              <w:t>return path;</w:t>
            </w:r>
          </w:p>
          <w:p w14:paraId="2286665B" w14:textId="77777777" w:rsidR="00E931AB" w:rsidRDefault="00E931AB" w:rsidP="00E931AB">
            <w:pPr>
              <w:pStyle w:val="3-"/>
            </w:pPr>
            <w:r>
              <w:t>}</w:t>
            </w:r>
          </w:p>
          <w:p w14:paraId="191170E6" w14:textId="77777777" w:rsidR="00E931AB" w:rsidRDefault="00E931AB" w:rsidP="00E931AB">
            <w:pPr>
              <w:pStyle w:val="3-"/>
            </w:pPr>
          </w:p>
          <w:p w14:paraId="4D24F81A" w14:textId="358D93AB" w:rsidR="00E931AB" w:rsidRPr="00E931AB" w:rsidRDefault="00E931AB" w:rsidP="00E931AB">
            <w:pPr>
              <w:pStyle w:val="3-"/>
              <w:rPr>
                <w:color w:val="00B050"/>
              </w:rPr>
            </w:pPr>
            <w:r w:rsidRPr="00E931AB">
              <w:rPr>
                <w:rFonts w:hint="eastAsia"/>
                <w:color w:val="00B050"/>
              </w:rPr>
              <w:t>//定義済みマクロを活用したアサーション</w:t>
            </w:r>
            <w:r>
              <w:rPr>
                <w:rFonts w:hint="eastAsia"/>
                <w:color w:val="00B050"/>
              </w:rPr>
              <w:t>マクロ</w:t>
            </w:r>
          </w:p>
          <w:p w14:paraId="1E4EE167" w14:textId="77777777" w:rsidR="00E931AB" w:rsidRDefault="00E931AB" w:rsidP="00E931AB">
            <w:pPr>
              <w:pStyle w:val="3-"/>
            </w:pPr>
            <w:r>
              <w:t xml:space="preserve">#define </w:t>
            </w:r>
            <w:r w:rsidRPr="00E93666">
              <w:rPr>
                <w:color w:val="FF0000"/>
              </w:rPr>
              <w:t xml:space="preserve">MY_ASSERT(expr, </w:t>
            </w:r>
            <w:proofErr w:type="spellStart"/>
            <w:r w:rsidRPr="00E93666">
              <w:rPr>
                <w:color w:val="FF0000"/>
              </w:rPr>
              <w:t>msg</w:t>
            </w:r>
            <w:proofErr w:type="spellEnd"/>
            <w:r w:rsidRPr="00E93666">
              <w:rPr>
                <w:color w:val="FF0000"/>
              </w:rPr>
              <w:t>)</w:t>
            </w:r>
            <w:r>
              <w:t xml:space="preserve"> \</w:t>
            </w:r>
          </w:p>
          <w:p w14:paraId="5329EBBB" w14:textId="77777777" w:rsidR="00E931AB" w:rsidRDefault="00E931AB" w:rsidP="00E931AB">
            <w:pPr>
              <w:pStyle w:val="3-"/>
            </w:pPr>
            <w:r>
              <w:tab/>
              <w:t>if (!(expr)) \</w:t>
            </w:r>
          </w:p>
          <w:p w14:paraId="0A45516F" w14:textId="77777777" w:rsidR="00E931AB" w:rsidRDefault="00E931AB" w:rsidP="00E931AB">
            <w:pPr>
              <w:pStyle w:val="3-"/>
            </w:pPr>
            <w:r>
              <w:tab/>
              <w:t>{ \</w:t>
            </w:r>
          </w:p>
          <w:p w14:paraId="2051C367"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7BC2031B" w14:textId="77777777" w:rsidR="00E931AB" w:rsidRDefault="00E931AB" w:rsidP="00E931AB">
            <w:pPr>
              <w:pStyle w:val="3-"/>
            </w:pPr>
            <w:r>
              <w:tab/>
            </w:r>
            <w:r>
              <w:tab/>
            </w:r>
            <w:proofErr w:type="spellStart"/>
            <w:r>
              <w:t>fprintf</w:t>
            </w:r>
            <w:proofErr w:type="spellEnd"/>
            <w:r>
              <w:t>(</w:t>
            </w:r>
            <w:proofErr w:type="spellStart"/>
            <w:r>
              <w:t>stderr</w:t>
            </w:r>
            <w:proofErr w:type="spellEnd"/>
            <w:r>
              <w:t>, "Assertion failed!\n"); \</w:t>
            </w:r>
          </w:p>
          <w:p w14:paraId="5CFE27F4" w14:textId="7231B18D" w:rsidR="00E931AB" w:rsidRDefault="00E931AB" w:rsidP="00E931AB">
            <w:pPr>
              <w:pStyle w:val="3-"/>
            </w:pPr>
            <w:r>
              <w:tab/>
            </w:r>
            <w:r>
              <w:tab/>
            </w:r>
            <w:proofErr w:type="spellStart"/>
            <w:r>
              <w:t>fprintf</w:t>
            </w:r>
            <w:proofErr w:type="spellEnd"/>
            <w:r>
              <w:t>(</w:t>
            </w:r>
            <w:proofErr w:type="spellStart"/>
            <w:r>
              <w:t>stderr</w:t>
            </w:r>
            <w:proofErr w:type="spellEnd"/>
            <w:r>
              <w:t>, "%s(%d)</w:t>
            </w:r>
            <w:r w:rsidR="0006773A">
              <w:t>:</w:t>
            </w:r>
            <w:r>
              <w:t xml:space="preserve"> %s\n", </w:t>
            </w:r>
            <w:proofErr w:type="spellStart"/>
            <w:r>
              <w:t>getFileName</w:t>
            </w:r>
            <w:proofErr w:type="spellEnd"/>
            <w:r>
              <w:t>(</w:t>
            </w:r>
            <w:r w:rsidRPr="00E931AB">
              <w:rPr>
                <w:color w:val="FF0000"/>
              </w:rPr>
              <w:t>__FILE__</w:t>
            </w:r>
            <w:r>
              <w:t xml:space="preserve">), </w:t>
            </w:r>
            <w:r w:rsidRPr="00E931AB">
              <w:rPr>
                <w:color w:val="FF0000"/>
              </w:rPr>
              <w:t>__LINE__</w:t>
            </w:r>
            <w:r>
              <w:t xml:space="preserve">, </w:t>
            </w:r>
            <w:r w:rsidRPr="00E931AB">
              <w:rPr>
                <w:color w:val="FF0000"/>
              </w:rPr>
              <w:t>__FUNC__</w:t>
            </w:r>
            <w:r>
              <w:t>); \</w:t>
            </w:r>
          </w:p>
          <w:p w14:paraId="1D4FB34E" w14:textId="5EA2F746" w:rsidR="00E931AB" w:rsidRPr="00E931AB" w:rsidRDefault="00E931AB" w:rsidP="00E931AB">
            <w:pPr>
              <w:pStyle w:val="3-"/>
              <w:rPr>
                <w:color w:val="FF0000"/>
              </w:rPr>
            </w:pPr>
            <w:r>
              <w:tab/>
            </w:r>
            <w:r>
              <w:tab/>
            </w:r>
            <w:proofErr w:type="spellStart"/>
            <w:r>
              <w:t>fprintf</w:t>
            </w:r>
            <w:proofErr w:type="spellEnd"/>
            <w:r>
              <w:t>(</w:t>
            </w:r>
            <w:proofErr w:type="spellStart"/>
            <w:r>
              <w:t>stderr</w:t>
            </w:r>
            <w:proofErr w:type="spellEnd"/>
            <w:r>
              <w:t xml:space="preserve">, "%s\n", </w:t>
            </w:r>
            <w:r w:rsidRPr="00E931AB">
              <w:rPr>
                <w:color w:val="FF0000"/>
              </w:rPr>
              <w:t>#expr</w:t>
            </w:r>
            <w:r>
              <w:t>);</w:t>
            </w:r>
            <w:r w:rsidR="00E93666">
              <w:tab/>
            </w:r>
            <w:r w:rsidRPr="00E93666">
              <w:rPr>
                <w:rFonts w:hint="eastAsia"/>
                <w:color w:val="00B050"/>
              </w:rPr>
              <w:t>/</w:t>
            </w:r>
            <w:r w:rsidR="00E93666">
              <w:rPr>
                <w:color w:val="00B050"/>
              </w:rPr>
              <w:t xml:space="preserve">* </w:t>
            </w:r>
            <w:r w:rsidRPr="00E93666">
              <w:rPr>
                <w:rFonts w:hint="eastAsia"/>
                <w:color w:val="00B050"/>
              </w:rPr>
              <w:t xml:space="preserve">←exprを </w:t>
            </w:r>
            <w:r w:rsidRPr="00E93666">
              <w:rPr>
                <w:color w:val="00B050"/>
              </w:rPr>
              <w:t># で</w:t>
            </w:r>
            <w:r w:rsidRPr="00E93666">
              <w:rPr>
                <w:rFonts w:hint="eastAsia"/>
                <w:color w:val="00B050"/>
              </w:rPr>
              <w:t>文字列化</w:t>
            </w:r>
            <w:r w:rsidR="00E93666">
              <w:rPr>
                <w:rFonts w:hint="eastAsia"/>
                <w:color w:val="00B050"/>
              </w:rPr>
              <w:t xml:space="preserve"> */</w:t>
            </w:r>
            <w:r w:rsidR="00E93666" w:rsidRPr="00E93666">
              <w:rPr>
                <w:rFonts w:hint="eastAsia"/>
              </w:rPr>
              <w:t xml:space="preserve"> \</w:t>
            </w:r>
          </w:p>
          <w:p w14:paraId="159E6DE3" w14:textId="77777777" w:rsidR="00E931AB" w:rsidRDefault="00E931AB" w:rsidP="00E931AB">
            <w:pPr>
              <w:pStyle w:val="3-"/>
            </w:pPr>
            <w:r>
              <w:tab/>
            </w:r>
            <w:r>
              <w:tab/>
            </w:r>
            <w:proofErr w:type="spellStart"/>
            <w:r>
              <w:t>fprintf</w:t>
            </w:r>
            <w:proofErr w:type="spellEnd"/>
            <w:r>
              <w:t>(</w:t>
            </w:r>
            <w:proofErr w:type="spellStart"/>
            <w:r>
              <w:t>stderr</w:t>
            </w:r>
            <w:proofErr w:type="spellEnd"/>
            <w:r>
              <w:t xml:space="preserve">, "%s\n", </w:t>
            </w:r>
            <w:proofErr w:type="spellStart"/>
            <w:r>
              <w:t>msg</w:t>
            </w:r>
            <w:proofErr w:type="spellEnd"/>
            <w:r>
              <w:t>); \</w:t>
            </w:r>
          </w:p>
          <w:p w14:paraId="79EA59EE" w14:textId="77777777" w:rsidR="00E931AB" w:rsidRDefault="00E931AB" w:rsidP="00E931AB">
            <w:pPr>
              <w:pStyle w:val="3-"/>
            </w:pPr>
            <w:r>
              <w:tab/>
            </w:r>
            <w:r>
              <w:tab/>
            </w:r>
            <w:proofErr w:type="spellStart"/>
            <w:r>
              <w:t>fprintf</w:t>
            </w:r>
            <w:proofErr w:type="spellEnd"/>
            <w:r>
              <w:t>(</w:t>
            </w:r>
            <w:proofErr w:type="spellStart"/>
            <w:r>
              <w:t>stderr</w:t>
            </w:r>
            <w:proofErr w:type="spellEnd"/>
            <w:r>
              <w:t>, "------------------------------------------------------------\n"); \</w:t>
            </w:r>
          </w:p>
          <w:p w14:paraId="2E88EFB4" w14:textId="10AB050E" w:rsidR="00E931AB" w:rsidRPr="00E93666" w:rsidRDefault="00E931AB" w:rsidP="00E931AB">
            <w:pPr>
              <w:pStyle w:val="3-"/>
              <w:rPr>
                <w:color w:val="00B050"/>
              </w:rPr>
            </w:pPr>
            <w:r>
              <w:tab/>
            </w:r>
            <w:r>
              <w:tab/>
            </w:r>
            <w:r w:rsidRPr="00E93666">
              <w:rPr>
                <w:color w:val="FF0000"/>
              </w:rPr>
              <w:t>assert(expr);</w:t>
            </w:r>
            <w:r>
              <w:t xml:space="preserve"> </w:t>
            </w:r>
            <w:r w:rsidR="00E93666" w:rsidRPr="00E93666">
              <w:rPr>
                <w:color w:val="00B050"/>
              </w:rPr>
              <w:t>/</w:t>
            </w:r>
            <w:r w:rsidR="00E93666">
              <w:rPr>
                <w:color w:val="00B050"/>
              </w:rPr>
              <w:t xml:space="preserve">* </w:t>
            </w:r>
            <w:r w:rsidR="00E93666" w:rsidRPr="00E93666">
              <w:rPr>
                <w:color w:val="00B050"/>
              </w:rPr>
              <w:t>←処理比較と</w:t>
            </w:r>
            <w:r w:rsidR="00E93666" w:rsidRPr="00E93666">
              <w:rPr>
                <w:rFonts w:hint="eastAsia"/>
                <w:color w:val="00B050"/>
              </w:rPr>
              <w:t>abort</w:t>
            </w:r>
            <w:r w:rsidR="00E93666" w:rsidRPr="00E93666">
              <w:rPr>
                <w:color w:val="00B050"/>
              </w:rPr>
              <w:t>のために、標準で用意されている</w:t>
            </w:r>
            <w:r w:rsidR="00E93666" w:rsidRPr="00E93666">
              <w:rPr>
                <w:rFonts w:hint="eastAsia"/>
                <w:color w:val="00B050"/>
              </w:rPr>
              <w:t>assert()を実行</w:t>
            </w:r>
            <w:r w:rsidR="00E93666">
              <w:rPr>
                <w:rFonts w:hint="eastAsia"/>
                <w:color w:val="00B050"/>
              </w:rPr>
              <w:t xml:space="preserve"> */</w:t>
            </w:r>
            <w:r w:rsidR="00E93666" w:rsidRPr="00E93666">
              <w:rPr>
                <w:rFonts w:hint="eastAsia"/>
              </w:rPr>
              <w:t xml:space="preserve"> \</w:t>
            </w:r>
          </w:p>
          <w:p w14:paraId="5660AA20" w14:textId="77777777" w:rsidR="00E931AB" w:rsidRDefault="00E931AB" w:rsidP="00E931AB">
            <w:pPr>
              <w:pStyle w:val="3-"/>
            </w:pPr>
            <w:r>
              <w:tab/>
              <w:t>}</w:t>
            </w:r>
          </w:p>
          <w:p w14:paraId="556B7061" w14:textId="77777777" w:rsidR="00E931AB" w:rsidRDefault="00E931AB" w:rsidP="00E931AB">
            <w:pPr>
              <w:pStyle w:val="3-"/>
            </w:pPr>
          </w:p>
          <w:p w14:paraId="15C32284" w14:textId="77777777" w:rsidR="00E931AB" w:rsidRPr="00E931AB" w:rsidRDefault="00E931AB" w:rsidP="00E931AB">
            <w:pPr>
              <w:pStyle w:val="3-"/>
              <w:rPr>
                <w:color w:val="00B050"/>
              </w:rPr>
            </w:pPr>
            <w:r w:rsidRPr="00E931AB">
              <w:rPr>
                <w:rFonts w:hint="eastAsia"/>
                <w:color w:val="00B050"/>
              </w:rPr>
              <w:t>//アサーションテスト</w:t>
            </w:r>
          </w:p>
          <w:p w14:paraId="7A0FDD4B" w14:textId="77777777" w:rsidR="00E931AB" w:rsidRDefault="00E931AB" w:rsidP="00E931AB">
            <w:pPr>
              <w:pStyle w:val="3-"/>
            </w:pPr>
            <w:proofErr w:type="spellStart"/>
            <w:r>
              <w:t>int</w:t>
            </w:r>
            <w:proofErr w:type="spellEnd"/>
            <w:r>
              <w:t xml:space="preserve"> </w:t>
            </w:r>
            <w:proofErr w:type="spellStart"/>
            <w:r>
              <w:t>testAssert</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DA9810E" w14:textId="77777777" w:rsidR="00E931AB" w:rsidRDefault="00E931AB" w:rsidP="00E931AB">
            <w:pPr>
              <w:pStyle w:val="3-"/>
            </w:pPr>
            <w:r>
              <w:t>{</w:t>
            </w:r>
          </w:p>
          <w:p w14:paraId="7AC8C4D5" w14:textId="77777777" w:rsidR="00E931AB" w:rsidRDefault="00E931AB" w:rsidP="00E931AB">
            <w:pPr>
              <w:pStyle w:val="3-"/>
            </w:pPr>
            <w:r>
              <w:tab/>
            </w:r>
            <w:proofErr w:type="spellStart"/>
            <w:r>
              <w:t>struct</w:t>
            </w:r>
            <w:proofErr w:type="spellEnd"/>
            <w:r>
              <w:t xml:space="preserve"> STRUCT</w:t>
            </w:r>
          </w:p>
          <w:p w14:paraId="03341BEA" w14:textId="77777777" w:rsidR="00E931AB" w:rsidRDefault="00E931AB" w:rsidP="00E931AB">
            <w:pPr>
              <w:pStyle w:val="3-"/>
            </w:pPr>
            <w:r>
              <w:tab/>
              <w:t>{</w:t>
            </w:r>
          </w:p>
          <w:p w14:paraId="011F8F4B" w14:textId="77777777" w:rsidR="00E931AB" w:rsidRDefault="00E931AB" w:rsidP="00E931AB">
            <w:pPr>
              <w:pStyle w:val="3-"/>
            </w:pPr>
            <w:r>
              <w:tab/>
            </w:r>
            <w:r>
              <w:tab/>
              <w:t xml:space="preserve">char </w:t>
            </w:r>
            <w:proofErr w:type="spellStart"/>
            <w:r>
              <w:t>memberA</w:t>
            </w:r>
            <w:proofErr w:type="spellEnd"/>
            <w:r>
              <w:t>;</w:t>
            </w:r>
          </w:p>
          <w:p w14:paraId="32C8D4F7" w14:textId="77777777" w:rsidR="00E931AB" w:rsidRDefault="00E931AB" w:rsidP="00E931AB">
            <w:pPr>
              <w:pStyle w:val="3-"/>
            </w:pPr>
            <w:r>
              <w:tab/>
            </w:r>
            <w:r>
              <w:tab/>
              <w:t xml:space="preserve">short </w:t>
            </w:r>
            <w:proofErr w:type="spellStart"/>
            <w:r>
              <w:t>memberB</w:t>
            </w:r>
            <w:proofErr w:type="spellEnd"/>
            <w:r>
              <w:t>;</w:t>
            </w:r>
          </w:p>
          <w:p w14:paraId="5D9ED25A" w14:textId="77777777" w:rsidR="00E931AB" w:rsidRDefault="00E931AB" w:rsidP="00E931AB">
            <w:pPr>
              <w:pStyle w:val="3-"/>
            </w:pPr>
            <w:r>
              <w:tab/>
            </w:r>
            <w:r>
              <w:tab/>
            </w:r>
            <w:proofErr w:type="spellStart"/>
            <w:r>
              <w:t>int</w:t>
            </w:r>
            <w:proofErr w:type="spellEnd"/>
            <w:r>
              <w:t xml:space="preserve"> </w:t>
            </w:r>
            <w:proofErr w:type="spellStart"/>
            <w:r>
              <w:t>memberC</w:t>
            </w:r>
            <w:proofErr w:type="spellEnd"/>
            <w:r>
              <w:t>;</w:t>
            </w:r>
          </w:p>
          <w:p w14:paraId="30F8B075" w14:textId="77777777" w:rsidR="00E931AB" w:rsidRDefault="00E931AB" w:rsidP="00E931AB">
            <w:pPr>
              <w:pStyle w:val="3-"/>
            </w:pPr>
            <w:r>
              <w:tab/>
            </w:r>
            <w:r>
              <w:tab/>
              <w:t xml:space="preserve">char </w:t>
            </w:r>
            <w:proofErr w:type="spellStart"/>
            <w:r>
              <w:t>memberD</w:t>
            </w:r>
            <w:proofErr w:type="spellEnd"/>
            <w:r>
              <w:t>;</w:t>
            </w:r>
          </w:p>
          <w:p w14:paraId="4F964DEC" w14:textId="77777777" w:rsidR="00E931AB" w:rsidRDefault="00E931AB" w:rsidP="00E931AB">
            <w:pPr>
              <w:pStyle w:val="3-"/>
            </w:pPr>
            <w:r>
              <w:tab/>
              <w:t>};</w:t>
            </w:r>
          </w:p>
          <w:p w14:paraId="54383345" w14:textId="6F8559B8" w:rsidR="00E931AB" w:rsidRPr="00E93666" w:rsidRDefault="00E931AB" w:rsidP="00E931AB">
            <w:pPr>
              <w:pStyle w:val="3-"/>
              <w:rPr>
                <w:color w:val="FF0000"/>
              </w:rPr>
            </w:pPr>
            <w:r>
              <w:rPr>
                <w:rFonts w:hint="eastAsia"/>
              </w:rPr>
              <w:tab/>
            </w:r>
            <w:r w:rsidRPr="00E93666">
              <w:rPr>
                <w:rFonts w:hint="eastAsia"/>
                <w:color w:val="FF0000"/>
              </w:rPr>
              <w:t>MY_ASSERT(</w:t>
            </w:r>
            <w:proofErr w:type="spellStart"/>
            <w:r w:rsidRPr="00E93666">
              <w:rPr>
                <w:rFonts w:hint="eastAsia"/>
                <w:color w:val="FF0000"/>
              </w:rPr>
              <w:t>sizeof</w:t>
            </w:r>
            <w:proofErr w:type="spellEnd"/>
            <w:r w:rsidRPr="00E93666">
              <w:rPr>
                <w:rFonts w:hint="eastAsia"/>
                <w:color w:val="FF0000"/>
              </w:rPr>
              <w:t>(STRUCT) == 8, "STRUCT構造体</w:t>
            </w:r>
            <w:r w:rsidR="00E93666">
              <w:rPr>
                <w:rFonts w:hint="eastAsia"/>
                <w:color w:val="FF0000"/>
              </w:rPr>
              <w:t>のサイズ</w:t>
            </w:r>
            <w:r w:rsidRPr="00E93666">
              <w:rPr>
                <w:rFonts w:hint="eastAsia"/>
                <w:color w:val="FF0000"/>
              </w:rPr>
              <w:t>が8バイトではありません</w:t>
            </w:r>
            <w:r w:rsidR="00E93666">
              <w:rPr>
                <w:rFonts w:hint="eastAsia"/>
                <w:color w:val="FF0000"/>
              </w:rPr>
              <w:t>！</w:t>
            </w:r>
            <w:r w:rsidRPr="00E93666">
              <w:rPr>
                <w:rFonts w:hint="eastAsia"/>
                <w:color w:val="FF0000"/>
              </w:rPr>
              <w:t>");</w:t>
            </w:r>
          </w:p>
          <w:p w14:paraId="0B13C46C" w14:textId="77777777" w:rsidR="00E931AB" w:rsidRDefault="00E931AB" w:rsidP="00E931AB">
            <w:pPr>
              <w:pStyle w:val="3-"/>
            </w:pPr>
            <w:r>
              <w:tab/>
              <w:t>return 0;</w:t>
            </w:r>
          </w:p>
          <w:p w14:paraId="30D54E86" w14:textId="10631B5C" w:rsidR="009D6B6C" w:rsidRDefault="00E931AB" w:rsidP="00E931AB">
            <w:pPr>
              <w:pStyle w:val="3-"/>
            </w:pPr>
            <w:r>
              <w:t>}</w:t>
            </w:r>
          </w:p>
        </w:tc>
      </w:tr>
    </w:tbl>
    <w:p w14:paraId="18145A95" w14:textId="77777777" w:rsidR="009D6B6C" w:rsidRPr="00B7380E" w:rsidRDefault="009D6B6C" w:rsidP="009D6B6C">
      <w:pPr>
        <w:pStyle w:val="aa"/>
        <w:keepNext/>
        <w:widowControl/>
        <w:ind w:left="447"/>
        <w:rPr>
          <w:color w:val="FF0000"/>
          <w:sz w:val="20"/>
          <w:szCs w:val="20"/>
        </w:rPr>
      </w:pPr>
      <w:r w:rsidRPr="00B7380E">
        <w:rPr>
          <w:color w:val="FF0000"/>
          <w:sz w:val="20"/>
          <w:szCs w:val="20"/>
        </w:rPr>
        <w:lastRenderedPageBreak/>
        <w:t>↓</w:t>
      </w:r>
      <w:r w:rsidRPr="00B7380E">
        <w:rPr>
          <w:color w:val="FF0000"/>
          <w:sz w:val="20"/>
          <w:szCs w:val="20"/>
        </w:rPr>
        <w:t>（実行結果）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9D6B6C" w14:paraId="15300BE1" w14:textId="77777777" w:rsidTr="009D6B6C">
        <w:tc>
          <w:tcPr>
            <w:tcW w:w="7938" w:type="dxa"/>
          </w:tcPr>
          <w:p w14:paraId="1B05E2AF" w14:textId="77777777" w:rsidR="00E93666" w:rsidRPr="00E93666" w:rsidRDefault="00E93666" w:rsidP="00E93666">
            <w:pPr>
              <w:pStyle w:val="3-"/>
              <w:rPr>
                <w:color w:val="auto"/>
              </w:rPr>
            </w:pPr>
            <w:r w:rsidRPr="00E93666">
              <w:rPr>
                <w:color w:val="auto"/>
              </w:rPr>
              <w:t>------------------------------------------------------------</w:t>
            </w:r>
          </w:p>
          <w:p w14:paraId="4BD6100A" w14:textId="77777777" w:rsidR="00E93666" w:rsidRPr="00E93666" w:rsidRDefault="00E93666" w:rsidP="00E93666">
            <w:pPr>
              <w:pStyle w:val="3-"/>
              <w:rPr>
                <w:color w:val="auto"/>
              </w:rPr>
            </w:pPr>
            <w:r w:rsidRPr="00E93666">
              <w:rPr>
                <w:color w:val="auto"/>
              </w:rPr>
              <w:t>Assertion failed!</w:t>
            </w:r>
          </w:p>
          <w:p w14:paraId="6E323FDF" w14:textId="5C70E5EE" w:rsidR="00E93666" w:rsidRPr="00E93666" w:rsidRDefault="00E93666" w:rsidP="00E93666">
            <w:pPr>
              <w:pStyle w:val="3-"/>
              <w:rPr>
                <w:color w:val="auto"/>
              </w:rPr>
            </w:pPr>
            <w:r w:rsidRPr="00E93666">
              <w:rPr>
                <w:color w:val="auto"/>
              </w:rPr>
              <w:t>main.cpp(498)</w:t>
            </w:r>
            <w:r w:rsidR="0006773A">
              <w:rPr>
                <w:color w:val="auto"/>
              </w:rPr>
              <w:t>:</w:t>
            </w:r>
            <w:r w:rsidRPr="00E93666">
              <w:rPr>
                <w:color w:val="auto"/>
              </w:rPr>
              <w:t xml:space="preserve"> </w:t>
            </w:r>
            <w:proofErr w:type="spellStart"/>
            <w:r w:rsidRPr="00E93666">
              <w:rPr>
                <w:color w:val="auto"/>
              </w:rPr>
              <w:t>int</w:t>
            </w:r>
            <w:proofErr w:type="spellEnd"/>
            <w:r w:rsidRPr="00E93666">
              <w:rPr>
                <w:color w:val="auto"/>
              </w:rPr>
              <w:t xml:space="preserve"> __</w:t>
            </w:r>
            <w:proofErr w:type="spellStart"/>
            <w:r w:rsidRPr="00E93666">
              <w:rPr>
                <w:color w:val="auto"/>
              </w:rPr>
              <w:t>cdecl</w:t>
            </w:r>
            <w:proofErr w:type="spellEnd"/>
            <w:r w:rsidRPr="00E93666">
              <w:rPr>
                <w:color w:val="auto"/>
              </w:rPr>
              <w:t xml:space="preserve"> </w:t>
            </w:r>
            <w:proofErr w:type="spellStart"/>
            <w:r w:rsidRPr="00E93666">
              <w:rPr>
                <w:color w:val="auto"/>
              </w:rPr>
              <w:t>testAssert</w:t>
            </w:r>
            <w:proofErr w:type="spellEnd"/>
            <w:r w:rsidRPr="00E93666">
              <w:rPr>
                <w:color w:val="auto"/>
              </w:rPr>
              <w:t>(</w:t>
            </w:r>
            <w:proofErr w:type="spellStart"/>
            <w:r w:rsidRPr="00E93666">
              <w:rPr>
                <w:color w:val="auto"/>
              </w:rPr>
              <w:t>const</w:t>
            </w:r>
            <w:proofErr w:type="spellEnd"/>
            <w:r w:rsidRPr="00E93666">
              <w:rPr>
                <w:color w:val="auto"/>
              </w:rPr>
              <w:t xml:space="preserve"> </w:t>
            </w:r>
            <w:proofErr w:type="spellStart"/>
            <w:r w:rsidRPr="00E93666">
              <w:rPr>
                <w:color w:val="auto"/>
              </w:rPr>
              <w:t>int,const</w:t>
            </w:r>
            <w:proofErr w:type="spellEnd"/>
            <w:r w:rsidRPr="00E93666">
              <w:rPr>
                <w:color w:val="auto"/>
              </w:rPr>
              <w:t xml:space="preserve"> char *[])</w:t>
            </w:r>
          </w:p>
          <w:p w14:paraId="18C951F7" w14:textId="77777777" w:rsidR="00E93666" w:rsidRPr="00E93666" w:rsidRDefault="00E93666" w:rsidP="00E93666">
            <w:pPr>
              <w:pStyle w:val="3-"/>
              <w:rPr>
                <w:color w:val="auto"/>
              </w:rPr>
            </w:pPr>
            <w:proofErr w:type="spellStart"/>
            <w:r w:rsidRPr="00E93666">
              <w:rPr>
                <w:color w:val="auto"/>
              </w:rPr>
              <w:t>sizeof</w:t>
            </w:r>
            <w:proofErr w:type="spellEnd"/>
            <w:r w:rsidRPr="00E93666">
              <w:rPr>
                <w:color w:val="auto"/>
              </w:rPr>
              <w:t>(STRUCT) == 8</w:t>
            </w:r>
          </w:p>
          <w:p w14:paraId="7E5A1F42" w14:textId="36C62673" w:rsidR="00E93666" w:rsidRPr="00E93666" w:rsidRDefault="00E93666" w:rsidP="00E93666">
            <w:pPr>
              <w:pStyle w:val="3-"/>
              <w:rPr>
                <w:color w:val="auto"/>
              </w:rPr>
            </w:pPr>
            <w:r w:rsidRPr="00E93666">
              <w:rPr>
                <w:rFonts w:hint="eastAsia"/>
                <w:color w:val="auto"/>
              </w:rPr>
              <w:t>STRUCT構造体が8バイトではありません</w:t>
            </w:r>
            <w:r>
              <w:rPr>
                <w:rFonts w:hint="eastAsia"/>
                <w:color w:val="auto"/>
              </w:rPr>
              <w:t>！</w:t>
            </w:r>
          </w:p>
          <w:p w14:paraId="626E1F76" w14:textId="77777777" w:rsidR="00E93666" w:rsidRPr="00E93666" w:rsidRDefault="00E93666" w:rsidP="00E93666">
            <w:pPr>
              <w:pStyle w:val="3-"/>
              <w:rPr>
                <w:color w:val="auto"/>
              </w:rPr>
            </w:pPr>
            <w:r w:rsidRPr="00E93666">
              <w:rPr>
                <w:color w:val="auto"/>
              </w:rPr>
              <w:t>------------------------------------------------------------</w:t>
            </w:r>
          </w:p>
          <w:p w14:paraId="74FFD234" w14:textId="7025AA9C" w:rsidR="009D6B6C" w:rsidRDefault="00E93666" w:rsidP="00E93666">
            <w:pPr>
              <w:pStyle w:val="3-"/>
            </w:pPr>
            <w:r w:rsidRPr="00E93666">
              <w:rPr>
                <w:color w:val="auto"/>
              </w:rPr>
              <w:t xml:space="preserve">Assertion failed: </w:t>
            </w:r>
            <w:proofErr w:type="spellStart"/>
            <w:r w:rsidRPr="00E93666">
              <w:rPr>
                <w:color w:val="auto"/>
              </w:rPr>
              <w:t>sizeof</w:t>
            </w:r>
            <w:proofErr w:type="spellEnd"/>
            <w:r w:rsidRPr="00E93666">
              <w:rPr>
                <w:color w:val="auto"/>
              </w:rPr>
              <w:t>(STRUCT) == 8, file e:\work\github\public\test\program\c++\rtti\src\main.cpp, line 498</w:t>
            </w:r>
          </w:p>
        </w:tc>
      </w:tr>
    </w:tbl>
    <w:p w14:paraId="14BAD60D" w14:textId="35FB54BF" w:rsidR="003C029A" w:rsidRDefault="000C6366" w:rsidP="006E7B05">
      <w:pPr>
        <w:pStyle w:val="3"/>
      </w:pPr>
      <w:bookmarkStart w:id="7" w:name="_Toc378843779"/>
      <w:r>
        <w:rPr>
          <w:rFonts w:hint="eastAsia"/>
        </w:rPr>
        <w:t>定義済みマクロのデバッグ活用：文字列連結と文字列化</w:t>
      </w:r>
      <w:r w:rsidR="00F87201">
        <w:rPr>
          <w:rFonts w:hint="eastAsia"/>
        </w:rPr>
        <w:t>のテクニック</w:t>
      </w:r>
      <w:bookmarkEnd w:id="7"/>
    </w:p>
    <w:p w14:paraId="5EB270DC" w14:textId="792A7EAE" w:rsidR="003C029A" w:rsidRPr="00B7380E" w:rsidRDefault="00A9395D" w:rsidP="003C029A">
      <w:pPr>
        <w:pStyle w:val="aa"/>
        <w:ind w:left="447" w:firstLine="283"/>
      </w:pPr>
      <w:r>
        <w:rPr>
          <w:rFonts w:hint="eastAsia"/>
        </w:rPr>
        <w:t>前述のサンプルでもアサーション</w:t>
      </w:r>
      <w:r w:rsidR="000C6366">
        <w:rPr>
          <w:rFonts w:hint="eastAsia"/>
        </w:rPr>
        <w:t>の条件</w:t>
      </w:r>
      <w:r>
        <w:rPr>
          <w:rFonts w:hint="eastAsia"/>
        </w:rPr>
        <w:t>として指定した「式」を表示するために、「</w:t>
      </w:r>
      <w:r w:rsidRPr="00E03D47">
        <w:rPr>
          <w:rFonts w:ascii="ＭＳ ゴシック" w:hAnsi="ＭＳ ゴシック" w:hint="eastAsia"/>
          <w:color w:val="0070C0"/>
        </w:rPr>
        <w:t>#</w:t>
      </w:r>
      <w:r>
        <w:rPr>
          <w:rFonts w:hint="eastAsia"/>
        </w:rPr>
        <w:t>」</w:t>
      </w:r>
      <w:r w:rsidR="00B72778">
        <w:rPr>
          <w:rFonts w:hint="eastAsia"/>
        </w:rPr>
        <w:t>（文字列化演算子）</w:t>
      </w:r>
      <w:r>
        <w:rPr>
          <w:rFonts w:hint="eastAsia"/>
        </w:rPr>
        <w:t>を使用して文字列化している。</w:t>
      </w:r>
    </w:p>
    <w:p w14:paraId="614A48A4" w14:textId="6850484D" w:rsidR="00A9395D" w:rsidRDefault="00A9395D" w:rsidP="00A9395D">
      <w:pPr>
        <w:pStyle w:val="aa"/>
        <w:spacing w:beforeLines="50" w:before="180"/>
        <w:ind w:left="447" w:firstLine="283"/>
      </w:pPr>
      <w:r>
        <w:rPr>
          <w:rFonts w:hint="eastAsia"/>
        </w:rPr>
        <w:t>これを利用して、前述の「</w:t>
      </w:r>
      <w:r w:rsidRPr="0006773A">
        <w:rPr>
          <w:rFonts w:ascii="ＭＳ ゴシック" w:hAnsi="ＭＳ ゴシック"/>
          <w:color w:val="0070C0"/>
          <w:sz w:val="20"/>
          <w:szCs w:val="20"/>
        </w:rPr>
        <w:t>main.cpp(498)</w:t>
      </w:r>
      <w:r w:rsidR="0006773A">
        <w:rPr>
          <w:rFonts w:ascii="ＭＳ ゴシック" w:hAnsi="ＭＳ ゴシック"/>
          <w:color w:val="0070C0"/>
          <w:sz w:val="20"/>
          <w:szCs w:val="20"/>
        </w:rPr>
        <w:t>:</w:t>
      </w:r>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w:t>
      </w:r>
      <w:proofErr w:type="spellEnd"/>
      <w:r w:rsidRPr="0006773A">
        <w:rPr>
          <w:rFonts w:ascii="ＭＳ ゴシック" w:hAnsi="ＭＳ ゴシック"/>
          <w:color w:val="0070C0"/>
          <w:sz w:val="20"/>
          <w:szCs w:val="20"/>
        </w:rPr>
        <w:t xml:space="preserve"> __</w:t>
      </w:r>
      <w:proofErr w:type="spellStart"/>
      <w:r w:rsidRPr="0006773A">
        <w:rPr>
          <w:rFonts w:ascii="ＭＳ ゴシック" w:hAnsi="ＭＳ ゴシック"/>
          <w:color w:val="0070C0"/>
          <w:sz w:val="20"/>
          <w:szCs w:val="20"/>
        </w:rPr>
        <w:t>cdecl</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testAssert</w:t>
      </w:r>
      <w:proofErr w:type="spellEnd"/>
      <w:r w:rsidRPr="0006773A">
        <w:rPr>
          <w:rFonts w:ascii="ＭＳ ゴシック" w:hAnsi="ＭＳ ゴシック"/>
          <w:color w:val="0070C0"/>
          <w:sz w:val="20"/>
          <w:szCs w:val="20"/>
        </w:rPr>
        <w:t>(</w:t>
      </w:r>
      <w:proofErr w:type="spellStart"/>
      <w:r w:rsidRPr="0006773A">
        <w:rPr>
          <w:rFonts w:ascii="ＭＳ ゴシック" w:hAnsi="ＭＳ ゴシック"/>
          <w:color w:val="0070C0"/>
          <w:sz w:val="20"/>
          <w:szCs w:val="20"/>
        </w:rPr>
        <w:t>const</w:t>
      </w:r>
      <w:proofErr w:type="spellEnd"/>
      <w:r w:rsidRPr="0006773A">
        <w:rPr>
          <w:rFonts w:ascii="ＭＳ ゴシック" w:hAnsi="ＭＳ ゴシック"/>
          <w:color w:val="0070C0"/>
          <w:sz w:val="20"/>
          <w:szCs w:val="20"/>
        </w:rPr>
        <w:t xml:space="preserve"> </w:t>
      </w:r>
      <w:proofErr w:type="spellStart"/>
      <w:r w:rsidRPr="0006773A">
        <w:rPr>
          <w:rFonts w:ascii="ＭＳ ゴシック" w:hAnsi="ＭＳ ゴシック"/>
          <w:color w:val="0070C0"/>
          <w:sz w:val="20"/>
          <w:szCs w:val="20"/>
        </w:rPr>
        <w:t>int,const</w:t>
      </w:r>
      <w:proofErr w:type="spellEnd"/>
      <w:r w:rsidRPr="0006773A">
        <w:rPr>
          <w:rFonts w:ascii="ＭＳ ゴシック" w:hAnsi="ＭＳ ゴシック"/>
          <w:color w:val="0070C0"/>
          <w:sz w:val="20"/>
          <w:szCs w:val="20"/>
        </w:rPr>
        <w:t xml:space="preserve"> char *[])</w:t>
      </w:r>
      <w:r>
        <w:rPr>
          <w:rFonts w:hint="eastAsia"/>
        </w:rPr>
        <w:t>」のように、</w:t>
      </w:r>
      <w:r w:rsidRPr="00A9395D">
        <w:rPr>
          <w:rFonts w:ascii="ＭＳ ゴシック" w:hAnsi="ＭＳ ゴシック" w:hint="eastAsia"/>
          <w:color w:val="0070C0"/>
        </w:rPr>
        <w:t xml:space="preserve">__FILE__ </w:t>
      </w:r>
      <w:r w:rsidRPr="00A9395D">
        <w:rPr>
          <w:rFonts w:ascii="ＭＳ ゴシック" w:hAnsi="ＭＳ ゴシック" w:hint="eastAsia"/>
        </w:rPr>
        <w:t xml:space="preserve">+ </w:t>
      </w:r>
      <w:r w:rsidRPr="00A9395D">
        <w:rPr>
          <w:rFonts w:ascii="ＭＳ ゴシック" w:hAnsi="ＭＳ ゴシック"/>
          <w:color w:val="0070C0"/>
        </w:rPr>
        <w:t xml:space="preserve">__LINE__ </w:t>
      </w:r>
      <w:r w:rsidRPr="00A9395D">
        <w:rPr>
          <w:rFonts w:ascii="ＭＳ ゴシック" w:hAnsi="ＭＳ ゴシック"/>
        </w:rPr>
        <w:t>+</w:t>
      </w:r>
      <w:r w:rsidRPr="00A9395D">
        <w:rPr>
          <w:rFonts w:ascii="ＭＳ ゴシック" w:hAnsi="ＭＳ ゴシック"/>
          <w:color w:val="0070C0"/>
        </w:rPr>
        <w:t xml:space="preserve"> __FUNC__</w:t>
      </w:r>
      <w:r>
        <w:t xml:space="preserve"> </w:t>
      </w:r>
      <w:r>
        <w:t>をつなげた一つの文字列を生</w:t>
      </w:r>
      <w:r>
        <w:lastRenderedPageBreak/>
        <w:t>成</w:t>
      </w:r>
      <w:r w:rsidR="000C6366">
        <w:t>し</w:t>
      </w:r>
      <w:r>
        <w:t>、デバッグ情報</w:t>
      </w:r>
      <w:r w:rsidR="000C6366">
        <w:t>の</w:t>
      </w:r>
      <w:r>
        <w:t>プール</w:t>
      </w:r>
      <w:r w:rsidR="000C6366">
        <w:t>を</w:t>
      </w:r>
      <w:r>
        <w:t>効率化</w:t>
      </w:r>
      <w:r w:rsidR="000C6366">
        <w:t>する</w:t>
      </w:r>
      <w:r>
        <w:t>。</w:t>
      </w:r>
    </w:p>
    <w:p w14:paraId="111AB20A" w14:textId="3F037158" w:rsidR="00A9395D" w:rsidRDefault="00A9395D" w:rsidP="0006773A">
      <w:pPr>
        <w:pStyle w:val="aa"/>
        <w:spacing w:beforeLines="50" w:before="180"/>
        <w:ind w:left="447" w:firstLine="283"/>
      </w:pPr>
      <w:r>
        <w:t>例えば、独自のメモリマネージャを作成して、一つ一つのメモリ管理情報の中に、呼び出し元を識別するための情報を保存しておくと、後からメモリリークを追跡する際などに役立つ。この時、保存したい情報を一つの文字列に連結しておくことで、デバッグ情報のためのメモリを効率化できる。（プログラム中の文字列リテラルが増えて、プログラムサイズが大きくなる点には注意）</w:t>
      </w:r>
    </w:p>
    <w:p w14:paraId="2F5CC33D" w14:textId="325BBC7A" w:rsidR="003C029A" w:rsidRDefault="00A9395D" w:rsidP="0006773A">
      <w:pPr>
        <w:pStyle w:val="aa"/>
        <w:spacing w:beforeLines="50" w:before="180"/>
        <w:ind w:left="447" w:firstLine="283"/>
      </w:pPr>
      <w:r>
        <w:t>文字列を連結する際、</w:t>
      </w:r>
      <w:r w:rsidRPr="0006773A">
        <w:rPr>
          <w:rFonts w:ascii="ＭＳ ゴシック" w:hAnsi="ＭＳ ゴシック" w:hint="eastAsia"/>
          <w:color w:val="0070C0"/>
        </w:rPr>
        <w:t>__LINE__</w:t>
      </w:r>
      <w:r>
        <w:rPr>
          <w:rFonts w:hint="eastAsia"/>
        </w:rPr>
        <w:t xml:space="preserve"> </w:t>
      </w:r>
      <w:r>
        <w:rPr>
          <w:rFonts w:hint="eastAsia"/>
        </w:rPr>
        <w:t>のような整数を返すマクロを単純に文字列化できないので注意が必要である。</w:t>
      </w:r>
      <w:r w:rsidR="0006773A">
        <w:rPr>
          <w:rFonts w:hint="eastAsia"/>
        </w:rPr>
        <w:t>以下にその問題点と解決策を示す。</w:t>
      </w:r>
    </w:p>
    <w:p w14:paraId="73AB8ACD" w14:textId="167593FE" w:rsidR="00D078D0" w:rsidRPr="00B7380E" w:rsidRDefault="00D078D0" w:rsidP="00D078D0">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①</w:t>
      </w:r>
      <w:r w:rsidR="00F033B4">
        <w:rPr>
          <w:rFonts w:hint="eastAsia"/>
          <w:sz w:val="20"/>
          <w:szCs w:val="20"/>
        </w:rPr>
        <w:t>：</w:t>
      </w:r>
      <w:r w:rsidR="00F033B4">
        <w:rPr>
          <w:rFonts w:hint="eastAsia"/>
          <w:sz w:val="20"/>
          <w:szCs w:val="20"/>
        </w:rPr>
        <w:t>NG</w:t>
      </w:r>
      <w:r w:rsidR="00F033B4">
        <w:rPr>
          <w:rFonts w:hint="eastAsia"/>
          <w:sz w:val="20"/>
          <w:szCs w:val="20"/>
        </w:rPr>
        <w:t>バージョン</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632D3CE" w14:textId="77777777" w:rsidTr="006E7B05">
        <w:tc>
          <w:tcPr>
            <w:tcW w:w="7938" w:type="dxa"/>
          </w:tcPr>
          <w:p w14:paraId="4DE60045" w14:textId="77777777" w:rsidR="00D078D0" w:rsidRPr="00D078D0" w:rsidRDefault="00D078D0" w:rsidP="00D078D0">
            <w:pPr>
              <w:pStyle w:val="3-"/>
              <w:rPr>
                <w:color w:val="00B050"/>
              </w:rPr>
            </w:pPr>
            <w:r w:rsidRPr="00D078D0">
              <w:rPr>
                <w:rFonts w:hint="eastAsia"/>
                <w:color w:val="00B050"/>
              </w:rPr>
              <w:t>//ファイル名取得関数</w:t>
            </w:r>
          </w:p>
          <w:p w14:paraId="0BA52F43" w14:textId="77777777" w:rsidR="00D078D0" w:rsidRDefault="00D078D0" w:rsidP="00D078D0">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5B12C8CC" w14:textId="77777777" w:rsidR="00D078D0" w:rsidRDefault="00D078D0" w:rsidP="00D078D0">
            <w:pPr>
              <w:pStyle w:val="3-"/>
            </w:pPr>
            <w:r>
              <w:t>{</w:t>
            </w:r>
          </w:p>
          <w:p w14:paraId="7AAE216F" w14:textId="77777777" w:rsidR="00D078D0" w:rsidRDefault="00D078D0" w:rsidP="00D078D0">
            <w:pPr>
              <w:pStyle w:val="3-"/>
            </w:pPr>
            <w:r>
              <w:tab/>
            </w:r>
            <w:proofErr w:type="spellStart"/>
            <w:r>
              <w:t>const</w:t>
            </w:r>
            <w:proofErr w:type="spellEnd"/>
            <w:r>
              <w:t xml:space="preserve"> char* p = path + </w:t>
            </w:r>
            <w:proofErr w:type="spellStart"/>
            <w:r>
              <w:t>path_len</w:t>
            </w:r>
            <w:proofErr w:type="spellEnd"/>
            <w:r>
              <w:t xml:space="preserve"> - 1;</w:t>
            </w:r>
          </w:p>
          <w:p w14:paraId="05458BAD" w14:textId="77777777" w:rsidR="00D078D0" w:rsidRDefault="00D078D0" w:rsidP="00D078D0">
            <w:pPr>
              <w:pStyle w:val="3-"/>
            </w:pPr>
            <w:r>
              <w:tab/>
              <w:t>while (p &gt; path)</w:t>
            </w:r>
          </w:p>
          <w:p w14:paraId="580C1223" w14:textId="77777777" w:rsidR="00D078D0" w:rsidRDefault="00D078D0" w:rsidP="00D078D0">
            <w:pPr>
              <w:pStyle w:val="3-"/>
            </w:pPr>
            <w:r>
              <w:tab/>
              <w:t>{</w:t>
            </w:r>
          </w:p>
          <w:p w14:paraId="62209B95" w14:textId="77777777" w:rsidR="00D078D0" w:rsidRDefault="00D078D0" w:rsidP="00D078D0">
            <w:pPr>
              <w:pStyle w:val="3-"/>
            </w:pPr>
            <w:r>
              <w:tab/>
            </w:r>
            <w:r>
              <w:tab/>
              <w:t>if (*p == '\\' || *p == '/')</w:t>
            </w:r>
          </w:p>
          <w:p w14:paraId="17FD9F4A" w14:textId="77777777" w:rsidR="00D078D0" w:rsidRDefault="00D078D0" w:rsidP="00D078D0">
            <w:pPr>
              <w:pStyle w:val="3-"/>
            </w:pPr>
            <w:r>
              <w:tab/>
            </w:r>
            <w:r>
              <w:tab/>
            </w:r>
            <w:r>
              <w:tab/>
              <w:t>return p + 1;</w:t>
            </w:r>
          </w:p>
          <w:p w14:paraId="77D48C88" w14:textId="77777777" w:rsidR="00D078D0" w:rsidRDefault="00D078D0" w:rsidP="00D078D0">
            <w:pPr>
              <w:pStyle w:val="3-"/>
            </w:pPr>
            <w:r>
              <w:tab/>
            </w:r>
            <w:r>
              <w:tab/>
              <w:t>--p;</w:t>
            </w:r>
          </w:p>
          <w:p w14:paraId="30203585" w14:textId="77777777" w:rsidR="00D078D0" w:rsidRDefault="00D078D0" w:rsidP="00D078D0">
            <w:pPr>
              <w:pStyle w:val="3-"/>
            </w:pPr>
            <w:r>
              <w:tab/>
              <w:t>}</w:t>
            </w:r>
          </w:p>
          <w:p w14:paraId="5EB1E962" w14:textId="77777777" w:rsidR="00D078D0" w:rsidRDefault="00D078D0" w:rsidP="00D078D0">
            <w:pPr>
              <w:pStyle w:val="3-"/>
            </w:pPr>
            <w:r>
              <w:tab/>
              <w:t>return path;</w:t>
            </w:r>
          </w:p>
          <w:p w14:paraId="6A534C09" w14:textId="77777777" w:rsidR="00D078D0" w:rsidRDefault="00D078D0" w:rsidP="00D078D0">
            <w:pPr>
              <w:pStyle w:val="3-"/>
            </w:pPr>
            <w:r>
              <w:t>}</w:t>
            </w:r>
          </w:p>
          <w:p w14:paraId="1898E3A4" w14:textId="77777777" w:rsidR="00D078D0" w:rsidRDefault="00D078D0" w:rsidP="00D078D0">
            <w:pPr>
              <w:pStyle w:val="3-"/>
            </w:pPr>
          </w:p>
          <w:p w14:paraId="3C61D369" w14:textId="77777777" w:rsidR="00D078D0" w:rsidRPr="00D078D0" w:rsidRDefault="00D078D0" w:rsidP="00D078D0">
            <w:pPr>
              <w:pStyle w:val="3-"/>
              <w:rPr>
                <w:color w:val="00B050"/>
              </w:rPr>
            </w:pPr>
            <w:r w:rsidRPr="00D078D0">
              <w:rPr>
                <w:rFonts w:hint="eastAsia"/>
                <w:color w:val="00B050"/>
              </w:rPr>
              <w:t>//処理行情報作成マクロ</w:t>
            </w:r>
          </w:p>
          <w:p w14:paraId="0FF82BE7" w14:textId="3E7B3F16" w:rsidR="00D078D0" w:rsidRDefault="00D078D0" w:rsidP="00D078D0">
            <w:pPr>
              <w:pStyle w:val="3-"/>
            </w:pPr>
            <w:r>
              <w:t>#define MAKE_FUNC_LINE_INFO() getFileName2(__FILE__ "("</w:t>
            </w:r>
            <w:r w:rsidRPr="00F033B4">
              <w:rPr>
                <w:color w:val="FF0000"/>
              </w:rPr>
              <w:t xml:space="preserve"> #__LINE__ </w:t>
            </w:r>
            <w:r>
              <w:t xml:space="preserve">"):" __FUNC__, </w:t>
            </w:r>
            <w:proofErr w:type="spellStart"/>
            <w:r>
              <w:t>strlen</w:t>
            </w:r>
            <w:proofErr w:type="spellEnd"/>
            <w:r>
              <w:t>(__FILE__))</w:t>
            </w:r>
          </w:p>
          <w:p w14:paraId="5A102BA9" w14:textId="77777777" w:rsidR="00D078D0" w:rsidRDefault="00D078D0" w:rsidP="00D078D0">
            <w:pPr>
              <w:pStyle w:val="3-"/>
            </w:pPr>
          </w:p>
          <w:p w14:paraId="3967DE4B" w14:textId="77777777" w:rsidR="00D078D0" w:rsidRPr="00D078D0" w:rsidRDefault="00D078D0" w:rsidP="00D078D0">
            <w:pPr>
              <w:pStyle w:val="3-"/>
              <w:rPr>
                <w:color w:val="00B050"/>
              </w:rPr>
            </w:pPr>
            <w:r w:rsidRPr="00D078D0">
              <w:rPr>
                <w:rFonts w:hint="eastAsia"/>
                <w:color w:val="00B050"/>
              </w:rPr>
              <w:t>//文字列連結テスト</w:t>
            </w:r>
          </w:p>
          <w:p w14:paraId="60C7AC4D" w14:textId="567CC0B8" w:rsidR="00D078D0" w:rsidRDefault="00D078D0" w:rsidP="00D078D0">
            <w:pPr>
              <w:pStyle w:val="3-"/>
            </w:pPr>
            <w:proofErr w:type="spellStart"/>
            <w:r>
              <w:t>int</w:t>
            </w:r>
            <w:proofErr w:type="spellEnd"/>
            <w:r>
              <w:t xml:space="preserve"> </w:t>
            </w:r>
            <w:proofErr w:type="spellStart"/>
            <w:r w:rsidR="00680D72">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729E3A2" w14:textId="77777777" w:rsidR="00D078D0" w:rsidRDefault="00D078D0" w:rsidP="00D078D0">
            <w:pPr>
              <w:pStyle w:val="3-"/>
            </w:pPr>
            <w:r>
              <w:t>{</w:t>
            </w:r>
          </w:p>
          <w:p w14:paraId="4428EF9C" w14:textId="566C6E4E" w:rsidR="00D078D0" w:rsidRDefault="00D078D0" w:rsidP="00D078D0">
            <w:pPr>
              <w:pStyle w:val="3-"/>
            </w:pPr>
            <w:r>
              <w:tab/>
            </w:r>
            <w:proofErr w:type="spellStart"/>
            <w:r>
              <w:t>const</w:t>
            </w:r>
            <w:proofErr w:type="spellEnd"/>
            <w:r>
              <w:t xml:space="preserve"> char* </w:t>
            </w:r>
            <w:proofErr w:type="spellStart"/>
            <w:r>
              <w:t>func_line_info</w:t>
            </w:r>
            <w:proofErr w:type="spellEnd"/>
            <w:r>
              <w:t xml:space="preserve"> = MAKE_FUNC_LINE_INFO();</w:t>
            </w:r>
          </w:p>
          <w:p w14:paraId="717D1500" w14:textId="77777777" w:rsidR="00D078D0" w:rsidRDefault="00D078D0" w:rsidP="00D078D0">
            <w:pPr>
              <w:pStyle w:val="3-"/>
            </w:pPr>
            <w:r>
              <w:tab/>
            </w:r>
            <w:proofErr w:type="spellStart"/>
            <w:r>
              <w:t>printf</w:t>
            </w:r>
            <w:proofErr w:type="spellEnd"/>
            <w:r>
              <w:t xml:space="preserve">("MAKE_FUNC_LINE_INFO() = \"%s\"\n", </w:t>
            </w:r>
            <w:proofErr w:type="spellStart"/>
            <w:r>
              <w:t>func_line_info</w:t>
            </w:r>
            <w:proofErr w:type="spellEnd"/>
            <w:r>
              <w:t>);</w:t>
            </w:r>
          </w:p>
          <w:p w14:paraId="669B9F54" w14:textId="77777777" w:rsidR="00D078D0" w:rsidRDefault="00D078D0" w:rsidP="00D078D0">
            <w:pPr>
              <w:pStyle w:val="3-"/>
            </w:pPr>
            <w:r>
              <w:tab/>
              <w:t>return 0;</w:t>
            </w:r>
          </w:p>
          <w:p w14:paraId="49AF53E8" w14:textId="7B3C3CF1" w:rsidR="00D078D0" w:rsidRDefault="00D078D0" w:rsidP="00D078D0">
            <w:pPr>
              <w:pStyle w:val="3-"/>
            </w:pPr>
            <w:r>
              <w:t>}</w:t>
            </w:r>
          </w:p>
        </w:tc>
      </w:tr>
    </w:tbl>
    <w:p w14:paraId="46F46E96" w14:textId="1948D26C" w:rsidR="00D078D0" w:rsidRPr="00B7380E" w:rsidRDefault="00D078D0" w:rsidP="00D078D0">
      <w:pPr>
        <w:pStyle w:val="aa"/>
        <w:keepNext/>
        <w:widowControl/>
        <w:ind w:left="447"/>
        <w:rPr>
          <w:color w:val="FF0000"/>
          <w:sz w:val="20"/>
          <w:szCs w:val="20"/>
        </w:rPr>
      </w:pPr>
      <w:r w:rsidRPr="00B7380E">
        <w:rPr>
          <w:color w:val="FF0000"/>
          <w:sz w:val="20"/>
          <w:szCs w:val="20"/>
        </w:rPr>
        <w:t>↓</w:t>
      </w:r>
      <w:r w:rsidR="00F033B4">
        <w:rPr>
          <w:color w:val="FF0000"/>
          <w:sz w:val="20"/>
          <w:szCs w:val="20"/>
        </w:rPr>
        <w:t>（コンパイル</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78D0" w14:paraId="6B71615C" w14:textId="77777777" w:rsidTr="006E7B05">
        <w:tc>
          <w:tcPr>
            <w:tcW w:w="7938" w:type="dxa"/>
          </w:tcPr>
          <w:p w14:paraId="7D7E257F" w14:textId="1B5A7BD2" w:rsidR="00D078D0" w:rsidRPr="00F033B4" w:rsidRDefault="00F033B4" w:rsidP="006E7B05">
            <w:pPr>
              <w:pStyle w:val="3-"/>
            </w:pPr>
            <w:r w:rsidRPr="00F033B4">
              <w:rPr>
                <w:rFonts w:hint="eastAsia"/>
                <w:color w:val="FF0000"/>
              </w:rPr>
              <w:t>error C2121: #' : 無効な文字です : マクロ展開が解決できません。</w:t>
            </w:r>
          </w:p>
        </w:tc>
      </w:tr>
    </w:tbl>
    <w:p w14:paraId="6AF29F5E" w14:textId="77777777" w:rsidR="000C6366" w:rsidRDefault="00F033B4" w:rsidP="0006773A">
      <w:pPr>
        <w:pStyle w:val="aa"/>
        <w:spacing w:beforeLines="50" w:before="180"/>
        <w:ind w:left="447" w:firstLine="283"/>
      </w:pPr>
      <w:r>
        <w:rPr>
          <w:rFonts w:hint="eastAsia"/>
        </w:rPr>
        <w:t>C/C++</w:t>
      </w:r>
      <w:r>
        <w:rPr>
          <w:rFonts w:hint="eastAsia"/>
        </w:rPr>
        <w:t>言語では、コンパイル時に文字列を連結したい場合、ただ単に文字列リテラルを並べるだけで良い。</w:t>
      </w:r>
    </w:p>
    <w:p w14:paraId="12F8F3BE" w14:textId="3469EA2F" w:rsidR="00D078D0" w:rsidRDefault="00F033B4" w:rsidP="0006773A">
      <w:pPr>
        <w:pStyle w:val="aa"/>
        <w:spacing w:beforeLines="50" w:before="180"/>
        <w:ind w:left="447" w:firstLine="283"/>
      </w:pPr>
      <w:r>
        <w:rPr>
          <w:rFonts w:hint="eastAsia"/>
        </w:rPr>
        <w:t>単純に</w:t>
      </w:r>
      <w:r w:rsidRPr="00F033B4">
        <w:rPr>
          <w:rFonts w:ascii="ＭＳ ゴシック" w:hAnsi="ＭＳ ゴシック" w:hint="eastAsia"/>
          <w:color w:val="0070C0"/>
        </w:rPr>
        <w:t xml:space="preserve"> __LINE__ </w:t>
      </w:r>
      <w:r>
        <w:rPr>
          <w:rFonts w:hint="eastAsia"/>
        </w:rPr>
        <w:t>に</w:t>
      </w:r>
      <w:r>
        <w:rPr>
          <w:rFonts w:hint="eastAsia"/>
        </w:rPr>
        <w:t xml:space="preserve"> </w:t>
      </w:r>
      <w:r w:rsidRPr="00F033B4">
        <w:rPr>
          <w:rFonts w:ascii="ＭＳ ゴシック" w:hAnsi="ＭＳ ゴシック" w:hint="eastAsia"/>
          <w:color w:val="0070C0"/>
        </w:rPr>
        <w:t>#</w:t>
      </w:r>
      <w:r>
        <w:rPr>
          <w:rFonts w:hint="eastAsia"/>
        </w:rPr>
        <w:t xml:space="preserve"> </w:t>
      </w:r>
      <w:r>
        <w:rPr>
          <w:rFonts w:hint="eastAsia"/>
        </w:rPr>
        <w:t>を付けて文字列化しようとするとコンパイルエラーになってしまう。</w:t>
      </w:r>
    </w:p>
    <w:p w14:paraId="18880EE9" w14:textId="59BBF405" w:rsidR="00F033B4" w:rsidRDefault="00F033B4" w:rsidP="00F033B4">
      <w:pPr>
        <w:pStyle w:val="aa"/>
        <w:ind w:left="447" w:firstLine="283"/>
      </w:pPr>
      <w:r>
        <w:t>これを回避するために、文字列化のマクロを用意する。</w:t>
      </w:r>
    </w:p>
    <w:p w14:paraId="3AC4C233" w14:textId="30E78563" w:rsidR="00F033B4" w:rsidRPr="00B7380E" w:rsidRDefault="00F033B4" w:rsidP="00F033B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②：</w:t>
      </w:r>
      <w:r>
        <w:rPr>
          <w:rFonts w:hint="eastAsia"/>
          <w:sz w:val="20"/>
          <w:szCs w:val="20"/>
        </w:rPr>
        <w:t>NG</w:t>
      </w:r>
      <w:r>
        <w:rPr>
          <w:rFonts w:hint="eastAsia"/>
          <w:sz w:val="20"/>
          <w:szCs w:val="20"/>
        </w:rPr>
        <w:t>バージョン　※サンプル①との差分のみ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2B68ABF4" w14:textId="77777777" w:rsidTr="006E7B05">
        <w:tc>
          <w:tcPr>
            <w:tcW w:w="7938" w:type="dxa"/>
          </w:tcPr>
          <w:p w14:paraId="41681299" w14:textId="77777777" w:rsidR="00F033B4" w:rsidRPr="00F033B4" w:rsidRDefault="00F033B4" w:rsidP="00F033B4">
            <w:pPr>
              <w:pStyle w:val="3-"/>
              <w:rPr>
                <w:color w:val="00B050"/>
              </w:rPr>
            </w:pPr>
            <w:r w:rsidRPr="00F033B4">
              <w:rPr>
                <w:rFonts w:hint="eastAsia"/>
                <w:color w:val="00B050"/>
              </w:rPr>
              <w:t>//文字列化マクロ</w:t>
            </w:r>
          </w:p>
          <w:p w14:paraId="0B3C8164" w14:textId="02AA3F8F" w:rsidR="00F033B4" w:rsidRDefault="00D04E21" w:rsidP="00F033B4">
            <w:pPr>
              <w:pStyle w:val="3-"/>
            </w:pPr>
            <w:r>
              <w:rPr>
                <w:color w:val="FF0000"/>
              </w:rPr>
              <w:t>#define TO_STRING(s) #s</w:t>
            </w:r>
          </w:p>
          <w:p w14:paraId="648F6EF0" w14:textId="77777777" w:rsidR="00F033B4" w:rsidRDefault="00F033B4" w:rsidP="00F033B4">
            <w:pPr>
              <w:pStyle w:val="3-"/>
            </w:pPr>
          </w:p>
          <w:p w14:paraId="2B3CA2E9" w14:textId="77777777" w:rsidR="00F033B4" w:rsidRPr="00D078D0" w:rsidRDefault="00F033B4" w:rsidP="006E7B05">
            <w:pPr>
              <w:pStyle w:val="3-"/>
              <w:rPr>
                <w:color w:val="00B050"/>
              </w:rPr>
            </w:pPr>
            <w:r w:rsidRPr="00D078D0">
              <w:rPr>
                <w:rFonts w:hint="eastAsia"/>
                <w:color w:val="00B050"/>
              </w:rPr>
              <w:t>//処理行情報作成マクロ</w:t>
            </w:r>
          </w:p>
          <w:p w14:paraId="232DB43F" w14:textId="191E6967" w:rsidR="00F033B4" w:rsidRDefault="00F033B4" w:rsidP="00F033B4">
            <w:pPr>
              <w:pStyle w:val="3-"/>
            </w:pPr>
            <w:r>
              <w:t>#define MAKE_FUNC_LINE_INFO() getFileName2(__FILE__ "("</w:t>
            </w:r>
            <w:r w:rsidRPr="00F033B4">
              <w:rPr>
                <w:color w:val="FF0000"/>
              </w:rPr>
              <w:t xml:space="preserve"> </w:t>
            </w:r>
            <w:r>
              <w:rPr>
                <w:color w:val="FF0000"/>
              </w:rPr>
              <w:t>TO_STRING(</w:t>
            </w:r>
            <w:r w:rsidRPr="00F033B4">
              <w:rPr>
                <w:color w:val="FF0000"/>
              </w:rPr>
              <w:t>__LINE__</w:t>
            </w:r>
            <w:r>
              <w:rPr>
                <w:color w:val="FF0000"/>
              </w:rPr>
              <w:t>)</w:t>
            </w:r>
            <w:r w:rsidRPr="00F033B4">
              <w:rPr>
                <w:color w:val="FF0000"/>
              </w:rPr>
              <w:t xml:space="preserve"> </w:t>
            </w:r>
            <w:r>
              <w:t xml:space="preserve">"):" __FUNC__ </w:t>
            </w:r>
            <w:r w:rsidRPr="00F033B4">
              <w:rPr>
                <w:color w:val="FF0000"/>
              </w:rPr>
              <w:t>TO_STRING(</w:t>
            </w:r>
            <w:r w:rsidR="00077A90">
              <w:rPr>
                <w:color w:val="FF0000"/>
              </w:rPr>
              <w:t xml:space="preserve"> </w:t>
            </w:r>
            <w:r w:rsidRPr="00F033B4">
              <w:rPr>
                <w:color w:val="FF0000"/>
              </w:rPr>
              <w:t>[テスト</w:t>
            </w:r>
            <w:r w:rsidR="00077A90">
              <w:rPr>
                <w:rFonts w:hint="eastAsia"/>
                <w:color w:val="FF0000"/>
              </w:rPr>
              <w:t>!</w:t>
            </w:r>
            <w:r w:rsidRPr="00F033B4">
              <w:rPr>
                <w:rFonts w:hint="eastAsia"/>
                <w:color w:val="FF0000"/>
              </w:rPr>
              <w:t>]</w:t>
            </w:r>
            <w:r w:rsidRPr="00F033B4">
              <w:rPr>
                <w:color w:val="FF0000"/>
              </w:rPr>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69998C06" w14:textId="5A5675B8" w:rsidR="00F033B4" w:rsidRPr="00B7380E" w:rsidRDefault="00F033B4" w:rsidP="00F033B4">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033B4" w14:paraId="39005DBB" w14:textId="77777777" w:rsidTr="006E7B05">
        <w:tc>
          <w:tcPr>
            <w:tcW w:w="7938" w:type="dxa"/>
          </w:tcPr>
          <w:p w14:paraId="429DC0F5" w14:textId="21FE69B4" w:rsidR="00F033B4" w:rsidRPr="00F033B4" w:rsidRDefault="00077A90" w:rsidP="00077A90">
            <w:pPr>
              <w:pStyle w:val="3-"/>
            </w:pPr>
            <w:r w:rsidRPr="00077A90">
              <w:rPr>
                <w:color w:val="auto"/>
              </w:rPr>
              <w:t>MAKE_FUNC_LINE_INFO() = "main.cpp(</w:t>
            </w:r>
            <w:r w:rsidRPr="00077A90">
              <w:rPr>
                <w:color w:val="FF0000"/>
              </w:rPr>
              <w:t>__LINE__</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077A90">
              <w:rPr>
                <w:rFonts w:hint="eastAsia"/>
                <w:color w:val="FF0000"/>
              </w:rPr>
              <w:t>[テスト!]123</w:t>
            </w:r>
            <w:r w:rsidRPr="00077A90">
              <w:rPr>
                <w:rFonts w:hint="eastAsia"/>
                <w:color w:val="auto"/>
              </w:rPr>
              <w:t>"</w:t>
            </w:r>
          </w:p>
        </w:tc>
      </w:tr>
    </w:tbl>
    <w:p w14:paraId="2663CED5" w14:textId="030559F1" w:rsidR="00AA4CC4" w:rsidRDefault="00AA4CC4" w:rsidP="00AA4CC4">
      <w:pPr>
        <w:pStyle w:val="aa"/>
        <w:spacing w:beforeLines="50" w:before="180"/>
        <w:ind w:left="447" w:firstLine="283"/>
      </w:pPr>
      <w:r w:rsidRPr="00AA4CC4">
        <w:rPr>
          <w:rFonts w:ascii="ＭＳ ゴシック" w:hAnsi="ＭＳ ゴシック"/>
          <w:color w:val="0070C0"/>
        </w:rPr>
        <w:t xml:space="preserve">TO_STRING() </w:t>
      </w:r>
      <w:r>
        <w:t>マクロはおおむね意図通りに動作しているが、</w:t>
      </w:r>
      <w:r w:rsidRPr="00AA4CC4">
        <w:rPr>
          <w:rFonts w:ascii="ＭＳ ゴシック" w:hAnsi="ＭＳ ゴシック" w:hint="eastAsia"/>
          <w:color w:val="0070C0"/>
        </w:rPr>
        <w:t>__LINE__</w:t>
      </w:r>
      <w:r>
        <w:rPr>
          <w:rFonts w:hint="eastAsia"/>
        </w:rPr>
        <w:t xml:space="preserve"> </w:t>
      </w:r>
      <w:r>
        <w:rPr>
          <w:rFonts w:hint="eastAsia"/>
        </w:rPr>
        <w:t>マクロがそのまま文字列化されてしまっている。この問題を解決するために、一度</w:t>
      </w:r>
      <w:r>
        <w:rPr>
          <w:rFonts w:hint="eastAsia"/>
        </w:rPr>
        <w:t xml:space="preserve"> </w:t>
      </w:r>
      <w:r>
        <w:rPr>
          <w:rFonts w:ascii="ＭＳ ゴシック" w:hAnsi="ＭＳ ゴシック"/>
          <w:color w:val="0070C0"/>
        </w:rPr>
        <w:t>__</w:t>
      </w:r>
      <w:r w:rsidRPr="00AA4CC4">
        <w:rPr>
          <w:rFonts w:ascii="ＭＳ ゴシック" w:hAnsi="ＭＳ ゴシック" w:hint="eastAsia"/>
          <w:color w:val="0070C0"/>
        </w:rPr>
        <w:t>LINE__</w:t>
      </w:r>
      <w:r>
        <w:rPr>
          <w:rFonts w:hint="eastAsia"/>
        </w:rPr>
        <w:t xml:space="preserve"> </w:t>
      </w:r>
      <w:r>
        <w:rPr>
          <w:rFonts w:hint="eastAsia"/>
        </w:rPr>
        <w:t>マクロを展開してから</w:t>
      </w:r>
      <w:r>
        <w:rPr>
          <w:rFonts w:hint="eastAsia"/>
        </w:rPr>
        <w:t xml:space="preserve"> </w:t>
      </w:r>
      <w:r w:rsidRPr="00AA4CC4">
        <w:rPr>
          <w:rFonts w:ascii="ＭＳ ゴシック" w:hAnsi="ＭＳ ゴシック" w:hint="eastAsia"/>
          <w:color w:val="0070C0"/>
        </w:rPr>
        <w:t>TO_STRING()</w:t>
      </w:r>
      <w:r>
        <w:rPr>
          <w:rFonts w:hint="eastAsia"/>
        </w:rPr>
        <w:t xml:space="preserve"> </w:t>
      </w:r>
      <w:r>
        <w:rPr>
          <w:rFonts w:hint="eastAsia"/>
        </w:rPr>
        <w:t>マクロに渡すようにする。</w:t>
      </w:r>
    </w:p>
    <w:p w14:paraId="328C65B8" w14:textId="162FBE05"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rFonts w:hint="eastAsia"/>
          <w:sz w:val="20"/>
          <w:szCs w:val="20"/>
        </w:rPr>
        <w:t>③：</w:t>
      </w:r>
      <w:r>
        <w:rPr>
          <w:rFonts w:hint="eastAsia"/>
          <w:sz w:val="20"/>
          <w:szCs w:val="20"/>
        </w:rPr>
        <w:t>OK</w:t>
      </w:r>
      <w:r>
        <w:rPr>
          <w:rFonts w:hint="eastAsia"/>
          <w:sz w:val="20"/>
          <w:szCs w:val="20"/>
        </w:rPr>
        <w:t>バージョン　※サンプル①＋②との差分のみ</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F9E2E96" w14:textId="77777777" w:rsidTr="006E7B05">
        <w:tc>
          <w:tcPr>
            <w:tcW w:w="7938" w:type="dxa"/>
          </w:tcPr>
          <w:p w14:paraId="30C2C7A0" w14:textId="403AAB55" w:rsidR="00AA4CC4" w:rsidRPr="00AA4CC4" w:rsidRDefault="00AA4CC4" w:rsidP="00AA4CC4">
            <w:pPr>
              <w:pStyle w:val="3-"/>
              <w:rPr>
                <w:color w:val="00B050"/>
              </w:rPr>
            </w:pPr>
            <w:r w:rsidRPr="00AA4CC4">
              <w:rPr>
                <w:rFonts w:hint="eastAsia"/>
                <w:color w:val="00B050"/>
              </w:rPr>
              <w:t>//マクロ展開</w:t>
            </w:r>
            <w:r>
              <w:rPr>
                <w:rFonts w:hint="eastAsia"/>
                <w:color w:val="00B050"/>
              </w:rPr>
              <w:t>付き文字列化マクロ</w:t>
            </w:r>
          </w:p>
          <w:p w14:paraId="5704970A" w14:textId="7CB32DAE" w:rsidR="00AA4CC4" w:rsidRPr="00AA4CC4" w:rsidRDefault="00AA4CC4" w:rsidP="00AA4CC4">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rFonts w:hint="eastAsia"/>
                <w:color w:val="FF0000"/>
              </w:rPr>
              <w:t>s</w:t>
            </w:r>
            <w:r>
              <w:rPr>
                <w:color w:val="FF0000"/>
              </w:rPr>
              <w:t>)</w:t>
            </w:r>
          </w:p>
          <w:p w14:paraId="7D16FA88" w14:textId="77777777" w:rsidR="00AA4CC4" w:rsidRDefault="00AA4CC4" w:rsidP="006E7B05">
            <w:pPr>
              <w:pStyle w:val="3-"/>
            </w:pPr>
          </w:p>
          <w:p w14:paraId="75963627" w14:textId="77777777" w:rsidR="00AA4CC4" w:rsidRPr="00D078D0" w:rsidRDefault="00AA4CC4" w:rsidP="006E7B05">
            <w:pPr>
              <w:pStyle w:val="3-"/>
              <w:rPr>
                <w:color w:val="00B050"/>
              </w:rPr>
            </w:pPr>
            <w:r w:rsidRPr="00D078D0">
              <w:rPr>
                <w:rFonts w:hint="eastAsia"/>
                <w:color w:val="00B050"/>
              </w:rPr>
              <w:t>//処理行情報作成マクロ</w:t>
            </w:r>
          </w:p>
          <w:p w14:paraId="1EA87506" w14:textId="7F582E44" w:rsidR="00AA4CC4" w:rsidRDefault="00AA4CC4" w:rsidP="00AA4CC4">
            <w:pPr>
              <w:pStyle w:val="3-"/>
            </w:pPr>
            <w:r>
              <w:t>#define MAKE_FUNC_LINE_INFO() getFileName2(__FILE__ "("</w:t>
            </w:r>
            <w:r w:rsidRPr="00F033B4">
              <w:rPr>
                <w:color w:val="FF0000"/>
              </w:rPr>
              <w:t xml:space="preserve"> </w:t>
            </w:r>
            <w:r>
              <w:rPr>
                <w:color w:val="FF0000"/>
              </w:rPr>
              <w:t>TO_STRING_EX(</w:t>
            </w:r>
            <w:r w:rsidRPr="00F033B4">
              <w:rPr>
                <w:color w:val="FF0000"/>
              </w:rPr>
              <w:t>__LINE__</w:t>
            </w:r>
            <w:r>
              <w:rPr>
                <w:color w:val="FF0000"/>
              </w:rPr>
              <w:t>)</w:t>
            </w:r>
            <w:r w:rsidRPr="00F033B4">
              <w:rPr>
                <w:color w:val="FF0000"/>
              </w:rPr>
              <w:t xml:space="preserve"> </w:t>
            </w:r>
            <w:r>
              <w:t>"):" __FUNC__</w:t>
            </w:r>
            <w:r w:rsidRPr="00AA4CC4">
              <w:t xml:space="preserve"> TO_STRING( [テスト</w:t>
            </w:r>
            <w:r w:rsidRPr="00AA4CC4">
              <w:rPr>
                <w:rFonts w:hint="eastAsia"/>
              </w:rPr>
              <w:t>!]</w:t>
            </w:r>
            <w:r w:rsidRPr="00AA4CC4">
              <w:t>) TO_STRING(123)</w:t>
            </w:r>
            <w:r>
              <w:t xml:space="preserve">, </w:t>
            </w:r>
            <w:proofErr w:type="spellStart"/>
            <w:r>
              <w:t>strlen</w:t>
            </w:r>
            <w:proofErr w:type="spellEnd"/>
            <w:r>
              <w:t>(__FILE__))</w:t>
            </w:r>
            <w:r w:rsidRPr="00F033B4">
              <w:rPr>
                <w:color w:val="00B050"/>
              </w:rPr>
              <w:t xml:space="preserve">  // ←TO_STRINGの動作チェック用に</w:t>
            </w:r>
            <w:r w:rsidRPr="00F033B4">
              <w:rPr>
                <w:rFonts w:hint="eastAsia"/>
                <w:color w:val="00B050"/>
              </w:rPr>
              <w:t>テストコードも追加</w:t>
            </w:r>
          </w:p>
        </w:tc>
      </w:tr>
    </w:tbl>
    <w:p w14:paraId="326E0E4E" w14:textId="77777777"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5EDA56D1" w14:textId="77777777" w:rsidTr="006E7B05">
        <w:tc>
          <w:tcPr>
            <w:tcW w:w="7938" w:type="dxa"/>
          </w:tcPr>
          <w:p w14:paraId="432789B2" w14:textId="55A6A1AF" w:rsidR="00AA4CC4" w:rsidRPr="00F033B4" w:rsidRDefault="00AA4CC4" w:rsidP="00AA4CC4">
            <w:pPr>
              <w:pStyle w:val="3-"/>
            </w:pPr>
            <w:r w:rsidRPr="00077A90">
              <w:rPr>
                <w:color w:val="auto"/>
              </w:rPr>
              <w:t>MAKE_FUNC_LINE_INFO() = "main.cpp(</w:t>
            </w:r>
            <w:r w:rsidRPr="00AA4CC4">
              <w:rPr>
                <w:color w:val="FF0000"/>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r w:rsidRPr="00AA4CC4">
              <w:rPr>
                <w:rFonts w:hint="eastAsia"/>
                <w:color w:val="auto"/>
              </w:rPr>
              <w:t>[テスト!]123</w:t>
            </w:r>
            <w:r w:rsidRPr="00077A90">
              <w:rPr>
                <w:rFonts w:hint="eastAsia"/>
                <w:color w:val="auto"/>
              </w:rPr>
              <w:t>"</w:t>
            </w:r>
          </w:p>
        </w:tc>
      </w:tr>
    </w:tbl>
    <w:p w14:paraId="506F3BBF" w14:textId="77777777" w:rsidR="000C6366" w:rsidRDefault="00AA4CC4" w:rsidP="00AA4CC4">
      <w:pPr>
        <w:pStyle w:val="aa"/>
        <w:spacing w:beforeLines="50" w:before="180"/>
        <w:ind w:left="447" w:firstLine="283"/>
      </w:pPr>
      <w:r>
        <w:rPr>
          <w:rFonts w:hint="eastAsia"/>
        </w:rPr>
        <w:t>以上により問題を解決。</w:t>
      </w:r>
    </w:p>
    <w:p w14:paraId="69DF1908" w14:textId="5653DF02" w:rsidR="00AA4CC4" w:rsidRDefault="00AA4CC4" w:rsidP="000C6366">
      <w:pPr>
        <w:pStyle w:val="aa"/>
        <w:ind w:left="447" w:firstLine="283"/>
      </w:pPr>
      <w:r>
        <w:rPr>
          <w:rFonts w:hint="eastAsia"/>
        </w:rPr>
        <w:t>改めて、修正版のサンプルプログラム全文を示す。</w:t>
      </w:r>
    </w:p>
    <w:p w14:paraId="3BA03747" w14:textId="011D76AC" w:rsidR="00AA4CC4" w:rsidRPr="00B7380E" w:rsidRDefault="00AA4CC4" w:rsidP="00AA4CC4">
      <w:pPr>
        <w:pStyle w:val="aa"/>
        <w:keepNext/>
        <w:widowControl/>
        <w:spacing w:beforeLines="50" w:before="180"/>
        <w:ind w:leftChars="212" w:left="445" w:firstLineChars="60" w:firstLine="120"/>
        <w:rPr>
          <w:sz w:val="20"/>
          <w:szCs w:val="20"/>
        </w:rPr>
      </w:pPr>
      <w:r w:rsidRPr="00B7380E">
        <w:rPr>
          <w:sz w:val="20"/>
          <w:szCs w:val="20"/>
        </w:rPr>
        <w:t>例：</w:t>
      </w:r>
      <w:r>
        <w:rPr>
          <w:sz w:val="20"/>
          <w:szCs w:val="20"/>
        </w:rPr>
        <w:t>文字列連結のサンプル：</w:t>
      </w:r>
      <w:r>
        <w:rPr>
          <w:sz w:val="20"/>
          <w:szCs w:val="20"/>
        </w:rPr>
        <w:t>OK</w:t>
      </w:r>
      <w:r>
        <w:rPr>
          <w:sz w:val="20"/>
          <w:szCs w:val="20"/>
        </w:rPr>
        <w:t xml:space="preserve">バージョン全文　</w:t>
      </w:r>
      <w:r>
        <w:rPr>
          <w:rFonts w:ascii="ＭＳ 明朝" w:eastAsia="ＭＳ 明朝" w:hAnsi="ＭＳ 明朝" w:cs="ＭＳ 明朝"/>
          <w:sz w:val="20"/>
          <w:szCs w:val="20"/>
        </w:rPr>
        <w:t>※</w:t>
      </w:r>
      <w:r>
        <w:rPr>
          <w:sz w:val="20"/>
          <w:szCs w:val="20"/>
        </w:rPr>
        <w:t>テスト</w:t>
      </w:r>
      <w:r w:rsidR="00150BCD">
        <w:rPr>
          <w:sz w:val="20"/>
          <w:szCs w:val="20"/>
        </w:rPr>
        <w:t>部分は削除</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6B36DE5B" w14:textId="77777777" w:rsidTr="006E7B05">
        <w:tc>
          <w:tcPr>
            <w:tcW w:w="7938" w:type="dxa"/>
          </w:tcPr>
          <w:p w14:paraId="6739D7A7" w14:textId="77777777" w:rsidR="00150BCD" w:rsidRPr="00F033B4" w:rsidRDefault="00150BCD" w:rsidP="00150BCD">
            <w:pPr>
              <w:pStyle w:val="3-"/>
              <w:rPr>
                <w:color w:val="00B050"/>
              </w:rPr>
            </w:pPr>
            <w:r w:rsidRPr="00F033B4">
              <w:rPr>
                <w:rFonts w:hint="eastAsia"/>
                <w:color w:val="00B050"/>
              </w:rPr>
              <w:t>//文字列化マクロ</w:t>
            </w:r>
          </w:p>
          <w:p w14:paraId="31130746" w14:textId="1730A3E5" w:rsidR="00150BCD" w:rsidRDefault="00150BCD" w:rsidP="00150BCD">
            <w:pPr>
              <w:pStyle w:val="3-"/>
            </w:pPr>
            <w:r w:rsidRPr="00F033B4">
              <w:rPr>
                <w:color w:val="FF0000"/>
              </w:rPr>
              <w:t>#define TO_STRING(</w:t>
            </w:r>
            <w:r w:rsidR="00D04E21">
              <w:rPr>
                <w:color w:val="FF0000"/>
              </w:rPr>
              <w:t>s) #s</w:t>
            </w:r>
          </w:p>
          <w:p w14:paraId="420AC798" w14:textId="77777777" w:rsidR="00150BCD" w:rsidRDefault="00150BCD" w:rsidP="00150BCD">
            <w:pPr>
              <w:pStyle w:val="3-"/>
            </w:pPr>
          </w:p>
          <w:p w14:paraId="3297F0C8" w14:textId="77777777" w:rsidR="00150BCD" w:rsidRPr="00AA4CC4" w:rsidRDefault="00150BCD" w:rsidP="00150BCD">
            <w:pPr>
              <w:pStyle w:val="3-"/>
              <w:rPr>
                <w:color w:val="00B050"/>
              </w:rPr>
            </w:pPr>
            <w:r w:rsidRPr="00AA4CC4">
              <w:rPr>
                <w:rFonts w:hint="eastAsia"/>
                <w:color w:val="00B050"/>
              </w:rPr>
              <w:t>//マクロ展開</w:t>
            </w:r>
            <w:r>
              <w:rPr>
                <w:rFonts w:hint="eastAsia"/>
                <w:color w:val="00B050"/>
              </w:rPr>
              <w:t>付き文字列化マクロ</w:t>
            </w:r>
          </w:p>
          <w:p w14:paraId="09FCE4FA" w14:textId="7DC14FCC" w:rsidR="00150BCD" w:rsidRPr="00AA4CC4" w:rsidRDefault="00150BCD" w:rsidP="00150BCD">
            <w:pPr>
              <w:pStyle w:val="3-"/>
              <w:rPr>
                <w:color w:val="FF0000"/>
              </w:rPr>
            </w:pPr>
            <w:r w:rsidRPr="00AA4CC4">
              <w:rPr>
                <w:color w:val="FF0000"/>
              </w:rPr>
              <w:t xml:space="preserve">#define </w:t>
            </w:r>
            <w:r>
              <w:rPr>
                <w:color w:val="FF0000"/>
              </w:rPr>
              <w:t>TO_STRING_EX</w:t>
            </w:r>
            <w:r w:rsidRPr="00AA4CC4">
              <w:rPr>
                <w:color w:val="FF0000"/>
              </w:rPr>
              <w:t>(</w:t>
            </w:r>
            <w:r w:rsidR="00D04E21">
              <w:rPr>
                <w:color w:val="FF0000"/>
              </w:rPr>
              <w:t>s</w:t>
            </w:r>
            <w:r w:rsidRPr="00AA4CC4">
              <w:rPr>
                <w:color w:val="FF0000"/>
              </w:rPr>
              <w:t xml:space="preserve">) </w:t>
            </w:r>
            <w:r>
              <w:rPr>
                <w:color w:val="FF0000"/>
              </w:rPr>
              <w:t>TO_STRING(</w:t>
            </w:r>
            <w:r w:rsidR="00D04E21">
              <w:rPr>
                <w:color w:val="FF0000"/>
              </w:rPr>
              <w:t>s</w:t>
            </w:r>
            <w:r>
              <w:rPr>
                <w:color w:val="FF0000"/>
              </w:rPr>
              <w:t>)</w:t>
            </w:r>
          </w:p>
          <w:p w14:paraId="45E906C3" w14:textId="77777777" w:rsidR="00150BCD" w:rsidRDefault="00150BCD" w:rsidP="00150BCD">
            <w:pPr>
              <w:pStyle w:val="3-"/>
            </w:pPr>
          </w:p>
          <w:p w14:paraId="0C757424" w14:textId="77777777" w:rsidR="00AA4CC4" w:rsidRPr="00D078D0" w:rsidRDefault="00AA4CC4" w:rsidP="006E7B05">
            <w:pPr>
              <w:pStyle w:val="3-"/>
              <w:rPr>
                <w:color w:val="00B050"/>
              </w:rPr>
            </w:pPr>
            <w:r w:rsidRPr="00D078D0">
              <w:rPr>
                <w:rFonts w:hint="eastAsia"/>
                <w:color w:val="00B050"/>
              </w:rPr>
              <w:t>//ファイル名取得関数</w:t>
            </w:r>
          </w:p>
          <w:p w14:paraId="10F53849" w14:textId="77777777" w:rsidR="00AA4CC4" w:rsidRDefault="00AA4CC4" w:rsidP="006E7B05">
            <w:pPr>
              <w:pStyle w:val="3-"/>
            </w:pPr>
            <w:proofErr w:type="spellStart"/>
            <w:r>
              <w:t>const</w:t>
            </w:r>
            <w:proofErr w:type="spellEnd"/>
            <w:r>
              <w:t xml:space="preserve"> char* getFileName2(</w:t>
            </w:r>
            <w:proofErr w:type="spellStart"/>
            <w:r>
              <w:t>const</w:t>
            </w:r>
            <w:proofErr w:type="spellEnd"/>
            <w:r>
              <w:t xml:space="preserve"> char* path, </w:t>
            </w:r>
            <w:proofErr w:type="spellStart"/>
            <w:r>
              <w:t>const</w:t>
            </w:r>
            <w:proofErr w:type="spellEnd"/>
            <w:r>
              <w:t xml:space="preserve"> </w:t>
            </w:r>
            <w:proofErr w:type="spellStart"/>
            <w:r>
              <w:t>size_t</w:t>
            </w:r>
            <w:proofErr w:type="spellEnd"/>
            <w:r>
              <w:t xml:space="preserve"> </w:t>
            </w:r>
            <w:proofErr w:type="spellStart"/>
            <w:r>
              <w:t>path_len</w:t>
            </w:r>
            <w:proofErr w:type="spellEnd"/>
            <w:r>
              <w:t>)</w:t>
            </w:r>
          </w:p>
          <w:p w14:paraId="2A7D0CA2" w14:textId="77777777" w:rsidR="00AA4CC4" w:rsidRDefault="00AA4CC4" w:rsidP="006E7B05">
            <w:pPr>
              <w:pStyle w:val="3-"/>
            </w:pPr>
            <w:r>
              <w:t>{</w:t>
            </w:r>
          </w:p>
          <w:p w14:paraId="1A5A5A9A" w14:textId="77777777" w:rsidR="00AA4CC4" w:rsidRDefault="00AA4CC4" w:rsidP="006E7B05">
            <w:pPr>
              <w:pStyle w:val="3-"/>
            </w:pPr>
            <w:r>
              <w:tab/>
            </w:r>
            <w:proofErr w:type="spellStart"/>
            <w:r>
              <w:t>const</w:t>
            </w:r>
            <w:proofErr w:type="spellEnd"/>
            <w:r>
              <w:t xml:space="preserve"> char* p = path + </w:t>
            </w:r>
            <w:proofErr w:type="spellStart"/>
            <w:r>
              <w:t>path_len</w:t>
            </w:r>
            <w:proofErr w:type="spellEnd"/>
            <w:r>
              <w:t xml:space="preserve"> - 1;</w:t>
            </w:r>
          </w:p>
          <w:p w14:paraId="17527ED2" w14:textId="77777777" w:rsidR="00AA4CC4" w:rsidRDefault="00AA4CC4" w:rsidP="006E7B05">
            <w:pPr>
              <w:pStyle w:val="3-"/>
            </w:pPr>
            <w:r>
              <w:tab/>
              <w:t>while (p &gt; path)</w:t>
            </w:r>
          </w:p>
          <w:p w14:paraId="52D7EC98" w14:textId="77777777" w:rsidR="00AA4CC4" w:rsidRDefault="00AA4CC4" w:rsidP="006E7B05">
            <w:pPr>
              <w:pStyle w:val="3-"/>
            </w:pPr>
            <w:r>
              <w:tab/>
              <w:t>{</w:t>
            </w:r>
          </w:p>
          <w:p w14:paraId="409C66CC" w14:textId="77777777" w:rsidR="00AA4CC4" w:rsidRDefault="00AA4CC4" w:rsidP="006E7B05">
            <w:pPr>
              <w:pStyle w:val="3-"/>
            </w:pPr>
            <w:r>
              <w:tab/>
            </w:r>
            <w:r>
              <w:tab/>
              <w:t>if (*p == '\\' || *p == '/')</w:t>
            </w:r>
          </w:p>
          <w:p w14:paraId="4B20894F" w14:textId="77777777" w:rsidR="00AA4CC4" w:rsidRDefault="00AA4CC4" w:rsidP="006E7B05">
            <w:pPr>
              <w:pStyle w:val="3-"/>
            </w:pPr>
            <w:r>
              <w:tab/>
            </w:r>
            <w:r>
              <w:tab/>
            </w:r>
            <w:r>
              <w:tab/>
              <w:t>return p + 1;</w:t>
            </w:r>
          </w:p>
          <w:p w14:paraId="3A407670" w14:textId="77777777" w:rsidR="00AA4CC4" w:rsidRDefault="00AA4CC4" w:rsidP="006E7B05">
            <w:pPr>
              <w:pStyle w:val="3-"/>
            </w:pPr>
            <w:r>
              <w:tab/>
            </w:r>
            <w:r>
              <w:tab/>
              <w:t>--p;</w:t>
            </w:r>
          </w:p>
          <w:p w14:paraId="560C7F40" w14:textId="77777777" w:rsidR="00AA4CC4" w:rsidRDefault="00AA4CC4" w:rsidP="006E7B05">
            <w:pPr>
              <w:pStyle w:val="3-"/>
            </w:pPr>
            <w:r>
              <w:tab/>
              <w:t>}</w:t>
            </w:r>
          </w:p>
          <w:p w14:paraId="387AAEEA" w14:textId="77777777" w:rsidR="00AA4CC4" w:rsidRDefault="00AA4CC4" w:rsidP="006E7B05">
            <w:pPr>
              <w:pStyle w:val="3-"/>
            </w:pPr>
            <w:r>
              <w:tab/>
              <w:t>return path;</w:t>
            </w:r>
          </w:p>
          <w:p w14:paraId="559519BA" w14:textId="77777777" w:rsidR="00AA4CC4" w:rsidRDefault="00AA4CC4" w:rsidP="006E7B05">
            <w:pPr>
              <w:pStyle w:val="3-"/>
            </w:pPr>
            <w:r>
              <w:t>}</w:t>
            </w:r>
          </w:p>
          <w:p w14:paraId="5408E2CA" w14:textId="77777777" w:rsidR="00AA4CC4" w:rsidRDefault="00AA4CC4" w:rsidP="006E7B05">
            <w:pPr>
              <w:pStyle w:val="3-"/>
            </w:pPr>
          </w:p>
          <w:p w14:paraId="73F140A3" w14:textId="77777777" w:rsidR="00AA4CC4" w:rsidRPr="00D078D0" w:rsidRDefault="00AA4CC4" w:rsidP="006E7B05">
            <w:pPr>
              <w:pStyle w:val="3-"/>
              <w:rPr>
                <w:color w:val="00B050"/>
              </w:rPr>
            </w:pPr>
            <w:r w:rsidRPr="00D078D0">
              <w:rPr>
                <w:rFonts w:hint="eastAsia"/>
                <w:color w:val="00B050"/>
              </w:rPr>
              <w:t>//処理行情報作成マクロ</w:t>
            </w:r>
          </w:p>
          <w:p w14:paraId="0949A494" w14:textId="059AD157" w:rsidR="00AA4CC4" w:rsidRDefault="00AA4CC4" w:rsidP="006E7B05">
            <w:pPr>
              <w:pStyle w:val="3-"/>
            </w:pPr>
            <w:r>
              <w:t xml:space="preserve">#define </w:t>
            </w:r>
            <w:r w:rsidRPr="00680D72">
              <w:rPr>
                <w:color w:val="FF0000"/>
              </w:rPr>
              <w:t>MAKE_FUNC_LINE_INFO()</w:t>
            </w:r>
            <w:r>
              <w:t xml:space="preserve"> getFileName2(</w:t>
            </w:r>
            <w:r w:rsidRPr="00680D72">
              <w:rPr>
                <w:color w:val="FF0000"/>
              </w:rPr>
              <w:t>__FILE__</w:t>
            </w:r>
            <w:r>
              <w:t xml:space="preserve"> "("</w:t>
            </w:r>
            <w:r w:rsidRPr="00F033B4">
              <w:rPr>
                <w:color w:val="FF0000"/>
              </w:rPr>
              <w:t xml:space="preserve"> </w:t>
            </w:r>
            <w:r w:rsidR="00150BCD">
              <w:rPr>
                <w:color w:val="FF0000"/>
              </w:rPr>
              <w:t>TO_STRING_EX(</w:t>
            </w:r>
            <w:r w:rsidR="00150BCD" w:rsidRPr="00F033B4">
              <w:rPr>
                <w:color w:val="FF0000"/>
              </w:rPr>
              <w:t>__LINE__</w:t>
            </w:r>
            <w:r w:rsidR="00150BCD">
              <w:rPr>
                <w:color w:val="FF0000"/>
              </w:rPr>
              <w:t>)</w:t>
            </w:r>
            <w:r w:rsidRPr="00F033B4">
              <w:rPr>
                <w:color w:val="FF0000"/>
              </w:rPr>
              <w:t xml:space="preserve"> </w:t>
            </w:r>
            <w:r>
              <w:t xml:space="preserve">"):" </w:t>
            </w:r>
            <w:r w:rsidRPr="00680D72">
              <w:rPr>
                <w:color w:val="FF0000"/>
              </w:rPr>
              <w:t>__FUNC__</w:t>
            </w:r>
            <w:r>
              <w:t xml:space="preserve">, </w:t>
            </w:r>
            <w:proofErr w:type="spellStart"/>
            <w:r>
              <w:t>strlen</w:t>
            </w:r>
            <w:proofErr w:type="spellEnd"/>
            <w:r>
              <w:t>(__FILE__))</w:t>
            </w:r>
          </w:p>
          <w:p w14:paraId="693B82E0" w14:textId="77777777" w:rsidR="00AA4CC4" w:rsidRDefault="00AA4CC4" w:rsidP="006E7B05">
            <w:pPr>
              <w:pStyle w:val="3-"/>
            </w:pPr>
          </w:p>
          <w:p w14:paraId="2B18C5A9" w14:textId="77777777" w:rsidR="00AA4CC4" w:rsidRPr="00D078D0" w:rsidRDefault="00AA4CC4" w:rsidP="006E7B05">
            <w:pPr>
              <w:pStyle w:val="3-"/>
              <w:rPr>
                <w:color w:val="00B050"/>
              </w:rPr>
            </w:pPr>
            <w:r w:rsidRPr="00D078D0">
              <w:rPr>
                <w:rFonts w:hint="eastAsia"/>
                <w:color w:val="00B050"/>
              </w:rPr>
              <w:t>//文字列連結テスト</w:t>
            </w:r>
          </w:p>
          <w:p w14:paraId="7063A8A7" w14:textId="65F8E1BC" w:rsidR="00AA4CC4" w:rsidRDefault="00AA4CC4" w:rsidP="006E7B05">
            <w:pPr>
              <w:pStyle w:val="3-"/>
            </w:pPr>
            <w:proofErr w:type="spellStart"/>
            <w:r>
              <w:t>int</w:t>
            </w:r>
            <w:proofErr w:type="spellEnd"/>
            <w:r>
              <w:t xml:space="preserve"> </w:t>
            </w:r>
            <w:proofErr w:type="spellStart"/>
            <w:r>
              <w:t>testConcatenate</w:t>
            </w:r>
            <w:r w:rsidR="00680D72">
              <w:t>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3A49FAB7" w14:textId="77777777" w:rsidR="00AA4CC4" w:rsidRDefault="00AA4CC4" w:rsidP="006E7B05">
            <w:pPr>
              <w:pStyle w:val="3-"/>
            </w:pPr>
            <w:r>
              <w:t>{</w:t>
            </w:r>
          </w:p>
          <w:p w14:paraId="4324159F" w14:textId="77777777" w:rsidR="00AA4CC4" w:rsidRDefault="00AA4CC4" w:rsidP="006E7B05">
            <w:pPr>
              <w:pStyle w:val="3-"/>
            </w:pPr>
            <w:r>
              <w:tab/>
            </w:r>
            <w:proofErr w:type="spellStart"/>
            <w:r>
              <w:t>const</w:t>
            </w:r>
            <w:proofErr w:type="spellEnd"/>
            <w:r>
              <w:t xml:space="preserve"> char* </w:t>
            </w:r>
            <w:proofErr w:type="spellStart"/>
            <w:r>
              <w:t>func_line_info</w:t>
            </w:r>
            <w:proofErr w:type="spellEnd"/>
            <w:r>
              <w:t xml:space="preserve"> = </w:t>
            </w:r>
            <w:r w:rsidRPr="00680D72">
              <w:rPr>
                <w:color w:val="FF0000"/>
              </w:rPr>
              <w:t>MAKE_FUNC_LINE_INFO()</w:t>
            </w:r>
            <w:r>
              <w:t>;</w:t>
            </w:r>
          </w:p>
          <w:p w14:paraId="5A5E581E" w14:textId="77777777" w:rsidR="00AA4CC4" w:rsidRDefault="00AA4CC4" w:rsidP="006E7B05">
            <w:pPr>
              <w:pStyle w:val="3-"/>
            </w:pPr>
            <w:r>
              <w:tab/>
            </w:r>
            <w:proofErr w:type="spellStart"/>
            <w:r>
              <w:t>printf</w:t>
            </w:r>
            <w:proofErr w:type="spellEnd"/>
            <w:r>
              <w:t xml:space="preserve">("MAKE_FUNC_LINE_INFO() = \"%s\"\n", </w:t>
            </w:r>
            <w:proofErr w:type="spellStart"/>
            <w:r>
              <w:t>func_line_info</w:t>
            </w:r>
            <w:proofErr w:type="spellEnd"/>
            <w:r>
              <w:t>);</w:t>
            </w:r>
          </w:p>
          <w:p w14:paraId="70674B31" w14:textId="77777777" w:rsidR="00AA4CC4" w:rsidRDefault="00AA4CC4" w:rsidP="006E7B05">
            <w:pPr>
              <w:pStyle w:val="3-"/>
            </w:pPr>
            <w:r>
              <w:tab/>
              <w:t>return 0;</w:t>
            </w:r>
          </w:p>
          <w:p w14:paraId="45BC7DE7" w14:textId="77777777" w:rsidR="00AA4CC4" w:rsidRDefault="00AA4CC4" w:rsidP="006E7B05">
            <w:pPr>
              <w:pStyle w:val="3-"/>
            </w:pPr>
            <w:r>
              <w:t>}</w:t>
            </w:r>
          </w:p>
        </w:tc>
      </w:tr>
    </w:tbl>
    <w:p w14:paraId="32FD484A" w14:textId="239D3394" w:rsidR="00AA4CC4" w:rsidRPr="00B7380E" w:rsidRDefault="00AA4CC4" w:rsidP="00AA4CC4">
      <w:pPr>
        <w:pStyle w:val="aa"/>
        <w:keepNext/>
        <w:widowControl/>
        <w:ind w:left="447"/>
        <w:rPr>
          <w:color w:val="FF0000"/>
          <w:sz w:val="20"/>
          <w:szCs w:val="20"/>
        </w:rPr>
      </w:pPr>
      <w:r w:rsidRPr="00B7380E">
        <w:rPr>
          <w:color w:val="FF0000"/>
          <w:sz w:val="20"/>
          <w:szCs w:val="20"/>
        </w:rPr>
        <w:t>↓</w:t>
      </w:r>
      <w:r>
        <w:rPr>
          <w:color w:val="FF0000"/>
          <w:sz w:val="20"/>
          <w:szCs w:val="20"/>
        </w:rPr>
        <w:t>（</w:t>
      </w:r>
      <w:r w:rsidR="00150BCD">
        <w:rPr>
          <w:color w:val="FF0000"/>
          <w:sz w:val="20"/>
          <w:szCs w:val="20"/>
        </w:rPr>
        <w:t>実行</w:t>
      </w:r>
      <w:r w:rsidR="00150BCD" w:rsidRPr="00B7380E">
        <w:rPr>
          <w:color w:val="FF0000"/>
          <w:sz w:val="20"/>
          <w:szCs w:val="20"/>
        </w:rPr>
        <w:t>結果</w:t>
      </w:r>
      <w:r w:rsidRPr="00B7380E">
        <w:rPr>
          <w:color w:val="FF0000"/>
          <w:sz w:val="20"/>
          <w:szCs w:val="20"/>
        </w:rPr>
        <w:t>）</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AA4CC4" w14:paraId="3C38E8A5" w14:textId="77777777" w:rsidTr="006E7B05">
        <w:tc>
          <w:tcPr>
            <w:tcW w:w="7938" w:type="dxa"/>
          </w:tcPr>
          <w:p w14:paraId="39CB02D8" w14:textId="6E5B8F70" w:rsidR="00AA4CC4" w:rsidRPr="00F033B4" w:rsidRDefault="00150BCD" w:rsidP="00150BCD">
            <w:pPr>
              <w:pStyle w:val="3-"/>
            </w:pPr>
            <w:r w:rsidRPr="00077A90">
              <w:rPr>
                <w:color w:val="auto"/>
              </w:rPr>
              <w:t>MAKE_FUNC_LINE_INFO() = "main.cpp(</w:t>
            </w:r>
            <w:r w:rsidRPr="00150BCD">
              <w:rPr>
                <w:color w:val="auto"/>
              </w:rPr>
              <w:t>535</w:t>
            </w:r>
            <w:r w:rsidRPr="00077A90">
              <w:rPr>
                <w:color w:val="auto"/>
              </w:rPr>
              <w:t>):</w:t>
            </w:r>
            <w:proofErr w:type="spellStart"/>
            <w:r w:rsidRPr="00077A90">
              <w:rPr>
                <w:color w:val="auto"/>
              </w:rPr>
              <w:t>int</w:t>
            </w:r>
            <w:proofErr w:type="spellEnd"/>
            <w:r w:rsidRPr="00077A90">
              <w:rPr>
                <w:color w:val="auto"/>
              </w:rPr>
              <w:t xml:space="preserve"> __</w:t>
            </w:r>
            <w:proofErr w:type="spellStart"/>
            <w:r w:rsidRPr="00077A90">
              <w:rPr>
                <w:color w:val="auto"/>
              </w:rPr>
              <w:t>cdecl</w:t>
            </w:r>
            <w:proofErr w:type="spellEnd"/>
            <w:r w:rsidRPr="00077A90">
              <w:rPr>
                <w:color w:val="auto"/>
              </w:rPr>
              <w:t xml:space="preserve"> </w:t>
            </w:r>
            <w:proofErr w:type="spellStart"/>
            <w:r w:rsidRPr="00077A90">
              <w:rPr>
                <w:color w:val="auto"/>
              </w:rPr>
              <w:t>testConcatenate</w:t>
            </w:r>
            <w:proofErr w:type="spellEnd"/>
            <w:r w:rsidRPr="00077A90">
              <w:rPr>
                <w:color w:val="auto"/>
              </w:rPr>
              <w:t>(</w:t>
            </w:r>
            <w:proofErr w:type="spellStart"/>
            <w:r w:rsidRPr="00077A90">
              <w:rPr>
                <w:color w:val="auto"/>
              </w:rPr>
              <w:t>const</w:t>
            </w:r>
            <w:proofErr w:type="spellEnd"/>
            <w:r w:rsidRPr="00077A90">
              <w:rPr>
                <w:color w:val="auto"/>
              </w:rPr>
              <w:t xml:space="preserve"> </w:t>
            </w:r>
            <w:proofErr w:type="spellStart"/>
            <w:r w:rsidRPr="00077A90">
              <w:rPr>
                <w:color w:val="auto"/>
              </w:rPr>
              <w:t>in</w:t>
            </w:r>
            <w:r w:rsidRPr="00077A90">
              <w:rPr>
                <w:rFonts w:hint="eastAsia"/>
                <w:color w:val="auto"/>
              </w:rPr>
              <w:t>t,const</w:t>
            </w:r>
            <w:proofErr w:type="spellEnd"/>
            <w:r w:rsidRPr="00077A90">
              <w:rPr>
                <w:rFonts w:hint="eastAsia"/>
                <w:color w:val="auto"/>
              </w:rPr>
              <w:t xml:space="preserve"> char *[])</w:t>
            </w:r>
          </w:p>
        </w:tc>
      </w:tr>
    </w:tbl>
    <w:p w14:paraId="0D41A814" w14:textId="138E007C" w:rsidR="000C6366" w:rsidRDefault="00254812" w:rsidP="000C6366">
      <w:pPr>
        <w:pStyle w:val="3"/>
      </w:pPr>
      <w:bookmarkStart w:id="8" w:name="_Toc378843780"/>
      <w:r>
        <w:rPr>
          <w:rFonts w:hint="eastAsia"/>
        </w:rPr>
        <w:lastRenderedPageBreak/>
        <w:t>コード</w:t>
      </w:r>
      <w:r w:rsidR="00E03D47">
        <w:rPr>
          <w:rFonts w:hint="eastAsia"/>
        </w:rPr>
        <w:t>の</w:t>
      </w:r>
      <w:r w:rsidR="000C6366">
        <w:rPr>
          <w:rFonts w:hint="eastAsia"/>
        </w:rPr>
        <w:t>連結</w:t>
      </w:r>
      <w:r w:rsidR="00E03D47">
        <w:rPr>
          <w:rFonts w:hint="eastAsia"/>
        </w:rPr>
        <w:t>：トークン連結演算子</w:t>
      </w:r>
      <w:bookmarkEnd w:id="8"/>
    </w:p>
    <w:p w14:paraId="2AD9B679" w14:textId="3D0E5159" w:rsidR="000C6366" w:rsidRDefault="000C6366" w:rsidP="000C6366">
      <w:pPr>
        <w:pStyle w:val="aa"/>
        <w:ind w:left="447" w:firstLine="283"/>
      </w:pPr>
      <w:r>
        <w:rPr>
          <w:rFonts w:hint="eastAsia"/>
        </w:rPr>
        <w:t>前述のサンプル</w:t>
      </w:r>
      <w:r w:rsidR="00E03D47">
        <w:rPr>
          <w:rFonts w:hint="eastAsia"/>
        </w:rPr>
        <w:t>にて、文字列の連結方法と「</w:t>
      </w:r>
      <w:r w:rsidR="00E03D47" w:rsidRPr="00E03D47">
        <w:rPr>
          <w:rFonts w:ascii="ＭＳ ゴシック" w:hAnsi="ＭＳ ゴシック" w:hint="eastAsia"/>
          <w:color w:val="0070C0"/>
        </w:rPr>
        <w:t>#</w:t>
      </w:r>
      <w:r w:rsidR="00E03D47">
        <w:rPr>
          <w:rFonts w:hint="eastAsia"/>
        </w:rPr>
        <w:t>」（文字列化演算子）による文字列化を説明している</w:t>
      </w:r>
      <w:r w:rsidR="000C230E">
        <w:rPr>
          <w:rFonts w:hint="eastAsia"/>
        </w:rPr>
        <w:t>が、</w:t>
      </w:r>
      <w:r w:rsidR="00E03D47">
        <w:rPr>
          <w:rFonts w:hint="eastAsia"/>
        </w:rPr>
        <w:t>C/C++</w:t>
      </w:r>
      <w:r w:rsidR="00E03D47">
        <w:rPr>
          <w:rFonts w:hint="eastAsia"/>
        </w:rPr>
        <w:t>言語には、</w:t>
      </w:r>
      <w:r w:rsidR="00B72778">
        <w:rPr>
          <w:rFonts w:hint="eastAsia"/>
        </w:rPr>
        <w:t>もう一つ似たような演算子に「</w:t>
      </w:r>
      <w:r w:rsidR="00B72778" w:rsidRPr="00E03D47">
        <w:rPr>
          <w:rFonts w:ascii="ＭＳ ゴシック" w:hAnsi="ＭＳ ゴシック" w:hint="eastAsia"/>
          <w:color w:val="0070C0"/>
        </w:rPr>
        <w:t>##</w:t>
      </w:r>
      <w:r w:rsidR="00B72778">
        <w:rPr>
          <w:rFonts w:hint="eastAsia"/>
        </w:rPr>
        <w:t>」（トークン連結演算子）というものがあるので、違いを説明しておく。</w:t>
      </w:r>
    </w:p>
    <w:p w14:paraId="6F53ABBF" w14:textId="1711CE26" w:rsidR="00680D72" w:rsidRDefault="00680D72" w:rsidP="00680D72">
      <w:pPr>
        <w:pStyle w:val="aa"/>
        <w:spacing w:beforeLines="50" w:before="180"/>
        <w:ind w:left="447" w:firstLine="283"/>
      </w:pPr>
      <w:r>
        <w:rPr>
          <w:rFonts w:hint="eastAsia"/>
        </w:rPr>
        <w:t>トークン連結演算子「</w:t>
      </w:r>
      <w:r w:rsidRPr="00680D72">
        <w:rPr>
          <w:rFonts w:ascii="ＭＳ ゴシック" w:hAnsi="ＭＳ ゴシック" w:hint="eastAsia"/>
          <w:color w:val="0070C0"/>
        </w:rPr>
        <w:t>##</w:t>
      </w:r>
      <w:r>
        <w:rPr>
          <w:rFonts w:hint="eastAsia"/>
        </w:rPr>
        <w:t>」は、「プログラムコードとしての文字列」を連結するためのものである。これもマクロと組み合わせて使う事が多い。以下、具体的な使用例を示す。</w:t>
      </w:r>
    </w:p>
    <w:p w14:paraId="1A0F517D" w14:textId="09DA9D30" w:rsidR="00680D72"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Pr>
          <w:sz w:val="20"/>
          <w:szCs w:val="20"/>
        </w:rPr>
        <w:t>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1A13BBD0" w14:textId="77777777" w:rsidTr="006E7B05">
        <w:tc>
          <w:tcPr>
            <w:tcW w:w="7938" w:type="dxa"/>
          </w:tcPr>
          <w:p w14:paraId="21B6FF21" w14:textId="77777777" w:rsidR="00680D72" w:rsidRPr="00680D72" w:rsidRDefault="00680D72" w:rsidP="00680D72">
            <w:pPr>
              <w:pStyle w:val="3-"/>
              <w:rPr>
                <w:color w:val="00B050"/>
              </w:rPr>
            </w:pPr>
            <w:r w:rsidRPr="00680D72">
              <w:rPr>
                <w:rFonts w:hint="eastAsia"/>
                <w:color w:val="00B050"/>
              </w:rPr>
              <w:t>//幾つかの関数</w:t>
            </w:r>
          </w:p>
          <w:p w14:paraId="04664E3D" w14:textId="77777777" w:rsidR="00680D72" w:rsidRDefault="00680D72" w:rsidP="00680D72">
            <w:pPr>
              <w:pStyle w:val="3-"/>
            </w:pPr>
            <w:r>
              <w:t xml:space="preserve">void functionForTokenConcatenateTestAAA01(){ </w:t>
            </w:r>
            <w:proofErr w:type="spellStart"/>
            <w:r>
              <w:t>printf</w:t>
            </w:r>
            <w:proofErr w:type="spellEnd"/>
            <w:r>
              <w:t>("TEST: AAA-01\n"); }</w:t>
            </w:r>
          </w:p>
          <w:p w14:paraId="63D424F1" w14:textId="77777777" w:rsidR="00680D72" w:rsidRDefault="00680D72" w:rsidP="00680D72">
            <w:pPr>
              <w:pStyle w:val="3-"/>
            </w:pPr>
            <w:r>
              <w:t xml:space="preserve">void functionForTokenConcatenateTestAAA02(){ </w:t>
            </w:r>
            <w:proofErr w:type="spellStart"/>
            <w:r>
              <w:t>printf</w:t>
            </w:r>
            <w:proofErr w:type="spellEnd"/>
            <w:r>
              <w:t>("TEST: AAA-02\n"); }</w:t>
            </w:r>
          </w:p>
          <w:p w14:paraId="5C9A26E3" w14:textId="77777777" w:rsidR="00680D72" w:rsidRDefault="00680D72" w:rsidP="00680D72">
            <w:pPr>
              <w:pStyle w:val="3-"/>
            </w:pPr>
            <w:r>
              <w:t xml:space="preserve">void functionForTokenConcatenateTestBBB01(){ </w:t>
            </w:r>
            <w:proofErr w:type="spellStart"/>
            <w:r>
              <w:t>printf</w:t>
            </w:r>
            <w:proofErr w:type="spellEnd"/>
            <w:r>
              <w:t>("TEST: BBB-01\n"); }</w:t>
            </w:r>
          </w:p>
          <w:p w14:paraId="20D2BD8A" w14:textId="77777777" w:rsidR="00680D72" w:rsidRDefault="00680D72" w:rsidP="00680D72">
            <w:pPr>
              <w:pStyle w:val="3-"/>
            </w:pPr>
            <w:r>
              <w:t xml:space="preserve">void functionForTokenConcatenateTestBBB02(){ </w:t>
            </w:r>
            <w:proofErr w:type="spellStart"/>
            <w:r>
              <w:t>printf</w:t>
            </w:r>
            <w:proofErr w:type="spellEnd"/>
            <w:r>
              <w:t>("TEST: BBB-02\n"); }</w:t>
            </w:r>
          </w:p>
          <w:p w14:paraId="4FBE2043" w14:textId="77777777" w:rsidR="00680D72" w:rsidRDefault="00680D72" w:rsidP="00680D72">
            <w:pPr>
              <w:pStyle w:val="3-"/>
            </w:pPr>
          </w:p>
          <w:p w14:paraId="4BE88EF8" w14:textId="77777777" w:rsidR="00680D72" w:rsidRDefault="00680D72" w:rsidP="00680D72">
            <w:pPr>
              <w:pStyle w:val="3-"/>
            </w:pPr>
            <w:r w:rsidRPr="00680D72">
              <w:rPr>
                <w:rFonts w:hint="eastAsia"/>
                <w:color w:val="00B050"/>
              </w:rPr>
              <w:t>//トークン連結演算子を使ったマクロ</w:t>
            </w:r>
          </w:p>
          <w:p w14:paraId="33C197C3" w14:textId="77777777" w:rsidR="00680D72" w:rsidRDefault="00680D72" w:rsidP="00680D72">
            <w:pPr>
              <w:pStyle w:val="3-"/>
            </w:pPr>
            <w:r>
              <w:t xml:space="preserve">#define </w:t>
            </w:r>
            <w:r w:rsidRPr="00680D72">
              <w:rPr>
                <w:color w:val="FF0000"/>
              </w:rPr>
              <w:t>TEST</w:t>
            </w:r>
            <w:r>
              <w:t xml:space="preserve">(ID, NO) </w:t>
            </w:r>
            <w:proofErr w:type="spellStart"/>
            <w:r>
              <w:t>functionForTokenConcatenateTest</w:t>
            </w:r>
            <w:proofErr w:type="spellEnd"/>
            <w:r>
              <w:t xml:space="preserve"> </w:t>
            </w:r>
            <w:r w:rsidRPr="00680D72">
              <w:rPr>
                <w:color w:val="FF0000"/>
              </w:rPr>
              <w:t>##</w:t>
            </w:r>
            <w:r>
              <w:t xml:space="preserve"> ID </w:t>
            </w:r>
            <w:r w:rsidRPr="00680D72">
              <w:rPr>
                <w:color w:val="FF0000"/>
              </w:rPr>
              <w:t>##</w:t>
            </w:r>
            <w:r>
              <w:t xml:space="preserve"> NO ()</w:t>
            </w:r>
          </w:p>
          <w:p w14:paraId="24E7DB40" w14:textId="77777777" w:rsidR="00680D72" w:rsidRDefault="00680D72" w:rsidP="00680D72">
            <w:pPr>
              <w:pStyle w:val="3-"/>
            </w:pPr>
          </w:p>
          <w:p w14:paraId="6DD2DDB2" w14:textId="77777777" w:rsidR="00680D72" w:rsidRPr="00680D72" w:rsidRDefault="00680D72" w:rsidP="00680D72">
            <w:pPr>
              <w:pStyle w:val="3-"/>
              <w:rPr>
                <w:color w:val="00B050"/>
              </w:rPr>
            </w:pPr>
            <w:r w:rsidRPr="00680D72">
              <w:rPr>
                <w:rFonts w:hint="eastAsia"/>
                <w:color w:val="00B050"/>
              </w:rPr>
              <w:t>//トークン連結テスト</w:t>
            </w:r>
          </w:p>
          <w:p w14:paraId="4D8FDF63"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2379BE32" w14:textId="77777777" w:rsidR="00680D72" w:rsidRDefault="00680D72" w:rsidP="00680D72">
            <w:pPr>
              <w:pStyle w:val="3-"/>
            </w:pPr>
            <w:r>
              <w:t>{</w:t>
            </w:r>
          </w:p>
          <w:p w14:paraId="70E4E5FF" w14:textId="77777777" w:rsidR="00680D72" w:rsidRDefault="00680D72" w:rsidP="00680D72">
            <w:pPr>
              <w:pStyle w:val="3-"/>
            </w:pPr>
            <w:r>
              <w:tab/>
            </w:r>
            <w:r w:rsidRPr="00680D72">
              <w:rPr>
                <w:color w:val="FF0000"/>
              </w:rPr>
              <w:t>TEST</w:t>
            </w:r>
            <w:r>
              <w:t>(AAA, 01);</w:t>
            </w:r>
          </w:p>
          <w:p w14:paraId="18584872" w14:textId="75764727" w:rsidR="00680D72" w:rsidRDefault="00680D72" w:rsidP="00680D72">
            <w:pPr>
              <w:pStyle w:val="3-"/>
            </w:pPr>
            <w:r>
              <w:tab/>
            </w:r>
            <w:r w:rsidRPr="00680D72">
              <w:rPr>
                <w:color w:val="FF0000"/>
              </w:rPr>
              <w:t>TEST</w:t>
            </w:r>
            <w:r>
              <w:t>(AAA, 0</w:t>
            </w:r>
            <w:r w:rsidR="002174D2">
              <w:t>2</w:t>
            </w:r>
            <w:r>
              <w:t>);</w:t>
            </w:r>
          </w:p>
          <w:p w14:paraId="0DE00AF8" w14:textId="3E91F032" w:rsidR="00680D72" w:rsidRDefault="00680D72" w:rsidP="00680D72">
            <w:pPr>
              <w:pStyle w:val="3-"/>
            </w:pPr>
            <w:r>
              <w:tab/>
            </w:r>
            <w:r w:rsidRPr="00680D72">
              <w:rPr>
                <w:color w:val="FF0000"/>
              </w:rPr>
              <w:t>TEST</w:t>
            </w:r>
            <w:r>
              <w:t>(BBB, 0</w:t>
            </w:r>
            <w:r w:rsidR="002174D2">
              <w:t>1</w:t>
            </w:r>
            <w:r>
              <w:t>);</w:t>
            </w:r>
          </w:p>
          <w:p w14:paraId="67117F7E" w14:textId="77777777" w:rsidR="00680D72" w:rsidRDefault="00680D72" w:rsidP="00680D72">
            <w:pPr>
              <w:pStyle w:val="3-"/>
            </w:pPr>
            <w:r>
              <w:tab/>
            </w:r>
            <w:r w:rsidRPr="00680D72">
              <w:rPr>
                <w:color w:val="FF0000"/>
              </w:rPr>
              <w:t>TEST</w:t>
            </w:r>
            <w:r>
              <w:t>(BBB, 02);</w:t>
            </w:r>
          </w:p>
          <w:p w14:paraId="2554F5D8" w14:textId="77777777" w:rsidR="00680D72" w:rsidRDefault="00680D72" w:rsidP="00680D72">
            <w:pPr>
              <w:pStyle w:val="3-"/>
            </w:pPr>
            <w:r>
              <w:tab/>
              <w:t>return 0;</w:t>
            </w:r>
          </w:p>
          <w:p w14:paraId="03D1937C" w14:textId="4768169E" w:rsidR="00680D72" w:rsidRDefault="00680D72" w:rsidP="00680D72">
            <w:pPr>
              <w:pStyle w:val="3-"/>
            </w:pPr>
            <w:r>
              <w:t>}</w:t>
            </w:r>
          </w:p>
        </w:tc>
      </w:tr>
    </w:tbl>
    <w:p w14:paraId="0218E425" w14:textId="77777777" w:rsidR="00680D72" w:rsidRPr="00B7380E" w:rsidRDefault="00680D72" w:rsidP="00680D72">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4A05BA79" w14:textId="77777777" w:rsidTr="006E7B05">
        <w:tc>
          <w:tcPr>
            <w:tcW w:w="7938" w:type="dxa"/>
          </w:tcPr>
          <w:p w14:paraId="15E2E398" w14:textId="77777777" w:rsidR="00680D72" w:rsidRPr="00680D72" w:rsidRDefault="00680D72" w:rsidP="00680D72">
            <w:pPr>
              <w:pStyle w:val="3-"/>
              <w:rPr>
                <w:color w:val="auto"/>
              </w:rPr>
            </w:pPr>
            <w:r w:rsidRPr="00680D72">
              <w:rPr>
                <w:color w:val="auto"/>
              </w:rPr>
              <w:t>TEST: AAA-01</w:t>
            </w:r>
          </w:p>
          <w:p w14:paraId="3C41EC86" w14:textId="2A4D8ECE" w:rsidR="00680D72" w:rsidRPr="00680D72" w:rsidRDefault="002174D2" w:rsidP="00680D72">
            <w:pPr>
              <w:pStyle w:val="3-"/>
              <w:rPr>
                <w:color w:val="auto"/>
              </w:rPr>
            </w:pPr>
            <w:r>
              <w:rPr>
                <w:color w:val="auto"/>
              </w:rPr>
              <w:t>TEST: AAA-0</w:t>
            </w:r>
            <w:r>
              <w:rPr>
                <w:rFonts w:hint="eastAsia"/>
                <w:color w:val="auto"/>
              </w:rPr>
              <w:t>2</w:t>
            </w:r>
          </w:p>
          <w:p w14:paraId="481BB442" w14:textId="60DF825B" w:rsidR="00680D72" w:rsidRPr="00680D72" w:rsidRDefault="002174D2" w:rsidP="00680D72">
            <w:pPr>
              <w:pStyle w:val="3-"/>
              <w:rPr>
                <w:color w:val="auto"/>
              </w:rPr>
            </w:pPr>
            <w:r>
              <w:rPr>
                <w:color w:val="auto"/>
              </w:rPr>
              <w:t>TEST: BBB-01</w:t>
            </w:r>
          </w:p>
          <w:p w14:paraId="0FF52128" w14:textId="69DF312C" w:rsidR="00680D72" w:rsidRPr="00F033B4" w:rsidRDefault="00680D72" w:rsidP="00680D72">
            <w:pPr>
              <w:pStyle w:val="3-"/>
            </w:pPr>
            <w:r w:rsidRPr="00680D72">
              <w:rPr>
                <w:color w:val="auto"/>
              </w:rPr>
              <w:t>TEST: BBB-02</w:t>
            </w:r>
          </w:p>
        </w:tc>
      </w:tr>
    </w:tbl>
    <w:p w14:paraId="0E7A35C1" w14:textId="727E68FF" w:rsidR="00D04E21" w:rsidRDefault="00D04E21" w:rsidP="002174D2">
      <w:pPr>
        <w:pStyle w:val="aa"/>
        <w:keepNext/>
        <w:widowControl/>
        <w:spacing w:beforeLines="50" w:before="180"/>
        <w:ind w:left="447" w:firstLine="283"/>
      </w:pPr>
      <w:r>
        <w:rPr>
          <w:rFonts w:hint="eastAsia"/>
        </w:rPr>
        <w:t>この仕組みを活用して、関数を量産することも</w:t>
      </w:r>
      <w:r w:rsidR="002174D2">
        <w:rPr>
          <w:rFonts w:hint="eastAsia"/>
        </w:rPr>
        <w:t>でき</w:t>
      </w:r>
      <w:r>
        <w:rPr>
          <w:rFonts w:hint="eastAsia"/>
        </w:rPr>
        <w:t>る。</w:t>
      </w:r>
      <w:r w:rsidR="002174D2">
        <w:rPr>
          <w:rFonts w:hint="eastAsia"/>
        </w:rPr>
        <w:t>上記のサンプルプログラムを修正し、関数定義もマクロを使用するようにしてみる。実行結果は同じ。</w:t>
      </w:r>
    </w:p>
    <w:p w14:paraId="016CF354" w14:textId="084B5B12" w:rsidR="00D04E21" w:rsidRDefault="00D04E21" w:rsidP="00D04E21">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トークン連結</w:t>
      </w:r>
      <w:r w:rsidR="002174D2">
        <w:rPr>
          <w:rFonts w:hint="eastAsia"/>
          <w:sz w:val="20"/>
          <w:szCs w:val="20"/>
        </w:rPr>
        <w:t>で関数を定義する</w:t>
      </w:r>
      <w:r>
        <w:rPr>
          <w:sz w:val="20"/>
          <w:szCs w:val="20"/>
        </w:rPr>
        <w:t>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D04E21" w14:paraId="2A7EE873" w14:textId="77777777" w:rsidTr="00EF522F">
        <w:tc>
          <w:tcPr>
            <w:tcW w:w="7938" w:type="dxa"/>
          </w:tcPr>
          <w:p w14:paraId="2EE45A14" w14:textId="77777777" w:rsidR="002174D2" w:rsidRPr="002174D2" w:rsidRDefault="002174D2" w:rsidP="002174D2">
            <w:pPr>
              <w:pStyle w:val="3-"/>
              <w:rPr>
                <w:color w:val="00B050"/>
              </w:rPr>
            </w:pPr>
            <w:r w:rsidRPr="002174D2">
              <w:rPr>
                <w:rFonts w:hint="eastAsia"/>
                <w:color w:val="00B050"/>
              </w:rPr>
              <w:t>//トークン連結演算子を使った関数定義マクロ</w:t>
            </w:r>
          </w:p>
          <w:p w14:paraId="09606D49" w14:textId="77777777" w:rsidR="002174D2" w:rsidRDefault="002174D2" w:rsidP="002174D2">
            <w:pPr>
              <w:pStyle w:val="3-"/>
            </w:pPr>
            <w:r>
              <w:t xml:space="preserve">#define </w:t>
            </w:r>
            <w:r w:rsidRPr="002174D2">
              <w:rPr>
                <w:color w:val="FF0000"/>
              </w:rPr>
              <w:t>MAKE_TEST</w:t>
            </w:r>
            <w:r>
              <w:t>(ID, NO) \</w:t>
            </w:r>
          </w:p>
          <w:p w14:paraId="534D4FF4" w14:textId="77777777" w:rsidR="002174D2" w:rsidRDefault="002174D2" w:rsidP="002174D2">
            <w:pPr>
              <w:pStyle w:val="3-"/>
            </w:pPr>
            <w:r>
              <w:tab/>
              <w:t xml:space="preserve">void </w:t>
            </w:r>
            <w:proofErr w:type="spellStart"/>
            <w:r>
              <w:t>functionForTokenConcatenateTest</w:t>
            </w:r>
            <w:proofErr w:type="spellEnd"/>
            <w:r>
              <w:t xml:space="preserve"> ## ID ## NO () \</w:t>
            </w:r>
          </w:p>
          <w:p w14:paraId="58011397" w14:textId="77777777" w:rsidR="002174D2" w:rsidRDefault="002174D2" w:rsidP="002174D2">
            <w:pPr>
              <w:pStyle w:val="3-"/>
            </w:pPr>
            <w:r>
              <w:tab/>
              <w:t>{ \</w:t>
            </w:r>
          </w:p>
          <w:p w14:paraId="3C595A6D" w14:textId="4913E3BF" w:rsidR="002174D2" w:rsidRDefault="002174D2" w:rsidP="002174D2">
            <w:pPr>
              <w:pStyle w:val="3-"/>
            </w:pPr>
            <w:r>
              <w:tab/>
            </w:r>
            <w:r>
              <w:tab/>
            </w:r>
            <w:proofErr w:type="spellStart"/>
            <w:r>
              <w:t>printf</w:t>
            </w:r>
            <w:proofErr w:type="spellEnd"/>
            <w:r>
              <w:t>("TEST: " #ID "-" #NO "\n"); \</w:t>
            </w:r>
          </w:p>
          <w:p w14:paraId="4AEEE7E1" w14:textId="77777777" w:rsidR="002174D2" w:rsidRDefault="002174D2" w:rsidP="002174D2">
            <w:pPr>
              <w:pStyle w:val="3-"/>
            </w:pPr>
            <w:r>
              <w:tab/>
              <w:t>}</w:t>
            </w:r>
          </w:p>
          <w:p w14:paraId="4A428C3D" w14:textId="77777777" w:rsidR="002174D2" w:rsidRDefault="002174D2" w:rsidP="002174D2">
            <w:pPr>
              <w:pStyle w:val="3-"/>
            </w:pPr>
          </w:p>
          <w:p w14:paraId="760AD068" w14:textId="77777777" w:rsidR="002174D2" w:rsidRPr="002174D2" w:rsidRDefault="002174D2" w:rsidP="002174D2">
            <w:pPr>
              <w:pStyle w:val="3-"/>
              <w:rPr>
                <w:color w:val="00B050"/>
              </w:rPr>
            </w:pPr>
            <w:r w:rsidRPr="002174D2">
              <w:rPr>
                <w:rFonts w:hint="eastAsia"/>
                <w:color w:val="00B050"/>
              </w:rPr>
              <w:t>//幾つかの関数</w:t>
            </w:r>
          </w:p>
          <w:p w14:paraId="17EA143A" w14:textId="77777777" w:rsidR="002174D2" w:rsidRDefault="002174D2" w:rsidP="002174D2">
            <w:pPr>
              <w:pStyle w:val="3-"/>
            </w:pPr>
            <w:r w:rsidRPr="002174D2">
              <w:rPr>
                <w:color w:val="FF0000"/>
              </w:rPr>
              <w:t>MAKE_TEST</w:t>
            </w:r>
            <w:r>
              <w:t>(AAA, 01)</w:t>
            </w:r>
          </w:p>
          <w:p w14:paraId="0A16C506" w14:textId="77777777" w:rsidR="002174D2" w:rsidRDefault="002174D2" w:rsidP="002174D2">
            <w:pPr>
              <w:pStyle w:val="3-"/>
            </w:pPr>
            <w:r w:rsidRPr="002174D2">
              <w:rPr>
                <w:color w:val="FF0000"/>
              </w:rPr>
              <w:t>MAKE_TEST</w:t>
            </w:r>
            <w:r>
              <w:t>(AAA, 02)</w:t>
            </w:r>
          </w:p>
          <w:p w14:paraId="26912364" w14:textId="77777777" w:rsidR="002174D2" w:rsidRDefault="002174D2" w:rsidP="002174D2">
            <w:pPr>
              <w:pStyle w:val="3-"/>
            </w:pPr>
            <w:r w:rsidRPr="002174D2">
              <w:rPr>
                <w:color w:val="FF0000"/>
              </w:rPr>
              <w:t>MAKE_TEST</w:t>
            </w:r>
            <w:r>
              <w:t>(BBB, 01)</w:t>
            </w:r>
          </w:p>
          <w:p w14:paraId="45E478E8" w14:textId="29076D40" w:rsidR="00D04E21" w:rsidRDefault="002174D2" w:rsidP="002174D2">
            <w:pPr>
              <w:pStyle w:val="3-"/>
            </w:pPr>
            <w:r w:rsidRPr="002174D2">
              <w:rPr>
                <w:color w:val="FF0000"/>
              </w:rPr>
              <w:t>MAKE_TEST</w:t>
            </w:r>
            <w:r>
              <w:t>(BBB, 02)</w:t>
            </w:r>
          </w:p>
          <w:p w14:paraId="606B05E0" w14:textId="77777777" w:rsidR="002174D2" w:rsidRDefault="002174D2" w:rsidP="002174D2">
            <w:pPr>
              <w:pStyle w:val="3-"/>
            </w:pPr>
          </w:p>
          <w:p w14:paraId="68FF3871" w14:textId="1936AFF9" w:rsidR="00D04E21" w:rsidRDefault="00D04E21" w:rsidP="00EF522F">
            <w:pPr>
              <w:pStyle w:val="3-"/>
            </w:pPr>
            <w:r w:rsidRPr="00680D72">
              <w:rPr>
                <w:rFonts w:hint="eastAsia"/>
                <w:color w:val="00B050"/>
              </w:rPr>
              <w:t>//トークン連結演算子を使った</w:t>
            </w:r>
            <w:r w:rsidR="002174D2">
              <w:rPr>
                <w:rFonts w:hint="eastAsia"/>
                <w:color w:val="00B050"/>
              </w:rPr>
              <w:t>関数呼び出し</w:t>
            </w:r>
            <w:r w:rsidRPr="00680D72">
              <w:rPr>
                <w:rFonts w:hint="eastAsia"/>
                <w:color w:val="00B050"/>
              </w:rPr>
              <w:t>マクロ</w:t>
            </w:r>
          </w:p>
          <w:p w14:paraId="222530ED" w14:textId="77777777" w:rsidR="00D04E21" w:rsidRPr="002174D2" w:rsidRDefault="00D04E21" w:rsidP="00EF522F">
            <w:pPr>
              <w:pStyle w:val="3-"/>
            </w:pPr>
            <w:r w:rsidRPr="002174D2">
              <w:t xml:space="preserve">#define TEST(ID, NO) </w:t>
            </w:r>
            <w:proofErr w:type="spellStart"/>
            <w:r w:rsidRPr="002174D2">
              <w:t>functionForTokenConcatenateTest</w:t>
            </w:r>
            <w:proofErr w:type="spellEnd"/>
            <w:r w:rsidRPr="002174D2">
              <w:t xml:space="preserve"> ## ID ## NO ()</w:t>
            </w:r>
          </w:p>
          <w:p w14:paraId="07D2C0D4" w14:textId="77777777" w:rsidR="00D04E21" w:rsidRDefault="00D04E21" w:rsidP="00EF522F">
            <w:pPr>
              <w:pStyle w:val="3-"/>
            </w:pPr>
          </w:p>
          <w:p w14:paraId="3B3C387E" w14:textId="77777777" w:rsidR="00D04E21" w:rsidRPr="00680D72" w:rsidRDefault="00D04E21" w:rsidP="00EF522F">
            <w:pPr>
              <w:pStyle w:val="3-"/>
              <w:rPr>
                <w:color w:val="00B050"/>
              </w:rPr>
            </w:pPr>
            <w:r w:rsidRPr="00680D72">
              <w:rPr>
                <w:rFonts w:hint="eastAsia"/>
                <w:color w:val="00B050"/>
              </w:rPr>
              <w:t>//トークン連結テスト</w:t>
            </w:r>
          </w:p>
          <w:p w14:paraId="10500B73" w14:textId="77777777" w:rsidR="00D04E21" w:rsidRDefault="00D04E21" w:rsidP="00EF522F">
            <w:pPr>
              <w:pStyle w:val="3-"/>
            </w:pPr>
            <w:proofErr w:type="spellStart"/>
            <w:r>
              <w:lastRenderedPageBreak/>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69D3EDCD" w14:textId="77777777" w:rsidR="00D04E21" w:rsidRDefault="00D04E21" w:rsidP="00EF522F">
            <w:pPr>
              <w:pStyle w:val="3-"/>
            </w:pPr>
            <w:r>
              <w:t>{</w:t>
            </w:r>
          </w:p>
          <w:p w14:paraId="0256C611" w14:textId="77777777" w:rsidR="00D04E21" w:rsidRPr="002174D2" w:rsidRDefault="00D04E21" w:rsidP="00EF522F">
            <w:pPr>
              <w:pStyle w:val="3-"/>
            </w:pPr>
            <w:r w:rsidRPr="002174D2">
              <w:tab/>
              <w:t>TEST(AAA, 01);</w:t>
            </w:r>
          </w:p>
          <w:p w14:paraId="55F91F90" w14:textId="2720A748" w:rsidR="00D04E21" w:rsidRPr="002174D2" w:rsidRDefault="00D04E21" w:rsidP="00EF522F">
            <w:pPr>
              <w:pStyle w:val="3-"/>
            </w:pPr>
            <w:r w:rsidRPr="002174D2">
              <w:tab/>
              <w:t>TEST(AAA, 0</w:t>
            </w:r>
            <w:r w:rsidR="002174D2">
              <w:t>2</w:t>
            </w:r>
            <w:r w:rsidRPr="002174D2">
              <w:t>);</w:t>
            </w:r>
          </w:p>
          <w:p w14:paraId="513CC9A8" w14:textId="5C65FDCE" w:rsidR="00D04E21" w:rsidRPr="002174D2" w:rsidRDefault="00D04E21" w:rsidP="00EF522F">
            <w:pPr>
              <w:pStyle w:val="3-"/>
            </w:pPr>
            <w:r w:rsidRPr="002174D2">
              <w:tab/>
              <w:t>TEST(BBB, 0</w:t>
            </w:r>
            <w:r w:rsidR="002174D2">
              <w:t>1</w:t>
            </w:r>
            <w:r w:rsidRPr="002174D2">
              <w:t>);</w:t>
            </w:r>
          </w:p>
          <w:p w14:paraId="2411038E" w14:textId="77777777" w:rsidR="00D04E21" w:rsidRPr="002174D2" w:rsidRDefault="00D04E21" w:rsidP="00EF522F">
            <w:pPr>
              <w:pStyle w:val="3-"/>
            </w:pPr>
            <w:r w:rsidRPr="002174D2">
              <w:tab/>
              <w:t>TEST(BBB, 02);</w:t>
            </w:r>
          </w:p>
          <w:p w14:paraId="3BC22A0A" w14:textId="77777777" w:rsidR="00D04E21" w:rsidRDefault="00D04E21" w:rsidP="00EF522F">
            <w:pPr>
              <w:pStyle w:val="3-"/>
            </w:pPr>
            <w:r>
              <w:tab/>
              <w:t>return 0;</w:t>
            </w:r>
          </w:p>
          <w:p w14:paraId="22D3981A" w14:textId="77777777" w:rsidR="00D04E21" w:rsidRDefault="00D04E21" w:rsidP="00EF522F">
            <w:pPr>
              <w:pStyle w:val="3-"/>
            </w:pPr>
            <w:r>
              <w:t>}</w:t>
            </w:r>
          </w:p>
        </w:tc>
      </w:tr>
    </w:tbl>
    <w:p w14:paraId="46919870" w14:textId="77777777" w:rsidR="002174D2" w:rsidRDefault="002174D2" w:rsidP="002174D2">
      <w:pPr>
        <w:pStyle w:val="aa"/>
        <w:spacing w:beforeLines="50" w:before="180"/>
        <w:ind w:left="447" w:firstLine="283"/>
      </w:pPr>
      <w:r>
        <w:rPr>
          <w:rFonts w:hint="eastAsia"/>
        </w:rPr>
        <w:lastRenderedPageBreak/>
        <w:t>ただし、この「関数を作るために使うマクロ」は、コーディングしにくくデバッグもしにくいのでできる限り行うべきではない。多くの場合はテンプレートで代用できる上、作業効率も良い。</w:t>
      </w:r>
    </w:p>
    <w:p w14:paraId="7FDBDC0F" w14:textId="1FCB0FD9" w:rsidR="002174D2" w:rsidRDefault="002174D2" w:rsidP="002174D2">
      <w:pPr>
        <w:pStyle w:val="aa"/>
        <w:keepNext/>
        <w:widowControl/>
        <w:spacing w:beforeLines="50" w:before="180"/>
        <w:ind w:left="447" w:firstLine="283"/>
      </w:pPr>
      <w:r>
        <w:rPr>
          <w:rFonts w:hint="eastAsia"/>
        </w:rPr>
        <w:t>あえてマクロで関数を定義するのは、主には下記のような場面である。</w:t>
      </w:r>
    </w:p>
    <w:p w14:paraId="07EFBBA7" w14:textId="2AB31B99" w:rsidR="002174D2" w:rsidRDefault="002174D2" w:rsidP="002174D2">
      <w:pPr>
        <w:pStyle w:val="a1"/>
      </w:pPr>
      <w:r w:rsidRPr="002174D2">
        <w:rPr>
          <w:rFonts w:ascii="ＭＳ ゴシック" w:hAnsi="ＭＳ ゴシック" w:hint="eastAsia"/>
          <w:color w:val="0070C0"/>
        </w:rPr>
        <w:t>__FILE__</w:t>
      </w:r>
      <w:r>
        <w:rPr>
          <w:rFonts w:hint="eastAsia"/>
        </w:rPr>
        <w:t xml:space="preserve"> </w:t>
      </w:r>
      <w:r>
        <w:rPr>
          <w:rFonts w:hint="eastAsia"/>
        </w:rPr>
        <w:t>や</w:t>
      </w:r>
      <w:r>
        <w:rPr>
          <w:rFonts w:hint="eastAsia"/>
        </w:rPr>
        <w:t xml:space="preserve"> </w:t>
      </w:r>
      <w:r w:rsidRPr="002174D2">
        <w:rPr>
          <w:rFonts w:ascii="ＭＳ ゴシック" w:hAnsi="ＭＳ ゴシック" w:hint="eastAsia"/>
          <w:color w:val="0070C0"/>
        </w:rPr>
        <w:t>__LINE__</w:t>
      </w:r>
      <w:r>
        <w:rPr>
          <w:rFonts w:hint="eastAsia"/>
        </w:rPr>
        <w:t xml:space="preserve"> </w:t>
      </w:r>
      <w:r>
        <w:rPr>
          <w:rFonts w:hint="eastAsia"/>
        </w:rPr>
        <w:t>などの定義済みマクロを使用したい。</w:t>
      </w:r>
    </w:p>
    <w:p w14:paraId="4C2BAEE7" w14:textId="2B52F431" w:rsidR="002174D2" w:rsidRDefault="002174D2" w:rsidP="002174D2">
      <w:pPr>
        <w:pStyle w:val="a1"/>
      </w:pPr>
      <w:r>
        <w:rPr>
          <w:rFonts w:hint="eastAsia"/>
        </w:rPr>
        <w:t>コンパイル時に確実に定数化したい。（別紙の「</w:t>
      </w:r>
      <w:r w:rsidRPr="002174D2">
        <w:rPr>
          <w:rFonts w:hint="eastAsia"/>
        </w:rPr>
        <w:t>効果的なテンプレートテクニック</w:t>
      </w:r>
      <w:r>
        <w:rPr>
          <w:rFonts w:hint="eastAsia"/>
        </w:rPr>
        <w:t>」にて詳述）</w:t>
      </w:r>
    </w:p>
    <w:p w14:paraId="70900F43" w14:textId="3E055321" w:rsidR="00A1404B" w:rsidRDefault="00A1404B" w:rsidP="00A1404B">
      <w:pPr>
        <w:pStyle w:val="3"/>
      </w:pPr>
      <w:bookmarkStart w:id="9" w:name="_Toc378843781"/>
      <w:r>
        <w:rPr>
          <w:rFonts w:hint="eastAsia"/>
        </w:rPr>
        <w:t>プリプロセッサ</w:t>
      </w:r>
      <w:bookmarkEnd w:id="9"/>
    </w:p>
    <w:p w14:paraId="448E2667" w14:textId="0BFED7DB" w:rsidR="00F664F9" w:rsidRDefault="00F664F9" w:rsidP="00AA4CC4">
      <w:pPr>
        <w:pStyle w:val="aa"/>
        <w:spacing w:beforeLines="50" w:before="180"/>
        <w:ind w:left="447" w:firstLine="283"/>
      </w:pPr>
      <w:r>
        <w:rPr>
          <w:rFonts w:hint="eastAsia"/>
        </w:rPr>
        <w:t>ここまでに説明した</w:t>
      </w:r>
      <w:r w:rsidR="000C230E">
        <w:rPr>
          <w:rFonts w:hint="eastAsia"/>
        </w:rPr>
        <w:t>「文字列化」「トークン連結」は、「コメント除去」や「</w:t>
      </w:r>
      <w:r w:rsidR="000C230E">
        <w:rPr>
          <w:rFonts w:hint="eastAsia"/>
        </w:rPr>
        <w:t>#include</w:t>
      </w:r>
      <w:r w:rsidR="000C230E">
        <w:rPr>
          <w:rFonts w:hint="eastAsia"/>
        </w:rPr>
        <w:t>展開」、「マクロ展開」などと同様に、</w:t>
      </w:r>
      <w:r w:rsidR="00B64428">
        <w:rPr>
          <w:rFonts w:hint="eastAsia"/>
        </w:rPr>
        <w:t>「</w:t>
      </w:r>
      <w:r w:rsidR="000C230E">
        <w:rPr>
          <w:rFonts w:hint="eastAsia"/>
        </w:rPr>
        <w:t>プリプロセッサ</w:t>
      </w:r>
      <w:r w:rsidR="00B64428">
        <w:rPr>
          <w:rFonts w:hint="eastAsia"/>
        </w:rPr>
        <w:t>」</w:t>
      </w:r>
      <w:r w:rsidR="000C230E">
        <w:rPr>
          <w:rFonts w:hint="eastAsia"/>
        </w:rPr>
        <w:t>で処理される。</w:t>
      </w:r>
    </w:p>
    <w:p w14:paraId="5186AF1E" w14:textId="104500BB" w:rsidR="00F664F9" w:rsidRDefault="00B64428" w:rsidP="00F664F9">
      <w:pPr>
        <w:pStyle w:val="aa"/>
        <w:ind w:left="447" w:firstLine="283"/>
      </w:pPr>
      <w:r>
        <w:rPr>
          <w:rFonts w:hint="eastAsia"/>
        </w:rPr>
        <w:t>「</w:t>
      </w:r>
      <w:r w:rsidR="00F664F9">
        <w:rPr>
          <w:rFonts w:hint="eastAsia"/>
        </w:rPr>
        <w:t>プリプロセッサ</w:t>
      </w:r>
      <w:r>
        <w:rPr>
          <w:rFonts w:hint="eastAsia"/>
        </w:rPr>
        <w:t>」</w:t>
      </w:r>
      <w:r w:rsidR="00F664F9">
        <w:rPr>
          <w:rFonts w:hint="eastAsia"/>
        </w:rPr>
        <w:t>とは</w:t>
      </w:r>
      <w:r>
        <w:rPr>
          <w:rFonts w:hint="eastAsia"/>
        </w:rPr>
        <w:t>「前処理」の事である。</w:t>
      </w:r>
      <w:r w:rsidR="000C230E">
        <w:rPr>
          <w:rFonts w:hint="eastAsia"/>
        </w:rPr>
        <w:t>実際にコンパイル</w:t>
      </w:r>
      <w:r w:rsidR="00F664F9">
        <w:rPr>
          <w:rFonts w:hint="eastAsia"/>
        </w:rPr>
        <w:t>す</w:t>
      </w:r>
      <w:r w:rsidR="000C230E">
        <w:rPr>
          <w:rFonts w:hint="eastAsia"/>
        </w:rPr>
        <w:t>る前の前処理として</w:t>
      </w:r>
      <w:r w:rsidR="008142D9">
        <w:rPr>
          <w:rFonts w:hint="eastAsia"/>
        </w:rPr>
        <w:t>、上記の処理が実行され、純粋なプログラムのテキストになったものをコンパイルするのである</w:t>
      </w:r>
      <w:r w:rsidR="000C230E">
        <w:rPr>
          <w:rFonts w:hint="eastAsia"/>
        </w:rPr>
        <w:t>。</w:t>
      </w:r>
    </w:p>
    <w:p w14:paraId="64E1B451" w14:textId="77777777" w:rsidR="00F664F9" w:rsidRDefault="000C230E" w:rsidP="008142D9">
      <w:pPr>
        <w:pStyle w:val="aa"/>
        <w:spacing w:beforeLines="50" w:before="180"/>
        <w:ind w:left="447" w:firstLine="283"/>
      </w:pPr>
      <w:r>
        <w:rPr>
          <w:rFonts w:hint="eastAsia"/>
        </w:rPr>
        <w:t>Visual</w:t>
      </w:r>
      <w:r>
        <w:t xml:space="preserve"> C++ </w:t>
      </w:r>
      <w:r>
        <w:t>の場合、コンパイルの設定を変えて「プリプロセッサ」設定の「ファイルの前処理」を「はい」にすると、拡張子「</w:t>
      </w:r>
      <w:r>
        <w:rPr>
          <w:rFonts w:hint="eastAsia"/>
        </w:rPr>
        <w:t>.</w:t>
      </w:r>
      <w:proofErr w:type="spellStart"/>
      <w:r>
        <w:rPr>
          <w:rFonts w:hint="eastAsia"/>
        </w:rPr>
        <w:t>i</w:t>
      </w:r>
      <w:proofErr w:type="spellEnd"/>
      <w:r>
        <w:rPr>
          <w:rFonts w:hint="eastAsia"/>
        </w:rPr>
        <w:t>」のファイルが出力されて、</w:t>
      </w:r>
      <w:r w:rsidR="00F664F9">
        <w:rPr>
          <w:rFonts w:hint="eastAsia"/>
        </w:rPr>
        <w:t>プリプロセッサの結果</w:t>
      </w:r>
      <w:r>
        <w:rPr>
          <w:rFonts w:hint="eastAsia"/>
        </w:rPr>
        <w:t>を確認することができる。</w:t>
      </w:r>
    </w:p>
    <w:p w14:paraId="6BFF48FE" w14:textId="41CF7D23" w:rsidR="00AA4CC4" w:rsidRDefault="000C230E" w:rsidP="00F664F9">
      <w:pPr>
        <w:pStyle w:val="aa"/>
        <w:ind w:left="447" w:firstLine="283"/>
      </w:pPr>
      <w:r>
        <w:rPr>
          <w:rFonts w:hint="eastAsia"/>
        </w:rPr>
        <w:t>なお、この設定を適用すると、「</w:t>
      </w:r>
      <w:r>
        <w:rPr>
          <w:rFonts w:hint="eastAsia"/>
        </w:rPr>
        <w:t>.</w:t>
      </w:r>
      <w:proofErr w:type="spellStart"/>
      <w:r>
        <w:rPr>
          <w:rFonts w:hint="eastAsia"/>
        </w:rPr>
        <w:t>obj</w:t>
      </w:r>
      <w:proofErr w:type="spellEnd"/>
      <w:r>
        <w:t>」ファイルが作成されず、ビルドできなくなるので注意。</w:t>
      </w:r>
    </w:p>
    <w:p w14:paraId="4CAFF084" w14:textId="6986E0AB" w:rsidR="00680D72" w:rsidRPr="00B7380E" w:rsidRDefault="00680D72" w:rsidP="00680D72">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w:t>
      </w:r>
      <w:r>
        <w:rPr>
          <w:rFonts w:hint="eastAsia"/>
          <w:sz w:val="20"/>
          <w:szCs w:val="20"/>
        </w:rPr>
        <w:t>.</w:t>
      </w:r>
      <w:proofErr w:type="spellStart"/>
      <w:r>
        <w:rPr>
          <w:rFonts w:hint="eastAsia"/>
          <w:sz w:val="20"/>
          <w:szCs w:val="20"/>
        </w:rPr>
        <w:t>i</w:t>
      </w:r>
      <w:proofErr w:type="spellEnd"/>
      <w:r>
        <w:rPr>
          <w:rFonts w:hint="eastAsia"/>
          <w:sz w:val="20"/>
          <w:szCs w:val="20"/>
        </w:rPr>
        <w:t>」ファイルのサンプルの一部</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80D72" w14:paraId="3A3B4232" w14:textId="77777777" w:rsidTr="006E7B05">
        <w:tc>
          <w:tcPr>
            <w:tcW w:w="7938" w:type="dxa"/>
          </w:tcPr>
          <w:p w14:paraId="12062881" w14:textId="564A0EA4" w:rsidR="00680D72" w:rsidRDefault="00680D72" w:rsidP="00680D72">
            <w:pPr>
              <w:pStyle w:val="3-"/>
            </w:pPr>
            <w:r>
              <w:t>#line 1 "c:\\work\\test\\program\\c++\\rtti\\src\\main.cpp"</w:t>
            </w:r>
          </w:p>
          <w:p w14:paraId="114C8B8C" w14:textId="0AEB9156" w:rsidR="00680D72" w:rsidRDefault="00680D72" w:rsidP="00680D72">
            <w:pPr>
              <w:pStyle w:val="3-"/>
            </w:pPr>
            <w:r>
              <w:t>#line 1 "c:\\program files (x86)\\</w:t>
            </w:r>
            <w:proofErr w:type="spellStart"/>
            <w:r>
              <w:t>microsoft</w:t>
            </w:r>
            <w:proofErr w:type="spellEnd"/>
            <w:r>
              <w:t xml:space="preserve"> visual studio 12.0\\</w:t>
            </w:r>
            <w:proofErr w:type="spellStart"/>
            <w:r>
              <w:t>vc</w:t>
            </w:r>
            <w:proofErr w:type="spellEnd"/>
            <w:r>
              <w:t>\\include\\</w:t>
            </w:r>
            <w:proofErr w:type="spellStart"/>
            <w:r>
              <w:t>stdio.h</w:t>
            </w:r>
            <w:proofErr w:type="spellEnd"/>
            <w:r>
              <w:t>"</w:t>
            </w:r>
          </w:p>
          <w:p w14:paraId="597D293A" w14:textId="77777777" w:rsidR="00680D72" w:rsidRDefault="00680D72" w:rsidP="00680D72">
            <w:pPr>
              <w:pStyle w:val="3-"/>
            </w:pPr>
          </w:p>
          <w:p w14:paraId="0392A25B" w14:textId="77777777" w:rsidR="00680D72" w:rsidRDefault="00680D72" w:rsidP="00680D72">
            <w:pPr>
              <w:pStyle w:val="3-"/>
            </w:pPr>
            <w:r>
              <w:t>#pragma once</w:t>
            </w:r>
          </w:p>
          <w:p w14:paraId="31A36F03" w14:textId="77777777" w:rsidR="00680D72" w:rsidRDefault="00680D72" w:rsidP="00680D72">
            <w:pPr>
              <w:pStyle w:val="3-"/>
            </w:pPr>
          </w:p>
          <w:p w14:paraId="65E690DE" w14:textId="77777777" w:rsidR="00680D72" w:rsidRDefault="00680D72" w:rsidP="00680D72">
            <w:pPr>
              <w:pStyle w:val="3-"/>
            </w:pPr>
            <w:r>
              <w:t>#line 1 "d:\\program files (x86)\\</w:t>
            </w:r>
            <w:proofErr w:type="spellStart"/>
            <w:r>
              <w:t>microsoft</w:t>
            </w:r>
            <w:proofErr w:type="spellEnd"/>
            <w:r>
              <w:t xml:space="preserve"> visual studio 12.0\\</w:t>
            </w:r>
            <w:proofErr w:type="spellStart"/>
            <w:r>
              <w:t>vc</w:t>
            </w:r>
            <w:proofErr w:type="spellEnd"/>
            <w:r>
              <w:t>\\include\\</w:t>
            </w:r>
            <w:proofErr w:type="spellStart"/>
            <w:r>
              <w:t>crtdefs.h"int</w:t>
            </w:r>
            <w:proofErr w:type="spellEnd"/>
            <w:r>
              <w:t xml:space="preserve"> </w:t>
            </w:r>
          </w:p>
          <w:p w14:paraId="7F43B0B7" w14:textId="77777777" w:rsidR="00680D72" w:rsidRDefault="00680D72" w:rsidP="00680D72">
            <w:pPr>
              <w:pStyle w:val="3-"/>
            </w:pPr>
          </w:p>
          <w:p w14:paraId="3C166167" w14:textId="59507920" w:rsidR="00680D72" w:rsidRDefault="00680D72" w:rsidP="00680D72">
            <w:pPr>
              <w:pStyle w:val="3-"/>
            </w:pPr>
            <w:proofErr w:type="spellStart"/>
            <w:r>
              <w:t>testConcatenateStr</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41A38A9A" w14:textId="77777777" w:rsidR="00680D72" w:rsidRDefault="00680D72" w:rsidP="00680D72">
            <w:pPr>
              <w:pStyle w:val="3-"/>
            </w:pPr>
            <w:r>
              <w:t>{</w:t>
            </w:r>
          </w:p>
          <w:p w14:paraId="0A89AE5B" w14:textId="09536641" w:rsidR="00680D72" w:rsidRDefault="00680D72" w:rsidP="00680D72">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func_line_info</w:t>
            </w:r>
            <w:proofErr w:type="spellEnd"/>
            <w:r>
              <w:rPr>
                <w:rFonts w:hint="eastAsia"/>
              </w:rPr>
              <w:t xml:space="preserve"> = getFileName2("</w:t>
            </w:r>
            <w:r>
              <w:t>c</w:t>
            </w:r>
            <w:r>
              <w:rPr>
                <w:rFonts w:hint="eastAsia"/>
              </w:rPr>
              <w:t xml:space="preserve">:\\work\\test\\program\\c++\\rtti\\src\\main.cpp" "(" "538" "):"  __FUNCSIG__, </w:t>
            </w:r>
            <w:proofErr w:type="spellStart"/>
            <w:r>
              <w:rPr>
                <w:rFonts w:hint="eastAsia"/>
              </w:rPr>
              <w:t>strlen</w:t>
            </w:r>
            <w:proofErr w:type="spellEnd"/>
            <w:r>
              <w:rPr>
                <w:rFonts w:hint="eastAsia"/>
              </w:rPr>
              <w:t>("</w:t>
            </w:r>
            <w:r>
              <w:t>c</w:t>
            </w:r>
            <w:r>
              <w:rPr>
                <w:rFonts w:hint="eastAsia"/>
              </w:rPr>
              <w:t>:\\work\\test\\program\\c++\\rtti\\src\\main.cpp"));</w:t>
            </w:r>
          </w:p>
          <w:p w14:paraId="5EF296A6" w14:textId="77777777" w:rsidR="00680D72" w:rsidRDefault="00680D72" w:rsidP="00680D72">
            <w:pPr>
              <w:pStyle w:val="3-"/>
            </w:pPr>
            <w:r>
              <w:tab/>
            </w:r>
            <w:proofErr w:type="spellStart"/>
            <w:r>
              <w:t>printf</w:t>
            </w:r>
            <w:proofErr w:type="spellEnd"/>
            <w:r>
              <w:t xml:space="preserve">("MAKE_FUNC_LINE_INFO() = \"%s\"\n", </w:t>
            </w:r>
            <w:proofErr w:type="spellStart"/>
            <w:r>
              <w:t>func_line_info</w:t>
            </w:r>
            <w:proofErr w:type="spellEnd"/>
            <w:r>
              <w:t>);</w:t>
            </w:r>
          </w:p>
          <w:p w14:paraId="1B8A43FC" w14:textId="77777777" w:rsidR="00680D72" w:rsidRDefault="00680D72" w:rsidP="00680D72">
            <w:pPr>
              <w:pStyle w:val="3-"/>
            </w:pPr>
            <w:r>
              <w:tab/>
              <w:t>return 0;</w:t>
            </w:r>
          </w:p>
          <w:p w14:paraId="225EE0AF" w14:textId="77777777" w:rsidR="00680D72" w:rsidRDefault="00680D72" w:rsidP="00680D72">
            <w:pPr>
              <w:pStyle w:val="3-"/>
            </w:pPr>
            <w:r>
              <w:t>}</w:t>
            </w:r>
          </w:p>
          <w:p w14:paraId="6755BC5C" w14:textId="77777777" w:rsidR="00680D72" w:rsidRDefault="00680D72" w:rsidP="00680D72">
            <w:pPr>
              <w:pStyle w:val="3-"/>
            </w:pPr>
          </w:p>
          <w:p w14:paraId="5F27F434" w14:textId="77777777" w:rsidR="00680D72" w:rsidRDefault="00680D72" w:rsidP="00680D72">
            <w:pPr>
              <w:pStyle w:val="3-"/>
            </w:pPr>
            <w:r>
              <w:t xml:space="preserve">void functionForTokenConcatenateTestAAA01(){ </w:t>
            </w:r>
            <w:proofErr w:type="spellStart"/>
            <w:r>
              <w:t>printf</w:t>
            </w:r>
            <w:proofErr w:type="spellEnd"/>
            <w:r>
              <w:t>("TEST: AAA-01\n"); }</w:t>
            </w:r>
          </w:p>
          <w:p w14:paraId="1AD0667B" w14:textId="77777777" w:rsidR="00680D72" w:rsidRDefault="00680D72" w:rsidP="00680D72">
            <w:pPr>
              <w:pStyle w:val="3-"/>
            </w:pPr>
            <w:r>
              <w:lastRenderedPageBreak/>
              <w:t xml:space="preserve">void functionForTokenConcatenateTestAAA02(){ </w:t>
            </w:r>
            <w:proofErr w:type="spellStart"/>
            <w:r>
              <w:t>printf</w:t>
            </w:r>
            <w:proofErr w:type="spellEnd"/>
            <w:r>
              <w:t>("TEST: AAA-02\n"); }</w:t>
            </w:r>
          </w:p>
          <w:p w14:paraId="47F82C43" w14:textId="77777777" w:rsidR="00680D72" w:rsidRDefault="00680D72" w:rsidP="00680D72">
            <w:pPr>
              <w:pStyle w:val="3-"/>
            </w:pPr>
            <w:r>
              <w:t xml:space="preserve">void functionForTokenConcatenateTestBBB01(){ </w:t>
            </w:r>
            <w:proofErr w:type="spellStart"/>
            <w:r>
              <w:t>printf</w:t>
            </w:r>
            <w:proofErr w:type="spellEnd"/>
            <w:r>
              <w:t>("TEST: BBB-01\n"); }</w:t>
            </w:r>
          </w:p>
          <w:p w14:paraId="16C6ED4B" w14:textId="77777777" w:rsidR="00680D72" w:rsidRDefault="00680D72" w:rsidP="00680D72">
            <w:pPr>
              <w:pStyle w:val="3-"/>
            </w:pPr>
            <w:r>
              <w:t xml:space="preserve">void functionForTokenConcatenateTestBBB02(){ </w:t>
            </w:r>
            <w:proofErr w:type="spellStart"/>
            <w:r>
              <w:t>printf</w:t>
            </w:r>
            <w:proofErr w:type="spellEnd"/>
            <w:r>
              <w:t>("TEST: BBB-02\n"); }</w:t>
            </w:r>
          </w:p>
          <w:p w14:paraId="0B470439" w14:textId="77777777" w:rsidR="00680D72" w:rsidRDefault="00680D72" w:rsidP="00680D72">
            <w:pPr>
              <w:pStyle w:val="3-"/>
            </w:pPr>
          </w:p>
          <w:p w14:paraId="3E79A7C5" w14:textId="77777777" w:rsidR="00680D72" w:rsidRDefault="00680D72" w:rsidP="00680D72">
            <w:pPr>
              <w:pStyle w:val="3-"/>
            </w:pPr>
            <w:proofErr w:type="spellStart"/>
            <w:r>
              <w:t>int</w:t>
            </w:r>
            <w:proofErr w:type="spellEnd"/>
            <w:r>
              <w:t xml:space="preserve"> </w:t>
            </w:r>
            <w:proofErr w:type="spellStart"/>
            <w:r>
              <w:t>testConcatenateToken</w:t>
            </w:r>
            <w:proofErr w:type="spellEnd"/>
            <w:r>
              <w:t>(</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C25F8B9" w14:textId="77777777" w:rsidR="00680D72" w:rsidRDefault="00680D72" w:rsidP="00680D72">
            <w:pPr>
              <w:pStyle w:val="3-"/>
            </w:pPr>
            <w:r>
              <w:t>{</w:t>
            </w:r>
          </w:p>
          <w:p w14:paraId="680FE255" w14:textId="77777777" w:rsidR="00680D72" w:rsidRDefault="00680D72" w:rsidP="00680D72">
            <w:pPr>
              <w:pStyle w:val="3-"/>
            </w:pPr>
            <w:r>
              <w:tab/>
              <w:t>functionForTokenConcatenateTestAAA01 ();</w:t>
            </w:r>
          </w:p>
          <w:p w14:paraId="446ABFC7" w14:textId="08A74A3A" w:rsidR="00680D72" w:rsidRDefault="00680D72" w:rsidP="00680D72">
            <w:pPr>
              <w:pStyle w:val="3-"/>
            </w:pPr>
            <w:r>
              <w:tab/>
              <w:t>functionForTokenConcatenateTestAAA0</w:t>
            </w:r>
            <w:r w:rsidR="00A51973">
              <w:rPr>
                <w:rFonts w:hint="eastAsia"/>
              </w:rPr>
              <w:t>2</w:t>
            </w:r>
            <w:r>
              <w:t xml:space="preserve"> ();</w:t>
            </w:r>
          </w:p>
          <w:p w14:paraId="4E4C1A85" w14:textId="2263D2E7" w:rsidR="00680D72" w:rsidRDefault="00680D72" w:rsidP="00680D72">
            <w:pPr>
              <w:pStyle w:val="3-"/>
            </w:pPr>
            <w:r>
              <w:tab/>
              <w:t>functionForTokenConcatenateTestBBB0</w:t>
            </w:r>
            <w:r w:rsidR="00A51973">
              <w:t>1</w:t>
            </w:r>
            <w:r>
              <w:t xml:space="preserve"> ();</w:t>
            </w:r>
          </w:p>
          <w:p w14:paraId="58A2495D" w14:textId="77777777" w:rsidR="00680D72" w:rsidRDefault="00680D72" w:rsidP="00680D72">
            <w:pPr>
              <w:pStyle w:val="3-"/>
            </w:pPr>
            <w:r>
              <w:tab/>
              <w:t>functionForTokenConcatenateTestBBB02 ();</w:t>
            </w:r>
          </w:p>
          <w:p w14:paraId="64E567F3" w14:textId="77777777" w:rsidR="00680D72" w:rsidRDefault="00680D72" w:rsidP="00680D72">
            <w:pPr>
              <w:pStyle w:val="3-"/>
            </w:pPr>
            <w:r>
              <w:tab/>
              <w:t>return 0;</w:t>
            </w:r>
          </w:p>
          <w:p w14:paraId="24BB2305" w14:textId="4FD1B616" w:rsidR="00680D72" w:rsidRDefault="00680D72" w:rsidP="00680D72">
            <w:pPr>
              <w:pStyle w:val="3-"/>
            </w:pPr>
            <w:r>
              <w:t>}</w:t>
            </w:r>
          </w:p>
        </w:tc>
      </w:tr>
    </w:tbl>
    <w:p w14:paraId="526331D2" w14:textId="76CC0AB2" w:rsidR="006E7B05" w:rsidRDefault="006E7B05" w:rsidP="006E7B05">
      <w:pPr>
        <w:pStyle w:val="3"/>
      </w:pPr>
      <w:bookmarkStart w:id="10" w:name="_Toc378843782"/>
      <w:r>
        <w:rPr>
          <w:rFonts w:hint="eastAsia"/>
        </w:rPr>
        <w:lastRenderedPageBreak/>
        <w:t>メタプログラミング</w:t>
      </w:r>
      <w:r w:rsidR="00EC0BE5">
        <w:rPr>
          <w:rFonts w:hint="eastAsia"/>
        </w:rPr>
        <w:t>：意識すべき問題点</w:t>
      </w:r>
      <w:bookmarkEnd w:id="10"/>
    </w:p>
    <w:p w14:paraId="015CC155" w14:textId="56FA1A70" w:rsidR="006E7B05" w:rsidRDefault="006E7B05" w:rsidP="006E7B05">
      <w:pPr>
        <w:pStyle w:val="aa"/>
        <w:ind w:left="447" w:firstLine="283"/>
      </w:pPr>
      <w:r>
        <w:rPr>
          <w:rFonts w:hint="eastAsia"/>
        </w:rPr>
        <w:t>マクロ</w:t>
      </w:r>
      <w:r w:rsidR="00AE0A31">
        <w:rPr>
          <w:rFonts w:hint="eastAsia"/>
        </w:rPr>
        <w:t>は、</w:t>
      </w:r>
      <w:r>
        <w:rPr>
          <w:rFonts w:hint="eastAsia"/>
        </w:rPr>
        <w:t>「</w:t>
      </w:r>
      <w:r w:rsidRPr="006E7B05">
        <w:rPr>
          <w:rFonts w:ascii="ＭＳ ゴシック" w:hAnsi="ＭＳ ゴシック" w:hint="eastAsia"/>
          <w:color w:val="0070C0"/>
        </w:rPr>
        <w:t>#define CALC(x) (x + 2)</w:t>
      </w:r>
      <w:r>
        <w:rPr>
          <w:rFonts w:hint="eastAsia"/>
        </w:rPr>
        <w:t>」のように</w:t>
      </w:r>
      <w:r w:rsidR="00AE0A31">
        <w:rPr>
          <w:rFonts w:hint="eastAsia"/>
        </w:rPr>
        <w:t>定義して</w:t>
      </w:r>
      <w:r>
        <w:rPr>
          <w:rFonts w:hint="eastAsia"/>
        </w:rPr>
        <w:t>、</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b</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Pr>
          <w:rFonts w:hint="eastAsia"/>
        </w:rPr>
        <w:t>一種の関数のように使う事ができる。</w:t>
      </w:r>
      <w:r w:rsidR="00AE0A31">
        <w:rPr>
          <w:rFonts w:hint="eastAsia"/>
        </w:rPr>
        <w:t>この処理は、プリプロセッサによって「</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b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w:t>
      </w:r>
    </w:p>
    <w:p w14:paraId="4C26161A" w14:textId="61384DD1" w:rsidR="006E7B05" w:rsidRDefault="006F4A34" w:rsidP="006E7B05">
      <w:pPr>
        <w:pStyle w:val="aa"/>
        <w:ind w:left="447" w:firstLine="283"/>
      </w:pPr>
      <w:r>
        <w:rPr>
          <w:rFonts w:hint="eastAsia"/>
        </w:rPr>
        <w:t>また、</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CALC(</w:t>
      </w:r>
      <w:r w:rsidR="00AE0A31">
        <w:rPr>
          <w:rFonts w:ascii="ＭＳ ゴシック" w:hAnsi="ＭＳ ゴシック"/>
          <w:color w:val="0070C0"/>
        </w:rPr>
        <w:t>3</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」のように</w:t>
      </w:r>
      <w:r w:rsidR="006E7B05">
        <w:rPr>
          <w:rFonts w:hint="eastAsia"/>
        </w:rPr>
        <w:t>リテラル値が指定された場合、</w:t>
      </w:r>
      <w:r w:rsidR="00A1404B">
        <w:rPr>
          <w:rFonts w:hint="eastAsia"/>
        </w:rPr>
        <w:t>プリプロセッサによって</w:t>
      </w:r>
      <w:r w:rsidR="00AE0A31">
        <w:rPr>
          <w:rFonts w:hint="eastAsia"/>
        </w:rPr>
        <w:t>「</w:t>
      </w:r>
      <w:r w:rsidR="00AE0A31">
        <w:rPr>
          <w:rFonts w:ascii="ＭＳ ゴシック" w:hAnsi="ＭＳ ゴシック"/>
          <w:color w:val="0070C0"/>
        </w:rPr>
        <w:t xml:space="preserve">a = </w:t>
      </w:r>
      <w:r w:rsidR="00AE0A31" w:rsidRPr="006E7B05">
        <w:rPr>
          <w:rFonts w:ascii="ＭＳ ゴシック" w:hAnsi="ＭＳ ゴシック" w:hint="eastAsia"/>
          <w:color w:val="0070C0"/>
        </w:rPr>
        <w:t>(</w:t>
      </w:r>
      <w:r w:rsidR="00AE0A31">
        <w:rPr>
          <w:rFonts w:ascii="ＭＳ ゴシック" w:hAnsi="ＭＳ ゴシック"/>
          <w:color w:val="0070C0"/>
        </w:rPr>
        <w:t>3 + 2</w:t>
      </w:r>
      <w:r w:rsidR="00AE0A31" w:rsidRPr="006E7B05">
        <w:rPr>
          <w:rFonts w:ascii="ＭＳ ゴシック" w:hAnsi="ＭＳ ゴシック" w:hint="eastAsia"/>
          <w:color w:val="0070C0"/>
        </w:rPr>
        <w:t>)</w:t>
      </w:r>
      <w:r w:rsidR="00AE0A31">
        <w:rPr>
          <w:rFonts w:ascii="ＭＳ ゴシック" w:hAnsi="ＭＳ ゴシック"/>
          <w:color w:val="0070C0"/>
        </w:rPr>
        <w:t>;</w:t>
      </w:r>
      <w:r w:rsidR="00AE0A31">
        <w:rPr>
          <w:rFonts w:hint="eastAsia"/>
        </w:rPr>
        <w:t>」という式に置き換わると、コンパイル時に計算を済ませることができ、「</w:t>
      </w:r>
      <w:r w:rsidR="00AE0A31">
        <w:rPr>
          <w:rFonts w:ascii="ＭＳ ゴシック" w:hAnsi="ＭＳ ゴシック"/>
          <w:color w:val="0070C0"/>
        </w:rPr>
        <w:t>a = 5;</w:t>
      </w:r>
      <w:r w:rsidR="00AE0A31">
        <w:rPr>
          <w:rFonts w:hint="eastAsia"/>
        </w:rPr>
        <w:t>」</w:t>
      </w:r>
      <w:r w:rsidR="006E7B05">
        <w:rPr>
          <w:rFonts w:hint="eastAsia"/>
        </w:rPr>
        <w:t>という定数値に置き換わる。</w:t>
      </w:r>
    </w:p>
    <w:p w14:paraId="45E3E6BF" w14:textId="660BC223" w:rsidR="006E7B05" w:rsidRDefault="006E7B05" w:rsidP="006E7B05">
      <w:pPr>
        <w:pStyle w:val="aa"/>
        <w:spacing w:beforeLines="50" w:before="180"/>
        <w:ind w:left="447" w:firstLine="283"/>
      </w:pPr>
      <w:r>
        <w:rPr>
          <w:rFonts w:hint="eastAsia"/>
        </w:rPr>
        <w:t>このように、コンパイルの時点で（プログラムが実行可能になる前に）</w:t>
      </w:r>
      <w:r w:rsidR="00A1404B">
        <w:rPr>
          <w:rFonts w:hint="eastAsia"/>
        </w:rPr>
        <w:t>、プログラムを生成し、</w:t>
      </w:r>
      <w:r>
        <w:rPr>
          <w:rFonts w:hint="eastAsia"/>
        </w:rPr>
        <w:t>ある程度処理を済ませてしまう手法を「メタプログラミング」と呼ぶ。</w:t>
      </w:r>
    </w:p>
    <w:p w14:paraId="427B3622" w14:textId="15836676" w:rsidR="006E7B05" w:rsidRDefault="006E7B05" w:rsidP="008A78D4">
      <w:pPr>
        <w:pStyle w:val="aa"/>
        <w:spacing w:beforeLines="50" w:before="180"/>
        <w:ind w:left="447" w:firstLine="283"/>
      </w:pPr>
      <w:r>
        <w:rPr>
          <w:rFonts w:hint="eastAsia"/>
        </w:rPr>
        <w:t>マクロは一見して</w:t>
      </w:r>
      <w:r w:rsidR="00A1404B">
        <w:rPr>
          <w:rFonts w:hint="eastAsia"/>
        </w:rPr>
        <w:t>関数のように便利に使うことができるが、</w:t>
      </w:r>
      <w:r w:rsidR="006F4A34">
        <w:rPr>
          <w:rFonts w:hint="eastAsia"/>
        </w:rPr>
        <w:t>プリプロセッサの時点で「文字列が展開されているだけに過ぎない」という点には十分に注意が必要。以下、それが問題になるケースを示す。</w:t>
      </w:r>
    </w:p>
    <w:p w14:paraId="58092367" w14:textId="2296B364" w:rsidR="006F4A34" w:rsidRDefault="006F4A34" w:rsidP="006F4A34">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359B5BA7" w14:textId="77777777" w:rsidTr="00644A6E">
        <w:tc>
          <w:tcPr>
            <w:tcW w:w="7938" w:type="dxa"/>
          </w:tcPr>
          <w:p w14:paraId="0FA0D94E" w14:textId="77777777" w:rsidR="006F4A34" w:rsidRDefault="006F4A34" w:rsidP="006F4A34">
            <w:pPr>
              <w:pStyle w:val="3-"/>
            </w:pPr>
            <w:r w:rsidRPr="006F4A34">
              <w:rPr>
                <w:rFonts w:hint="eastAsia"/>
                <w:color w:val="00B050"/>
              </w:rPr>
              <w:t>//最大値判定マクロ</w:t>
            </w:r>
          </w:p>
          <w:p w14:paraId="28BD4374" w14:textId="77777777" w:rsidR="006F4A34" w:rsidRDefault="006F4A34" w:rsidP="006F4A34">
            <w:pPr>
              <w:pStyle w:val="3-"/>
            </w:pPr>
            <w:r>
              <w:t xml:space="preserve">#define </w:t>
            </w:r>
            <w:r w:rsidRPr="006F4A34">
              <w:rPr>
                <w:color w:val="FF0000"/>
              </w:rPr>
              <w:t>MAX</w:t>
            </w:r>
            <w:r>
              <w:t>(a, b) (a &gt; b ? a : b)</w:t>
            </w:r>
          </w:p>
          <w:p w14:paraId="7FD182DE" w14:textId="77777777" w:rsidR="006F4A34" w:rsidRDefault="006F4A34" w:rsidP="006F4A34">
            <w:pPr>
              <w:pStyle w:val="3-"/>
            </w:pPr>
          </w:p>
          <w:p w14:paraId="7B7698AA" w14:textId="2B546679" w:rsidR="006F4A34" w:rsidRPr="006F4A34" w:rsidRDefault="006F4A34" w:rsidP="006F4A34">
            <w:pPr>
              <w:pStyle w:val="3-"/>
              <w:rPr>
                <w:color w:val="00B050"/>
              </w:rPr>
            </w:pPr>
            <w:r w:rsidRPr="006F4A34">
              <w:rPr>
                <w:rFonts w:hint="eastAsia"/>
                <w:color w:val="00B050"/>
              </w:rPr>
              <w:t>//問題になるマクロの使い方テスト</w:t>
            </w:r>
          </w:p>
          <w:p w14:paraId="239674AA" w14:textId="78FC59EC" w:rsidR="006F4A34" w:rsidRDefault="006F4A34" w:rsidP="006F4A34">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5E065487" w14:textId="77777777" w:rsidR="006F4A34" w:rsidRDefault="006F4A34" w:rsidP="006F4A34">
            <w:pPr>
              <w:pStyle w:val="3-"/>
            </w:pPr>
            <w:r>
              <w:t>{</w:t>
            </w:r>
          </w:p>
          <w:p w14:paraId="0EA1D42D"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x = </w:t>
            </w:r>
            <w:r w:rsidRPr="006F4A34">
              <w:rPr>
                <w:rFonts w:hint="eastAsia"/>
                <w:color w:val="FF0000"/>
              </w:rPr>
              <w:t>MAX</w:t>
            </w:r>
            <w:r>
              <w:rPr>
                <w:rFonts w:hint="eastAsia"/>
              </w:rPr>
              <w:t xml:space="preserve">(1, 2);     </w:t>
            </w:r>
            <w:r w:rsidRPr="006F4A34">
              <w:rPr>
                <w:rFonts w:hint="eastAsia"/>
                <w:color w:val="00B050"/>
              </w:rPr>
              <w:t>//結果：x=2</w:t>
            </w:r>
          </w:p>
          <w:p w14:paraId="71557AB1"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y = </w:t>
            </w:r>
            <w:r w:rsidRPr="006F4A34">
              <w:rPr>
                <w:rFonts w:hint="eastAsia"/>
                <w:color w:val="FF0000"/>
              </w:rPr>
              <w:t>MAX</w:t>
            </w:r>
            <w:r>
              <w:rPr>
                <w:rFonts w:hint="eastAsia"/>
              </w:rPr>
              <w:t xml:space="preserve">(4, 3);     </w:t>
            </w:r>
            <w:r w:rsidRPr="006F4A34">
              <w:rPr>
                <w:rFonts w:hint="eastAsia"/>
                <w:color w:val="00B050"/>
              </w:rPr>
              <w:t>//結果：y=3</w:t>
            </w:r>
          </w:p>
          <w:p w14:paraId="7750C8EA" w14:textId="77777777" w:rsidR="006F4A34" w:rsidRDefault="006F4A34" w:rsidP="006F4A34">
            <w:pPr>
              <w:pStyle w:val="3-"/>
            </w:pPr>
            <w:r>
              <w:rPr>
                <w:rFonts w:hint="eastAsia"/>
              </w:rPr>
              <w:tab/>
            </w:r>
            <w:proofErr w:type="spellStart"/>
            <w:r>
              <w:rPr>
                <w:rFonts w:hint="eastAsia"/>
              </w:rPr>
              <w:t>int</w:t>
            </w:r>
            <w:proofErr w:type="spellEnd"/>
            <w:r>
              <w:rPr>
                <w:rFonts w:hint="eastAsia"/>
              </w:rPr>
              <w:t xml:space="preserve"> z = </w:t>
            </w:r>
            <w:r w:rsidRPr="006F4A34">
              <w:rPr>
                <w:rFonts w:hint="eastAsia"/>
                <w:color w:val="FF0000"/>
              </w:rPr>
              <w:t>MAX</w:t>
            </w:r>
            <w:r>
              <w:rPr>
                <w:rFonts w:hint="eastAsia"/>
              </w:rPr>
              <w:t xml:space="preserve">(++x, ++y); </w:t>
            </w:r>
            <w:r w:rsidRPr="006F4A34">
              <w:rPr>
                <w:rFonts w:hint="eastAsia"/>
                <w:color w:val="00B050"/>
              </w:rPr>
              <w:t>//結果：z=5（期待値）</w:t>
            </w:r>
            <w:r w:rsidRPr="006F4A34">
              <w:rPr>
                <w:rFonts w:hint="eastAsia"/>
                <w:color w:val="FF0000"/>
              </w:rPr>
              <w:t>⇒ z=6（実際）</w:t>
            </w:r>
          </w:p>
          <w:p w14:paraId="7138B982" w14:textId="77777777" w:rsidR="006F4A34" w:rsidRDefault="006F4A34" w:rsidP="006F4A34">
            <w:pPr>
              <w:pStyle w:val="3-"/>
            </w:pPr>
            <w:r>
              <w:tab/>
            </w:r>
            <w:proofErr w:type="spellStart"/>
            <w:r>
              <w:t>printf</w:t>
            </w:r>
            <w:proofErr w:type="spellEnd"/>
            <w:r>
              <w:t>("x=%d, y=%d, z=%d\n", x, y, z);</w:t>
            </w:r>
          </w:p>
          <w:p w14:paraId="28319DD9" w14:textId="77777777" w:rsidR="006F4A34" w:rsidRDefault="006F4A34" w:rsidP="006F4A34">
            <w:pPr>
              <w:pStyle w:val="3-"/>
            </w:pPr>
            <w:r>
              <w:tab/>
              <w:t>return 0;</w:t>
            </w:r>
          </w:p>
          <w:p w14:paraId="304DD970" w14:textId="12815DC9" w:rsidR="006F4A34" w:rsidRDefault="006F4A34" w:rsidP="006F4A34">
            <w:pPr>
              <w:pStyle w:val="3-"/>
            </w:pPr>
            <w:r>
              <w:t>}</w:t>
            </w:r>
          </w:p>
        </w:tc>
      </w:tr>
    </w:tbl>
    <w:p w14:paraId="2417F7D3" w14:textId="77777777" w:rsidR="006F4A34" w:rsidRPr="00B7380E" w:rsidRDefault="006F4A34" w:rsidP="006F4A34">
      <w:pPr>
        <w:pStyle w:val="aa"/>
        <w:keepNext/>
        <w:widowControl/>
        <w:ind w:left="447"/>
        <w:rPr>
          <w:color w:val="FF0000"/>
          <w:sz w:val="20"/>
          <w:szCs w:val="20"/>
        </w:rPr>
      </w:pPr>
      <w:r w:rsidRPr="00B7380E">
        <w:rPr>
          <w:color w:val="FF0000"/>
          <w:sz w:val="20"/>
          <w:szCs w:val="20"/>
        </w:rPr>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6F4A34" w14:paraId="0C1B2AFA" w14:textId="77777777" w:rsidTr="00644A6E">
        <w:tc>
          <w:tcPr>
            <w:tcW w:w="7938" w:type="dxa"/>
          </w:tcPr>
          <w:p w14:paraId="7A3987C9" w14:textId="054881D0" w:rsidR="006F4A34" w:rsidRPr="00F033B4" w:rsidRDefault="006F4A34" w:rsidP="00644A6E">
            <w:pPr>
              <w:pStyle w:val="3-"/>
            </w:pPr>
            <w:r w:rsidRPr="006F4A34">
              <w:rPr>
                <w:color w:val="auto"/>
              </w:rPr>
              <w:t xml:space="preserve">x=3, y=6, </w:t>
            </w:r>
            <w:r w:rsidRPr="00EC0BE5">
              <w:rPr>
                <w:color w:val="FF0000"/>
              </w:rPr>
              <w:t>z=6</w:t>
            </w:r>
          </w:p>
        </w:tc>
      </w:tr>
    </w:tbl>
    <w:p w14:paraId="60F55BBB" w14:textId="06A8F077" w:rsidR="00EC0BE5" w:rsidRDefault="00EC0BE5" w:rsidP="00EC0BE5">
      <w:pPr>
        <w:pStyle w:val="aa"/>
        <w:spacing w:beforeLines="50" w:before="180"/>
        <w:ind w:left="447" w:firstLine="283"/>
      </w:pPr>
      <w:r>
        <w:rPr>
          <w:rFonts w:hint="eastAsia"/>
        </w:rPr>
        <w:t>これは、プリプロセッサを通した時に、下記のようなプログラムに展開されるためである。</w:t>
      </w:r>
    </w:p>
    <w:p w14:paraId="3FCD0F11" w14:textId="77777777" w:rsidR="00EC0BE5" w:rsidRDefault="00EC0BE5" w:rsidP="00EC0BE5">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問題になるマクロの使い方</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EC0BE5" w14:paraId="7D775CD7" w14:textId="77777777" w:rsidTr="00644A6E">
        <w:tc>
          <w:tcPr>
            <w:tcW w:w="7938" w:type="dxa"/>
          </w:tcPr>
          <w:p w14:paraId="622D0EFC" w14:textId="77777777" w:rsidR="00EC0BE5" w:rsidRDefault="00EC0BE5" w:rsidP="00644A6E">
            <w:pPr>
              <w:pStyle w:val="3-"/>
            </w:pPr>
            <w:proofErr w:type="spellStart"/>
            <w:r>
              <w:t>int</w:t>
            </w:r>
            <w:proofErr w:type="spellEnd"/>
            <w:r>
              <w:t xml:space="preserve"> test (</w:t>
            </w:r>
            <w:proofErr w:type="spellStart"/>
            <w:r>
              <w:t>const</w:t>
            </w:r>
            <w:proofErr w:type="spellEnd"/>
            <w:r>
              <w:t xml:space="preserve"> </w:t>
            </w:r>
            <w:proofErr w:type="spellStart"/>
            <w:r>
              <w:t>int</w:t>
            </w:r>
            <w:proofErr w:type="spellEnd"/>
            <w:r>
              <w:t xml:space="preserve"> </w:t>
            </w:r>
            <w:proofErr w:type="spellStart"/>
            <w:r>
              <w:t>argc</w:t>
            </w:r>
            <w:proofErr w:type="spellEnd"/>
            <w:r>
              <w:t xml:space="preserve">, </w:t>
            </w:r>
            <w:proofErr w:type="spellStart"/>
            <w:r>
              <w:t>const</w:t>
            </w:r>
            <w:proofErr w:type="spellEnd"/>
            <w:r>
              <w:t xml:space="preserve"> char* </w:t>
            </w:r>
            <w:proofErr w:type="spellStart"/>
            <w:r>
              <w:t>argv</w:t>
            </w:r>
            <w:proofErr w:type="spellEnd"/>
            <w:r>
              <w:t>[])</w:t>
            </w:r>
          </w:p>
          <w:p w14:paraId="75A4BC26" w14:textId="77777777" w:rsidR="00EC0BE5" w:rsidRDefault="00EC0BE5" w:rsidP="00644A6E">
            <w:pPr>
              <w:pStyle w:val="3-"/>
            </w:pPr>
            <w:r>
              <w:t>{</w:t>
            </w:r>
          </w:p>
          <w:p w14:paraId="4BD2FF81" w14:textId="1D44CE68" w:rsidR="00EC0BE5" w:rsidRDefault="00EC0BE5" w:rsidP="00644A6E">
            <w:pPr>
              <w:pStyle w:val="3-"/>
            </w:pPr>
            <w:r>
              <w:rPr>
                <w:rFonts w:hint="eastAsia"/>
              </w:rPr>
              <w:lastRenderedPageBreak/>
              <w:tab/>
            </w:r>
            <w:proofErr w:type="spellStart"/>
            <w:r>
              <w:rPr>
                <w:rFonts w:hint="eastAsia"/>
              </w:rPr>
              <w:t>int</w:t>
            </w:r>
            <w:proofErr w:type="spellEnd"/>
            <w:r>
              <w:rPr>
                <w:rFonts w:hint="eastAsia"/>
              </w:rPr>
              <w:t xml:space="preserve"> x = </w:t>
            </w:r>
            <w:r w:rsidRPr="00EC0BE5">
              <w:rPr>
                <w:rFonts w:hint="eastAsia"/>
                <w:color w:val="FF0000"/>
              </w:rPr>
              <w:t>(1</w:t>
            </w:r>
            <w:r w:rsidRPr="00EC0BE5">
              <w:rPr>
                <w:color w:val="FF0000"/>
              </w:rPr>
              <w:t xml:space="preserve"> &gt;</w:t>
            </w:r>
            <w:r w:rsidRPr="00EC0BE5">
              <w:rPr>
                <w:rFonts w:hint="eastAsia"/>
                <w:color w:val="FF0000"/>
              </w:rPr>
              <w:t xml:space="preserve"> 2</w:t>
            </w:r>
            <w:r w:rsidRPr="00EC0BE5">
              <w:rPr>
                <w:color w:val="FF0000"/>
              </w:rPr>
              <w:t xml:space="preserve"> ? 1, 2</w:t>
            </w:r>
            <w:r w:rsidRPr="00EC0BE5">
              <w:rPr>
                <w:rFonts w:hint="eastAsia"/>
                <w:color w:val="FF0000"/>
              </w:rPr>
              <w:t>)</w:t>
            </w:r>
            <w:r>
              <w:rPr>
                <w:rFonts w:hint="eastAsia"/>
              </w:rPr>
              <w:t>;</w:t>
            </w:r>
          </w:p>
          <w:p w14:paraId="78A0E1E2" w14:textId="75619918" w:rsidR="00EC0BE5" w:rsidRDefault="00EC0BE5" w:rsidP="00644A6E">
            <w:pPr>
              <w:pStyle w:val="3-"/>
            </w:pPr>
            <w:r>
              <w:rPr>
                <w:rFonts w:hint="eastAsia"/>
              </w:rPr>
              <w:tab/>
            </w:r>
            <w:proofErr w:type="spellStart"/>
            <w:r>
              <w:rPr>
                <w:rFonts w:hint="eastAsia"/>
              </w:rPr>
              <w:t>int</w:t>
            </w:r>
            <w:proofErr w:type="spellEnd"/>
            <w:r>
              <w:rPr>
                <w:rFonts w:hint="eastAsia"/>
              </w:rPr>
              <w:t xml:space="preserve"> y = </w:t>
            </w:r>
            <w:r w:rsidRPr="00EC0BE5">
              <w:rPr>
                <w:rFonts w:hint="eastAsia"/>
                <w:color w:val="FF0000"/>
              </w:rPr>
              <w:t>(4</w:t>
            </w:r>
            <w:r w:rsidRPr="00EC0BE5">
              <w:rPr>
                <w:color w:val="FF0000"/>
              </w:rPr>
              <w:t xml:space="preserve"> &gt;</w:t>
            </w:r>
            <w:r w:rsidRPr="00EC0BE5">
              <w:rPr>
                <w:rFonts w:hint="eastAsia"/>
                <w:color w:val="FF0000"/>
              </w:rPr>
              <w:t xml:space="preserve"> 3</w:t>
            </w:r>
            <w:r w:rsidRPr="00EC0BE5">
              <w:rPr>
                <w:color w:val="FF0000"/>
              </w:rPr>
              <w:t xml:space="preserve"> ? 4 : 3</w:t>
            </w:r>
            <w:r w:rsidRPr="00EC0BE5">
              <w:rPr>
                <w:rFonts w:hint="eastAsia"/>
                <w:color w:val="FF0000"/>
              </w:rPr>
              <w:t>)</w:t>
            </w:r>
            <w:r>
              <w:rPr>
                <w:rFonts w:hint="eastAsia"/>
              </w:rPr>
              <w:t>;</w:t>
            </w:r>
          </w:p>
          <w:p w14:paraId="4F069C21" w14:textId="5BD6E1B3" w:rsidR="00EC0BE5" w:rsidRDefault="00EC0BE5" w:rsidP="00644A6E">
            <w:pPr>
              <w:pStyle w:val="3-"/>
            </w:pPr>
            <w:r>
              <w:rPr>
                <w:rFonts w:hint="eastAsia"/>
              </w:rPr>
              <w:tab/>
            </w:r>
            <w:proofErr w:type="spellStart"/>
            <w:r>
              <w:rPr>
                <w:rFonts w:hint="eastAsia"/>
              </w:rPr>
              <w:t>int</w:t>
            </w:r>
            <w:proofErr w:type="spellEnd"/>
            <w:r>
              <w:rPr>
                <w:rFonts w:hint="eastAsia"/>
              </w:rPr>
              <w:t xml:space="preserve"> z = </w:t>
            </w:r>
            <w:r w:rsidRPr="00EC0BE5">
              <w:rPr>
                <w:rFonts w:hint="eastAsia"/>
                <w:color w:val="FF0000"/>
              </w:rPr>
              <w:t>(++x</w:t>
            </w:r>
            <w:r w:rsidRPr="00EC0BE5">
              <w:rPr>
                <w:color w:val="FF0000"/>
              </w:rPr>
              <w:t xml:space="preserve"> &gt;</w:t>
            </w:r>
            <w:r w:rsidRPr="00EC0BE5">
              <w:rPr>
                <w:rFonts w:hint="eastAsia"/>
                <w:color w:val="FF0000"/>
              </w:rPr>
              <w:t xml:space="preserve"> ++y</w:t>
            </w:r>
            <w:r w:rsidRPr="00EC0BE5">
              <w:rPr>
                <w:color w:val="FF0000"/>
              </w:rPr>
              <w:t xml:space="preserve"> ? ++x, ++y</w:t>
            </w:r>
            <w:r w:rsidRPr="00EC0BE5">
              <w:rPr>
                <w:rFonts w:hint="eastAsia"/>
                <w:color w:val="FF0000"/>
              </w:rPr>
              <w:t>)</w:t>
            </w:r>
            <w:r>
              <w:rPr>
                <w:rFonts w:hint="eastAsia"/>
              </w:rPr>
              <w:t xml:space="preserve">; </w:t>
            </w:r>
          </w:p>
          <w:p w14:paraId="4BA06FBC" w14:textId="77777777" w:rsidR="00EC0BE5" w:rsidRDefault="00EC0BE5" w:rsidP="00644A6E">
            <w:pPr>
              <w:pStyle w:val="3-"/>
            </w:pPr>
            <w:r>
              <w:tab/>
            </w:r>
            <w:proofErr w:type="spellStart"/>
            <w:r>
              <w:t>printf</w:t>
            </w:r>
            <w:proofErr w:type="spellEnd"/>
            <w:r>
              <w:t>("x=%d, y=%d, z=%d\n", x, y, z);</w:t>
            </w:r>
          </w:p>
          <w:p w14:paraId="64EB5FA7" w14:textId="77777777" w:rsidR="00EC0BE5" w:rsidRDefault="00EC0BE5" w:rsidP="00644A6E">
            <w:pPr>
              <w:pStyle w:val="3-"/>
            </w:pPr>
            <w:r>
              <w:tab/>
              <w:t>return 0;</w:t>
            </w:r>
          </w:p>
          <w:p w14:paraId="34C17A23" w14:textId="77777777" w:rsidR="00EC0BE5" w:rsidRDefault="00EC0BE5" w:rsidP="00644A6E">
            <w:pPr>
              <w:pStyle w:val="3-"/>
            </w:pPr>
            <w:r>
              <w:t>}</w:t>
            </w:r>
          </w:p>
        </w:tc>
      </w:tr>
    </w:tbl>
    <w:p w14:paraId="7B52BE73" w14:textId="77777777" w:rsidR="0017115F" w:rsidRDefault="00EC0BE5" w:rsidP="00EC0BE5">
      <w:pPr>
        <w:pStyle w:val="aa"/>
        <w:spacing w:beforeLines="50" w:before="180"/>
        <w:ind w:left="447" w:firstLine="283"/>
      </w:pPr>
      <w:r>
        <w:rPr>
          <w:rFonts w:hint="eastAsia"/>
        </w:rPr>
        <w:lastRenderedPageBreak/>
        <w:t>「</w:t>
      </w:r>
      <w:r>
        <w:rPr>
          <w:rFonts w:hint="eastAsia"/>
        </w:rPr>
        <w:t>MAX()</w:t>
      </w:r>
      <w:r>
        <w:rPr>
          <w:rFonts w:hint="eastAsia"/>
        </w:rPr>
        <w:t>」マクロへの引数に指定した「</w:t>
      </w:r>
      <w:r>
        <w:rPr>
          <w:rFonts w:hint="eastAsia"/>
        </w:rPr>
        <w:t>++</w:t>
      </w:r>
      <w:r>
        <w:rPr>
          <w:rFonts w:hint="eastAsia"/>
        </w:rPr>
        <w:t>」演算子がそのまま展開されている</w:t>
      </w:r>
      <w:r w:rsidR="0017115F">
        <w:rPr>
          <w:rFonts w:hint="eastAsia"/>
        </w:rPr>
        <w:t>ことが問題の原因である。</w:t>
      </w:r>
    </w:p>
    <w:p w14:paraId="20BC33BC" w14:textId="0086DC9A" w:rsidR="00EC0BE5" w:rsidRDefault="00EC0BE5" w:rsidP="00EC0BE5">
      <w:pPr>
        <w:pStyle w:val="aa"/>
        <w:spacing w:beforeLines="50" w:before="180"/>
        <w:ind w:left="447" w:firstLine="283"/>
      </w:pPr>
      <w:r>
        <w:rPr>
          <w:rFonts w:hint="eastAsia"/>
        </w:rPr>
        <w:t>このように、マクロを使用する際は、「引数の中に</w:t>
      </w:r>
      <w:r w:rsidR="0017115F">
        <w:rPr>
          <w:rFonts w:hint="eastAsia"/>
        </w:rPr>
        <w:t>ヘタ</w:t>
      </w:r>
      <w:r>
        <w:rPr>
          <w:rFonts w:hint="eastAsia"/>
        </w:rPr>
        <w:t>に式を書かないように</w:t>
      </w:r>
      <w:r w:rsidR="0017115F">
        <w:rPr>
          <w:rFonts w:hint="eastAsia"/>
        </w:rPr>
        <w:t>」</w:t>
      </w:r>
      <w:r>
        <w:rPr>
          <w:rFonts w:hint="eastAsia"/>
        </w:rPr>
        <w:t>などの配慮が必要になる。</w:t>
      </w:r>
    </w:p>
    <w:p w14:paraId="71C5D3BE" w14:textId="259B1BE3" w:rsidR="00EC0BE5" w:rsidRDefault="00EC0BE5" w:rsidP="00EC0BE5">
      <w:pPr>
        <w:pStyle w:val="3"/>
      </w:pPr>
      <w:bookmarkStart w:id="11" w:name="_Toc378843783"/>
      <w:r>
        <w:rPr>
          <w:rFonts w:hint="eastAsia"/>
        </w:rPr>
        <w:t>メタプログラミング：</w:t>
      </w:r>
      <w:r w:rsidR="004101F2">
        <w:rPr>
          <w:rFonts w:hint="eastAsia"/>
        </w:rPr>
        <w:t>マクロ以外の方法</w:t>
      </w:r>
      <w:bookmarkEnd w:id="11"/>
    </w:p>
    <w:p w14:paraId="27E98CD6" w14:textId="4FD95CA2" w:rsidR="00EC0BE5" w:rsidRDefault="00EC0BE5" w:rsidP="00EC0BE5">
      <w:pPr>
        <w:pStyle w:val="aa"/>
        <w:ind w:left="447" w:firstLine="283"/>
      </w:pPr>
      <w:r>
        <w:rPr>
          <w:rFonts w:hint="eastAsia"/>
        </w:rPr>
        <w:t>上記のような問題は、マクロではなくテンプレートを使用することで解決できる。テンプレートもメタプログラミングのための強力な</w:t>
      </w:r>
      <w:r w:rsidR="00944443">
        <w:rPr>
          <w:rFonts w:hint="eastAsia"/>
        </w:rPr>
        <w:t>手段</w:t>
      </w:r>
      <w:r>
        <w:rPr>
          <w:rFonts w:hint="eastAsia"/>
        </w:rPr>
        <w:t>である。</w:t>
      </w:r>
    </w:p>
    <w:p w14:paraId="1AB99E9A" w14:textId="0854AC56" w:rsidR="00EC0BE5" w:rsidRPr="00EC0BE5" w:rsidRDefault="00EC0BE5" w:rsidP="0017115F">
      <w:pPr>
        <w:pStyle w:val="aa"/>
        <w:spacing w:beforeLines="50" w:before="180"/>
        <w:ind w:left="447" w:firstLine="283"/>
      </w:pPr>
      <w:r>
        <w:rPr>
          <w:rFonts w:hint="eastAsia"/>
        </w:rPr>
        <w:t>テンプレートを使用したメタプログラミングの手法は、別紙の「</w:t>
      </w:r>
      <w:r w:rsidRPr="00EC0BE5">
        <w:rPr>
          <w:rFonts w:hint="eastAsia"/>
        </w:rPr>
        <w:t>効果的なテンプレートテクニック</w:t>
      </w:r>
      <w:r>
        <w:rPr>
          <w:rFonts w:hint="eastAsia"/>
        </w:rPr>
        <w:t>」にて詳述する。</w:t>
      </w:r>
    </w:p>
    <w:p w14:paraId="4FE2352A" w14:textId="215728E8" w:rsidR="00E3190D" w:rsidRDefault="00E3190D" w:rsidP="00E3190D">
      <w:pPr>
        <w:pStyle w:val="2"/>
      </w:pPr>
      <w:bookmarkStart w:id="12" w:name="_Toc378843784"/>
      <w:r>
        <w:rPr>
          <w:rFonts w:hint="eastAsia"/>
        </w:rPr>
        <w:t>#</w:t>
      </w:r>
      <w:r>
        <w:t xml:space="preserve">pragma </w:t>
      </w:r>
      <w:r w:rsidR="00B47AE7">
        <w:rPr>
          <w:rFonts w:hint="eastAsia"/>
        </w:rPr>
        <w:t>（プラグマ）</w:t>
      </w:r>
      <w:r w:rsidR="00F05B90">
        <w:t>の</w:t>
      </w:r>
      <w:r>
        <w:t>活用</w:t>
      </w:r>
      <w:bookmarkEnd w:id="12"/>
    </w:p>
    <w:p w14:paraId="2B69E511" w14:textId="7461602D" w:rsidR="00B47AE7" w:rsidRDefault="007D5DF6" w:rsidP="00E3190D">
      <w:pPr>
        <w:pStyle w:val="a9"/>
        <w:ind w:firstLine="283"/>
      </w:pPr>
      <w:r>
        <w:rPr>
          <w:rFonts w:hint="eastAsia"/>
        </w:rPr>
        <w:t>「</w:t>
      </w:r>
      <w:r w:rsidRPr="00B47AE7">
        <w:rPr>
          <w:rFonts w:ascii="ＭＳ ゴシック" w:hAnsi="ＭＳ ゴシック" w:hint="eastAsia"/>
          <w:color w:val="0070C0"/>
        </w:rPr>
        <w:t>#pragma</w:t>
      </w:r>
      <w:r>
        <w:rPr>
          <w:rFonts w:hint="eastAsia"/>
        </w:rPr>
        <w:t>」（プラグマディレクティブ）は、コンパイラに対して、コンパイルのための何らかの指示・指定に使用する。例えば、「</w:t>
      </w:r>
      <w:r w:rsidRPr="00B47AE7">
        <w:rPr>
          <w:rFonts w:ascii="ＭＳ ゴシック" w:hAnsi="ＭＳ ゴシック" w:hint="eastAsia"/>
          <w:color w:val="0070C0"/>
        </w:rPr>
        <w:t>#pragma optimize(</w:t>
      </w:r>
      <w:r w:rsidRPr="00B47AE7">
        <w:rPr>
          <w:rFonts w:ascii="ＭＳ ゴシック" w:hAnsi="ＭＳ ゴシック"/>
          <w:color w:val="0070C0"/>
        </w:rPr>
        <w:t>“</w:t>
      </w:r>
      <w:proofErr w:type="spellStart"/>
      <w:r w:rsidR="00B47AE7" w:rsidRPr="00B47AE7">
        <w:rPr>
          <w:rFonts w:ascii="ＭＳ ゴシック" w:hAnsi="ＭＳ ゴシック"/>
          <w:color w:val="0070C0"/>
        </w:rPr>
        <w:t>ts</w:t>
      </w:r>
      <w:proofErr w:type="spellEnd"/>
      <w:r w:rsidR="00B47AE7" w:rsidRPr="00B47AE7">
        <w:rPr>
          <w:rFonts w:ascii="ＭＳ ゴシック" w:hAnsi="ＭＳ ゴシック"/>
          <w:color w:val="0070C0"/>
        </w:rPr>
        <w:t>”, on)</w:t>
      </w:r>
      <w:r w:rsidR="00B47AE7">
        <w:rPr>
          <w:rFonts w:hint="eastAsia"/>
        </w:rPr>
        <w:t>」は、コンパイラに最適化手法を指定するためのプラグラマである。インクルードファイルを一回しかインクルードしないようにするための「</w:t>
      </w:r>
      <w:r w:rsidR="00B47AE7" w:rsidRPr="00B47AE7">
        <w:rPr>
          <w:rFonts w:ascii="ＭＳ ゴシック" w:hAnsi="ＭＳ ゴシック" w:hint="eastAsia"/>
          <w:color w:val="0070C0"/>
        </w:rPr>
        <w:t>#pragma once</w:t>
      </w:r>
      <w:r w:rsidR="00B47AE7">
        <w:rPr>
          <w:rFonts w:hint="eastAsia"/>
        </w:rPr>
        <w:t>」などが特に有名。</w:t>
      </w:r>
    </w:p>
    <w:p w14:paraId="1EB03F03" w14:textId="77777777" w:rsidR="000E3811" w:rsidRDefault="00B47AE7" w:rsidP="00B47AE7">
      <w:pPr>
        <w:pStyle w:val="a9"/>
        <w:spacing w:beforeLines="50" w:before="180"/>
        <w:ind w:firstLine="283"/>
      </w:pPr>
      <w:r>
        <w:rPr>
          <w:rFonts w:hint="eastAsia"/>
        </w:rPr>
        <w:t>プラグマは、一時的なコンパイルオプションの変更に</w:t>
      </w:r>
      <w:r w:rsidR="000E3811">
        <w:rPr>
          <w:rFonts w:hint="eastAsia"/>
        </w:rPr>
        <w:t>とても効果的</w:t>
      </w:r>
      <w:r>
        <w:rPr>
          <w:rFonts w:hint="eastAsia"/>
        </w:rPr>
        <w:t>である。</w:t>
      </w:r>
    </w:p>
    <w:p w14:paraId="56B393FC" w14:textId="3417909F" w:rsidR="00B47AE7" w:rsidRPr="00B47AE7" w:rsidRDefault="00B47AE7" w:rsidP="000E3811">
      <w:pPr>
        <w:pStyle w:val="a9"/>
        <w:ind w:firstLine="283"/>
      </w:pPr>
      <w:r>
        <w:rPr>
          <w:rFonts w:hint="eastAsia"/>
        </w:rPr>
        <w:t>例えば、</w:t>
      </w:r>
      <w:r w:rsidR="000E3811">
        <w:rPr>
          <w:rFonts w:hint="eastAsia"/>
        </w:rPr>
        <w:t>通常はプログラムサイズが大きくなりすぎないように、「インライン関数の展開」を「規定」や「</w:t>
      </w:r>
      <w:r w:rsidR="000E3811">
        <w:rPr>
          <w:rFonts w:hint="eastAsia"/>
        </w:rPr>
        <w:t>inline</w:t>
      </w:r>
      <w:r w:rsidR="000E3811">
        <w:rPr>
          <w:rFonts w:hint="eastAsia"/>
        </w:rPr>
        <w:t>のみ」にしていところを、特にパフォーマンスが要求される特定のコードでのみ「拡張可能な関数すべて」に変えるといったことができる。</w:t>
      </w:r>
    </w:p>
    <w:p w14:paraId="4D537565" w14:textId="4FE21EFB" w:rsidR="00100A71" w:rsidRDefault="00B47AE7" w:rsidP="00B47AE7">
      <w:pPr>
        <w:pStyle w:val="a9"/>
        <w:spacing w:beforeLines="50" w:before="180"/>
        <w:ind w:firstLine="283"/>
      </w:pPr>
      <w:r>
        <w:rPr>
          <w:rFonts w:hint="eastAsia"/>
        </w:rPr>
        <w:t>プラグマの内容・用法はコンパイラによって異なるため、各プラットフォーム向けの共通コードで利用するのは若干難しい。その回避策として、プラグマを</w:t>
      </w:r>
      <w:r w:rsidR="000E3811">
        <w:rPr>
          <w:rFonts w:hint="eastAsia"/>
        </w:rPr>
        <w:t xml:space="preserve">#define </w:t>
      </w:r>
      <w:r w:rsidR="000E3811">
        <w:rPr>
          <w:rFonts w:hint="eastAsia"/>
        </w:rPr>
        <w:t>マクロ</w:t>
      </w:r>
      <w:r w:rsidR="00100A71">
        <w:rPr>
          <w:rFonts w:hint="eastAsia"/>
        </w:rPr>
        <w:t>を使って「</w:t>
      </w:r>
      <w:r w:rsidR="00100A71" w:rsidRPr="00100A71">
        <w:rPr>
          <w:rFonts w:ascii="ＭＳ ゴシック" w:hAnsi="ＭＳ ゴシック" w:hint="eastAsia"/>
          <w:color w:val="0070C0"/>
        </w:rPr>
        <w:t>#define OPTIMIZE_</w:t>
      </w:r>
      <w:r w:rsidR="00100A71" w:rsidRPr="00100A71">
        <w:rPr>
          <w:rFonts w:ascii="ＭＳ ゴシック" w:hAnsi="ＭＳ ゴシック"/>
          <w:color w:val="0070C0"/>
        </w:rPr>
        <w:t>ON</w:t>
      </w:r>
      <w:r w:rsidR="00100A71" w:rsidRPr="00100A71">
        <w:rPr>
          <w:rFonts w:ascii="ＭＳ ゴシック" w:hAnsi="ＭＳ ゴシック" w:hint="eastAsia"/>
          <w:color w:val="0070C0"/>
        </w:rPr>
        <w:t xml:space="preserve"> #pragma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」のようなことをしようとすると</w:t>
      </w:r>
      <w:r w:rsidR="000E3811">
        <w:rPr>
          <w:rFonts w:hint="eastAsia"/>
        </w:rPr>
        <w:t>、「</w:t>
      </w:r>
      <w:r w:rsidR="000E3811" w:rsidRPr="00100A71">
        <w:rPr>
          <w:rFonts w:ascii="ＭＳ ゴシック" w:hAnsi="ＭＳ ゴシック" w:hint="eastAsia"/>
          <w:color w:val="0070C0"/>
        </w:rPr>
        <w:t>#</w:t>
      </w:r>
      <w:r w:rsidR="000E3811">
        <w:rPr>
          <w:rFonts w:hint="eastAsia"/>
        </w:rPr>
        <w:t>」が文字列</w:t>
      </w:r>
      <w:r w:rsidR="00100A71">
        <w:rPr>
          <w:rFonts w:hint="eastAsia"/>
        </w:rPr>
        <w:t>化演算子とみならされて</w:t>
      </w:r>
      <w:r w:rsidR="000E3811">
        <w:rPr>
          <w:rFonts w:hint="eastAsia"/>
        </w:rPr>
        <w:t>うまくいかない。</w:t>
      </w:r>
      <w:r w:rsidR="00100A71">
        <w:rPr>
          <w:rFonts w:hint="eastAsia"/>
        </w:rPr>
        <w:t>「</w:t>
      </w:r>
      <w:r w:rsidR="00100A71" w:rsidRPr="00100A71">
        <w:rPr>
          <w:rFonts w:ascii="ＭＳ ゴシック" w:hAnsi="ＭＳ ゴシック" w:hint="eastAsia"/>
          <w:color w:val="0070C0"/>
        </w:rPr>
        <w:t>#define OPTIMIZE_</w:t>
      </w:r>
      <w:r w:rsidR="00100A71">
        <w:rPr>
          <w:rFonts w:ascii="ＭＳ ゴシック" w:hAnsi="ＭＳ ゴシック"/>
          <w:color w:val="0070C0"/>
        </w:rPr>
        <w:t>ON</w:t>
      </w:r>
      <w:r w:rsidR="00100A71" w:rsidRPr="00100A71">
        <w:rPr>
          <w:rFonts w:ascii="ＭＳ ゴシック" w:hAnsi="ＭＳ ゴシック" w:hint="eastAsia"/>
          <w:color w:val="0070C0"/>
        </w:rPr>
        <w:t xml:space="preserve"> optimize</w:t>
      </w:r>
      <w:r w:rsidR="00100A71" w:rsidRPr="00100A71">
        <w:rPr>
          <w:rFonts w:ascii="ＭＳ ゴシック" w:hAnsi="ＭＳ ゴシック"/>
          <w:color w:val="0070C0"/>
        </w:rPr>
        <w:t>(“</w:t>
      </w:r>
      <w:proofErr w:type="spellStart"/>
      <w:r w:rsidR="00100A71" w:rsidRPr="00100A71">
        <w:rPr>
          <w:rFonts w:ascii="ＭＳ ゴシック" w:hAnsi="ＭＳ ゴシック"/>
          <w:color w:val="0070C0"/>
        </w:rPr>
        <w:t>ts</w:t>
      </w:r>
      <w:proofErr w:type="spellEnd"/>
      <w:r w:rsidR="00100A71" w:rsidRPr="00100A71">
        <w:rPr>
          <w:rFonts w:ascii="ＭＳ ゴシック" w:hAnsi="ＭＳ ゴシック"/>
          <w:color w:val="0070C0"/>
        </w:rPr>
        <w:t>”, on)</w:t>
      </w:r>
      <w:r w:rsidR="00100A71">
        <w:t>」「</w:t>
      </w:r>
      <w:r w:rsidR="00100A71">
        <w:rPr>
          <w:rFonts w:ascii="ＭＳ ゴシック" w:hAnsi="ＭＳ ゴシック"/>
          <w:color w:val="0070C0"/>
        </w:rPr>
        <w:t>#pragma O</w:t>
      </w:r>
      <w:r w:rsidR="00100A71" w:rsidRPr="00100A71">
        <w:rPr>
          <w:rFonts w:ascii="ＭＳ ゴシック" w:hAnsi="ＭＳ ゴシック" w:hint="eastAsia"/>
          <w:color w:val="0070C0"/>
        </w:rPr>
        <w:t>PTIMIZE_</w:t>
      </w:r>
      <w:r w:rsidR="00100A71" w:rsidRPr="00100A71">
        <w:rPr>
          <w:rFonts w:ascii="ＭＳ ゴシック" w:hAnsi="ＭＳ ゴシック"/>
          <w:color w:val="0070C0"/>
        </w:rPr>
        <w:t>ON</w:t>
      </w:r>
      <w:r w:rsidR="00100A71">
        <w:t>」のようにするとうまくいくが、プラグマの指定自体は省略できなくなる。省略したい場合は、「</w:t>
      </w:r>
      <w:r w:rsidR="00100A71" w:rsidRPr="00100A71">
        <w:rPr>
          <w:rFonts w:ascii="ＭＳ ゴシック" w:hAnsi="ＭＳ ゴシック" w:hint="eastAsia"/>
          <w:color w:val="0070C0"/>
        </w:rPr>
        <w:t>message</w:t>
      </w:r>
      <w:r w:rsidR="00100A71">
        <w:rPr>
          <w:rFonts w:hint="eastAsia"/>
        </w:rPr>
        <w:t>」などの何の影響もない無難なプラグマを指定しておくとよい。</w:t>
      </w:r>
    </w:p>
    <w:p w14:paraId="1F112824" w14:textId="77777777" w:rsidR="00262005" w:rsidRDefault="00100A71" w:rsidP="000723F7">
      <w:pPr>
        <w:pStyle w:val="a9"/>
        <w:ind w:firstLine="283"/>
      </w:pPr>
      <w:r>
        <w:t>なお、</w:t>
      </w:r>
      <w:r w:rsidR="000E3811">
        <w:rPr>
          <w:rFonts w:hint="eastAsia"/>
        </w:rPr>
        <w:t>存在しないプラグマが指定されてもエラーにはならないため（警告にはなる）、</w:t>
      </w:r>
      <w:r>
        <w:rPr>
          <w:rFonts w:hint="eastAsia"/>
        </w:rPr>
        <w:t>警</w:t>
      </w:r>
      <w:r>
        <w:rPr>
          <w:rFonts w:hint="eastAsia"/>
        </w:rPr>
        <w:lastRenderedPageBreak/>
        <w:t>告前提で</w:t>
      </w:r>
      <w:r w:rsidR="000E3811">
        <w:rPr>
          <w:rFonts w:hint="eastAsia"/>
        </w:rPr>
        <w:t>複数</w:t>
      </w:r>
      <w:r>
        <w:rPr>
          <w:rFonts w:hint="eastAsia"/>
        </w:rPr>
        <w:t>プラットフォーム向け</w:t>
      </w:r>
      <w:r w:rsidR="000E3811">
        <w:rPr>
          <w:rFonts w:hint="eastAsia"/>
        </w:rPr>
        <w:t>のプラグマを列挙するようなことは</w:t>
      </w:r>
      <w:r>
        <w:rPr>
          <w:rFonts w:hint="eastAsia"/>
        </w:rPr>
        <w:t>可能。</w:t>
      </w:r>
    </w:p>
    <w:p w14:paraId="4DFF450C" w14:textId="602F9741" w:rsidR="007D5DF6" w:rsidRDefault="00262005" w:rsidP="000723F7">
      <w:pPr>
        <w:pStyle w:val="a9"/>
        <w:ind w:firstLine="283"/>
      </w:pPr>
      <w:r>
        <w:rPr>
          <w:rFonts w:hint="eastAsia"/>
        </w:rPr>
        <w:t>どのようなプラグマがあるかは各プラットフォームで調べること。</w:t>
      </w:r>
    </w:p>
    <w:p w14:paraId="1CCA9299" w14:textId="76906EC8" w:rsidR="000723F7" w:rsidRPr="00E3190D" w:rsidRDefault="000723F7" w:rsidP="000723F7">
      <w:pPr>
        <w:pStyle w:val="a9"/>
        <w:spacing w:beforeLines="50" w:before="180"/>
        <w:ind w:firstLineChars="0" w:firstLine="0"/>
      </w:pPr>
      <w:r w:rsidRPr="000723F7">
        <w:rPr>
          <w:color w:val="FF0000"/>
        </w:rPr>
        <w:t>【重要】</w:t>
      </w:r>
      <w:r>
        <w:t>プラグマを適用する際は、個人の判断で自由に行わず、開発プロジェクトの方針に従う必要があるため、よく相談してから使用しなければならない。</w:t>
      </w:r>
    </w:p>
    <w:p w14:paraId="42CCA7F7" w14:textId="281A36B5" w:rsidR="00CE0EDA" w:rsidRDefault="00CE0EDA" w:rsidP="00CE0EDA">
      <w:pPr>
        <w:pStyle w:val="1"/>
      </w:pPr>
      <w:bookmarkStart w:id="13" w:name="_Toc378843785"/>
      <w:r>
        <w:rPr>
          <w:rFonts w:hint="eastAsia"/>
        </w:rPr>
        <w:t>分析に関する</w:t>
      </w:r>
      <w:r>
        <w:rPr>
          <w:rFonts w:hint="eastAsia"/>
        </w:rPr>
        <w:t>Tips</w:t>
      </w:r>
      <w:bookmarkEnd w:id="13"/>
    </w:p>
    <w:p w14:paraId="062EFD42" w14:textId="1B9691A0" w:rsidR="003A0FC3" w:rsidRDefault="00143AEA" w:rsidP="003A0FC3">
      <w:pPr>
        <w:pStyle w:val="2"/>
      </w:pPr>
      <w:bookmarkStart w:id="14" w:name="_Toc378843786"/>
      <w:r>
        <w:rPr>
          <w:rFonts w:hint="eastAsia"/>
        </w:rPr>
        <w:t>分析例：</w:t>
      </w:r>
      <w:r w:rsidR="003A0FC3">
        <w:rPr>
          <w:rFonts w:hint="eastAsia"/>
        </w:rPr>
        <w:t>パフォーマンスカウンター</w:t>
      </w:r>
      <w:bookmarkEnd w:id="14"/>
    </w:p>
    <w:p w14:paraId="53B685FF" w14:textId="3FB51BF7" w:rsidR="003A0FC3" w:rsidRDefault="003A2E5F" w:rsidP="003A0FC3">
      <w:pPr>
        <w:pStyle w:val="a8"/>
        <w:ind w:firstLine="283"/>
      </w:pPr>
      <w:r>
        <w:t>ゲーム開発では、</w:t>
      </w:r>
      <w:r>
        <w:t>CPU</w:t>
      </w:r>
      <w:r>
        <w:t>使用率をバーグラフや数値で画面にリアルタイム表示することが多い。単純にマイフレームリアルタイム表示しているだけだと、目視で「だいたいの状態」を確認できるだけであり、また、めまぐるしく細かく表示が変わるため、正確な数字もつかみにくい。</w:t>
      </w:r>
    </w:p>
    <w:p w14:paraId="14DD1089" w14:textId="69B3CED4" w:rsidR="003A2E5F" w:rsidRDefault="003A2E5F" w:rsidP="003A2E5F">
      <w:pPr>
        <w:pStyle w:val="a8"/>
        <w:spacing w:beforeLines="50" w:before="180"/>
        <w:ind w:firstLine="283"/>
      </w:pPr>
      <w:r>
        <w:t>そこで、リアルタイム表示とは別に、「１秒間間隔」や「５秒間隔」などで情報を表示すると、落ち着いて正確な情報を確認できる。</w:t>
      </w:r>
    </w:p>
    <w:p w14:paraId="72B4F9BB" w14:textId="77777777" w:rsidR="00143AEA" w:rsidRDefault="00143AEA" w:rsidP="00143AEA">
      <w:pPr>
        <w:pStyle w:val="a8"/>
        <w:spacing w:beforeLines="50" w:before="180"/>
        <w:ind w:firstLine="283"/>
      </w:pPr>
      <w:r>
        <w:rPr>
          <w:rFonts w:hint="eastAsia"/>
        </w:rPr>
        <w:t>その場合、複数の情報をひとまとめにした情報として表示する必要がある（１秒間隔なら３０フレーム分の</w:t>
      </w:r>
      <w:r>
        <w:rPr>
          <w:rFonts w:hint="eastAsia"/>
        </w:rPr>
        <w:t>CPU</w:t>
      </w:r>
      <w:r>
        <w:rPr>
          <w:rFonts w:hint="eastAsia"/>
        </w:rPr>
        <w:t>使用率をまとめる）。</w:t>
      </w:r>
    </w:p>
    <w:p w14:paraId="785096D2" w14:textId="23DD7718" w:rsidR="003A2E5F" w:rsidRPr="003A2E5F" w:rsidRDefault="00143AEA" w:rsidP="00143AEA">
      <w:pPr>
        <w:pStyle w:val="a8"/>
        <w:ind w:firstLine="283"/>
      </w:pPr>
      <w:r>
        <w:rPr>
          <w:rFonts w:hint="eastAsia"/>
        </w:rPr>
        <w:t>では、</w:t>
      </w:r>
      <w:r w:rsidR="003A2E5F">
        <w:rPr>
          <w:rFonts w:hint="eastAsia"/>
        </w:rPr>
        <w:t>どのよう</w:t>
      </w:r>
      <w:r>
        <w:rPr>
          <w:rFonts w:hint="eastAsia"/>
        </w:rPr>
        <w:t>な集計を行うのが効果的か、</w:t>
      </w:r>
      <w:r w:rsidR="003A2E5F">
        <w:rPr>
          <w:rFonts w:hint="eastAsia"/>
        </w:rPr>
        <w:t>という</w:t>
      </w:r>
      <w:r>
        <w:rPr>
          <w:rFonts w:hint="eastAsia"/>
        </w:rPr>
        <w:t>点について、幾つかの考え方を示しながら説明する。</w:t>
      </w:r>
    </w:p>
    <w:p w14:paraId="51941A04" w14:textId="66286FD0" w:rsidR="003A2E5F" w:rsidRDefault="003A2E5F" w:rsidP="003A2E5F">
      <w:pPr>
        <w:pStyle w:val="2"/>
      </w:pPr>
      <w:bookmarkStart w:id="15" w:name="_Toc378843787"/>
      <w:r>
        <w:rPr>
          <w:rFonts w:hint="eastAsia"/>
        </w:rPr>
        <w:t>集計の考え方①：ログ分析</w:t>
      </w:r>
      <w:bookmarkEnd w:id="15"/>
    </w:p>
    <w:p w14:paraId="2533A985" w14:textId="7FEA3A94" w:rsidR="001B178D" w:rsidRDefault="00143AEA" w:rsidP="003A2E5F">
      <w:pPr>
        <w:pStyle w:val="a8"/>
        <w:ind w:firstLine="283"/>
      </w:pPr>
      <w:r>
        <w:t>より</w:t>
      </w:r>
      <w:r w:rsidR="001B178D">
        <w:t>的確な分析を求めるなら、全ての情報をログ出力し、</w:t>
      </w:r>
      <w:r w:rsidR="001B178D">
        <w:rPr>
          <w:rFonts w:hint="eastAsia"/>
        </w:rPr>
        <w:t>Excel</w:t>
      </w:r>
      <w:r w:rsidR="001B178D">
        <w:rPr>
          <w:rFonts w:hint="eastAsia"/>
        </w:rPr>
        <w:t>にコピペして、</w:t>
      </w:r>
      <w:r w:rsidR="001B178D">
        <w:rPr>
          <w:rFonts w:hint="eastAsia"/>
        </w:rPr>
        <w:t>Excel</w:t>
      </w:r>
      <w:r w:rsidR="001B178D">
        <w:rPr>
          <w:rFonts w:hint="eastAsia"/>
        </w:rPr>
        <w:t>の集計やグラフの機能を使って分析することである。</w:t>
      </w:r>
    </w:p>
    <w:p w14:paraId="39B6FEC5" w14:textId="3B92930D" w:rsidR="003A2E5F" w:rsidRDefault="001B178D" w:rsidP="003A2E5F">
      <w:pPr>
        <w:pStyle w:val="a8"/>
        <w:ind w:firstLine="283"/>
      </w:pPr>
      <w:r>
        <w:rPr>
          <w:rFonts w:hint="eastAsia"/>
        </w:rPr>
        <w:t>ただし、</w:t>
      </w:r>
      <w:r>
        <w:rPr>
          <w:rFonts w:hint="eastAsia"/>
        </w:rPr>
        <w:t>CPU</w:t>
      </w:r>
      <w:r>
        <w:rPr>
          <w:rFonts w:hint="eastAsia"/>
        </w:rPr>
        <w:t>使用率のように、瞬間的に膨大な情報が出力されるようなものに対しては、この方法は現実的ではない。以降は、実機の処理で集計する方法について言及していく。</w:t>
      </w:r>
    </w:p>
    <w:p w14:paraId="072387C0" w14:textId="10BF9B8A" w:rsidR="00CE0EDA" w:rsidRDefault="00CE0EDA" w:rsidP="00CE0EDA">
      <w:pPr>
        <w:pStyle w:val="2"/>
      </w:pPr>
      <w:bookmarkStart w:id="16" w:name="_Toc378843788"/>
      <w:r>
        <w:rPr>
          <w:rFonts w:hint="eastAsia"/>
        </w:rPr>
        <w:t>集計の考え方</w:t>
      </w:r>
      <w:r w:rsidR="007300DF">
        <w:rPr>
          <w:rFonts w:hint="eastAsia"/>
        </w:rPr>
        <w:t>②</w:t>
      </w:r>
      <w:r w:rsidR="00E61541">
        <w:rPr>
          <w:rFonts w:hint="eastAsia"/>
        </w:rPr>
        <w:t>：</w:t>
      </w:r>
      <w:r w:rsidR="007300DF">
        <w:rPr>
          <w:rFonts w:hint="eastAsia"/>
        </w:rPr>
        <w:t>合計値／</w:t>
      </w:r>
      <w:r w:rsidR="00E61541">
        <w:rPr>
          <w:rFonts w:hint="eastAsia"/>
        </w:rPr>
        <w:t>平均値</w:t>
      </w:r>
      <w:bookmarkEnd w:id="16"/>
    </w:p>
    <w:p w14:paraId="07313DFB" w14:textId="0BA75A05" w:rsidR="00CE0EDA" w:rsidRDefault="000E0EE2" w:rsidP="00CE0EDA">
      <w:pPr>
        <w:pStyle w:val="a8"/>
        <w:ind w:firstLine="283"/>
      </w:pPr>
      <w:r>
        <w:t>「</w:t>
      </w:r>
      <w:r w:rsidR="007300DF">
        <w:t>多数の情報を集計する</w:t>
      </w:r>
      <w:r>
        <w:t>」という要件に対して</w:t>
      </w:r>
      <w:r w:rsidR="007300DF">
        <w:t>、すぐに思い当たる方法は、</w:t>
      </w:r>
      <w:r>
        <w:t>「</w:t>
      </w:r>
      <w:r w:rsidR="007300DF">
        <w:t>合計値</w:t>
      </w:r>
      <w:r>
        <w:t>」</w:t>
      </w:r>
      <w:r w:rsidR="007300DF">
        <w:t>と</w:t>
      </w:r>
      <w:r>
        <w:t>「</w:t>
      </w:r>
      <w:r w:rsidR="007300DF">
        <w:t>平均値</w:t>
      </w:r>
      <w:r>
        <w:t>」</w:t>
      </w:r>
      <w:r w:rsidR="007300DF">
        <w:t>の算出である。これなら実機上でも</w:t>
      </w:r>
      <w:r>
        <w:t>簡単に計算できる。</w:t>
      </w:r>
    </w:p>
    <w:p w14:paraId="75F5CC0C" w14:textId="3855891E" w:rsidR="007300DF" w:rsidRDefault="000E0EE2" w:rsidP="00CE0EDA">
      <w:pPr>
        <w:pStyle w:val="a8"/>
        <w:ind w:firstLine="283"/>
      </w:pPr>
      <w:r>
        <w:rPr>
          <w:rFonts w:hint="eastAsia"/>
        </w:rPr>
        <w:t>ただし、本節で強調したいのは</w:t>
      </w:r>
      <w:r w:rsidRPr="000E0EE2">
        <w:rPr>
          <w:rFonts w:hint="eastAsia"/>
          <w:color w:val="FF0000"/>
        </w:rPr>
        <w:t>「情報の分析は目的に見合ったものでなければならない」</w:t>
      </w:r>
      <w:r>
        <w:rPr>
          <w:rFonts w:hint="eastAsia"/>
        </w:rPr>
        <w:t>ということである。</w:t>
      </w:r>
    </w:p>
    <w:p w14:paraId="2A803F7F" w14:textId="77777777" w:rsidR="000E0EE2" w:rsidRDefault="000E0EE2" w:rsidP="00CE0EDA">
      <w:pPr>
        <w:pStyle w:val="a8"/>
        <w:ind w:firstLine="283"/>
      </w:pPr>
      <w:r>
        <w:lastRenderedPageBreak/>
        <w:t>「</w:t>
      </w:r>
      <w:r>
        <w:t>CPU</w:t>
      </w:r>
      <w:r>
        <w:t>使用率」の場合、「合計値」はほとんど無意味であることはすぐに理解できる。わざわざ画面に表示する必要もない情報である。ただ、この「合計値」を求めることで「平均値」を算出できるので、内部で集計する意義はある。</w:t>
      </w:r>
    </w:p>
    <w:p w14:paraId="3D33B076" w14:textId="43AC9E5E" w:rsidR="000E0EE2" w:rsidRPr="007300DF" w:rsidRDefault="000E0EE2" w:rsidP="00CE0EDA">
      <w:pPr>
        <w:pStyle w:val="a8"/>
        <w:ind w:firstLine="283"/>
      </w:pPr>
      <w:r>
        <w:t>「</w:t>
      </w:r>
      <w:r>
        <w:t>CPU</w:t>
      </w:r>
      <w:r>
        <w:t>使用率」の「平均値」はどれほどの意義がある情報であるだろうか？無意味ではないが、「最も重要な情報」ではない。</w:t>
      </w:r>
    </w:p>
    <w:p w14:paraId="61B96E40" w14:textId="2001E2B5" w:rsidR="007300DF" w:rsidRDefault="007300DF" w:rsidP="007300DF">
      <w:pPr>
        <w:pStyle w:val="2"/>
      </w:pPr>
      <w:bookmarkStart w:id="17" w:name="_Toc378843789"/>
      <w:r>
        <w:rPr>
          <w:rFonts w:hint="eastAsia"/>
        </w:rPr>
        <w:t>集計の考え方③：最大値</w:t>
      </w:r>
      <w:r w:rsidR="00330701">
        <w:rPr>
          <w:rFonts w:hint="eastAsia"/>
        </w:rPr>
        <w:t>（</w:t>
      </w:r>
      <w:r>
        <w:rPr>
          <w:rFonts w:hint="eastAsia"/>
        </w:rPr>
        <w:t>最小値</w:t>
      </w:r>
      <w:r w:rsidR="00330701">
        <w:rPr>
          <w:rFonts w:hint="eastAsia"/>
        </w:rPr>
        <w:t>）</w:t>
      </w:r>
      <w:bookmarkEnd w:id="17"/>
    </w:p>
    <w:p w14:paraId="61AC766C" w14:textId="753722DB" w:rsidR="007300DF" w:rsidRDefault="000E0EE2" w:rsidP="007300DF">
      <w:pPr>
        <w:pStyle w:val="a9"/>
        <w:ind w:firstLine="283"/>
      </w:pPr>
      <w:r>
        <w:rPr>
          <w:rFonts w:hint="eastAsia"/>
        </w:rPr>
        <w:t>「</w:t>
      </w:r>
      <w:r>
        <w:rPr>
          <w:rFonts w:hint="eastAsia"/>
        </w:rPr>
        <w:t>CPU</w:t>
      </w:r>
      <w:r>
        <w:rPr>
          <w:rFonts w:hint="eastAsia"/>
        </w:rPr>
        <w:t>使用率」の場合、「最も重要な情報」は「最大値」である。</w:t>
      </w:r>
    </w:p>
    <w:p w14:paraId="5F4131AE" w14:textId="74FA4A1A" w:rsidR="000E0EE2" w:rsidRPr="00330701" w:rsidRDefault="000E0EE2" w:rsidP="007300DF">
      <w:pPr>
        <w:pStyle w:val="a9"/>
        <w:ind w:firstLine="283"/>
      </w:pPr>
      <w:r>
        <w:t>強調するが、これは「</w:t>
      </w:r>
      <w:r>
        <w:t>CPU</w:t>
      </w:r>
      <w:r>
        <w:t>使用率の場合」である。「</w:t>
      </w:r>
      <w:r>
        <w:t>CPU</w:t>
      </w:r>
      <w:r>
        <w:t>使用率」の監視で最も注目すべきなのは「最悪」の状態である。</w:t>
      </w:r>
      <w:r w:rsidRPr="000E0EE2">
        <w:rPr>
          <w:color w:val="FF0000"/>
        </w:rPr>
        <w:t>情報の分析では「何の情報が必要か」ということを強く意識しなければならい</w:t>
      </w:r>
      <w:r w:rsidR="00330701">
        <w:rPr>
          <w:color w:val="FF0000"/>
        </w:rPr>
        <w:t>ことを強調する</w:t>
      </w:r>
      <w:r w:rsidRPr="000E0EE2">
        <w:rPr>
          <w:color w:val="FF0000"/>
        </w:rPr>
        <w:t>。</w:t>
      </w:r>
      <w:r w:rsidR="00330701" w:rsidRPr="00330701">
        <w:t>それを意識していないと、分析用の処理を書く手間も、集計に要する処理</w:t>
      </w:r>
      <w:r w:rsidR="00330701">
        <w:t>時間</w:t>
      </w:r>
      <w:r w:rsidR="00330701" w:rsidRPr="00330701">
        <w:t>も、集計を記録するメモリも</w:t>
      </w:r>
      <w:r w:rsidR="00330701">
        <w:t>、</w:t>
      </w:r>
      <w:r w:rsidR="00330701" w:rsidRPr="00330701">
        <w:t>全て無駄である。</w:t>
      </w:r>
    </w:p>
    <w:p w14:paraId="3DB6DBCE" w14:textId="02CB3B93" w:rsidR="000E0EE2" w:rsidRDefault="00330701" w:rsidP="000E0EE2">
      <w:pPr>
        <w:pStyle w:val="a9"/>
        <w:spacing w:beforeLines="50" w:before="180"/>
        <w:ind w:firstLine="283"/>
      </w:pPr>
      <w:r>
        <w:t>「平均値」も無意味ではないが、一定間隔で</w:t>
      </w:r>
      <w:r>
        <w:t>CPU</w:t>
      </w:r>
      <w:r>
        <w:t>使用率を表示するなら、まず「最大値」を表示することである。</w:t>
      </w:r>
    </w:p>
    <w:p w14:paraId="03630D27" w14:textId="5E065DFA" w:rsidR="00330701" w:rsidRPr="007300DF" w:rsidRDefault="00330701" w:rsidP="000E0EE2">
      <w:pPr>
        <w:pStyle w:val="a9"/>
        <w:spacing w:beforeLines="50" w:before="180"/>
        <w:ind w:firstLine="283"/>
      </w:pPr>
      <w:r>
        <w:t>毎フレームの処理の格差が激しいような場合は、「最小値」も算出して、その差を出してみるのも参考になる。</w:t>
      </w:r>
    </w:p>
    <w:p w14:paraId="717D5F5E" w14:textId="03B67F9F" w:rsidR="00E61541" w:rsidRDefault="00E61541" w:rsidP="00E61541">
      <w:pPr>
        <w:pStyle w:val="2"/>
      </w:pPr>
      <w:bookmarkStart w:id="18" w:name="_Toc378843790"/>
      <w:r>
        <w:rPr>
          <w:rFonts w:hint="eastAsia"/>
        </w:rPr>
        <w:t>集計の考え方</w:t>
      </w:r>
      <w:r w:rsidR="007300DF">
        <w:rPr>
          <w:rFonts w:hint="eastAsia"/>
        </w:rPr>
        <w:t>④</w:t>
      </w:r>
      <w:r>
        <w:rPr>
          <w:rFonts w:hint="eastAsia"/>
        </w:rPr>
        <w:t>：中央値</w:t>
      </w:r>
      <w:r w:rsidR="00696E21">
        <w:rPr>
          <w:rFonts w:hint="eastAsia"/>
        </w:rPr>
        <w:t>（格差問題の対処）</w:t>
      </w:r>
      <w:bookmarkEnd w:id="18"/>
    </w:p>
    <w:p w14:paraId="71C09B25" w14:textId="48B64EB2" w:rsidR="00E61541" w:rsidRDefault="00330701" w:rsidP="00E61541">
      <w:pPr>
        <w:pStyle w:val="a8"/>
        <w:ind w:firstLine="283"/>
      </w:pPr>
      <w:r>
        <w:t>「平均値」ではなく「中央値」という考え方がある。</w:t>
      </w:r>
    </w:p>
    <w:p w14:paraId="14F5E86C" w14:textId="45436867" w:rsidR="00330701" w:rsidRDefault="00330701" w:rsidP="00E61541">
      <w:pPr>
        <w:pStyle w:val="a8"/>
        <w:ind w:firstLine="283"/>
      </w:pPr>
      <w:r>
        <w:t>例えば、</w:t>
      </w:r>
      <w:r w:rsidR="00696E21">
        <w:t>「ある地域に住む人の一般的な所得」などには「平均値」ではなく「中央値」が使われる。対象が</w:t>
      </w:r>
      <w:r w:rsidR="00696E21">
        <w:t>100</w:t>
      </w:r>
      <w:r w:rsidR="00696E21">
        <w:t>人の場合、「平均値」は「全員の所得の合計」</w:t>
      </w:r>
      <w:r w:rsidR="00696E21">
        <w:t>÷</w:t>
      </w:r>
      <w:r w:rsidR="00696E21">
        <w:t>「人数」で算出されるが、「中央値」は「</w:t>
      </w:r>
      <w:r w:rsidR="00696E21">
        <w:t>50</w:t>
      </w:r>
      <w:r w:rsidR="00696E21">
        <w:t>番目に多い人の所得」で算出される。これは、圧倒的格差の資産家が地域に</w:t>
      </w:r>
      <w:r w:rsidR="00696E21">
        <w:rPr>
          <w:rFonts w:hint="eastAsia"/>
        </w:rPr>
        <w:t>一人二人いるだけで平均所得が引き上げられてしまうためである。</w:t>
      </w:r>
    </w:p>
    <w:p w14:paraId="7D4A4407" w14:textId="47A157A2" w:rsidR="000D671D" w:rsidRDefault="00696E21" w:rsidP="00696E21">
      <w:pPr>
        <w:pStyle w:val="a8"/>
        <w:spacing w:beforeLines="50" w:before="180"/>
        <w:ind w:firstLine="283"/>
      </w:pPr>
      <w:r>
        <w:rPr>
          <w:rFonts w:hint="eastAsia"/>
        </w:rPr>
        <w:t>「</w:t>
      </w:r>
      <w:r>
        <w:rPr>
          <w:rFonts w:hint="eastAsia"/>
        </w:rPr>
        <w:t>CPU</w:t>
      </w:r>
      <w:r>
        <w:rPr>
          <w:rFonts w:hint="eastAsia"/>
        </w:rPr>
        <w:t>使用率」の場合も格差問題</w:t>
      </w:r>
      <w:r w:rsidR="000D671D">
        <w:rPr>
          <w:rFonts w:hint="eastAsia"/>
        </w:rPr>
        <w:t>がつきまとう。例えば、「仲間の</w:t>
      </w:r>
      <w:r w:rsidR="000D671D">
        <w:rPr>
          <w:rFonts w:hint="eastAsia"/>
        </w:rPr>
        <w:t>AI</w:t>
      </w:r>
      <w:r w:rsidR="000D671D">
        <w:rPr>
          <w:rFonts w:hint="eastAsia"/>
        </w:rPr>
        <w:t>キャラがターゲットを倒した瞬間、次のターゲットを索敵する処理がとんでもなく遅い」といったことがある。この場合、普段は落ち着いているのに、一瞬だけ</w:t>
      </w:r>
      <w:r w:rsidR="000D671D">
        <w:rPr>
          <w:rFonts w:hint="eastAsia"/>
        </w:rPr>
        <w:t>CPU</w:t>
      </w:r>
      <w:r w:rsidR="000D671D">
        <w:rPr>
          <w:rFonts w:hint="eastAsia"/>
        </w:rPr>
        <w:t>使用率が跳ね上がる。</w:t>
      </w:r>
    </w:p>
    <w:p w14:paraId="13ABC463" w14:textId="594EEAD6" w:rsidR="000D671D" w:rsidRDefault="000D671D" w:rsidP="000D671D">
      <w:pPr>
        <w:pStyle w:val="a8"/>
        <w:ind w:firstLine="283"/>
      </w:pPr>
      <w:r>
        <w:t>CPU</w:t>
      </w:r>
      <w:r>
        <w:t>使用率を一定間隔で表示するのは、このような瞬間的な問題発生を見逃さないようにすることにも意義がある（あまりにひどい処理落ちは画面を見ていれば気がつけるが）。</w:t>
      </w:r>
    </w:p>
    <w:p w14:paraId="47156BE0" w14:textId="77777777" w:rsidR="000D671D" w:rsidRDefault="000D671D" w:rsidP="00696E21">
      <w:pPr>
        <w:pStyle w:val="a8"/>
        <w:spacing w:beforeLines="50" w:before="180"/>
        <w:ind w:firstLine="283"/>
      </w:pPr>
      <w:r>
        <w:rPr>
          <w:rFonts w:hint="eastAsia"/>
        </w:rPr>
        <w:t>「平均値」は、「最悪」の状態をわからなくさせてしまうだけではなく、「最悪以外の普段の状態」としてもあまりあてにならない。時折発生する格差の大きな結果に引っ張られずに普段の状態を計測するには、この「中央値」が適している。</w:t>
      </w:r>
    </w:p>
    <w:p w14:paraId="46091527" w14:textId="53B2F1B0" w:rsidR="00696E21" w:rsidRDefault="000D671D" w:rsidP="000D671D">
      <w:pPr>
        <w:pStyle w:val="a8"/>
        <w:ind w:firstLine="283"/>
      </w:pPr>
      <w:r>
        <w:rPr>
          <w:rFonts w:hint="eastAsia"/>
        </w:rPr>
        <w:t>しかし、中央値を算出するには、全ての状態を記憶し、かつ、ソートも必要であるため、</w:t>
      </w:r>
      <w:r>
        <w:rPr>
          <w:rFonts w:hint="eastAsia"/>
        </w:rPr>
        <w:lastRenderedPageBreak/>
        <w:t>リアルタイムな処理に適用するのははばかられる。</w:t>
      </w:r>
    </w:p>
    <w:p w14:paraId="59192D96" w14:textId="6463F917" w:rsidR="00E61541" w:rsidRDefault="00E61541" w:rsidP="00E61541">
      <w:pPr>
        <w:pStyle w:val="2"/>
      </w:pPr>
      <w:bookmarkStart w:id="19" w:name="_Toc378843791"/>
      <w:r>
        <w:rPr>
          <w:rFonts w:hint="eastAsia"/>
        </w:rPr>
        <w:t>集計の考え方</w:t>
      </w:r>
      <w:r w:rsidR="00A56407">
        <w:rPr>
          <w:rFonts w:hint="eastAsia"/>
        </w:rPr>
        <w:t>⑤</w:t>
      </w:r>
      <w:r>
        <w:rPr>
          <w:rFonts w:hint="eastAsia"/>
        </w:rPr>
        <w:t>：しきい値</w:t>
      </w:r>
      <w:r w:rsidR="008E7DD4">
        <w:rPr>
          <w:rFonts w:hint="eastAsia"/>
        </w:rPr>
        <w:t>（あるいは</w:t>
      </w:r>
      <w:r w:rsidR="002347FC">
        <w:rPr>
          <w:rFonts w:hint="eastAsia"/>
        </w:rPr>
        <w:t>閾値</w:t>
      </w:r>
      <w:r w:rsidR="008E7DD4">
        <w:rPr>
          <w:rFonts w:hint="eastAsia"/>
        </w:rPr>
        <w:t>）</w:t>
      </w:r>
      <w:bookmarkEnd w:id="19"/>
    </w:p>
    <w:p w14:paraId="35F6B307" w14:textId="0F3E854B" w:rsidR="00E61541" w:rsidRDefault="000D671D" w:rsidP="00E61541">
      <w:pPr>
        <w:pStyle w:val="a8"/>
        <w:ind w:firstLine="283"/>
      </w:pPr>
      <w:r>
        <w:t>「中央値」に近い分析を、少ないメモリと処理量で実現するために、「しきい値」を活用すると良い。</w:t>
      </w:r>
      <w:r w:rsidR="002347FC">
        <w:t>（ちなみに「閾値」の本来の読み方は「いきち」で、「しきいち」と読むのは慣用読みとの事）</w:t>
      </w:r>
    </w:p>
    <w:p w14:paraId="2FEEE1AC" w14:textId="7BB395D4" w:rsidR="000D671D" w:rsidRDefault="008E7DD4" w:rsidP="002347FC">
      <w:pPr>
        <w:pStyle w:val="a8"/>
        <w:spacing w:beforeLines="50" w:before="180"/>
        <w:ind w:firstLine="283"/>
      </w:pPr>
      <w:r>
        <w:t>仮に「</w:t>
      </w:r>
      <w:r>
        <w:t>CPU</w:t>
      </w:r>
      <w:r>
        <w:t>使用率」の「しきい値」を「</w:t>
      </w:r>
      <w:r>
        <w:rPr>
          <w:rFonts w:hint="eastAsia"/>
        </w:rPr>
        <w:t>100</w:t>
      </w:r>
      <w:r>
        <w:t>%</w:t>
      </w:r>
      <w:r>
        <w:t>」として、</w:t>
      </w:r>
      <w:r w:rsidR="002347FC">
        <w:t>「</w:t>
      </w:r>
      <w:r>
        <w:t>しきい</w:t>
      </w:r>
      <w:r w:rsidR="002347FC">
        <w:t>値未満の平均」を「中央値」の代わりとして扱うといった用法である。</w:t>
      </w:r>
      <w:r w:rsidR="00E72149">
        <w:t>また、「しきい値未満時の平均」と「しきい値以上時の平均」の差を取ると、平均的な処理の格差を確認することができる。</w:t>
      </w:r>
    </w:p>
    <w:p w14:paraId="27839DBC" w14:textId="0843E062" w:rsidR="002347FC" w:rsidRDefault="002347FC" w:rsidP="002347FC">
      <w:pPr>
        <w:pStyle w:val="a8"/>
        <w:spacing w:beforeLines="50" w:before="180"/>
        <w:ind w:firstLine="283"/>
      </w:pPr>
      <w:r>
        <w:rPr>
          <w:rFonts w:hint="eastAsia"/>
        </w:rPr>
        <w:t>しきい値の活用は、</w:t>
      </w:r>
      <w:r>
        <w:rPr>
          <w:rFonts w:hint="eastAsia"/>
        </w:rPr>
        <w:t>CPU</w:t>
      </w:r>
      <w:r>
        <w:rPr>
          <w:rFonts w:hint="eastAsia"/>
        </w:rPr>
        <w:t>使用率の分析にとても効果的である。</w:t>
      </w:r>
    </w:p>
    <w:p w14:paraId="2617EB1C" w14:textId="77777777" w:rsidR="00E72149" w:rsidRDefault="002347FC" w:rsidP="002347FC">
      <w:pPr>
        <w:pStyle w:val="a8"/>
        <w:ind w:firstLine="283"/>
      </w:pPr>
      <w:r>
        <w:t>例えば、「</w:t>
      </w:r>
      <w:r>
        <w:t>1</w:t>
      </w:r>
      <w:r>
        <w:t>秒間</w:t>
      </w:r>
      <w:r w:rsidR="00EF522F">
        <w:t>に</w:t>
      </w:r>
      <w:r>
        <w:t>処理</w:t>
      </w:r>
      <w:r w:rsidR="00EF522F">
        <w:t>できたのが</w:t>
      </w:r>
      <w:r>
        <w:rPr>
          <w:rFonts w:hint="eastAsia"/>
        </w:rPr>
        <w:t>2</w:t>
      </w:r>
      <w:r w:rsidR="00EF522F">
        <w:t>5</w:t>
      </w:r>
      <w:r>
        <w:rPr>
          <w:rFonts w:hint="eastAsia"/>
        </w:rPr>
        <w:t>フレームで</w:t>
      </w:r>
      <w:r w:rsidR="00EF522F">
        <w:rPr>
          <w:rFonts w:hint="eastAsia"/>
        </w:rPr>
        <w:t>、</w:t>
      </w:r>
      <w:r>
        <w:rPr>
          <w:rFonts w:hint="eastAsia"/>
        </w:rPr>
        <w:t>しきい値（</w:t>
      </w:r>
      <w:r>
        <w:rPr>
          <w:rFonts w:hint="eastAsia"/>
        </w:rPr>
        <w:t>100%</w:t>
      </w:r>
      <w:r>
        <w:rPr>
          <w:rFonts w:hint="eastAsia"/>
        </w:rPr>
        <w:t>）を超えた回数が</w:t>
      </w:r>
      <w:r w:rsidR="00EF522F">
        <w:rPr>
          <w:rFonts w:hint="eastAsia"/>
        </w:rPr>
        <w:t>7</w:t>
      </w:r>
      <w:r>
        <w:t>回」という計測結果から、「</w:t>
      </w:r>
      <w:r w:rsidR="00785FA6">
        <w:t>7 / 25 = 2</w:t>
      </w:r>
      <w:r w:rsidR="00EF522F">
        <w:t>8</w:t>
      </w:r>
      <w:r>
        <w:rPr>
          <w:rFonts w:hint="eastAsia"/>
        </w:rPr>
        <w:t>%</w:t>
      </w:r>
      <w:r>
        <w:rPr>
          <w:rFonts w:hint="eastAsia"/>
        </w:rPr>
        <w:t>の割合で処理落ちが発生」ということができる</w:t>
      </w:r>
      <w:r w:rsidR="00785FA6">
        <w:rPr>
          <w:rFonts w:hint="eastAsia"/>
        </w:rPr>
        <w:t>（この例の場合、</w:t>
      </w:r>
      <w:r w:rsidR="00785FA6">
        <w:rPr>
          <w:rFonts w:hint="eastAsia"/>
        </w:rPr>
        <w:t>7</w:t>
      </w:r>
      <w:r w:rsidR="00785FA6">
        <w:rPr>
          <w:rFonts w:hint="eastAsia"/>
        </w:rPr>
        <w:t>回中</w:t>
      </w:r>
      <w:r w:rsidR="00785FA6">
        <w:rPr>
          <w:rFonts w:hint="eastAsia"/>
        </w:rPr>
        <w:t>2</w:t>
      </w:r>
      <w:r w:rsidR="00785FA6">
        <w:rPr>
          <w:rFonts w:hint="eastAsia"/>
        </w:rPr>
        <w:t>回は処理落ちの次のフレームの処理が軽く、遅れを取り戻している）</w:t>
      </w:r>
      <w:r w:rsidR="00E72149">
        <w:rPr>
          <w:rFonts w:hint="eastAsia"/>
        </w:rPr>
        <w:t>。ちなみに、</w:t>
      </w:r>
      <w:r w:rsidR="00E72149">
        <w:rPr>
          <w:rFonts w:hint="eastAsia"/>
        </w:rPr>
        <w:t>1</w:t>
      </w:r>
      <w:r w:rsidR="00E72149">
        <w:rPr>
          <w:rFonts w:hint="eastAsia"/>
        </w:rPr>
        <w:t>秒間のフレームの達成率は</w:t>
      </w:r>
      <w:r w:rsidR="00E72149">
        <w:rPr>
          <w:rFonts w:hint="eastAsia"/>
        </w:rPr>
        <w:t xml:space="preserve"> 25 / 30 = </w:t>
      </w:r>
      <w:r w:rsidR="00E72149">
        <w:t xml:space="preserve">83% </w:t>
      </w:r>
      <w:r w:rsidR="00E72149">
        <w:t>である。</w:t>
      </w:r>
    </w:p>
    <w:p w14:paraId="2F03C986" w14:textId="125B7F71" w:rsidR="002347FC" w:rsidRDefault="00E72149" w:rsidP="002347FC">
      <w:pPr>
        <w:pStyle w:val="a8"/>
        <w:ind w:firstLine="283"/>
      </w:pPr>
      <w:r>
        <w:t>先の「</w:t>
      </w:r>
      <w:r>
        <w:rPr>
          <w:rFonts w:hint="eastAsia"/>
        </w:rPr>
        <w:t>28%</w:t>
      </w:r>
      <w:r>
        <w:rPr>
          <w:rFonts w:hint="eastAsia"/>
        </w:rPr>
        <w:t>」は、問題発生の「頻度」として見ることができ、処理落ちの原因となる処理のヒントになりえる。</w:t>
      </w:r>
    </w:p>
    <w:p w14:paraId="3387E432" w14:textId="1BE86770" w:rsidR="00E72149" w:rsidRDefault="00FE16A2" w:rsidP="00FE16A2">
      <w:pPr>
        <w:pStyle w:val="a8"/>
        <w:spacing w:beforeLines="50" w:before="180"/>
        <w:ind w:firstLine="283"/>
      </w:pPr>
      <w:r>
        <w:t>また、時にはこの「しきい値」を「</w:t>
      </w:r>
      <w:r>
        <w:rPr>
          <w:rFonts w:hint="eastAsia"/>
        </w:rPr>
        <w:t>9</w:t>
      </w:r>
      <w:r>
        <w:t>0</w:t>
      </w:r>
      <w:r>
        <w:t>～</w:t>
      </w:r>
      <w:r>
        <w:rPr>
          <w:rFonts w:hint="eastAsia"/>
        </w:rPr>
        <w:t>95%</w:t>
      </w:r>
      <w:r>
        <w:rPr>
          <w:rFonts w:hint="eastAsia"/>
        </w:rPr>
        <w:t>」ぐらいに下げて、「普段どれほどぎりぎりの状態で動作しているか」といったことを確認するのも有効。</w:t>
      </w:r>
    </w:p>
    <w:p w14:paraId="3DD4F5B3" w14:textId="77777777" w:rsidR="00FE16A2" w:rsidRDefault="00FE16A2" w:rsidP="00FE16A2">
      <w:pPr>
        <w:pStyle w:val="a8"/>
        <w:spacing w:beforeLines="50" w:before="180"/>
        <w:ind w:firstLine="283"/>
      </w:pPr>
      <w:r>
        <w:t>更に、こうした分析を、いつかの処理系ごとに分けて行えるようにしておくと、問題の範囲を絞るのに役立つ。例えば、</w:t>
      </w:r>
      <w:r>
        <w:rPr>
          <w:rFonts w:hint="eastAsia"/>
        </w:rPr>
        <w:t>AI</w:t>
      </w:r>
      <w:r>
        <w:rPr>
          <w:rFonts w:hint="eastAsia"/>
        </w:rPr>
        <w:t>系の処理だけの</w:t>
      </w:r>
      <w:r>
        <w:rPr>
          <w:rFonts w:hint="eastAsia"/>
        </w:rPr>
        <w:t>CPU</w:t>
      </w:r>
      <w:r>
        <w:rPr>
          <w:rFonts w:hint="eastAsia"/>
        </w:rPr>
        <w:t>使用率を計測し、しきい値を</w:t>
      </w:r>
      <w:r>
        <w:rPr>
          <w:rFonts w:hint="eastAsia"/>
        </w:rPr>
        <w:t>3%</w:t>
      </w:r>
      <w:r>
        <w:rPr>
          <w:rFonts w:hint="eastAsia"/>
        </w:rPr>
        <w:t>にして問題の発生頻度を確認するといった具合である。</w:t>
      </w:r>
    </w:p>
    <w:p w14:paraId="7A15E5B4" w14:textId="2DE2AED8" w:rsidR="00FE16A2" w:rsidRDefault="00FE16A2" w:rsidP="00FE16A2">
      <w:pPr>
        <w:pStyle w:val="a8"/>
        <w:spacing w:beforeLines="50" w:before="180"/>
        <w:ind w:firstLine="283"/>
      </w:pPr>
      <w:r>
        <w:rPr>
          <w:rFonts w:hint="eastAsia"/>
        </w:rPr>
        <w:t>こうした問題発生箇所を絞り込みやすい仕組みを作っておくと、「プロファイラ」（パフォーマンスアナライザー）を活用する際にも、範囲を特定できて扱い易い。</w:t>
      </w:r>
    </w:p>
    <w:p w14:paraId="20264059" w14:textId="285A9726" w:rsidR="002F7D61" w:rsidRDefault="002F7D61" w:rsidP="002F7D61">
      <w:pPr>
        <w:pStyle w:val="2"/>
      </w:pPr>
      <w:bookmarkStart w:id="20" w:name="_Toc378843792"/>
      <w:r>
        <w:rPr>
          <w:rFonts w:hint="eastAsia"/>
        </w:rPr>
        <w:t>集計の考え方</w:t>
      </w:r>
      <w:r w:rsidR="00A56407">
        <w:rPr>
          <w:rFonts w:hint="eastAsia"/>
        </w:rPr>
        <w:t>⑥</w:t>
      </w:r>
      <w:r>
        <w:rPr>
          <w:rFonts w:hint="eastAsia"/>
        </w:rPr>
        <w:t>：効果的なログ分析</w:t>
      </w:r>
      <w:bookmarkEnd w:id="20"/>
    </w:p>
    <w:p w14:paraId="14AFCC1D" w14:textId="1C17D3F6" w:rsidR="00983CC9" w:rsidRDefault="009A5121" w:rsidP="00983CC9">
      <w:pPr>
        <w:pStyle w:val="a9"/>
        <w:ind w:firstLine="283"/>
      </w:pPr>
      <w:r>
        <w:t>「</w:t>
      </w:r>
      <w:r>
        <w:t>CPU</w:t>
      </w:r>
      <w:r>
        <w:t>使用率」も、上記のような集計結果であれば、ログ出力して</w:t>
      </w:r>
      <w:r w:rsidR="00FA0DA8">
        <w:t>長期的な状態の推移を</w:t>
      </w:r>
      <w:r>
        <w:t>分析するのも悪くない。例えば、「</w:t>
      </w:r>
      <w:r>
        <w:rPr>
          <w:rFonts w:hint="eastAsia"/>
        </w:rPr>
        <w:t>10</w:t>
      </w:r>
      <w:r>
        <w:rPr>
          <w:rFonts w:hint="eastAsia"/>
        </w:rPr>
        <w:t>秒ごとの集計を出力」であれば十分に現実的である。</w:t>
      </w:r>
    </w:p>
    <w:p w14:paraId="6D6C27F6" w14:textId="444FD113" w:rsidR="009A5121" w:rsidRDefault="00FA0DA8" w:rsidP="00FA0DA8">
      <w:pPr>
        <w:pStyle w:val="a9"/>
        <w:keepNext/>
        <w:widowControl/>
        <w:ind w:firstLine="283"/>
      </w:pPr>
      <w:r>
        <w:rPr>
          <w:rFonts w:hint="eastAsia"/>
        </w:rPr>
        <w:t>このような対応を行うにあたっては、ログ出力のために、以下のような準備をしておいくと良い。</w:t>
      </w:r>
    </w:p>
    <w:p w14:paraId="63F2FF34" w14:textId="419418F1" w:rsidR="00FA0DA8" w:rsidRDefault="00FA0DA8" w:rsidP="00FA0DA8">
      <w:pPr>
        <w:pStyle w:val="affff6"/>
        <w:ind w:left="447" w:hanging="298"/>
      </w:pPr>
      <w:r>
        <w:rPr>
          <w:rFonts w:hint="eastAsia"/>
        </w:rPr>
        <w:t>特定のログ出力の</w:t>
      </w:r>
      <w:r>
        <w:rPr>
          <w:rFonts w:hint="eastAsia"/>
        </w:rPr>
        <w:t>ON/OFF</w:t>
      </w:r>
      <w:r>
        <w:rPr>
          <w:rFonts w:hint="eastAsia"/>
        </w:rPr>
        <w:t>をゲーム中に切り替えできる仕組みの実装。</w:t>
      </w:r>
    </w:p>
    <w:p w14:paraId="3F10ED4B" w14:textId="761DBFD7" w:rsidR="00FA0DA8" w:rsidRDefault="00FA0DA8" w:rsidP="00FA0DA8">
      <w:pPr>
        <w:pStyle w:val="affff6"/>
        <w:ind w:left="447" w:hanging="298"/>
      </w:pPr>
      <w:r>
        <w:rPr>
          <w:rFonts w:hint="eastAsia"/>
        </w:rPr>
        <w:t>集計したいログは、行頭に特定のタグをつけるなどして選別しやすくする。</w:t>
      </w:r>
    </w:p>
    <w:p w14:paraId="698DA054" w14:textId="1911F151" w:rsidR="00FA0DA8" w:rsidRDefault="00FA0DA8" w:rsidP="00FA0DA8">
      <w:pPr>
        <w:pStyle w:val="affff6"/>
        <w:ind w:left="447" w:hanging="298"/>
      </w:pPr>
      <w:r>
        <w:lastRenderedPageBreak/>
        <w:t>出力されるログの数値部をカンマやタブで区切り、</w:t>
      </w:r>
      <w:r>
        <w:t>Excel</w:t>
      </w:r>
      <w:r>
        <w:t>にコピペしやすいようにしておく。</w:t>
      </w:r>
    </w:p>
    <w:p w14:paraId="3240AC81" w14:textId="75D3684D" w:rsidR="00FA0DA8" w:rsidRDefault="00FA0DA8" w:rsidP="00FA0DA8">
      <w:pPr>
        <w:pStyle w:val="a9"/>
        <w:ind w:firstLine="283"/>
      </w:pPr>
      <w:r>
        <w:t>以下、ログのサンプルを示す。</w:t>
      </w:r>
    </w:p>
    <w:p w14:paraId="46E14F26" w14:textId="35E667CA" w:rsidR="00543A3B" w:rsidRPr="00543A3B" w:rsidRDefault="00543A3B" w:rsidP="00543A3B">
      <w:pPr>
        <w:pStyle w:val="a9"/>
        <w:keepNext/>
        <w:widowControl/>
        <w:spacing w:beforeLines="50" w:before="180"/>
        <w:ind w:leftChars="67" w:left="141" w:firstLineChars="0" w:firstLine="0"/>
        <w:rPr>
          <w:sz w:val="20"/>
          <w:szCs w:val="20"/>
        </w:rPr>
      </w:pPr>
      <w:r w:rsidRPr="00543A3B">
        <w:rPr>
          <w:sz w:val="20"/>
          <w:szCs w:val="20"/>
        </w:rPr>
        <w:t>例：</w:t>
      </w:r>
      <w:r w:rsidRPr="00543A3B">
        <w:rPr>
          <w:rFonts w:hint="eastAsia"/>
          <w:sz w:val="20"/>
          <w:szCs w:val="20"/>
        </w:rPr>
        <w:t>ログのサンプル</w:t>
      </w:r>
      <w:r>
        <w:rPr>
          <w:rFonts w:hint="eastAsia"/>
          <w:sz w:val="20"/>
          <w:szCs w:val="20"/>
        </w:rPr>
        <w:t>：</w:t>
      </w:r>
      <w:r>
        <w:rPr>
          <w:rFonts w:hint="eastAsia"/>
          <w:sz w:val="20"/>
          <w:szCs w:val="20"/>
        </w:rPr>
        <w:t xml:space="preserve">[CPU] </w:t>
      </w:r>
      <w:r>
        <w:rPr>
          <w:rFonts w:hint="eastAsia"/>
          <w:sz w:val="20"/>
          <w:szCs w:val="20"/>
        </w:rPr>
        <w:t>のタグが付いたログが</w:t>
      </w:r>
      <w:r>
        <w:rPr>
          <w:rFonts w:hint="eastAsia"/>
          <w:sz w:val="20"/>
          <w:szCs w:val="20"/>
        </w:rPr>
        <w:t>CPU</w:t>
      </w:r>
      <w:r>
        <w:rPr>
          <w:rFonts w:hint="eastAsia"/>
          <w:sz w:val="20"/>
          <w:szCs w:val="20"/>
        </w:rPr>
        <w:t>使用率のログ</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543A3B" w14:paraId="2746F4BE" w14:textId="77777777" w:rsidTr="00543A3B">
        <w:tc>
          <w:tcPr>
            <w:tcW w:w="7938" w:type="dxa"/>
          </w:tcPr>
          <w:p w14:paraId="50BB6CBB" w14:textId="77777777" w:rsidR="00543A3B" w:rsidRPr="00330517" w:rsidRDefault="00543A3B" w:rsidP="00543A3B">
            <w:pPr>
              <w:pStyle w:val="2-"/>
            </w:pPr>
            <w:r w:rsidRPr="00330517">
              <w:t xml:space="preserve">[CPU], No, Frames, </w:t>
            </w:r>
            <w:proofErr w:type="spellStart"/>
            <w:r w:rsidRPr="00330517">
              <w:t>Overed</w:t>
            </w:r>
            <w:proofErr w:type="spellEnd"/>
            <w:r w:rsidRPr="00330517">
              <w:t xml:space="preserve">, </w:t>
            </w:r>
            <w:proofErr w:type="spellStart"/>
            <w:r w:rsidRPr="00330517">
              <w:t>OverRate</w:t>
            </w:r>
            <w:proofErr w:type="spellEnd"/>
            <w:r w:rsidRPr="00330517">
              <w:t xml:space="preserve">, Max, Min, </w:t>
            </w:r>
            <w:proofErr w:type="spellStart"/>
            <w:r w:rsidRPr="00330517">
              <w:t>OverAvg</w:t>
            </w:r>
            <w:proofErr w:type="spellEnd"/>
            <w:r w:rsidRPr="00330517">
              <w:t xml:space="preserve">, </w:t>
            </w:r>
            <w:proofErr w:type="spellStart"/>
            <w:r w:rsidRPr="00330517">
              <w:t>UnderAvg</w:t>
            </w:r>
            <w:proofErr w:type="spellEnd"/>
          </w:p>
          <w:p w14:paraId="4147292F" w14:textId="456DE575" w:rsidR="00543A3B" w:rsidRPr="00330517" w:rsidRDefault="00543A3B" w:rsidP="00543A3B">
            <w:pPr>
              <w:pStyle w:val="2-"/>
            </w:pPr>
            <w:r w:rsidRPr="00330517">
              <w:t xml:space="preserve">[CPU], 1, 25, 7, </w:t>
            </w:r>
            <w:r w:rsidR="00330517">
              <w:t>1</w:t>
            </w:r>
            <w:r w:rsidRPr="00330517">
              <w:t>28.00 %, 150.23 %, 72.54 %, 140.50 %, 85.56 %</w:t>
            </w:r>
          </w:p>
          <w:p w14:paraId="6203D573" w14:textId="77777777" w:rsidR="00543A3B" w:rsidRPr="00543A3B" w:rsidRDefault="00543A3B" w:rsidP="00543A3B">
            <w:pPr>
              <w:pStyle w:val="2-"/>
              <w:rPr>
                <w:color w:val="auto"/>
              </w:rPr>
            </w:pPr>
            <w:r w:rsidRPr="00543A3B">
              <w:rPr>
                <w:rFonts w:hint="eastAsia"/>
                <w:color w:val="auto"/>
              </w:rPr>
              <w:t>他の処理のログ...</w:t>
            </w:r>
          </w:p>
          <w:p w14:paraId="482093C3" w14:textId="24089239" w:rsidR="00543A3B" w:rsidRPr="00330517" w:rsidRDefault="00543A3B" w:rsidP="00543A3B">
            <w:pPr>
              <w:pStyle w:val="2-"/>
            </w:pPr>
            <w:r w:rsidRPr="00330517">
              <w:t xml:space="preserve">[CPU], 2, 30, 0, </w:t>
            </w:r>
            <w:r w:rsidR="00330517">
              <w:t>10</w:t>
            </w:r>
            <w:r w:rsidRPr="00330517">
              <w:t xml:space="preserve">0.00 %, 98.52 %, 76.78 %, </w:t>
            </w:r>
            <w:r w:rsidR="00330517">
              <w:t>10</w:t>
            </w:r>
            <w:r w:rsidRPr="00330517">
              <w:t>0.00 %, 81.54 %</w:t>
            </w:r>
          </w:p>
          <w:p w14:paraId="24D18AC4" w14:textId="77777777" w:rsidR="00543A3B" w:rsidRPr="00543A3B" w:rsidRDefault="00543A3B" w:rsidP="00543A3B">
            <w:pPr>
              <w:pStyle w:val="2-"/>
              <w:rPr>
                <w:color w:val="auto"/>
              </w:rPr>
            </w:pPr>
            <w:r w:rsidRPr="00543A3B">
              <w:rPr>
                <w:rFonts w:hint="eastAsia"/>
                <w:color w:val="auto"/>
              </w:rPr>
              <w:t>他の処理のログ...</w:t>
            </w:r>
          </w:p>
          <w:p w14:paraId="15C53C66" w14:textId="77777777" w:rsidR="00543A3B" w:rsidRPr="00543A3B" w:rsidRDefault="00543A3B" w:rsidP="00543A3B">
            <w:pPr>
              <w:pStyle w:val="2-"/>
              <w:rPr>
                <w:color w:val="auto"/>
              </w:rPr>
            </w:pPr>
            <w:r w:rsidRPr="00543A3B">
              <w:rPr>
                <w:rFonts w:hint="eastAsia"/>
                <w:color w:val="auto"/>
              </w:rPr>
              <w:t>他の処理のログ...</w:t>
            </w:r>
          </w:p>
          <w:p w14:paraId="4AAADB90" w14:textId="77777777" w:rsidR="00543A3B" w:rsidRPr="00543A3B" w:rsidRDefault="00543A3B" w:rsidP="00543A3B">
            <w:pPr>
              <w:pStyle w:val="2-"/>
              <w:rPr>
                <w:color w:val="auto"/>
              </w:rPr>
            </w:pPr>
            <w:r w:rsidRPr="00543A3B">
              <w:rPr>
                <w:rFonts w:hint="eastAsia"/>
                <w:color w:val="auto"/>
              </w:rPr>
              <w:t>他の処理のログ...</w:t>
            </w:r>
          </w:p>
          <w:p w14:paraId="17B5FA3B" w14:textId="77DE4A94" w:rsidR="00543A3B" w:rsidRPr="00330517" w:rsidRDefault="00543A3B" w:rsidP="00543A3B">
            <w:pPr>
              <w:pStyle w:val="2-"/>
            </w:pPr>
            <w:r w:rsidRPr="00330517">
              <w:t xml:space="preserve">[CPU], 3, 29, 1, </w:t>
            </w:r>
            <w:r w:rsidR="00330517">
              <w:t>10</w:t>
            </w:r>
            <w:r w:rsidRPr="00330517">
              <w:t>3.45 %, 128.50 %, 69.45 %, 128.50 %, 78.51 %</w:t>
            </w:r>
          </w:p>
          <w:p w14:paraId="3B4D77E2" w14:textId="25E0009C" w:rsidR="00543A3B" w:rsidRPr="00330517" w:rsidRDefault="00543A3B" w:rsidP="00543A3B">
            <w:pPr>
              <w:pStyle w:val="2-"/>
            </w:pPr>
            <w:r w:rsidRPr="00330517">
              <w:t xml:space="preserve">[CPU], 4, 23, 8, </w:t>
            </w:r>
            <w:r w:rsidR="00330517">
              <w:t>1</w:t>
            </w:r>
            <w:r w:rsidRPr="00330517">
              <w:t>34.78 %, 160.45 %, 79.56 %, 152.30 %, 84.56 %</w:t>
            </w:r>
          </w:p>
          <w:p w14:paraId="25FCF9C3" w14:textId="77777777" w:rsidR="00543A3B" w:rsidRPr="00543A3B" w:rsidRDefault="00543A3B" w:rsidP="00543A3B">
            <w:pPr>
              <w:pStyle w:val="2-"/>
              <w:rPr>
                <w:color w:val="auto"/>
              </w:rPr>
            </w:pPr>
            <w:r w:rsidRPr="00543A3B">
              <w:rPr>
                <w:rFonts w:hint="eastAsia"/>
                <w:color w:val="auto"/>
              </w:rPr>
              <w:t>他の処理のログ...</w:t>
            </w:r>
          </w:p>
          <w:p w14:paraId="75066D73" w14:textId="1D84296E" w:rsidR="00543A3B" w:rsidRPr="00330517" w:rsidRDefault="00543A3B" w:rsidP="00543A3B">
            <w:pPr>
              <w:pStyle w:val="2-"/>
            </w:pPr>
            <w:r w:rsidRPr="00330517">
              <w:t xml:space="preserve">[CPU], 5, 28, 2, </w:t>
            </w:r>
            <w:r w:rsidR="00330517">
              <w:t>10</w:t>
            </w:r>
            <w:r w:rsidRPr="00330517">
              <w:t>7.14 %, 135.45 %, 82.12 %, 128.36 %, 87.48 %</w:t>
            </w:r>
          </w:p>
          <w:p w14:paraId="12A1DD26" w14:textId="77777777" w:rsidR="00543A3B" w:rsidRPr="00543A3B" w:rsidRDefault="00543A3B" w:rsidP="00543A3B">
            <w:pPr>
              <w:pStyle w:val="2-"/>
              <w:rPr>
                <w:color w:val="auto"/>
              </w:rPr>
            </w:pPr>
            <w:r w:rsidRPr="00543A3B">
              <w:rPr>
                <w:rFonts w:hint="eastAsia"/>
                <w:color w:val="auto"/>
              </w:rPr>
              <w:t>他の処理のログ...</w:t>
            </w:r>
          </w:p>
          <w:p w14:paraId="66ADC4C2" w14:textId="77777777" w:rsidR="00543A3B" w:rsidRPr="00543A3B" w:rsidRDefault="00543A3B" w:rsidP="00543A3B">
            <w:pPr>
              <w:pStyle w:val="2-"/>
              <w:rPr>
                <w:color w:val="auto"/>
              </w:rPr>
            </w:pPr>
            <w:r w:rsidRPr="00543A3B">
              <w:rPr>
                <w:rFonts w:hint="eastAsia"/>
                <w:color w:val="auto"/>
              </w:rPr>
              <w:t>他の処理のログ...</w:t>
            </w:r>
          </w:p>
          <w:p w14:paraId="33622B08" w14:textId="77777777" w:rsidR="00543A3B" w:rsidRPr="00543A3B" w:rsidRDefault="00543A3B" w:rsidP="00543A3B">
            <w:pPr>
              <w:pStyle w:val="2-"/>
              <w:rPr>
                <w:color w:val="auto"/>
              </w:rPr>
            </w:pPr>
            <w:r w:rsidRPr="00543A3B">
              <w:rPr>
                <w:rFonts w:hint="eastAsia"/>
                <w:color w:val="auto"/>
              </w:rPr>
              <w:t>他の処理のログ...</w:t>
            </w:r>
          </w:p>
          <w:p w14:paraId="5819A29A" w14:textId="77777777" w:rsidR="00543A3B" w:rsidRPr="00543A3B" w:rsidRDefault="00543A3B" w:rsidP="00543A3B">
            <w:pPr>
              <w:pStyle w:val="2-"/>
              <w:rPr>
                <w:color w:val="auto"/>
              </w:rPr>
            </w:pPr>
            <w:r w:rsidRPr="00543A3B">
              <w:rPr>
                <w:rFonts w:hint="eastAsia"/>
                <w:color w:val="auto"/>
              </w:rPr>
              <w:t>他の処理のログ...</w:t>
            </w:r>
          </w:p>
          <w:p w14:paraId="6A7FDFD6" w14:textId="723622BF" w:rsidR="00543A3B" w:rsidRPr="00330517" w:rsidRDefault="00543A3B" w:rsidP="00543A3B">
            <w:pPr>
              <w:pStyle w:val="2-"/>
            </w:pPr>
            <w:r w:rsidRPr="00330517">
              <w:t xml:space="preserve">[CPU], 6, 30, 0, </w:t>
            </w:r>
            <w:r w:rsidR="00330517">
              <w:t>10</w:t>
            </w:r>
            <w:r w:rsidRPr="00330517">
              <w:t xml:space="preserve">0.00 %, 95.48 %, 75.46 %, </w:t>
            </w:r>
            <w:r w:rsidR="00330517">
              <w:t>10</w:t>
            </w:r>
            <w:r w:rsidRPr="00330517">
              <w:t>0.00 %, 79.45 %</w:t>
            </w:r>
          </w:p>
          <w:p w14:paraId="46BAF22D" w14:textId="21DFE5A9" w:rsidR="00543A3B" w:rsidRPr="00330517" w:rsidRDefault="00543A3B" w:rsidP="00543A3B">
            <w:pPr>
              <w:pStyle w:val="2-"/>
            </w:pPr>
            <w:r w:rsidRPr="00330517">
              <w:t xml:space="preserve">[CPU], 7, 27, 3, </w:t>
            </w:r>
            <w:r w:rsidR="00330517">
              <w:t>1</w:t>
            </w:r>
            <w:r w:rsidRPr="00330517">
              <w:t>11.11 %, 124.78 %, 81.47 %, 120.85 %, 85.45 %</w:t>
            </w:r>
          </w:p>
          <w:p w14:paraId="0CE99599" w14:textId="257A4A01" w:rsidR="00543A3B" w:rsidRPr="00330517" w:rsidRDefault="00543A3B" w:rsidP="00543A3B">
            <w:pPr>
              <w:pStyle w:val="2-"/>
            </w:pPr>
            <w:r w:rsidRPr="00330517">
              <w:t xml:space="preserve">[CPU], 8, 26, 5, </w:t>
            </w:r>
            <w:r w:rsidR="00330517">
              <w:t>1</w:t>
            </w:r>
            <w:r w:rsidRPr="00330517">
              <w:t>19.23 %, 148.78 %, 72.69 %, 135.48 %, 84.36 %</w:t>
            </w:r>
          </w:p>
          <w:p w14:paraId="781CBB9C" w14:textId="77777777" w:rsidR="00543A3B" w:rsidRPr="00543A3B" w:rsidRDefault="00543A3B" w:rsidP="00543A3B">
            <w:pPr>
              <w:pStyle w:val="2-"/>
              <w:rPr>
                <w:color w:val="auto"/>
              </w:rPr>
            </w:pPr>
            <w:r w:rsidRPr="00543A3B">
              <w:rPr>
                <w:rFonts w:hint="eastAsia"/>
                <w:color w:val="auto"/>
              </w:rPr>
              <w:t>他の処理のログ...</w:t>
            </w:r>
          </w:p>
          <w:p w14:paraId="0156563F" w14:textId="77777777" w:rsidR="00543A3B" w:rsidRPr="00543A3B" w:rsidRDefault="00543A3B" w:rsidP="00543A3B">
            <w:pPr>
              <w:pStyle w:val="2-"/>
              <w:rPr>
                <w:color w:val="auto"/>
              </w:rPr>
            </w:pPr>
            <w:r w:rsidRPr="00543A3B">
              <w:rPr>
                <w:rFonts w:hint="eastAsia"/>
                <w:color w:val="auto"/>
              </w:rPr>
              <w:t>他の処理のログ...</w:t>
            </w:r>
          </w:p>
          <w:p w14:paraId="68376B0D" w14:textId="77777777" w:rsidR="00543A3B" w:rsidRPr="00543A3B" w:rsidRDefault="00543A3B" w:rsidP="00543A3B">
            <w:pPr>
              <w:pStyle w:val="2-"/>
              <w:rPr>
                <w:color w:val="auto"/>
              </w:rPr>
            </w:pPr>
            <w:r w:rsidRPr="00543A3B">
              <w:rPr>
                <w:rFonts w:hint="eastAsia"/>
                <w:color w:val="auto"/>
              </w:rPr>
              <w:t>他の処理のログ...</w:t>
            </w:r>
          </w:p>
          <w:p w14:paraId="3112CC75" w14:textId="5F75D863" w:rsidR="00543A3B" w:rsidRPr="00330517" w:rsidRDefault="00543A3B" w:rsidP="00543A3B">
            <w:pPr>
              <w:pStyle w:val="2-"/>
            </w:pPr>
            <w:r w:rsidRPr="00330517">
              <w:t xml:space="preserve">[CPU], 9, 24, 8, </w:t>
            </w:r>
            <w:r w:rsidR="00330517">
              <w:t>1</w:t>
            </w:r>
            <w:r w:rsidRPr="00330517">
              <w:t>33.33 %, 172.58 %, 68.97 %, 145.36 %, 80.56 %</w:t>
            </w:r>
          </w:p>
          <w:p w14:paraId="393A77AD" w14:textId="77777777" w:rsidR="00543A3B" w:rsidRPr="00543A3B" w:rsidRDefault="00543A3B" w:rsidP="00543A3B">
            <w:pPr>
              <w:pStyle w:val="2-"/>
              <w:rPr>
                <w:color w:val="auto"/>
              </w:rPr>
            </w:pPr>
            <w:r w:rsidRPr="00543A3B">
              <w:rPr>
                <w:rFonts w:hint="eastAsia"/>
                <w:color w:val="auto"/>
              </w:rPr>
              <w:t>他の処理のログ...</w:t>
            </w:r>
          </w:p>
          <w:p w14:paraId="130DF327" w14:textId="46FB2781" w:rsidR="00543A3B" w:rsidRPr="00330517" w:rsidRDefault="00543A3B" w:rsidP="00543A3B">
            <w:pPr>
              <w:pStyle w:val="2-"/>
            </w:pPr>
            <w:r w:rsidRPr="00330517">
              <w:t xml:space="preserve">[CPU], 10, 27, 4, </w:t>
            </w:r>
            <w:r w:rsidR="00330517">
              <w:t>1</w:t>
            </w:r>
            <w:r w:rsidRPr="00330517">
              <w:t>14.81 %, 137.98 %, 77.50 %, 125.36 %, 81.69 %</w:t>
            </w:r>
          </w:p>
          <w:p w14:paraId="1935E7B4" w14:textId="77777777" w:rsidR="00543A3B" w:rsidRPr="00543A3B" w:rsidRDefault="00543A3B" w:rsidP="00543A3B">
            <w:pPr>
              <w:pStyle w:val="2-"/>
              <w:rPr>
                <w:color w:val="auto"/>
              </w:rPr>
            </w:pPr>
            <w:r w:rsidRPr="00543A3B">
              <w:rPr>
                <w:rFonts w:hint="eastAsia"/>
                <w:color w:val="auto"/>
              </w:rPr>
              <w:t>他の処理のログ...</w:t>
            </w:r>
          </w:p>
          <w:p w14:paraId="44069146" w14:textId="77777777" w:rsidR="00543A3B" w:rsidRPr="00543A3B" w:rsidRDefault="00543A3B" w:rsidP="00543A3B">
            <w:pPr>
              <w:pStyle w:val="2-"/>
              <w:rPr>
                <w:color w:val="auto"/>
              </w:rPr>
            </w:pPr>
            <w:r w:rsidRPr="00543A3B">
              <w:rPr>
                <w:rFonts w:hint="eastAsia"/>
                <w:color w:val="auto"/>
              </w:rPr>
              <w:t>他の処理のログ...</w:t>
            </w:r>
          </w:p>
          <w:p w14:paraId="521268AF" w14:textId="4AFFFCB3" w:rsidR="00543A3B" w:rsidRDefault="00543A3B" w:rsidP="00543A3B">
            <w:pPr>
              <w:pStyle w:val="2-"/>
            </w:pPr>
            <w:r w:rsidRPr="00543A3B">
              <w:rPr>
                <w:rFonts w:hint="eastAsia"/>
                <w:color w:val="auto"/>
              </w:rPr>
              <w:t>他の処理のログ...</w:t>
            </w:r>
          </w:p>
        </w:tc>
      </w:tr>
    </w:tbl>
    <w:p w14:paraId="4A5542BD" w14:textId="08D000BE" w:rsidR="00FA0DA8" w:rsidRDefault="00FA0DA8" w:rsidP="00F5626D">
      <w:pPr>
        <w:pStyle w:val="a9"/>
        <w:spacing w:beforeLines="50" w:before="180"/>
        <w:ind w:firstLine="283"/>
      </w:pPr>
      <w:r>
        <w:t>ログを選別する際には、「</w:t>
      </w:r>
      <w:proofErr w:type="spellStart"/>
      <w:r>
        <w:rPr>
          <w:rFonts w:hint="eastAsia"/>
        </w:rPr>
        <w:t>awk</w:t>
      </w:r>
      <w:proofErr w:type="spellEnd"/>
      <w:r>
        <w:rPr>
          <w:rFonts w:hint="eastAsia"/>
        </w:rPr>
        <w:t>」（オーク）</w:t>
      </w:r>
      <w:r w:rsidR="007E1EBD">
        <w:rPr>
          <w:rFonts w:hint="eastAsia"/>
        </w:rPr>
        <w:t>のような</w:t>
      </w:r>
      <w:r>
        <w:rPr>
          <w:rFonts w:hint="eastAsia"/>
        </w:rPr>
        <w:t>古典的なツールも役立つ。以下、上記のログを</w:t>
      </w:r>
      <w:r w:rsidR="00F5626D">
        <w:rPr>
          <w:rFonts w:hint="eastAsia"/>
        </w:rPr>
        <w:t>「</w:t>
      </w:r>
      <w:proofErr w:type="spellStart"/>
      <w:r w:rsidR="00F5626D">
        <w:rPr>
          <w:rFonts w:hint="eastAsia"/>
        </w:rPr>
        <w:t>awk</w:t>
      </w:r>
      <w:proofErr w:type="spellEnd"/>
      <w:r w:rsidR="00F5626D">
        <w:rPr>
          <w:rFonts w:hint="eastAsia"/>
        </w:rPr>
        <w:t>」</w:t>
      </w:r>
      <w:r>
        <w:rPr>
          <w:rFonts w:hint="eastAsia"/>
        </w:rPr>
        <w:t>で選別するサンプルを示す。</w:t>
      </w:r>
    </w:p>
    <w:p w14:paraId="377379A2" w14:textId="766CC7D7" w:rsidR="00F5626D" w:rsidRPr="00543A3B" w:rsidRDefault="00F5626D" w:rsidP="00F5626D">
      <w:pPr>
        <w:pStyle w:val="a9"/>
        <w:keepNext/>
        <w:widowControl/>
        <w:spacing w:beforeLines="50" w:before="180"/>
        <w:ind w:leftChars="67" w:left="141" w:firstLineChars="0" w:firstLine="0"/>
        <w:rPr>
          <w:sz w:val="20"/>
          <w:szCs w:val="20"/>
        </w:rPr>
      </w:pPr>
      <w:r w:rsidRPr="00543A3B">
        <w:rPr>
          <w:sz w:val="20"/>
          <w:szCs w:val="20"/>
        </w:rPr>
        <w:t>例：</w:t>
      </w:r>
      <w:proofErr w:type="spellStart"/>
      <w:r>
        <w:rPr>
          <w:rFonts w:hint="eastAsia"/>
          <w:sz w:val="20"/>
          <w:szCs w:val="20"/>
        </w:rPr>
        <w:t>awk</w:t>
      </w:r>
      <w:proofErr w:type="spellEnd"/>
      <w:r>
        <w:rPr>
          <w:rFonts w:hint="eastAsia"/>
          <w:sz w:val="20"/>
          <w:szCs w:val="20"/>
        </w:rPr>
        <w:t>によるログ選別サンプル　※ログは</w:t>
      </w:r>
      <w:r>
        <w:rPr>
          <w:rFonts w:hint="eastAsia"/>
          <w:sz w:val="20"/>
          <w:szCs w:val="20"/>
        </w:rPr>
        <w:t xml:space="preserve"> log.txt </w:t>
      </w:r>
      <w:r>
        <w:rPr>
          <w:rFonts w:hint="eastAsia"/>
          <w:sz w:val="20"/>
          <w:szCs w:val="20"/>
        </w:rPr>
        <w:t>に記録されているものとする</w:t>
      </w:r>
    </w:p>
    <w:tbl>
      <w:tblPr>
        <w:tblStyle w:val="afff7"/>
        <w:tblW w:w="7938" w:type="dxa"/>
        <w:tblInd w:w="13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F5626D" w14:paraId="4F74588E" w14:textId="77777777" w:rsidTr="0019487F">
        <w:tc>
          <w:tcPr>
            <w:tcW w:w="7938" w:type="dxa"/>
          </w:tcPr>
          <w:p w14:paraId="4B04EFC9" w14:textId="3205263F" w:rsidR="00F5626D" w:rsidRPr="00F5626D" w:rsidRDefault="00F5626D" w:rsidP="00F5626D">
            <w:pPr>
              <w:pStyle w:val="2-"/>
            </w:pPr>
            <w:r w:rsidRPr="00F5626D">
              <w:t>$ cat log.txt</w:t>
            </w:r>
            <w:r>
              <w:t xml:space="preserve"> </w:t>
            </w:r>
            <w:r w:rsidRPr="00F5626D">
              <w:t>|</w:t>
            </w:r>
            <w:r w:rsidRPr="00F5626D">
              <w:rPr>
                <w:color w:val="FF0000"/>
              </w:rPr>
              <w:t xml:space="preserve"> </w:t>
            </w:r>
            <w:proofErr w:type="spellStart"/>
            <w:r w:rsidRPr="00F5626D">
              <w:rPr>
                <w:color w:val="FF0000"/>
              </w:rPr>
              <w:t>awk</w:t>
            </w:r>
            <w:proofErr w:type="spellEnd"/>
            <w:r w:rsidRPr="00F5626D">
              <w:t xml:space="preserve"> '/^\[CPU\]/{print $0;}'</w:t>
            </w:r>
            <w:r>
              <w:t xml:space="preserve">  </w:t>
            </w:r>
            <w:r w:rsidRPr="00F5626D">
              <w:rPr>
                <w:rFonts w:hint="eastAsia"/>
                <w:color w:val="FF0000"/>
              </w:rPr>
              <w:t>←</w:t>
            </w:r>
            <w:r w:rsidR="007E1EBD">
              <w:rPr>
                <w:rFonts w:hint="eastAsia"/>
                <w:color w:val="FF0000"/>
              </w:rPr>
              <w:t>パイプでログを渡して、</w:t>
            </w:r>
            <w:r w:rsidRPr="00F5626D">
              <w:rPr>
                <w:rFonts w:hint="eastAsia"/>
                <w:color w:val="FF0000"/>
              </w:rPr>
              <w:t>正規表現でマッチ</w:t>
            </w:r>
            <w:r w:rsidR="007E1EBD">
              <w:rPr>
                <w:rFonts w:hint="eastAsia"/>
                <w:color w:val="FF0000"/>
              </w:rPr>
              <w:t>し</w:t>
            </w:r>
            <w:r w:rsidRPr="00F5626D">
              <w:rPr>
                <w:rFonts w:hint="eastAsia"/>
                <w:color w:val="FF0000"/>
              </w:rPr>
              <w:t>た行を</w:t>
            </w:r>
            <w:r w:rsidR="007E1EBD">
              <w:rPr>
                <w:rFonts w:hint="eastAsia"/>
                <w:color w:val="FF0000"/>
              </w:rPr>
              <w:t>出力</w:t>
            </w:r>
          </w:p>
          <w:p w14:paraId="176FCA23" w14:textId="77777777" w:rsidR="00F5626D" w:rsidRPr="00F5626D" w:rsidRDefault="00F5626D" w:rsidP="00F5626D">
            <w:pPr>
              <w:pStyle w:val="2-"/>
              <w:rPr>
                <w:color w:val="auto"/>
              </w:rPr>
            </w:pPr>
            <w:r w:rsidRPr="00F5626D">
              <w:rPr>
                <w:color w:val="auto"/>
              </w:rPr>
              <w:t xml:space="preserve">[CPU], No, Frames, </w:t>
            </w:r>
            <w:proofErr w:type="spellStart"/>
            <w:r w:rsidRPr="00F5626D">
              <w:rPr>
                <w:color w:val="auto"/>
              </w:rPr>
              <w:t>Overed</w:t>
            </w:r>
            <w:proofErr w:type="spellEnd"/>
            <w:r w:rsidRPr="00F5626D">
              <w:rPr>
                <w:color w:val="auto"/>
              </w:rPr>
              <w:t xml:space="preserve">, </w:t>
            </w:r>
            <w:proofErr w:type="spellStart"/>
            <w:r w:rsidRPr="00F5626D">
              <w:rPr>
                <w:color w:val="auto"/>
              </w:rPr>
              <w:t>OverRate</w:t>
            </w:r>
            <w:proofErr w:type="spellEnd"/>
            <w:r w:rsidRPr="00F5626D">
              <w:rPr>
                <w:color w:val="auto"/>
              </w:rPr>
              <w:t xml:space="preserve">, Max, Min, </w:t>
            </w:r>
            <w:proofErr w:type="spellStart"/>
            <w:r w:rsidRPr="00F5626D">
              <w:rPr>
                <w:color w:val="auto"/>
              </w:rPr>
              <w:t>OverAvg</w:t>
            </w:r>
            <w:proofErr w:type="spellEnd"/>
            <w:r w:rsidRPr="00F5626D">
              <w:rPr>
                <w:color w:val="auto"/>
              </w:rPr>
              <w:t xml:space="preserve">, </w:t>
            </w:r>
            <w:proofErr w:type="spellStart"/>
            <w:r w:rsidRPr="00F5626D">
              <w:rPr>
                <w:color w:val="auto"/>
              </w:rPr>
              <w:t>UnderAvg</w:t>
            </w:r>
            <w:proofErr w:type="spellEnd"/>
          </w:p>
          <w:p w14:paraId="36AA6B92" w14:textId="2C275C07" w:rsidR="00F5626D" w:rsidRPr="00F5626D" w:rsidRDefault="00F5626D" w:rsidP="00F5626D">
            <w:pPr>
              <w:pStyle w:val="2-"/>
              <w:rPr>
                <w:color w:val="auto"/>
              </w:rPr>
            </w:pPr>
            <w:r w:rsidRPr="00F5626D">
              <w:rPr>
                <w:color w:val="auto"/>
              </w:rPr>
              <w:t xml:space="preserve">[CPU], 1, 25, 7, </w:t>
            </w:r>
            <w:r w:rsidR="00330517">
              <w:rPr>
                <w:color w:val="auto"/>
              </w:rPr>
              <w:t>1</w:t>
            </w:r>
            <w:r w:rsidRPr="00F5626D">
              <w:rPr>
                <w:color w:val="auto"/>
              </w:rPr>
              <w:t>28.00 %, 150.23 %, 72.54 %, 140.50 %, 85.56 %</w:t>
            </w:r>
          </w:p>
          <w:p w14:paraId="42ED8520" w14:textId="0104B8DC" w:rsidR="00F5626D" w:rsidRPr="00F5626D" w:rsidRDefault="00F5626D" w:rsidP="00F5626D">
            <w:pPr>
              <w:pStyle w:val="2-"/>
              <w:rPr>
                <w:color w:val="auto"/>
              </w:rPr>
            </w:pPr>
            <w:r w:rsidRPr="00F5626D">
              <w:rPr>
                <w:color w:val="auto"/>
              </w:rPr>
              <w:t xml:space="preserve">[CPU], 2, 30, 0, </w:t>
            </w:r>
            <w:r w:rsidR="00330517">
              <w:rPr>
                <w:color w:val="auto"/>
              </w:rPr>
              <w:t>10</w:t>
            </w:r>
            <w:r w:rsidRPr="00F5626D">
              <w:rPr>
                <w:color w:val="auto"/>
              </w:rPr>
              <w:t xml:space="preserve">0.00 %, 98.52 %, 76.78 %, </w:t>
            </w:r>
            <w:r w:rsidR="00330517">
              <w:rPr>
                <w:color w:val="auto"/>
              </w:rPr>
              <w:t>10</w:t>
            </w:r>
            <w:r w:rsidRPr="00F5626D">
              <w:rPr>
                <w:color w:val="auto"/>
              </w:rPr>
              <w:t>0.00 %, 81.54 %</w:t>
            </w:r>
          </w:p>
          <w:p w14:paraId="2D18E23C" w14:textId="59C6B1D0" w:rsidR="00F5626D" w:rsidRPr="00F5626D" w:rsidRDefault="00F5626D" w:rsidP="00F5626D">
            <w:pPr>
              <w:pStyle w:val="2-"/>
              <w:rPr>
                <w:color w:val="auto"/>
              </w:rPr>
            </w:pPr>
            <w:r w:rsidRPr="00F5626D">
              <w:rPr>
                <w:color w:val="auto"/>
              </w:rPr>
              <w:t xml:space="preserve">[CPU], 3, 29, 1, </w:t>
            </w:r>
            <w:r w:rsidR="00330517">
              <w:rPr>
                <w:color w:val="auto"/>
              </w:rPr>
              <w:t>10</w:t>
            </w:r>
            <w:r w:rsidRPr="00F5626D">
              <w:rPr>
                <w:color w:val="auto"/>
              </w:rPr>
              <w:t>3.45 %, 128.50 %, 69.45 %, 128.50 %, 78.51 %</w:t>
            </w:r>
          </w:p>
          <w:p w14:paraId="2EABE7D2" w14:textId="36A05267" w:rsidR="00F5626D" w:rsidRPr="00F5626D" w:rsidRDefault="00F5626D" w:rsidP="00F5626D">
            <w:pPr>
              <w:pStyle w:val="2-"/>
              <w:rPr>
                <w:color w:val="auto"/>
              </w:rPr>
            </w:pPr>
            <w:r w:rsidRPr="00F5626D">
              <w:rPr>
                <w:color w:val="auto"/>
              </w:rPr>
              <w:t xml:space="preserve">[CPU], 4, 23, 8, </w:t>
            </w:r>
            <w:r w:rsidR="00330517">
              <w:rPr>
                <w:color w:val="auto"/>
              </w:rPr>
              <w:t>1</w:t>
            </w:r>
            <w:r w:rsidRPr="00F5626D">
              <w:rPr>
                <w:color w:val="auto"/>
              </w:rPr>
              <w:t>34.78 %, 160.45 %, 79.56 %, 152.30 %, 84.56 %</w:t>
            </w:r>
          </w:p>
          <w:p w14:paraId="13E93CD5" w14:textId="3F860B17" w:rsidR="00F5626D" w:rsidRPr="00F5626D" w:rsidRDefault="00F5626D" w:rsidP="00F5626D">
            <w:pPr>
              <w:pStyle w:val="2-"/>
              <w:rPr>
                <w:color w:val="auto"/>
              </w:rPr>
            </w:pPr>
            <w:r w:rsidRPr="00F5626D">
              <w:rPr>
                <w:color w:val="auto"/>
              </w:rPr>
              <w:t xml:space="preserve">[CPU], 5, 28, 2, </w:t>
            </w:r>
            <w:r w:rsidR="00330517">
              <w:rPr>
                <w:color w:val="auto"/>
              </w:rPr>
              <w:t>10</w:t>
            </w:r>
            <w:r w:rsidRPr="00F5626D">
              <w:rPr>
                <w:color w:val="auto"/>
              </w:rPr>
              <w:t>7.14 %, 135.45 %, 82.12 %, 128.36 %, 87.48 %</w:t>
            </w:r>
          </w:p>
          <w:p w14:paraId="75CF6D2D" w14:textId="2D347F34" w:rsidR="00F5626D" w:rsidRPr="00F5626D" w:rsidRDefault="00F5626D" w:rsidP="00F5626D">
            <w:pPr>
              <w:pStyle w:val="2-"/>
              <w:rPr>
                <w:color w:val="auto"/>
              </w:rPr>
            </w:pPr>
            <w:r w:rsidRPr="00F5626D">
              <w:rPr>
                <w:color w:val="auto"/>
              </w:rPr>
              <w:t xml:space="preserve">[CPU], 6, 30, 0, </w:t>
            </w:r>
            <w:r w:rsidR="00330517">
              <w:rPr>
                <w:color w:val="auto"/>
              </w:rPr>
              <w:t>10</w:t>
            </w:r>
            <w:r w:rsidRPr="00F5626D">
              <w:rPr>
                <w:color w:val="auto"/>
              </w:rPr>
              <w:t xml:space="preserve">0.00 %, 95.48 %, 75.46 %, </w:t>
            </w:r>
            <w:r w:rsidR="00330517">
              <w:rPr>
                <w:color w:val="auto"/>
              </w:rPr>
              <w:t>10</w:t>
            </w:r>
            <w:r w:rsidRPr="00F5626D">
              <w:rPr>
                <w:color w:val="auto"/>
              </w:rPr>
              <w:t>0.00 %, 79.45 %</w:t>
            </w:r>
          </w:p>
          <w:p w14:paraId="319C4139" w14:textId="66944F9C" w:rsidR="00F5626D" w:rsidRPr="00F5626D" w:rsidRDefault="00F5626D" w:rsidP="00F5626D">
            <w:pPr>
              <w:pStyle w:val="2-"/>
              <w:rPr>
                <w:color w:val="auto"/>
              </w:rPr>
            </w:pPr>
            <w:r w:rsidRPr="00F5626D">
              <w:rPr>
                <w:color w:val="auto"/>
              </w:rPr>
              <w:t xml:space="preserve">[CPU], 7, 27, 3, </w:t>
            </w:r>
            <w:r w:rsidR="00330517">
              <w:rPr>
                <w:color w:val="auto"/>
              </w:rPr>
              <w:t>1</w:t>
            </w:r>
            <w:r w:rsidRPr="00F5626D">
              <w:rPr>
                <w:color w:val="auto"/>
              </w:rPr>
              <w:t>11.11 %, 124.78 %, 81.47 %, 120.85 %, 85.45 %</w:t>
            </w:r>
          </w:p>
          <w:p w14:paraId="527EF482" w14:textId="62BF05C9" w:rsidR="00F5626D" w:rsidRPr="00F5626D" w:rsidRDefault="00F5626D" w:rsidP="00F5626D">
            <w:pPr>
              <w:pStyle w:val="2-"/>
              <w:rPr>
                <w:color w:val="auto"/>
              </w:rPr>
            </w:pPr>
            <w:r w:rsidRPr="00F5626D">
              <w:rPr>
                <w:color w:val="auto"/>
              </w:rPr>
              <w:t xml:space="preserve">[CPU], 8, 26, 5, </w:t>
            </w:r>
            <w:r w:rsidR="00330517">
              <w:rPr>
                <w:color w:val="auto"/>
              </w:rPr>
              <w:t>1</w:t>
            </w:r>
            <w:r w:rsidRPr="00F5626D">
              <w:rPr>
                <w:color w:val="auto"/>
              </w:rPr>
              <w:t>19.23 %, 148.78 %, 72.69 %, 135.48 %, 84.36 %</w:t>
            </w:r>
          </w:p>
          <w:p w14:paraId="6B770008" w14:textId="554DE25C" w:rsidR="00F5626D" w:rsidRPr="00F5626D" w:rsidRDefault="00F5626D" w:rsidP="00F5626D">
            <w:pPr>
              <w:pStyle w:val="2-"/>
              <w:rPr>
                <w:color w:val="auto"/>
              </w:rPr>
            </w:pPr>
            <w:r w:rsidRPr="00F5626D">
              <w:rPr>
                <w:color w:val="auto"/>
              </w:rPr>
              <w:t xml:space="preserve">[CPU], 9, 24, 8, </w:t>
            </w:r>
            <w:r w:rsidR="00330517">
              <w:rPr>
                <w:color w:val="auto"/>
              </w:rPr>
              <w:t>1</w:t>
            </w:r>
            <w:r w:rsidRPr="00F5626D">
              <w:rPr>
                <w:color w:val="auto"/>
              </w:rPr>
              <w:t>33.33 %, 172.58 %, 68.97 %, 145.36 %, 80.56 %</w:t>
            </w:r>
          </w:p>
          <w:p w14:paraId="62D2E3A7" w14:textId="27F1C44E" w:rsidR="00F5626D" w:rsidRDefault="00F5626D" w:rsidP="00F5626D">
            <w:pPr>
              <w:pStyle w:val="2-"/>
            </w:pPr>
            <w:r w:rsidRPr="00F5626D">
              <w:rPr>
                <w:color w:val="auto"/>
              </w:rPr>
              <w:t xml:space="preserve">[CPU], 10, 27, 4, </w:t>
            </w:r>
            <w:r w:rsidR="00330517">
              <w:rPr>
                <w:color w:val="auto"/>
              </w:rPr>
              <w:t>1</w:t>
            </w:r>
            <w:r w:rsidRPr="00F5626D">
              <w:rPr>
                <w:color w:val="auto"/>
              </w:rPr>
              <w:t>14.81 %, 137.98 %, 77.50 %, 125.36 %, 81.69 %</w:t>
            </w:r>
          </w:p>
        </w:tc>
      </w:tr>
    </w:tbl>
    <w:p w14:paraId="62B4C3E4" w14:textId="463B7CF0" w:rsidR="00F5626D" w:rsidRDefault="00F5626D" w:rsidP="00F5626D">
      <w:pPr>
        <w:pStyle w:val="a9"/>
        <w:spacing w:beforeLines="50" w:before="180"/>
        <w:ind w:firstLine="283"/>
      </w:pPr>
      <w:proofErr w:type="spellStart"/>
      <w:r>
        <w:t>awk</w:t>
      </w:r>
      <w:proofErr w:type="spellEnd"/>
      <w:r>
        <w:rPr>
          <w:rFonts w:hint="eastAsia"/>
        </w:rPr>
        <w:t>は元々</w:t>
      </w:r>
      <w:r>
        <w:rPr>
          <w:rFonts w:hint="eastAsia"/>
        </w:rPr>
        <w:t>Unix</w:t>
      </w:r>
      <w:r>
        <w:rPr>
          <w:rFonts w:hint="eastAsia"/>
        </w:rPr>
        <w:t>系</w:t>
      </w:r>
      <w:r>
        <w:rPr>
          <w:rFonts w:hint="eastAsia"/>
        </w:rPr>
        <w:t>OS</w:t>
      </w:r>
      <w:r>
        <w:rPr>
          <w:rFonts w:hint="eastAsia"/>
        </w:rPr>
        <w:t>で一般的なコマンドである。</w:t>
      </w:r>
      <w:r>
        <w:rPr>
          <w:rFonts w:hint="eastAsia"/>
        </w:rPr>
        <w:t>Windows</w:t>
      </w:r>
      <w:r>
        <w:rPr>
          <w:rFonts w:hint="eastAsia"/>
        </w:rPr>
        <w:t>用のコマンドも探せばあるようだが、</w:t>
      </w:r>
      <w:r>
        <w:rPr>
          <w:rFonts w:hint="eastAsia"/>
        </w:rPr>
        <w:t>Cygwin</w:t>
      </w:r>
      <w:r>
        <w:rPr>
          <w:rFonts w:hint="eastAsia"/>
        </w:rPr>
        <w:t>のような</w:t>
      </w:r>
      <w:r>
        <w:rPr>
          <w:rFonts w:hint="eastAsia"/>
        </w:rPr>
        <w:t>U</w:t>
      </w:r>
      <w:r>
        <w:t>nix</w:t>
      </w:r>
      <w:r>
        <w:rPr>
          <w:rFonts w:hint="eastAsia"/>
        </w:rPr>
        <w:t>エミュレータ環境があればすぐに使うことができる。</w:t>
      </w:r>
    </w:p>
    <w:p w14:paraId="59EA8E4E" w14:textId="029DF97C" w:rsidR="00330517" w:rsidRDefault="00330517" w:rsidP="007E1EBD">
      <w:pPr>
        <w:pStyle w:val="a9"/>
        <w:keepNext/>
        <w:widowControl/>
        <w:spacing w:beforeLines="50" w:before="180"/>
        <w:ind w:firstLine="283"/>
      </w:pPr>
      <w:r>
        <w:rPr>
          <w:rFonts w:hint="eastAsia"/>
        </w:rPr>
        <w:lastRenderedPageBreak/>
        <w:t>このようなログを</w:t>
      </w:r>
      <w:r>
        <w:rPr>
          <w:rFonts w:hint="eastAsia"/>
        </w:rPr>
        <w:t>Excel</w:t>
      </w:r>
      <w:r>
        <w:rPr>
          <w:rFonts w:hint="eastAsia"/>
        </w:rPr>
        <w:t>にコピペして</w:t>
      </w:r>
      <w:r w:rsidR="00CD6BC6">
        <w:rPr>
          <w:rFonts w:hint="eastAsia"/>
        </w:rPr>
        <w:t>グラフ化するサンプルを示す</w:t>
      </w:r>
      <w:r>
        <w:rPr>
          <w:rFonts w:hint="eastAsia"/>
        </w:rPr>
        <w:t>。</w:t>
      </w:r>
    </w:p>
    <w:p w14:paraId="4F157578" w14:textId="5386195F"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にコピペし、カンマ区切りで各セルに情報を</w:t>
      </w:r>
      <w:r w:rsidR="00DE04F8">
        <w:rPr>
          <w:rFonts w:hint="eastAsia"/>
          <w:sz w:val="20"/>
          <w:szCs w:val="20"/>
        </w:rPr>
        <w:t>展開</w:t>
      </w:r>
    </w:p>
    <w:p w14:paraId="350ED404" w14:textId="75FA4D06" w:rsidR="001E392D" w:rsidRPr="00543A3B" w:rsidRDefault="00DE04F8" w:rsidP="001E392D">
      <w:pPr>
        <w:pStyle w:val="a9"/>
        <w:ind w:leftChars="67" w:left="141" w:firstLineChars="0" w:firstLine="0"/>
        <w:rPr>
          <w:sz w:val="20"/>
          <w:szCs w:val="20"/>
        </w:rPr>
      </w:pPr>
      <w:r w:rsidRPr="00DE04F8">
        <w:rPr>
          <w:noProof/>
          <w:sz w:val="20"/>
          <w:szCs w:val="20"/>
        </w:rPr>
        <mc:AlternateContent>
          <mc:Choice Requires="wps">
            <w:drawing>
              <wp:anchor distT="45720" distB="45720" distL="114300" distR="114300" simplePos="0" relativeHeight="251680768" behindDoc="0" locked="0" layoutInCell="1" allowOverlap="1" wp14:anchorId="1E69DA70" wp14:editId="7DBABB3F">
                <wp:simplePos x="0" y="0"/>
                <wp:positionH relativeFrom="column">
                  <wp:posOffset>4990973</wp:posOffset>
                </wp:positionH>
                <wp:positionV relativeFrom="paragraph">
                  <wp:posOffset>2746171</wp:posOffset>
                </wp:positionV>
                <wp:extent cx="387350" cy="1404620"/>
                <wp:effectExtent l="0" t="0" r="0" b="0"/>
                <wp:wrapNone/>
                <wp:docPr id="6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69DA70" id="_x0000_t202" coordsize="21600,21600" o:spt="202" path="m,l,21600r21600,l21600,xe">
                <v:stroke joinstyle="miter"/>
                <v:path gradientshapeok="t" o:connecttype="rect"/>
              </v:shapetype>
              <v:shape id="テキスト ボックス 2" o:spid="_x0000_s1026" type="#_x0000_t202" style="position:absolute;left:0;text-align:left;margin-left:393pt;margin-top:216.25pt;width:30.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" filled="f" stroked="f">
                <v:textbox style="mso-fit-shape-to-text:t">
                  <w:txbxContent>
                    <w:p w14:paraId="4A7CF5B6"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8720" behindDoc="0" locked="0" layoutInCell="1" allowOverlap="1" wp14:anchorId="7F5087EE" wp14:editId="01378885">
                <wp:simplePos x="0" y="0"/>
                <wp:positionH relativeFrom="column">
                  <wp:posOffset>3418256</wp:posOffset>
                </wp:positionH>
                <wp:positionV relativeFrom="paragraph">
                  <wp:posOffset>1217168</wp:posOffset>
                </wp:positionV>
                <wp:extent cx="387350" cy="1404620"/>
                <wp:effectExtent l="0" t="0" r="0" b="0"/>
                <wp:wrapNone/>
                <wp:docPr id="6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087EE" id="_x0000_s1027" type="#_x0000_t202" style="position:absolute;left:0;text-align:left;margin-left:269.15pt;margin-top:95.85pt;width:30.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" filled="f" stroked="f">
                <v:textbox style="mso-fit-shape-to-text:t">
                  <w:txbxContent>
                    <w:p w14:paraId="557CF595"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6672" behindDoc="0" locked="0" layoutInCell="1" allowOverlap="1" wp14:anchorId="15C3BA86" wp14:editId="32969272">
                <wp:simplePos x="0" y="0"/>
                <wp:positionH relativeFrom="column">
                  <wp:posOffset>3938067</wp:posOffset>
                </wp:positionH>
                <wp:positionV relativeFrom="paragraph">
                  <wp:posOffset>10185</wp:posOffset>
                </wp:positionV>
                <wp:extent cx="387350" cy="1404620"/>
                <wp:effectExtent l="0" t="0" r="0" b="0"/>
                <wp:wrapNone/>
                <wp:docPr id="6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C3BA86" id="_x0000_s1028" type="#_x0000_t202" style="position:absolute;left:0;text-align:left;margin-left:310.1pt;margin-top:.8pt;width:30.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" filled="f" stroked="f">
                <v:textbox style="mso-fit-shape-to-text:t">
                  <w:txbxContent>
                    <w:p w14:paraId="45B4F26D" w14:textId="77777777"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noProof/>
          <w:sz w:val="20"/>
          <w:szCs w:val="20"/>
        </w:rPr>
        <mc:AlternateContent>
          <mc:Choice Requires="wps">
            <w:drawing>
              <wp:anchor distT="45720" distB="45720" distL="114300" distR="114300" simplePos="0" relativeHeight="251674624" behindDoc="0" locked="0" layoutInCell="1" allowOverlap="1" wp14:anchorId="59EF0761" wp14:editId="72CF9AF3">
                <wp:simplePos x="0" y="0"/>
                <wp:positionH relativeFrom="column">
                  <wp:posOffset>945617</wp:posOffset>
                </wp:positionH>
                <wp:positionV relativeFrom="paragraph">
                  <wp:posOffset>727151</wp:posOffset>
                </wp:positionV>
                <wp:extent cx="38735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404620"/>
                        </a:xfrm>
                        <a:prstGeom prst="rect">
                          <a:avLst/>
                        </a:prstGeom>
                        <a:noFill/>
                        <a:ln w="9525">
                          <a:noFill/>
                          <a:miter lim="800000"/>
                          <a:headEnd/>
                          <a:tailEnd/>
                        </a:ln>
                      </wps:spPr>
                      <wps:txbx>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F0761" id="_x0000_s1029" type="#_x0000_t202" style="position:absolute;left:0;text-align:left;margin-left:74.45pt;margin-top:57.25pt;width:3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" filled="f" stroked="f">
                <v:textbox style="mso-fit-shape-to-text:t">
                  <w:txbxContent>
                    <w:p w14:paraId="3C039582" w14:textId="260EB1DE" w:rsidR="0019487F" w:rsidRPr="00DE04F8" w:rsidRDefault="0019487F" w:rsidP="00DE04F8">
                      <w:pPr>
                        <w:pStyle w:val="aff3"/>
                        <w:numPr>
                          <w:ilvl w:val="0"/>
                          <w:numId w:val="50"/>
                        </w:numPr>
                        <w:ind w:leftChars="0"/>
                        <w:rPr>
                          <w:rFonts w:ascii="ＭＳ ゴシック" w:hAnsi="ＭＳ ゴシック"/>
                          <w:b/>
                          <w:color w:val="FF0000"/>
                          <w:sz w:val="22"/>
                        </w:rPr>
                      </w:pPr>
                    </w:p>
                  </w:txbxContent>
                </v:textbox>
              </v:shape>
            </w:pict>
          </mc:Fallback>
        </mc:AlternateContent>
      </w:r>
      <w:r w:rsidRPr="00DE04F8">
        <w:rPr>
          <w:rFonts w:hint="eastAsia"/>
          <w:noProof/>
          <w:sz w:val="20"/>
          <w:szCs w:val="20"/>
        </w:rPr>
        <mc:AlternateContent>
          <mc:Choice Requires="wps">
            <w:drawing>
              <wp:anchor distT="0" distB="0" distL="114300" distR="114300" simplePos="0" relativeHeight="251672576" behindDoc="0" locked="0" layoutInCell="1" allowOverlap="1" wp14:anchorId="39EA7587" wp14:editId="7AFE26C4">
                <wp:simplePos x="0" y="0"/>
                <wp:positionH relativeFrom="column">
                  <wp:posOffset>4806925</wp:posOffset>
                </wp:positionH>
                <wp:positionV relativeFrom="paragraph">
                  <wp:posOffset>2942108</wp:posOffset>
                </wp:positionV>
                <wp:extent cx="277977" cy="160934"/>
                <wp:effectExtent l="19050" t="38100" r="27305" b="48895"/>
                <wp:wrapNone/>
                <wp:docPr id="64" name="右矢印 6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54C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4" o:spid="_x0000_s1026" type="#_x0000_t13" style="position:absolute;left:0;text-align:left;margin-left:378.5pt;margin-top:231.65pt;width:21.9pt;height:12.65pt;rotation:10348507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oO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70528" behindDoc="0" locked="0" layoutInCell="1" allowOverlap="1" wp14:anchorId="1431A12F" wp14:editId="488797C4">
                <wp:simplePos x="0" y="0"/>
                <wp:positionH relativeFrom="column">
                  <wp:posOffset>4355059</wp:posOffset>
                </wp:positionH>
                <wp:positionV relativeFrom="paragraph">
                  <wp:posOffset>3097554</wp:posOffset>
                </wp:positionV>
                <wp:extent cx="453542" cy="197511"/>
                <wp:effectExtent l="0" t="0" r="22860" b="12065"/>
                <wp:wrapNone/>
                <wp:docPr id="63" name="角丸四角形 63"/>
                <wp:cNvGraphicFramePr/>
                <a:graphic xmlns:a="http://schemas.openxmlformats.org/drawingml/2006/main">
                  <a:graphicData uri="http://schemas.microsoft.com/office/word/2010/wordprocessingShape">
                    <wps:wsp>
                      <wps:cNvSpPr/>
                      <wps:spPr>
                        <a:xfrm>
                          <a:off x="0" y="0"/>
                          <a:ext cx="453542" cy="197511"/>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91D11" id="角丸四角形 63" o:spid="_x0000_s1026" style="position:absolute;left:0;text-align:left;margin-left:342.9pt;margin-top:243.9pt;width:35.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8480" behindDoc="0" locked="0" layoutInCell="1" allowOverlap="1" wp14:anchorId="02F7D96C" wp14:editId="38DFF7EE">
                <wp:simplePos x="0" y="0"/>
                <wp:positionH relativeFrom="column">
                  <wp:posOffset>3203103</wp:posOffset>
                </wp:positionH>
                <wp:positionV relativeFrom="paragraph">
                  <wp:posOffset>1421156</wp:posOffset>
                </wp:positionV>
                <wp:extent cx="277977" cy="160934"/>
                <wp:effectExtent l="19050" t="38100" r="27305" b="48895"/>
                <wp:wrapNone/>
                <wp:docPr id="62" name="右矢印 6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97766" id="右矢印 62" o:spid="_x0000_s1026" type="#_x0000_t13" style="position:absolute;left:0;text-align:left;margin-left:252.2pt;margin-top:111.9pt;width:21.9pt;height:12.65pt;rotation:10348507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XW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GP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66432" behindDoc="0" locked="0" layoutInCell="1" allowOverlap="1" wp14:anchorId="5F39B49D" wp14:editId="6ED4F138">
                <wp:simplePos x="0" y="0"/>
                <wp:positionH relativeFrom="column">
                  <wp:posOffset>2672563</wp:posOffset>
                </wp:positionH>
                <wp:positionV relativeFrom="paragraph">
                  <wp:posOffset>1568679</wp:posOffset>
                </wp:positionV>
                <wp:extent cx="512064" cy="146304"/>
                <wp:effectExtent l="0" t="0" r="21590" b="25400"/>
                <wp:wrapNone/>
                <wp:docPr id="61" name="角丸四角形 61"/>
                <wp:cNvGraphicFramePr/>
                <a:graphic xmlns:a="http://schemas.openxmlformats.org/drawingml/2006/main">
                  <a:graphicData uri="http://schemas.microsoft.com/office/word/2010/wordprocessingShape">
                    <wps:wsp>
                      <wps:cNvSpPr/>
                      <wps:spPr>
                        <a:xfrm>
                          <a:off x="0" y="0"/>
                          <a:ext cx="512064"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A575D" id="角丸四角形 61" o:spid="_x0000_s1026" style="position:absolute;left:0;text-align:left;margin-left:210.45pt;margin-top:123.5pt;width:40.3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4384" behindDoc="0" locked="0" layoutInCell="1" allowOverlap="1" wp14:anchorId="20748880" wp14:editId="0CE171A3">
                <wp:simplePos x="0" y="0"/>
                <wp:positionH relativeFrom="column">
                  <wp:posOffset>740054</wp:posOffset>
                </wp:positionH>
                <wp:positionV relativeFrom="paragraph">
                  <wp:posOffset>887146</wp:posOffset>
                </wp:positionV>
                <wp:extent cx="277977" cy="160934"/>
                <wp:effectExtent l="19050" t="38100" r="27305" b="48895"/>
                <wp:wrapNone/>
                <wp:docPr id="60" name="右矢印 60"/>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C4A8E1" id="右矢印 60" o:spid="_x0000_s1026" type="#_x0000_t13" style="position:absolute;left:0;text-align:left;margin-left:58.25pt;margin-top:69.85pt;width:21.9pt;height:12.65pt;rotation:10348507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e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gt6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62336" behindDoc="0" locked="0" layoutInCell="1" allowOverlap="1" wp14:anchorId="6B237743" wp14:editId="043D2FB8">
                <wp:simplePos x="0" y="0"/>
                <wp:positionH relativeFrom="column">
                  <wp:posOffset>207340</wp:posOffset>
                </wp:positionH>
                <wp:positionV relativeFrom="paragraph">
                  <wp:posOffset>1041984</wp:posOffset>
                </wp:positionV>
                <wp:extent cx="490119" cy="1155802"/>
                <wp:effectExtent l="0" t="0" r="24765" b="25400"/>
                <wp:wrapNone/>
                <wp:docPr id="59" name="角丸四角形 59"/>
                <wp:cNvGraphicFramePr/>
                <a:graphic xmlns:a="http://schemas.openxmlformats.org/drawingml/2006/main">
                  <a:graphicData uri="http://schemas.microsoft.com/office/word/2010/wordprocessingShape">
                    <wps:wsp>
                      <wps:cNvSpPr/>
                      <wps:spPr>
                        <a:xfrm>
                          <a:off x="0" y="0"/>
                          <a:ext cx="490119" cy="1155802"/>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D8E53C" id="角丸四角形 59" o:spid="_x0000_s1026" style="position:absolute;left:0;text-align:left;margin-left:16.35pt;margin-top:82.05pt;width:38.6pt;height: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" filled="f" strokecolor="red" strokeweight="1pt">
                <v:stroke joinstyle="miter"/>
              </v:roundrect>
            </w:pict>
          </mc:Fallback>
        </mc:AlternateContent>
      </w:r>
      <w:r w:rsidRPr="00DE04F8">
        <w:rPr>
          <w:rFonts w:hint="eastAsia"/>
          <w:noProof/>
          <w:sz w:val="20"/>
          <w:szCs w:val="20"/>
        </w:rPr>
        <mc:AlternateContent>
          <mc:Choice Requires="wps">
            <w:drawing>
              <wp:anchor distT="0" distB="0" distL="114300" distR="114300" simplePos="0" relativeHeight="251660288" behindDoc="0" locked="0" layoutInCell="1" allowOverlap="1" wp14:anchorId="7C866D14" wp14:editId="46E5766B">
                <wp:simplePos x="0" y="0"/>
                <wp:positionH relativeFrom="column">
                  <wp:posOffset>3713404</wp:posOffset>
                </wp:positionH>
                <wp:positionV relativeFrom="paragraph">
                  <wp:posOffset>159843</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AB5A6" id="右矢印 17" o:spid="_x0000_s1026" type="#_x0000_t13" style="position:absolute;left:0;text-align:left;margin-left:292.4pt;margin-top:12.6pt;width:21.9pt;height:12.65pt;rotation:10348507fd;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" adj="15347" fillcolor="#ffc000 [3207]" strokecolor="#7f5f00 [1607]" strokeweight="1pt"/>
            </w:pict>
          </mc:Fallback>
        </mc:AlternateContent>
      </w:r>
      <w:r w:rsidRPr="00DE04F8">
        <w:rPr>
          <w:rFonts w:hint="eastAsia"/>
          <w:noProof/>
          <w:sz w:val="20"/>
          <w:szCs w:val="20"/>
        </w:rPr>
        <mc:AlternateContent>
          <mc:Choice Requires="wps">
            <w:drawing>
              <wp:anchor distT="0" distB="0" distL="114300" distR="114300" simplePos="0" relativeHeight="251659264" behindDoc="0" locked="0" layoutInCell="1" allowOverlap="1" wp14:anchorId="5BECD499" wp14:editId="3020ED7E">
                <wp:simplePos x="0" y="0"/>
                <wp:positionH relativeFrom="column">
                  <wp:posOffset>3316300</wp:posOffset>
                </wp:positionH>
                <wp:positionV relativeFrom="paragraph">
                  <wp:posOffset>288519</wp:posOffset>
                </wp:positionV>
                <wp:extent cx="416967" cy="358444"/>
                <wp:effectExtent l="0" t="0" r="21590" b="22860"/>
                <wp:wrapNone/>
                <wp:docPr id="8" name="角丸四角形 8"/>
                <wp:cNvGraphicFramePr/>
                <a:graphic xmlns:a="http://schemas.openxmlformats.org/drawingml/2006/main">
                  <a:graphicData uri="http://schemas.microsoft.com/office/word/2010/wordprocessingShape">
                    <wps:wsp>
                      <wps:cNvSpPr/>
                      <wps:spPr>
                        <a:xfrm>
                          <a:off x="0" y="0"/>
                          <a:ext cx="416967" cy="35844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7EC8F" id="角丸四角形 8" o:spid="_x0000_s1026" style="position:absolute;left:0;text-align:left;margin-left:261.15pt;margin-top:22.7pt;width:32.8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" filled="f" strokecolor="red" strokeweight="1pt">
                <v:stroke joinstyle="miter"/>
              </v:roundrect>
            </w:pict>
          </mc:Fallback>
        </mc:AlternateContent>
      </w:r>
      <w:r w:rsidR="001E392D">
        <w:rPr>
          <w:noProof/>
          <w:sz w:val="20"/>
          <w:szCs w:val="20"/>
        </w:rPr>
        <w:drawing>
          <wp:inline distT="0" distB="0" distL="0" distR="0" wp14:anchorId="0F221DF6" wp14:editId="0F8D8079">
            <wp:extent cx="5220000" cy="33350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本当にちょっとしたプログラミングTipsログ分析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20000" cy="3335040"/>
                    </a:xfrm>
                    <a:prstGeom prst="rect">
                      <a:avLst/>
                    </a:prstGeom>
                  </pic:spPr>
                </pic:pic>
              </a:graphicData>
            </a:graphic>
          </wp:inline>
        </w:drawing>
      </w:r>
    </w:p>
    <w:p w14:paraId="54941749" w14:textId="05E7010A" w:rsidR="001E392D" w:rsidRDefault="001E392D" w:rsidP="001E392D">
      <w:pPr>
        <w:pStyle w:val="a9"/>
        <w:keepNext/>
        <w:widowControl/>
        <w:spacing w:beforeLines="50" w:before="180"/>
        <w:ind w:leftChars="67" w:left="141" w:firstLineChars="0" w:firstLine="0"/>
        <w:rPr>
          <w:sz w:val="20"/>
          <w:szCs w:val="20"/>
        </w:rPr>
      </w:pPr>
      <w:r w:rsidRPr="00543A3B">
        <w:rPr>
          <w:sz w:val="20"/>
          <w:szCs w:val="20"/>
        </w:rPr>
        <w:t>例：</w:t>
      </w:r>
      <w:r>
        <w:rPr>
          <w:rFonts w:hint="eastAsia"/>
          <w:sz w:val="20"/>
          <w:szCs w:val="20"/>
        </w:rPr>
        <w:t>Excel</w:t>
      </w:r>
      <w:r>
        <w:rPr>
          <w:rFonts w:hint="eastAsia"/>
          <w:sz w:val="20"/>
          <w:szCs w:val="20"/>
        </w:rPr>
        <w:t>にデータが展開できた状態</w:t>
      </w:r>
    </w:p>
    <w:p w14:paraId="504E1F97" w14:textId="12E9FB62" w:rsidR="001E392D" w:rsidRPr="00543A3B" w:rsidRDefault="001E392D" w:rsidP="001E392D">
      <w:pPr>
        <w:pStyle w:val="a9"/>
        <w:ind w:leftChars="67" w:left="141" w:firstLineChars="0" w:firstLine="0"/>
        <w:rPr>
          <w:sz w:val="20"/>
          <w:szCs w:val="20"/>
        </w:rPr>
      </w:pPr>
      <w:r>
        <w:rPr>
          <w:noProof/>
          <w:sz w:val="20"/>
          <w:szCs w:val="20"/>
        </w:rPr>
        <w:drawing>
          <wp:inline distT="0" distB="0" distL="0" distR="0" wp14:anchorId="355DA256" wp14:editId="11A16DB8">
            <wp:extent cx="3600000" cy="2186280"/>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当にちょっとしたプログラミングTipsログ分析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186280"/>
                    </a:xfrm>
                    <a:prstGeom prst="rect">
                      <a:avLst/>
                    </a:prstGeom>
                  </pic:spPr>
                </pic:pic>
              </a:graphicData>
            </a:graphic>
          </wp:inline>
        </w:drawing>
      </w:r>
    </w:p>
    <w:p w14:paraId="066C6F99" w14:textId="24601E5B" w:rsidR="00DE04F8" w:rsidRDefault="00DE04F8" w:rsidP="00DE04F8">
      <w:pPr>
        <w:pStyle w:val="a9"/>
        <w:keepNext/>
        <w:widowControl/>
        <w:spacing w:beforeLines="50" w:before="180"/>
        <w:ind w:leftChars="67" w:left="141" w:firstLineChars="0" w:firstLine="0"/>
        <w:rPr>
          <w:sz w:val="20"/>
          <w:szCs w:val="20"/>
        </w:rPr>
      </w:pPr>
      <w:r w:rsidRPr="00543A3B">
        <w:rPr>
          <w:sz w:val="20"/>
          <w:szCs w:val="20"/>
        </w:rPr>
        <w:lastRenderedPageBreak/>
        <w:t>例：</w:t>
      </w:r>
      <w:r>
        <w:rPr>
          <w:rFonts w:hint="eastAsia"/>
          <w:sz w:val="20"/>
          <w:szCs w:val="20"/>
        </w:rPr>
        <w:t>グラフ化</w:t>
      </w:r>
    </w:p>
    <w:p w14:paraId="11C43C11" w14:textId="2D924497" w:rsidR="005C4477" w:rsidRPr="00543A3B" w:rsidRDefault="005C4477" w:rsidP="005C4477">
      <w:pPr>
        <w:pStyle w:val="a9"/>
        <w:ind w:leftChars="67" w:left="141" w:firstLineChars="0" w:firstLine="0"/>
        <w:rPr>
          <w:sz w:val="20"/>
          <w:szCs w:val="20"/>
        </w:rPr>
      </w:pPr>
      <w:r>
        <w:rPr>
          <w:noProof/>
          <w:sz w:val="20"/>
          <w:szCs w:val="20"/>
        </w:rPr>
        <w:drawing>
          <wp:inline distT="0" distB="0" distL="0" distR="0" wp14:anchorId="5F5E30CA" wp14:editId="79D99A59">
            <wp:extent cx="5220000" cy="2279520"/>
            <wp:effectExtent l="0" t="0" r="0" b="6985"/>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本当にちょっとしたプログラミングTipsログ分析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20000" cy="2279520"/>
                    </a:xfrm>
                    <a:prstGeom prst="rect">
                      <a:avLst/>
                    </a:prstGeom>
                  </pic:spPr>
                </pic:pic>
              </a:graphicData>
            </a:graphic>
          </wp:inline>
        </w:drawing>
      </w:r>
    </w:p>
    <w:p w14:paraId="7CFFE6AB" w14:textId="5142A8EF" w:rsidR="006407C4" w:rsidRDefault="006407C4" w:rsidP="006407C4">
      <w:pPr>
        <w:pStyle w:val="1"/>
      </w:pPr>
      <w:bookmarkStart w:id="21" w:name="_Toc378843793"/>
      <w:r>
        <w:rPr>
          <w:rFonts w:hint="eastAsia"/>
        </w:rPr>
        <w:t>処理に関する</w:t>
      </w:r>
      <w:r>
        <w:rPr>
          <w:rFonts w:hint="eastAsia"/>
        </w:rPr>
        <w:t>Tips</w:t>
      </w:r>
      <w:bookmarkEnd w:id="21"/>
    </w:p>
    <w:p w14:paraId="00413525" w14:textId="5194AC4A" w:rsidR="006407C4" w:rsidRDefault="00CA7F13" w:rsidP="006407C4">
      <w:pPr>
        <w:pStyle w:val="2"/>
      </w:pPr>
      <w:bookmarkStart w:id="22" w:name="_Toc378843794"/>
      <w:r>
        <w:rPr>
          <w:rFonts w:hint="eastAsia"/>
        </w:rPr>
        <w:t>「時間」ベースの処理で汎用化</w:t>
      </w:r>
      <w:r w:rsidR="00003382">
        <w:rPr>
          <w:rFonts w:hint="eastAsia"/>
        </w:rPr>
        <w:t>（サンプル：フェード処理）</w:t>
      </w:r>
      <w:bookmarkEnd w:id="22"/>
    </w:p>
    <w:p w14:paraId="77A0ED24" w14:textId="24D2EB26" w:rsidR="00A64B22" w:rsidRDefault="00003382" w:rsidP="00CA7F13">
      <w:pPr>
        <w:pStyle w:val="a9"/>
        <w:ind w:firstLine="283"/>
      </w:pPr>
      <w:r>
        <w:rPr>
          <w:rFonts w:hint="eastAsia"/>
        </w:rPr>
        <w:t>「</w:t>
      </w:r>
      <w:r w:rsidR="00CA7F13">
        <w:t>フェード処理</w:t>
      </w:r>
      <w:r>
        <w:rPr>
          <w:rFonts w:hint="eastAsia"/>
        </w:rPr>
        <w:t>」</w:t>
      </w:r>
      <w:r w:rsidR="00CA7F13">
        <w:t>は</w:t>
      </w:r>
      <w:r w:rsidR="00212E1C">
        <w:t>、ゲームプログラミングにおいてとても</w:t>
      </w:r>
      <w:r w:rsidR="00CA7F13">
        <w:t>一般的な処理である。</w:t>
      </w:r>
      <w:r w:rsidR="0019487F">
        <w:t>画面暗転のフェードイン／アウト、</w:t>
      </w:r>
      <w:r w:rsidR="0019487F">
        <w:t>BGM</w:t>
      </w:r>
      <w:r w:rsidR="0019487F">
        <w:t>のフェードイン／アウトなど、</w:t>
      </w:r>
      <w:r w:rsidR="00212E1C">
        <w:t>頻繁に使用される。</w:t>
      </w:r>
    </w:p>
    <w:p w14:paraId="66366D20" w14:textId="4F06BB9F" w:rsidR="00212E1C" w:rsidRDefault="00003382" w:rsidP="00A64B22">
      <w:pPr>
        <w:pStyle w:val="a9"/>
        <w:spacing w:beforeLines="50" w:before="180"/>
        <w:ind w:firstLine="283"/>
      </w:pPr>
      <w:r>
        <w:t>この</w:t>
      </w:r>
      <w:r w:rsidR="00A64B22">
        <w:t>フェード処理を</w:t>
      </w:r>
      <w:r>
        <w:rPr>
          <w:rFonts w:hint="eastAsia"/>
        </w:rPr>
        <w:t>サンプル</w:t>
      </w:r>
      <w:r w:rsidR="00A64B22">
        <w:t>に</w:t>
      </w:r>
      <w:r>
        <w:rPr>
          <w:rFonts w:hint="eastAsia"/>
        </w:rPr>
        <w:t>して</w:t>
      </w:r>
      <w:r w:rsidR="00A64B22">
        <w:t>、「モーション」や「移動」などのアニメーション全般を含む、「時間変化のある処理」に対する考え方を提示する。</w:t>
      </w:r>
    </w:p>
    <w:p w14:paraId="7C089CBC" w14:textId="2907DD75" w:rsidR="00A64B22" w:rsidRPr="00F4657F" w:rsidRDefault="00A64B22" w:rsidP="00F4657F">
      <w:pPr>
        <w:pStyle w:val="a9"/>
        <w:spacing w:beforeLines="50" w:before="180"/>
        <w:ind w:firstLine="283"/>
        <w:rPr>
          <w:color w:val="FF0000"/>
        </w:rPr>
      </w:pPr>
      <w:r w:rsidRPr="00F4657F">
        <w:rPr>
          <w:color w:val="FF0000"/>
        </w:rPr>
        <w:t>こうした</w:t>
      </w:r>
      <w:r w:rsidRPr="00A64B22">
        <w:rPr>
          <w:color w:val="FF0000"/>
        </w:rPr>
        <w:t>「考え方」の統一は、開発プロジェクトを無難に進行するためにも、とても重要な</w:t>
      </w:r>
      <w:r w:rsidR="00F4657F">
        <w:rPr>
          <w:rFonts w:hint="eastAsia"/>
          <w:color w:val="FF0000"/>
        </w:rPr>
        <w:t>こと</w:t>
      </w:r>
      <w:r w:rsidRPr="00A64B22">
        <w:rPr>
          <w:color w:val="FF0000"/>
        </w:rPr>
        <w:t>である。</w:t>
      </w:r>
    </w:p>
    <w:p w14:paraId="72F57FD3" w14:textId="7509B75F" w:rsidR="00280506" w:rsidRDefault="00A64B22" w:rsidP="00280506">
      <w:pPr>
        <w:pStyle w:val="3"/>
      </w:pPr>
      <w:bookmarkStart w:id="23" w:name="_Toc378843795"/>
      <w:r>
        <w:t>フレームベースの処理</w:t>
      </w:r>
      <w:bookmarkEnd w:id="23"/>
    </w:p>
    <w:p w14:paraId="574E09E0" w14:textId="0B2796C5" w:rsidR="00CA7F13" w:rsidRDefault="00212E1C" w:rsidP="00280506">
      <w:pPr>
        <w:pStyle w:val="aa"/>
        <w:ind w:left="447" w:firstLine="283"/>
      </w:pPr>
      <w:r>
        <w:t>よくあるフェード処理は、「</w:t>
      </w:r>
      <w:r w:rsidRPr="00212E1C">
        <w:rPr>
          <w:rFonts w:ascii="ＭＳ ゴシック" w:hAnsi="ＭＳ ゴシック" w:hint="eastAsia"/>
          <w:color w:val="0070C0"/>
        </w:rPr>
        <w:t>Fadeout(30);</w:t>
      </w:r>
      <w:r>
        <w:rPr>
          <w:rFonts w:hint="eastAsia"/>
        </w:rPr>
        <w:t>」（</w:t>
      </w:r>
      <w:r>
        <w:rPr>
          <w:rFonts w:hint="eastAsia"/>
        </w:rPr>
        <w:t>30</w:t>
      </w:r>
      <w:r>
        <w:rPr>
          <w:rFonts w:hint="eastAsia"/>
        </w:rPr>
        <w:t>フレームでフェードアウト）、「</w:t>
      </w:r>
      <w:proofErr w:type="spellStart"/>
      <w:r w:rsidRPr="00212E1C">
        <w:rPr>
          <w:rFonts w:ascii="ＭＳ ゴシック" w:hAnsi="ＭＳ ゴシック" w:hint="eastAsia"/>
          <w:color w:val="0070C0"/>
        </w:rPr>
        <w:t>Fade</w:t>
      </w:r>
      <w:r w:rsidRPr="00212E1C">
        <w:rPr>
          <w:rFonts w:ascii="ＭＳ ゴシック" w:hAnsi="ＭＳ ゴシック"/>
          <w:color w:val="0070C0"/>
        </w:rPr>
        <w:t>in</w:t>
      </w:r>
      <w:proofErr w:type="spellEnd"/>
      <w:r w:rsidRPr="00212E1C">
        <w:rPr>
          <w:rFonts w:ascii="ＭＳ ゴシック" w:hAnsi="ＭＳ ゴシック" w:hint="eastAsia"/>
          <w:color w:val="0070C0"/>
        </w:rPr>
        <w:t>(15)</w:t>
      </w:r>
      <w:r>
        <w:rPr>
          <w:rFonts w:hint="eastAsia"/>
        </w:rPr>
        <w:t>」（</w:t>
      </w:r>
      <w:r>
        <w:rPr>
          <w:rFonts w:hint="eastAsia"/>
        </w:rPr>
        <w:t>15</w:t>
      </w:r>
      <w:r>
        <w:rPr>
          <w:rFonts w:hint="eastAsia"/>
        </w:rPr>
        <w:t>フレームでフェードイン）といった</w:t>
      </w:r>
      <w:r w:rsidR="00F4657F">
        <w:rPr>
          <w:rFonts w:hint="eastAsia"/>
        </w:rPr>
        <w:t>「</w:t>
      </w:r>
      <w:r>
        <w:rPr>
          <w:rFonts w:hint="eastAsia"/>
        </w:rPr>
        <w:t>フレームベース</w:t>
      </w:r>
      <w:r w:rsidR="00F4657F">
        <w:rPr>
          <w:rFonts w:hint="eastAsia"/>
        </w:rPr>
        <w:t>」</w:t>
      </w:r>
      <w:r>
        <w:rPr>
          <w:rFonts w:hint="eastAsia"/>
        </w:rPr>
        <w:t>の書き方である。更にサウンド系の処理では「</w:t>
      </w:r>
      <w:proofErr w:type="spellStart"/>
      <w:r w:rsidRPr="00212E1C">
        <w:rPr>
          <w:rFonts w:ascii="ＭＳ ゴシック" w:hAnsi="ＭＳ ゴシック" w:hint="eastAsia"/>
          <w:color w:val="0070C0"/>
        </w:rPr>
        <w:t>BGMFade</w:t>
      </w:r>
      <w:proofErr w:type="spellEnd"/>
      <w:r w:rsidRPr="00212E1C">
        <w:rPr>
          <w:rFonts w:ascii="ＭＳ ゴシック" w:hAnsi="ＭＳ ゴシック" w:hint="eastAsia"/>
          <w:color w:val="0070C0"/>
        </w:rPr>
        <w:t>(</w:t>
      </w:r>
      <w:r w:rsidRPr="00212E1C">
        <w:rPr>
          <w:rFonts w:ascii="ＭＳ ゴシック" w:hAnsi="ＭＳ ゴシック"/>
          <w:color w:val="0070C0"/>
        </w:rPr>
        <w:t>15, 1.0, 0.5);</w:t>
      </w:r>
      <w:r>
        <w:t>」（</w:t>
      </w:r>
      <w:r>
        <w:rPr>
          <w:rFonts w:hint="eastAsia"/>
        </w:rPr>
        <w:t>15</w:t>
      </w:r>
      <w:r>
        <w:rPr>
          <w:rFonts w:hint="eastAsia"/>
        </w:rPr>
        <w:t>フレームで</w:t>
      </w:r>
      <w:r>
        <w:rPr>
          <w:rFonts w:hint="eastAsia"/>
        </w:rPr>
        <w:t>BGM</w:t>
      </w:r>
      <w:r>
        <w:rPr>
          <w:rFonts w:hint="eastAsia"/>
        </w:rPr>
        <w:t>の音量を最大から半分に</w:t>
      </w:r>
      <w:r>
        <w:t>）といった</w:t>
      </w:r>
      <w:r w:rsidR="00F4657F">
        <w:t>、完全にフェードイン／アウトする以外の</w:t>
      </w:r>
      <w:r>
        <w:t>指定のしかた</w:t>
      </w:r>
      <w:r w:rsidR="00F4657F">
        <w:t>も</w:t>
      </w:r>
      <w:r>
        <w:t>する。</w:t>
      </w:r>
    </w:p>
    <w:p w14:paraId="29FE2CE9" w14:textId="7FCCEAE7" w:rsidR="00212E1C" w:rsidRDefault="00212E1C" w:rsidP="00A64B22">
      <w:pPr>
        <w:pStyle w:val="aa"/>
        <w:spacing w:beforeLines="50" w:before="180"/>
        <w:ind w:left="447" w:firstLine="283"/>
      </w:pPr>
      <w:r>
        <w:t>「フレームベース」はプログラマーにとって計算が直感的で楽である。しかし、開発プロジェクトによって「フレーム」の扱いはまちまちで、スクリプトやデータを作成する側からしたら、「フレームベース」は開発プロジェクトの「ローカルルール」として扱いにくいものとなる。</w:t>
      </w:r>
    </w:p>
    <w:p w14:paraId="587BED6D" w14:textId="5A76DFC6" w:rsidR="00D376F5" w:rsidRDefault="00D376F5" w:rsidP="00A64B22">
      <w:pPr>
        <w:pStyle w:val="aa"/>
        <w:spacing w:beforeLines="50" w:before="180"/>
        <w:ind w:left="447" w:firstLine="283"/>
      </w:pPr>
      <w:r>
        <w:lastRenderedPageBreak/>
        <w:t>このことは、「フェード」に限らず、「移動」や「モーション」なども含む「アニメーション全般」に言えることである。</w:t>
      </w:r>
    </w:p>
    <w:p w14:paraId="1FCE9304" w14:textId="3CB65F06" w:rsidR="00A64B22" w:rsidRDefault="00A64B22" w:rsidP="00A64B22">
      <w:pPr>
        <w:pStyle w:val="3"/>
      </w:pPr>
      <w:bookmarkStart w:id="24" w:name="_Toc378843796"/>
      <w:r>
        <w:t>時間（秒）ベースの処理</w:t>
      </w:r>
      <w:bookmarkEnd w:id="24"/>
    </w:p>
    <w:p w14:paraId="7BE17487" w14:textId="0FE9A2C2" w:rsidR="00D376F5" w:rsidRDefault="00D376F5" w:rsidP="00280506">
      <w:pPr>
        <w:pStyle w:val="aa"/>
        <w:ind w:left="447" w:firstLine="283"/>
      </w:pPr>
      <w:r>
        <w:t>本節では、処理を分かり易く解説するために「フェード」を取り上げているが、</w:t>
      </w:r>
      <w:r w:rsidRPr="00D376F5">
        <w:rPr>
          <w:color w:val="FF0000"/>
        </w:rPr>
        <w:t>「時間を指定する要素全般に対して、</w:t>
      </w:r>
      <w:r>
        <w:rPr>
          <w:color w:val="FF0000"/>
        </w:rPr>
        <w:t>『</w:t>
      </w:r>
      <w:r w:rsidRPr="00D376F5">
        <w:rPr>
          <w:color w:val="FF0000"/>
        </w:rPr>
        <w:t>フレーム</w:t>
      </w:r>
      <w:r>
        <w:rPr>
          <w:color w:val="FF0000"/>
        </w:rPr>
        <w:t>』</w:t>
      </w:r>
      <w:r w:rsidRPr="00D376F5">
        <w:rPr>
          <w:color w:val="FF0000"/>
        </w:rPr>
        <w:t>ではなく</w:t>
      </w:r>
      <w:r>
        <w:rPr>
          <w:color w:val="FF0000"/>
        </w:rPr>
        <w:t>『</w:t>
      </w:r>
      <w:r w:rsidRPr="00D376F5">
        <w:rPr>
          <w:color w:val="FF0000"/>
        </w:rPr>
        <w:t>秒</w:t>
      </w:r>
      <w:r>
        <w:rPr>
          <w:color w:val="FF0000"/>
        </w:rPr>
        <w:t>』</w:t>
      </w:r>
      <w:r w:rsidRPr="00D376F5">
        <w:rPr>
          <w:color w:val="FF0000"/>
        </w:rPr>
        <w:t>で指定する</w:t>
      </w:r>
      <w:r>
        <w:rPr>
          <w:color w:val="FF0000"/>
        </w:rPr>
        <w:t>ことを規定する</w:t>
      </w:r>
      <w:r w:rsidRPr="00D376F5">
        <w:rPr>
          <w:color w:val="FF0000"/>
        </w:rPr>
        <w:t>」</w:t>
      </w:r>
      <w:r>
        <w:t>ということを提唱する。</w:t>
      </w:r>
    </w:p>
    <w:p w14:paraId="5767AE5B" w14:textId="2875C610" w:rsidR="00A64B22" w:rsidRDefault="00A64B22" w:rsidP="00A64B22">
      <w:pPr>
        <w:pStyle w:val="aa"/>
        <w:spacing w:beforeLines="50" w:before="180"/>
        <w:ind w:left="447" w:firstLine="283"/>
      </w:pPr>
      <w:r>
        <w:t>このような取り決めをプログラマー全員はもとより、制作スタッフ全員が周知することにより、開発が少しでもスムーズになる。</w:t>
      </w:r>
    </w:p>
    <w:p w14:paraId="0D54CD35" w14:textId="77777777" w:rsidR="00A64B22" w:rsidRDefault="00D376F5" w:rsidP="00A64B22">
      <w:pPr>
        <w:pStyle w:val="aa"/>
        <w:spacing w:beforeLines="50" w:before="180"/>
        <w:ind w:leftChars="203" w:left="1274" w:hangingChars="404" w:hanging="848"/>
      </w:pPr>
      <w:r>
        <w:t>【補足】</w:t>
      </w:r>
      <w:r>
        <w:tab/>
      </w:r>
      <w:r w:rsidR="00A64B22">
        <w:t>前述</w:t>
      </w:r>
      <w:r>
        <w:t>の「フレームの扱いが開発プロジェクトでまちまち」と説明した件について補足する。</w:t>
      </w:r>
    </w:p>
    <w:p w14:paraId="0992F937" w14:textId="77777777" w:rsidR="00A64B22" w:rsidRDefault="00A64B22" w:rsidP="00A64B22">
      <w:pPr>
        <w:pStyle w:val="aa"/>
        <w:ind w:leftChars="203" w:left="1274" w:hangingChars="404" w:hanging="848"/>
      </w:pPr>
      <w:r>
        <w:tab/>
      </w:r>
      <w:r w:rsidR="00D376F5">
        <w:t>これは当然ゲームのフレームレートが</w:t>
      </w:r>
      <w:r w:rsidR="00D376F5">
        <w:rPr>
          <w:rFonts w:hint="eastAsia"/>
        </w:rPr>
        <w:t>30fps</w:t>
      </w:r>
      <w:r w:rsidR="00D376F5">
        <w:rPr>
          <w:rFonts w:hint="eastAsia"/>
        </w:rPr>
        <w:t>か</w:t>
      </w:r>
      <w:r w:rsidR="00D376F5">
        <w:rPr>
          <w:rFonts w:hint="eastAsia"/>
        </w:rPr>
        <w:t>60fps</w:t>
      </w:r>
      <w:r w:rsidR="00D376F5">
        <w:rPr>
          <w:rFonts w:hint="eastAsia"/>
        </w:rPr>
        <w:t>かに起因する</w:t>
      </w:r>
      <w:r>
        <w:rPr>
          <w:rFonts w:hint="eastAsia"/>
        </w:rPr>
        <w:t>話である。</w:t>
      </w:r>
    </w:p>
    <w:p w14:paraId="79858D8B" w14:textId="77777777" w:rsidR="00A64B22" w:rsidRDefault="00A64B22" w:rsidP="00A64B22">
      <w:pPr>
        <w:pStyle w:val="aa"/>
        <w:ind w:leftChars="203" w:left="1274" w:hangingChars="404" w:hanging="848"/>
      </w:pPr>
      <w:r>
        <w:tab/>
      </w:r>
      <w:r w:rsidR="00D376F5">
        <w:rPr>
          <w:rFonts w:hint="eastAsia"/>
        </w:rPr>
        <w:t>また、ゲームによっては、状況に応じて</w:t>
      </w:r>
      <w:r w:rsidR="00D376F5">
        <w:rPr>
          <w:rFonts w:hint="eastAsia"/>
        </w:rPr>
        <w:t xml:space="preserve"> 30fps </w:t>
      </w:r>
      <w:r w:rsidR="00D376F5">
        <w:rPr>
          <w:rFonts w:hint="eastAsia"/>
        </w:rPr>
        <w:t>と</w:t>
      </w:r>
      <w:r w:rsidR="00D376F5">
        <w:rPr>
          <w:rFonts w:hint="eastAsia"/>
        </w:rPr>
        <w:t xml:space="preserve"> 60fps</w:t>
      </w:r>
      <w:r w:rsidR="00D376F5">
        <w:rPr>
          <w:rFonts w:hint="eastAsia"/>
        </w:rPr>
        <w:t>を切り替えるものもある。この場合、</w:t>
      </w:r>
      <w:r w:rsidR="00D376F5">
        <w:rPr>
          <w:rFonts w:hint="eastAsia"/>
        </w:rPr>
        <w:t xml:space="preserve">60fps </w:t>
      </w:r>
      <w:r w:rsidR="00D376F5">
        <w:rPr>
          <w:rFonts w:hint="eastAsia"/>
        </w:rPr>
        <w:t>稼働時は</w:t>
      </w:r>
      <w:r w:rsidR="00D376F5">
        <w:rPr>
          <w:rFonts w:hint="eastAsia"/>
        </w:rPr>
        <w:t>1</w:t>
      </w:r>
      <w:r w:rsidR="00D376F5">
        <w:rPr>
          <w:rFonts w:hint="eastAsia"/>
        </w:rPr>
        <w:t>フレームのカウントを</w:t>
      </w:r>
      <w:r w:rsidR="00D376F5">
        <w:rPr>
          <w:rFonts w:hint="eastAsia"/>
        </w:rPr>
        <w:t xml:space="preserve"> 0.5fps </w:t>
      </w:r>
      <w:r w:rsidR="00D376F5">
        <w:rPr>
          <w:rFonts w:hint="eastAsia"/>
        </w:rPr>
        <w:t>として</w:t>
      </w:r>
      <w:r w:rsidR="00D376F5">
        <w:rPr>
          <w:rFonts w:hint="eastAsia"/>
        </w:rPr>
        <w:t xml:space="preserve"> 30fps </w:t>
      </w:r>
      <w:r w:rsidR="00D376F5">
        <w:rPr>
          <w:rFonts w:hint="eastAsia"/>
        </w:rPr>
        <w:t>基準に合わせるなどして混乱を回避することになる。</w:t>
      </w:r>
    </w:p>
    <w:p w14:paraId="058F265A" w14:textId="57F37916" w:rsidR="00D376F5" w:rsidRDefault="00A64B22" w:rsidP="00A64B22">
      <w:pPr>
        <w:pStyle w:val="aa"/>
        <w:ind w:leftChars="203" w:left="1274" w:hangingChars="404" w:hanging="848"/>
      </w:pPr>
      <w:r>
        <w:tab/>
      </w:r>
      <w:r w:rsidR="00D376F5">
        <w:rPr>
          <w:rFonts w:hint="eastAsia"/>
        </w:rPr>
        <w:t>いずれにせよ、内部処理はともかく、少なくとも外部から与えられる時間の指定</w:t>
      </w:r>
      <w:r>
        <w:rPr>
          <w:rFonts w:hint="eastAsia"/>
        </w:rPr>
        <w:t>方法を</w:t>
      </w:r>
      <w:r w:rsidR="00D376F5">
        <w:rPr>
          <w:rFonts w:hint="eastAsia"/>
        </w:rPr>
        <w:t>「秒」に統一すると、統一的で</w:t>
      </w:r>
      <w:r>
        <w:rPr>
          <w:rFonts w:hint="eastAsia"/>
        </w:rPr>
        <w:t>、</w:t>
      </w:r>
      <w:r w:rsidR="00D376F5">
        <w:rPr>
          <w:rFonts w:hint="eastAsia"/>
        </w:rPr>
        <w:t>スクリプトやデータを作成する上での混乱がない。</w:t>
      </w:r>
    </w:p>
    <w:p w14:paraId="4A361A00" w14:textId="1EF783EE" w:rsidR="00E6251F" w:rsidRDefault="00003382" w:rsidP="00E6251F">
      <w:pPr>
        <w:pStyle w:val="3"/>
      </w:pPr>
      <w:bookmarkStart w:id="25" w:name="_Toc378843797"/>
      <w:r>
        <w:rPr>
          <w:rFonts w:hint="eastAsia"/>
        </w:rPr>
        <w:t>サンプル：</w:t>
      </w:r>
      <w:r w:rsidR="00E6251F">
        <w:t>フェード処理</w:t>
      </w:r>
      <w:bookmarkEnd w:id="25"/>
    </w:p>
    <w:p w14:paraId="47AF355E" w14:textId="7E71A910" w:rsidR="00E6251F" w:rsidRDefault="00E6251F" w:rsidP="00E6251F">
      <w:pPr>
        <w:pStyle w:val="aa"/>
        <w:ind w:left="447" w:firstLine="283"/>
      </w:pPr>
      <w:r>
        <w:rPr>
          <w:rFonts w:hint="eastAsia"/>
        </w:rPr>
        <w:t>フェード処理の処理要件としては、「フェードの途中状態からの変更」を考慮し、「変化の割合が常に一定となる」ように処理を組むべきである。特にサウンド系の処理で</w:t>
      </w:r>
      <w:r w:rsidR="00F4657F">
        <w:rPr>
          <w:rFonts w:hint="eastAsia"/>
        </w:rPr>
        <w:t>は</w:t>
      </w:r>
      <w:r>
        <w:rPr>
          <w:rFonts w:hint="eastAsia"/>
        </w:rPr>
        <w:t>意識した方が良い。</w:t>
      </w:r>
    </w:p>
    <w:p w14:paraId="3CB876D5" w14:textId="0F5F35F1" w:rsidR="00E6251F" w:rsidRDefault="00027015" w:rsidP="00027015">
      <w:pPr>
        <w:pStyle w:val="aa"/>
        <w:keepNext/>
        <w:widowControl/>
        <w:spacing w:afterLines="50" w:after="180"/>
        <w:ind w:left="447" w:firstLine="283"/>
      </w:pPr>
      <w:r>
        <w:t>以下、</w:t>
      </w:r>
      <w:r w:rsidR="00E6251F">
        <w:t>具体例を示す。</w:t>
      </w:r>
    </w:p>
    <w:p w14:paraId="712CE623" w14:textId="460EB39C" w:rsidR="00E6251F" w:rsidRDefault="00E6251F" w:rsidP="00027015">
      <w:pPr>
        <w:pStyle w:val="aa"/>
        <w:ind w:leftChars="192" w:left="1274" w:hangingChars="415" w:hanging="871"/>
      </w:pPr>
      <w:r>
        <w:t>処理</w:t>
      </w:r>
      <w:r w:rsidR="00027015">
        <w:rPr>
          <w:rFonts w:hint="eastAsia"/>
        </w:rPr>
        <w:t>①</w:t>
      </w:r>
      <w:r>
        <w:t>：</w:t>
      </w:r>
      <w:r w:rsidR="00027015">
        <w:tab/>
      </w:r>
      <w:r w:rsidR="00027015">
        <w:t>主人公キャラが</w:t>
      </w:r>
      <w:r w:rsidR="00027015">
        <w:rPr>
          <w:rFonts w:hint="eastAsia"/>
        </w:rPr>
        <w:t>屋内に移動。この時、</w:t>
      </w:r>
      <w:r w:rsidR="00027015">
        <w:t>「</w:t>
      </w:r>
      <w:proofErr w:type="spellStart"/>
      <w:r w:rsidRPr="00027015">
        <w:rPr>
          <w:rFonts w:ascii="ＭＳ ゴシック" w:hAnsi="ＭＳ ゴシック" w:hint="eastAsia"/>
          <w:color w:val="0070C0"/>
        </w:rPr>
        <w:t>FadeBGM</w:t>
      </w:r>
      <w:proofErr w:type="spellEnd"/>
      <w:r w:rsidRPr="00027015">
        <w:rPr>
          <w:rFonts w:ascii="ＭＳ ゴシック" w:hAnsi="ＭＳ ゴシック" w:hint="eastAsia"/>
          <w:color w:val="0070C0"/>
        </w:rPr>
        <w:t>(</w:t>
      </w:r>
      <w:r w:rsidR="00027015">
        <w:rPr>
          <w:rFonts w:ascii="ＭＳ ゴシック" w:hAnsi="ＭＳ ゴシック"/>
          <w:color w:val="0070C0"/>
        </w:rPr>
        <w:t>1</w:t>
      </w:r>
      <w:r w:rsidR="00027015" w:rsidRPr="00027015">
        <w:rPr>
          <w:rFonts w:ascii="ＭＳ ゴシック" w:hAnsi="ＭＳ ゴシック"/>
          <w:color w:val="0070C0"/>
        </w:rPr>
        <w:t>.</w:t>
      </w:r>
      <w:r w:rsidR="00027015">
        <w:rPr>
          <w:rFonts w:ascii="ＭＳ ゴシック" w:hAnsi="ＭＳ ゴシック"/>
          <w:color w:val="0070C0"/>
        </w:rPr>
        <w:t>0</w:t>
      </w:r>
      <w:r w:rsidR="00027015" w:rsidRPr="00027015">
        <w:rPr>
          <w:rFonts w:ascii="ＭＳ ゴシック" w:hAnsi="ＭＳ ゴシック"/>
          <w:color w:val="0070C0"/>
        </w:rPr>
        <w:t>, 1.0, 0.5);</w:t>
      </w:r>
      <w:r w:rsidR="00027015">
        <w:t>」が指定され、</w:t>
      </w:r>
      <w:r w:rsidR="00027015" w:rsidRPr="00027015">
        <w:t>BGM</w:t>
      </w:r>
      <w:r w:rsidR="00027015" w:rsidRPr="00027015">
        <w:t>の音量を</w:t>
      </w:r>
      <w:r w:rsidR="00027015">
        <w:rPr>
          <w:rFonts w:hint="eastAsia"/>
        </w:rPr>
        <w:t>1.</w:t>
      </w:r>
      <w:r w:rsidR="00027015">
        <w:t>0</w:t>
      </w:r>
      <w:r w:rsidR="00027015">
        <w:rPr>
          <w:rFonts w:hint="eastAsia"/>
        </w:rPr>
        <w:t>秒かけて最大（</w:t>
      </w:r>
      <w:r w:rsidR="00027015">
        <w:rPr>
          <w:rFonts w:hint="eastAsia"/>
        </w:rPr>
        <w:t>1.0</w:t>
      </w:r>
      <w:r w:rsidR="00027015">
        <w:rPr>
          <w:rFonts w:hint="eastAsia"/>
        </w:rPr>
        <w:t>）から半分（</w:t>
      </w:r>
      <w:r w:rsidR="00027015">
        <w:rPr>
          <w:rFonts w:hint="eastAsia"/>
        </w:rPr>
        <w:t>0.5</w:t>
      </w:r>
      <w:r w:rsidR="00027015">
        <w:rPr>
          <w:rFonts w:hint="eastAsia"/>
        </w:rPr>
        <w:t>）までフェードする。</w:t>
      </w:r>
    </w:p>
    <w:p w14:paraId="74700C10" w14:textId="6D4FF4B9" w:rsidR="00027015" w:rsidRDefault="00027015" w:rsidP="00F4657F">
      <w:pPr>
        <w:pStyle w:val="aa"/>
        <w:spacing w:beforeLines="50" w:before="180"/>
        <w:ind w:leftChars="192" w:left="1274" w:hangingChars="415" w:hanging="871"/>
      </w:pPr>
      <w:r>
        <w:t>処理</w:t>
      </w:r>
      <w:r>
        <w:rPr>
          <w:rFonts w:hint="eastAsia"/>
        </w:rPr>
        <w:t>②</w:t>
      </w:r>
      <w:r>
        <w:t>：</w:t>
      </w:r>
      <w:r>
        <w:tab/>
      </w:r>
      <w:r>
        <w:t>主人公キャラはわずか</w:t>
      </w:r>
      <w:r>
        <w:rPr>
          <w:rFonts w:hint="eastAsia"/>
        </w:rPr>
        <w:t>0.5</w:t>
      </w:r>
      <w:r>
        <w:rPr>
          <w:rFonts w:hint="eastAsia"/>
        </w:rPr>
        <w:t>秒で</w:t>
      </w:r>
      <w:r>
        <w:t>すぐに屋外に移動。音量が</w:t>
      </w:r>
      <w:r>
        <w:rPr>
          <w:rFonts w:hint="eastAsia"/>
        </w:rPr>
        <w:t xml:space="preserve"> 0.7</w:t>
      </w:r>
      <w:r>
        <w:t>5</w:t>
      </w:r>
      <w:r>
        <w:rPr>
          <w:rFonts w:hint="eastAsia"/>
        </w:rPr>
        <w:t xml:space="preserve"> </w:t>
      </w:r>
      <w:r>
        <w:rPr>
          <w:rFonts w:hint="eastAsia"/>
        </w:rPr>
        <w:t>までフェードしている段階だった。この時、</w:t>
      </w:r>
      <w:r>
        <w:t>「</w:t>
      </w:r>
      <w:proofErr w:type="spellStart"/>
      <w:r w:rsidRPr="00027015">
        <w:rPr>
          <w:rFonts w:ascii="ＭＳ ゴシック" w:hAnsi="ＭＳ ゴシック" w:hint="eastAsia"/>
          <w:color w:val="0070C0"/>
        </w:rPr>
        <w:t>FadeBGM</w:t>
      </w:r>
      <w:proofErr w:type="spellEnd"/>
      <w:r w:rsidRPr="00027015">
        <w:rPr>
          <w:rFonts w:ascii="ＭＳ ゴシック" w:hAnsi="ＭＳ ゴシック" w:hint="eastAsia"/>
          <w:color w:val="0070C0"/>
        </w:rPr>
        <w:t>(</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 xml:space="preserve">, </w:t>
      </w:r>
      <w:r>
        <w:rPr>
          <w:rFonts w:ascii="ＭＳ ゴシック" w:hAnsi="ＭＳ ゴシック"/>
          <w:color w:val="0070C0"/>
        </w:rPr>
        <w:t>0</w:t>
      </w:r>
      <w:r w:rsidRPr="00027015">
        <w:rPr>
          <w:rFonts w:ascii="ＭＳ ゴシック" w:hAnsi="ＭＳ ゴシック"/>
          <w:color w:val="0070C0"/>
        </w:rPr>
        <w:t>.</w:t>
      </w:r>
      <w:r>
        <w:rPr>
          <w:rFonts w:ascii="ＭＳ ゴシック" w:hAnsi="ＭＳ ゴシック"/>
          <w:color w:val="0070C0"/>
        </w:rPr>
        <w:t>5</w:t>
      </w:r>
      <w:r w:rsidRPr="00027015">
        <w:rPr>
          <w:rFonts w:ascii="ＭＳ ゴシック" w:hAnsi="ＭＳ ゴシック"/>
          <w:color w:val="0070C0"/>
        </w:rPr>
        <w:t xml:space="preserve">, </w:t>
      </w:r>
      <w:r>
        <w:rPr>
          <w:rFonts w:ascii="ＭＳ ゴシック" w:hAnsi="ＭＳ ゴシック"/>
          <w:color w:val="0070C0"/>
        </w:rPr>
        <w:t>1</w:t>
      </w:r>
      <w:r w:rsidRPr="00027015">
        <w:rPr>
          <w:rFonts w:ascii="ＭＳ ゴシック" w:hAnsi="ＭＳ ゴシック"/>
          <w:color w:val="0070C0"/>
        </w:rPr>
        <w:t>.</w:t>
      </w:r>
      <w:r>
        <w:rPr>
          <w:rFonts w:ascii="ＭＳ ゴシック" w:hAnsi="ＭＳ ゴシック"/>
          <w:color w:val="0070C0"/>
        </w:rPr>
        <w:t>0</w:t>
      </w:r>
      <w:r w:rsidRPr="00027015">
        <w:rPr>
          <w:rFonts w:ascii="ＭＳ ゴシック" w:hAnsi="ＭＳ ゴシック"/>
          <w:color w:val="0070C0"/>
        </w:rPr>
        <w:t>);</w:t>
      </w:r>
      <w:r>
        <w:t>」の指定により、</w:t>
      </w:r>
      <w:r w:rsidRPr="00027015">
        <w:t>BGM</w:t>
      </w:r>
      <w:r w:rsidRPr="00027015">
        <w:t>の音量を</w:t>
      </w:r>
      <w:r>
        <w:rPr>
          <w:rFonts w:hint="eastAsia"/>
        </w:rPr>
        <w:t>1.</w:t>
      </w:r>
      <w:r>
        <w:t>0</w:t>
      </w:r>
      <w:r>
        <w:rPr>
          <w:rFonts w:hint="eastAsia"/>
        </w:rPr>
        <w:t>秒かけて半分（</w:t>
      </w:r>
      <w:r>
        <w:rPr>
          <w:rFonts w:hint="eastAsia"/>
        </w:rPr>
        <w:t>0.5</w:t>
      </w:r>
      <w:r>
        <w:rPr>
          <w:rFonts w:hint="eastAsia"/>
        </w:rPr>
        <w:t>）から最大（</w:t>
      </w:r>
      <w:r>
        <w:rPr>
          <w:rFonts w:hint="eastAsia"/>
        </w:rPr>
        <w:t>1.0</w:t>
      </w:r>
      <w:r>
        <w:rPr>
          <w:rFonts w:hint="eastAsia"/>
        </w:rPr>
        <w:t>）までフェード。</w:t>
      </w:r>
    </w:p>
    <w:p w14:paraId="1E56E4AE" w14:textId="0D15A1F4" w:rsidR="00027015" w:rsidRDefault="00027015" w:rsidP="00027015">
      <w:pPr>
        <w:pStyle w:val="aa"/>
        <w:spacing w:beforeLines="50" w:before="180"/>
        <w:ind w:leftChars="192" w:left="1274" w:hangingChars="415" w:hanging="871"/>
      </w:pPr>
      <w:r>
        <w:tab/>
      </w:r>
      <w:r w:rsidRPr="00027015">
        <w:rPr>
          <w:rFonts w:hint="eastAsia"/>
          <w:color w:val="FF0000"/>
        </w:rPr>
        <w:t>この</w:t>
      </w:r>
      <w:r w:rsidR="00F4657F">
        <w:rPr>
          <w:rFonts w:hint="eastAsia"/>
          <w:color w:val="FF0000"/>
        </w:rPr>
        <w:t>フェードが指定された時点で</w:t>
      </w:r>
      <w:r w:rsidRPr="00027015">
        <w:rPr>
          <w:rFonts w:hint="eastAsia"/>
          <w:color w:val="FF0000"/>
        </w:rPr>
        <w:t>、実際の音量は</w:t>
      </w:r>
      <w:r w:rsidRPr="00027015">
        <w:rPr>
          <w:rFonts w:hint="eastAsia"/>
          <w:color w:val="FF0000"/>
        </w:rPr>
        <w:t xml:space="preserve"> 0.</w:t>
      </w:r>
      <w:r w:rsidRPr="00027015">
        <w:rPr>
          <w:color w:val="FF0000"/>
        </w:rPr>
        <w:t xml:space="preserve">75 </w:t>
      </w:r>
      <w:r w:rsidRPr="00027015">
        <w:rPr>
          <w:color w:val="FF0000"/>
        </w:rPr>
        <w:t>であるため、</w:t>
      </w:r>
      <w:r w:rsidR="00F4657F">
        <w:rPr>
          <w:color w:val="FF0000"/>
        </w:rPr>
        <w:t>指定の「変化量」に基づき、</w:t>
      </w:r>
      <w:r w:rsidRPr="00027015">
        <w:rPr>
          <w:rFonts w:hint="eastAsia"/>
          <w:color w:val="FF0000"/>
        </w:rPr>
        <w:t>0.5</w:t>
      </w:r>
      <w:r w:rsidRPr="00027015">
        <w:rPr>
          <w:rFonts w:hint="eastAsia"/>
          <w:color w:val="FF0000"/>
        </w:rPr>
        <w:t>秒で最大</w:t>
      </w:r>
      <w:r w:rsidR="00F4657F">
        <w:rPr>
          <w:rFonts w:hint="eastAsia"/>
          <w:color w:val="FF0000"/>
        </w:rPr>
        <w:t>音量</w:t>
      </w:r>
      <w:r w:rsidRPr="00027015">
        <w:rPr>
          <w:rFonts w:hint="eastAsia"/>
          <w:color w:val="FF0000"/>
        </w:rPr>
        <w:t>にフェードする。</w:t>
      </w:r>
    </w:p>
    <w:p w14:paraId="6EB10CE0" w14:textId="14965105" w:rsidR="00027015" w:rsidRDefault="00027015" w:rsidP="00027015">
      <w:pPr>
        <w:pStyle w:val="aa"/>
        <w:keepNext/>
        <w:widowControl/>
        <w:spacing w:beforeLines="50" w:before="180"/>
        <w:ind w:leftChars="192" w:left="1274" w:hangingChars="415" w:hanging="871"/>
      </w:pPr>
      <w:r>
        <w:lastRenderedPageBreak/>
        <w:tab/>
      </w:r>
      <w:r w:rsidRPr="00027015">
        <w:rPr>
          <w:color w:val="FF0000"/>
        </w:rPr>
        <w:t>【注】</w:t>
      </w:r>
      <w:r>
        <w:t>この時にやっては行けない処理：</w:t>
      </w:r>
    </w:p>
    <w:p w14:paraId="65AEED67" w14:textId="576C9F0D" w:rsidR="00027015" w:rsidRDefault="00027015" w:rsidP="00027015">
      <w:pPr>
        <w:pStyle w:val="aa"/>
        <w:ind w:leftChars="742" w:left="1841" w:hangingChars="135" w:hanging="283"/>
      </w:pPr>
      <w:r>
        <w:t>・フェード開始時に、</w:t>
      </w:r>
      <w:r>
        <w:rPr>
          <w:rFonts w:hint="eastAsia"/>
        </w:rPr>
        <w:t>強制的に開始値（</w:t>
      </w:r>
      <w:r>
        <w:rPr>
          <w:rFonts w:hint="eastAsia"/>
        </w:rPr>
        <w:t>0.5</w:t>
      </w:r>
      <w:r>
        <w:rPr>
          <w:rFonts w:hint="eastAsia"/>
        </w:rPr>
        <w:t>）にしてしまうこと。</w:t>
      </w:r>
    </w:p>
    <w:p w14:paraId="40D4D002" w14:textId="76547E58" w:rsidR="00027015" w:rsidRPr="00027015" w:rsidRDefault="00027015" w:rsidP="00027015">
      <w:pPr>
        <w:pStyle w:val="aa"/>
        <w:ind w:leftChars="742" w:left="1841" w:hangingChars="135" w:hanging="283"/>
        <w:rPr>
          <w:b/>
        </w:rPr>
      </w:pPr>
      <w:r>
        <w:t>・</w:t>
      </w:r>
      <w:r w:rsidR="00F4657F">
        <w:t>現在地の</w:t>
      </w:r>
      <w:r w:rsidR="000141E5">
        <w:rPr>
          <w:rFonts w:hint="eastAsia"/>
        </w:rPr>
        <w:t xml:space="preserve">0.75 </w:t>
      </w:r>
      <w:r w:rsidR="000141E5">
        <w:rPr>
          <w:rFonts w:hint="eastAsia"/>
        </w:rPr>
        <w:t>から</w:t>
      </w:r>
      <w:r w:rsidR="000141E5">
        <w:rPr>
          <w:rFonts w:hint="eastAsia"/>
        </w:rPr>
        <w:t xml:space="preserve"> 1.0 </w:t>
      </w:r>
      <w:r w:rsidR="000141E5">
        <w:rPr>
          <w:rFonts w:hint="eastAsia"/>
        </w:rPr>
        <w:t>までのフェードを、</w:t>
      </w:r>
      <w:r w:rsidR="000141E5">
        <w:rPr>
          <w:rFonts w:hint="eastAsia"/>
        </w:rPr>
        <w:t>1.0</w:t>
      </w:r>
      <w:r w:rsidR="000141E5">
        <w:rPr>
          <w:rFonts w:hint="eastAsia"/>
        </w:rPr>
        <w:t>秒かけて行うこと。</w:t>
      </w:r>
    </w:p>
    <w:p w14:paraId="3B3293A5" w14:textId="1F116A65" w:rsidR="00027015" w:rsidRDefault="000141E5" w:rsidP="000141E5">
      <w:pPr>
        <w:pStyle w:val="aa"/>
        <w:spacing w:beforeLines="50" w:before="180"/>
        <w:ind w:left="447" w:firstLine="283"/>
      </w:pPr>
      <w:r w:rsidRPr="000141E5">
        <w:rPr>
          <w:rFonts w:hint="eastAsia"/>
        </w:rPr>
        <w:t>以上のように、</w:t>
      </w:r>
      <w:r>
        <w:rPr>
          <w:rFonts w:hint="eastAsia"/>
        </w:rPr>
        <w:t>フェード処理に与えられたパラーメータは、「ゴール」と「ゴールへの時間当たりの変化量」と解釈し</w:t>
      </w:r>
      <w:r w:rsidR="00BB3F29">
        <w:rPr>
          <w:rFonts w:hint="eastAsia"/>
        </w:rPr>
        <w:t>て</w:t>
      </w:r>
      <w:r>
        <w:rPr>
          <w:rFonts w:hint="eastAsia"/>
        </w:rPr>
        <w:t>処理する。</w:t>
      </w:r>
    </w:p>
    <w:p w14:paraId="675C0D40" w14:textId="2F0B2A4F" w:rsidR="000141E5" w:rsidRDefault="000141E5" w:rsidP="00BB3F29">
      <w:pPr>
        <w:pStyle w:val="aa"/>
        <w:keepNext/>
        <w:widowControl/>
        <w:ind w:left="447" w:firstLine="283"/>
      </w:pPr>
      <w:r>
        <w:t>具体的な処理例を示す。</w:t>
      </w:r>
    </w:p>
    <w:p w14:paraId="70F57A76" w14:textId="6558ED9E" w:rsidR="00BB3F29" w:rsidRDefault="00BB3F29" w:rsidP="00BB3F29">
      <w:pPr>
        <w:pStyle w:val="aa"/>
        <w:keepNext/>
        <w:widowControl/>
        <w:spacing w:beforeLines="50" w:before="180"/>
        <w:ind w:leftChars="212" w:left="445" w:firstLineChars="60" w:firstLine="120"/>
        <w:rPr>
          <w:sz w:val="20"/>
          <w:szCs w:val="20"/>
        </w:rPr>
      </w:pPr>
      <w:r w:rsidRPr="00B7380E">
        <w:rPr>
          <w:sz w:val="20"/>
          <w:szCs w:val="20"/>
        </w:rPr>
        <w:t>例：</w:t>
      </w:r>
      <w:r>
        <w:rPr>
          <w:rFonts w:hint="eastAsia"/>
          <w:sz w:val="20"/>
          <w:szCs w:val="20"/>
        </w:rPr>
        <w:t>フェード処理のサンプル</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16045B2B" w14:textId="77777777" w:rsidTr="00880965">
        <w:tc>
          <w:tcPr>
            <w:tcW w:w="7938" w:type="dxa"/>
          </w:tcPr>
          <w:p w14:paraId="02930F57" w14:textId="77777777" w:rsidR="00BB3F29" w:rsidRPr="00BB3F29" w:rsidRDefault="00BB3F29" w:rsidP="00BB3F29">
            <w:pPr>
              <w:pStyle w:val="3-"/>
              <w:rPr>
                <w:color w:val="00B050"/>
              </w:rPr>
            </w:pPr>
            <w:r w:rsidRPr="00BB3F29">
              <w:rPr>
                <w:rFonts w:hint="eastAsia"/>
                <w:color w:val="00B050"/>
              </w:rPr>
              <w:t>//符号判定処理</w:t>
            </w:r>
          </w:p>
          <w:p w14:paraId="5EC03FE4" w14:textId="77777777" w:rsidR="00BB3F29" w:rsidRDefault="00BB3F29" w:rsidP="00BB3F29">
            <w:pPr>
              <w:pStyle w:val="3-"/>
            </w:pPr>
            <w:proofErr w:type="spellStart"/>
            <w:r>
              <w:t>int</w:t>
            </w:r>
            <w:proofErr w:type="spellEnd"/>
            <w:r>
              <w:t xml:space="preserve"> </w:t>
            </w:r>
            <w:proofErr w:type="spellStart"/>
            <w:r>
              <w:t>fsign</w:t>
            </w:r>
            <w:proofErr w:type="spellEnd"/>
            <w:r>
              <w:t xml:space="preserve">(float </w:t>
            </w:r>
            <w:proofErr w:type="spellStart"/>
            <w:r>
              <w:t>val</w:t>
            </w:r>
            <w:proofErr w:type="spellEnd"/>
            <w:r>
              <w:t>)</w:t>
            </w:r>
          </w:p>
          <w:p w14:paraId="105FEC05" w14:textId="77777777" w:rsidR="00BB3F29" w:rsidRDefault="00BB3F29" w:rsidP="00BB3F29">
            <w:pPr>
              <w:pStyle w:val="3-"/>
            </w:pPr>
            <w:r>
              <w:t>{</w:t>
            </w:r>
          </w:p>
          <w:p w14:paraId="4AEE2C4B" w14:textId="77777777" w:rsidR="00BB3F29" w:rsidRDefault="00BB3F29" w:rsidP="00BB3F29">
            <w:pPr>
              <w:pStyle w:val="3-"/>
            </w:pPr>
            <w:r>
              <w:tab/>
              <w:t xml:space="preserve">return </w:t>
            </w:r>
            <w:proofErr w:type="spellStart"/>
            <w:r>
              <w:t>val</w:t>
            </w:r>
            <w:proofErr w:type="spellEnd"/>
            <w:r>
              <w:t xml:space="preserve"> &lt; 0.f ? -1 : </w:t>
            </w:r>
            <w:proofErr w:type="spellStart"/>
            <w:r>
              <w:t>val</w:t>
            </w:r>
            <w:proofErr w:type="spellEnd"/>
            <w:r>
              <w:t xml:space="preserve"> &gt; 0.f ? 1 : 0;</w:t>
            </w:r>
          </w:p>
          <w:p w14:paraId="2E262718" w14:textId="77777777" w:rsidR="00BB3F29" w:rsidRDefault="00BB3F29" w:rsidP="00BB3F29">
            <w:pPr>
              <w:pStyle w:val="3-"/>
            </w:pPr>
            <w:r>
              <w:t>}</w:t>
            </w:r>
          </w:p>
          <w:p w14:paraId="08B68223" w14:textId="77777777" w:rsidR="00BB3F29" w:rsidRDefault="00BB3F29" w:rsidP="00BB3F29">
            <w:pPr>
              <w:pStyle w:val="3-"/>
            </w:pPr>
          </w:p>
          <w:p w14:paraId="5CAB37F4" w14:textId="77777777" w:rsidR="00BB3F29" w:rsidRPr="00BB3F29" w:rsidRDefault="00BB3F29" w:rsidP="00BB3F29">
            <w:pPr>
              <w:pStyle w:val="3-"/>
              <w:rPr>
                <w:color w:val="00B050"/>
              </w:rPr>
            </w:pPr>
            <w:r w:rsidRPr="00BB3F29">
              <w:rPr>
                <w:rFonts w:hint="eastAsia"/>
                <w:color w:val="00B050"/>
              </w:rPr>
              <w:t>//フェード処理</w:t>
            </w:r>
          </w:p>
          <w:p w14:paraId="2F8E712B" w14:textId="77777777" w:rsidR="00BB3F29" w:rsidRDefault="00BB3F29" w:rsidP="00BB3F29">
            <w:pPr>
              <w:pStyle w:val="3-"/>
            </w:pPr>
            <w:r>
              <w:t xml:space="preserve">class </w:t>
            </w:r>
            <w:proofErr w:type="spellStart"/>
            <w:r>
              <w:t>CFade</w:t>
            </w:r>
            <w:proofErr w:type="spellEnd"/>
          </w:p>
          <w:p w14:paraId="06985D2F" w14:textId="77777777" w:rsidR="00BB3F29" w:rsidRDefault="00BB3F29" w:rsidP="00BB3F29">
            <w:pPr>
              <w:pStyle w:val="3-"/>
            </w:pPr>
            <w:r>
              <w:t>{</w:t>
            </w:r>
          </w:p>
          <w:p w14:paraId="1E3B9065" w14:textId="77777777" w:rsidR="00BB3F29" w:rsidRDefault="00BB3F29" w:rsidP="00BB3F29">
            <w:pPr>
              <w:pStyle w:val="3-"/>
            </w:pPr>
            <w:r>
              <w:t>public:</w:t>
            </w:r>
          </w:p>
          <w:p w14:paraId="6E1F2EA2" w14:textId="77777777" w:rsidR="00BB3F29" w:rsidRDefault="00BB3F29" w:rsidP="00BB3F29">
            <w:pPr>
              <w:pStyle w:val="3-"/>
            </w:pPr>
            <w:r>
              <w:rPr>
                <w:rFonts w:hint="eastAsia"/>
              </w:rPr>
              <w:tab/>
            </w:r>
            <w:r w:rsidRPr="00BB3F29">
              <w:rPr>
                <w:rFonts w:hint="eastAsia"/>
                <w:color w:val="00B050"/>
              </w:rPr>
              <w:t>//ゴールに達しているか？</w:t>
            </w:r>
          </w:p>
          <w:p w14:paraId="3D4CE2AE" w14:textId="77777777" w:rsidR="00BB3F29" w:rsidRDefault="00BB3F29" w:rsidP="00BB3F29">
            <w:pPr>
              <w:pStyle w:val="3-"/>
            </w:pPr>
            <w:r>
              <w:tab/>
            </w:r>
            <w:proofErr w:type="spellStart"/>
            <w:r>
              <w:t>bool</w:t>
            </w:r>
            <w:proofErr w:type="spellEnd"/>
            <w:r>
              <w:t xml:space="preserve"> </w:t>
            </w:r>
            <w:proofErr w:type="spellStart"/>
            <w:r>
              <w:t>isGoal</w:t>
            </w:r>
            <w:proofErr w:type="spellEnd"/>
            <w:r>
              <w:t xml:space="preserve">() </w:t>
            </w:r>
            <w:proofErr w:type="spellStart"/>
            <w:r>
              <w:t>const</w:t>
            </w:r>
            <w:proofErr w:type="spellEnd"/>
            <w:r>
              <w:t xml:space="preserve"> { return </w:t>
            </w:r>
            <w:proofErr w:type="spellStart"/>
            <w:r>
              <w:t>m_now</w:t>
            </w:r>
            <w:proofErr w:type="spellEnd"/>
            <w:r>
              <w:t xml:space="preserve"> == </w:t>
            </w:r>
            <w:proofErr w:type="spellStart"/>
            <w:r>
              <w:t>m_goal</w:t>
            </w:r>
            <w:proofErr w:type="spellEnd"/>
            <w:r>
              <w:t>; }</w:t>
            </w:r>
          </w:p>
          <w:p w14:paraId="49A1015B" w14:textId="77777777" w:rsidR="00BB3F29" w:rsidRPr="00BB3F29" w:rsidRDefault="00BB3F29" w:rsidP="00BB3F29">
            <w:pPr>
              <w:pStyle w:val="3-"/>
              <w:rPr>
                <w:color w:val="00B050"/>
              </w:rPr>
            </w:pPr>
            <w:r>
              <w:rPr>
                <w:rFonts w:hint="eastAsia"/>
              </w:rPr>
              <w:tab/>
            </w:r>
            <w:r w:rsidRPr="00BB3F29">
              <w:rPr>
                <w:rFonts w:hint="eastAsia"/>
                <w:color w:val="00B050"/>
              </w:rPr>
              <w:t>//更新処理</w:t>
            </w:r>
          </w:p>
          <w:p w14:paraId="40BDD939" w14:textId="77777777" w:rsidR="00BB3F29" w:rsidRDefault="00BB3F29" w:rsidP="00BB3F29">
            <w:pPr>
              <w:pStyle w:val="3-"/>
            </w:pPr>
            <w:r>
              <w:tab/>
              <w:t xml:space="preserve">void update(float </w:t>
            </w:r>
            <w:proofErr w:type="spellStart"/>
            <w:r>
              <w:t>elapsed_time</w:t>
            </w:r>
            <w:proofErr w:type="spellEnd"/>
            <w:r>
              <w:t>)</w:t>
            </w:r>
          </w:p>
          <w:p w14:paraId="4E433F64" w14:textId="77777777" w:rsidR="00BB3F29" w:rsidRDefault="00BB3F29" w:rsidP="00BB3F29">
            <w:pPr>
              <w:pStyle w:val="3-"/>
            </w:pPr>
            <w:r>
              <w:tab/>
              <w:t>{</w:t>
            </w:r>
          </w:p>
          <w:p w14:paraId="04E3B773" w14:textId="77777777" w:rsidR="00BB3F29" w:rsidRDefault="00BB3F29" w:rsidP="00BB3F29">
            <w:pPr>
              <w:pStyle w:val="3-"/>
            </w:pPr>
            <w:r>
              <w:tab/>
            </w:r>
            <w:r>
              <w:tab/>
              <w:t>if (!</w:t>
            </w:r>
            <w:proofErr w:type="spellStart"/>
            <w:r>
              <w:t>isGoal</w:t>
            </w:r>
            <w:proofErr w:type="spellEnd"/>
            <w:r>
              <w:t>())</w:t>
            </w:r>
          </w:p>
          <w:p w14:paraId="2F015B45" w14:textId="77777777" w:rsidR="00BB3F29" w:rsidRDefault="00BB3F29" w:rsidP="00BB3F29">
            <w:pPr>
              <w:pStyle w:val="3-"/>
            </w:pPr>
            <w:r>
              <w:tab/>
            </w:r>
            <w:r>
              <w:tab/>
              <w:t>{</w:t>
            </w:r>
          </w:p>
          <w:p w14:paraId="62172B26" w14:textId="77777777" w:rsidR="00BB3F29" w:rsidRDefault="00BB3F29" w:rsidP="00BB3F29">
            <w:pPr>
              <w:pStyle w:val="3-"/>
            </w:pPr>
            <w:r>
              <w:tab/>
            </w:r>
            <w:r>
              <w:tab/>
            </w:r>
            <w:r>
              <w:tab/>
            </w:r>
            <w:proofErr w:type="spellStart"/>
            <w:r>
              <w:t>int</w:t>
            </w:r>
            <w:proofErr w:type="spellEnd"/>
            <w:r>
              <w:t xml:space="preserve"> </w:t>
            </w:r>
            <w:proofErr w:type="spellStart"/>
            <w:r>
              <w:t>sign_before</w:t>
            </w:r>
            <w:proofErr w:type="spellEnd"/>
            <w:r>
              <w:t xml:space="preserve"> = </w:t>
            </w:r>
            <w:proofErr w:type="spellStart"/>
            <w:r>
              <w:t>fsign</w:t>
            </w:r>
            <w:proofErr w:type="spellEnd"/>
            <w:r>
              <w:t>(</w:t>
            </w:r>
            <w:proofErr w:type="spellStart"/>
            <w:r>
              <w:t>m_now</w:t>
            </w:r>
            <w:proofErr w:type="spellEnd"/>
            <w:r>
              <w:t xml:space="preserve"> - </w:t>
            </w:r>
            <w:proofErr w:type="spellStart"/>
            <w:r>
              <w:t>m_goal</w:t>
            </w:r>
            <w:proofErr w:type="spellEnd"/>
            <w:r>
              <w:t>);</w:t>
            </w:r>
          </w:p>
          <w:p w14:paraId="2DDF3CC7" w14:textId="77777777" w:rsidR="00BB3F29" w:rsidRDefault="00BB3F29" w:rsidP="00BB3F29">
            <w:pPr>
              <w:pStyle w:val="3-"/>
            </w:pPr>
            <w:r>
              <w:tab/>
            </w:r>
            <w:r>
              <w:tab/>
            </w:r>
            <w:r>
              <w:tab/>
            </w:r>
            <w:proofErr w:type="spellStart"/>
            <w:r>
              <w:t>m_now</w:t>
            </w:r>
            <w:proofErr w:type="spellEnd"/>
            <w:r>
              <w:t xml:space="preserve"> += (</w:t>
            </w:r>
            <w:proofErr w:type="spellStart"/>
            <w:r>
              <w:t>m_gradual</w:t>
            </w:r>
            <w:proofErr w:type="spellEnd"/>
            <w:r>
              <w:t xml:space="preserve"> * </w:t>
            </w:r>
            <w:proofErr w:type="spellStart"/>
            <w:r>
              <w:t>elapsed_time</w:t>
            </w:r>
            <w:proofErr w:type="spellEnd"/>
            <w:r>
              <w:t>);</w:t>
            </w:r>
          </w:p>
          <w:p w14:paraId="682B6E50" w14:textId="77777777" w:rsidR="00BB3F29" w:rsidRDefault="00BB3F29" w:rsidP="00BB3F29">
            <w:pPr>
              <w:pStyle w:val="3-"/>
            </w:pPr>
            <w:r>
              <w:tab/>
            </w:r>
            <w:r>
              <w:tab/>
            </w:r>
            <w:r>
              <w:tab/>
            </w:r>
            <w:proofErr w:type="spellStart"/>
            <w:r>
              <w:t>int</w:t>
            </w:r>
            <w:proofErr w:type="spellEnd"/>
            <w:r>
              <w:t xml:space="preserve"> </w:t>
            </w:r>
            <w:proofErr w:type="spellStart"/>
            <w:r>
              <w:t>sign_after</w:t>
            </w:r>
            <w:proofErr w:type="spellEnd"/>
            <w:r>
              <w:t xml:space="preserve"> = </w:t>
            </w:r>
            <w:proofErr w:type="spellStart"/>
            <w:r>
              <w:t>fsign</w:t>
            </w:r>
            <w:proofErr w:type="spellEnd"/>
            <w:r>
              <w:t>(</w:t>
            </w:r>
            <w:proofErr w:type="spellStart"/>
            <w:r>
              <w:t>m_now</w:t>
            </w:r>
            <w:proofErr w:type="spellEnd"/>
            <w:r>
              <w:t xml:space="preserve"> - </w:t>
            </w:r>
            <w:proofErr w:type="spellStart"/>
            <w:r>
              <w:t>m_goal</w:t>
            </w:r>
            <w:proofErr w:type="spellEnd"/>
            <w:r>
              <w:t>);</w:t>
            </w:r>
          </w:p>
          <w:p w14:paraId="6533F2F7" w14:textId="77777777" w:rsidR="00BB3F29" w:rsidRDefault="00BB3F29" w:rsidP="00BB3F29">
            <w:pPr>
              <w:pStyle w:val="3-"/>
            </w:pPr>
            <w:r>
              <w:tab/>
            </w:r>
            <w:r>
              <w:tab/>
            </w:r>
            <w:r>
              <w:tab/>
              <w:t>if (</w:t>
            </w:r>
            <w:proofErr w:type="spellStart"/>
            <w:r>
              <w:t>sign_before</w:t>
            </w:r>
            <w:proofErr w:type="spellEnd"/>
            <w:r>
              <w:t xml:space="preserve"> != </w:t>
            </w:r>
            <w:proofErr w:type="spellStart"/>
            <w:r>
              <w:t>sign_after</w:t>
            </w:r>
            <w:proofErr w:type="spellEnd"/>
            <w:r>
              <w:t>)</w:t>
            </w:r>
          </w:p>
          <w:p w14:paraId="14FCC9E5" w14:textId="77777777" w:rsidR="00BB3F29" w:rsidRDefault="00BB3F29" w:rsidP="00BB3F29">
            <w:pPr>
              <w:pStyle w:val="3-"/>
            </w:pPr>
            <w:r>
              <w:tab/>
            </w:r>
            <w:r>
              <w:tab/>
            </w:r>
            <w:r>
              <w:tab/>
            </w:r>
            <w:r>
              <w:tab/>
            </w:r>
            <w:proofErr w:type="spellStart"/>
            <w:r>
              <w:t>m_now</w:t>
            </w:r>
            <w:proofErr w:type="spellEnd"/>
            <w:r>
              <w:t xml:space="preserve"> = </w:t>
            </w:r>
            <w:proofErr w:type="spellStart"/>
            <w:r>
              <w:t>m_goal</w:t>
            </w:r>
            <w:proofErr w:type="spellEnd"/>
            <w:r>
              <w:t>;</w:t>
            </w:r>
          </w:p>
          <w:p w14:paraId="40DA19B4" w14:textId="77777777" w:rsidR="00BB3F29" w:rsidRDefault="00BB3F29" w:rsidP="00BB3F29">
            <w:pPr>
              <w:pStyle w:val="3-"/>
            </w:pPr>
            <w:r>
              <w:tab/>
            </w:r>
            <w:r>
              <w:tab/>
              <w:t>}</w:t>
            </w:r>
          </w:p>
          <w:p w14:paraId="0A18DB1F" w14:textId="77777777" w:rsidR="00BB3F29" w:rsidRDefault="00BB3F29" w:rsidP="00BB3F29">
            <w:pPr>
              <w:pStyle w:val="3-"/>
            </w:pPr>
            <w:r>
              <w:tab/>
              <w:t>}</w:t>
            </w:r>
          </w:p>
          <w:p w14:paraId="769AE7BC" w14:textId="77777777" w:rsidR="00BB3F29" w:rsidRPr="00BB3F29" w:rsidRDefault="00BB3F29" w:rsidP="00BB3F29">
            <w:pPr>
              <w:pStyle w:val="3-"/>
              <w:rPr>
                <w:color w:val="00B050"/>
              </w:rPr>
            </w:pPr>
            <w:r>
              <w:rPr>
                <w:rFonts w:hint="eastAsia"/>
              </w:rPr>
              <w:tab/>
            </w:r>
            <w:r w:rsidRPr="00BB3F29">
              <w:rPr>
                <w:rFonts w:hint="eastAsia"/>
                <w:color w:val="00B050"/>
              </w:rPr>
              <w:t>//フェード開始</w:t>
            </w:r>
          </w:p>
          <w:p w14:paraId="2FB90F55" w14:textId="77777777" w:rsidR="00BB3F29" w:rsidRDefault="00BB3F29" w:rsidP="00BB3F29">
            <w:pPr>
              <w:pStyle w:val="3-"/>
            </w:pPr>
            <w:r>
              <w:tab/>
              <w:t>void start(float time, float begin, float end)</w:t>
            </w:r>
          </w:p>
          <w:p w14:paraId="698E096A" w14:textId="77777777" w:rsidR="00BB3F29" w:rsidRDefault="00BB3F29" w:rsidP="00BB3F29">
            <w:pPr>
              <w:pStyle w:val="3-"/>
            </w:pPr>
            <w:r>
              <w:tab/>
              <w:t>{</w:t>
            </w:r>
          </w:p>
          <w:p w14:paraId="090C2A09" w14:textId="77777777" w:rsidR="00BB3F29" w:rsidRDefault="00BB3F29" w:rsidP="00BB3F29">
            <w:pPr>
              <w:pStyle w:val="3-"/>
            </w:pPr>
            <w:r>
              <w:tab/>
            </w:r>
            <w:r>
              <w:tab/>
            </w:r>
            <w:proofErr w:type="spellStart"/>
            <w:r>
              <w:t>m_goal</w:t>
            </w:r>
            <w:proofErr w:type="spellEnd"/>
            <w:r>
              <w:t xml:space="preserve"> = end;</w:t>
            </w:r>
          </w:p>
          <w:p w14:paraId="32B55EC8" w14:textId="77777777" w:rsidR="00BB3F29" w:rsidRDefault="00BB3F29" w:rsidP="00BB3F29">
            <w:pPr>
              <w:pStyle w:val="3-"/>
            </w:pPr>
            <w:r>
              <w:tab/>
            </w:r>
            <w:r>
              <w:tab/>
            </w:r>
            <w:proofErr w:type="spellStart"/>
            <w:r>
              <w:t>m_gradual</w:t>
            </w:r>
            <w:proofErr w:type="spellEnd"/>
            <w:r>
              <w:t xml:space="preserve"> = (end - begin) / time;</w:t>
            </w:r>
          </w:p>
          <w:p w14:paraId="7301EB61" w14:textId="77777777" w:rsidR="00BB3F29" w:rsidRDefault="00BB3F29" w:rsidP="00BB3F29">
            <w:pPr>
              <w:pStyle w:val="3-"/>
            </w:pPr>
            <w:r>
              <w:tab/>
              <w:t>}</w:t>
            </w:r>
          </w:p>
          <w:p w14:paraId="2BAFE871" w14:textId="77777777" w:rsidR="00BB3F29" w:rsidRDefault="00BB3F29" w:rsidP="00BB3F29">
            <w:pPr>
              <w:pStyle w:val="3-"/>
            </w:pPr>
            <w:r>
              <w:rPr>
                <w:rFonts w:hint="eastAsia"/>
              </w:rPr>
              <w:tab/>
            </w:r>
            <w:r w:rsidRPr="00BB3F29">
              <w:rPr>
                <w:rFonts w:hint="eastAsia"/>
                <w:color w:val="00B050"/>
              </w:rPr>
              <w:t>//現在の状態を表示</w:t>
            </w:r>
          </w:p>
          <w:p w14:paraId="167508CD" w14:textId="77777777" w:rsidR="00BB3F29" w:rsidRDefault="00BB3F29" w:rsidP="00BB3F29">
            <w:pPr>
              <w:pStyle w:val="3-"/>
            </w:pPr>
            <w:r>
              <w:tab/>
              <w:t xml:space="preserve">void </w:t>
            </w:r>
            <w:proofErr w:type="spellStart"/>
            <w:r>
              <w:t>debugPrint</w:t>
            </w:r>
            <w:proofErr w:type="spellEnd"/>
            <w:r>
              <w:t>(</w:t>
            </w:r>
            <w:proofErr w:type="spellStart"/>
            <w:r>
              <w:t>int</w:t>
            </w:r>
            <w:proofErr w:type="spellEnd"/>
            <w:r>
              <w:t xml:space="preserve"> flame)</w:t>
            </w:r>
          </w:p>
          <w:p w14:paraId="22DF5A78" w14:textId="77777777" w:rsidR="00BB3F29" w:rsidRDefault="00BB3F29" w:rsidP="00BB3F29">
            <w:pPr>
              <w:pStyle w:val="3-"/>
            </w:pPr>
            <w:r>
              <w:tab/>
              <w:t>{</w:t>
            </w:r>
          </w:p>
          <w:p w14:paraId="6D9E77B2" w14:textId="77777777" w:rsidR="00BB3F29" w:rsidRDefault="00BB3F29" w:rsidP="00BB3F29">
            <w:pPr>
              <w:pStyle w:val="3-"/>
            </w:pPr>
            <w:r>
              <w:tab/>
            </w:r>
            <w:r>
              <w:tab/>
            </w:r>
            <w:proofErr w:type="spellStart"/>
            <w:r>
              <w:t>printf</w:t>
            </w:r>
            <w:proofErr w:type="spellEnd"/>
            <w:r>
              <w:t xml:space="preserve">("%2d: now=%.3f, goal=%.3f, gradual=%.3f\n", flame, </w:t>
            </w:r>
            <w:proofErr w:type="spellStart"/>
            <w:r>
              <w:t>m_now</w:t>
            </w:r>
            <w:proofErr w:type="spellEnd"/>
            <w:r>
              <w:t xml:space="preserve">, </w:t>
            </w:r>
            <w:proofErr w:type="spellStart"/>
            <w:r>
              <w:t>m_goal</w:t>
            </w:r>
            <w:proofErr w:type="spellEnd"/>
            <w:r>
              <w:t xml:space="preserve">, </w:t>
            </w:r>
            <w:proofErr w:type="spellStart"/>
            <w:r>
              <w:t>m_gradual</w:t>
            </w:r>
            <w:proofErr w:type="spellEnd"/>
            <w:r>
              <w:t>);</w:t>
            </w:r>
          </w:p>
          <w:p w14:paraId="7362DA27" w14:textId="77777777" w:rsidR="00BB3F29" w:rsidRDefault="00BB3F29" w:rsidP="00BB3F29">
            <w:pPr>
              <w:pStyle w:val="3-"/>
            </w:pPr>
            <w:r>
              <w:tab/>
              <w:t>}</w:t>
            </w:r>
          </w:p>
          <w:p w14:paraId="3257F8FD" w14:textId="77777777" w:rsidR="00BB3F29" w:rsidRDefault="00BB3F29" w:rsidP="00BB3F29">
            <w:pPr>
              <w:pStyle w:val="3-"/>
            </w:pPr>
            <w:r>
              <w:t>public:</w:t>
            </w:r>
          </w:p>
          <w:p w14:paraId="73F7CE42" w14:textId="77777777" w:rsidR="00BB3F29" w:rsidRDefault="00BB3F29" w:rsidP="00BB3F29">
            <w:pPr>
              <w:pStyle w:val="3-"/>
            </w:pPr>
            <w:r>
              <w:rPr>
                <w:rFonts w:hint="eastAsia"/>
              </w:rPr>
              <w:tab/>
            </w:r>
            <w:r w:rsidRPr="00BB3F29">
              <w:rPr>
                <w:rFonts w:hint="eastAsia"/>
                <w:color w:val="00B050"/>
              </w:rPr>
              <w:t>//コンストラクタ</w:t>
            </w:r>
          </w:p>
          <w:p w14:paraId="04B0BDB4" w14:textId="77777777" w:rsidR="00BB3F29" w:rsidRDefault="00BB3F29" w:rsidP="00BB3F29">
            <w:pPr>
              <w:pStyle w:val="3-"/>
            </w:pPr>
            <w:r>
              <w:tab/>
            </w:r>
            <w:proofErr w:type="spellStart"/>
            <w:r>
              <w:t>CFade</w:t>
            </w:r>
            <w:proofErr w:type="spellEnd"/>
            <w:r>
              <w:t>(float now) :</w:t>
            </w:r>
          </w:p>
          <w:p w14:paraId="0B6A6275" w14:textId="77777777" w:rsidR="00BB3F29" w:rsidRDefault="00BB3F29" w:rsidP="00BB3F29">
            <w:pPr>
              <w:pStyle w:val="3-"/>
            </w:pPr>
            <w:r>
              <w:tab/>
            </w:r>
            <w:r>
              <w:tab/>
            </w:r>
            <w:proofErr w:type="spellStart"/>
            <w:r>
              <w:t>m_now</w:t>
            </w:r>
            <w:proofErr w:type="spellEnd"/>
            <w:r>
              <w:t>(now),</w:t>
            </w:r>
          </w:p>
          <w:p w14:paraId="0B4FE199" w14:textId="77777777" w:rsidR="00BB3F29" w:rsidRDefault="00BB3F29" w:rsidP="00BB3F29">
            <w:pPr>
              <w:pStyle w:val="3-"/>
            </w:pPr>
            <w:r>
              <w:tab/>
            </w:r>
            <w:r>
              <w:tab/>
            </w:r>
            <w:proofErr w:type="spellStart"/>
            <w:r>
              <w:t>m_goal</w:t>
            </w:r>
            <w:proofErr w:type="spellEnd"/>
            <w:r>
              <w:t>(now),</w:t>
            </w:r>
          </w:p>
          <w:p w14:paraId="128E5BD0" w14:textId="77777777" w:rsidR="00BB3F29" w:rsidRDefault="00BB3F29" w:rsidP="00BB3F29">
            <w:pPr>
              <w:pStyle w:val="3-"/>
            </w:pPr>
            <w:r>
              <w:tab/>
            </w:r>
            <w:r>
              <w:tab/>
            </w:r>
            <w:proofErr w:type="spellStart"/>
            <w:r>
              <w:t>m_gradual</w:t>
            </w:r>
            <w:proofErr w:type="spellEnd"/>
            <w:r>
              <w:t>(0.f)</w:t>
            </w:r>
          </w:p>
          <w:p w14:paraId="7A64FAFF" w14:textId="77777777" w:rsidR="00BB3F29" w:rsidRDefault="00BB3F29" w:rsidP="00BB3F29">
            <w:pPr>
              <w:pStyle w:val="3-"/>
            </w:pPr>
            <w:r>
              <w:tab/>
              <w:t>{}</w:t>
            </w:r>
          </w:p>
          <w:p w14:paraId="0EFE10EF" w14:textId="77777777" w:rsidR="00BB3F29" w:rsidRDefault="00BB3F29" w:rsidP="00BB3F29">
            <w:pPr>
              <w:pStyle w:val="3-"/>
            </w:pPr>
            <w:r>
              <w:t>private:</w:t>
            </w:r>
          </w:p>
          <w:p w14:paraId="43DC63E3" w14:textId="77777777" w:rsidR="00BB3F29" w:rsidRDefault="00BB3F29" w:rsidP="00BB3F29">
            <w:pPr>
              <w:pStyle w:val="3-"/>
            </w:pPr>
            <w:r>
              <w:rPr>
                <w:rFonts w:hint="eastAsia"/>
              </w:rPr>
              <w:tab/>
            </w:r>
            <w:r w:rsidRPr="00BB3F29">
              <w:rPr>
                <w:rFonts w:hint="eastAsia"/>
                <w:color w:val="00B050"/>
              </w:rPr>
              <w:t>//フィールド</w:t>
            </w:r>
          </w:p>
          <w:p w14:paraId="78F0C4BE" w14:textId="77777777" w:rsidR="00BB3F29" w:rsidRDefault="00BB3F29" w:rsidP="00BB3F29">
            <w:pPr>
              <w:pStyle w:val="3-"/>
            </w:pPr>
            <w:r>
              <w:rPr>
                <w:rFonts w:hint="eastAsia"/>
              </w:rPr>
              <w:tab/>
              <w:t xml:space="preserve">float </w:t>
            </w:r>
            <w:proofErr w:type="spellStart"/>
            <w:r>
              <w:rPr>
                <w:rFonts w:hint="eastAsia"/>
              </w:rPr>
              <w:t>m_now</w:t>
            </w:r>
            <w:proofErr w:type="spellEnd"/>
            <w:r>
              <w:rPr>
                <w:rFonts w:hint="eastAsia"/>
              </w:rPr>
              <w:t xml:space="preserve">;    </w:t>
            </w:r>
            <w:r w:rsidRPr="00BB3F29">
              <w:rPr>
                <w:rFonts w:hint="eastAsia"/>
                <w:color w:val="00B050"/>
              </w:rPr>
              <w:t>//現在の状態</w:t>
            </w:r>
          </w:p>
          <w:p w14:paraId="47B89F97" w14:textId="77777777" w:rsidR="00BB3F29" w:rsidRPr="00BB3F29" w:rsidRDefault="00BB3F29" w:rsidP="00BB3F29">
            <w:pPr>
              <w:pStyle w:val="3-"/>
              <w:rPr>
                <w:color w:val="00B050"/>
              </w:rPr>
            </w:pPr>
            <w:r>
              <w:rPr>
                <w:rFonts w:hint="eastAsia"/>
              </w:rPr>
              <w:tab/>
              <w:t xml:space="preserve">float </w:t>
            </w:r>
            <w:proofErr w:type="spellStart"/>
            <w:r>
              <w:rPr>
                <w:rFonts w:hint="eastAsia"/>
              </w:rPr>
              <w:t>m_goal</w:t>
            </w:r>
            <w:proofErr w:type="spellEnd"/>
            <w:r>
              <w:rPr>
                <w:rFonts w:hint="eastAsia"/>
              </w:rPr>
              <w:t xml:space="preserve">;   </w:t>
            </w:r>
            <w:r w:rsidRPr="00BB3F29">
              <w:rPr>
                <w:rFonts w:hint="eastAsia"/>
                <w:color w:val="00B050"/>
              </w:rPr>
              <w:t>//ゴール</w:t>
            </w:r>
          </w:p>
          <w:p w14:paraId="10CF335C" w14:textId="77777777" w:rsidR="00BB3F29" w:rsidRDefault="00BB3F29" w:rsidP="00BB3F29">
            <w:pPr>
              <w:pStyle w:val="3-"/>
            </w:pPr>
            <w:r>
              <w:rPr>
                <w:rFonts w:hint="eastAsia"/>
              </w:rPr>
              <w:tab/>
              <w:t xml:space="preserve">float </w:t>
            </w:r>
            <w:proofErr w:type="spellStart"/>
            <w:r>
              <w:rPr>
                <w:rFonts w:hint="eastAsia"/>
              </w:rPr>
              <w:t>m_gradual</w:t>
            </w:r>
            <w:proofErr w:type="spellEnd"/>
            <w:r>
              <w:rPr>
                <w:rFonts w:hint="eastAsia"/>
              </w:rPr>
              <w:t>;</w:t>
            </w:r>
            <w:r w:rsidRPr="00BB3F29">
              <w:rPr>
                <w:rFonts w:hint="eastAsia"/>
                <w:color w:val="00B050"/>
              </w:rPr>
              <w:t>//1秒あたりの変化量</w:t>
            </w:r>
          </w:p>
          <w:p w14:paraId="77F1F92E" w14:textId="77777777" w:rsidR="00BB3F29" w:rsidRDefault="00BB3F29" w:rsidP="00BB3F29">
            <w:pPr>
              <w:pStyle w:val="3-"/>
            </w:pPr>
            <w:r>
              <w:t>};</w:t>
            </w:r>
          </w:p>
          <w:p w14:paraId="18F152B9" w14:textId="77777777" w:rsidR="00BB3F29" w:rsidRDefault="00BB3F29" w:rsidP="00BB3F29">
            <w:pPr>
              <w:pStyle w:val="3-"/>
            </w:pPr>
          </w:p>
          <w:p w14:paraId="7CFF442B" w14:textId="77777777" w:rsidR="00BB3F29" w:rsidRDefault="00BB3F29" w:rsidP="00BB3F29">
            <w:pPr>
              <w:pStyle w:val="3-"/>
            </w:pPr>
            <w:r w:rsidRPr="00BB3F29">
              <w:rPr>
                <w:rFonts w:hint="eastAsia"/>
                <w:color w:val="00B050"/>
              </w:rPr>
              <w:t>//フェードテスト</w:t>
            </w:r>
          </w:p>
          <w:p w14:paraId="67E711F7" w14:textId="319335DF" w:rsidR="00BB3F29" w:rsidRDefault="00BB3F29" w:rsidP="00BB3F29">
            <w:pPr>
              <w:pStyle w:val="3-"/>
            </w:pPr>
            <w:r>
              <w:rPr>
                <w:rFonts w:hint="eastAsia"/>
              </w:rPr>
              <w:t>void</w:t>
            </w:r>
            <w:r>
              <w:t xml:space="preserve"> test()</w:t>
            </w:r>
          </w:p>
          <w:p w14:paraId="26A923BF" w14:textId="77777777" w:rsidR="00BB3F29" w:rsidRDefault="00BB3F29" w:rsidP="00BB3F29">
            <w:pPr>
              <w:pStyle w:val="3-"/>
            </w:pPr>
            <w:r>
              <w:lastRenderedPageBreak/>
              <w:t>{</w:t>
            </w:r>
          </w:p>
          <w:p w14:paraId="24623771" w14:textId="3365448C" w:rsidR="00BB3F29" w:rsidRDefault="00BB3F29" w:rsidP="00BB3F29">
            <w:pPr>
              <w:pStyle w:val="3-"/>
              <w:rPr>
                <w:color w:val="00B050"/>
              </w:rPr>
            </w:pPr>
            <w:r>
              <w:rPr>
                <w:rFonts w:hint="eastAsia"/>
              </w:rPr>
              <w:tab/>
            </w:r>
            <w:r w:rsidRPr="00BB3F29">
              <w:rPr>
                <w:rFonts w:hint="eastAsia"/>
                <w:color w:val="00B050"/>
              </w:rPr>
              <w:t>//30フレーム想定で、1</w:t>
            </w:r>
            <w:r>
              <w:rPr>
                <w:rFonts w:hint="eastAsia"/>
                <w:color w:val="00B050"/>
              </w:rPr>
              <w:t>フレーム当たりの経過</w:t>
            </w:r>
            <w:r w:rsidRPr="00BB3F29">
              <w:rPr>
                <w:rFonts w:hint="eastAsia"/>
                <w:color w:val="00B050"/>
              </w:rPr>
              <w:t>時間</w:t>
            </w:r>
          </w:p>
          <w:p w14:paraId="0A3BC496" w14:textId="7DA5F3FF" w:rsidR="00BB3F29" w:rsidRPr="00BB3F29" w:rsidRDefault="00BB3F29" w:rsidP="00BB3F29">
            <w:pPr>
              <w:pStyle w:val="3-"/>
              <w:rPr>
                <w:color w:val="00B050"/>
              </w:rPr>
            </w:pPr>
            <w:r>
              <w:rPr>
                <w:color w:val="00B050"/>
              </w:rPr>
              <w:tab/>
              <w:t>//※このサンプルでは固定するが、本来は処理落ちの状況に応じて変動する（処理落ちがなければ固定される）</w:t>
            </w:r>
          </w:p>
          <w:p w14:paraId="31F159E0" w14:textId="77777777" w:rsidR="00BB3F29" w:rsidRDefault="00BB3F29" w:rsidP="00BB3F29">
            <w:pPr>
              <w:pStyle w:val="3-"/>
            </w:pPr>
            <w:r>
              <w:tab/>
            </w:r>
            <w:proofErr w:type="spellStart"/>
            <w:r>
              <w:t>const</w:t>
            </w:r>
            <w:proofErr w:type="spellEnd"/>
            <w:r>
              <w:t xml:space="preserve"> float </w:t>
            </w:r>
            <w:proofErr w:type="spellStart"/>
            <w:r>
              <w:t>elapsed_time</w:t>
            </w:r>
            <w:proofErr w:type="spellEnd"/>
            <w:r>
              <w:t xml:space="preserve"> = 1.f / 30.f;</w:t>
            </w:r>
          </w:p>
          <w:p w14:paraId="1311C6BC" w14:textId="77777777" w:rsidR="00BB3F29" w:rsidRDefault="00BB3F29" w:rsidP="00BB3F29">
            <w:pPr>
              <w:pStyle w:val="3-"/>
            </w:pPr>
            <w:r>
              <w:tab/>
            </w:r>
            <w:proofErr w:type="spellStart"/>
            <w:r>
              <w:t>printf</w:t>
            </w:r>
            <w:proofErr w:type="spellEnd"/>
            <w:r>
              <w:t>("</w:t>
            </w:r>
            <w:proofErr w:type="spellStart"/>
            <w:r>
              <w:t>elapsed_time</w:t>
            </w:r>
            <w:proofErr w:type="spellEnd"/>
            <w:r>
              <w:t xml:space="preserve">=%.3f\n", </w:t>
            </w:r>
            <w:proofErr w:type="spellStart"/>
            <w:r>
              <w:t>elapsed_time</w:t>
            </w:r>
            <w:proofErr w:type="spellEnd"/>
            <w:r>
              <w:t>);</w:t>
            </w:r>
          </w:p>
          <w:p w14:paraId="2C01E467" w14:textId="77777777" w:rsidR="00BB3F29" w:rsidRDefault="00BB3F29" w:rsidP="00BB3F29">
            <w:pPr>
              <w:pStyle w:val="3-"/>
            </w:pPr>
            <w:r>
              <w:tab/>
            </w:r>
            <w:proofErr w:type="spellStart"/>
            <w:r>
              <w:t>int</w:t>
            </w:r>
            <w:proofErr w:type="spellEnd"/>
            <w:r>
              <w:t xml:space="preserve"> flame = 0;</w:t>
            </w:r>
          </w:p>
          <w:p w14:paraId="5FA40F8B" w14:textId="77777777" w:rsidR="00BB3F29" w:rsidRDefault="00BB3F29" w:rsidP="00BB3F29">
            <w:pPr>
              <w:pStyle w:val="3-"/>
            </w:pPr>
          </w:p>
          <w:p w14:paraId="33F53651" w14:textId="77777777" w:rsidR="00BB3F29" w:rsidRDefault="00BB3F29" w:rsidP="00BB3F29">
            <w:pPr>
              <w:pStyle w:val="3-"/>
            </w:pPr>
            <w:r>
              <w:rPr>
                <w:rFonts w:hint="eastAsia"/>
              </w:rPr>
              <w:tab/>
            </w:r>
            <w:r w:rsidRPr="00BB3F29">
              <w:rPr>
                <w:rFonts w:hint="eastAsia"/>
                <w:color w:val="00B050"/>
              </w:rPr>
              <w:t>//フェードオブジェクトを初期化</w:t>
            </w:r>
          </w:p>
          <w:p w14:paraId="61318DB3" w14:textId="77777777" w:rsidR="00BB3F29" w:rsidRDefault="00BB3F29" w:rsidP="00BB3F29">
            <w:pPr>
              <w:pStyle w:val="3-"/>
            </w:pPr>
            <w:r>
              <w:tab/>
            </w:r>
            <w:proofErr w:type="spellStart"/>
            <w:r>
              <w:t>CFade</w:t>
            </w:r>
            <w:proofErr w:type="spellEnd"/>
            <w:r>
              <w:t xml:space="preserve"> fade(1.f);</w:t>
            </w:r>
          </w:p>
          <w:p w14:paraId="451608C8" w14:textId="77777777" w:rsidR="00BB3F29" w:rsidRDefault="00BB3F29" w:rsidP="00BB3F29">
            <w:pPr>
              <w:pStyle w:val="3-"/>
            </w:pPr>
          </w:p>
          <w:p w14:paraId="795BCB0D" w14:textId="77777777" w:rsidR="00BB3F29" w:rsidRDefault="00BB3F29" w:rsidP="00BB3F29">
            <w:pPr>
              <w:pStyle w:val="3-"/>
            </w:pPr>
            <w:r>
              <w:rPr>
                <w:rFonts w:hint="eastAsia"/>
              </w:rPr>
              <w:tab/>
            </w:r>
            <w:r w:rsidRPr="00BB3F29">
              <w:rPr>
                <w:rFonts w:hint="eastAsia"/>
                <w:color w:val="00B050"/>
              </w:rPr>
              <w:t>//フェード開始</w:t>
            </w:r>
          </w:p>
          <w:p w14:paraId="5189AF3A" w14:textId="77777777" w:rsidR="00BB3F29" w:rsidRDefault="00BB3F29" w:rsidP="00BB3F29">
            <w:pPr>
              <w:pStyle w:val="3-"/>
            </w:pPr>
            <w:r>
              <w:rPr>
                <w:rFonts w:hint="eastAsia"/>
              </w:rPr>
              <w:tab/>
            </w:r>
            <w:proofErr w:type="spellStart"/>
            <w:r w:rsidRPr="00BB3F29">
              <w:rPr>
                <w:rFonts w:hint="eastAsia"/>
                <w:color w:val="FF0000"/>
              </w:rPr>
              <w:t>fade.start</w:t>
            </w:r>
            <w:proofErr w:type="spellEnd"/>
            <w:r w:rsidRPr="00BB3F29">
              <w:rPr>
                <w:rFonts w:hint="eastAsia"/>
                <w:color w:val="FF0000"/>
              </w:rPr>
              <w:t>(1.5f, 1.f, 0.5f);</w:t>
            </w:r>
            <w:r w:rsidRPr="00BB3F29">
              <w:rPr>
                <w:rFonts w:hint="eastAsia"/>
                <w:color w:val="00B050"/>
              </w:rPr>
              <w:t>//1.5秒かけて、最大(1.0）から半分（0.5）までフェード</w:t>
            </w:r>
          </w:p>
          <w:p w14:paraId="2A142780" w14:textId="77777777" w:rsidR="00BB3F29" w:rsidRDefault="00BB3F29" w:rsidP="00BB3F29">
            <w:pPr>
              <w:pStyle w:val="3-"/>
            </w:pPr>
            <w:r>
              <w:tab/>
            </w:r>
            <w:proofErr w:type="spellStart"/>
            <w:r>
              <w:t>fade.debugPrint</w:t>
            </w:r>
            <w:proofErr w:type="spellEnd"/>
            <w:r>
              <w:t>(flame++);</w:t>
            </w:r>
            <w:bookmarkStart w:id="26" w:name="_GoBack"/>
            <w:bookmarkEnd w:id="26"/>
          </w:p>
          <w:p w14:paraId="623C34C3" w14:textId="77777777" w:rsidR="00BB3F29" w:rsidRDefault="00BB3F29" w:rsidP="00BB3F29">
            <w:pPr>
              <w:pStyle w:val="3-"/>
            </w:pPr>
          </w:p>
          <w:p w14:paraId="3AC0FFD2" w14:textId="77777777" w:rsidR="00BB3F29" w:rsidRDefault="00BB3F29" w:rsidP="00BB3F29">
            <w:pPr>
              <w:pStyle w:val="3-"/>
            </w:pPr>
            <w:r>
              <w:rPr>
                <w:rFonts w:hint="eastAsia"/>
              </w:rPr>
              <w:tab/>
            </w:r>
            <w:r w:rsidRPr="00BB3F29">
              <w:rPr>
                <w:rFonts w:hint="eastAsia"/>
                <w:color w:val="00B050"/>
              </w:rPr>
              <w:t>//20フレームだけ更新</w:t>
            </w:r>
          </w:p>
          <w:p w14:paraId="1922F31C" w14:textId="77777777" w:rsidR="00BB3F29" w:rsidRDefault="00BB3F29" w:rsidP="00BB3F29">
            <w:pPr>
              <w:pStyle w:val="3-"/>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20; ++</w:t>
            </w:r>
            <w:proofErr w:type="spellStart"/>
            <w:r>
              <w:t>i</w:t>
            </w:r>
            <w:proofErr w:type="spellEnd"/>
            <w:r>
              <w:t>)</w:t>
            </w:r>
          </w:p>
          <w:p w14:paraId="6CD52826" w14:textId="77777777" w:rsidR="00BB3F29" w:rsidRDefault="00BB3F29" w:rsidP="00BB3F29">
            <w:pPr>
              <w:pStyle w:val="3-"/>
            </w:pPr>
            <w:r>
              <w:tab/>
              <w:t>{</w:t>
            </w:r>
          </w:p>
          <w:p w14:paraId="487235BC" w14:textId="77777777" w:rsidR="00BB3F29" w:rsidRDefault="00BB3F29" w:rsidP="00BB3F29">
            <w:pPr>
              <w:pStyle w:val="3-"/>
            </w:pPr>
            <w:r>
              <w:rPr>
                <w:rFonts w:hint="eastAsia"/>
              </w:rPr>
              <w:tab/>
            </w:r>
            <w:r>
              <w:rPr>
                <w:rFonts w:hint="eastAsia"/>
              </w:rPr>
              <w:tab/>
            </w:r>
            <w:proofErr w:type="spellStart"/>
            <w:r>
              <w:rPr>
                <w:rFonts w:hint="eastAsia"/>
              </w:rPr>
              <w:t>fade.update</w:t>
            </w:r>
            <w:proofErr w:type="spellEnd"/>
            <w:r>
              <w:rPr>
                <w:rFonts w:hint="eastAsia"/>
              </w:rPr>
              <w:t>(</w:t>
            </w:r>
            <w:proofErr w:type="spellStart"/>
            <w:r>
              <w:rPr>
                <w:rFonts w:hint="eastAsia"/>
              </w:rPr>
              <w:t>elapsed_time</w:t>
            </w:r>
            <w:proofErr w:type="spellEnd"/>
            <w:r>
              <w:rPr>
                <w:rFonts w:hint="eastAsia"/>
              </w:rPr>
              <w:t>);</w:t>
            </w:r>
            <w:r w:rsidRPr="00BB3F29">
              <w:rPr>
                <w:rFonts w:hint="eastAsia"/>
                <w:color w:val="00B050"/>
              </w:rPr>
              <w:t>//更新処理</w:t>
            </w:r>
          </w:p>
          <w:p w14:paraId="608457EB" w14:textId="77777777" w:rsidR="00BB3F29" w:rsidRDefault="00BB3F29" w:rsidP="00BB3F29">
            <w:pPr>
              <w:pStyle w:val="3-"/>
            </w:pPr>
            <w:r>
              <w:tab/>
            </w:r>
            <w:r>
              <w:tab/>
            </w:r>
            <w:proofErr w:type="spellStart"/>
            <w:r>
              <w:t>fade.debugPrint</w:t>
            </w:r>
            <w:proofErr w:type="spellEnd"/>
            <w:r>
              <w:t>(flame++);</w:t>
            </w:r>
          </w:p>
          <w:p w14:paraId="502DBE6B" w14:textId="77777777" w:rsidR="00BB3F29" w:rsidRDefault="00BB3F29" w:rsidP="00BB3F29">
            <w:pPr>
              <w:pStyle w:val="3-"/>
            </w:pPr>
            <w:r>
              <w:tab/>
              <w:t>}</w:t>
            </w:r>
          </w:p>
          <w:p w14:paraId="05EEE5DE" w14:textId="77777777" w:rsidR="00BB3F29" w:rsidRDefault="00BB3F29" w:rsidP="00BB3F29">
            <w:pPr>
              <w:pStyle w:val="3-"/>
            </w:pPr>
            <w:r>
              <w:tab/>
            </w:r>
          </w:p>
          <w:p w14:paraId="38F524B4" w14:textId="77777777" w:rsidR="00BB3F29" w:rsidRPr="00BB3F29" w:rsidRDefault="00BB3F29" w:rsidP="00BB3F29">
            <w:pPr>
              <w:pStyle w:val="3-"/>
              <w:rPr>
                <w:color w:val="00B050"/>
              </w:rPr>
            </w:pPr>
            <w:r>
              <w:rPr>
                <w:rFonts w:hint="eastAsia"/>
              </w:rPr>
              <w:tab/>
            </w:r>
            <w:r w:rsidRPr="00BB3F29">
              <w:rPr>
                <w:rFonts w:hint="eastAsia"/>
                <w:color w:val="00B050"/>
              </w:rPr>
              <w:t>//フェードを途中変更</w:t>
            </w:r>
          </w:p>
          <w:p w14:paraId="2F8DE9EE" w14:textId="77777777" w:rsidR="00BB3F29" w:rsidRPr="00BB3F29" w:rsidRDefault="00BB3F29" w:rsidP="00BB3F29">
            <w:pPr>
              <w:pStyle w:val="3-"/>
              <w:rPr>
                <w:color w:val="00B050"/>
              </w:rPr>
            </w:pPr>
            <w:r>
              <w:rPr>
                <w:rFonts w:hint="eastAsia"/>
              </w:rPr>
              <w:tab/>
            </w:r>
            <w:proofErr w:type="spellStart"/>
            <w:r w:rsidRPr="00BB3F29">
              <w:rPr>
                <w:rFonts w:hint="eastAsia"/>
                <w:color w:val="FF0000"/>
              </w:rPr>
              <w:t>fade.start</w:t>
            </w:r>
            <w:proofErr w:type="spellEnd"/>
            <w:r w:rsidRPr="00BB3F29">
              <w:rPr>
                <w:rFonts w:hint="eastAsia"/>
                <w:color w:val="FF0000"/>
              </w:rPr>
              <w:t>(1.5f, 0.5f, 1.f);</w:t>
            </w:r>
            <w:r w:rsidRPr="00BB3F29">
              <w:rPr>
                <w:rFonts w:hint="eastAsia"/>
                <w:color w:val="00B050"/>
              </w:rPr>
              <w:t>//1.5秒かけて、半分（0.5）から最大(1.0）までフェード</w:t>
            </w:r>
          </w:p>
          <w:p w14:paraId="72540F72" w14:textId="77777777" w:rsidR="00BB3F29" w:rsidRDefault="00BB3F29" w:rsidP="00BB3F29">
            <w:pPr>
              <w:pStyle w:val="3-"/>
            </w:pPr>
          </w:p>
          <w:p w14:paraId="1DE18D44" w14:textId="77777777" w:rsidR="00BB3F29" w:rsidRPr="00BB3F29" w:rsidRDefault="00BB3F29" w:rsidP="00BB3F29">
            <w:pPr>
              <w:pStyle w:val="3-"/>
              <w:rPr>
                <w:color w:val="00B050"/>
              </w:rPr>
            </w:pPr>
            <w:r>
              <w:rPr>
                <w:rFonts w:hint="eastAsia"/>
              </w:rPr>
              <w:tab/>
            </w:r>
            <w:r w:rsidRPr="00BB3F29">
              <w:rPr>
                <w:rFonts w:hint="eastAsia"/>
                <w:color w:val="00B050"/>
              </w:rPr>
              <w:t>//フェード完了まで更新</w:t>
            </w:r>
          </w:p>
          <w:p w14:paraId="70F51F20" w14:textId="77777777" w:rsidR="00BB3F29" w:rsidRDefault="00BB3F29" w:rsidP="00BB3F29">
            <w:pPr>
              <w:pStyle w:val="3-"/>
            </w:pPr>
            <w:r>
              <w:tab/>
              <w:t>while (!</w:t>
            </w:r>
            <w:proofErr w:type="spellStart"/>
            <w:r>
              <w:t>fade.isGoal</w:t>
            </w:r>
            <w:proofErr w:type="spellEnd"/>
            <w:r>
              <w:t>())</w:t>
            </w:r>
          </w:p>
          <w:p w14:paraId="06B7FC06" w14:textId="77777777" w:rsidR="00BB3F29" w:rsidRDefault="00BB3F29" w:rsidP="00BB3F29">
            <w:pPr>
              <w:pStyle w:val="3-"/>
            </w:pPr>
            <w:r>
              <w:tab/>
              <w:t>{</w:t>
            </w:r>
          </w:p>
          <w:p w14:paraId="5B4C2D26" w14:textId="77777777" w:rsidR="00BB3F29" w:rsidRPr="00BB3F29" w:rsidRDefault="00BB3F29" w:rsidP="00BB3F29">
            <w:pPr>
              <w:pStyle w:val="3-"/>
              <w:rPr>
                <w:color w:val="00B050"/>
              </w:rPr>
            </w:pPr>
            <w:r>
              <w:rPr>
                <w:rFonts w:hint="eastAsia"/>
              </w:rPr>
              <w:tab/>
            </w:r>
            <w:r>
              <w:rPr>
                <w:rFonts w:hint="eastAsia"/>
              </w:rPr>
              <w:tab/>
            </w:r>
            <w:proofErr w:type="spellStart"/>
            <w:r>
              <w:rPr>
                <w:rFonts w:hint="eastAsia"/>
              </w:rPr>
              <w:t>fade.update</w:t>
            </w:r>
            <w:proofErr w:type="spellEnd"/>
            <w:r>
              <w:rPr>
                <w:rFonts w:hint="eastAsia"/>
              </w:rPr>
              <w:t>(</w:t>
            </w:r>
            <w:proofErr w:type="spellStart"/>
            <w:r>
              <w:rPr>
                <w:rFonts w:hint="eastAsia"/>
              </w:rPr>
              <w:t>elapsed_time</w:t>
            </w:r>
            <w:proofErr w:type="spellEnd"/>
            <w:r>
              <w:rPr>
                <w:rFonts w:hint="eastAsia"/>
              </w:rPr>
              <w:t>);</w:t>
            </w:r>
            <w:r w:rsidRPr="00BB3F29">
              <w:rPr>
                <w:rFonts w:hint="eastAsia"/>
                <w:color w:val="00B050"/>
              </w:rPr>
              <w:t>//更新処理</w:t>
            </w:r>
          </w:p>
          <w:p w14:paraId="146CE2C6" w14:textId="77777777" w:rsidR="00BB3F29" w:rsidRDefault="00BB3F29" w:rsidP="00BB3F29">
            <w:pPr>
              <w:pStyle w:val="3-"/>
            </w:pPr>
            <w:r>
              <w:tab/>
            </w:r>
            <w:r>
              <w:tab/>
            </w:r>
            <w:proofErr w:type="spellStart"/>
            <w:r>
              <w:t>fade.debugPrint</w:t>
            </w:r>
            <w:proofErr w:type="spellEnd"/>
            <w:r>
              <w:t>(flame++);</w:t>
            </w:r>
          </w:p>
          <w:p w14:paraId="304482D9" w14:textId="77777777" w:rsidR="00BB3F29" w:rsidRDefault="00BB3F29" w:rsidP="00BB3F29">
            <w:pPr>
              <w:pStyle w:val="3-"/>
            </w:pPr>
            <w:r>
              <w:tab/>
              <w:t>}</w:t>
            </w:r>
          </w:p>
          <w:p w14:paraId="1BD358DA" w14:textId="56A4542E" w:rsidR="00BB3F29" w:rsidRDefault="00BB3F29" w:rsidP="00BB3F29">
            <w:pPr>
              <w:pStyle w:val="3-"/>
            </w:pPr>
            <w:r>
              <w:t>}</w:t>
            </w:r>
          </w:p>
        </w:tc>
      </w:tr>
    </w:tbl>
    <w:p w14:paraId="402A4E66" w14:textId="77777777" w:rsidR="00BB3F29" w:rsidRPr="00B7380E" w:rsidRDefault="00BB3F29" w:rsidP="00BB3F29">
      <w:pPr>
        <w:pStyle w:val="aa"/>
        <w:keepNext/>
        <w:widowControl/>
        <w:ind w:left="447"/>
        <w:rPr>
          <w:color w:val="FF0000"/>
          <w:sz w:val="20"/>
          <w:szCs w:val="20"/>
        </w:rPr>
      </w:pPr>
      <w:r w:rsidRPr="00B7380E">
        <w:rPr>
          <w:color w:val="FF0000"/>
          <w:sz w:val="20"/>
          <w:szCs w:val="20"/>
        </w:rPr>
        <w:lastRenderedPageBreak/>
        <w:t>↓</w:t>
      </w:r>
      <w:r>
        <w:rPr>
          <w:color w:val="FF0000"/>
          <w:sz w:val="20"/>
          <w:szCs w:val="20"/>
        </w:rPr>
        <w:t>（実行</w:t>
      </w:r>
      <w:r w:rsidRPr="00B7380E">
        <w:rPr>
          <w:color w:val="FF0000"/>
          <w:sz w:val="20"/>
          <w:szCs w:val="20"/>
        </w:rPr>
        <w:t>結果）</w:t>
      </w:r>
    </w:p>
    <w:tbl>
      <w:tblPr>
        <w:tblStyle w:val="afff7"/>
        <w:tblW w:w="7938" w:type="dxa"/>
        <w:tblInd w:w="562"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38"/>
      </w:tblGrid>
      <w:tr w:rsidR="00BB3F29" w14:paraId="6DA0191F" w14:textId="77777777" w:rsidTr="00880965">
        <w:tc>
          <w:tcPr>
            <w:tcW w:w="7938" w:type="dxa"/>
          </w:tcPr>
          <w:p w14:paraId="1D2B15EE" w14:textId="77777777" w:rsidR="00BB3F29" w:rsidRPr="00BB3F29" w:rsidRDefault="00BB3F29" w:rsidP="00BB3F29">
            <w:pPr>
              <w:pStyle w:val="3-"/>
              <w:rPr>
                <w:color w:val="auto"/>
              </w:rPr>
            </w:pPr>
            <w:proofErr w:type="spellStart"/>
            <w:r w:rsidRPr="00BB3F29">
              <w:rPr>
                <w:color w:val="auto"/>
              </w:rPr>
              <w:t>elapsed_time</w:t>
            </w:r>
            <w:proofErr w:type="spellEnd"/>
            <w:r w:rsidRPr="00BB3F29">
              <w:rPr>
                <w:color w:val="auto"/>
              </w:rPr>
              <w:t>=0.033</w:t>
            </w:r>
          </w:p>
          <w:p w14:paraId="18F51112" w14:textId="77777777" w:rsidR="00BB3F29" w:rsidRPr="00BB3F29" w:rsidRDefault="00BB3F29" w:rsidP="00BB3F29">
            <w:pPr>
              <w:pStyle w:val="3-"/>
              <w:rPr>
                <w:color w:val="auto"/>
              </w:rPr>
            </w:pPr>
            <w:r w:rsidRPr="00BB3F29">
              <w:rPr>
                <w:color w:val="auto"/>
              </w:rPr>
              <w:t xml:space="preserve"> 0: now=</w:t>
            </w:r>
            <w:r w:rsidRPr="00BB3F29">
              <w:rPr>
                <w:color w:val="FF0000"/>
              </w:rPr>
              <w:t>1.000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0C9CAF91" w14:textId="77777777" w:rsidR="00BB3F29" w:rsidRPr="00BB3F29" w:rsidRDefault="00BB3F29" w:rsidP="00BB3F29">
            <w:pPr>
              <w:pStyle w:val="3-"/>
              <w:rPr>
                <w:color w:val="auto"/>
              </w:rPr>
            </w:pPr>
            <w:r w:rsidRPr="00BB3F29">
              <w:rPr>
                <w:color w:val="auto"/>
              </w:rPr>
              <w:t xml:space="preserve"> 1: now=</w:t>
            </w:r>
            <w:r w:rsidRPr="00BB3F29">
              <w:rPr>
                <w:color w:val="FF0000"/>
              </w:rPr>
              <w:t>0.989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720800D9" w14:textId="77777777" w:rsidR="00BB3F29" w:rsidRPr="00BB3F29" w:rsidRDefault="00BB3F29" w:rsidP="00BB3F29">
            <w:pPr>
              <w:pStyle w:val="3-"/>
              <w:rPr>
                <w:color w:val="auto"/>
              </w:rPr>
            </w:pPr>
            <w:r w:rsidRPr="00BB3F29">
              <w:rPr>
                <w:color w:val="auto"/>
              </w:rPr>
              <w:t xml:space="preserve"> 2: now=</w:t>
            </w:r>
            <w:r w:rsidRPr="00BB3F29">
              <w:rPr>
                <w:color w:val="FF0000"/>
              </w:rPr>
              <w:t>0.978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815875C" w14:textId="77777777" w:rsidR="00BB3F29" w:rsidRPr="00BB3F29" w:rsidRDefault="00BB3F29" w:rsidP="00BB3F29">
            <w:pPr>
              <w:pStyle w:val="3-"/>
              <w:rPr>
                <w:color w:val="auto"/>
              </w:rPr>
            </w:pPr>
            <w:r w:rsidRPr="00BB3F29">
              <w:rPr>
                <w:color w:val="auto"/>
              </w:rPr>
              <w:t xml:space="preserve"> 3: now=</w:t>
            </w:r>
            <w:r w:rsidRPr="00BB3F29">
              <w:rPr>
                <w:color w:val="FF0000"/>
              </w:rPr>
              <w:t>0.967</w:t>
            </w:r>
            <w:r w:rsidRPr="00BB3F29">
              <w:rPr>
                <w:color w:val="auto"/>
              </w:rPr>
              <w:t xml:space="preserve">, goal=0.500, gradual=-0.333, </w:t>
            </w:r>
            <w:proofErr w:type="spellStart"/>
            <w:r w:rsidRPr="00BB3F29">
              <w:rPr>
                <w:color w:val="auto"/>
              </w:rPr>
              <w:t>isGoal</w:t>
            </w:r>
            <w:proofErr w:type="spellEnd"/>
            <w:r w:rsidRPr="00BB3F29">
              <w:rPr>
                <w:color w:val="auto"/>
              </w:rPr>
              <w:t>()=0</w:t>
            </w:r>
          </w:p>
          <w:p w14:paraId="2CF69815" w14:textId="77777777" w:rsidR="00BB3F29" w:rsidRPr="00BB3F29" w:rsidRDefault="00BB3F29" w:rsidP="00BB3F29">
            <w:pPr>
              <w:pStyle w:val="3-"/>
              <w:rPr>
                <w:color w:val="auto"/>
              </w:rPr>
            </w:pPr>
            <w:r w:rsidRPr="00BB3F29">
              <w:rPr>
                <w:color w:val="auto"/>
              </w:rPr>
              <w:t xml:space="preserve"> 4: now=</w:t>
            </w:r>
            <w:r w:rsidRPr="00BB3F29">
              <w:rPr>
                <w:color w:val="FF0000"/>
              </w:rPr>
              <w:t>0.956</w:t>
            </w:r>
            <w:r w:rsidRPr="00BB3F29">
              <w:rPr>
                <w:color w:val="auto"/>
              </w:rPr>
              <w:t xml:space="preserve">, goal=0.500, gradual=-0.333, </w:t>
            </w:r>
            <w:proofErr w:type="spellStart"/>
            <w:r w:rsidRPr="00BB3F29">
              <w:rPr>
                <w:color w:val="auto"/>
              </w:rPr>
              <w:t>isGoal</w:t>
            </w:r>
            <w:proofErr w:type="spellEnd"/>
            <w:r w:rsidRPr="00BB3F29">
              <w:rPr>
                <w:color w:val="auto"/>
              </w:rPr>
              <w:t>()=0</w:t>
            </w:r>
          </w:p>
          <w:p w14:paraId="0B35384C" w14:textId="77777777" w:rsidR="00BB3F29" w:rsidRPr="00BB3F29" w:rsidRDefault="00BB3F29" w:rsidP="00BB3F29">
            <w:pPr>
              <w:pStyle w:val="3-"/>
              <w:rPr>
                <w:color w:val="auto"/>
              </w:rPr>
            </w:pPr>
            <w:r w:rsidRPr="00BB3F29">
              <w:rPr>
                <w:color w:val="auto"/>
              </w:rPr>
              <w:t xml:space="preserve"> 5: now=</w:t>
            </w:r>
            <w:r w:rsidRPr="00BB3F29">
              <w:rPr>
                <w:color w:val="FF0000"/>
              </w:rPr>
              <w:t>0.944</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3BD66D9" w14:textId="77777777" w:rsidR="00BB3F29" w:rsidRPr="00BB3F29" w:rsidRDefault="00BB3F29" w:rsidP="00BB3F29">
            <w:pPr>
              <w:pStyle w:val="3-"/>
              <w:rPr>
                <w:color w:val="auto"/>
              </w:rPr>
            </w:pPr>
            <w:r w:rsidRPr="00BB3F29">
              <w:rPr>
                <w:color w:val="auto"/>
              </w:rPr>
              <w:t xml:space="preserve"> 6: now=</w:t>
            </w:r>
            <w:r w:rsidRPr="00BB3F29">
              <w:rPr>
                <w:color w:val="FF0000"/>
              </w:rPr>
              <w:t>0.933</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41F3EE3" w14:textId="77777777" w:rsidR="00BB3F29" w:rsidRPr="00BB3F29" w:rsidRDefault="00BB3F29" w:rsidP="00BB3F29">
            <w:pPr>
              <w:pStyle w:val="3-"/>
              <w:rPr>
                <w:color w:val="auto"/>
              </w:rPr>
            </w:pPr>
            <w:r w:rsidRPr="00BB3F29">
              <w:rPr>
                <w:color w:val="auto"/>
              </w:rPr>
              <w:t xml:space="preserve"> 7: now=</w:t>
            </w:r>
            <w:r w:rsidRPr="00BB3F29">
              <w:rPr>
                <w:color w:val="FF0000"/>
              </w:rPr>
              <w:t>0.922</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DBC832D" w14:textId="77777777" w:rsidR="00BB3F29" w:rsidRPr="00BB3F29" w:rsidRDefault="00BB3F29" w:rsidP="00BB3F29">
            <w:pPr>
              <w:pStyle w:val="3-"/>
              <w:rPr>
                <w:color w:val="auto"/>
              </w:rPr>
            </w:pPr>
            <w:r w:rsidRPr="00BB3F29">
              <w:rPr>
                <w:color w:val="auto"/>
              </w:rPr>
              <w:t xml:space="preserve"> 8: now=</w:t>
            </w:r>
            <w:r w:rsidRPr="00BB3F29">
              <w:rPr>
                <w:color w:val="FF0000"/>
              </w:rPr>
              <w:t>0.911</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40120B9" w14:textId="77777777" w:rsidR="00BB3F29" w:rsidRPr="00BB3F29" w:rsidRDefault="00BB3F29" w:rsidP="00BB3F29">
            <w:pPr>
              <w:pStyle w:val="3-"/>
              <w:rPr>
                <w:color w:val="auto"/>
              </w:rPr>
            </w:pPr>
            <w:r w:rsidRPr="00BB3F29">
              <w:rPr>
                <w:color w:val="auto"/>
              </w:rPr>
              <w:t xml:space="preserve"> 9: now=</w:t>
            </w:r>
            <w:r w:rsidRPr="00BB3F29">
              <w:rPr>
                <w:color w:val="FF0000"/>
              </w:rPr>
              <w:t>0.900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A514F12" w14:textId="77777777" w:rsidR="00BB3F29" w:rsidRPr="00BB3F29" w:rsidRDefault="00BB3F29" w:rsidP="00BB3F29">
            <w:pPr>
              <w:pStyle w:val="3-"/>
              <w:rPr>
                <w:color w:val="auto"/>
              </w:rPr>
            </w:pPr>
            <w:r w:rsidRPr="00BB3F29">
              <w:rPr>
                <w:color w:val="auto"/>
              </w:rPr>
              <w:t>10: now=</w:t>
            </w:r>
            <w:r w:rsidRPr="00BB3F29">
              <w:rPr>
                <w:color w:val="FF0000"/>
              </w:rPr>
              <w:t>0.889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C5334AA" w14:textId="77777777" w:rsidR="00BB3F29" w:rsidRPr="00BB3F29" w:rsidRDefault="00BB3F29" w:rsidP="00BB3F29">
            <w:pPr>
              <w:pStyle w:val="3-"/>
              <w:rPr>
                <w:color w:val="auto"/>
              </w:rPr>
            </w:pPr>
            <w:r w:rsidRPr="00BB3F29">
              <w:rPr>
                <w:color w:val="auto"/>
              </w:rPr>
              <w:t>11: now=</w:t>
            </w:r>
            <w:r w:rsidRPr="00BB3F29">
              <w:rPr>
                <w:color w:val="FF0000"/>
              </w:rPr>
              <w:t>0.878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5F183067" w14:textId="77777777" w:rsidR="00BB3F29" w:rsidRPr="00BB3F29" w:rsidRDefault="00BB3F29" w:rsidP="00BB3F29">
            <w:pPr>
              <w:pStyle w:val="3-"/>
              <w:rPr>
                <w:color w:val="auto"/>
              </w:rPr>
            </w:pPr>
            <w:r w:rsidRPr="00BB3F29">
              <w:rPr>
                <w:color w:val="auto"/>
              </w:rPr>
              <w:t>12: now=</w:t>
            </w:r>
            <w:r w:rsidRPr="00BB3F29">
              <w:rPr>
                <w:color w:val="FF0000"/>
              </w:rPr>
              <w:t>0.867</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E05C6AB" w14:textId="77777777" w:rsidR="00BB3F29" w:rsidRPr="00BB3F29" w:rsidRDefault="00BB3F29" w:rsidP="00BB3F29">
            <w:pPr>
              <w:pStyle w:val="3-"/>
              <w:rPr>
                <w:color w:val="auto"/>
              </w:rPr>
            </w:pPr>
            <w:r w:rsidRPr="00BB3F29">
              <w:rPr>
                <w:color w:val="auto"/>
              </w:rPr>
              <w:t>13: now=</w:t>
            </w:r>
            <w:r w:rsidRPr="00BB3F29">
              <w:rPr>
                <w:color w:val="FF0000"/>
              </w:rPr>
              <w:t>0.856</w:t>
            </w:r>
            <w:r w:rsidRPr="00BB3F29">
              <w:rPr>
                <w:color w:val="auto"/>
              </w:rPr>
              <w:t xml:space="preserve">, goal=0.500, gradual=-0.333, </w:t>
            </w:r>
            <w:proofErr w:type="spellStart"/>
            <w:r w:rsidRPr="00BB3F29">
              <w:rPr>
                <w:color w:val="auto"/>
              </w:rPr>
              <w:t>isGoal</w:t>
            </w:r>
            <w:proofErr w:type="spellEnd"/>
            <w:r w:rsidRPr="00BB3F29">
              <w:rPr>
                <w:color w:val="auto"/>
              </w:rPr>
              <w:t>()=0</w:t>
            </w:r>
          </w:p>
          <w:p w14:paraId="7EA3737F" w14:textId="77777777" w:rsidR="00BB3F29" w:rsidRPr="00BB3F29" w:rsidRDefault="00BB3F29" w:rsidP="00BB3F29">
            <w:pPr>
              <w:pStyle w:val="3-"/>
              <w:rPr>
                <w:color w:val="auto"/>
              </w:rPr>
            </w:pPr>
            <w:r w:rsidRPr="00BB3F29">
              <w:rPr>
                <w:color w:val="auto"/>
              </w:rPr>
              <w:t>14: now=</w:t>
            </w:r>
            <w:r w:rsidRPr="00BB3F29">
              <w:rPr>
                <w:color w:val="FF0000"/>
              </w:rPr>
              <w:t>0.844</w:t>
            </w:r>
            <w:r w:rsidRPr="00BB3F29">
              <w:rPr>
                <w:color w:val="auto"/>
              </w:rPr>
              <w:t xml:space="preserve">, goal=0.500, gradual=-0.333, </w:t>
            </w:r>
            <w:proofErr w:type="spellStart"/>
            <w:r w:rsidRPr="00BB3F29">
              <w:rPr>
                <w:color w:val="auto"/>
              </w:rPr>
              <w:t>isGoal</w:t>
            </w:r>
            <w:proofErr w:type="spellEnd"/>
            <w:r w:rsidRPr="00BB3F29">
              <w:rPr>
                <w:color w:val="auto"/>
              </w:rPr>
              <w:t>()=0</w:t>
            </w:r>
          </w:p>
          <w:p w14:paraId="5F92C61F" w14:textId="77777777" w:rsidR="00BB3F29" w:rsidRPr="00BB3F29" w:rsidRDefault="00BB3F29" w:rsidP="00BB3F29">
            <w:pPr>
              <w:pStyle w:val="3-"/>
              <w:rPr>
                <w:color w:val="auto"/>
              </w:rPr>
            </w:pPr>
            <w:r w:rsidRPr="00BB3F29">
              <w:rPr>
                <w:color w:val="auto"/>
              </w:rPr>
              <w:t>15: now=</w:t>
            </w:r>
            <w:r w:rsidRPr="00BB3F29">
              <w:rPr>
                <w:color w:val="FF0000"/>
              </w:rPr>
              <w:t>0.833</w:t>
            </w:r>
            <w:r w:rsidRPr="00BB3F29">
              <w:rPr>
                <w:color w:val="auto"/>
              </w:rPr>
              <w:t xml:space="preserve">, goal=0.500, gradual=-0.333, </w:t>
            </w:r>
            <w:proofErr w:type="spellStart"/>
            <w:r w:rsidRPr="00BB3F29">
              <w:rPr>
                <w:color w:val="auto"/>
              </w:rPr>
              <w:t>isGoal</w:t>
            </w:r>
            <w:proofErr w:type="spellEnd"/>
            <w:r w:rsidRPr="00BB3F29">
              <w:rPr>
                <w:color w:val="auto"/>
              </w:rPr>
              <w:t>()=0</w:t>
            </w:r>
          </w:p>
          <w:p w14:paraId="1CC77E30" w14:textId="77777777" w:rsidR="00BB3F29" w:rsidRPr="00BB3F29" w:rsidRDefault="00BB3F29" w:rsidP="00BB3F29">
            <w:pPr>
              <w:pStyle w:val="3-"/>
              <w:rPr>
                <w:color w:val="auto"/>
              </w:rPr>
            </w:pPr>
            <w:r w:rsidRPr="00BB3F29">
              <w:rPr>
                <w:color w:val="auto"/>
              </w:rPr>
              <w:t>16: now=</w:t>
            </w:r>
            <w:r w:rsidRPr="00BB3F29">
              <w:rPr>
                <w:color w:val="FF0000"/>
              </w:rPr>
              <w:t>0.822</w:t>
            </w:r>
            <w:r w:rsidRPr="00BB3F29">
              <w:rPr>
                <w:color w:val="auto"/>
              </w:rPr>
              <w:t xml:space="preserve">, goal=0.500, gradual=-0.333, </w:t>
            </w:r>
            <w:proofErr w:type="spellStart"/>
            <w:r w:rsidRPr="00BB3F29">
              <w:rPr>
                <w:color w:val="auto"/>
              </w:rPr>
              <w:t>isGoal</w:t>
            </w:r>
            <w:proofErr w:type="spellEnd"/>
            <w:r w:rsidRPr="00BB3F29">
              <w:rPr>
                <w:color w:val="auto"/>
              </w:rPr>
              <w:t>()=0</w:t>
            </w:r>
          </w:p>
          <w:p w14:paraId="2C40B2A2" w14:textId="77777777" w:rsidR="00BB3F29" w:rsidRPr="00BB3F29" w:rsidRDefault="00BB3F29" w:rsidP="00BB3F29">
            <w:pPr>
              <w:pStyle w:val="3-"/>
              <w:rPr>
                <w:color w:val="auto"/>
              </w:rPr>
            </w:pPr>
            <w:r w:rsidRPr="00BB3F29">
              <w:rPr>
                <w:color w:val="auto"/>
              </w:rPr>
              <w:t>17: now=</w:t>
            </w:r>
            <w:r w:rsidRPr="00BB3F29">
              <w:rPr>
                <w:color w:val="FF0000"/>
              </w:rPr>
              <w:t>0.811</w:t>
            </w:r>
            <w:r w:rsidRPr="00BB3F29">
              <w:rPr>
                <w:color w:val="auto"/>
              </w:rPr>
              <w:t xml:space="preserve">, goal=0.500, gradual=-0.333, </w:t>
            </w:r>
            <w:proofErr w:type="spellStart"/>
            <w:r w:rsidRPr="00BB3F29">
              <w:rPr>
                <w:color w:val="auto"/>
              </w:rPr>
              <w:t>isGoal</w:t>
            </w:r>
            <w:proofErr w:type="spellEnd"/>
            <w:r w:rsidRPr="00BB3F29">
              <w:rPr>
                <w:color w:val="auto"/>
              </w:rPr>
              <w:t>()=0</w:t>
            </w:r>
          </w:p>
          <w:p w14:paraId="4911B75C" w14:textId="77777777" w:rsidR="00BB3F29" w:rsidRPr="00BB3F29" w:rsidRDefault="00BB3F29" w:rsidP="00BB3F29">
            <w:pPr>
              <w:pStyle w:val="3-"/>
              <w:rPr>
                <w:color w:val="auto"/>
              </w:rPr>
            </w:pPr>
            <w:r w:rsidRPr="00BB3F29">
              <w:rPr>
                <w:color w:val="auto"/>
              </w:rPr>
              <w:t>18: now=</w:t>
            </w:r>
            <w:r w:rsidRPr="00BB3F29">
              <w:rPr>
                <w:color w:val="FF0000"/>
              </w:rPr>
              <w:t>0.800</w:t>
            </w:r>
            <w:r w:rsidRPr="00BB3F29">
              <w:rPr>
                <w:color w:val="auto"/>
              </w:rPr>
              <w:t xml:space="preserve">, goal=0.500, gradual=-0.333, </w:t>
            </w:r>
            <w:proofErr w:type="spellStart"/>
            <w:r w:rsidRPr="00BB3F29">
              <w:rPr>
                <w:color w:val="auto"/>
              </w:rPr>
              <w:t>isGoal</w:t>
            </w:r>
            <w:proofErr w:type="spellEnd"/>
            <w:r w:rsidRPr="00BB3F29">
              <w:rPr>
                <w:color w:val="auto"/>
              </w:rPr>
              <w:t>()=0</w:t>
            </w:r>
          </w:p>
          <w:p w14:paraId="47B41B57" w14:textId="77777777" w:rsidR="00BB3F29" w:rsidRPr="00BB3F29" w:rsidRDefault="00BB3F29" w:rsidP="00BB3F29">
            <w:pPr>
              <w:pStyle w:val="3-"/>
              <w:rPr>
                <w:color w:val="auto"/>
              </w:rPr>
            </w:pPr>
            <w:r w:rsidRPr="00BB3F29">
              <w:rPr>
                <w:color w:val="auto"/>
              </w:rPr>
              <w:t>19: now=</w:t>
            </w:r>
            <w:r w:rsidRPr="00BB3F29">
              <w:rPr>
                <w:color w:val="FF0000"/>
              </w:rPr>
              <w:t>0.789</w:t>
            </w:r>
            <w:r w:rsidRPr="00BB3F29">
              <w:rPr>
                <w:color w:val="auto"/>
              </w:rPr>
              <w:t xml:space="preserve">, goal=0.500, gradual=-0.333, </w:t>
            </w:r>
            <w:proofErr w:type="spellStart"/>
            <w:r w:rsidRPr="00BB3F29">
              <w:rPr>
                <w:color w:val="auto"/>
              </w:rPr>
              <w:t>isGoal</w:t>
            </w:r>
            <w:proofErr w:type="spellEnd"/>
            <w:r w:rsidRPr="00BB3F29">
              <w:rPr>
                <w:color w:val="auto"/>
              </w:rPr>
              <w:t>()=0</w:t>
            </w:r>
          </w:p>
          <w:p w14:paraId="6389A70E" w14:textId="77777777" w:rsidR="00BB3F29" w:rsidRPr="00BB3F29" w:rsidRDefault="00BB3F29" w:rsidP="00BB3F29">
            <w:pPr>
              <w:pStyle w:val="3-"/>
              <w:rPr>
                <w:color w:val="auto"/>
              </w:rPr>
            </w:pPr>
            <w:r w:rsidRPr="00BB3F29">
              <w:rPr>
                <w:color w:val="auto"/>
              </w:rPr>
              <w:t>20: now=</w:t>
            </w:r>
            <w:r w:rsidRPr="00BB3F29">
              <w:rPr>
                <w:color w:val="FF0000"/>
              </w:rPr>
              <w:t>0.778</w:t>
            </w:r>
            <w:r w:rsidRPr="00BB3F29">
              <w:rPr>
                <w:color w:val="auto"/>
              </w:rPr>
              <w:t xml:space="preserve">, goal=0.500, gradual=-0.333, </w:t>
            </w:r>
            <w:proofErr w:type="spellStart"/>
            <w:r w:rsidRPr="00BB3F29">
              <w:rPr>
                <w:color w:val="auto"/>
              </w:rPr>
              <w:t>isGoal</w:t>
            </w:r>
            <w:proofErr w:type="spellEnd"/>
            <w:r w:rsidRPr="00BB3F29">
              <w:rPr>
                <w:color w:val="auto"/>
              </w:rPr>
              <w:t>()=0</w:t>
            </w:r>
          </w:p>
          <w:p w14:paraId="32DAA4BF" w14:textId="096874F8" w:rsidR="00BB3F29" w:rsidRPr="00BB3F29" w:rsidRDefault="00BB3F29" w:rsidP="00BB3F29">
            <w:pPr>
              <w:pStyle w:val="3-"/>
              <w:rPr>
                <w:color w:val="auto"/>
              </w:rPr>
            </w:pPr>
            <w:r w:rsidRPr="00BB3F29">
              <w:rPr>
                <w:color w:val="auto"/>
              </w:rPr>
              <w:t>21: now=</w:t>
            </w:r>
            <w:r w:rsidRPr="00BB3F29">
              <w:rPr>
                <w:color w:val="FF0000"/>
              </w:rPr>
              <w:t>0.789</w:t>
            </w:r>
            <w:r w:rsidRPr="00BB3F29">
              <w:rPr>
                <w:color w:val="auto"/>
              </w:rPr>
              <w:t xml:space="preserve">, goal=1.000, gradual=0.333, </w:t>
            </w:r>
            <w:proofErr w:type="spellStart"/>
            <w:r w:rsidRPr="00BB3F29">
              <w:rPr>
                <w:color w:val="auto"/>
              </w:rPr>
              <w:t>isGoal</w:t>
            </w:r>
            <w:proofErr w:type="spellEnd"/>
            <w:r w:rsidRPr="00BB3F29">
              <w:rPr>
                <w:color w:val="auto"/>
              </w:rPr>
              <w:t>()=0</w:t>
            </w:r>
            <w:r>
              <w:rPr>
                <w:rFonts w:hint="eastAsia"/>
                <w:color w:val="auto"/>
              </w:rPr>
              <w:t xml:space="preserve">  </w:t>
            </w:r>
            <w:r w:rsidRPr="00BB3F29">
              <w:rPr>
                <w:rFonts w:hint="eastAsia"/>
                <w:color w:val="FF0000"/>
              </w:rPr>
              <w:t>←こ</w:t>
            </w:r>
            <w:r w:rsidR="00F4657F">
              <w:rPr>
                <w:rFonts w:hint="eastAsia"/>
                <w:color w:val="FF0000"/>
              </w:rPr>
              <w:t>こで</w:t>
            </w:r>
            <w:r w:rsidRPr="00BB3F29">
              <w:rPr>
                <w:rFonts w:hint="eastAsia"/>
                <w:color w:val="FF0000"/>
              </w:rPr>
              <w:t>フェード</w:t>
            </w:r>
            <w:r w:rsidR="00F4657F">
              <w:rPr>
                <w:rFonts w:hint="eastAsia"/>
                <w:color w:val="FF0000"/>
              </w:rPr>
              <w:t>の指定</w:t>
            </w:r>
            <w:r w:rsidRPr="00BB3F29">
              <w:rPr>
                <w:rFonts w:hint="eastAsia"/>
                <w:color w:val="FF0000"/>
              </w:rPr>
              <w:t>が途中変更されている</w:t>
            </w:r>
          </w:p>
          <w:p w14:paraId="08EEF301" w14:textId="77777777" w:rsidR="00BB3F29" w:rsidRPr="00BB3F29" w:rsidRDefault="00BB3F29" w:rsidP="00BB3F29">
            <w:pPr>
              <w:pStyle w:val="3-"/>
              <w:rPr>
                <w:color w:val="auto"/>
              </w:rPr>
            </w:pPr>
            <w:r w:rsidRPr="00BB3F29">
              <w:rPr>
                <w:color w:val="auto"/>
              </w:rPr>
              <w:t>22: now=</w:t>
            </w:r>
            <w:r w:rsidRPr="00BB3F29">
              <w:rPr>
                <w:color w:val="FF0000"/>
              </w:rPr>
              <w:t>0.800</w:t>
            </w:r>
            <w:r w:rsidRPr="00BB3F29">
              <w:rPr>
                <w:color w:val="auto"/>
              </w:rPr>
              <w:t xml:space="preserve">, goal=1.000, gradual=0.333, </w:t>
            </w:r>
            <w:proofErr w:type="spellStart"/>
            <w:r w:rsidRPr="00BB3F29">
              <w:rPr>
                <w:color w:val="auto"/>
              </w:rPr>
              <w:t>isGoal</w:t>
            </w:r>
            <w:proofErr w:type="spellEnd"/>
            <w:r w:rsidRPr="00BB3F29">
              <w:rPr>
                <w:color w:val="auto"/>
              </w:rPr>
              <w:t>()=0</w:t>
            </w:r>
          </w:p>
          <w:p w14:paraId="51ED2901" w14:textId="77777777" w:rsidR="00BB3F29" w:rsidRPr="00BB3F29" w:rsidRDefault="00BB3F29" w:rsidP="00BB3F29">
            <w:pPr>
              <w:pStyle w:val="3-"/>
              <w:rPr>
                <w:color w:val="auto"/>
              </w:rPr>
            </w:pPr>
            <w:r w:rsidRPr="00BB3F29">
              <w:rPr>
                <w:color w:val="auto"/>
              </w:rPr>
              <w:t>23: now=</w:t>
            </w:r>
            <w:r w:rsidRPr="00BB3F29">
              <w:rPr>
                <w:color w:val="FF0000"/>
              </w:rPr>
              <w:t>0.811</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24AFBAF" w14:textId="77777777" w:rsidR="00BB3F29" w:rsidRPr="00BB3F29" w:rsidRDefault="00BB3F29" w:rsidP="00BB3F29">
            <w:pPr>
              <w:pStyle w:val="3-"/>
              <w:rPr>
                <w:color w:val="auto"/>
              </w:rPr>
            </w:pPr>
            <w:r w:rsidRPr="00BB3F29">
              <w:rPr>
                <w:color w:val="auto"/>
              </w:rPr>
              <w:t>24: now=</w:t>
            </w:r>
            <w:r w:rsidRPr="00BB3F29">
              <w:rPr>
                <w:color w:val="FF0000"/>
              </w:rPr>
              <w:t>0.822</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1A626C3" w14:textId="77777777" w:rsidR="00BB3F29" w:rsidRPr="00BB3F29" w:rsidRDefault="00BB3F29" w:rsidP="00BB3F29">
            <w:pPr>
              <w:pStyle w:val="3-"/>
              <w:rPr>
                <w:color w:val="auto"/>
              </w:rPr>
            </w:pPr>
            <w:r w:rsidRPr="00BB3F29">
              <w:rPr>
                <w:color w:val="auto"/>
              </w:rPr>
              <w:t>25: now=</w:t>
            </w:r>
            <w:r w:rsidRPr="00BB3F29">
              <w:rPr>
                <w:color w:val="FF0000"/>
              </w:rPr>
              <w:t>0.833</w:t>
            </w:r>
            <w:r w:rsidRPr="00BB3F29">
              <w:rPr>
                <w:color w:val="auto"/>
              </w:rPr>
              <w:t xml:space="preserve">, goal=1.000, gradual=0.333, </w:t>
            </w:r>
            <w:proofErr w:type="spellStart"/>
            <w:r w:rsidRPr="00BB3F29">
              <w:rPr>
                <w:color w:val="auto"/>
              </w:rPr>
              <w:t>isGoal</w:t>
            </w:r>
            <w:proofErr w:type="spellEnd"/>
            <w:r w:rsidRPr="00BB3F29">
              <w:rPr>
                <w:color w:val="auto"/>
              </w:rPr>
              <w:t>()=0</w:t>
            </w:r>
          </w:p>
          <w:p w14:paraId="3E29FDE7" w14:textId="77777777" w:rsidR="00BB3F29" w:rsidRPr="00BB3F29" w:rsidRDefault="00BB3F29" w:rsidP="00BB3F29">
            <w:pPr>
              <w:pStyle w:val="3-"/>
              <w:rPr>
                <w:color w:val="auto"/>
              </w:rPr>
            </w:pPr>
            <w:r w:rsidRPr="00BB3F29">
              <w:rPr>
                <w:color w:val="auto"/>
              </w:rPr>
              <w:t>26: now=</w:t>
            </w:r>
            <w:r w:rsidRPr="00BB3F29">
              <w:rPr>
                <w:color w:val="FF0000"/>
              </w:rPr>
              <w:t>0.844</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BFE5271" w14:textId="77777777" w:rsidR="00BB3F29" w:rsidRPr="00BB3F29" w:rsidRDefault="00BB3F29" w:rsidP="00BB3F29">
            <w:pPr>
              <w:pStyle w:val="3-"/>
              <w:rPr>
                <w:color w:val="auto"/>
              </w:rPr>
            </w:pPr>
            <w:r w:rsidRPr="00BB3F29">
              <w:rPr>
                <w:color w:val="auto"/>
              </w:rPr>
              <w:t>27: now=</w:t>
            </w:r>
            <w:r w:rsidRPr="00BB3F29">
              <w:rPr>
                <w:color w:val="FF0000"/>
              </w:rPr>
              <w:t>0.856</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6ADBCDA" w14:textId="77777777" w:rsidR="00BB3F29" w:rsidRPr="00BB3F29" w:rsidRDefault="00BB3F29" w:rsidP="00BB3F29">
            <w:pPr>
              <w:pStyle w:val="3-"/>
              <w:rPr>
                <w:color w:val="auto"/>
              </w:rPr>
            </w:pPr>
            <w:r w:rsidRPr="00BB3F29">
              <w:rPr>
                <w:color w:val="auto"/>
              </w:rPr>
              <w:t>28: now=</w:t>
            </w:r>
            <w:r w:rsidRPr="00BB3F29">
              <w:rPr>
                <w:color w:val="FF0000"/>
              </w:rPr>
              <w:t>0.867</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232BE28" w14:textId="77777777" w:rsidR="00BB3F29" w:rsidRPr="00BB3F29" w:rsidRDefault="00BB3F29" w:rsidP="00BB3F29">
            <w:pPr>
              <w:pStyle w:val="3-"/>
              <w:rPr>
                <w:color w:val="auto"/>
              </w:rPr>
            </w:pPr>
            <w:r w:rsidRPr="00BB3F29">
              <w:rPr>
                <w:color w:val="auto"/>
              </w:rPr>
              <w:t>29: now=</w:t>
            </w:r>
            <w:r w:rsidRPr="00BB3F29">
              <w:rPr>
                <w:color w:val="FF0000"/>
              </w:rPr>
              <w:t>0.878</w:t>
            </w:r>
            <w:r w:rsidRPr="00BB3F29">
              <w:rPr>
                <w:color w:val="auto"/>
              </w:rPr>
              <w:t xml:space="preserve">, goal=1.000, gradual=0.333, </w:t>
            </w:r>
            <w:proofErr w:type="spellStart"/>
            <w:r w:rsidRPr="00BB3F29">
              <w:rPr>
                <w:color w:val="auto"/>
              </w:rPr>
              <w:t>isGoal</w:t>
            </w:r>
            <w:proofErr w:type="spellEnd"/>
            <w:r w:rsidRPr="00BB3F29">
              <w:rPr>
                <w:color w:val="auto"/>
              </w:rPr>
              <w:t>()=0</w:t>
            </w:r>
          </w:p>
          <w:p w14:paraId="0FB5B889" w14:textId="77777777" w:rsidR="00BB3F29" w:rsidRPr="00BB3F29" w:rsidRDefault="00BB3F29" w:rsidP="00BB3F29">
            <w:pPr>
              <w:pStyle w:val="3-"/>
              <w:rPr>
                <w:color w:val="auto"/>
              </w:rPr>
            </w:pPr>
            <w:r w:rsidRPr="00BB3F29">
              <w:rPr>
                <w:color w:val="auto"/>
              </w:rPr>
              <w:t>30: now=</w:t>
            </w:r>
            <w:r w:rsidRPr="00BB3F29">
              <w:rPr>
                <w:color w:val="FF0000"/>
              </w:rPr>
              <w:t>0.889</w:t>
            </w:r>
            <w:r w:rsidRPr="00BB3F29">
              <w:rPr>
                <w:color w:val="auto"/>
              </w:rPr>
              <w:t xml:space="preserve">, goal=1.000, gradual=0.333, </w:t>
            </w:r>
            <w:proofErr w:type="spellStart"/>
            <w:r w:rsidRPr="00BB3F29">
              <w:rPr>
                <w:color w:val="auto"/>
              </w:rPr>
              <w:t>isGoal</w:t>
            </w:r>
            <w:proofErr w:type="spellEnd"/>
            <w:r w:rsidRPr="00BB3F29">
              <w:rPr>
                <w:color w:val="auto"/>
              </w:rPr>
              <w:t>()=0</w:t>
            </w:r>
          </w:p>
          <w:p w14:paraId="4975157E" w14:textId="77777777" w:rsidR="00BB3F29" w:rsidRPr="00BB3F29" w:rsidRDefault="00BB3F29" w:rsidP="00BB3F29">
            <w:pPr>
              <w:pStyle w:val="3-"/>
              <w:rPr>
                <w:color w:val="auto"/>
              </w:rPr>
            </w:pPr>
            <w:r w:rsidRPr="00BB3F29">
              <w:rPr>
                <w:color w:val="auto"/>
              </w:rPr>
              <w:lastRenderedPageBreak/>
              <w:t>31: now=</w:t>
            </w:r>
            <w:r w:rsidRPr="00BB3F29">
              <w:rPr>
                <w:color w:val="FF0000"/>
              </w:rPr>
              <w:t>0.900</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BC665AE" w14:textId="77777777" w:rsidR="00BB3F29" w:rsidRPr="00BB3F29" w:rsidRDefault="00BB3F29" w:rsidP="00BB3F29">
            <w:pPr>
              <w:pStyle w:val="3-"/>
              <w:rPr>
                <w:color w:val="auto"/>
              </w:rPr>
            </w:pPr>
            <w:r w:rsidRPr="00BB3F29">
              <w:rPr>
                <w:color w:val="auto"/>
              </w:rPr>
              <w:t>32: now=</w:t>
            </w:r>
            <w:r w:rsidRPr="00BB3F29">
              <w:rPr>
                <w:color w:val="FF0000"/>
              </w:rPr>
              <w:t>0.911</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537950E" w14:textId="77777777" w:rsidR="00BB3F29" w:rsidRPr="00BB3F29" w:rsidRDefault="00BB3F29" w:rsidP="00BB3F29">
            <w:pPr>
              <w:pStyle w:val="3-"/>
              <w:rPr>
                <w:color w:val="auto"/>
              </w:rPr>
            </w:pPr>
            <w:r w:rsidRPr="00BB3F29">
              <w:rPr>
                <w:color w:val="auto"/>
              </w:rPr>
              <w:t>33: now=</w:t>
            </w:r>
            <w:r w:rsidRPr="00BB3F29">
              <w:rPr>
                <w:color w:val="FF0000"/>
              </w:rPr>
              <w:t>0.922</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05E39E9" w14:textId="77777777" w:rsidR="00BB3F29" w:rsidRPr="00BB3F29" w:rsidRDefault="00BB3F29" w:rsidP="00BB3F29">
            <w:pPr>
              <w:pStyle w:val="3-"/>
              <w:rPr>
                <w:color w:val="auto"/>
              </w:rPr>
            </w:pPr>
            <w:r w:rsidRPr="00BB3F29">
              <w:rPr>
                <w:color w:val="auto"/>
              </w:rPr>
              <w:t>34: now=</w:t>
            </w:r>
            <w:r w:rsidRPr="00BB3F29">
              <w:rPr>
                <w:color w:val="FF0000"/>
              </w:rPr>
              <w:t>0.933</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9E09B59" w14:textId="77777777" w:rsidR="00BB3F29" w:rsidRPr="00BB3F29" w:rsidRDefault="00BB3F29" w:rsidP="00BB3F29">
            <w:pPr>
              <w:pStyle w:val="3-"/>
              <w:rPr>
                <w:color w:val="auto"/>
              </w:rPr>
            </w:pPr>
            <w:r w:rsidRPr="00BB3F29">
              <w:rPr>
                <w:color w:val="auto"/>
              </w:rPr>
              <w:t>35: now=</w:t>
            </w:r>
            <w:r w:rsidRPr="00BB3F29">
              <w:rPr>
                <w:color w:val="FF0000"/>
              </w:rPr>
              <w:t>0.944</w:t>
            </w:r>
            <w:r w:rsidRPr="00BB3F29">
              <w:rPr>
                <w:color w:val="auto"/>
              </w:rPr>
              <w:t xml:space="preserve">, goal=1.000, gradual=0.333, </w:t>
            </w:r>
            <w:proofErr w:type="spellStart"/>
            <w:r w:rsidRPr="00BB3F29">
              <w:rPr>
                <w:color w:val="auto"/>
              </w:rPr>
              <w:t>isGoal</w:t>
            </w:r>
            <w:proofErr w:type="spellEnd"/>
            <w:r w:rsidRPr="00BB3F29">
              <w:rPr>
                <w:color w:val="auto"/>
              </w:rPr>
              <w:t>()=0</w:t>
            </w:r>
          </w:p>
          <w:p w14:paraId="68B4A156" w14:textId="77777777" w:rsidR="00BB3F29" w:rsidRPr="00BB3F29" w:rsidRDefault="00BB3F29" w:rsidP="00BB3F29">
            <w:pPr>
              <w:pStyle w:val="3-"/>
              <w:rPr>
                <w:color w:val="auto"/>
              </w:rPr>
            </w:pPr>
            <w:r w:rsidRPr="00BB3F29">
              <w:rPr>
                <w:color w:val="auto"/>
              </w:rPr>
              <w:t>36: now=</w:t>
            </w:r>
            <w:r w:rsidRPr="00BB3F29">
              <w:rPr>
                <w:color w:val="FF0000"/>
              </w:rPr>
              <w:t>0.956</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49E51AE" w14:textId="77777777" w:rsidR="00BB3F29" w:rsidRPr="00BB3F29" w:rsidRDefault="00BB3F29" w:rsidP="00BB3F29">
            <w:pPr>
              <w:pStyle w:val="3-"/>
              <w:rPr>
                <w:color w:val="auto"/>
              </w:rPr>
            </w:pPr>
            <w:r w:rsidRPr="00BB3F29">
              <w:rPr>
                <w:color w:val="auto"/>
              </w:rPr>
              <w:t>37: now=</w:t>
            </w:r>
            <w:r w:rsidRPr="00BB3F29">
              <w:rPr>
                <w:color w:val="FF0000"/>
              </w:rPr>
              <w:t>0.967</w:t>
            </w:r>
            <w:r w:rsidRPr="00BB3F29">
              <w:rPr>
                <w:color w:val="auto"/>
              </w:rPr>
              <w:t xml:space="preserve">, goal=1.000, gradual=0.333, </w:t>
            </w:r>
            <w:proofErr w:type="spellStart"/>
            <w:r w:rsidRPr="00BB3F29">
              <w:rPr>
                <w:color w:val="auto"/>
              </w:rPr>
              <w:t>isGoal</w:t>
            </w:r>
            <w:proofErr w:type="spellEnd"/>
            <w:r w:rsidRPr="00BB3F29">
              <w:rPr>
                <w:color w:val="auto"/>
              </w:rPr>
              <w:t>()=0</w:t>
            </w:r>
          </w:p>
          <w:p w14:paraId="78B0808F" w14:textId="77777777" w:rsidR="00BB3F29" w:rsidRPr="00BB3F29" w:rsidRDefault="00BB3F29" w:rsidP="00BB3F29">
            <w:pPr>
              <w:pStyle w:val="3-"/>
              <w:rPr>
                <w:color w:val="auto"/>
              </w:rPr>
            </w:pPr>
            <w:r w:rsidRPr="00BB3F29">
              <w:rPr>
                <w:color w:val="auto"/>
              </w:rPr>
              <w:t>38: now=</w:t>
            </w:r>
            <w:r w:rsidRPr="00BB3F29">
              <w:rPr>
                <w:color w:val="FF0000"/>
              </w:rPr>
              <w:t>0.978</w:t>
            </w:r>
            <w:r w:rsidRPr="00BB3F29">
              <w:rPr>
                <w:color w:val="auto"/>
              </w:rPr>
              <w:t xml:space="preserve">, goal=1.000, gradual=0.333, </w:t>
            </w:r>
            <w:proofErr w:type="spellStart"/>
            <w:r w:rsidRPr="00BB3F29">
              <w:rPr>
                <w:color w:val="auto"/>
              </w:rPr>
              <w:t>isGoal</w:t>
            </w:r>
            <w:proofErr w:type="spellEnd"/>
            <w:r w:rsidRPr="00BB3F29">
              <w:rPr>
                <w:color w:val="auto"/>
              </w:rPr>
              <w:t>()=0</w:t>
            </w:r>
          </w:p>
          <w:p w14:paraId="2640F3FF" w14:textId="77777777" w:rsidR="00BB3F29" w:rsidRPr="00BB3F29" w:rsidRDefault="00BB3F29" w:rsidP="00BB3F29">
            <w:pPr>
              <w:pStyle w:val="3-"/>
              <w:rPr>
                <w:color w:val="auto"/>
              </w:rPr>
            </w:pPr>
            <w:r w:rsidRPr="00BB3F29">
              <w:rPr>
                <w:color w:val="auto"/>
              </w:rPr>
              <w:t>39: now=</w:t>
            </w:r>
            <w:r w:rsidRPr="00BB3F29">
              <w:rPr>
                <w:color w:val="FF0000"/>
              </w:rPr>
              <w:t>0.989</w:t>
            </w:r>
            <w:r w:rsidRPr="00BB3F29">
              <w:rPr>
                <w:color w:val="auto"/>
              </w:rPr>
              <w:t xml:space="preserve">, goal=1.000, gradual=0.333, </w:t>
            </w:r>
            <w:proofErr w:type="spellStart"/>
            <w:r w:rsidRPr="00BB3F29">
              <w:rPr>
                <w:color w:val="auto"/>
              </w:rPr>
              <w:t>isGoal</w:t>
            </w:r>
            <w:proofErr w:type="spellEnd"/>
            <w:r w:rsidRPr="00BB3F29">
              <w:rPr>
                <w:color w:val="auto"/>
              </w:rPr>
              <w:t>()=0</w:t>
            </w:r>
          </w:p>
          <w:p w14:paraId="1997D78F" w14:textId="77777777" w:rsidR="00BB3F29" w:rsidRPr="00003382" w:rsidRDefault="00BB3F29" w:rsidP="00003382">
            <w:pPr>
              <w:pStyle w:val="3-"/>
              <w:rPr>
                <w:color w:val="FF0000"/>
              </w:rPr>
            </w:pPr>
            <w:r w:rsidRPr="00BB3F29">
              <w:rPr>
                <w:color w:val="auto"/>
              </w:rPr>
              <w:t>40: now=</w:t>
            </w:r>
            <w:r w:rsidRPr="00BB3F29">
              <w:rPr>
                <w:color w:val="FF0000"/>
              </w:rPr>
              <w:t>1.000</w:t>
            </w:r>
            <w:r w:rsidRPr="00BB3F29">
              <w:rPr>
                <w:color w:val="auto"/>
              </w:rPr>
              <w:t xml:space="preserve">, goal=1.000, gradual=0.333, </w:t>
            </w:r>
            <w:proofErr w:type="spellStart"/>
            <w:r w:rsidRPr="00BB3F29">
              <w:rPr>
                <w:color w:val="auto"/>
              </w:rPr>
              <w:t>isGoal</w:t>
            </w:r>
            <w:proofErr w:type="spellEnd"/>
            <w:r w:rsidRPr="00BB3F29">
              <w:rPr>
                <w:color w:val="auto"/>
              </w:rPr>
              <w:t>()=</w:t>
            </w:r>
            <w:r w:rsidRPr="00BB3F29">
              <w:rPr>
                <w:color w:val="FF0000"/>
              </w:rPr>
              <w:t>1</w:t>
            </w:r>
            <w:r w:rsidR="00003382">
              <w:rPr>
                <w:rFonts w:hint="eastAsia"/>
                <w:color w:val="auto"/>
              </w:rPr>
              <w:t xml:space="preserve">  </w:t>
            </w:r>
            <w:r w:rsidR="00003382" w:rsidRPr="00003382">
              <w:rPr>
                <w:rFonts w:hint="eastAsia"/>
                <w:color w:val="FF0000"/>
              </w:rPr>
              <w:t>←</w:t>
            </w:r>
            <w:r w:rsidR="00003382" w:rsidRPr="00003382">
              <w:rPr>
                <w:rFonts w:hint="eastAsia"/>
                <w:color w:val="FF0000"/>
              </w:rPr>
              <w:t>同じ時間をかけてゴールに到達したので、</w:t>
            </w:r>
          </w:p>
          <w:p w14:paraId="0057C95F" w14:textId="77777777" w:rsidR="00003382" w:rsidRPr="00003382" w:rsidRDefault="00003382" w:rsidP="00003382">
            <w:pPr>
              <w:pStyle w:val="3-"/>
              <w:rPr>
                <w:color w:val="FF0000"/>
              </w:rPr>
            </w:pPr>
            <w:r w:rsidRPr="00003382">
              <w:rPr>
                <w:rFonts w:hint="eastAsia"/>
                <w:color w:val="FF0000"/>
              </w:rPr>
              <w:t xml:space="preserve">                                                    </w:t>
            </w:r>
            <w:r w:rsidRPr="00003382">
              <w:rPr>
                <w:color w:val="FF0000"/>
              </w:rPr>
              <w:t xml:space="preserve">  </w:t>
            </w:r>
            <w:r w:rsidRPr="00003382">
              <w:rPr>
                <w:rFonts w:hint="eastAsia"/>
                <w:color w:val="FF0000"/>
              </w:rPr>
              <w:t xml:space="preserve">　途中スタートしたフェードの時間進行が一定であったことが</w:t>
            </w:r>
          </w:p>
          <w:p w14:paraId="320E675D" w14:textId="160C1BE7" w:rsidR="00003382" w:rsidRPr="00F033B4" w:rsidRDefault="00003382" w:rsidP="00003382">
            <w:pPr>
              <w:pStyle w:val="3-"/>
              <w:rPr>
                <w:rFonts w:hint="eastAsia"/>
              </w:rPr>
            </w:pPr>
            <w:r w:rsidRPr="00003382">
              <w:rPr>
                <w:rFonts w:hint="eastAsia"/>
                <w:color w:val="FF0000"/>
              </w:rPr>
              <w:t xml:space="preserve">                                                    </w:t>
            </w:r>
            <w:r w:rsidRPr="00003382">
              <w:rPr>
                <w:color w:val="FF0000"/>
              </w:rPr>
              <w:t xml:space="preserve">  </w:t>
            </w:r>
            <w:r w:rsidRPr="00003382">
              <w:rPr>
                <w:rFonts w:hint="eastAsia"/>
                <w:color w:val="FF0000"/>
              </w:rPr>
              <w:t xml:space="preserve">　</w:t>
            </w:r>
            <w:r w:rsidRPr="00003382">
              <w:rPr>
                <w:rFonts w:hint="eastAsia"/>
                <w:color w:val="FF0000"/>
              </w:rPr>
              <w:t>わかる</w:t>
            </w:r>
          </w:p>
        </w:tc>
      </w:tr>
    </w:tbl>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254198" w:rsidR="00F10DC2" w:rsidRPr="00995F2B" w:rsidRDefault="00AF276B" w:rsidP="00E3190D">
      <w:pPr>
        <w:sectPr w:rsidR="00F10DC2" w:rsidRPr="00995F2B" w:rsidSect="00995F2B">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BC4874">
        <w:rPr>
          <w:rFonts w:hint="eastAsia"/>
          <w:b/>
          <w:bCs/>
          <w:noProof/>
        </w:rPr>
        <w:t>索引項目が見つかりません。</w:t>
      </w:r>
      <w:r>
        <w:fldChar w:fldCharType="end"/>
      </w:r>
    </w:p>
    <w:p w14:paraId="7A380C20" w14:textId="77777777" w:rsidR="00104C92" w:rsidRPr="000D4978" w:rsidRDefault="009C73A4" w:rsidP="000D4978">
      <w:pPr>
        <w:pStyle w:val="afff"/>
        <w:spacing w:before="5040"/>
      </w:pPr>
      <w:r>
        <w:lastRenderedPageBreak/>
        <w:fldChar w:fldCharType="begin"/>
      </w:r>
      <w:r>
        <w:instrText xml:space="preserve"> TITLE   \* MERGEFORMAT </w:instrText>
      </w:r>
      <w:r>
        <w:fldChar w:fldCharType="separate"/>
      </w:r>
      <w:r w:rsidR="00BC4874">
        <w:t>プログラミングTips</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1A445" w14:textId="77777777" w:rsidR="009C73A4" w:rsidRDefault="009C73A4" w:rsidP="002B2600">
      <w:r>
        <w:separator/>
      </w:r>
    </w:p>
  </w:endnote>
  <w:endnote w:type="continuationSeparator" w:id="0">
    <w:p w14:paraId="3BE69310" w14:textId="77777777" w:rsidR="009C73A4" w:rsidRDefault="009C73A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9487F" w:rsidRPr="00B46F4A" w:rsidRDefault="0019487F" w:rsidP="003B4CE7">
    <w:pPr>
      <w:pStyle w:val="aff7"/>
    </w:pPr>
    <w:r>
      <w:fldChar w:fldCharType="begin"/>
    </w:r>
    <w:r>
      <w:instrText xml:space="preserve"> TITLE   \* MERGEFORMAT </w:instrText>
    </w:r>
    <w:r>
      <w:fldChar w:fldCharType="separate"/>
    </w:r>
    <w:r w:rsidR="00BC4874">
      <w:rPr>
        <w:rFonts w:hint="eastAsia"/>
      </w:rPr>
      <w:t>プログラミング</w:t>
    </w:r>
    <w:r w:rsidR="00BC4874">
      <w:rPr>
        <w:rFonts w:hint="eastAsia"/>
      </w:rPr>
      <w:t>Tips</w:t>
    </w:r>
    <w:r>
      <w:fldChar w:fldCharType="end"/>
    </w:r>
    <w:r w:rsidRPr="00B46F4A">
      <w:tab/>
    </w:r>
    <w:r w:rsidRPr="00B46F4A">
      <w:fldChar w:fldCharType="begin"/>
    </w:r>
    <w:r w:rsidRPr="00B46F4A">
      <w:instrText>PAGE \* MERGEFORMAT</w:instrText>
    </w:r>
    <w:r w:rsidRPr="00B46F4A">
      <w:fldChar w:fldCharType="separate"/>
    </w:r>
    <w:r w:rsidR="00BC4874">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9487F" w:rsidRPr="00B46F4A" w:rsidRDefault="009C73A4" w:rsidP="00B46F4A">
    <w:pPr>
      <w:pStyle w:val="aff7"/>
    </w:pPr>
    <w:r>
      <w:fldChar w:fldCharType="begin"/>
    </w:r>
    <w:r>
      <w:instrText xml:space="preserve"> TITLE   \* MERGEFORMAT </w:instrText>
    </w:r>
    <w:r>
      <w:fldChar w:fldCharType="separate"/>
    </w:r>
    <w:r w:rsidR="00BC4874">
      <w:rPr>
        <w:rFonts w:hint="eastAsia"/>
      </w:rPr>
      <w:t>プログラミング</w:t>
    </w:r>
    <w:r w:rsidR="00BC4874">
      <w:rPr>
        <w:rFonts w:hint="eastAsia"/>
      </w:rPr>
      <w:t>Tips</w:t>
    </w:r>
    <w:r>
      <w:fldChar w:fldCharType="end"/>
    </w:r>
    <w:r w:rsidR="0019487F" w:rsidRPr="00B46F4A">
      <w:tab/>
    </w:r>
    <w:r w:rsidR="0019487F" w:rsidRPr="00B46F4A">
      <w:fldChar w:fldCharType="begin"/>
    </w:r>
    <w:r w:rsidR="0019487F" w:rsidRPr="00B46F4A">
      <w:instrText>PAGE \* MERGEFORMAT</w:instrText>
    </w:r>
    <w:r w:rsidR="0019487F" w:rsidRPr="00B46F4A">
      <w:fldChar w:fldCharType="separate"/>
    </w:r>
    <w:r w:rsidR="00BC4874">
      <w:rPr>
        <w:noProof/>
      </w:rPr>
      <w:t>i</w:t>
    </w:r>
    <w:r w:rsidR="0019487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9487F" w:rsidRPr="00B46F4A" w:rsidRDefault="0019487F" w:rsidP="00B46F4A">
    <w:pPr>
      <w:pStyle w:val="aff7"/>
    </w:pPr>
    <w:r>
      <w:fldChar w:fldCharType="begin"/>
    </w:r>
    <w:r>
      <w:instrText xml:space="preserve"> TITLE   \* MERGEFORMAT </w:instrText>
    </w:r>
    <w:r>
      <w:fldChar w:fldCharType="separate"/>
    </w:r>
    <w:r w:rsidR="00BC4874">
      <w:rPr>
        <w:rFonts w:hint="eastAsia"/>
      </w:rPr>
      <w:t>プログラミング</w:t>
    </w:r>
    <w:r w:rsidR="00BC4874">
      <w:rPr>
        <w:rFonts w:hint="eastAsia"/>
      </w:rPr>
      <w:t>Tips</w:t>
    </w:r>
    <w:r>
      <w:fldChar w:fldCharType="end"/>
    </w:r>
    <w:r w:rsidRPr="00B46F4A">
      <w:tab/>
    </w:r>
    <w:r w:rsidRPr="00B46F4A">
      <w:fldChar w:fldCharType="begin"/>
    </w:r>
    <w:r w:rsidRPr="00B46F4A">
      <w:instrText>PAGE \* MERGEFORMAT</w:instrText>
    </w:r>
    <w:r w:rsidRPr="00B46F4A">
      <w:fldChar w:fldCharType="separate"/>
    </w:r>
    <w:r w:rsidR="00BC4874">
      <w:rPr>
        <w:noProof/>
      </w:rPr>
      <w:t>23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9487F" w:rsidRPr="00FA5A67" w:rsidRDefault="009C73A4" w:rsidP="00EB06D4">
    <w:pPr>
      <w:pStyle w:val="aff7"/>
      <w:tabs>
        <w:tab w:val="left" w:pos="6440"/>
      </w:tabs>
    </w:pPr>
    <w:r>
      <w:fldChar w:fldCharType="begin"/>
    </w:r>
    <w:r>
      <w:instrText xml:space="preserve"> TITLE   \* MERGEFORMAT </w:instrText>
    </w:r>
    <w:r>
      <w:fldChar w:fldCharType="separate"/>
    </w:r>
    <w:r w:rsidR="00BC4874">
      <w:rPr>
        <w:rFonts w:hint="eastAsia"/>
      </w:rPr>
      <w:t>プログラミング</w:t>
    </w:r>
    <w:r w:rsidR="00BC4874">
      <w:rPr>
        <w:rFonts w:hint="eastAsia"/>
      </w:rPr>
      <w:t>Tips</w:t>
    </w:r>
    <w:r>
      <w:fldChar w:fldCharType="end"/>
    </w:r>
    <w:r w:rsidR="0019487F" w:rsidRPr="00FA5A67">
      <w:tab/>
    </w:r>
    <w:r w:rsidR="0019487F">
      <w:tab/>
    </w:r>
    <w:r w:rsidR="0019487F" w:rsidRPr="00FA5A67">
      <w:fldChar w:fldCharType="begin"/>
    </w:r>
    <w:r w:rsidR="0019487F" w:rsidRPr="00FA5A67">
      <w:instrText>PAGE \* MERGEFORMAT</w:instrText>
    </w:r>
    <w:r w:rsidR="0019487F" w:rsidRPr="00FA5A67">
      <w:fldChar w:fldCharType="separate"/>
    </w:r>
    <w:r w:rsidR="00BC4874">
      <w:rPr>
        <w:noProof/>
      </w:rPr>
      <w:t>i</w:t>
    </w:r>
    <w:r w:rsidR="0019487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9487F" w:rsidRPr="00B46F4A" w:rsidRDefault="0019487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FCA78" w14:textId="77777777" w:rsidR="009C73A4" w:rsidRDefault="009C73A4" w:rsidP="002B2600">
      <w:r>
        <w:separator/>
      </w:r>
    </w:p>
  </w:footnote>
  <w:footnote w:type="continuationSeparator" w:id="0">
    <w:p w14:paraId="7BE4AF23" w14:textId="77777777" w:rsidR="009C73A4" w:rsidRDefault="009C73A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9487F" w:rsidRDefault="009C73A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9487F" w:rsidRDefault="009C73A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9487F" w:rsidRPr="0060641B" w:rsidRDefault="009C73A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t>■</w:t>
    </w:r>
    <w:r w:rsidR="0019487F">
      <w:fldChar w:fldCharType="begin"/>
    </w:r>
    <w:r w:rsidR="0019487F">
      <w:instrText xml:space="preserve"> STYLEREF  "</w:instrText>
    </w:r>
    <w:r w:rsidR="0019487F">
      <w:instrText>見出し</w:instrText>
    </w:r>
    <w:r w:rsidR="0019487F">
      <w:instrText xml:space="preserve"> 1"  \* MERGEFORMAT </w:instrText>
    </w:r>
    <w:r w:rsidR="0019487F">
      <w:fldChar w:fldCharType="separate"/>
    </w:r>
    <w:r w:rsidR="00BC4874">
      <w:rPr>
        <w:rFonts w:hint="eastAsia"/>
        <w:noProof/>
      </w:rPr>
      <w:t>処理に関する</w:t>
    </w:r>
    <w:r w:rsidR="00BC4874">
      <w:rPr>
        <w:rFonts w:hint="eastAsia"/>
        <w:noProof/>
      </w:rPr>
      <w:t>Tips</w:t>
    </w:r>
    <w:r w:rsidR="0019487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9487F" w:rsidRDefault="009C73A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9487F" w:rsidRDefault="009C73A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9487F" w:rsidRPr="0060641B" w:rsidRDefault="009C73A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r>
    <w:r w:rsidR="0019487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9487F" w:rsidRDefault="009C73A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9487F" w:rsidRDefault="009C73A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9487F" w:rsidRPr="0060641B" w:rsidRDefault="009C73A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9487F" w:rsidRDefault="009C73A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9487F" w:rsidRDefault="009C73A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9487F" w:rsidRDefault="009C73A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9487F" w:rsidRDefault="009C73A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9487F" w:rsidRPr="0060641B" w:rsidRDefault="009C73A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r>
    <w:r w:rsidR="0019487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9487F" w:rsidRDefault="009C73A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9487F" w:rsidRDefault="009C73A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9487F" w:rsidRPr="0060641B" w:rsidRDefault="009C73A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87F">
      <w:tab/>
    </w:r>
    <w:r w:rsidR="0019487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9487F" w:rsidRDefault="009C73A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35649B82"/>
    <w:lvl w:ilvl="0" w:tplc="59DA95A6">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C0C4C57C"/>
    <w:lvl w:ilvl="0" w:tplc="D14269C8">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5D38B4"/>
    <w:multiLevelType w:val="hybridMultilevel"/>
    <w:tmpl w:val="A82C32C0"/>
    <w:lvl w:ilvl="0" w:tplc="24DA06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4"/>
  </w:num>
  <w:num w:numId="10">
    <w:abstractNumId w:val="47"/>
  </w:num>
  <w:num w:numId="11">
    <w:abstractNumId w:val="11"/>
  </w:num>
  <w:num w:numId="12">
    <w:abstractNumId w:val="38"/>
  </w:num>
  <w:num w:numId="13">
    <w:abstractNumId w:val="18"/>
  </w:num>
  <w:num w:numId="14">
    <w:abstractNumId w:val="27"/>
  </w:num>
  <w:num w:numId="15">
    <w:abstractNumId w:val="45"/>
  </w:num>
  <w:num w:numId="16">
    <w:abstractNumId w:val="49"/>
  </w:num>
  <w:num w:numId="17">
    <w:abstractNumId w:val="6"/>
  </w:num>
  <w:num w:numId="18">
    <w:abstractNumId w:val="29"/>
  </w:num>
  <w:num w:numId="19">
    <w:abstractNumId w:val="33"/>
  </w:num>
  <w:num w:numId="20">
    <w:abstractNumId w:val="14"/>
  </w:num>
  <w:num w:numId="21">
    <w:abstractNumId w:val="22"/>
  </w:num>
  <w:num w:numId="22">
    <w:abstractNumId w:val="44"/>
  </w:num>
  <w:num w:numId="23">
    <w:abstractNumId w:val="19"/>
  </w:num>
  <w:num w:numId="24">
    <w:abstractNumId w:val="48"/>
  </w:num>
  <w:num w:numId="25">
    <w:abstractNumId w:val="36"/>
  </w:num>
  <w:num w:numId="26">
    <w:abstractNumId w:val="13"/>
  </w:num>
  <w:num w:numId="27">
    <w:abstractNumId w:val="28"/>
  </w:num>
  <w:num w:numId="28">
    <w:abstractNumId w:val="16"/>
  </w:num>
  <w:num w:numId="29">
    <w:abstractNumId w:val="30"/>
  </w:num>
  <w:num w:numId="30">
    <w:abstractNumId w:val="43"/>
  </w:num>
  <w:num w:numId="31">
    <w:abstractNumId w:val="20"/>
  </w:num>
  <w:num w:numId="32">
    <w:abstractNumId w:val="42"/>
  </w:num>
  <w:num w:numId="33">
    <w:abstractNumId w:val="35"/>
  </w:num>
  <w:num w:numId="34">
    <w:abstractNumId w:val="17"/>
  </w:num>
  <w:num w:numId="35">
    <w:abstractNumId w:val="12"/>
  </w:num>
  <w:num w:numId="36">
    <w:abstractNumId w:val="39"/>
  </w:num>
  <w:num w:numId="37">
    <w:abstractNumId w:val="8"/>
  </w:num>
  <w:num w:numId="38">
    <w:abstractNumId w:val="32"/>
  </w:num>
  <w:num w:numId="39">
    <w:abstractNumId w:val="0"/>
  </w:num>
  <w:num w:numId="40">
    <w:abstractNumId w:val="15"/>
  </w:num>
  <w:num w:numId="41">
    <w:abstractNumId w:val="31"/>
  </w:num>
  <w:num w:numId="42">
    <w:abstractNumId w:val="37"/>
  </w:num>
  <w:num w:numId="43">
    <w:abstractNumId w:val="2"/>
  </w:num>
  <w:num w:numId="44">
    <w:abstractNumId w:val="41"/>
  </w:num>
  <w:num w:numId="45">
    <w:abstractNumId w:val="25"/>
  </w:num>
  <w:num w:numId="46">
    <w:abstractNumId w:val="26"/>
  </w:num>
  <w:num w:numId="47">
    <w:abstractNumId w:val="7"/>
  </w:num>
  <w:num w:numId="48">
    <w:abstractNumId w:val="5"/>
  </w:num>
  <w:num w:numId="49">
    <w:abstractNumId w:val="4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382"/>
    <w:rsid w:val="000052D2"/>
    <w:rsid w:val="00005A99"/>
    <w:rsid w:val="000079FD"/>
    <w:rsid w:val="00012DD0"/>
    <w:rsid w:val="0001387D"/>
    <w:rsid w:val="000139B4"/>
    <w:rsid w:val="000141E5"/>
    <w:rsid w:val="00014CEB"/>
    <w:rsid w:val="00016381"/>
    <w:rsid w:val="00016489"/>
    <w:rsid w:val="00017087"/>
    <w:rsid w:val="00023ED2"/>
    <w:rsid w:val="00024ED3"/>
    <w:rsid w:val="00027015"/>
    <w:rsid w:val="000271E8"/>
    <w:rsid w:val="00031880"/>
    <w:rsid w:val="00032E0C"/>
    <w:rsid w:val="000334AD"/>
    <w:rsid w:val="00033DF1"/>
    <w:rsid w:val="00034B4E"/>
    <w:rsid w:val="000378CE"/>
    <w:rsid w:val="000413D3"/>
    <w:rsid w:val="00042D65"/>
    <w:rsid w:val="00045B09"/>
    <w:rsid w:val="00045E07"/>
    <w:rsid w:val="00046665"/>
    <w:rsid w:val="00050A56"/>
    <w:rsid w:val="0005310F"/>
    <w:rsid w:val="00056663"/>
    <w:rsid w:val="000571C9"/>
    <w:rsid w:val="00060DFE"/>
    <w:rsid w:val="00061106"/>
    <w:rsid w:val="00064528"/>
    <w:rsid w:val="00066E94"/>
    <w:rsid w:val="0006773A"/>
    <w:rsid w:val="0006787B"/>
    <w:rsid w:val="000678ED"/>
    <w:rsid w:val="0007110B"/>
    <w:rsid w:val="000723F7"/>
    <w:rsid w:val="000734C2"/>
    <w:rsid w:val="0007385F"/>
    <w:rsid w:val="00077A90"/>
    <w:rsid w:val="00081622"/>
    <w:rsid w:val="000817BB"/>
    <w:rsid w:val="000821B2"/>
    <w:rsid w:val="00084756"/>
    <w:rsid w:val="00085B19"/>
    <w:rsid w:val="00085D40"/>
    <w:rsid w:val="000917D8"/>
    <w:rsid w:val="00091978"/>
    <w:rsid w:val="00091D61"/>
    <w:rsid w:val="00095461"/>
    <w:rsid w:val="00095A1D"/>
    <w:rsid w:val="00096E7F"/>
    <w:rsid w:val="00097667"/>
    <w:rsid w:val="00097F69"/>
    <w:rsid w:val="000A1139"/>
    <w:rsid w:val="000A4F70"/>
    <w:rsid w:val="000A6FD7"/>
    <w:rsid w:val="000A7570"/>
    <w:rsid w:val="000B04D1"/>
    <w:rsid w:val="000B063D"/>
    <w:rsid w:val="000B1951"/>
    <w:rsid w:val="000B24CD"/>
    <w:rsid w:val="000B6429"/>
    <w:rsid w:val="000C230E"/>
    <w:rsid w:val="000C3183"/>
    <w:rsid w:val="000C5B0A"/>
    <w:rsid w:val="000C6366"/>
    <w:rsid w:val="000D00C0"/>
    <w:rsid w:val="000D0711"/>
    <w:rsid w:val="000D0E5D"/>
    <w:rsid w:val="000D1B9A"/>
    <w:rsid w:val="000D1F11"/>
    <w:rsid w:val="000D2F8C"/>
    <w:rsid w:val="000D4978"/>
    <w:rsid w:val="000D671D"/>
    <w:rsid w:val="000D6821"/>
    <w:rsid w:val="000E0EE2"/>
    <w:rsid w:val="000E3811"/>
    <w:rsid w:val="000E44C2"/>
    <w:rsid w:val="000E49BF"/>
    <w:rsid w:val="000E4D4A"/>
    <w:rsid w:val="000F11C6"/>
    <w:rsid w:val="000F15B7"/>
    <w:rsid w:val="000F65D1"/>
    <w:rsid w:val="000F7DBC"/>
    <w:rsid w:val="00100A71"/>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6EDE"/>
    <w:rsid w:val="001378AD"/>
    <w:rsid w:val="001401BC"/>
    <w:rsid w:val="00143474"/>
    <w:rsid w:val="00143AEA"/>
    <w:rsid w:val="00146D47"/>
    <w:rsid w:val="00147DD9"/>
    <w:rsid w:val="00150705"/>
    <w:rsid w:val="0015079B"/>
    <w:rsid w:val="0015086D"/>
    <w:rsid w:val="00150BCD"/>
    <w:rsid w:val="00152E73"/>
    <w:rsid w:val="0015542C"/>
    <w:rsid w:val="00160482"/>
    <w:rsid w:val="001614A8"/>
    <w:rsid w:val="00164517"/>
    <w:rsid w:val="00164746"/>
    <w:rsid w:val="00167D76"/>
    <w:rsid w:val="00170DB1"/>
    <w:rsid w:val="0017115F"/>
    <w:rsid w:val="001740AA"/>
    <w:rsid w:val="001775BB"/>
    <w:rsid w:val="0018242B"/>
    <w:rsid w:val="00184003"/>
    <w:rsid w:val="00192757"/>
    <w:rsid w:val="00192C98"/>
    <w:rsid w:val="00193574"/>
    <w:rsid w:val="00193A89"/>
    <w:rsid w:val="0019487F"/>
    <w:rsid w:val="001A0EC8"/>
    <w:rsid w:val="001A1752"/>
    <w:rsid w:val="001A179E"/>
    <w:rsid w:val="001A2A91"/>
    <w:rsid w:val="001A440B"/>
    <w:rsid w:val="001A54AA"/>
    <w:rsid w:val="001A7981"/>
    <w:rsid w:val="001B178D"/>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92D"/>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2E1C"/>
    <w:rsid w:val="00214965"/>
    <w:rsid w:val="002174D2"/>
    <w:rsid w:val="00221F98"/>
    <w:rsid w:val="002229F8"/>
    <w:rsid w:val="0022386E"/>
    <w:rsid w:val="002244E2"/>
    <w:rsid w:val="0022708F"/>
    <w:rsid w:val="00230BDE"/>
    <w:rsid w:val="00233FDD"/>
    <w:rsid w:val="002347FC"/>
    <w:rsid w:val="002357AC"/>
    <w:rsid w:val="002360AD"/>
    <w:rsid w:val="00242385"/>
    <w:rsid w:val="00243210"/>
    <w:rsid w:val="002464E2"/>
    <w:rsid w:val="00247894"/>
    <w:rsid w:val="00254812"/>
    <w:rsid w:val="00254B5A"/>
    <w:rsid w:val="00255A22"/>
    <w:rsid w:val="00255D6E"/>
    <w:rsid w:val="002600C4"/>
    <w:rsid w:val="0026120A"/>
    <w:rsid w:val="00262005"/>
    <w:rsid w:val="00265222"/>
    <w:rsid w:val="00266EE6"/>
    <w:rsid w:val="00272C30"/>
    <w:rsid w:val="002751E6"/>
    <w:rsid w:val="00275C7E"/>
    <w:rsid w:val="00280506"/>
    <w:rsid w:val="00280C2F"/>
    <w:rsid w:val="00283439"/>
    <w:rsid w:val="00295B61"/>
    <w:rsid w:val="00296FE4"/>
    <w:rsid w:val="002A0179"/>
    <w:rsid w:val="002A2CEC"/>
    <w:rsid w:val="002A59CD"/>
    <w:rsid w:val="002A6129"/>
    <w:rsid w:val="002A775F"/>
    <w:rsid w:val="002B2600"/>
    <w:rsid w:val="002B2DBC"/>
    <w:rsid w:val="002B39B4"/>
    <w:rsid w:val="002C0E4C"/>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2F7D61"/>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517"/>
    <w:rsid w:val="00330701"/>
    <w:rsid w:val="0033086D"/>
    <w:rsid w:val="00331B6F"/>
    <w:rsid w:val="0033224D"/>
    <w:rsid w:val="00332985"/>
    <w:rsid w:val="00332C78"/>
    <w:rsid w:val="00333BE7"/>
    <w:rsid w:val="00334EE5"/>
    <w:rsid w:val="0033522B"/>
    <w:rsid w:val="0034291C"/>
    <w:rsid w:val="00342966"/>
    <w:rsid w:val="00347C76"/>
    <w:rsid w:val="00350601"/>
    <w:rsid w:val="003524CB"/>
    <w:rsid w:val="00354E3D"/>
    <w:rsid w:val="003552E2"/>
    <w:rsid w:val="00360EB2"/>
    <w:rsid w:val="0036448E"/>
    <w:rsid w:val="003657E3"/>
    <w:rsid w:val="00366DA7"/>
    <w:rsid w:val="00372F3A"/>
    <w:rsid w:val="003761B4"/>
    <w:rsid w:val="00377DC1"/>
    <w:rsid w:val="003803C4"/>
    <w:rsid w:val="003803DA"/>
    <w:rsid w:val="0038564F"/>
    <w:rsid w:val="00385DB4"/>
    <w:rsid w:val="00385E42"/>
    <w:rsid w:val="0038622B"/>
    <w:rsid w:val="003909F5"/>
    <w:rsid w:val="003937E0"/>
    <w:rsid w:val="00395E95"/>
    <w:rsid w:val="00395FB9"/>
    <w:rsid w:val="0039749D"/>
    <w:rsid w:val="00397CA4"/>
    <w:rsid w:val="003A0FC3"/>
    <w:rsid w:val="003A2E5F"/>
    <w:rsid w:val="003A2FDD"/>
    <w:rsid w:val="003A5538"/>
    <w:rsid w:val="003B0BE1"/>
    <w:rsid w:val="003B3F96"/>
    <w:rsid w:val="003B4CE7"/>
    <w:rsid w:val="003B5C4F"/>
    <w:rsid w:val="003B6EA3"/>
    <w:rsid w:val="003B77B7"/>
    <w:rsid w:val="003C029A"/>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01F2"/>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592"/>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1F"/>
    <w:rsid w:val="004B4857"/>
    <w:rsid w:val="004B6258"/>
    <w:rsid w:val="004B6603"/>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216"/>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2198"/>
    <w:rsid w:val="00543A3B"/>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0D23"/>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4477"/>
    <w:rsid w:val="005C588F"/>
    <w:rsid w:val="005C5F5F"/>
    <w:rsid w:val="005C6F97"/>
    <w:rsid w:val="005D2855"/>
    <w:rsid w:val="005D4322"/>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07C4"/>
    <w:rsid w:val="0064151C"/>
    <w:rsid w:val="00642F5B"/>
    <w:rsid w:val="0064466E"/>
    <w:rsid w:val="00644A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77160"/>
    <w:rsid w:val="00680707"/>
    <w:rsid w:val="00680D72"/>
    <w:rsid w:val="00682FA6"/>
    <w:rsid w:val="0068335C"/>
    <w:rsid w:val="00684F27"/>
    <w:rsid w:val="00684FE4"/>
    <w:rsid w:val="006862F3"/>
    <w:rsid w:val="00687355"/>
    <w:rsid w:val="00693A99"/>
    <w:rsid w:val="00694577"/>
    <w:rsid w:val="00696E21"/>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E7B05"/>
    <w:rsid w:val="006F128E"/>
    <w:rsid w:val="006F2288"/>
    <w:rsid w:val="006F450B"/>
    <w:rsid w:val="006F4A34"/>
    <w:rsid w:val="006F54B8"/>
    <w:rsid w:val="006F6726"/>
    <w:rsid w:val="006F6C72"/>
    <w:rsid w:val="00700367"/>
    <w:rsid w:val="00700CAA"/>
    <w:rsid w:val="00700D07"/>
    <w:rsid w:val="00702ADA"/>
    <w:rsid w:val="00706667"/>
    <w:rsid w:val="00706904"/>
    <w:rsid w:val="00706C2A"/>
    <w:rsid w:val="007070A2"/>
    <w:rsid w:val="007103D6"/>
    <w:rsid w:val="00711372"/>
    <w:rsid w:val="0071404E"/>
    <w:rsid w:val="007147EA"/>
    <w:rsid w:val="007151E9"/>
    <w:rsid w:val="00715A7E"/>
    <w:rsid w:val="007210BD"/>
    <w:rsid w:val="0072227C"/>
    <w:rsid w:val="00722A5D"/>
    <w:rsid w:val="00724554"/>
    <w:rsid w:val="007252FE"/>
    <w:rsid w:val="007261E3"/>
    <w:rsid w:val="00726E35"/>
    <w:rsid w:val="007300DF"/>
    <w:rsid w:val="00732481"/>
    <w:rsid w:val="00733E6C"/>
    <w:rsid w:val="007343B2"/>
    <w:rsid w:val="007417A1"/>
    <w:rsid w:val="00742DC4"/>
    <w:rsid w:val="007434F9"/>
    <w:rsid w:val="00745BD4"/>
    <w:rsid w:val="00747DC1"/>
    <w:rsid w:val="00751505"/>
    <w:rsid w:val="00754244"/>
    <w:rsid w:val="0075678D"/>
    <w:rsid w:val="007614E9"/>
    <w:rsid w:val="00764573"/>
    <w:rsid w:val="00766513"/>
    <w:rsid w:val="007723C7"/>
    <w:rsid w:val="007724D6"/>
    <w:rsid w:val="00773882"/>
    <w:rsid w:val="0077490F"/>
    <w:rsid w:val="00774B39"/>
    <w:rsid w:val="00775A7E"/>
    <w:rsid w:val="00783476"/>
    <w:rsid w:val="00784ED5"/>
    <w:rsid w:val="00785FA6"/>
    <w:rsid w:val="007865A1"/>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24D"/>
    <w:rsid w:val="007C7EE2"/>
    <w:rsid w:val="007C7F1A"/>
    <w:rsid w:val="007D5DF6"/>
    <w:rsid w:val="007D7850"/>
    <w:rsid w:val="007D7E75"/>
    <w:rsid w:val="007E1D01"/>
    <w:rsid w:val="007E1EBD"/>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2D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0A1"/>
    <w:rsid w:val="00846273"/>
    <w:rsid w:val="00846CAD"/>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6605"/>
    <w:rsid w:val="00897812"/>
    <w:rsid w:val="00897D36"/>
    <w:rsid w:val="008A0150"/>
    <w:rsid w:val="008A331F"/>
    <w:rsid w:val="008A3E2D"/>
    <w:rsid w:val="008A519C"/>
    <w:rsid w:val="008A6B30"/>
    <w:rsid w:val="008A78D4"/>
    <w:rsid w:val="008A7F29"/>
    <w:rsid w:val="008A7F42"/>
    <w:rsid w:val="008B009B"/>
    <w:rsid w:val="008B0E3D"/>
    <w:rsid w:val="008B4719"/>
    <w:rsid w:val="008C0211"/>
    <w:rsid w:val="008C0C32"/>
    <w:rsid w:val="008C12BC"/>
    <w:rsid w:val="008C1B7D"/>
    <w:rsid w:val="008C403C"/>
    <w:rsid w:val="008C5CCB"/>
    <w:rsid w:val="008D015E"/>
    <w:rsid w:val="008D0238"/>
    <w:rsid w:val="008D5575"/>
    <w:rsid w:val="008D6E95"/>
    <w:rsid w:val="008E7DD4"/>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4784"/>
    <w:rsid w:val="00935DD9"/>
    <w:rsid w:val="009361F7"/>
    <w:rsid w:val="00936E0E"/>
    <w:rsid w:val="00942188"/>
    <w:rsid w:val="00944443"/>
    <w:rsid w:val="00944BFE"/>
    <w:rsid w:val="00944E38"/>
    <w:rsid w:val="009455B2"/>
    <w:rsid w:val="0094597C"/>
    <w:rsid w:val="009466ED"/>
    <w:rsid w:val="00946A02"/>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868"/>
    <w:rsid w:val="00976C43"/>
    <w:rsid w:val="00976CD2"/>
    <w:rsid w:val="00982E0B"/>
    <w:rsid w:val="00983CC9"/>
    <w:rsid w:val="009845AF"/>
    <w:rsid w:val="00992832"/>
    <w:rsid w:val="009930B3"/>
    <w:rsid w:val="009941A7"/>
    <w:rsid w:val="00995EE9"/>
    <w:rsid w:val="00995F2B"/>
    <w:rsid w:val="009968E9"/>
    <w:rsid w:val="009A15CA"/>
    <w:rsid w:val="009A16D0"/>
    <w:rsid w:val="009A25F0"/>
    <w:rsid w:val="009A2BF5"/>
    <w:rsid w:val="009A5121"/>
    <w:rsid w:val="009A52EA"/>
    <w:rsid w:val="009A6A11"/>
    <w:rsid w:val="009B020B"/>
    <w:rsid w:val="009B03B4"/>
    <w:rsid w:val="009B054D"/>
    <w:rsid w:val="009B0921"/>
    <w:rsid w:val="009B3232"/>
    <w:rsid w:val="009B3423"/>
    <w:rsid w:val="009B48E9"/>
    <w:rsid w:val="009B5A53"/>
    <w:rsid w:val="009B5BD0"/>
    <w:rsid w:val="009B6AA1"/>
    <w:rsid w:val="009C02F1"/>
    <w:rsid w:val="009C121C"/>
    <w:rsid w:val="009C58B4"/>
    <w:rsid w:val="009C5D37"/>
    <w:rsid w:val="009C6889"/>
    <w:rsid w:val="009C73A4"/>
    <w:rsid w:val="009C7A49"/>
    <w:rsid w:val="009D09CC"/>
    <w:rsid w:val="009D1AC9"/>
    <w:rsid w:val="009D2B42"/>
    <w:rsid w:val="009D467A"/>
    <w:rsid w:val="009D67EC"/>
    <w:rsid w:val="009D6B6C"/>
    <w:rsid w:val="009E04D5"/>
    <w:rsid w:val="009E3CA5"/>
    <w:rsid w:val="009E559B"/>
    <w:rsid w:val="009E5D5D"/>
    <w:rsid w:val="009E5EF4"/>
    <w:rsid w:val="009E6199"/>
    <w:rsid w:val="009F3A1C"/>
    <w:rsid w:val="009F434D"/>
    <w:rsid w:val="009F5313"/>
    <w:rsid w:val="009F6F85"/>
    <w:rsid w:val="00A00A2C"/>
    <w:rsid w:val="00A021C0"/>
    <w:rsid w:val="00A03641"/>
    <w:rsid w:val="00A041B8"/>
    <w:rsid w:val="00A05179"/>
    <w:rsid w:val="00A05485"/>
    <w:rsid w:val="00A11A79"/>
    <w:rsid w:val="00A13761"/>
    <w:rsid w:val="00A1404B"/>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1973"/>
    <w:rsid w:val="00A54880"/>
    <w:rsid w:val="00A558DD"/>
    <w:rsid w:val="00A56099"/>
    <w:rsid w:val="00A56407"/>
    <w:rsid w:val="00A564BB"/>
    <w:rsid w:val="00A62705"/>
    <w:rsid w:val="00A64B22"/>
    <w:rsid w:val="00A6636F"/>
    <w:rsid w:val="00A66609"/>
    <w:rsid w:val="00A66A1F"/>
    <w:rsid w:val="00A71850"/>
    <w:rsid w:val="00A72D4D"/>
    <w:rsid w:val="00A75534"/>
    <w:rsid w:val="00A76655"/>
    <w:rsid w:val="00A83694"/>
    <w:rsid w:val="00A8421E"/>
    <w:rsid w:val="00A8446F"/>
    <w:rsid w:val="00A84D77"/>
    <w:rsid w:val="00A9395D"/>
    <w:rsid w:val="00A975B9"/>
    <w:rsid w:val="00A97E67"/>
    <w:rsid w:val="00AA0D0A"/>
    <w:rsid w:val="00AA0F25"/>
    <w:rsid w:val="00AA27CE"/>
    <w:rsid w:val="00AA3365"/>
    <w:rsid w:val="00AA3430"/>
    <w:rsid w:val="00AA4CC4"/>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0A31"/>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72E"/>
    <w:rsid w:val="00B379C5"/>
    <w:rsid w:val="00B422EE"/>
    <w:rsid w:val="00B432B2"/>
    <w:rsid w:val="00B43C1C"/>
    <w:rsid w:val="00B444CB"/>
    <w:rsid w:val="00B46F4A"/>
    <w:rsid w:val="00B47AE7"/>
    <w:rsid w:val="00B47D10"/>
    <w:rsid w:val="00B508A0"/>
    <w:rsid w:val="00B50A1C"/>
    <w:rsid w:val="00B5394E"/>
    <w:rsid w:val="00B54FC9"/>
    <w:rsid w:val="00B563A4"/>
    <w:rsid w:val="00B57E45"/>
    <w:rsid w:val="00B600D7"/>
    <w:rsid w:val="00B64428"/>
    <w:rsid w:val="00B64E9E"/>
    <w:rsid w:val="00B6636F"/>
    <w:rsid w:val="00B676FE"/>
    <w:rsid w:val="00B72778"/>
    <w:rsid w:val="00B7380E"/>
    <w:rsid w:val="00B74591"/>
    <w:rsid w:val="00B748ED"/>
    <w:rsid w:val="00B77849"/>
    <w:rsid w:val="00B80523"/>
    <w:rsid w:val="00B8386D"/>
    <w:rsid w:val="00B870E6"/>
    <w:rsid w:val="00B87B6B"/>
    <w:rsid w:val="00B9084B"/>
    <w:rsid w:val="00B94404"/>
    <w:rsid w:val="00B9475F"/>
    <w:rsid w:val="00B94CA9"/>
    <w:rsid w:val="00B94F15"/>
    <w:rsid w:val="00BA0E33"/>
    <w:rsid w:val="00BA18FE"/>
    <w:rsid w:val="00BA2AEA"/>
    <w:rsid w:val="00BA3A74"/>
    <w:rsid w:val="00BA49AF"/>
    <w:rsid w:val="00BA5F95"/>
    <w:rsid w:val="00BB259F"/>
    <w:rsid w:val="00BB2B31"/>
    <w:rsid w:val="00BB320A"/>
    <w:rsid w:val="00BB36C1"/>
    <w:rsid w:val="00BB3F29"/>
    <w:rsid w:val="00BB44A3"/>
    <w:rsid w:val="00BC31CE"/>
    <w:rsid w:val="00BC33ED"/>
    <w:rsid w:val="00BC458C"/>
    <w:rsid w:val="00BC4874"/>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641D"/>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A7F13"/>
    <w:rsid w:val="00CB1DEA"/>
    <w:rsid w:val="00CB597B"/>
    <w:rsid w:val="00CB69F1"/>
    <w:rsid w:val="00CB6C62"/>
    <w:rsid w:val="00CB7657"/>
    <w:rsid w:val="00CC39FE"/>
    <w:rsid w:val="00CC4C07"/>
    <w:rsid w:val="00CC79D0"/>
    <w:rsid w:val="00CD0E18"/>
    <w:rsid w:val="00CD2CD4"/>
    <w:rsid w:val="00CD664C"/>
    <w:rsid w:val="00CD6BC6"/>
    <w:rsid w:val="00CD7B99"/>
    <w:rsid w:val="00CE0EDA"/>
    <w:rsid w:val="00CE2B74"/>
    <w:rsid w:val="00CE3990"/>
    <w:rsid w:val="00CE6C4F"/>
    <w:rsid w:val="00CF05F4"/>
    <w:rsid w:val="00CF241F"/>
    <w:rsid w:val="00CF6534"/>
    <w:rsid w:val="00CF6C34"/>
    <w:rsid w:val="00D02167"/>
    <w:rsid w:val="00D033AE"/>
    <w:rsid w:val="00D039B1"/>
    <w:rsid w:val="00D03BFA"/>
    <w:rsid w:val="00D042E7"/>
    <w:rsid w:val="00D04E21"/>
    <w:rsid w:val="00D078D0"/>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376F5"/>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351"/>
    <w:rsid w:val="00D65D5C"/>
    <w:rsid w:val="00D702A5"/>
    <w:rsid w:val="00D71713"/>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5F64"/>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04F8"/>
    <w:rsid w:val="00DE1BEF"/>
    <w:rsid w:val="00DE2F2D"/>
    <w:rsid w:val="00DE5305"/>
    <w:rsid w:val="00DE66D5"/>
    <w:rsid w:val="00DF2C06"/>
    <w:rsid w:val="00DF3F3B"/>
    <w:rsid w:val="00DF54A9"/>
    <w:rsid w:val="00DF5793"/>
    <w:rsid w:val="00E00143"/>
    <w:rsid w:val="00E02117"/>
    <w:rsid w:val="00E03D47"/>
    <w:rsid w:val="00E03FF0"/>
    <w:rsid w:val="00E04739"/>
    <w:rsid w:val="00E0653A"/>
    <w:rsid w:val="00E06BAA"/>
    <w:rsid w:val="00E07BE9"/>
    <w:rsid w:val="00E11484"/>
    <w:rsid w:val="00E12239"/>
    <w:rsid w:val="00E136FC"/>
    <w:rsid w:val="00E13C00"/>
    <w:rsid w:val="00E175A1"/>
    <w:rsid w:val="00E17780"/>
    <w:rsid w:val="00E2075B"/>
    <w:rsid w:val="00E26C61"/>
    <w:rsid w:val="00E27742"/>
    <w:rsid w:val="00E3058C"/>
    <w:rsid w:val="00E31014"/>
    <w:rsid w:val="00E31845"/>
    <w:rsid w:val="00E3190D"/>
    <w:rsid w:val="00E333D9"/>
    <w:rsid w:val="00E403A9"/>
    <w:rsid w:val="00E4055D"/>
    <w:rsid w:val="00E41590"/>
    <w:rsid w:val="00E4222E"/>
    <w:rsid w:val="00E43792"/>
    <w:rsid w:val="00E43E09"/>
    <w:rsid w:val="00E4568F"/>
    <w:rsid w:val="00E46359"/>
    <w:rsid w:val="00E5299C"/>
    <w:rsid w:val="00E55212"/>
    <w:rsid w:val="00E56917"/>
    <w:rsid w:val="00E61541"/>
    <w:rsid w:val="00E61D0E"/>
    <w:rsid w:val="00E6251F"/>
    <w:rsid w:val="00E63469"/>
    <w:rsid w:val="00E63F00"/>
    <w:rsid w:val="00E65F6B"/>
    <w:rsid w:val="00E67B63"/>
    <w:rsid w:val="00E67E6E"/>
    <w:rsid w:val="00E71D9E"/>
    <w:rsid w:val="00E72149"/>
    <w:rsid w:val="00E73650"/>
    <w:rsid w:val="00E744BE"/>
    <w:rsid w:val="00E77F9A"/>
    <w:rsid w:val="00E8196B"/>
    <w:rsid w:val="00E83327"/>
    <w:rsid w:val="00E87559"/>
    <w:rsid w:val="00E91EC8"/>
    <w:rsid w:val="00E931AB"/>
    <w:rsid w:val="00E9352D"/>
    <w:rsid w:val="00E93666"/>
    <w:rsid w:val="00EA14A7"/>
    <w:rsid w:val="00EA2190"/>
    <w:rsid w:val="00EA5841"/>
    <w:rsid w:val="00EB06D4"/>
    <w:rsid w:val="00EB0720"/>
    <w:rsid w:val="00EB157E"/>
    <w:rsid w:val="00EB3ACD"/>
    <w:rsid w:val="00EB4A50"/>
    <w:rsid w:val="00EC0BE5"/>
    <w:rsid w:val="00EC0D29"/>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4004"/>
    <w:rsid w:val="00EF522F"/>
    <w:rsid w:val="00EF79B1"/>
    <w:rsid w:val="00F020C4"/>
    <w:rsid w:val="00F033B4"/>
    <w:rsid w:val="00F05A2F"/>
    <w:rsid w:val="00F05B90"/>
    <w:rsid w:val="00F10DC2"/>
    <w:rsid w:val="00F11617"/>
    <w:rsid w:val="00F122C6"/>
    <w:rsid w:val="00F12B43"/>
    <w:rsid w:val="00F17BD2"/>
    <w:rsid w:val="00F2080C"/>
    <w:rsid w:val="00F21914"/>
    <w:rsid w:val="00F23033"/>
    <w:rsid w:val="00F31A0D"/>
    <w:rsid w:val="00F31D5C"/>
    <w:rsid w:val="00F33257"/>
    <w:rsid w:val="00F35DEA"/>
    <w:rsid w:val="00F37313"/>
    <w:rsid w:val="00F41FF2"/>
    <w:rsid w:val="00F424AD"/>
    <w:rsid w:val="00F453F0"/>
    <w:rsid w:val="00F4645E"/>
    <w:rsid w:val="00F4657F"/>
    <w:rsid w:val="00F46B0F"/>
    <w:rsid w:val="00F473C6"/>
    <w:rsid w:val="00F50A64"/>
    <w:rsid w:val="00F515CB"/>
    <w:rsid w:val="00F5340D"/>
    <w:rsid w:val="00F5355B"/>
    <w:rsid w:val="00F539DE"/>
    <w:rsid w:val="00F547A8"/>
    <w:rsid w:val="00F553D1"/>
    <w:rsid w:val="00F5626D"/>
    <w:rsid w:val="00F605C4"/>
    <w:rsid w:val="00F60976"/>
    <w:rsid w:val="00F62A8D"/>
    <w:rsid w:val="00F63033"/>
    <w:rsid w:val="00F63C5E"/>
    <w:rsid w:val="00F63D24"/>
    <w:rsid w:val="00F63E92"/>
    <w:rsid w:val="00F65A7E"/>
    <w:rsid w:val="00F664F9"/>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201"/>
    <w:rsid w:val="00F87551"/>
    <w:rsid w:val="00F90A12"/>
    <w:rsid w:val="00F910FB"/>
    <w:rsid w:val="00F91C56"/>
    <w:rsid w:val="00F921EC"/>
    <w:rsid w:val="00F93657"/>
    <w:rsid w:val="00F93DF8"/>
    <w:rsid w:val="00FA02FB"/>
    <w:rsid w:val="00FA0987"/>
    <w:rsid w:val="00FA0DA8"/>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6A2"/>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190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3937E0"/>
    <w:pPr>
      <w:tabs>
        <w:tab w:val="left" w:pos="851"/>
        <w:tab w:val="left" w:leader="dot" w:pos="3402"/>
      </w:tabs>
      <w:ind w:left="3545" w:hangingChars="1489" w:hanging="2978"/>
    </w:pPr>
    <w:rPr>
      <w:rFonts w:ascii="ＭＳ ゴシック" w:hAnsi="ＭＳ ゴシック"/>
    </w:r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B444CB"/>
    <w:pPr>
      <w:numPr>
        <w:numId w:val="0"/>
      </w:numPr>
      <w:spacing w:line="240" w:lineRule="exact"/>
      <w:ind w:left="3544"/>
    </w:pPr>
    <w:rPr>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msdn.microsoft.com/ja-jp/library/b0084kay.aspx" TargetMode="Externa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4C2F1-BF25-48F7-9109-7E8C848F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7307</TotalTime>
  <Pages>28</Pages>
  <Words>4384</Words>
  <Characters>24990</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プログラミングTips</vt:lpstr>
    </vt:vector>
  </TitlesOfParts>
  <Company/>
  <LinksUpToDate>false</LinksUpToDate>
  <CharactersWithSpaces>29316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プログラミングTips</dc:title>
  <dc:subject>本当にちょっとしたプログラミングTips</dc:subject>
  <dc:creator>板垣 衛</dc:creator>
  <cp:keywords/>
  <dc:description/>
  <cp:lastModifiedBy>板垣衛</cp:lastModifiedBy>
  <cp:revision>1152</cp:revision>
  <cp:lastPrinted>2014-01-30T02:14:00Z</cp:lastPrinted>
  <dcterms:created xsi:type="dcterms:W3CDTF">2014-01-07T17:50:00Z</dcterms:created>
  <dcterms:modified xsi:type="dcterms:W3CDTF">2014-01-30T02:14:00Z</dcterms:modified>
  <cp:category>仕様・設計書</cp:category>
  <cp:contentStatus/>
</cp:coreProperties>
</file>