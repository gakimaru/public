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3.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oter4.xml" ContentType="application/vnd.openxmlformats-officedocument.wordprocessingml.foot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oter5.xml" ContentType="application/vnd.openxmlformats-officedocument.wordprocessingml.foot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EA2CB0" w14:textId="77777777" w:rsidR="00104C92" w:rsidRDefault="0044077A" w:rsidP="00966ADB">
      <w:pPr>
        <w:pStyle w:val="af4"/>
      </w:pPr>
      <w:r>
        <w:fldChar w:fldCharType="begin"/>
      </w:r>
      <w:r>
        <w:instrText xml:space="preserve"> TITLE   \* MERGEFORMAT </w:instrText>
      </w:r>
      <w:r>
        <w:fldChar w:fldCharType="separate"/>
      </w:r>
      <w:r w:rsidR="00901EC4">
        <w:t>チーム開発のためのコーディング手法</w:t>
      </w:r>
      <w:r>
        <w:fldChar w:fldCharType="end"/>
      </w:r>
    </w:p>
    <w:p w14:paraId="68C1382C" w14:textId="77777777" w:rsidR="00EC0FD6" w:rsidRPr="00C31EA7" w:rsidRDefault="00EC28B2" w:rsidP="00966ADB">
      <w:pPr>
        <w:pStyle w:val="af5"/>
      </w:pPr>
      <w:r>
        <w:rPr>
          <w:rFonts w:hint="eastAsia"/>
        </w:rPr>
        <w:t xml:space="preserve">－ </w:t>
      </w:r>
      <w:r w:rsidR="00866ED1">
        <w:fldChar w:fldCharType="begin"/>
      </w:r>
      <w:r w:rsidR="00866ED1">
        <w:instrText xml:space="preserve"> SUBJECT   \* MERGEFORMAT </w:instrText>
      </w:r>
      <w:r w:rsidR="00866ED1">
        <w:fldChar w:fldCharType="separate"/>
      </w:r>
      <w:r w:rsidR="00901EC4">
        <w:t>チーム開発に影響する安易なコーディングを改める</w:t>
      </w:r>
      <w:r w:rsidR="00866ED1">
        <w:fldChar w:fldCharType="end"/>
      </w:r>
      <w:r>
        <w:t xml:space="preserve"> </w:t>
      </w:r>
      <w:r>
        <w:rPr>
          <w:rFonts w:hint="eastAsia"/>
        </w:rPr>
        <w:t>－</w:t>
      </w:r>
    </w:p>
    <w:p w14:paraId="5794E0D3" w14:textId="341BF2CF" w:rsidR="00C31EA7" w:rsidRDefault="00127A17" w:rsidP="005A22FB">
      <w:pPr>
        <w:pStyle w:val="aff9"/>
      </w:pPr>
      <w:r>
        <w:tab/>
      </w:r>
      <w:r w:rsidR="00EC0FD6" w:rsidRPr="00C31EA7">
        <w:rPr>
          <w:rFonts w:hint="eastAsia"/>
        </w:rPr>
        <w:t>201</w:t>
      </w:r>
      <w:r w:rsidR="005A22FB">
        <w:rPr>
          <w:rFonts w:hint="eastAsia"/>
        </w:rPr>
        <w:t>4</w:t>
      </w:r>
      <w:r w:rsidR="00EC0FD6" w:rsidRPr="00C31EA7">
        <w:rPr>
          <w:rFonts w:hint="eastAsia"/>
        </w:rPr>
        <w:t>年</w:t>
      </w:r>
      <w:r w:rsidR="00D20979">
        <w:rPr>
          <w:rFonts w:hint="eastAsia"/>
        </w:rPr>
        <w:t>2</w:t>
      </w:r>
      <w:r w:rsidR="00EC0FD6" w:rsidRPr="00C31EA7">
        <w:rPr>
          <w:rFonts w:hint="eastAsia"/>
        </w:rPr>
        <w:t>月</w:t>
      </w:r>
      <w:r w:rsidR="00D20979">
        <w:rPr>
          <w:rFonts w:hint="eastAsia"/>
        </w:rPr>
        <w:t>1</w:t>
      </w:r>
      <w:r w:rsidR="00901EC4">
        <w:rPr>
          <w:rFonts w:hint="eastAsia"/>
        </w:rPr>
        <w:t>8</w:t>
      </w:r>
      <w:r w:rsidR="00EC0FD6" w:rsidRPr="00C31EA7">
        <w:rPr>
          <w:rFonts w:hint="eastAsia"/>
        </w:rPr>
        <w:t>日</w:t>
      </w:r>
      <w:r>
        <w:tab/>
      </w:r>
      <w:r w:rsidR="00901EC4">
        <w:rPr>
          <w:rFonts w:hint="eastAsia"/>
        </w:rPr>
        <w:t>初稿</w:t>
      </w:r>
      <w:bookmarkStart w:id="0" w:name="_GoBack"/>
      <w:bookmarkEnd w:id="0"/>
    </w:p>
    <w:p w14:paraId="0581EDA0" w14:textId="77777777" w:rsidR="00C31EA7" w:rsidRPr="00127A17" w:rsidRDefault="00D851FE" w:rsidP="00EC28B2">
      <w:pPr>
        <w:pStyle w:val="affd"/>
        <w:tabs>
          <w:tab w:val="clear" w:pos="4820"/>
          <w:tab w:val="clear" w:pos="4962"/>
        </w:tabs>
        <w:sectPr w:rsidR="00C31EA7" w:rsidRPr="00127A17" w:rsidSect="006F450B">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pPr>
      <w:r>
        <w:rPr>
          <w:noProof/>
        </w:rPr>
        <w:fldChar w:fldCharType="begin"/>
      </w:r>
      <w:r>
        <w:rPr>
          <w:noProof/>
        </w:rPr>
        <w:instrText xml:space="preserve"> AUTHOR   \* MERGEFORMAT </w:instrText>
      </w:r>
      <w:r>
        <w:rPr>
          <w:noProof/>
        </w:rPr>
        <w:fldChar w:fldCharType="separate"/>
      </w:r>
      <w:r w:rsidR="00901EC4">
        <w:rPr>
          <w:noProof/>
        </w:rPr>
        <w:t>板垣 衛</w:t>
      </w:r>
      <w:r>
        <w:rPr>
          <w:noProof/>
        </w:rPr>
        <w:fldChar w:fldCharType="end"/>
      </w:r>
    </w:p>
    <w:p w14:paraId="6485C6F9" w14:textId="77777777" w:rsidR="00104C92" w:rsidRDefault="000D4978" w:rsidP="008F4EF7">
      <w:pPr>
        <w:pStyle w:val="affff1"/>
        <w:spacing w:before="180"/>
      </w:pPr>
      <w:r>
        <w:lastRenderedPageBreak/>
        <w:t>改訂履歴</w:t>
      </w:r>
    </w:p>
    <w:tbl>
      <w:tblPr>
        <w:tblStyle w:val="42"/>
        <w:tblW w:w="8500" w:type="dxa"/>
        <w:tblLayout w:type="fixed"/>
        <w:tblLook w:val="04A0" w:firstRow="1" w:lastRow="0" w:firstColumn="1" w:lastColumn="0" w:noHBand="0" w:noVBand="1"/>
      </w:tblPr>
      <w:tblGrid>
        <w:gridCol w:w="1200"/>
        <w:gridCol w:w="1772"/>
        <w:gridCol w:w="1276"/>
        <w:gridCol w:w="4252"/>
      </w:tblGrid>
      <w:tr w:rsidR="00966ADB" w:rsidRPr="000D4978" w14:paraId="08460BE4" w14:textId="77777777" w:rsidTr="00966AD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7B2F32F8" w14:textId="4A2EA98D" w:rsidR="000D4978" w:rsidRPr="000D4978" w:rsidRDefault="00901EC4" w:rsidP="000D4978">
            <w:pPr>
              <w:jc w:val="center"/>
              <w:rPr>
                <w:sz w:val="18"/>
                <w:szCs w:val="18"/>
              </w:rPr>
            </w:pPr>
            <w:r>
              <w:rPr>
                <w:rFonts w:hint="eastAsia"/>
                <w:sz w:val="18"/>
                <w:szCs w:val="18"/>
              </w:rPr>
              <w:t>稿</w:t>
            </w:r>
          </w:p>
        </w:tc>
        <w:tc>
          <w:tcPr>
            <w:tcW w:w="1772" w:type="dxa"/>
          </w:tcPr>
          <w:p w14:paraId="5CC33F3D" w14:textId="6B40548A" w:rsidR="000D4978" w:rsidRPr="000D4978" w:rsidRDefault="00901EC4"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改訂日</w:t>
            </w:r>
          </w:p>
        </w:tc>
        <w:tc>
          <w:tcPr>
            <w:tcW w:w="1276" w:type="dxa"/>
          </w:tcPr>
          <w:p w14:paraId="495DFDC5" w14:textId="455C5A34" w:rsidR="000D4978" w:rsidRPr="000D4978" w:rsidRDefault="00901EC4"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Pr>
                <w:rFonts w:hint="eastAsia"/>
                <w:sz w:val="18"/>
                <w:szCs w:val="18"/>
              </w:rPr>
              <w:t>改訂者</w:t>
            </w:r>
          </w:p>
        </w:tc>
        <w:tc>
          <w:tcPr>
            <w:tcW w:w="4252" w:type="dxa"/>
          </w:tcPr>
          <w:p w14:paraId="35DD5D03" w14:textId="77777777" w:rsidR="000D4978" w:rsidRPr="000D4978" w:rsidRDefault="000D4978" w:rsidP="000D4978">
            <w:pPr>
              <w:jc w:val="center"/>
              <w:cnfStyle w:val="100000000000" w:firstRow="1" w:lastRow="0" w:firstColumn="0" w:lastColumn="0" w:oddVBand="0" w:evenVBand="0" w:oddHBand="0" w:evenHBand="0" w:firstRowFirstColumn="0" w:firstRowLastColumn="0" w:lastRowFirstColumn="0" w:lastRowLastColumn="0"/>
              <w:rPr>
                <w:sz w:val="18"/>
                <w:szCs w:val="18"/>
              </w:rPr>
            </w:pPr>
            <w:r w:rsidRPr="000D4978">
              <w:rPr>
                <w:rFonts w:hint="eastAsia"/>
                <w:sz w:val="18"/>
                <w:szCs w:val="18"/>
              </w:rPr>
              <w:t>改訂内容</w:t>
            </w:r>
          </w:p>
        </w:tc>
      </w:tr>
      <w:tr w:rsidR="00966ADB" w:rsidRPr="000D4978" w14:paraId="72087D2C"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242EE77" w14:textId="6960399F" w:rsidR="000D4978" w:rsidRPr="000D4978" w:rsidRDefault="00901EC4" w:rsidP="000D4978">
            <w:pPr>
              <w:rPr>
                <w:rFonts w:hint="eastAsia"/>
                <w:sz w:val="18"/>
                <w:szCs w:val="18"/>
              </w:rPr>
            </w:pPr>
            <w:r>
              <w:rPr>
                <w:sz w:val="18"/>
                <w:szCs w:val="18"/>
              </w:rPr>
              <w:t>初</w:t>
            </w:r>
            <w:r>
              <w:rPr>
                <w:rFonts w:hint="eastAsia"/>
                <w:sz w:val="18"/>
                <w:szCs w:val="18"/>
              </w:rPr>
              <w:t>稿</w:t>
            </w:r>
          </w:p>
        </w:tc>
        <w:tc>
          <w:tcPr>
            <w:tcW w:w="1772" w:type="dxa"/>
          </w:tcPr>
          <w:p w14:paraId="5CC30D64" w14:textId="37A0F5CA" w:rsidR="000D4978" w:rsidRPr="000D4978" w:rsidRDefault="000D4978" w:rsidP="00901EC4">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201</w:t>
            </w:r>
            <w:r w:rsidR="005A22FB">
              <w:rPr>
                <w:sz w:val="18"/>
                <w:szCs w:val="18"/>
              </w:rPr>
              <w:t>4</w:t>
            </w:r>
            <w:r w:rsidRPr="000D4978">
              <w:rPr>
                <w:rFonts w:hint="eastAsia"/>
                <w:sz w:val="18"/>
                <w:szCs w:val="18"/>
              </w:rPr>
              <w:t>年</w:t>
            </w:r>
            <w:r w:rsidR="00D20979">
              <w:rPr>
                <w:rFonts w:hint="eastAsia"/>
                <w:sz w:val="18"/>
                <w:szCs w:val="18"/>
              </w:rPr>
              <w:t>2</w:t>
            </w:r>
            <w:r w:rsidRPr="000D4978">
              <w:rPr>
                <w:rFonts w:hint="eastAsia"/>
                <w:sz w:val="18"/>
                <w:szCs w:val="18"/>
              </w:rPr>
              <w:t>月</w:t>
            </w:r>
            <w:r w:rsidR="00D20979">
              <w:rPr>
                <w:rFonts w:hint="eastAsia"/>
                <w:sz w:val="18"/>
                <w:szCs w:val="18"/>
              </w:rPr>
              <w:t>1</w:t>
            </w:r>
            <w:r w:rsidR="00901EC4">
              <w:rPr>
                <w:sz w:val="18"/>
                <w:szCs w:val="18"/>
              </w:rPr>
              <w:t>8</w:t>
            </w:r>
            <w:r w:rsidRPr="000D4978">
              <w:rPr>
                <w:rFonts w:hint="eastAsia"/>
                <w:sz w:val="18"/>
                <w:szCs w:val="18"/>
              </w:rPr>
              <w:t>日</w:t>
            </w:r>
          </w:p>
        </w:tc>
        <w:tc>
          <w:tcPr>
            <w:tcW w:w="1276" w:type="dxa"/>
          </w:tcPr>
          <w:p w14:paraId="41E59E15"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r w:rsidRPr="000D4978">
              <w:rPr>
                <w:rFonts w:hint="eastAsia"/>
                <w:sz w:val="18"/>
                <w:szCs w:val="18"/>
              </w:rPr>
              <w:t>板垣</w:t>
            </w:r>
            <w:r w:rsidRPr="000D4978">
              <w:rPr>
                <w:rFonts w:hint="eastAsia"/>
                <w:sz w:val="18"/>
                <w:szCs w:val="18"/>
              </w:rPr>
              <w:t xml:space="preserve"> </w:t>
            </w:r>
            <w:r w:rsidRPr="000D4978">
              <w:rPr>
                <w:rFonts w:hint="eastAsia"/>
                <w:sz w:val="18"/>
                <w:szCs w:val="18"/>
              </w:rPr>
              <w:t>衛</w:t>
            </w:r>
          </w:p>
        </w:tc>
        <w:tc>
          <w:tcPr>
            <w:tcW w:w="4252" w:type="dxa"/>
          </w:tcPr>
          <w:p w14:paraId="20EE5390" w14:textId="39AD1D09" w:rsidR="000D4978" w:rsidRPr="000D4978" w:rsidRDefault="00966ADB" w:rsidP="00901EC4">
            <w:pPr>
              <w:cnfStyle w:val="000000100000" w:firstRow="0" w:lastRow="0" w:firstColumn="0" w:lastColumn="0" w:oddVBand="0" w:evenVBand="0" w:oddHBand="1" w:evenHBand="0" w:firstRowFirstColumn="0" w:firstRowLastColumn="0" w:lastRowFirstColumn="0" w:lastRowLastColumn="0"/>
              <w:rPr>
                <w:sz w:val="18"/>
                <w:szCs w:val="18"/>
              </w:rPr>
            </w:pPr>
            <w:r>
              <w:rPr>
                <w:rFonts w:hint="eastAsia"/>
                <w:sz w:val="18"/>
                <w:szCs w:val="18"/>
              </w:rPr>
              <w:t>（初</w:t>
            </w:r>
            <w:r w:rsidR="00901EC4">
              <w:rPr>
                <w:rFonts w:hint="eastAsia"/>
                <w:sz w:val="18"/>
                <w:szCs w:val="18"/>
              </w:rPr>
              <w:t>稿</w:t>
            </w:r>
            <w:r>
              <w:rPr>
                <w:rFonts w:hint="eastAsia"/>
                <w:sz w:val="18"/>
                <w:szCs w:val="18"/>
              </w:rPr>
              <w:t>）</w:t>
            </w:r>
          </w:p>
        </w:tc>
      </w:tr>
      <w:tr w:rsidR="00966ADB" w:rsidRPr="000D4978" w14:paraId="0B1DAC75"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4AB6F439" w14:textId="77777777" w:rsidR="000D4978" w:rsidRPr="000D4978" w:rsidRDefault="000D4978" w:rsidP="00966ADB">
            <w:pPr>
              <w:rPr>
                <w:sz w:val="18"/>
                <w:szCs w:val="18"/>
              </w:rPr>
            </w:pPr>
          </w:p>
        </w:tc>
        <w:tc>
          <w:tcPr>
            <w:tcW w:w="1772" w:type="dxa"/>
          </w:tcPr>
          <w:p w14:paraId="67C416A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8A51C37"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2138623E"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86F0676" w14:textId="77777777" w:rsidTr="00067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0C6DC65F" w14:textId="77777777" w:rsidR="00966ADB" w:rsidRPr="000D4978" w:rsidRDefault="00966ADB" w:rsidP="0006787B">
            <w:pPr>
              <w:rPr>
                <w:sz w:val="18"/>
                <w:szCs w:val="18"/>
              </w:rPr>
            </w:pPr>
          </w:p>
        </w:tc>
        <w:tc>
          <w:tcPr>
            <w:tcW w:w="1772" w:type="dxa"/>
          </w:tcPr>
          <w:p w14:paraId="6A5FD106"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78E2BAF4"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2D2B126F" w14:textId="77777777" w:rsidR="00966ADB" w:rsidRPr="000D4978" w:rsidRDefault="00966ADB" w:rsidP="0006787B">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0D08D84"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0657CA6B" w14:textId="77777777" w:rsidR="000D4978" w:rsidRPr="000D4978" w:rsidRDefault="000D4978" w:rsidP="000D4978">
            <w:pPr>
              <w:rPr>
                <w:sz w:val="18"/>
                <w:szCs w:val="18"/>
              </w:rPr>
            </w:pPr>
          </w:p>
        </w:tc>
        <w:tc>
          <w:tcPr>
            <w:tcW w:w="1772" w:type="dxa"/>
          </w:tcPr>
          <w:p w14:paraId="70FD0D69"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36F86B3B"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73369A76"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r w:rsidR="00966ADB" w:rsidRPr="000D4978" w14:paraId="6E05C2D3" w14:textId="77777777" w:rsidTr="00966A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00" w:type="dxa"/>
          </w:tcPr>
          <w:p w14:paraId="2BD1C31E" w14:textId="77777777" w:rsidR="000D4978" w:rsidRPr="000D4978" w:rsidRDefault="000D4978" w:rsidP="000D4978">
            <w:pPr>
              <w:rPr>
                <w:sz w:val="18"/>
                <w:szCs w:val="18"/>
              </w:rPr>
            </w:pPr>
          </w:p>
        </w:tc>
        <w:tc>
          <w:tcPr>
            <w:tcW w:w="1772" w:type="dxa"/>
          </w:tcPr>
          <w:p w14:paraId="29371849"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1276" w:type="dxa"/>
          </w:tcPr>
          <w:p w14:paraId="41AB7FD0"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c>
          <w:tcPr>
            <w:tcW w:w="4252" w:type="dxa"/>
          </w:tcPr>
          <w:p w14:paraId="6B53197D" w14:textId="77777777" w:rsidR="000D4978" w:rsidRPr="000D4978" w:rsidRDefault="000D4978" w:rsidP="000D4978">
            <w:pPr>
              <w:cnfStyle w:val="000000100000" w:firstRow="0" w:lastRow="0" w:firstColumn="0" w:lastColumn="0" w:oddVBand="0" w:evenVBand="0" w:oddHBand="1" w:evenHBand="0" w:firstRowFirstColumn="0" w:firstRowLastColumn="0" w:lastRowFirstColumn="0" w:lastRowLastColumn="0"/>
              <w:rPr>
                <w:sz w:val="18"/>
                <w:szCs w:val="18"/>
              </w:rPr>
            </w:pPr>
          </w:p>
        </w:tc>
      </w:tr>
      <w:tr w:rsidR="00966ADB" w:rsidRPr="000D4978" w14:paraId="145DBCE7" w14:textId="77777777" w:rsidTr="00966ADB">
        <w:tc>
          <w:tcPr>
            <w:cnfStyle w:val="001000000000" w:firstRow="0" w:lastRow="0" w:firstColumn="1" w:lastColumn="0" w:oddVBand="0" w:evenVBand="0" w:oddHBand="0" w:evenHBand="0" w:firstRowFirstColumn="0" w:firstRowLastColumn="0" w:lastRowFirstColumn="0" w:lastRowLastColumn="0"/>
            <w:tcW w:w="1200" w:type="dxa"/>
          </w:tcPr>
          <w:p w14:paraId="6E100093" w14:textId="77777777" w:rsidR="000D4978" w:rsidRPr="000D4978" w:rsidRDefault="000D4978" w:rsidP="000D4978">
            <w:pPr>
              <w:rPr>
                <w:sz w:val="18"/>
                <w:szCs w:val="18"/>
              </w:rPr>
            </w:pPr>
          </w:p>
        </w:tc>
        <w:tc>
          <w:tcPr>
            <w:tcW w:w="1772" w:type="dxa"/>
          </w:tcPr>
          <w:p w14:paraId="76F30534"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1276" w:type="dxa"/>
          </w:tcPr>
          <w:p w14:paraId="641B9B31"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c>
          <w:tcPr>
            <w:tcW w:w="4252" w:type="dxa"/>
          </w:tcPr>
          <w:p w14:paraId="121D9805" w14:textId="77777777" w:rsidR="000D4978" w:rsidRPr="000D4978" w:rsidRDefault="000D4978" w:rsidP="000D4978">
            <w:pPr>
              <w:cnfStyle w:val="000000000000" w:firstRow="0" w:lastRow="0" w:firstColumn="0" w:lastColumn="0" w:oddVBand="0" w:evenVBand="0" w:oddHBand="0" w:evenHBand="0" w:firstRowFirstColumn="0" w:firstRowLastColumn="0" w:lastRowFirstColumn="0" w:lastRowLastColumn="0"/>
              <w:rPr>
                <w:sz w:val="18"/>
                <w:szCs w:val="18"/>
              </w:rPr>
            </w:pPr>
          </w:p>
        </w:tc>
      </w:tr>
    </w:tbl>
    <w:p w14:paraId="6B24AF86" w14:textId="77777777" w:rsidR="000D4978" w:rsidRDefault="000D4978" w:rsidP="00104C92">
      <w:pPr>
        <w:sectPr w:rsidR="000D4978" w:rsidSect="006F450B">
          <w:headerReference w:type="even" r:id="rId8"/>
          <w:headerReference w:type="default" r:id="rId9"/>
          <w:footerReference w:type="default" r:id="rId10"/>
          <w:headerReference w:type="first" r:id="rId11"/>
          <w:pgSz w:w="11906" w:h="16838"/>
          <w:pgMar w:top="1985" w:right="1701" w:bottom="1701" w:left="1701" w:header="1134" w:footer="850" w:gutter="0"/>
          <w:pgNumType w:fmt="lowerRoman" w:start="1"/>
          <w:cols w:space="425"/>
          <w:docGrid w:type="lines" w:linePitch="360"/>
        </w:sectPr>
      </w:pPr>
    </w:p>
    <w:p w14:paraId="796E9E10" w14:textId="77777777" w:rsidR="00104C92" w:rsidRDefault="00966ADB" w:rsidP="008F4EF7">
      <w:pPr>
        <w:pStyle w:val="affff1"/>
        <w:spacing w:before="180"/>
      </w:pPr>
      <w:r>
        <w:lastRenderedPageBreak/>
        <w:t>目次</w:t>
      </w:r>
    </w:p>
    <w:p w14:paraId="115BA830" w14:textId="77777777" w:rsidR="00901EC4" w:rsidRDefault="00AF276B">
      <w:pPr>
        <w:pStyle w:val="12"/>
        <w:spacing w:before="180"/>
        <w:ind w:left="325" w:hanging="325"/>
        <w:rPr>
          <w:rFonts w:asciiTheme="minorHAnsi" w:eastAsiaTheme="minorEastAsia" w:hAnsiTheme="minorHAnsi" w:cstheme="minorBidi"/>
          <w:b w:val="0"/>
          <w:sz w:val="21"/>
        </w:rPr>
      </w:pPr>
      <w:r>
        <w:fldChar w:fldCharType="begin"/>
      </w:r>
      <w:r>
        <w:instrText xml:space="preserve"> </w:instrText>
      </w:r>
      <w:r>
        <w:rPr>
          <w:rFonts w:hint="eastAsia"/>
        </w:rPr>
        <w:instrText>TOC \o "1-3" \h \z \u</w:instrText>
      </w:r>
      <w:r>
        <w:instrText xml:space="preserve"> </w:instrText>
      </w:r>
      <w:r>
        <w:fldChar w:fldCharType="separate"/>
      </w:r>
      <w:hyperlink w:anchor="_Toc379552815" w:history="1">
        <w:r w:rsidR="00901EC4" w:rsidRPr="00377141">
          <w:rPr>
            <w:rStyle w:val="afff3"/>
            <w:rFonts w:ascii="Wingdings" w:hAnsi="Wingdings"/>
          </w:rPr>
          <w:t></w:t>
        </w:r>
        <w:r w:rsidR="00901EC4">
          <w:rPr>
            <w:rFonts w:asciiTheme="minorHAnsi" w:eastAsiaTheme="minorEastAsia" w:hAnsiTheme="minorHAnsi" w:cstheme="minorBidi"/>
            <w:b w:val="0"/>
            <w:sz w:val="21"/>
          </w:rPr>
          <w:tab/>
        </w:r>
        <w:r w:rsidR="00901EC4" w:rsidRPr="00377141">
          <w:rPr>
            <w:rStyle w:val="afff3"/>
            <w:rFonts w:hint="eastAsia"/>
          </w:rPr>
          <w:t>概略</w:t>
        </w:r>
        <w:r w:rsidR="00901EC4">
          <w:rPr>
            <w:webHidden/>
          </w:rPr>
          <w:tab/>
        </w:r>
        <w:r w:rsidR="00901EC4">
          <w:rPr>
            <w:webHidden/>
          </w:rPr>
          <w:fldChar w:fldCharType="begin"/>
        </w:r>
        <w:r w:rsidR="00901EC4">
          <w:rPr>
            <w:webHidden/>
          </w:rPr>
          <w:instrText xml:space="preserve"> PAGEREF _Toc379552815 \h </w:instrText>
        </w:r>
        <w:r w:rsidR="00901EC4">
          <w:rPr>
            <w:webHidden/>
          </w:rPr>
        </w:r>
        <w:r w:rsidR="00901EC4">
          <w:rPr>
            <w:webHidden/>
          </w:rPr>
          <w:fldChar w:fldCharType="separate"/>
        </w:r>
        <w:r w:rsidR="00901EC4">
          <w:rPr>
            <w:webHidden/>
          </w:rPr>
          <w:t>1</w:t>
        </w:r>
        <w:r w:rsidR="00901EC4">
          <w:rPr>
            <w:webHidden/>
          </w:rPr>
          <w:fldChar w:fldCharType="end"/>
        </w:r>
      </w:hyperlink>
    </w:p>
    <w:p w14:paraId="044FF443" w14:textId="77777777" w:rsidR="00901EC4" w:rsidRDefault="00901EC4">
      <w:pPr>
        <w:pStyle w:val="12"/>
        <w:spacing w:before="180"/>
        <w:ind w:left="325" w:hanging="325"/>
        <w:rPr>
          <w:rFonts w:asciiTheme="minorHAnsi" w:eastAsiaTheme="minorEastAsia" w:hAnsiTheme="minorHAnsi" w:cstheme="minorBidi"/>
          <w:b w:val="0"/>
          <w:sz w:val="21"/>
        </w:rPr>
      </w:pPr>
      <w:hyperlink w:anchor="_Toc379552816" w:history="1">
        <w:r w:rsidRPr="00377141">
          <w:rPr>
            <w:rStyle w:val="afff3"/>
            <w:rFonts w:ascii="Wingdings" w:hAnsi="Wingdings"/>
          </w:rPr>
          <w:t></w:t>
        </w:r>
        <w:r>
          <w:rPr>
            <w:rFonts w:asciiTheme="minorHAnsi" w:eastAsiaTheme="minorEastAsia" w:hAnsiTheme="minorHAnsi" w:cstheme="minorBidi"/>
            <w:b w:val="0"/>
            <w:sz w:val="21"/>
          </w:rPr>
          <w:tab/>
        </w:r>
        <w:r w:rsidRPr="00377141">
          <w:rPr>
            <w:rStyle w:val="afff3"/>
            <w:rFonts w:hint="eastAsia"/>
          </w:rPr>
          <w:t>目的</w:t>
        </w:r>
        <w:r>
          <w:rPr>
            <w:webHidden/>
          </w:rPr>
          <w:tab/>
        </w:r>
        <w:r>
          <w:rPr>
            <w:webHidden/>
          </w:rPr>
          <w:fldChar w:fldCharType="begin"/>
        </w:r>
        <w:r>
          <w:rPr>
            <w:webHidden/>
          </w:rPr>
          <w:instrText xml:space="preserve"> PAGEREF _Toc379552816 \h </w:instrText>
        </w:r>
        <w:r>
          <w:rPr>
            <w:webHidden/>
          </w:rPr>
        </w:r>
        <w:r>
          <w:rPr>
            <w:webHidden/>
          </w:rPr>
          <w:fldChar w:fldCharType="separate"/>
        </w:r>
        <w:r>
          <w:rPr>
            <w:webHidden/>
          </w:rPr>
          <w:t>1</w:t>
        </w:r>
        <w:r>
          <w:rPr>
            <w:webHidden/>
          </w:rPr>
          <w:fldChar w:fldCharType="end"/>
        </w:r>
      </w:hyperlink>
    </w:p>
    <w:p w14:paraId="0A5A5202" w14:textId="77777777" w:rsidR="00901EC4" w:rsidRDefault="00901EC4">
      <w:pPr>
        <w:pStyle w:val="12"/>
        <w:spacing w:before="180"/>
        <w:ind w:left="325" w:hanging="325"/>
        <w:rPr>
          <w:rFonts w:asciiTheme="minorHAnsi" w:eastAsiaTheme="minorEastAsia" w:hAnsiTheme="minorHAnsi" w:cstheme="minorBidi"/>
          <w:b w:val="0"/>
          <w:sz w:val="21"/>
        </w:rPr>
      </w:pPr>
      <w:hyperlink w:anchor="_Toc379552817" w:history="1">
        <w:r w:rsidRPr="00377141">
          <w:rPr>
            <w:rStyle w:val="afff3"/>
            <w:rFonts w:ascii="Wingdings" w:hAnsi="Wingdings"/>
          </w:rPr>
          <w:t></w:t>
        </w:r>
        <w:r>
          <w:rPr>
            <w:rFonts w:asciiTheme="minorHAnsi" w:eastAsiaTheme="minorEastAsia" w:hAnsiTheme="minorHAnsi" w:cstheme="minorBidi"/>
            <w:b w:val="0"/>
            <w:sz w:val="21"/>
          </w:rPr>
          <w:tab/>
        </w:r>
        <w:r w:rsidRPr="00377141">
          <w:rPr>
            <w:rStyle w:val="afff3"/>
            <w:rFonts w:hint="eastAsia"/>
          </w:rPr>
          <w:t>プログラミング</w:t>
        </w:r>
        <w:r w:rsidRPr="00377141">
          <w:rPr>
            <w:rStyle w:val="afff3"/>
          </w:rPr>
          <w:t>Tips</w:t>
        </w:r>
        <w:r>
          <w:rPr>
            <w:webHidden/>
          </w:rPr>
          <w:tab/>
        </w:r>
        <w:r>
          <w:rPr>
            <w:webHidden/>
          </w:rPr>
          <w:fldChar w:fldCharType="begin"/>
        </w:r>
        <w:r>
          <w:rPr>
            <w:webHidden/>
          </w:rPr>
          <w:instrText xml:space="preserve"> PAGEREF _Toc379552817 \h </w:instrText>
        </w:r>
        <w:r>
          <w:rPr>
            <w:webHidden/>
          </w:rPr>
        </w:r>
        <w:r>
          <w:rPr>
            <w:webHidden/>
          </w:rPr>
          <w:fldChar w:fldCharType="separate"/>
        </w:r>
        <w:r>
          <w:rPr>
            <w:webHidden/>
          </w:rPr>
          <w:t>1</w:t>
        </w:r>
        <w:r>
          <w:rPr>
            <w:webHidden/>
          </w:rPr>
          <w:fldChar w:fldCharType="end"/>
        </w:r>
      </w:hyperlink>
    </w:p>
    <w:p w14:paraId="4608DBE3" w14:textId="77777777" w:rsidR="00901EC4" w:rsidRDefault="00901EC4">
      <w:pPr>
        <w:pStyle w:val="25"/>
        <w:rPr>
          <w:rFonts w:asciiTheme="minorHAnsi" w:eastAsiaTheme="minorEastAsia" w:hAnsiTheme="minorHAnsi" w:cstheme="minorBidi"/>
          <w:b w:val="0"/>
        </w:rPr>
      </w:pPr>
      <w:hyperlink w:anchor="_Toc379552818" w:history="1">
        <w:r w:rsidRPr="00377141">
          <w:rPr>
            <w:rStyle w:val="afff3"/>
            <w:rFonts w:ascii="メイリオ" w:eastAsia="メイリオ" w:hAnsi="メイリオ" w:hint="eastAsia"/>
          </w:rPr>
          <w:t>▼</w:t>
        </w:r>
        <w:r>
          <w:rPr>
            <w:rFonts w:asciiTheme="minorHAnsi" w:eastAsiaTheme="minorEastAsia" w:hAnsiTheme="minorHAnsi" w:cstheme="minorBidi"/>
            <w:b w:val="0"/>
          </w:rPr>
          <w:tab/>
        </w:r>
        <w:r w:rsidRPr="00377141">
          <w:rPr>
            <w:rStyle w:val="afff3"/>
            <w:rFonts w:hint="eastAsia"/>
          </w:rPr>
          <w:t>ヘッダーファイルのインクルードは必要最小限に</w:t>
        </w:r>
        <w:r>
          <w:rPr>
            <w:webHidden/>
          </w:rPr>
          <w:tab/>
        </w:r>
        <w:r>
          <w:rPr>
            <w:webHidden/>
          </w:rPr>
          <w:fldChar w:fldCharType="begin"/>
        </w:r>
        <w:r>
          <w:rPr>
            <w:webHidden/>
          </w:rPr>
          <w:instrText xml:space="preserve"> PAGEREF _Toc379552818 \h </w:instrText>
        </w:r>
        <w:r>
          <w:rPr>
            <w:webHidden/>
          </w:rPr>
        </w:r>
        <w:r>
          <w:rPr>
            <w:webHidden/>
          </w:rPr>
          <w:fldChar w:fldCharType="separate"/>
        </w:r>
        <w:r>
          <w:rPr>
            <w:webHidden/>
          </w:rPr>
          <w:t>1</w:t>
        </w:r>
        <w:r>
          <w:rPr>
            <w:webHidden/>
          </w:rPr>
          <w:fldChar w:fldCharType="end"/>
        </w:r>
      </w:hyperlink>
    </w:p>
    <w:p w14:paraId="5CE8600A" w14:textId="77777777" w:rsidR="00901EC4" w:rsidRDefault="00901EC4">
      <w:pPr>
        <w:pStyle w:val="25"/>
        <w:rPr>
          <w:rFonts w:asciiTheme="minorHAnsi" w:eastAsiaTheme="minorEastAsia" w:hAnsiTheme="minorHAnsi" w:cstheme="minorBidi"/>
          <w:b w:val="0"/>
        </w:rPr>
      </w:pPr>
      <w:hyperlink w:anchor="_Toc379552819" w:history="1">
        <w:r w:rsidRPr="00377141">
          <w:rPr>
            <w:rStyle w:val="afff3"/>
            <w:rFonts w:ascii="メイリオ" w:eastAsia="メイリオ" w:hAnsi="メイリオ" w:hint="eastAsia"/>
          </w:rPr>
          <w:t>▼</w:t>
        </w:r>
        <w:r>
          <w:rPr>
            <w:rFonts w:asciiTheme="minorHAnsi" w:eastAsiaTheme="minorEastAsia" w:hAnsiTheme="minorHAnsi" w:cstheme="minorBidi"/>
            <w:b w:val="0"/>
          </w:rPr>
          <w:tab/>
        </w:r>
        <w:r w:rsidRPr="00377141">
          <w:rPr>
            <w:rStyle w:val="afff3"/>
            <w:rFonts w:hint="eastAsia"/>
          </w:rPr>
          <w:t>プリコンパイル済みヘッダーを活用する</w:t>
        </w:r>
        <w:r>
          <w:rPr>
            <w:webHidden/>
          </w:rPr>
          <w:tab/>
        </w:r>
        <w:r>
          <w:rPr>
            <w:webHidden/>
          </w:rPr>
          <w:fldChar w:fldCharType="begin"/>
        </w:r>
        <w:r>
          <w:rPr>
            <w:webHidden/>
          </w:rPr>
          <w:instrText xml:space="preserve"> PAGEREF _Toc379552819 \h </w:instrText>
        </w:r>
        <w:r>
          <w:rPr>
            <w:webHidden/>
          </w:rPr>
        </w:r>
        <w:r>
          <w:rPr>
            <w:webHidden/>
          </w:rPr>
          <w:fldChar w:fldCharType="separate"/>
        </w:r>
        <w:r>
          <w:rPr>
            <w:webHidden/>
          </w:rPr>
          <w:t>3</w:t>
        </w:r>
        <w:r>
          <w:rPr>
            <w:webHidden/>
          </w:rPr>
          <w:fldChar w:fldCharType="end"/>
        </w:r>
      </w:hyperlink>
    </w:p>
    <w:p w14:paraId="59B951E6" w14:textId="77777777" w:rsidR="00901EC4" w:rsidRDefault="00901EC4">
      <w:pPr>
        <w:pStyle w:val="25"/>
        <w:rPr>
          <w:rFonts w:asciiTheme="minorHAnsi" w:eastAsiaTheme="minorEastAsia" w:hAnsiTheme="minorHAnsi" w:cstheme="minorBidi"/>
          <w:b w:val="0"/>
        </w:rPr>
      </w:pPr>
      <w:hyperlink w:anchor="_Toc379552820" w:history="1">
        <w:r w:rsidRPr="00377141">
          <w:rPr>
            <w:rStyle w:val="afff3"/>
            <w:rFonts w:ascii="メイリオ" w:eastAsia="メイリオ" w:hAnsi="メイリオ" w:hint="eastAsia"/>
          </w:rPr>
          <w:t>▼</w:t>
        </w:r>
        <w:r>
          <w:rPr>
            <w:rFonts w:asciiTheme="minorHAnsi" w:eastAsiaTheme="minorEastAsia" w:hAnsiTheme="minorHAnsi" w:cstheme="minorBidi"/>
            <w:b w:val="0"/>
          </w:rPr>
          <w:tab/>
        </w:r>
        <w:r w:rsidRPr="00377141">
          <w:rPr>
            <w:rStyle w:val="afff3"/>
            <w:rFonts w:hint="eastAsia"/>
          </w:rPr>
          <w:t>共通ライブラリをきちんと使用する／算術系処理は独自実装しない</w:t>
        </w:r>
        <w:r>
          <w:rPr>
            <w:webHidden/>
          </w:rPr>
          <w:tab/>
        </w:r>
        <w:r>
          <w:rPr>
            <w:webHidden/>
          </w:rPr>
          <w:fldChar w:fldCharType="begin"/>
        </w:r>
        <w:r>
          <w:rPr>
            <w:webHidden/>
          </w:rPr>
          <w:instrText xml:space="preserve"> PAGEREF _Toc379552820 \h </w:instrText>
        </w:r>
        <w:r>
          <w:rPr>
            <w:webHidden/>
          </w:rPr>
        </w:r>
        <w:r>
          <w:rPr>
            <w:webHidden/>
          </w:rPr>
          <w:fldChar w:fldCharType="separate"/>
        </w:r>
        <w:r>
          <w:rPr>
            <w:webHidden/>
          </w:rPr>
          <w:t>6</w:t>
        </w:r>
        <w:r>
          <w:rPr>
            <w:webHidden/>
          </w:rPr>
          <w:fldChar w:fldCharType="end"/>
        </w:r>
      </w:hyperlink>
    </w:p>
    <w:p w14:paraId="3587BE78" w14:textId="77777777" w:rsidR="00901EC4" w:rsidRDefault="00901EC4">
      <w:pPr>
        <w:pStyle w:val="25"/>
        <w:rPr>
          <w:rFonts w:asciiTheme="minorHAnsi" w:eastAsiaTheme="minorEastAsia" w:hAnsiTheme="minorHAnsi" w:cstheme="minorBidi"/>
          <w:b w:val="0"/>
        </w:rPr>
      </w:pPr>
      <w:hyperlink w:anchor="_Toc379552821" w:history="1">
        <w:r w:rsidRPr="00377141">
          <w:rPr>
            <w:rStyle w:val="afff3"/>
            <w:rFonts w:ascii="メイリオ" w:eastAsia="メイリオ" w:hAnsi="メイリオ" w:hint="eastAsia"/>
          </w:rPr>
          <w:t>▼</w:t>
        </w:r>
        <w:r>
          <w:rPr>
            <w:rFonts w:asciiTheme="minorHAnsi" w:eastAsiaTheme="minorEastAsia" w:hAnsiTheme="minorHAnsi" w:cstheme="minorBidi"/>
            <w:b w:val="0"/>
          </w:rPr>
          <w:tab/>
        </w:r>
        <w:r w:rsidRPr="00377141">
          <w:rPr>
            <w:rStyle w:val="afff3"/>
            <w:rFonts w:hint="eastAsia"/>
          </w:rPr>
          <w:t>テンプレートクラスの意識的な分割と継承</w:t>
        </w:r>
        <w:r>
          <w:rPr>
            <w:webHidden/>
          </w:rPr>
          <w:tab/>
        </w:r>
        <w:r>
          <w:rPr>
            <w:webHidden/>
          </w:rPr>
          <w:fldChar w:fldCharType="begin"/>
        </w:r>
        <w:r>
          <w:rPr>
            <w:webHidden/>
          </w:rPr>
          <w:instrText xml:space="preserve"> PAGEREF _Toc379552821 \h </w:instrText>
        </w:r>
        <w:r>
          <w:rPr>
            <w:webHidden/>
          </w:rPr>
        </w:r>
        <w:r>
          <w:rPr>
            <w:webHidden/>
          </w:rPr>
          <w:fldChar w:fldCharType="separate"/>
        </w:r>
        <w:r>
          <w:rPr>
            <w:webHidden/>
          </w:rPr>
          <w:t>6</w:t>
        </w:r>
        <w:r>
          <w:rPr>
            <w:webHidden/>
          </w:rPr>
          <w:fldChar w:fldCharType="end"/>
        </w:r>
      </w:hyperlink>
    </w:p>
    <w:p w14:paraId="33A2DA3C" w14:textId="77777777" w:rsidR="00901EC4" w:rsidRDefault="00901EC4">
      <w:pPr>
        <w:pStyle w:val="25"/>
        <w:rPr>
          <w:rFonts w:asciiTheme="minorHAnsi" w:eastAsiaTheme="minorEastAsia" w:hAnsiTheme="minorHAnsi" w:cstheme="minorBidi"/>
          <w:b w:val="0"/>
        </w:rPr>
      </w:pPr>
      <w:hyperlink w:anchor="_Toc379552822" w:history="1">
        <w:r w:rsidRPr="00377141">
          <w:rPr>
            <w:rStyle w:val="afff3"/>
            <w:rFonts w:ascii="メイリオ" w:eastAsia="メイリオ" w:hAnsi="メイリオ" w:hint="eastAsia"/>
          </w:rPr>
          <w:t>▼</w:t>
        </w:r>
        <w:r>
          <w:rPr>
            <w:rFonts w:asciiTheme="minorHAnsi" w:eastAsiaTheme="minorEastAsia" w:hAnsiTheme="minorHAnsi" w:cstheme="minorBidi"/>
            <w:b w:val="0"/>
          </w:rPr>
          <w:tab/>
        </w:r>
        <w:r w:rsidRPr="00377141">
          <w:rPr>
            <w:rStyle w:val="afff3"/>
            <w:rFonts w:hint="eastAsia"/>
          </w:rPr>
          <w:t>「</w:t>
        </w:r>
        <w:r w:rsidRPr="00377141">
          <w:rPr>
            <w:rStyle w:val="afff3"/>
          </w:rPr>
          <w:t>.inl</w:t>
        </w:r>
        <w:r w:rsidRPr="00377141">
          <w:rPr>
            <w:rStyle w:val="afff3"/>
            <w:rFonts w:hint="eastAsia"/>
          </w:rPr>
          <w:t>」ファイルの活用と、テンプレートの明示的なインスタンス化</w:t>
        </w:r>
        <w:r>
          <w:rPr>
            <w:webHidden/>
          </w:rPr>
          <w:tab/>
        </w:r>
        <w:r>
          <w:rPr>
            <w:webHidden/>
          </w:rPr>
          <w:fldChar w:fldCharType="begin"/>
        </w:r>
        <w:r>
          <w:rPr>
            <w:webHidden/>
          </w:rPr>
          <w:instrText xml:space="preserve"> PAGEREF _Toc379552822 \h </w:instrText>
        </w:r>
        <w:r>
          <w:rPr>
            <w:webHidden/>
          </w:rPr>
        </w:r>
        <w:r>
          <w:rPr>
            <w:webHidden/>
          </w:rPr>
          <w:fldChar w:fldCharType="separate"/>
        </w:r>
        <w:r>
          <w:rPr>
            <w:webHidden/>
          </w:rPr>
          <w:t>8</w:t>
        </w:r>
        <w:r>
          <w:rPr>
            <w:webHidden/>
          </w:rPr>
          <w:fldChar w:fldCharType="end"/>
        </w:r>
      </w:hyperlink>
    </w:p>
    <w:p w14:paraId="099B0512" w14:textId="77777777" w:rsidR="00901EC4" w:rsidRDefault="00901EC4">
      <w:pPr>
        <w:pStyle w:val="25"/>
        <w:rPr>
          <w:rFonts w:asciiTheme="minorHAnsi" w:eastAsiaTheme="minorEastAsia" w:hAnsiTheme="minorHAnsi" w:cstheme="minorBidi"/>
          <w:b w:val="0"/>
        </w:rPr>
      </w:pPr>
      <w:hyperlink w:anchor="_Toc379552823" w:history="1">
        <w:r w:rsidRPr="00377141">
          <w:rPr>
            <w:rStyle w:val="afff3"/>
            <w:rFonts w:ascii="メイリオ" w:eastAsia="メイリオ" w:hAnsi="メイリオ" w:hint="eastAsia"/>
          </w:rPr>
          <w:t>▼</w:t>
        </w:r>
        <w:r>
          <w:rPr>
            <w:rFonts w:asciiTheme="minorHAnsi" w:eastAsiaTheme="minorEastAsia" w:hAnsiTheme="minorHAnsi" w:cstheme="minorBidi"/>
            <w:b w:val="0"/>
          </w:rPr>
          <w:tab/>
        </w:r>
        <w:r w:rsidRPr="00377141">
          <w:rPr>
            <w:rStyle w:val="afff3"/>
            <w:rFonts w:hint="eastAsia"/>
          </w:rPr>
          <w:t>インライン展開を意識する</w:t>
        </w:r>
        <w:r>
          <w:rPr>
            <w:webHidden/>
          </w:rPr>
          <w:tab/>
        </w:r>
        <w:r>
          <w:rPr>
            <w:webHidden/>
          </w:rPr>
          <w:fldChar w:fldCharType="begin"/>
        </w:r>
        <w:r>
          <w:rPr>
            <w:webHidden/>
          </w:rPr>
          <w:instrText xml:space="preserve"> PAGEREF _Toc379552823 \h </w:instrText>
        </w:r>
        <w:r>
          <w:rPr>
            <w:webHidden/>
          </w:rPr>
        </w:r>
        <w:r>
          <w:rPr>
            <w:webHidden/>
          </w:rPr>
          <w:fldChar w:fldCharType="separate"/>
        </w:r>
        <w:r>
          <w:rPr>
            <w:webHidden/>
          </w:rPr>
          <w:t>9</w:t>
        </w:r>
        <w:r>
          <w:rPr>
            <w:webHidden/>
          </w:rPr>
          <w:fldChar w:fldCharType="end"/>
        </w:r>
      </w:hyperlink>
    </w:p>
    <w:p w14:paraId="1B1E2BC7" w14:textId="77777777" w:rsidR="00901EC4" w:rsidRDefault="00901EC4">
      <w:pPr>
        <w:pStyle w:val="25"/>
        <w:rPr>
          <w:rFonts w:asciiTheme="minorHAnsi" w:eastAsiaTheme="minorEastAsia" w:hAnsiTheme="minorHAnsi" w:cstheme="minorBidi"/>
          <w:b w:val="0"/>
        </w:rPr>
      </w:pPr>
      <w:hyperlink w:anchor="_Toc379552824" w:history="1">
        <w:r w:rsidRPr="00377141">
          <w:rPr>
            <w:rStyle w:val="afff3"/>
            <w:rFonts w:ascii="メイリオ" w:eastAsia="メイリオ" w:hAnsi="メイリオ" w:hint="eastAsia"/>
          </w:rPr>
          <w:t>▼</w:t>
        </w:r>
        <w:r>
          <w:rPr>
            <w:rFonts w:asciiTheme="minorHAnsi" w:eastAsiaTheme="minorEastAsia" w:hAnsiTheme="minorHAnsi" w:cstheme="minorBidi"/>
            <w:b w:val="0"/>
          </w:rPr>
          <w:tab/>
        </w:r>
        <w:r w:rsidRPr="00377141">
          <w:rPr>
            <w:rStyle w:val="afff3"/>
            <w:rFonts w:hint="eastAsia"/>
          </w:rPr>
          <w:t>コンストラクタの</w:t>
        </w:r>
        <w:r w:rsidRPr="00377141">
          <w:rPr>
            <w:rStyle w:val="afff3"/>
          </w:rPr>
          <w:t xml:space="preserve"> explicit </w:t>
        </w:r>
        <w:r w:rsidRPr="00377141">
          <w:rPr>
            <w:rStyle w:val="afff3"/>
            <w:rFonts w:hint="eastAsia"/>
          </w:rPr>
          <w:t>宣言はできるだけ付ける</w:t>
        </w:r>
        <w:r>
          <w:rPr>
            <w:webHidden/>
          </w:rPr>
          <w:tab/>
        </w:r>
        <w:r>
          <w:rPr>
            <w:webHidden/>
          </w:rPr>
          <w:fldChar w:fldCharType="begin"/>
        </w:r>
        <w:r>
          <w:rPr>
            <w:webHidden/>
          </w:rPr>
          <w:instrText xml:space="preserve"> PAGEREF _Toc379552824 \h </w:instrText>
        </w:r>
        <w:r>
          <w:rPr>
            <w:webHidden/>
          </w:rPr>
        </w:r>
        <w:r>
          <w:rPr>
            <w:webHidden/>
          </w:rPr>
          <w:fldChar w:fldCharType="separate"/>
        </w:r>
        <w:r>
          <w:rPr>
            <w:webHidden/>
          </w:rPr>
          <w:t>11</w:t>
        </w:r>
        <w:r>
          <w:rPr>
            <w:webHidden/>
          </w:rPr>
          <w:fldChar w:fldCharType="end"/>
        </w:r>
      </w:hyperlink>
    </w:p>
    <w:p w14:paraId="6F823985" w14:textId="77777777" w:rsidR="00901EC4" w:rsidRDefault="00901EC4">
      <w:pPr>
        <w:pStyle w:val="25"/>
        <w:rPr>
          <w:rFonts w:asciiTheme="minorHAnsi" w:eastAsiaTheme="minorEastAsia" w:hAnsiTheme="minorHAnsi" w:cstheme="minorBidi"/>
          <w:b w:val="0"/>
        </w:rPr>
      </w:pPr>
      <w:hyperlink w:anchor="_Toc379552825" w:history="1">
        <w:r w:rsidRPr="00377141">
          <w:rPr>
            <w:rStyle w:val="afff3"/>
            <w:rFonts w:ascii="メイリオ" w:eastAsia="メイリオ" w:hAnsi="メイリオ" w:hint="eastAsia"/>
          </w:rPr>
          <w:t>▼</w:t>
        </w:r>
        <w:r>
          <w:rPr>
            <w:rFonts w:asciiTheme="minorHAnsi" w:eastAsiaTheme="minorEastAsia" w:hAnsiTheme="minorHAnsi" w:cstheme="minorBidi"/>
            <w:b w:val="0"/>
          </w:rPr>
          <w:tab/>
        </w:r>
        <w:r w:rsidRPr="00377141">
          <w:rPr>
            <w:rStyle w:val="afff3"/>
            <w:rFonts w:hint="eastAsia"/>
          </w:rPr>
          <w:t>暗黙的なコピーコンストラクタと代入演算子の禁止</w:t>
        </w:r>
        <w:r>
          <w:rPr>
            <w:webHidden/>
          </w:rPr>
          <w:tab/>
        </w:r>
        <w:r>
          <w:rPr>
            <w:webHidden/>
          </w:rPr>
          <w:fldChar w:fldCharType="begin"/>
        </w:r>
        <w:r>
          <w:rPr>
            <w:webHidden/>
          </w:rPr>
          <w:instrText xml:space="preserve"> PAGEREF _Toc379552825 \h </w:instrText>
        </w:r>
        <w:r>
          <w:rPr>
            <w:webHidden/>
          </w:rPr>
        </w:r>
        <w:r>
          <w:rPr>
            <w:webHidden/>
          </w:rPr>
          <w:fldChar w:fldCharType="separate"/>
        </w:r>
        <w:r>
          <w:rPr>
            <w:webHidden/>
          </w:rPr>
          <w:t>12</w:t>
        </w:r>
        <w:r>
          <w:rPr>
            <w:webHidden/>
          </w:rPr>
          <w:fldChar w:fldCharType="end"/>
        </w:r>
      </w:hyperlink>
    </w:p>
    <w:p w14:paraId="71E5A76A" w14:textId="77777777" w:rsidR="00901EC4" w:rsidRDefault="00901EC4">
      <w:pPr>
        <w:pStyle w:val="25"/>
        <w:rPr>
          <w:rFonts w:asciiTheme="minorHAnsi" w:eastAsiaTheme="minorEastAsia" w:hAnsiTheme="minorHAnsi" w:cstheme="minorBidi"/>
          <w:b w:val="0"/>
        </w:rPr>
      </w:pPr>
      <w:hyperlink w:anchor="_Toc379552826" w:history="1">
        <w:r w:rsidRPr="00377141">
          <w:rPr>
            <w:rStyle w:val="afff3"/>
            <w:rFonts w:ascii="メイリオ" w:eastAsia="メイリオ" w:hAnsi="メイリオ" w:hint="eastAsia"/>
          </w:rPr>
          <w:t>▼</w:t>
        </w:r>
        <w:r>
          <w:rPr>
            <w:rFonts w:asciiTheme="minorHAnsi" w:eastAsiaTheme="minorEastAsia" w:hAnsiTheme="minorHAnsi" w:cstheme="minorBidi"/>
            <w:b w:val="0"/>
          </w:rPr>
          <w:tab/>
        </w:r>
        <w:r w:rsidRPr="00377141">
          <w:rPr>
            <w:rStyle w:val="afff3"/>
            <w:rFonts w:hint="eastAsia"/>
          </w:rPr>
          <w:t>インクリメント・デクリメントは、特に理由がない限りは前置を使う</w:t>
        </w:r>
        <w:r>
          <w:rPr>
            <w:webHidden/>
          </w:rPr>
          <w:tab/>
        </w:r>
        <w:r>
          <w:rPr>
            <w:webHidden/>
          </w:rPr>
          <w:fldChar w:fldCharType="begin"/>
        </w:r>
        <w:r>
          <w:rPr>
            <w:webHidden/>
          </w:rPr>
          <w:instrText xml:space="preserve"> PAGEREF _Toc379552826 \h </w:instrText>
        </w:r>
        <w:r>
          <w:rPr>
            <w:webHidden/>
          </w:rPr>
        </w:r>
        <w:r>
          <w:rPr>
            <w:webHidden/>
          </w:rPr>
          <w:fldChar w:fldCharType="separate"/>
        </w:r>
        <w:r>
          <w:rPr>
            <w:webHidden/>
          </w:rPr>
          <w:t>13</w:t>
        </w:r>
        <w:r>
          <w:rPr>
            <w:webHidden/>
          </w:rPr>
          <w:fldChar w:fldCharType="end"/>
        </w:r>
      </w:hyperlink>
    </w:p>
    <w:p w14:paraId="12547057" w14:textId="77777777" w:rsidR="00901EC4" w:rsidRDefault="00901EC4">
      <w:pPr>
        <w:pStyle w:val="25"/>
        <w:rPr>
          <w:rFonts w:asciiTheme="minorHAnsi" w:eastAsiaTheme="minorEastAsia" w:hAnsiTheme="minorHAnsi" w:cstheme="minorBidi"/>
          <w:b w:val="0"/>
        </w:rPr>
      </w:pPr>
      <w:hyperlink w:anchor="_Toc379552827" w:history="1">
        <w:r w:rsidRPr="00377141">
          <w:rPr>
            <w:rStyle w:val="afff3"/>
            <w:rFonts w:ascii="メイリオ" w:eastAsia="メイリオ" w:hAnsi="メイリオ" w:hint="eastAsia"/>
          </w:rPr>
          <w:t>▼</w:t>
        </w:r>
        <w:r>
          <w:rPr>
            <w:rFonts w:asciiTheme="minorHAnsi" w:eastAsiaTheme="minorEastAsia" w:hAnsiTheme="minorHAnsi" w:cstheme="minorBidi"/>
            <w:b w:val="0"/>
          </w:rPr>
          <w:tab/>
        </w:r>
        <w:r w:rsidRPr="00377141">
          <w:rPr>
            <w:rStyle w:val="afff3"/>
            <w:rFonts w:hint="eastAsia"/>
          </w:rPr>
          <w:t>仮想関数（</w:t>
        </w:r>
        <w:r w:rsidRPr="00377141">
          <w:rPr>
            <w:rStyle w:val="afff3"/>
          </w:rPr>
          <w:t>virtual</w:t>
        </w:r>
        <w:r w:rsidRPr="00377141">
          <w:rPr>
            <w:rStyle w:val="afff3"/>
            <w:rFonts w:hint="eastAsia"/>
          </w:rPr>
          <w:t>）をできるだけさける／明示的な</w:t>
        </w:r>
        <w:r w:rsidRPr="00377141">
          <w:rPr>
            <w:rStyle w:val="afff3"/>
          </w:rPr>
          <w:t>override</w:t>
        </w:r>
        <w:r>
          <w:rPr>
            <w:webHidden/>
          </w:rPr>
          <w:tab/>
        </w:r>
        <w:r>
          <w:rPr>
            <w:webHidden/>
          </w:rPr>
          <w:fldChar w:fldCharType="begin"/>
        </w:r>
        <w:r>
          <w:rPr>
            <w:webHidden/>
          </w:rPr>
          <w:instrText xml:space="preserve"> PAGEREF _Toc379552827 \h </w:instrText>
        </w:r>
        <w:r>
          <w:rPr>
            <w:webHidden/>
          </w:rPr>
        </w:r>
        <w:r>
          <w:rPr>
            <w:webHidden/>
          </w:rPr>
          <w:fldChar w:fldCharType="separate"/>
        </w:r>
        <w:r>
          <w:rPr>
            <w:webHidden/>
          </w:rPr>
          <w:t>15</w:t>
        </w:r>
        <w:r>
          <w:rPr>
            <w:webHidden/>
          </w:rPr>
          <w:fldChar w:fldCharType="end"/>
        </w:r>
      </w:hyperlink>
    </w:p>
    <w:p w14:paraId="4C66838F" w14:textId="77777777" w:rsidR="00901EC4" w:rsidRDefault="00901EC4">
      <w:pPr>
        <w:pStyle w:val="25"/>
        <w:rPr>
          <w:rFonts w:asciiTheme="minorHAnsi" w:eastAsiaTheme="minorEastAsia" w:hAnsiTheme="minorHAnsi" w:cstheme="minorBidi"/>
          <w:b w:val="0"/>
        </w:rPr>
      </w:pPr>
      <w:hyperlink w:anchor="_Toc379552828" w:history="1">
        <w:r w:rsidRPr="00377141">
          <w:rPr>
            <w:rStyle w:val="afff3"/>
            <w:rFonts w:ascii="メイリオ" w:eastAsia="メイリオ" w:hAnsi="メイリオ" w:hint="eastAsia"/>
          </w:rPr>
          <w:t>▼</w:t>
        </w:r>
        <w:r>
          <w:rPr>
            <w:rFonts w:asciiTheme="minorHAnsi" w:eastAsiaTheme="minorEastAsia" w:hAnsiTheme="minorHAnsi" w:cstheme="minorBidi"/>
            <w:b w:val="0"/>
          </w:rPr>
          <w:tab/>
        </w:r>
        <w:r w:rsidRPr="00377141">
          <w:rPr>
            <w:rStyle w:val="afff3"/>
            <w:rFonts w:hint="eastAsia"/>
          </w:rPr>
          <w:t>スタックオーバーフローを意識する</w:t>
        </w:r>
        <w:r>
          <w:rPr>
            <w:webHidden/>
          </w:rPr>
          <w:tab/>
        </w:r>
        <w:r>
          <w:rPr>
            <w:webHidden/>
          </w:rPr>
          <w:fldChar w:fldCharType="begin"/>
        </w:r>
        <w:r>
          <w:rPr>
            <w:webHidden/>
          </w:rPr>
          <w:instrText xml:space="preserve"> PAGEREF _Toc379552828 \h </w:instrText>
        </w:r>
        <w:r>
          <w:rPr>
            <w:webHidden/>
          </w:rPr>
        </w:r>
        <w:r>
          <w:rPr>
            <w:webHidden/>
          </w:rPr>
          <w:fldChar w:fldCharType="separate"/>
        </w:r>
        <w:r>
          <w:rPr>
            <w:webHidden/>
          </w:rPr>
          <w:t>15</w:t>
        </w:r>
        <w:r>
          <w:rPr>
            <w:webHidden/>
          </w:rPr>
          <w:fldChar w:fldCharType="end"/>
        </w:r>
      </w:hyperlink>
    </w:p>
    <w:p w14:paraId="13D1E982" w14:textId="77777777" w:rsidR="00901EC4" w:rsidRDefault="00901EC4">
      <w:pPr>
        <w:pStyle w:val="32"/>
        <w:tabs>
          <w:tab w:val="left" w:pos="840"/>
        </w:tabs>
        <w:ind w:left="578" w:hanging="309"/>
        <w:rPr>
          <w:rFonts w:eastAsiaTheme="minorEastAsia"/>
        </w:rPr>
      </w:pPr>
      <w:hyperlink w:anchor="_Toc379552829" w:history="1">
        <w:r w:rsidRPr="00377141">
          <w:rPr>
            <w:rStyle w:val="afff3"/>
            <w:rFonts w:ascii="Wingdings" w:hAnsi="Wingdings"/>
          </w:rPr>
          <w:t></w:t>
        </w:r>
        <w:r>
          <w:rPr>
            <w:rFonts w:eastAsiaTheme="minorEastAsia"/>
          </w:rPr>
          <w:tab/>
        </w:r>
        <w:r w:rsidRPr="00377141">
          <w:rPr>
            <w:rStyle w:val="afff3"/>
            <w:rFonts w:hint="eastAsia"/>
          </w:rPr>
          <w:t>関数ごとのスタック使用量の調査</w:t>
        </w:r>
        <w:r>
          <w:rPr>
            <w:webHidden/>
          </w:rPr>
          <w:tab/>
        </w:r>
        <w:r>
          <w:rPr>
            <w:webHidden/>
          </w:rPr>
          <w:fldChar w:fldCharType="begin"/>
        </w:r>
        <w:r>
          <w:rPr>
            <w:webHidden/>
          </w:rPr>
          <w:instrText xml:space="preserve"> PAGEREF _Toc379552829 \h </w:instrText>
        </w:r>
        <w:r>
          <w:rPr>
            <w:webHidden/>
          </w:rPr>
        </w:r>
        <w:r>
          <w:rPr>
            <w:webHidden/>
          </w:rPr>
          <w:fldChar w:fldCharType="separate"/>
        </w:r>
        <w:r>
          <w:rPr>
            <w:webHidden/>
          </w:rPr>
          <w:t>17</w:t>
        </w:r>
        <w:r>
          <w:rPr>
            <w:webHidden/>
          </w:rPr>
          <w:fldChar w:fldCharType="end"/>
        </w:r>
      </w:hyperlink>
    </w:p>
    <w:p w14:paraId="5AD092F7" w14:textId="77777777" w:rsidR="00104C92" w:rsidRDefault="00AF276B" w:rsidP="000D4978">
      <w:pPr>
        <w:sectPr w:rsidR="00104C92" w:rsidSect="006F450B">
          <w:headerReference w:type="even" r:id="rId12"/>
          <w:headerReference w:type="default" r:id="rId13"/>
          <w:footerReference w:type="default" r:id="rId14"/>
          <w:headerReference w:type="first" r:id="rId15"/>
          <w:pgSz w:w="11906" w:h="16838"/>
          <w:pgMar w:top="1985" w:right="1701" w:bottom="1701" w:left="1701" w:header="1134" w:footer="850" w:gutter="0"/>
          <w:pgNumType w:fmt="lowerRoman" w:start="1"/>
          <w:cols w:space="425"/>
          <w:docGrid w:type="lines" w:linePitch="360"/>
        </w:sectPr>
      </w:pPr>
      <w:r>
        <w:fldChar w:fldCharType="end"/>
      </w:r>
    </w:p>
    <w:p w14:paraId="0EA2EBC5" w14:textId="556094DA" w:rsidR="005F3E47" w:rsidRDefault="005A22FB" w:rsidP="00801698">
      <w:pPr>
        <w:pStyle w:val="1"/>
        <w:spacing w:beforeLines="0" w:before="0"/>
        <w:ind w:left="342" w:hangingChars="142" w:hanging="342"/>
      </w:pPr>
      <w:bookmarkStart w:id="1" w:name="_Toc379552815"/>
      <w:r>
        <w:lastRenderedPageBreak/>
        <w:t>概略</w:t>
      </w:r>
      <w:bookmarkEnd w:id="1"/>
    </w:p>
    <w:p w14:paraId="58085262" w14:textId="35D191A8" w:rsidR="00747DC1" w:rsidRDefault="00BA7CA0" w:rsidP="001256D9">
      <w:pPr>
        <w:pStyle w:val="a8"/>
        <w:ind w:firstLine="283"/>
      </w:pPr>
      <w:r>
        <w:t>C++</w:t>
      </w:r>
      <w:r>
        <w:t>の</w:t>
      </w:r>
      <w:r w:rsidR="006D7FAC">
        <w:t>コンパイルを効率化するための</w:t>
      </w:r>
      <w:r w:rsidR="00651710">
        <w:rPr>
          <w:rFonts w:hint="eastAsia"/>
        </w:rPr>
        <w:t>コーディング手法など、チーム開発に影響し易いコーディング上の注意点を</w:t>
      </w:r>
      <w:r w:rsidR="006D7FAC">
        <w:t>解説</w:t>
      </w:r>
      <w:r w:rsidR="00E46359">
        <w:rPr>
          <w:rFonts w:hint="eastAsia"/>
        </w:rPr>
        <w:t>。</w:t>
      </w:r>
    </w:p>
    <w:p w14:paraId="4AF71147" w14:textId="506047D6" w:rsidR="00414B1B" w:rsidRDefault="001C5611" w:rsidP="00414B1B">
      <w:pPr>
        <w:pStyle w:val="1"/>
      </w:pPr>
      <w:bookmarkStart w:id="2" w:name="_Toc379552816"/>
      <w:r>
        <w:rPr>
          <w:rFonts w:hint="eastAsia"/>
        </w:rPr>
        <w:t>目的</w:t>
      </w:r>
      <w:bookmarkEnd w:id="2"/>
    </w:p>
    <w:p w14:paraId="1D70E40E" w14:textId="3177FC55" w:rsidR="005E4415" w:rsidRDefault="00E46359" w:rsidP="001C6071">
      <w:pPr>
        <w:pStyle w:val="a8"/>
        <w:keepNext/>
        <w:keepLines/>
        <w:widowControl/>
        <w:spacing w:beforeLines="50" w:before="180"/>
        <w:ind w:firstLine="283"/>
      </w:pPr>
      <w:r>
        <w:rPr>
          <w:rFonts w:hint="eastAsia"/>
        </w:rPr>
        <w:t>本書</w:t>
      </w:r>
      <w:r w:rsidR="001C6071">
        <w:rPr>
          <w:rFonts w:hint="eastAsia"/>
        </w:rPr>
        <w:t>は</w:t>
      </w:r>
      <w:r w:rsidR="005E4415">
        <w:rPr>
          <w:rFonts w:hint="eastAsia"/>
        </w:rPr>
        <w:t>、</w:t>
      </w:r>
      <w:r w:rsidR="00651710">
        <w:rPr>
          <w:rFonts w:hint="eastAsia"/>
        </w:rPr>
        <w:t>チーム開発において、他</w:t>
      </w:r>
      <w:r w:rsidR="006D7FAC">
        <w:rPr>
          <w:rFonts w:hint="eastAsia"/>
        </w:rPr>
        <w:t>のスタッフの作業</w:t>
      </w:r>
      <w:r w:rsidR="00651710">
        <w:rPr>
          <w:rFonts w:hint="eastAsia"/>
        </w:rPr>
        <w:t>・作業</w:t>
      </w:r>
      <w:r w:rsidR="006D7FAC">
        <w:rPr>
          <w:rFonts w:hint="eastAsia"/>
        </w:rPr>
        <w:t>効率に影響を及ぼすような</w:t>
      </w:r>
      <w:r w:rsidR="00651710">
        <w:rPr>
          <w:rFonts w:hint="eastAsia"/>
        </w:rPr>
        <w:t>無造作なプログラミングが行われないようにする</w:t>
      </w:r>
      <w:r w:rsidR="008C1789">
        <w:rPr>
          <w:rFonts w:hint="eastAsia"/>
        </w:rPr>
        <w:t>ことを</w:t>
      </w:r>
      <w:r w:rsidR="006D7FAC">
        <w:rPr>
          <w:rFonts w:hint="eastAsia"/>
        </w:rPr>
        <w:t>目的とする</w:t>
      </w:r>
      <w:r w:rsidR="005E4415">
        <w:rPr>
          <w:rFonts w:hint="eastAsia"/>
        </w:rPr>
        <w:t>。</w:t>
      </w:r>
    </w:p>
    <w:p w14:paraId="10DE568B" w14:textId="14A6879B" w:rsidR="00801698" w:rsidRDefault="00F52CC2" w:rsidP="00801698">
      <w:pPr>
        <w:pStyle w:val="1"/>
      </w:pPr>
      <w:bookmarkStart w:id="3" w:name="_Toc379552817"/>
      <w:r>
        <w:rPr>
          <w:rFonts w:hint="eastAsia"/>
        </w:rPr>
        <w:t>プログラミング</w:t>
      </w:r>
      <w:r>
        <w:t>Tips</w:t>
      </w:r>
      <w:bookmarkEnd w:id="3"/>
    </w:p>
    <w:p w14:paraId="3CAAC9B8" w14:textId="0C87E34C" w:rsidR="00801698" w:rsidRDefault="00F52CC2" w:rsidP="00801698">
      <w:pPr>
        <w:pStyle w:val="2"/>
      </w:pPr>
      <w:bookmarkStart w:id="4" w:name="_Toc379552818"/>
      <w:r>
        <w:rPr>
          <w:rFonts w:hint="eastAsia"/>
        </w:rPr>
        <w:t>ヘッダーファイルのインクルードは必要最小限に</w:t>
      </w:r>
      <w:bookmarkEnd w:id="4"/>
    </w:p>
    <w:p w14:paraId="20FFA8B7" w14:textId="42632CE5" w:rsidR="00257D98" w:rsidRDefault="00EB2A25" w:rsidP="00257D98">
      <w:pPr>
        <w:pStyle w:val="a9"/>
        <w:ind w:firstLine="283"/>
      </w:pPr>
      <w:r>
        <w:t>面倒がって「何でもインクルード」ヘッダーファイルを作ってはいけない</w:t>
      </w:r>
      <w:r w:rsidR="00257D98">
        <w:t>。</w:t>
      </w:r>
    </w:p>
    <w:p w14:paraId="53AF4592" w14:textId="2B449AF8" w:rsidR="007F6F3B" w:rsidRDefault="00257D98" w:rsidP="00257D98">
      <w:pPr>
        <w:pStyle w:val="a9"/>
        <w:ind w:firstLine="283"/>
      </w:pPr>
      <w:r>
        <w:rPr>
          <w:rFonts w:hint="eastAsia"/>
        </w:rPr>
        <w:t>一見して一つのファイルしかインクルードしていないにもかかわらず、実際には連鎖的に大量のファイルを全</w:t>
      </w:r>
      <w:r>
        <w:rPr>
          <w:rFonts w:hint="eastAsia"/>
        </w:rPr>
        <w:t>.</w:t>
      </w:r>
      <w:proofErr w:type="spellStart"/>
      <w:r>
        <w:rPr>
          <w:rFonts w:hint="eastAsia"/>
        </w:rPr>
        <w:t>cpp</w:t>
      </w:r>
      <w:proofErr w:type="spellEnd"/>
      <w:r>
        <w:rPr>
          <w:rFonts w:hint="eastAsia"/>
        </w:rPr>
        <w:t>ファイルがインクルードすることになる。</w:t>
      </w:r>
    </w:p>
    <w:p w14:paraId="34456011" w14:textId="77777777" w:rsidR="00744D4D" w:rsidRDefault="00257D98" w:rsidP="00257D98">
      <w:pPr>
        <w:pStyle w:val="a9"/>
        <w:ind w:firstLine="283"/>
      </w:pPr>
      <w:r>
        <w:rPr>
          <w:rFonts w:hint="eastAsia"/>
        </w:rPr>
        <w:t>一つ一つの</w:t>
      </w:r>
      <w:r w:rsidR="007F6F3B">
        <w:rPr>
          <w:rFonts w:hint="eastAsia"/>
        </w:rPr>
        <w:t>.</w:t>
      </w:r>
      <w:proofErr w:type="spellStart"/>
      <w:r w:rsidR="007F6F3B">
        <w:rPr>
          <w:rFonts w:hint="eastAsia"/>
        </w:rPr>
        <w:t>cpp</w:t>
      </w:r>
      <w:proofErr w:type="spellEnd"/>
      <w:r>
        <w:rPr>
          <w:rFonts w:hint="eastAsia"/>
        </w:rPr>
        <w:t>ファイル</w:t>
      </w:r>
      <w:r w:rsidR="007F6F3B">
        <w:rPr>
          <w:rFonts w:hint="eastAsia"/>
        </w:rPr>
        <w:t>の</w:t>
      </w:r>
      <w:r>
        <w:rPr>
          <w:rFonts w:hint="eastAsia"/>
        </w:rPr>
        <w:t>コンパイル</w:t>
      </w:r>
      <w:r w:rsidR="007F6F3B">
        <w:rPr>
          <w:rFonts w:hint="eastAsia"/>
        </w:rPr>
        <w:t>時に</w:t>
      </w:r>
      <w:r>
        <w:rPr>
          <w:rFonts w:hint="eastAsia"/>
        </w:rPr>
        <w:t>走査されるファイルが劇的に増えてコンパイル速度が低下することはもとより、</w:t>
      </w:r>
      <w:r w:rsidR="000E303B">
        <w:rPr>
          <w:rFonts w:hint="eastAsia"/>
        </w:rPr>
        <w:t>ちょっとしたヘッダーファイルの修正で、本来無関係な多数の</w:t>
      </w:r>
      <w:r w:rsidR="000E303B">
        <w:rPr>
          <w:rFonts w:hint="eastAsia"/>
        </w:rPr>
        <w:t xml:space="preserve"> .</w:t>
      </w:r>
      <w:proofErr w:type="spellStart"/>
      <w:r w:rsidR="000E303B">
        <w:rPr>
          <w:rFonts w:hint="eastAsia"/>
        </w:rPr>
        <w:t>cpp</w:t>
      </w:r>
      <w:proofErr w:type="spellEnd"/>
      <w:r w:rsidR="000E303B">
        <w:rPr>
          <w:rFonts w:hint="eastAsia"/>
        </w:rPr>
        <w:t xml:space="preserve"> </w:t>
      </w:r>
      <w:r w:rsidR="000E303B">
        <w:rPr>
          <w:rFonts w:hint="eastAsia"/>
        </w:rPr>
        <w:t>ファイルの再コンパイルが起こってしまい、作業効率の妨げとなる。</w:t>
      </w:r>
    </w:p>
    <w:p w14:paraId="4DC65D84" w14:textId="648333CE" w:rsidR="00744D4D" w:rsidRDefault="000E303B" w:rsidP="00257D98">
      <w:pPr>
        <w:pStyle w:val="a9"/>
        <w:ind w:firstLine="283"/>
      </w:pPr>
      <w:r>
        <w:rPr>
          <w:rFonts w:hint="eastAsia"/>
        </w:rPr>
        <w:t>また、</w:t>
      </w:r>
      <w:r w:rsidR="007F6F3B">
        <w:rPr>
          <w:rFonts w:hint="eastAsia"/>
        </w:rPr>
        <w:t>意図しない</w:t>
      </w:r>
      <w:r w:rsidR="007F6F3B">
        <w:rPr>
          <w:rFonts w:hint="eastAsia"/>
        </w:rPr>
        <w:t xml:space="preserve"> </w:t>
      </w:r>
      <w:r w:rsidR="00257D98">
        <w:rPr>
          <w:rFonts w:hint="eastAsia"/>
        </w:rPr>
        <w:t xml:space="preserve">#define </w:t>
      </w:r>
      <w:r w:rsidR="00257D98">
        <w:rPr>
          <w:rFonts w:hint="eastAsia"/>
        </w:rPr>
        <w:t>マクロ</w:t>
      </w:r>
      <w:r w:rsidR="00771B87">
        <w:rPr>
          <w:rFonts w:hint="eastAsia"/>
        </w:rPr>
        <w:t>や定数</w:t>
      </w:r>
      <w:r w:rsidR="00257D98">
        <w:rPr>
          <w:rFonts w:hint="eastAsia"/>
        </w:rPr>
        <w:t>の競合</w:t>
      </w:r>
      <w:r w:rsidR="007F6F3B">
        <w:rPr>
          <w:rFonts w:hint="eastAsia"/>
        </w:rPr>
        <w:t>が起きて</w:t>
      </w:r>
      <w:r w:rsidR="00257D98">
        <w:rPr>
          <w:rFonts w:hint="eastAsia"/>
        </w:rPr>
        <w:t>面倒を起こしたりすることもある。</w:t>
      </w:r>
    </w:p>
    <w:p w14:paraId="2FCDB567" w14:textId="4DFE6A6B" w:rsidR="00257D98" w:rsidRDefault="00257D98" w:rsidP="00744D4D">
      <w:pPr>
        <w:pStyle w:val="a9"/>
        <w:spacing w:beforeLines="50" w:before="180"/>
        <w:ind w:firstLine="283"/>
      </w:pPr>
      <w:r>
        <w:rPr>
          <w:rFonts w:hint="eastAsia"/>
        </w:rPr>
        <w:t>常に必要最小限のインクルードを心がける。</w:t>
      </w:r>
    </w:p>
    <w:p w14:paraId="69130AF0" w14:textId="7521FC2A" w:rsidR="00257D98" w:rsidRPr="000E303B" w:rsidRDefault="000E303B" w:rsidP="00744D4D">
      <w:pPr>
        <w:pStyle w:val="a9"/>
        <w:keepNext/>
        <w:keepLines/>
        <w:widowControl/>
        <w:spacing w:beforeLines="50" w:before="180" w:line="200" w:lineRule="exact"/>
        <w:ind w:firstLineChars="0" w:firstLine="0"/>
        <w:rPr>
          <w:sz w:val="16"/>
          <w:szCs w:val="16"/>
        </w:rPr>
      </w:pPr>
      <w:r>
        <w:rPr>
          <w:color w:val="FF0000"/>
          <w:sz w:val="16"/>
          <w:szCs w:val="16"/>
        </w:rPr>
        <w:t>【</w:t>
      </w:r>
      <w:r>
        <w:rPr>
          <w:color w:val="FF0000"/>
          <w:sz w:val="16"/>
          <w:szCs w:val="16"/>
        </w:rPr>
        <w:t>NG</w:t>
      </w:r>
      <w:r>
        <w:rPr>
          <w:color w:val="FF0000"/>
          <w:sz w:val="16"/>
          <w:szCs w:val="16"/>
        </w:rPr>
        <w:t>】</w:t>
      </w:r>
      <w:proofErr w:type="spellStart"/>
      <w:r w:rsidR="00257D98" w:rsidRPr="000E303B">
        <w:rPr>
          <w:sz w:val="16"/>
          <w:szCs w:val="16"/>
        </w:rPr>
        <w:t>c</w:t>
      </w:r>
      <w:r w:rsidR="00257D98" w:rsidRPr="000E303B">
        <w:rPr>
          <w:rFonts w:hint="eastAsia"/>
          <w:sz w:val="16"/>
          <w:szCs w:val="16"/>
        </w:rPr>
        <w:t>ommon.</w:t>
      </w:r>
      <w:r w:rsidR="00257D98" w:rsidRPr="000E303B">
        <w:rPr>
          <w:sz w:val="16"/>
          <w:szCs w:val="16"/>
        </w:rPr>
        <w:t>h</w:t>
      </w:r>
      <w:proofErr w:type="spellEnd"/>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57D98" w14:paraId="10676179" w14:textId="77777777" w:rsidTr="00257D98">
        <w:tc>
          <w:tcPr>
            <w:tcW w:w="8494" w:type="dxa"/>
          </w:tcPr>
          <w:p w14:paraId="599E3A80" w14:textId="10B49DE5" w:rsidR="00257D98" w:rsidRPr="000E303B" w:rsidRDefault="00257D98" w:rsidP="00E25324">
            <w:pPr>
              <w:pStyle w:val="2-"/>
              <w:keepLines/>
              <w:widowControl/>
            </w:pPr>
            <w:r w:rsidRPr="000E303B">
              <w:rPr>
                <w:rFonts w:hint="eastAsia"/>
              </w:rPr>
              <w:t>#pragma once</w:t>
            </w:r>
          </w:p>
          <w:p w14:paraId="5644A23B" w14:textId="486E96F4" w:rsidR="00257D98" w:rsidRPr="00257D98" w:rsidRDefault="00257D98" w:rsidP="00E25324">
            <w:pPr>
              <w:pStyle w:val="2-"/>
              <w:keepLines/>
              <w:widowControl/>
              <w:rPr>
                <w:color w:val="FF0000"/>
              </w:rPr>
            </w:pPr>
            <w:r w:rsidRPr="00257D98">
              <w:rPr>
                <w:rFonts w:hint="eastAsia"/>
                <w:color w:val="FF0000"/>
              </w:rPr>
              <w:t xml:space="preserve">#include </w:t>
            </w:r>
            <w:r w:rsidRPr="00257D98">
              <w:rPr>
                <w:color w:val="FF0000"/>
              </w:rPr>
              <w:t>&lt;</w:t>
            </w:r>
            <w:proofErr w:type="spellStart"/>
            <w:r w:rsidRPr="00257D98">
              <w:rPr>
                <w:color w:val="FF0000"/>
              </w:rPr>
              <w:t>stdio.h</w:t>
            </w:r>
            <w:proofErr w:type="spellEnd"/>
            <w:r w:rsidRPr="00257D98">
              <w:rPr>
                <w:color w:val="FF0000"/>
              </w:rPr>
              <w:t>&gt;</w:t>
            </w:r>
          </w:p>
          <w:p w14:paraId="0648C984" w14:textId="1CFA190B" w:rsidR="00257D98" w:rsidRPr="00257D98" w:rsidRDefault="00257D98" w:rsidP="00E25324">
            <w:pPr>
              <w:pStyle w:val="2-"/>
              <w:keepLines/>
              <w:widowControl/>
              <w:rPr>
                <w:color w:val="FF0000"/>
              </w:rPr>
            </w:pPr>
            <w:r w:rsidRPr="00257D98">
              <w:rPr>
                <w:rFonts w:hint="eastAsia"/>
                <w:color w:val="FF0000"/>
              </w:rPr>
              <w:t xml:space="preserve">#include </w:t>
            </w:r>
            <w:r w:rsidRPr="00257D98">
              <w:rPr>
                <w:color w:val="FF0000"/>
              </w:rPr>
              <w:t>&lt;</w:t>
            </w:r>
            <w:proofErr w:type="spellStart"/>
            <w:r w:rsidRPr="00257D98">
              <w:rPr>
                <w:color w:val="FF0000"/>
              </w:rPr>
              <w:t>string.h</w:t>
            </w:r>
            <w:proofErr w:type="spellEnd"/>
            <w:r w:rsidRPr="00257D98">
              <w:rPr>
                <w:color w:val="FF0000"/>
              </w:rPr>
              <w:t>&gt;</w:t>
            </w:r>
          </w:p>
          <w:p w14:paraId="7B071B48" w14:textId="4F87A3EE" w:rsidR="007F6F3B" w:rsidRPr="000E303B" w:rsidRDefault="007F6F3B" w:rsidP="00E25324">
            <w:pPr>
              <w:pStyle w:val="2-"/>
              <w:keepLines/>
              <w:widowControl/>
            </w:pPr>
            <w:r w:rsidRPr="000E303B">
              <w:rPr>
                <w:rFonts w:hint="eastAsia"/>
              </w:rPr>
              <w:t xml:space="preserve">#include </w:t>
            </w:r>
            <w:r w:rsidRPr="000E303B">
              <w:t>“</w:t>
            </w:r>
            <w:proofErr w:type="spellStart"/>
            <w:r w:rsidRPr="000E303B">
              <w:t>types.h</w:t>
            </w:r>
            <w:proofErr w:type="spellEnd"/>
            <w:r w:rsidRPr="000E303B">
              <w:t>”</w:t>
            </w:r>
          </w:p>
          <w:p w14:paraId="4DF94059" w14:textId="495FBC20" w:rsidR="00257D98" w:rsidRPr="00257D98" w:rsidRDefault="00257D98" w:rsidP="00E25324">
            <w:pPr>
              <w:pStyle w:val="2-"/>
              <w:keepLines/>
              <w:widowControl/>
              <w:rPr>
                <w:color w:val="FF0000"/>
              </w:rPr>
            </w:pPr>
            <w:r w:rsidRPr="00257D98">
              <w:rPr>
                <w:rFonts w:hint="eastAsia"/>
                <w:color w:val="FF0000"/>
              </w:rPr>
              <w:t xml:space="preserve">#include </w:t>
            </w:r>
            <w:r w:rsidRPr="00257D98">
              <w:rPr>
                <w:color w:val="FF0000"/>
              </w:rPr>
              <w:t>“</w:t>
            </w:r>
            <w:proofErr w:type="spellStart"/>
            <w:r w:rsidRPr="00257D98">
              <w:rPr>
                <w:color w:val="FF0000"/>
              </w:rPr>
              <w:t>math.h</w:t>
            </w:r>
            <w:proofErr w:type="spellEnd"/>
            <w:r w:rsidRPr="00257D98">
              <w:rPr>
                <w:color w:val="FF0000"/>
              </w:rPr>
              <w:t>”</w:t>
            </w:r>
          </w:p>
          <w:p w14:paraId="5DB42811" w14:textId="6CFAC93A" w:rsidR="0027745E" w:rsidRPr="00257D98" w:rsidRDefault="0027745E" w:rsidP="00E25324">
            <w:pPr>
              <w:pStyle w:val="2-"/>
              <w:keepLines/>
              <w:widowControl/>
              <w:rPr>
                <w:color w:val="FF0000"/>
              </w:rPr>
            </w:pPr>
            <w:r w:rsidRPr="00257D98">
              <w:rPr>
                <w:rFonts w:hint="eastAsia"/>
                <w:color w:val="FF0000"/>
              </w:rPr>
              <w:t xml:space="preserve">#include </w:t>
            </w:r>
            <w:r w:rsidRPr="00257D98">
              <w:rPr>
                <w:color w:val="FF0000"/>
              </w:rPr>
              <w:t>“</w:t>
            </w:r>
            <w:proofErr w:type="spellStart"/>
            <w:r>
              <w:rPr>
                <w:color w:val="FF0000"/>
              </w:rPr>
              <w:t>game</w:t>
            </w:r>
            <w:r w:rsidRPr="00257D98">
              <w:rPr>
                <w:color w:val="FF0000"/>
              </w:rPr>
              <w:t>.h</w:t>
            </w:r>
            <w:proofErr w:type="spellEnd"/>
            <w:r w:rsidRPr="00257D98">
              <w:rPr>
                <w:color w:val="FF0000"/>
              </w:rPr>
              <w:t>”</w:t>
            </w:r>
          </w:p>
          <w:p w14:paraId="2AAB0034" w14:textId="647BC318" w:rsidR="0027745E" w:rsidRPr="00257D98" w:rsidRDefault="0027745E" w:rsidP="00E25324">
            <w:pPr>
              <w:pStyle w:val="2-"/>
              <w:keepLines/>
              <w:widowControl/>
              <w:rPr>
                <w:color w:val="FF0000"/>
              </w:rPr>
            </w:pPr>
            <w:r w:rsidRPr="00257D98">
              <w:rPr>
                <w:rFonts w:hint="eastAsia"/>
                <w:color w:val="FF0000"/>
              </w:rPr>
              <w:t xml:space="preserve">#include </w:t>
            </w:r>
            <w:r w:rsidRPr="00257D98">
              <w:rPr>
                <w:color w:val="FF0000"/>
              </w:rPr>
              <w:t>“</w:t>
            </w:r>
            <w:proofErr w:type="spellStart"/>
            <w:r>
              <w:rPr>
                <w:color w:val="FF0000"/>
              </w:rPr>
              <w:t>model</w:t>
            </w:r>
            <w:r w:rsidRPr="00257D98">
              <w:rPr>
                <w:color w:val="FF0000"/>
              </w:rPr>
              <w:t>.h</w:t>
            </w:r>
            <w:proofErr w:type="spellEnd"/>
            <w:r w:rsidRPr="00257D98">
              <w:rPr>
                <w:color w:val="FF0000"/>
              </w:rPr>
              <w:t>”</w:t>
            </w:r>
          </w:p>
          <w:p w14:paraId="2EC18316" w14:textId="4D32CACC" w:rsidR="00257D98" w:rsidRPr="00257D98" w:rsidRDefault="00257D98" w:rsidP="00E25324">
            <w:pPr>
              <w:pStyle w:val="2-"/>
              <w:keepLines/>
              <w:widowControl/>
              <w:rPr>
                <w:color w:val="FF0000"/>
              </w:rPr>
            </w:pPr>
            <w:r w:rsidRPr="00257D98">
              <w:rPr>
                <w:rFonts w:hint="eastAsia"/>
                <w:color w:val="FF0000"/>
              </w:rPr>
              <w:t xml:space="preserve">#include </w:t>
            </w:r>
            <w:r w:rsidRPr="00257D98">
              <w:rPr>
                <w:color w:val="FF0000"/>
              </w:rPr>
              <w:t>“</w:t>
            </w:r>
            <w:proofErr w:type="spellStart"/>
            <w:r w:rsidRPr="00257D98">
              <w:rPr>
                <w:color w:val="FF0000"/>
              </w:rPr>
              <w:t>chara.h</w:t>
            </w:r>
            <w:proofErr w:type="spellEnd"/>
            <w:r w:rsidRPr="00257D98">
              <w:rPr>
                <w:color w:val="FF0000"/>
              </w:rPr>
              <w:t>”</w:t>
            </w:r>
          </w:p>
          <w:p w14:paraId="70046FD9" w14:textId="539B2492" w:rsidR="00257D98" w:rsidRPr="00257D98" w:rsidRDefault="00257D98" w:rsidP="00E25324">
            <w:pPr>
              <w:pStyle w:val="2-"/>
              <w:keepLines/>
              <w:widowControl/>
              <w:rPr>
                <w:color w:val="FF0000"/>
              </w:rPr>
            </w:pPr>
            <w:r w:rsidRPr="00257D98">
              <w:rPr>
                <w:rFonts w:hint="eastAsia"/>
                <w:color w:val="FF0000"/>
              </w:rPr>
              <w:t xml:space="preserve">#include </w:t>
            </w:r>
            <w:r w:rsidRPr="00257D98">
              <w:rPr>
                <w:color w:val="FF0000"/>
              </w:rPr>
              <w:t>“</w:t>
            </w:r>
            <w:proofErr w:type="spellStart"/>
            <w:r w:rsidRPr="00257D98">
              <w:rPr>
                <w:color w:val="FF0000"/>
              </w:rPr>
              <w:t>map.h</w:t>
            </w:r>
            <w:proofErr w:type="spellEnd"/>
            <w:r w:rsidRPr="00257D98">
              <w:rPr>
                <w:color w:val="FF0000"/>
              </w:rPr>
              <w:t>”</w:t>
            </w:r>
          </w:p>
          <w:p w14:paraId="3846C77A" w14:textId="77777777" w:rsidR="00257D98" w:rsidRDefault="00257D98" w:rsidP="00E25324">
            <w:pPr>
              <w:pStyle w:val="2-"/>
              <w:keepLines/>
              <w:widowControl/>
              <w:rPr>
                <w:color w:val="FF0000"/>
              </w:rPr>
            </w:pPr>
            <w:r w:rsidRPr="00257D98">
              <w:rPr>
                <w:rFonts w:hint="eastAsia"/>
                <w:color w:val="FF0000"/>
              </w:rPr>
              <w:t xml:space="preserve">#include </w:t>
            </w:r>
            <w:r w:rsidRPr="00257D98">
              <w:rPr>
                <w:color w:val="FF0000"/>
              </w:rPr>
              <w:t>“</w:t>
            </w:r>
            <w:proofErr w:type="spellStart"/>
            <w:r w:rsidRPr="00257D98">
              <w:rPr>
                <w:color w:val="FF0000"/>
              </w:rPr>
              <w:t>effect.h</w:t>
            </w:r>
            <w:proofErr w:type="spellEnd"/>
            <w:r w:rsidRPr="00257D98">
              <w:rPr>
                <w:color w:val="FF0000"/>
              </w:rPr>
              <w:t>”</w:t>
            </w:r>
          </w:p>
          <w:p w14:paraId="0E5F6CDD" w14:textId="77777777" w:rsidR="007F6F3B" w:rsidRDefault="007F6F3B" w:rsidP="00E25324">
            <w:pPr>
              <w:pStyle w:val="2-"/>
              <w:keepLines/>
              <w:widowControl/>
              <w:rPr>
                <w:color w:val="FF0000"/>
              </w:rPr>
            </w:pPr>
          </w:p>
          <w:p w14:paraId="7DE01015" w14:textId="619C852B" w:rsidR="007F6F3B" w:rsidRDefault="007F6F3B" w:rsidP="00E25324">
            <w:pPr>
              <w:pStyle w:val="2-"/>
              <w:keepLines/>
              <w:widowControl/>
              <w:rPr>
                <w:color w:val="FF0000"/>
              </w:rPr>
            </w:pPr>
            <w:r>
              <w:rPr>
                <w:color w:val="FF0000"/>
              </w:rPr>
              <w:t>#define XXX (10)</w:t>
            </w:r>
          </w:p>
          <w:p w14:paraId="7E2E20DC" w14:textId="352BA2D0" w:rsidR="007F6F3B" w:rsidRDefault="007F6F3B" w:rsidP="00E25324">
            <w:pPr>
              <w:pStyle w:val="2-"/>
              <w:keepLines/>
              <w:widowControl/>
              <w:rPr>
                <w:color w:val="FF0000"/>
              </w:rPr>
            </w:pPr>
            <w:proofErr w:type="spellStart"/>
            <w:r>
              <w:rPr>
                <w:color w:val="FF0000"/>
              </w:rPr>
              <w:t>enum</w:t>
            </w:r>
            <w:proofErr w:type="spellEnd"/>
            <w:r>
              <w:rPr>
                <w:color w:val="FF0000"/>
              </w:rPr>
              <w:t xml:space="preserve"> { YYY, ZZZ }</w:t>
            </w:r>
          </w:p>
          <w:p w14:paraId="6F814053" w14:textId="33D3D1B1" w:rsidR="007F6F3B" w:rsidRPr="007F6F3B" w:rsidRDefault="007F6F3B" w:rsidP="00E25324">
            <w:pPr>
              <w:pStyle w:val="2-"/>
              <w:keepLines/>
              <w:widowControl/>
              <w:rPr>
                <w:color w:val="FF0000"/>
              </w:rPr>
            </w:pPr>
            <w:proofErr w:type="spellStart"/>
            <w:r>
              <w:rPr>
                <w:color w:val="FF0000"/>
              </w:rPr>
              <w:t>cons</w:t>
            </w:r>
            <w:r w:rsidR="0027745E">
              <w:rPr>
                <w:rFonts w:hint="eastAsia"/>
                <w:color w:val="FF0000"/>
              </w:rPr>
              <w:t>t</w:t>
            </w:r>
            <w:proofErr w:type="spellEnd"/>
            <w:r>
              <w:rPr>
                <w:color w:val="FF0000"/>
              </w:rPr>
              <w:t xml:space="preserve"> i8 AAA = 20;</w:t>
            </w:r>
          </w:p>
        </w:tc>
      </w:tr>
    </w:tbl>
    <w:p w14:paraId="0AFBBABE" w14:textId="65463538" w:rsidR="00257D98" w:rsidRPr="000E303B" w:rsidRDefault="000E303B" w:rsidP="000E303B">
      <w:pPr>
        <w:pStyle w:val="a9"/>
        <w:keepNext/>
        <w:keepLines/>
        <w:widowControl/>
        <w:spacing w:beforeLines="50" w:before="180" w:line="200" w:lineRule="exact"/>
        <w:ind w:firstLineChars="0" w:firstLine="0"/>
        <w:rPr>
          <w:sz w:val="16"/>
          <w:szCs w:val="16"/>
        </w:rPr>
      </w:pPr>
      <w:r>
        <w:rPr>
          <w:color w:val="FF0000"/>
          <w:sz w:val="16"/>
          <w:szCs w:val="16"/>
        </w:rPr>
        <w:lastRenderedPageBreak/>
        <w:t>【</w:t>
      </w:r>
      <w:r>
        <w:rPr>
          <w:color w:val="FF0000"/>
          <w:sz w:val="16"/>
          <w:szCs w:val="16"/>
        </w:rPr>
        <w:t>NG</w:t>
      </w:r>
      <w:r>
        <w:rPr>
          <w:color w:val="FF0000"/>
          <w:sz w:val="16"/>
          <w:szCs w:val="16"/>
        </w:rPr>
        <w:t>】</w:t>
      </w:r>
      <w:proofErr w:type="spellStart"/>
      <w:r w:rsidR="00257D98" w:rsidRPr="000E303B">
        <w:rPr>
          <w:sz w:val="16"/>
          <w:szCs w:val="16"/>
        </w:rPr>
        <w:t>chara</w:t>
      </w:r>
      <w:r w:rsidR="00257D98" w:rsidRPr="000E303B">
        <w:rPr>
          <w:rFonts w:hint="eastAsia"/>
          <w:sz w:val="16"/>
          <w:szCs w:val="16"/>
        </w:rPr>
        <w:t>.</w:t>
      </w:r>
      <w:r w:rsidR="00257D98" w:rsidRPr="000E303B">
        <w:rPr>
          <w:sz w:val="16"/>
          <w:szCs w:val="16"/>
        </w:rPr>
        <w:t>h</w:t>
      </w:r>
      <w:proofErr w:type="spellEnd"/>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57D98" w14:paraId="52A90FE7" w14:textId="77777777" w:rsidTr="000441C9">
        <w:tc>
          <w:tcPr>
            <w:tcW w:w="8494" w:type="dxa"/>
          </w:tcPr>
          <w:p w14:paraId="7637B55B" w14:textId="6995F57F" w:rsidR="00257D98" w:rsidRDefault="00257D98" w:rsidP="00771B87">
            <w:pPr>
              <w:pStyle w:val="2-"/>
              <w:keepLines/>
              <w:widowControl/>
            </w:pPr>
            <w:r>
              <w:rPr>
                <w:rFonts w:hint="eastAsia"/>
              </w:rPr>
              <w:t>#</w:t>
            </w:r>
            <w:r>
              <w:t>pragma once</w:t>
            </w:r>
          </w:p>
          <w:p w14:paraId="7D6833F4" w14:textId="7C15E8F2" w:rsidR="00257D98" w:rsidRPr="00257D98" w:rsidRDefault="00257D98" w:rsidP="00771B87">
            <w:pPr>
              <w:pStyle w:val="2-"/>
              <w:keepLines/>
              <w:widowControl/>
              <w:rPr>
                <w:color w:val="FF0000"/>
              </w:rPr>
            </w:pPr>
            <w:r w:rsidRPr="00257D98">
              <w:rPr>
                <w:color w:val="FF0000"/>
              </w:rPr>
              <w:t>#include “</w:t>
            </w:r>
            <w:proofErr w:type="spellStart"/>
            <w:r w:rsidRPr="00257D98">
              <w:rPr>
                <w:color w:val="FF0000"/>
              </w:rPr>
              <w:t>common.h</w:t>
            </w:r>
            <w:proofErr w:type="spellEnd"/>
            <w:r w:rsidRPr="00257D98">
              <w:rPr>
                <w:color w:val="FF0000"/>
              </w:rPr>
              <w:t>”</w:t>
            </w:r>
          </w:p>
          <w:p w14:paraId="39216EEB" w14:textId="291945C4" w:rsidR="00257D98" w:rsidRDefault="00DF4353" w:rsidP="00771B87">
            <w:pPr>
              <w:pStyle w:val="2-"/>
              <w:keepLines/>
              <w:widowControl/>
            </w:pPr>
            <w:r>
              <w:t>c</w:t>
            </w:r>
            <w:r w:rsidR="00257D98">
              <w:rPr>
                <w:rFonts w:hint="eastAsia"/>
              </w:rPr>
              <w:t xml:space="preserve">lass </w:t>
            </w:r>
            <w:proofErr w:type="spellStart"/>
            <w:r w:rsidR="00257D98">
              <w:t>CChara</w:t>
            </w:r>
            <w:proofErr w:type="spellEnd"/>
            <w:r w:rsidR="00257D98">
              <w:t xml:space="preserve"> …</w:t>
            </w:r>
          </w:p>
        </w:tc>
      </w:tr>
    </w:tbl>
    <w:p w14:paraId="08760D0D" w14:textId="0404DFBA" w:rsidR="00257D98" w:rsidRPr="000E303B" w:rsidRDefault="000E303B" w:rsidP="000E303B">
      <w:pPr>
        <w:pStyle w:val="a9"/>
        <w:keepNext/>
        <w:keepLines/>
        <w:widowControl/>
        <w:spacing w:beforeLines="50" w:before="180" w:line="200" w:lineRule="exact"/>
        <w:ind w:firstLineChars="0" w:firstLine="0"/>
        <w:rPr>
          <w:sz w:val="16"/>
          <w:szCs w:val="16"/>
        </w:rPr>
      </w:pPr>
      <w:r>
        <w:rPr>
          <w:color w:val="FF0000"/>
          <w:sz w:val="16"/>
          <w:szCs w:val="16"/>
        </w:rPr>
        <w:t>【</w:t>
      </w:r>
      <w:r>
        <w:rPr>
          <w:color w:val="FF0000"/>
          <w:sz w:val="16"/>
          <w:szCs w:val="16"/>
        </w:rPr>
        <w:t>NG</w:t>
      </w:r>
      <w:r>
        <w:rPr>
          <w:color w:val="FF0000"/>
          <w:sz w:val="16"/>
          <w:szCs w:val="16"/>
        </w:rPr>
        <w:t>】</w:t>
      </w:r>
      <w:r w:rsidR="00257D98" w:rsidRPr="000E303B">
        <w:rPr>
          <w:sz w:val="16"/>
          <w:szCs w:val="16"/>
        </w:rPr>
        <w:t>chara</w:t>
      </w:r>
      <w:r w:rsidR="00257D98" w:rsidRPr="000E303B">
        <w:rPr>
          <w:rFonts w:hint="eastAsia"/>
          <w:sz w:val="16"/>
          <w:szCs w:val="16"/>
        </w:rPr>
        <w:t>.</w:t>
      </w:r>
      <w:r w:rsidR="00257D98" w:rsidRPr="000E303B">
        <w:rPr>
          <w:sz w:val="16"/>
          <w:szCs w:val="16"/>
        </w:rPr>
        <w:t>cpp</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57D98" w14:paraId="7DAA537F" w14:textId="77777777" w:rsidTr="000441C9">
        <w:tc>
          <w:tcPr>
            <w:tcW w:w="8494" w:type="dxa"/>
          </w:tcPr>
          <w:p w14:paraId="1B7C3764" w14:textId="41EE7C43" w:rsidR="00257D98" w:rsidRDefault="00257D98" w:rsidP="00771B87">
            <w:pPr>
              <w:pStyle w:val="2-"/>
              <w:keepLines/>
              <w:widowControl/>
            </w:pPr>
            <w:r w:rsidRPr="00257D98">
              <w:rPr>
                <w:color w:val="FF0000"/>
              </w:rPr>
              <w:t>#include “</w:t>
            </w:r>
            <w:proofErr w:type="spellStart"/>
            <w:r w:rsidRPr="00257D98">
              <w:rPr>
                <w:color w:val="FF0000"/>
              </w:rPr>
              <w:t>common.h</w:t>
            </w:r>
            <w:proofErr w:type="spellEnd"/>
            <w:r w:rsidRPr="00257D98">
              <w:rPr>
                <w:color w:val="FF0000"/>
              </w:rPr>
              <w:t>”</w:t>
            </w:r>
          </w:p>
          <w:p w14:paraId="651F526F" w14:textId="00C0CBDD" w:rsidR="00257D98" w:rsidRDefault="00DF4353" w:rsidP="00771B87">
            <w:pPr>
              <w:pStyle w:val="2-"/>
              <w:keepLines/>
              <w:widowControl/>
            </w:pPr>
            <w:r>
              <w:t>c</w:t>
            </w:r>
            <w:r w:rsidR="00257D98">
              <w:rPr>
                <w:rFonts w:hint="eastAsia"/>
              </w:rPr>
              <w:t xml:space="preserve">lass </w:t>
            </w:r>
            <w:proofErr w:type="spellStart"/>
            <w:r w:rsidR="00257D98">
              <w:t>CChara</w:t>
            </w:r>
            <w:proofErr w:type="spellEnd"/>
            <w:r w:rsidR="00257D98">
              <w:t xml:space="preserve"> …</w:t>
            </w:r>
          </w:p>
        </w:tc>
      </w:tr>
    </w:tbl>
    <w:p w14:paraId="45CD5744" w14:textId="7E59B312" w:rsidR="00257D98" w:rsidRPr="000E303B" w:rsidRDefault="000E303B" w:rsidP="000E303B">
      <w:pPr>
        <w:pStyle w:val="a9"/>
        <w:keepNext/>
        <w:keepLines/>
        <w:widowControl/>
        <w:spacing w:beforeLines="50" w:before="180" w:line="200" w:lineRule="exact"/>
        <w:ind w:firstLineChars="0" w:firstLine="0"/>
        <w:rPr>
          <w:sz w:val="16"/>
          <w:szCs w:val="16"/>
        </w:rPr>
      </w:pPr>
      <w:r>
        <w:rPr>
          <w:color w:val="FF0000"/>
          <w:sz w:val="16"/>
          <w:szCs w:val="16"/>
        </w:rPr>
        <w:t>【</w:t>
      </w:r>
      <w:r>
        <w:rPr>
          <w:color w:val="FF0000"/>
          <w:sz w:val="16"/>
          <w:szCs w:val="16"/>
        </w:rPr>
        <w:t>NG</w:t>
      </w:r>
      <w:r>
        <w:rPr>
          <w:color w:val="FF0000"/>
          <w:sz w:val="16"/>
          <w:szCs w:val="16"/>
        </w:rPr>
        <w:t>】</w:t>
      </w:r>
      <w:r w:rsidR="00257D98" w:rsidRPr="000E303B">
        <w:rPr>
          <w:sz w:val="16"/>
          <w:szCs w:val="16"/>
        </w:rPr>
        <w:t>other</w:t>
      </w:r>
      <w:r w:rsidR="00257D98" w:rsidRPr="000E303B">
        <w:rPr>
          <w:rFonts w:hint="eastAsia"/>
          <w:sz w:val="16"/>
          <w:szCs w:val="16"/>
        </w:rPr>
        <w:t>.</w:t>
      </w:r>
      <w:r w:rsidR="00257D98" w:rsidRPr="000E303B">
        <w:rPr>
          <w:sz w:val="16"/>
          <w:szCs w:val="16"/>
        </w:rPr>
        <w:t>cpp</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57D98" w14:paraId="154738D7" w14:textId="77777777" w:rsidTr="000441C9">
        <w:tc>
          <w:tcPr>
            <w:tcW w:w="8494" w:type="dxa"/>
          </w:tcPr>
          <w:p w14:paraId="71999342" w14:textId="70D1F69B" w:rsidR="00257D98" w:rsidRPr="00257D98" w:rsidRDefault="00257D98" w:rsidP="00771B87">
            <w:pPr>
              <w:pStyle w:val="2-"/>
              <w:keepLines/>
              <w:widowControl/>
              <w:rPr>
                <w:color w:val="FF0000"/>
              </w:rPr>
            </w:pPr>
            <w:r w:rsidRPr="00257D98">
              <w:rPr>
                <w:color w:val="FF0000"/>
              </w:rPr>
              <w:t>#include “</w:t>
            </w:r>
            <w:proofErr w:type="spellStart"/>
            <w:r w:rsidRPr="00257D98">
              <w:rPr>
                <w:color w:val="FF0000"/>
              </w:rPr>
              <w:t>common.h</w:t>
            </w:r>
            <w:proofErr w:type="spellEnd"/>
            <w:r w:rsidRPr="00257D98">
              <w:rPr>
                <w:color w:val="FF0000"/>
              </w:rPr>
              <w:t>”</w:t>
            </w:r>
            <w:r w:rsidR="00400950">
              <w:rPr>
                <w:rFonts w:hint="eastAsia"/>
                <w:noProof/>
                <w:color w:val="FF0000"/>
              </w:rPr>
              <w:t xml:space="preserve"> </w:t>
            </w:r>
          </w:p>
          <w:p w14:paraId="39C16C3C" w14:textId="77777777" w:rsidR="00257D98" w:rsidRDefault="00257D98" w:rsidP="00771B87">
            <w:pPr>
              <w:pStyle w:val="2-"/>
              <w:keepLines/>
              <w:widowControl/>
            </w:pPr>
            <w:proofErr w:type="spellStart"/>
            <w:r>
              <w:t>CChara</w:t>
            </w:r>
            <w:proofErr w:type="spellEnd"/>
            <w:r>
              <w:t xml:space="preserve"> </w:t>
            </w:r>
            <w:proofErr w:type="spellStart"/>
            <w:r>
              <w:t>obj</w:t>
            </w:r>
            <w:proofErr w:type="spellEnd"/>
            <w:r>
              <w:t>;</w:t>
            </w:r>
          </w:p>
          <w:p w14:paraId="2BB336BA" w14:textId="7F259DFA" w:rsidR="00257D98" w:rsidRDefault="00257D98" w:rsidP="00771B87">
            <w:pPr>
              <w:pStyle w:val="2-"/>
              <w:keepLines/>
              <w:widowControl/>
            </w:pPr>
            <w:r>
              <w:t>…</w:t>
            </w:r>
          </w:p>
        </w:tc>
      </w:tr>
    </w:tbl>
    <w:p w14:paraId="76F06573" w14:textId="29B9A7C1" w:rsidR="00257D98" w:rsidRPr="00257D98" w:rsidRDefault="00257D98" w:rsidP="00257D98">
      <w:pPr>
        <w:pStyle w:val="a9"/>
        <w:keepNext/>
        <w:keepLines/>
        <w:widowControl/>
        <w:spacing w:beforeLines="50" w:before="180" w:afterLines="50" w:after="180"/>
        <w:ind w:firstLine="283"/>
        <w:rPr>
          <w:color w:val="FF0000"/>
        </w:rPr>
      </w:pPr>
      <w:r w:rsidRPr="00257D98">
        <w:rPr>
          <w:rFonts w:hint="eastAsia"/>
          <w:color w:val="FF0000"/>
        </w:rPr>
        <w:t>↓</w:t>
      </w:r>
      <w:r w:rsidR="00771B87">
        <w:rPr>
          <w:rFonts w:hint="eastAsia"/>
          <w:color w:val="FF0000"/>
        </w:rPr>
        <w:t>（改善）</w:t>
      </w:r>
    </w:p>
    <w:p w14:paraId="160C7EF6" w14:textId="5730AB04" w:rsidR="00771B87" w:rsidRPr="000E303B" w:rsidRDefault="000E303B" w:rsidP="00771B87">
      <w:pPr>
        <w:pStyle w:val="a9"/>
        <w:keepNext/>
        <w:keepLines/>
        <w:widowControl/>
        <w:spacing w:line="200" w:lineRule="exact"/>
        <w:ind w:firstLineChars="0" w:firstLine="0"/>
        <w:rPr>
          <w:sz w:val="16"/>
          <w:szCs w:val="16"/>
        </w:rPr>
      </w:pPr>
      <w:r>
        <w:rPr>
          <w:color w:val="0070C0"/>
          <w:sz w:val="16"/>
          <w:szCs w:val="16"/>
        </w:rPr>
        <w:t>【</w:t>
      </w:r>
      <w:r>
        <w:rPr>
          <w:rFonts w:hint="eastAsia"/>
          <w:color w:val="0070C0"/>
          <w:sz w:val="16"/>
          <w:szCs w:val="16"/>
        </w:rPr>
        <w:t>OK</w:t>
      </w:r>
      <w:r>
        <w:rPr>
          <w:rFonts w:hint="eastAsia"/>
          <w:color w:val="0070C0"/>
          <w:sz w:val="16"/>
          <w:szCs w:val="16"/>
        </w:rPr>
        <w:t>】</w:t>
      </w:r>
      <w:r>
        <w:rPr>
          <w:color w:val="0070C0"/>
          <w:sz w:val="16"/>
          <w:szCs w:val="16"/>
        </w:rPr>
        <w:t xml:space="preserve"> </w:t>
      </w:r>
      <w:proofErr w:type="spellStart"/>
      <w:r w:rsidR="00771B87" w:rsidRPr="000E303B">
        <w:rPr>
          <w:sz w:val="16"/>
          <w:szCs w:val="16"/>
        </w:rPr>
        <w:t>c</w:t>
      </w:r>
      <w:r w:rsidR="00771B87" w:rsidRPr="000E303B">
        <w:rPr>
          <w:rFonts w:hint="eastAsia"/>
          <w:sz w:val="16"/>
          <w:szCs w:val="16"/>
        </w:rPr>
        <w:t>ommon.</w:t>
      </w:r>
      <w:r w:rsidR="00771B87" w:rsidRPr="000E303B">
        <w:rPr>
          <w:sz w:val="16"/>
          <w:szCs w:val="16"/>
        </w:rPr>
        <w:t>h</w:t>
      </w:r>
      <w:proofErr w:type="spellEnd"/>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771B87" w14:paraId="0E41856C" w14:textId="77777777" w:rsidTr="000441C9">
        <w:tc>
          <w:tcPr>
            <w:tcW w:w="8494" w:type="dxa"/>
          </w:tcPr>
          <w:p w14:paraId="4D4144C8" w14:textId="77777777" w:rsidR="0027745E" w:rsidRPr="002D6454" w:rsidRDefault="0027745E" w:rsidP="0027745E">
            <w:pPr>
              <w:pStyle w:val="2-"/>
              <w:keepLines/>
              <w:widowControl/>
            </w:pPr>
            <w:r w:rsidRPr="002D6454">
              <w:rPr>
                <w:rFonts w:hint="eastAsia"/>
              </w:rPr>
              <w:t>#pragma once</w:t>
            </w:r>
          </w:p>
          <w:p w14:paraId="5BF89A5A" w14:textId="77777777" w:rsidR="0027745E" w:rsidRDefault="0027745E" w:rsidP="00771B87">
            <w:pPr>
              <w:pStyle w:val="2-"/>
              <w:keepLines/>
              <w:widowControl/>
              <w:rPr>
                <w:color w:val="FF0000"/>
                <w:sz w:val="16"/>
                <w:szCs w:val="16"/>
              </w:rPr>
            </w:pPr>
          </w:p>
          <w:p w14:paraId="14FFF11C" w14:textId="26D1BDC3" w:rsidR="000E303B" w:rsidRDefault="000E303B" w:rsidP="00771B87">
            <w:pPr>
              <w:pStyle w:val="2-"/>
              <w:keepLines/>
              <w:widowControl/>
              <w:rPr>
                <w:color w:val="FF0000"/>
                <w:sz w:val="16"/>
                <w:szCs w:val="16"/>
              </w:rPr>
            </w:pPr>
            <w:r>
              <w:rPr>
                <w:rFonts w:hint="eastAsia"/>
                <w:color w:val="FF0000"/>
                <w:sz w:val="16"/>
                <w:szCs w:val="16"/>
              </w:rPr>
              <w:t>//</w:t>
            </w:r>
            <w:r>
              <w:rPr>
                <w:color w:val="FF0000"/>
                <w:sz w:val="16"/>
                <w:szCs w:val="16"/>
              </w:rPr>
              <w:t>”</w:t>
            </w:r>
            <w:proofErr w:type="spellStart"/>
            <w:r>
              <w:rPr>
                <w:color w:val="FF0000"/>
                <w:sz w:val="16"/>
                <w:szCs w:val="16"/>
              </w:rPr>
              <w:t>common.h</w:t>
            </w:r>
            <w:proofErr w:type="spellEnd"/>
            <w:r>
              <w:rPr>
                <w:color w:val="FF0000"/>
                <w:sz w:val="16"/>
                <w:szCs w:val="16"/>
              </w:rPr>
              <w:t>”のような共通ヘッダーの存在自体は否定しない。</w:t>
            </w:r>
          </w:p>
          <w:p w14:paraId="290A25FA" w14:textId="4D0E36EA" w:rsidR="000E303B" w:rsidRPr="000E303B" w:rsidRDefault="000E303B" w:rsidP="00771B87">
            <w:pPr>
              <w:pStyle w:val="2-"/>
              <w:keepLines/>
              <w:widowControl/>
              <w:rPr>
                <w:color w:val="FF0000"/>
                <w:sz w:val="16"/>
                <w:szCs w:val="16"/>
              </w:rPr>
            </w:pPr>
            <w:r w:rsidRPr="000E303B">
              <w:rPr>
                <w:rFonts w:hint="eastAsia"/>
                <w:color w:val="FF0000"/>
                <w:sz w:val="16"/>
                <w:szCs w:val="16"/>
              </w:rPr>
              <w:t>//</w:t>
            </w:r>
            <w:r w:rsidRPr="000E303B">
              <w:rPr>
                <w:color w:val="FF0000"/>
                <w:sz w:val="16"/>
                <w:szCs w:val="16"/>
              </w:rPr>
              <w:t>”</w:t>
            </w:r>
            <w:proofErr w:type="spellStart"/>
            <w:r w:rsidRPr="000E303B">
              <w:rPr>
                <w:color w:val="FF0000"/>
                <w:sz w:val="16"/>
                <w:szCs w:val="16"/>
              </w:rPr>
              <w:t>types.h</w:t>
            </w:r>
            <w:proofErr w:type="spellEnd"/>
            <w:r w:rsidRPr="000E303B">
              <w:rPr>
                <w:color w:val="FF0000"/>
                <w:sz w:val="16"/>
                <w:szCs w:val="16"/>
              </w:rPr>
              <w:t>”のような「言語レベルの標準化」に近い設定を</w:t>
            </w:r>
            <w:r w:rsidRPr="000E303B">
              <w:rPr>
                <w:rFonts w:hint="eastAsia"/>
                <w:color w:val="FF0000"/>
                <w:sz w:val="16"/>
                <w:szCs w:val="16"/>
              </w:rPr>
              <w:t xml:space="preserve"> </w:t>
            </w:r>
            <w:r w:rsidRPr="000E303B">
              <w:rPr>
                <w:color w:val="FF0000"/>
                <w:sz w:val="16"/>
                <w:szCs w:val="16"/>
              </w:rPr>
              <w:t>“</w:t>
            </w:r>
            <w:proofErr w:type="spellStart"/>
            <w:r w:rsidRPr="000E303B">
              <w:rPr>
                <w:color w:val="FF0000"/>
                <w:sz w:val="16"/>
                <w:szCs w:val="16"/>
              </w:rPr>
              <w:t>common.h</w:t>
            </w:r>
            <w:proofErr w:type="spellEnd"/>
            <w:r w:rsidRPr="000E303B">
              <w:rPr>
                <w:color w:val="FF0000"/>
                <w:sz w:val="16"/>
                <w:szCs w:val="16"/>
              </w:rPr>
              <w:t>” にインクルード</w:t>
            </w:r>
            <w:r>
              <w:rPr>
                <w:color w:val="FF0000"/>
                <w:sz w:val="16"/>
                <w:szCs w:val="16"/>
              </w:rPr>
              <w:t>する</w:t>
            </w:r>
            <w:r w:rsidRPr="000E303B">
              <w:rPr>
                <w:color w:val="FF0000"/>
                <w:sz w:val="16"/>
                <w:szCs w:val="16"/>
              </w:rPr>
              <w:t>。</w:t>
            </w:r>
          </w:p>
          <w:p w14:paraId="77B4B1FF" w14:textId="4AD44967" w:rsidR="000E303B" w:rsidRDefault="000E303B" w:rsidP="000E303B">
            <w:pPr>
              <w:pStyle w:val="2-"/>
              <w:keepLines/>
              <w:widowControl/>
              <w:rPr>
                <w:color w:val="FF0000"/>
              </w:rPr>
            </w:pPr>
            <w:r w:rsidRPr="000E303B">
              <w:rPr>
                <w:rFonts w:hint="eastAsia"/>
                <w:color w:val="FF0000"/>
              </w:rPr>
              <w:t>//全てのファイルで確実に必須の要素だけをまとめる。</w:t>
            </w:r>
          </w:p>
          <w:p w14:paraId="75FAF151" w14:textId="4C712605" w:rsidR="000E303B" w:rsidRDefault="000E303B" w:rsidP="000E303B">
            <w:pPr>
              <w:pStyle w:val="2-"/>
              <w:keepLines/>
              <w:widowControl/>
              <w:rPr>
                <w:color w:val="FF0000"/>
              </w:rPr>
            </w:pPr>
            <w:r>
              <w:rPr>
                <w:rFonts w:hint="eastAsia"/>
                <w:color w:val="FF0000"/>
              </w:rPr>
              <w:t>/</w:t>
            </w:r>
            <w:r>
              <w:rPr>
                <w:color w:val="FF0000"/>
              </w:rPr>
              <w:t>/&lt;</w:t>
            </w:r>
            <w:proofErr w:type="spellStart"/>
            <w:r>
              <w:rPr>
                <w:color w:val="FF0000"/>
              </w:rPr>
              <w:t>stdio.h</w:t>
            </w:r>
            <w:proofErr w:type="spellEnd"/>
            <w:r>
              <w:rPr>
                <w:color w:val="FF0000"/>
              </w:rPr>
              <w:t>&gt;のような標準ライブラリのヘッダーは含めない。</w:t>
            </w:r>
          </w:p>
          <w:p w14:paraId="5A40709F" w14:textId="77777777" w:rsidR="000441C9" w:rsidRDefault="000441C9" w:rsidP="000E303B">
            <w:pPr>
              <w:pStyle w:val="2-"/>
              <w:keepLines/>
              <w:widowControl/>
              <w:rPr>
                <w:color w:val="FF0000"/>
              </w:rPr>
            </w:pPr>
          </w:p>
          <w:p w14:paraId="03C719F8" w14:textId="083BE5EA" w:rsidR="0027745E" w:rsidRDefault="0027745E" w:rsidP="000E303B">
            <w:pPr>
              <w:pStyle w:val="2-"/>
              <w:keepLines/>
              <w:widowControl/>
            </w:pPr>
            <w:r w:rsidRPr="002D6454">
              <w:rPr>
                <w:rFonts w:hint="eastAsia"/>
              </w:rPr>
              <w:t xml:space="preserve">#include </w:t>
            </w:r>
            <w:r w:rsidRPr="002D6454">
              <w:t>“</w:t>
            </w:r>
            <w:proofErr w:type="spellStart"/>
            <w:r w:rsidRPr="002D6454">
              <w:t>types.h</w:t>
            </w:r>
            <w:proofErr w:type="spellEnd"/>
            <w:r w:rsidRPr="002D6454">
              <w:t>”</w:t>
            </w:r>
          </w:p>
          <w:p w14:paraId="7CEFE98F" w14:textId="77777777" w:rsidR="0027745E" w:rsidRDefault="0027745E" w:rsidP="000E303B">
            <w:pPr>
              <w:pStyle w:val="2-"/>
              <w:keepLines/>
              <w:widowControl/>
              <w:rPr>
                <w:color w:val="FF0000"/>
              </w:rPr>
            </w:pPr>
          </w:p>
          <w:p w14:paraId="5DEAF75E" w14:textId="50F82215" w:rsidR="000441C9" w:rsidRPr="000E303B" w:rsidRDefault="000441C9" w:rsidP="000E303B">
            <w:pPr>
              <w:pStyle w:val="2-"/>
              <w:keepLines/>
              <w:widowControl/>
              <w:rPr>
                <w:color w:val="FF0000"/>
              </w:rPr>
            </w:pPr>
            <w:r>
              <w:rPr>
                <w:rFonts w:hint="eastAsia"/>
                <w:color w:val="FF0000"/>
              </w:rPr>
              <w:t>//</w:t>
            </w:r>
            <w:r>
              <w:rPr>
                <w:color w:val="FF0000"/>
              </w:rPr>
              <w:t>”</w:t>
            </w:r>
            <w:proofErr w:type="spellStart"/>
            <w:r>
              <w:rPr>
                <w:color w:val="FF0000"/>
              </w:rPr>
              <w:t>math.h</w:t>
            </w:r>
            <w:proofErr w:type="spellEnd"/>
            <w:r>
              <w:rPr>
                <w:color w:val="FF0000"/>
              </w:rPr>
              <w:t>”のような算術系のライブラリヘッダーを含めるかどうかは判断が際どいところ。</w:t>
            </w:r>
          </w:p>
          <w:p w14:paraId="2BCC5EAA" w14:textId="00AC22B5" w:rsidR="000E303B" w:rsidRDefault="000441C9" w:rsidP="00771B87">
            <w:pPr>
              <w:pStyle w:val="2-"/>
              <w:keepLines/>
              <w:widowControl/>
              <w:rPr>
                <w:color w:val="FF0000"/>
              </w:rPr>
            </w:pPr>
            <w:r>
              <w:rPr>
                <w:rFonts w:hint="eastAsia"/>
                <w:color w:val="FF0000"/>
              </w:rPr>
              <w:t>//</w:t>
            </w:r>
            <w:r w:rsidR="00595E05">
              <w:rPr>
                <w:rFonts w:hint="eastAsia"/>
                <w:color w:val="FF0000"/>
              </w:rPr>
              <w:t>往々にして、含めたほうが効率的。</w:t>
            </w:r>
          </w:p>
          <w:p w14:paraId="752D5A4D" w14:textId="77777777" w:rsidR="000441C9" w:rsidRDefault="000441C9" w:rsidP="00771B87">
            <w:pPr>
              <w:pStyle w:val="2-"/>
              <w:keepLines/>
              <w:widowControl/>
              <w:rPr>
                <w:color w:val="FF0000"/>
              </w:rPr>
            </w:pPr>
          </w:p>
          <w:p w14:paraId="1AE0004D" w14:textId="6AD382A7" w:rsidR="0027745E" w:rsidRDefault="0027745E" w:rsidP="00771B87">
            <w:pPr>
              <w:pStyle w:val="2-"/>
              <w:keepLines/>
              <w:widowControl/>
            </w:pPr>
            <w:r w:rsidRPr="002D6454">
              <w:rPr>
                <w:rFonts w:hint="eastAsia"/>
              </w:rPr>
              <w:t xml:space="preserve">#include </w:t>
            </w:r>
            <w:r w:rsidRPr="002D6454">
              <w:t>“</w:t>
            </w:r>
            <w:proofErr w:type="spellStart"/>
            <w:r>
              <w:rPr>
                <w:rFonts w:hint="eastAsia"/>
              </w:rPr>
              <w:t>math</w:t>
            </w:r>
            <w:r w:rsidRPr="002D6454">
              <w:t>.h</w:t>
            </w:r>
            <w:proofErr w:type="spellEnd"/>
            <w:r w:rsidRPr="002D6454">
              <w:t>”</w:t>
            </w:r>
          </w:p>
          <w:p w14:paraId="070AE8BF" w14:textId="77777777" w:rsidR="0027745E" w:rsidRDefault="0027745E" w:rsidP="00771B87">
            <w:pPr>
              <w:pStyle w:val="2-"/>
              <w:keepLines/>
              <w:widowControl/>
              <w:rPr>
                <w:color w:val="FF0000"/>
              </w:rPr>
            </w:pPr>
          </w:p>
          <w:p w14:paraId="43679B28" w14:textId="5855929A" w:rsidR="000E303B" w:rsidRPr="000E303B" w:rsidRDefault="000E303B" w:rsidP="00771B87">
            <w:pPr>
              <w:pStyle w:val="2-"/>
              <w:keepLines/>
              <w:widowControl/>
              <w:rPr>
                <w:color w:val="FF0000"/>
              </w:rPr>
            </w:pPr>
            <w:r w:rsidRPr="000E303B">
              <w:rPr>
                <w:rFonts w:hint="eastAsia"/>
                <w:color w:val="FF0000"/>
              </w:rPr>
              <w:t>//また、</w:t>
            </w:r>
            <w:r w:rsidRPr="000E303B">
              <w:rPr>
                <w:color w:val="FF0000"/>
              </w:rPr>
              <w:t>”</w:t>
            </w:r>
            <w:proofErr w:type="spellStart"/>
            <w:r w:rsidRPr="000E303B">
              <w:rPr>
                <w:color w:val="FF0000"/>
              </w:rPr>
              <w:t>common.h</w:t>
            </w:r>
            <w:proofErr w:type="spellEnd"/>
            <w:r w:rsidRPr="000E303B">
              <w:rPr>
                <w:color w:val="FF0000"/>
              </w:rPr>
              <w:t>”は</w:t>
            </w:r>
            <w:r w:rsidRPr="000E303B">
              <w:rPr>
                <w:rFonts w:hint="eastAsia"/>
                <w:color w:val="FF0000"/>
              </w:rPr>
              <w:t>、全てのファイルで確実にインクルードしてもらわなければならない困るレベルのものであるため、</w:t>
            </w:r>
          </w:p>
          <w:p w14:paraId="4D10D0BB" w14:textId="2E941316" w:rsidR="000E303B" w:rsidRPr="000E303B" w:rsidRDefault="000E303B" w:rsidP="00771B87">
            <w:pPr>
              <w:pStyle w:val="2-"/>
              <w:keepLines/>
              <w:widowControl/>
              <w:rPr>
                <w:color w:val="FF0000"/>
              </w:rPr>
            </w:pPr>
            <w:r w:rsidRPr="000E303B">
              <w:rPr>
                <w:rFonts w:hint="eastAsia"/>
                <w:color w:val="FF0000"/>
              </w:rPr>
              <w:t>//個別に #include するのではなく、コンパイラの設定で「強制インクルード」として設定しておく。</w:t>
            </w:r>
          </w:p>
          <w:p w14:paraId="3C4716C6" w14:textId="4F48399A" w:rsidR="00771B87" w:rsidRPr="007F6F3B" w:rsidRDefault="000E303B" w:rsidP="00771B87">
            <w:pPr>
              <w:pStyle w:val="2-"/>
              <w:keepLines/>
              <w:widowControl/>
              <w:rPr>
                <w:color w:val="FF0000"/>
              </w:rPr>
            </w:pPr>
            <w:r w:rsidRPr="000E303B">
              <w:rPr>
                <w:rFonts w:hint="eastAsia"/>
                <w:color w:val="FF0000"/>
              </w:rPr>
              <w:t>//プリコンパイル済みヘッダーにすることも有効。</w:t>
            </w:r>
          </w:p>
        </w:tc>
      </w:tr>
    </w:tbl>
    <w:p w14:paraId="3757AAE6" w14:textId="38560B8F" w:rsidR="00257D98" w:rsidRPr="009845D6" w:rsidRDefault="009845D6" w:rsidP="009845D6">
      <w:pPr>
        <w:pStyle w:val="a9"/>
        <w:keepNext/>
        <w:keepLines/>
        <w:widowControl/>
        <w:spacing w:beforeLines="50" w:before="180" w:line="200" w:lineRule="exact"/>
        <w:ind w:firstLineChars="0" w:firstLine="0"/>
        <w:rPr>
          <w:sz w:val="16"/>
          <w:szCs w:val="16"/>
        </w:rPr>
      </w:pPr>
      <w:r>
        <w:rPr>
          <w:color w:val="0070C0"/>
          <w:sz w:val="16"/>
          <w:szCs w:val="16"/>
        </w:rPr>
        <w:t>【</w:t>
      </w:r>
      <w:r>
        <w:rPr>
          <w:rFonts w:hint="eastAsia"/>
          <w:color w:val="0070C0"/>
          <w:sz w:val="16"/>
          <w:szCs w:val="16"/>
        </w:rPr>
        <w:t>OK</w:t>
      </w:r>
      <w:r>
        <w:rPr>
          <w:rFonts w:hint="eastAsia"/>
          <w:color w:val="0070C0"/>
          <w:sz w:val="16"/>
          <w:szCs w:val="16"/>
        </w:rPr>
        <w:t>】</w:t>
      </w:r>
      <w:proofErr w:type="spellStart"/>
      <w:r w:rsidR="00257D98" w:rsidRPr="009845D6">
        <w:rPr>
          <w:sz w:val="16"/>
          <w:szCs w:val="16"/>
        </w:rPr>
        <w:t>chara</w:t>
      </w:r>
      <w:r w:rsidR="00257D98" w:rsidRPr="009845D6">
        <w:rPr>
          <w:rFonts w:hint="eastAsia"/>
          <w:sz w:val="16"/>
          <w:szCs w:val="16"/>
        </w:rPr>
        <w:t>.</w:t>
      </w:r>
      <w:r w:rsidR="00257D98" w:rsidRPr="009845D6">
        <w:rPr>
          <w:sz w:val="16"/>
          <w:szCs w:val="16"/>
        </w:rPr>
        <w:t>h</w:t>
      </w:r>
      <w:proofErr w:type="spellEnd"/>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57D98" w14:paraId="4668344C" w14:textId="77777777" w:rsidTr="000441C9">
        <w:tc>
          <w:tcPr>
            <w:tcW w:w="8494" w:type="dxa"/>
          </w:tcPr>
          <w:p w14:paraId="6520C275" w14:textId="77777777" w:rsidR="0027745E" w:rsidRDefault="0027745E" w:rsidP="0027745E">
            <w:pPr>
              <w:pStyle w:val="2-"/>
              <w:keepLines/>
              <w:widowControl/>
            </w:pPr>
            <w:r>
              <w:rPr>
                <w:rFonts w:hint="eastAsia"/>
              </w:rPr>
              <w:t>#</w:t>
            </w:r>
            <w:r>
              <w:t>pragma once</w:t>
            </w:r>
          </w:p>
          <w:p w14:paraId="34D0E2A3" w14:textId="77777777" w:rsidR="0027745E" w:rsidRPr="0027745E" w:rsidRDefault="0027745E" w:rsidP="0027745E">
            <w:pPr>
              <w:pStyle w:val="2-"/>
              <w:keepLines/>
              <w:widowControl/>
            </w:pPr>
          </w:p>
          <w:p w14:paraId="5EDB0811" w14:textId="10606F9E" w:rsidR="009845D6" w:rsidRDefault="009845D6" w:rsidP="009845D6">
            <w:pPr>
              <w:pStyle w:val="2-"/>
              <w:keepLines/>
              <w:widowControl/>
              <w:rPr>
                <w:color w:val="FF0000"/>
              </w:rPr>
            </w:pPr>
            <w:r w:rsidRPr="007F6F3B">
              <w:rPr>
                <w:rFonts w:hint="eastAsia"/>
                <w:color w:val="FF0000"/>
              </w:rPr>
              <w:t>//</w:t>
            </w:r>
            <w:r w:rsidR="00E25324">
              <w:rPr>
                <w:rFonts w:hint="eastAsia"/>
                <w:color w:val="FF0000"/>
              </w:rPr>
              <w:t>ヘッダーファイルでは、</w:t>
            </w:r>
            <w:r w:rsidRPr="007F6F3B">
              <w:rPr>
                <w:rFonts w:hint="eastAsia"/>
                <w:color w:val="FF0000"/>
              </w:rPr>
              <w:t>不要なインクルードは一切しない</w:t>
            </w:r>
            <w:r>
              <w:rPr>
                <w:rFonts w:hint="eastAsia"/>
                <w:color w:val="FF0000"/>
              </w:rPr>
              <w:t>。</w:t>
            </w:r>
          </w:p>
          <w:p w14:paraId="13D16FE3" w14:textId="29D59C43" w:rsidR="009845D6" w:rsidRDefault="009845D6" w:rsidP="009845D6">
            <w:pPr>
              <w:pStyle w:val="2-"/>
              <w:keepLines/>
              <w:widowControl/>
            </w:pPr>
            <w:r>
              <w:rPr>
                <w:rFonts w:hint="eastAsia"/>
                <w:color w:val="FF0000"/>
              </w:rPr>
              <w:t>//可能な限り、ヘッダーファイルに #include 文は書かない。</w:t>
            </w:r>
            <w:r w:rsidR="00DF4353">
              <w:rPr>
                <w:rFonts w:hint="eastAsia"/>
                <w:color w:val="FF0000"/>
              </w:rPr>
              <w:t>「ほぼ禁止」レベル。</w:t>
            </w:r>
          </w:p>
          <w:p w14:paraId="64BE06AB" w14:textId="77777777" w:rsidR="009845D6" w:rsidRDefault="009845D6" w:rsidP="009845D6">
            <w:pPr>
              <w:pStyle w:val="2-"/>
              <w:keepLines/>
              <w:widowControl/>
              <w:rPr>
                <w:color w:val="FF0000"/>
              </w:rPr>
            </w:pPr>
            <w:r>
              <w:rPr>
                <w:color w:val="FF0000"/>
              </w:rPr>
              <w:t>//</w:t>
            </w:r>
            <w:proofErr w:type="spellStart"/>
            <w:r>
              <w:rPr>
                <w:color w:val="FF0000"/>
              </w:rPr>
              <w:t>common.h</w:t>
            </w:r>
            <w:proofErr w:type="spellEnd"/>
            <w:r>
              <w:rPr>
                <w:color w:val="FF0000"/>
              </w:rPr>
              <w:t xml:space="preserve"> は強制インクルードされるので明示的には記述しない。</w:t>
            </w:r>
          </w:p>
          <w:p w14:paraId="6912B898" w14:textId="77777777" w:rsidR="009845D6" w:rsidRDefault="009845D6" w:rsidP="009845D6">
            <w:pPr>
              <w:pStyle w:val="2-"/>
              <w:keepLines/>
              <w:widowControl/>
              <w:rPr>
                <w:color w:val="FF0000"/>
              </w:rPr>
            </w:pPr>
          </w:p>
          <w:p w14:paraId="0E407D55" w14:textId="77777777" w:rsidR="009845D6" w:rsidRDefault="009845D6" w:rsidP="009845D6">
            <w:pPr>
              <w:pStyle w:val="2-"/>
              <w:keepLines/>
              <w:widowControl/>
              <w:rPr>
                <w:color w:val="FF0000"/>
              </w:rPr>
            </w:pPr>
            <w:r>
              <w:rPr>
                <w:rFonts w:hint="eastAsia"/>
                <w:color w:val="FF0000"/>
              </w:rPr>
              <w:t>//特定の .</w:t>
            </w:r>
            <w:proofErr w:type="spellStart"/>
            <w:r>
              <w:rPr>
                <w:rFonts w:hint="eastAsia"/>
                <w:color w:val="FF0000"/>
              </w:rPr>
              <w:t>cpp</w:t>
            </w:r>
            <w:proofErr w:type="spellEnd"/>
            <w:r>
              <w:rPr>
                <w:rFonts w:hint="eastAsia"/>
                <w:color w:val="FF0000"/>
              </w:rPr>
              <w:t xml:space="preserve"> ファイルでしか必要としない #define マクロや定数も書かない。</w:t>
            </w:r>
          </w:p>
          <w:p w14:paraId="5B14DEC0" w14:textId="77777777" w:rsidR="009845D6" w:rsidRPr="009845D6" w:rsidRDefault="009845D6" w:rsidP="009845D6">
            <w:pPr>
              <w:pStyle w:val="2-"/>
              <w:keepLines/>
              <w:widowControl/>
              <w:rPr>
                <w:color w:val="FF0000"/>
              </w:rPr>
            </w:pPr>
            <w:r w:rsidRPr="009845D6">
              <w:rPr>
                <w:rFonts w:hint="eastAsia"/>
                <w:color w:val="FF0000"/>
              </w:rPr>
              <w:t>//そのようなものは、むしろ .</w:t>
            </w:r>
            <w:proofErr w:type="spellStart"/>
            <w:r w:rsidRPr="009845D6">
              <w:rPr>
                <w:rFonts w:hint="eastAsia"/>
                <w:color w:val="FF0000"/>
              </w:rPr>
              <w:t>cpp</w:t>
            </w:r>
            <w:proofErr w:type="spellEnd"/>
            <w:r w:rsidRPr="009845D6">
              <w:rPr>
                <w:rFonts w:hint="eastAsia"/>
                <w:color w:val="FF0000"/>
              </w:rPr>
              <w:t xml:space="preserve"> 内に記述するか、別途専用のヘッダーファイルを設ける。</w:t>
            </w:r>
          </w:p>
          <w:p w14:paraId="6D8EADB3" w14:textId="19D1E9DC" w:rsidR="009845D6" w:rsidRPr="009845D6" w:rsidRDefault="009845D6" w:rsidP="00771B87">
            <w:pPr>
              <w:pStyle w:val="2-"/>
              <w:keepLines/>
              <w:widowControl/>
              <w:rPr>
                <w:color w:val="FF0000"/>
              </w:rPr>
            </w:pPr>
            <w:r w:rsidRPr="009845D6">
              <w:rPr>
                <w:rFonts w:hint="eastAsia"/>
                <w:color w:val="FF0000"/>
              </w:rPr>
              <w:t>//「</w:t>
            </w:r>
            <w:r>
              <w:rPr>
                <w:color w:val="FF0000"/>
              </w:rPr>
              <w:t>マクロや定数</w:t>
            </w:r>
            <w:r w:rsidRPr="009845D6">
              <w:rPr>
                <w:color w:val="FF0000"/>
              </w:rPr>
              <w:t>は</w:t>
            </w:r>
            <w:r w:rsidRPr="009845D6">
              <w:rPr>
                <w:rFonts w:hint="eastAsia"/>
                <w:color w:val="FF0000"/>
              </w:rPr>
              <w:t>.hに書くもの」というのような固定観念を持ってはいけない。</w:t>
            </w:r>
          </w:p>
          <w:p w14:paraId="4CBE464C" w14:textId="218B5330" w:rsidR="009845D6" w:rsidRPr="009845D6" w:rsidRDefault="009845D6" w:rsidP="00771B87">
            <w:pPr>
              <w:pStyle w:val="2-"/>
              <w:keepLines/>
              <w:widowControl/>
              <w:rPr>
                <w:color w:val="FF0000"/>
              </w:rPr>
            </w:pPr>
            <w:r w:rsidRPr="009845D6">
              <w:rPr>
                <w:color w:val="FF0000"/>
              </w:rPr>
              <w:t>//</w:t>
            </w:r>
            <w:r w:rsidRPr="009845D6">
              <w:rPr>
                <w:rFonts w:hint="eastAsia"/>
                <w:color w:val="FF0000"/>
              </w:rPr>
              <w:t>全ての「クラス」「関数」「マクロ」「定数」「変数」は、常に必要最小限の「スコープ」となるように</w:t>
            </w:r>
            <w:r w:rsidR="005A3EEE">
              <w:rPr>
                <w:rFonts w:hint="eastAsia"/>
                <w:color w:val="FF0000"/>
              </w:rPr>
              <w:t>一人一人が</w:t>
            </w:r>
            <w:r>
              <w:rPr>
                <w:rFonts w:hint="eastAsia"/>
                <w:color w:val="FF0000"/>
              </w:rPr>
              <w:t>心がける</w:t>
            </w:r>
            <w:r w:rsidRPr="009845D6">
              <w:rPr>
                <w:rFonts w:hint="eastAsia"/>
                <w:color w:val="FF0000"/>
              </w:rPr>
              <w:t>。</w:t>
            </w:r>
          </w:p>
          <w:p w14:paraId="335E2C74" w14:textId="77777777" w:rsidR="009845D6" w:rsidRDefault="009845D6" w:rsidP="00771B87">
            <w:pPr>
              <w:pStyle w:val="2-"/>
              <w:keepLines/>
              <w:widowControl/>
            </w:pPr>
          </w:p>
          <w:p w14:paraId="34CBCCE0" w14:textId="77777777" w:rsidR="00DF4353" w:rsidRPr="00DF4353" w:rsidRDefault="00DF4353" w:rsidP="00DF4353">
            <w:pPr>
              <w:pStyle w:val="2-"/>
              <w:keepLines/>
              <w:widowControl/>
              <w:rPr>
                <w:color w:val="FF0000"/>
              </w:rPr>
            </w:pPr>
            <w:r w:rsidRPr="00DF4353">
              <w:rPr>
                <w:color w:val="FF0000"/>
              </w:rPr>
              <w:t>//他のヘッダーで定義されているクラスや構造体の記述がどうしても必要な場合、</w:t>
            </w:r>
          </w:p>
          <w:p w14:paraId="7C19FEA8" w14:textId="0EF85AED" w:rsidR="00DF4353" w:rsidRPr="00DF4353" w:rsidRDefault="00DF4353" w:rsidP="00771B87">
            <w:pPr>
              <w:pStyle w:val="2-"/>
              <w:keepLines/>
              <w:widowControl/>
              <w:rPr>
                <w:color w:val="FF0000"/>
              </w:rPr>
            </w:pPr>
            <w:r w:rsidRPr="00DF4353">
              <w:rPr>
                <w:rFonts w:hint="eastAsia"/>
                <w:color w:val="FF0000"/>
              </w:rPr>
              <w:t>//それが「ポインター変数の型」にしか使用されていないなら、インクルードはせずに、</w:t>
            </w:r>
          </w:p>
          <w:p w14:paraId="12D6758D" w14:textId="56D7E91E" w:rsidR="00DF4353" w:rsidRPr="00DF4353" w:rsidRDefault="00DF4353" w:rsidP="00771B87">
            <w:pPr>
              <w:pStyle w:val="2-"/>
              <w:keepLines/>
              <w:widowControl/>
              <w:rPr>
                <w:color w:val="FF0000"/>
              </w:rPr>
            </w:pPr>
            <w:r w:rsidRPr="00DF4353">
              <w:rPr>
                <w:rFonts w:hint="eastAsia"/>
                <w:color w:val="FF0000"/>
              </w:rPr>
              <w:t>//クラス名／構造体名の宣言だけで済ませる。</w:t>
            </w:r>
          </w:p>
          <w:p w14:paraId="55410B88" w14:textId="1818937A" w:rsidR="00DF4353" w:rsidRDefault="00DF4353" w:rsidP="00771B87">
            <w:pPr>
              <w:pStyle w:val="2-"/>
              <w:keepLines/>
              <w:widowControl/>
            </w:pPr>
            <w:r>
              <w:t>c</w:t>
            </w:r>
            <w:r>
              <w:rPr>
                <w:rFonts w:hint="eastAsia"/>
              </w:rPr>
              <w:t xml:space="preserve">lass </w:t>
            </w:r>
            <w:proofErr w:type="spellStart"/>
            <w:r>
              <w:t>C</w:t>
            </w:r>
            <w:r w:rsidR="00D54C0E">
              <w:t>Dependant</w:t>
            </w:r>
            <w:proofErr w:type="spellEnd"/>
            <w:r>
              <w:t>;</w:t>
            </w:r>
          </w:p>
          <w:p w14:paraId="46BEA1CD" w14:textId="77777777" w:rsidR="00DF4353" w:rsidRDefault="00DF4353" w:rsidP="00771B87">
            <w:pPr>
              <w:pStyle w:val="2-"/>
              <w:keepLines/>
              <w:widowControl/>
            </w:pPr>
          </w:p>
          <w:p w14:paraId="72C338D5" w14:textId="57C3A884" w:rsidR="00257D98" w:rsidRDefault="00DF4353" w:rsidP="00771B87">
            <w:pPr>
              <w:pStyle w:val="2-"/>
              <w:keepLines/>
              <w:widowControl/>
            </w:pPr>
            <w:r>
              <w:t>c</w:t>
            </w:r>
            <w:r w:rsidR="00257D98">
              <w:rPr>
                <w:rFonts w:hint="eastAsia"/>
              </w:rPr>
              <w:t xml:space="preserve">lass </w:t>
            </w:r>
            <w:proofErr w:type="spellStart"/>
            <w:r w:rsidR="00257D98">
              <w:t>CChara</w:t>
            </w:r>
            <w:proofErr w:type="spellEnd"/>
            <w:r w:rsidR="00257D98">
              <w:t xml:space="preserve"> …</w:t>
            </w:r>
          </w:p>
        </w:tc>
      </w:tr>
    </w:tbl>
    <w:p w14:paraId="26AB24E6" w14:textId="473CD68B" w:rsidR="00257D98" w:rsidRPr="000441C9" w:rsidRDefault="000441C9" w:rsidP="000441C9">
      <w:pPr>
        <w:pStyle w:val="a9"/>
        <w:keepNext/>
        <w:keepLines/>
        <w:widowControl/>
        <w:spacing w:beforeLines="50" w:before="180" w:line="200" w:lineRule="exact"/>
        <w:ind w:firstLineChars="0" w:firstLine="0"/>
        <w:rPr>
          <w:sz w:val="16"/>
          <w:szCs w:val="16"/>
        </w:rPr>
      </w:pPr>
      <w:r>
        <w:rPr>
          <w:color w:val="0070C0"/>
          <w:sz w:val="16"/>
          <w:szCs w:val="16"/>
        </w:rPr>
        <w:t>【</w:t>
      </w:r>
      <w:r>
        <w:rPr>
          <w:rFonts w:hint="eastAsia"/>
          <w:color w:val="0070C0"/>
          <w:sz w:val="16"/>
          <w:szCs w:val="16"/>
        </w:rPr>
        <w:t>OK</w:t>
      </w:r>
      <w:r>
        <w:rPr>
          <w:rFonts w:hint="eastAsia"/>
          <w:color w:val="0070C0"/>
          <w:sz w:val="16"/>
          <w:szCs w:val="16"/>
        </w:rPr>
        <w:t>】</w:t>
      </w:r>
      <w:r w:rsidR="00257D98" w:rsidRPr="000441C9">
        <w:rPr>
          <w:sz w:val="16"/>
          <w:szCs w:val="16"/>
        </w:rPr>
        <w:t>chara</w:t>
      </w:r>
      <w:r w:rsidR="00257D98" w:rsidRPr="000441C9">
        <w:rPr>
          <w:rFonts w:hint="eastAsia"/>
          <w:sz w:val="16"/>
          <w:szCs w:val="16"/>
        </w:rPr>
        <w:t>.</w:t>
      </w:r>
      <w:r w:rsidR="00257D98" w:rsidRPr="000441C9">
        <w:rPr>
          <w:sz w:val="16"/>
          <w:szCs w:val="16"/>
        </w:rPr>
        <w:t>cpp</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57D98" w14:paraId="5726242C" w14:textId="77777777" w:rsidTr="000441C9">
        <w:tc>
          <w:tcPr>
            <w:tcW w:w="8494" w:type="dxa"/>
          </w:tcPr>
          <w:p w14:paraId="4CEE9C9F" w14:textId="647E1BF7" w:rsidR="007F6F3B" w:rsidRPr="0027745E" w:rsidRDefault="007F6F3B" w:rsidP="00771B87">
            <w:pPr>
              <w:pStyle w:val="2-"/>
              <w:keepLines/>
              <w:widowControl/>
              <w:rPr>
                <w:color w:val="FF0000"/>
              </w:rPr>
            </w:pPr>
            <w:r w:rsidRPr="0027745E">
              <w:rPr>
                <w:rFonts w:hint="eastAsia"/>
                <w:color w:val="FF0000"/>
              </w:rPr>
              <w:t>//面倒でも .</w:t>
            </w:r>
            <w:proofErr w:type="spellStart"/>
            <w:r w:rsidRPr="0027745E">
              <w:rPr>
                <w:rFonts w:hint="eastAsia"/>
                <w:color w:val="FF0000"/>
              </w:rPr>
              <w:t>cpp</w:t>
            </w:r>
            <w:proofErr w:type="spellEnd"/>
            <w:r w:rsidRPr="0027745E">
              <w:rPr>
                <w:rFonts w:hint="eastAsia"/>
                <w:color w:val="FF0000"/>
              </w:rPr>
              <w:t xml:space="preserve"> </w:t>
            </w:r>
            <w:r w:rsidR="000E303B" w:rsidRPr="0027745E">
              <w:rPr>
                <w:rFonts w:hint="eastAsia"/>
                <w:color w:val="FF0000"/>
              </w:rPr>
              <w:t>内で必要なファイルを一つずつインクルードする。</w:t>
            </w:r>
          </w:p>
          <w:p w14:paraId="5503CFC9" w14:textId="662ED050" w:rsidR="000E303B" w:rsidRPr="0027745E" w:rsidRDefault="000E303B" w:rsidP="00771B87">
            <w:pPr>
              <w:pStyle w:val="2-"/>
              <w:keepLines/>
              <w:widowControl/>
              <w:rPr>
                <w:color w:val="FF0000"/>
              </w:rPr>
            </w:pPr>
            <w:r w:rsidRPr="0027745E">
              <w:rPr>
                <w:rFonts w:hint="eastAsia"/>
                <w:color w:val="FF0000"/>
              </w:rPr>
              <w:t>//</w:t>
            </w:r>
            <w:r w:rsidR="000441C9" w:rsidRPr="0027745E">
              <w:rPr>
                <w:rFonts w:hint="eastAsia"/>
                <w:color w:val="FF0000"/>
              </w:rPr>
              <w:t>むしろ、</w:t>
            </w:r>
            <w:r w:rsidRPr="0027745E">
              <w:rPr>
                <w:rFonts w:hint="eastAsia"/>
                <w:color w:val="FF0000"/>
              </w:rPr>
              <w:t>プログラマー</w:t>
            </w:r>
            <w:r w:rsidR="0027745E" w:rsidRPr="0027745E">
              <w:rPr>
                <w:rFonts w:hint="eastAsia"/>
                <w:color w:val="FF0000"/>
              </w:rPr>
              <w:t>なら</w:t>
            </w:r>
            <w:r w:rsidRPr="0027745E">
              <w:rPr>
                <w:rFonts w:hint="eastAsia"/>
                <w:color w:val="FF0000"/>
              </w:rPr>
              <w:t>、自分</w:t>
            </w:r>
            <w:r w:rsidR="000441C9" w:rsidRPr="0027745E">
              <w:rPr>
                <w:rFonts w:hint="eastAsia"/>
                <w:color w:val="FF0000"/>
              </w:rPr>
              <w:t>が</w:t>
            </w:r>
            <w:r w:rsidRPr="0027745E">
              <w:rPr>
                <w:rFonts w:hint="eastAsia"/>
                <w:color w:val="FF0000"/>
              </w:rPr>
              <w:t>作成する .</w:t>
            </w:r>
            <w:proofErr w:type="spellStart"/>
            <w:r w:rsidRPr="0027745E">
              <w:rPr>
                <w:rFonts w:hint="eastAsia"/>
                <w:color w:val="FF0000"/>
              </w:rPr>
              <w:t>cpp</w:t>
            </w:r>
            <w:proofErr w:type="spellEnd"/>
            <w:r w:rsidRPr="0027745E">
              <w:rPr>
                <w:rFonts w:hint="eastAsia"/>
                <w:color w:val="FF0000"/>
              </w:rPr>
              <w:t xml:space="preserve"> ファイルが</w:t>
            </w:r>
            <w:r w:rsidR="000441C9" w:rsidRPr="0027745E">
              <w:rPr>
                <w:rFonts w:hint="eastAsia"/>
                <w:color w:val="FF0000"/>
              </w:rPr>
              <w:t>依存するファイルを</w:t>
            </w:r>
          </w:p>
          <w:p w14:paraId="5E01CE41" w14:textId="63292460" w:rsidR="000441C9" w:rsidRPr="0027745E" w:rsidRDefault="000441C9" w:rsidP="00771B87">
            <w:pPr>
              <w:pStyle w:val="2-"/>
              <w:keepLines/>
              <w:widowControl/>
              <w:rPr>
                <w:color w:val="FF0000"/>
              </w:rPr>
            </w:pPr>
            <w:r w:rsidRPr="0027745E">
              <w:rPr>
                <w:rFonts w:hint="eastAsia"/>
                <w:color w:val="FF0000"/>
              </w:rPr>
              <w:t>/</w:t>
            </w:r>
            <w:r w:rsidRPr="0027745E">
              <w:rPr>
                <w:color w:val="FF0000"/>
              </w:rPr>
              <w:t>/明確に把握しておくべき</w:t>
            </w:r>
            <w:r w:rsidR="0027745E" w:rsidRPr="0027745E">
              <w:rPr>
                <w:color w:val="FF0000"/>
              </w:rPr>
              <w:t>。</w:t>
            </w:r>
          </w:p>
          <w:p w14:paraId="6BD820A7" w14:textId="77777777" w:rsidR="000441C9" w:rsidRDefault="000441C9" w:rsidP="00771B87">
            <w:pPr>
              <w:pStyle w:val="2-"/>
              <w:keepLines/>
              <w:widowControl/>
            </w:pPr>
          </w:p>
          <w:p w14:paraId="390F6498" w14:textId="7FDED003" w:rsidR="000441C9" w:rsidRDefault="000441C9" w:rsidP="00771B87">
            <w:pPr>
              <w:pStyle w:val="2-"/>
              <w:keepLines/>
              <w:widowControl/>
            </w:pPr>
            <w:r>
              <w:rPr>
                <w:rFonts w:hint="eastAsia"/>
              </w:rPr>
              <w:t xml:space="preserve">#include </w:t>
            </w:r>
            <w:r>
              <w:t>“</w:t>
            </w:r>
            <w:proofErr w:type="spellStart"/>
            <w:r>
              <w:t>chara.h</w:t>
            </w:r>
            <w:proofErr w:type="spellEnd"/>
            <w:r>
              <w:t>”</w:t>
            </w:r>
          </w:p>
          <w:p w14:paraId="259D3CEC" w14:textId="2D29959E" w:rsidR="0027745E" w:rsidRDefault="0027745E" w:rsidP="0027745E">
            <w:pPr>
              <w:pStyle w:val="2-"/>
              <w:keepLines/>
              <w:widowControl/>
            </w:pPr>
            <w:r>
              <w:rPr>
                <w:rFonts w:hint="eastAsia"/>
              </w:rPr>
              <w:t xml:space="preserve">#include </w:t>
            </w:r>
            <w:r>
              <w:t>“</w:t>
            </w:r>
            <w:proofErr w:type="spellStart"/>
            <w:r>
              <w:t>model.h</w:t>
            </w:r>
            <w:proofErr w:type="spellEnd"/>
            <w:r>
              <w:t>”</w:t>
            </w:r>
          </w:p>
          <w:p w14:paraId="1E92E613" w14:textId="77777777" w:rsidR="000441C9" w:rsidRPr="000441C9" w:rsidRDefault="000441C9" w:rsidP="00771B87">
            <w:pPr>
              <w:pStyle w:val="2-"/>
              <w:keepLines/>
              <w:widowControl/>
            </w:pPr>
          </w:p>
          <w:p w14:paraId="5D698633" w14:textId="39A811BE" w:rsidR="000441C9" w:rsidRPr="0027745E" w:rsidRDefault="000441C9" w:rsidP="00771B87">
            <w:pPr>
              <w:pStyle w:val="2-"/>
              <w:keepLines/>
              <w:widowControl/>
              <w:rPr>
                <w:color w:val="FF0000"/>
              </w:rPr>
            </w:pPr>
            <w:r w:rsidRPr="0027745E">
              <w:rPr>
                <w:rFonts w:hint="eastAsia"/>
                <w:color w:val="FF0000"/>
              </w:rPr>
              <w:t>//#</w:t>
            </w:r>
            <w:r w:rsidRPr="0027745E">
              <w:rPr>
                <w:color w:val="FF0000"/>
              </w:rPr>
              <w:t>define マクロや定数も、一つの</w:t>
            </w:r>
            <w:r w:rsidRPr="0027745E">
              <w:rPr>
                <w:rFonts w:hint="eastAsia"/>
                <w:color w:val="FF0000"/>
              </w:rPr>
              <w:t xml:space="preserve"> .</w:t>
            </w:r>
            <w:proofErr w:type="spellStart"/>
            <w:r w:rsidRPr="0027745E">
              <w:rPr>
                <w:rFonts w:hint="eastAsia"/>
                <w:color w:val="FF0000"/>
              </w:rPr>
              <w:t>cpp</w:t>
            </w:r>
            <w:proofErr w:type="spellEnd"/>
            <w:r w:rsidRPr="0027745E">
              <w:rPr>
                <w:rFonts w:hint="eastAsia"/>
                <w:color w:val="FF0000"/>
              </w:rPr>
              <w:t xml:space="preserve"> 内の処理でしか必要としないものであれば、</w:t>
            </w:r>
          </w:p>
          <w:p w14:paraId="7FBD82C8" w14:textId="70EFC2C1" w:rsidR="000441C9" w:rsidRPr="0027745E" w:rsidRDefault="000441C9" w:rsidP="00771B87">
            <w:pPr>
              <w:pStyle w:val="2-"/>
              <w:keepLines/>
              <w:widowControl/>
              <w:rPr>
                <w:color w:val="FF0000"/>
              </w:rPr>
            </w:pPr>
            <w:r w:rsidRPr="0027745E">
              <w:rPr>
                <w:rFonts w:hint="eastAsia"/>
                <w:color w:val="FF0000"/>
              </w:rPr>
              <w:t>//.hに記述せずに、.</w:t>
            </w:r>
            <w:proofErr w:type="spellStart"/>
            <w:r w:rsidRPr="0027745E">
              <w:rPr>
                <w:rFonts w:hint="eastAsia"/>
                <w:color w:val="FF0000"/>
              </w:rPr>
              <w:t>cpp</w:t>
            </w:r>
            <w:proofErr w:type="spellEnd"/>
            <w:r w:rsidRPr="0027745E">
              <w:rPr>
                <w:rFonts w:hint="eastAsia"/>
                <w:color w:val="FF0000"/>
              </w:rPr>
              <w:t>に記述する。</w:t>
            </w:r>
          </w:p>
          <w:p w14:paraId="511ABBDB" w14:textId="77777777" w:rsidR="0027745E" w:rsidRDefault="0027745E" w:rsidP="0027745E">
            <w:pPr>
              <w:pStyle w:val="2-"/>
              <w:keepLines/>
              <w:widowControl/>
              <w:rPr>
                <w:color w:val="FF0000"/>
              </w:rPr>
            </w:pPr>
          </w:p>
          <w:p w14:paraId="22B2E1BF" w14:textId="77777777" w:rsidR="0027745E" w:rsidRPr="0027745E" w:rsidRDefault="0027745E" w:rsidP="0027745E">
            <w:pPr>
              <w:pStyle w:val="2-"/>
              <w:keepLines/>
              <w:widowControl/>
            </w:pPr>
            <w:r w:rsidRPr="0027745E">
              <w:t>#define XXX (10)</w:t>
            </w:r>
          </w:p>
          <w:p w14:paraId="438B1914" w14:textId="77777777" w:rsidR="0027745E" w:rsidRPr="0027745E" w:rsidRDefault="0027745E" w:rsidP="0027745E">
            <w:pPr>
              <w:pStyle w:val="2-"/>
              <w:keepLines/>
              <w:widowControl/>
            </w:pPr>
            <w:proofErr w:type="spellStart"/>
            <w:r w:rsidRPr="0027745E">
              <w:t>enum</w:t>
            </w:r>
            <w:proofErr w:type="spellEnd"/>
            <w:r w:rsidRPr="0027745E">
              <w:t xml:space="preserve"> { YYY, ZZZ }</w:t>
            </w:r>
          </w:p>
          <w:p w14:paraId="2B720AF2" w14:textId="77777777" w:rsidR="0027745E" w:rsidRDefault="0027745E" w:rsidP="0027745E">
            <w:pPr>
              <w:pStyle w:val="2-"/>
              <w:keepLines/>
              <w:widowControl/>
            </w:pPr>
          </w:p>
          <w:p w14:paraId="0E57BE24" w14:textId="77777777" w:rsidR="00257D98" w:rsidRDefault="00257D98" w:rsidP="00771B87">
            <w:pPr>
              <w:pStyle w:val="2-"/>
              <w:keepLines/>
              <w:widowControl/>
            </w:pPr>
            <w:r>
              <w:t>C</w:t>
            </w:r>
            <w:r>
              <w:rPr>
                <w:rFonts w:hint="eastAsia"/>
              </w:rPr>
              <w:t xml:space="preserve">lass </w:t>
            </w:r>
            <w:proofErr w:type="spellStart"/>
            <w:r>
              <w:t>CChara</w:t>
            </w:r>
            <w:proofErr w:type="spellEnd"/>
            <w:r>
              <w:t xml:space="preserve"> …</w:t>
            </w:r>
          </w:p>
        </w:tc>
      </w:tr>
    </w:tbl>
    <w:p w14:paraId="6D46958E" w14:textId="4F9BAC9D" w:rsidR="00257D98" w:rsidRPr="0027745E" w:rsidRDefault="0027745E" w:rsidP="0027745E">
      <w:pPr>
        <w:pStyle w:val="a9"/>
        <w:keepNext/>
        <w:keepLines/>
        <w:widowControl/>
        <w:spacing w:beforeLines="50" w:before="180" w:line="200" w:lineRule="exact"/>
        <w:ind w:firstLineChars="0" w:firstLine="0"/>
        <w:rPr>
          <w:sz w:val="16"/>
          <w:szCs w:val="16"/>
        </w:rPr>
      </w:pPr>
      <w:r>
        <w:rPr>
          <w:color w:val="0070C0"/>
          <w:sz w:val="16"/>
          <w:szCs w:val="16"/>
        </w:rPr>
        <w:lastRenderedPageBreak/>
        <w:t>【</w:t>
      </w:r>
      <w:r>
        <w:rPr>
          <w:rFonts w:hint="eastAsia"/>
          <w:color w:val="0070C0"/>
          <w:sz w:val="16"/>
          <w:szCs w:val="16"/>
        </w:rPr>
        <w:t>OK</w:t>
      </w:r>
      <w:r>
        <w:rPr>
          <w:rFonts w:hint="eastAsia"/>
          <w:color w:val="0070C0"/>
          <w:sz w:val="16"/>
          <w:szCs w:val="16"/>
        </w:rPr>
        <w:t>】</w:t>
      </w:r>
      <w:r w:rsidR="00257D98" w:rsidRPr="0027745E">
        <w:rPr>
          <w:sz w:val="16"/>
          <w:szCs w:val="16"/>
        </w:rPr>
        <w:t>other</w:t>
      </w:r>
      <w:r w:rsidR="00257D98" w:rsidRPr="0027745E">
        <w:rPr>
          <w:rFonts w:hint="eastAsia"/>
          <w:sz w:val="16"/>
          <w:szCs w:val="16"/>
        </w:rPr>
        <w:t>.</w:t>
      </w:r>
      <w:r w:rsidR="00257D98" w:rsidRPr="0027745E">
        <w:rPr>
          <w:sz w:val="16"/>
          <w:szCs w:val="16"/>
        </w:rPr>
        <w:t>cpp</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57D98" w14:paraId="12902074" w14:textId="77777777" w:rsidTr="000441C9">
        <w:tc>
          <w:tcPr>
            <w:tcW w:w="8494" w:type="dxa"/>
          </w:tcPr>
          <w:p w14:paraId="0B309F48" w14:textId="23BCD6BE" w:rsidR="0027745E" w:rsidRPr="0027745E" w:rsidRDefault="0027745E" w:rsidP="0027745E">
            <w:pPr>
              <w:pStyle w:val="2-"/>
              <w:keepLines/>
              <w:widowControl/>
              <w:rPr>
                <w:color w:val="FF0000"/>
              </w:rPr>
            </w:pPr>
            <w:r w:rsidRPr="0027745E">
              <w:rPr>
                <w:rFonts w:hint="eastAsia"/>
                <w:color w:val="FF0000"/>
              </w:rPr>
              <w:t>//標準ライブラリのヘッダーも含めて、必要最小限のインクルードを個々の .</w:t>
            </w:r>
            <w:proofErr w:type="spellStart"/>
            <w:r w:rsidRPr="0027745E">
              <w:rPr>
                <w:rFonts w:hint="eastAsia"/>
                <w:color w:val="FF0000"/>
              </w:rPr>
              <w:t>cpp</w:t>
            </w:r>
            <w:proofErr w:type="spellEnd"/>
            <w:r w:rsidRPr="0027745E">
              <w:rPr>
                <w:rFonts w:hint="eastAsia"/>
                <w:color w:val="FF0000"/>
              </w:rPr>
              <w:t xml:space="preserve"> ファイル内で行う。</w:t>
            </w:r>
          </w:p>
          <w:p w14:paraId="1E86F3F1" w14:textId="77777777" w:rsidR="0027745E" w:rsidRDefault="0027745E" w:rsidP="0027745E">
            <w:pPr>
              <w:pStyle w:val="2-"/>
              <w:keepLines/>
              <w:widowControl/>
            </w:pPr>
          </w:p>
          <w:p w14:paraId="3E0DAB66" w14:textId="5599DFEE" w:rsidR="0027745E" w:rsidRDefault="0027745E" w:rsidP="0027745E">
            <w:pPr>
              <w:pStyle w:val="2-"/>
              <w:keepLines/>
              <w:widowControl/>
            </w:pPr>
            <w:r>
              <w:t>#include  &lt;</w:t>
            </w:r>
            <w:proofErr w:type="spellStart"/>
            <w:r>
              <w:t>stdio.h</w:t>
            </w:r>
            <w:proofErr w:type="spellEnd"/>
            <w:r>
              <w:t>&gt;</w:t>
            </w:r>
          </w:p>
          <w:p w14:paraId="47E4662A" w14:textId="451EA93A" w:rsidR="00257D98" w:rsidRDefault="00257D98" w:rsidP="00771B87">
            <w:pPr>
              <w:pStyle w:val="2-"/>
              <w:keepLines/>
              <w:widowControl/>
            </w:pPr>
            <w:r>
              <w:t>#include “</w:t>
            </w:r>
            <w:proofErr w:type="spellStart"/>
            <w:r w:rsidR="0027745E">
              <w:t>chara</w:t>
            </w:r>
            <w:r>
              <w:t>.h</w:t>
            </w:r>
            <w:proofErr w:type="spellEnd"/>
            <w:r>
              <w:t>”</w:t>
            </w:r>
          </w:p>
          <w:p w14:paraId="600E13D6" w14:textId="6DCDA50B" w:rsidR="0027745E" w:rsidRDefault="0027745E" w:rsidP="0027745E">
            <w:pPr>
              <w:pStyle w:val="2-"/>
              <w:keepLines/>
              <w:widowControl/>
            </w:pPr>
            <w:r>
              <w:t>#include “</w:t>
            </w:r>
            <w:proofErr w:type="spellStart"/>
            <w:r>
              <w:t>map.h</w:t>
            </w:r>
            <w:proofErr w:type="spellEnd"/>
            <w:r>
              <w:t>”</w:t>
            </w:r>
          </w:p>
          <w:p w14:paraId="171BEBE9" w14:textId="77777777" w:rsidR="0027745E" w:rsidRDefault="0027745E" w:rsidP="00771B87">
            <w:pPr>
              <w:pStyle w:val="2-"/>
              <w:keepLines/>
              <w:widowControl/>
            </w:pPr>
          </w:p>
          <w:p w14:paraId="20304395" w14:textId="77777777" w:rsidR="00257D98" w:rsidRDefault="00257D98" w:rsidP="00771B87">
            <w:pPr>
              <w:pStyle w:val="2-"/>
              <w:keepLines/>
              <w:widowControl/>
            </w:pPr>
            <w:proofErr w:type="spellStart"/>
            <w:r>
              <w:t>CChara</w:t>
            </w:r>
            <w:proofErr w:type="spellEnd"/>
            <w:r>
              <w:t xml:space="preserve"> </w:t>
            </w:r>
            <w:proofErr w:type="spellStart"/>
            <w:r>
              <w:t>obj</w:t>
            </w:r>
            <w:proofErr w:type="spellEnd"/>
            <w:r>
              <w:t>;</w:t>
            </w:r>
          </w:p>
          <w:p w14:paraId="769D7B4D" w14:textId="77777777" w:rsidR="00257D98" w:rsidRDefault="00257D98" w:rsidP="00771B87">
            <w:pPr>
              <w:pStyle w:val="2-"/>
              <w:keepLines/>
              <w:widowControl/>
            </w:pPr>
            <w:r>
              <w:t>…</w:t>
            </w:r>
          </w:p>
        </w:tc>
      </w:tr>
    </w:tbl>
    <w:p w14:paraId="18FB921E" w14:textId="4BF2B097" w:rsidR="00EB2A25" w:rsidRDefault="00070728" w:rsidP="00EB2A25">
      <w:pPr>
        <w:pStyle w:val="2"/>
      </w:pPr>
      <w:bookmarkStart w:id="5" w:name="_Toc379552819"/>
      <w:r>
        <w:rPr>
          <w:rFonts w:hint="eastAsia"/>
        </w:rPr>
        <w:t>プリコンパイル済みヘッダーを</w:t>
      </w:r>
      <w:r w:rsidR="00EB2A25">
        <w:rPr>
          <w:rFonts w:hint="eastAsia"/>
        </w:rPr>
        <w:t>活用</w:t>
      </w:r>
      <w:r>
        <w:rPr>
          <w:rFonts w:hint="eastAsia"/>
        </w:rPr>
        <w:t>する</w:t>
      </w:r>
      <w:bookmarkEnd w:id="5"/>
    </w:p>
    <w:p w14:paraId="062154E1" w14:textId="32136AAF" w:rsidR="00EB2A25" w:rsidRDefault="00EB2A25" w:rsidP="00EB2A25">
      <w:pPr>
        <w:pStyle w:val="a9"/>
        <w:ind w:firstLine="283"/>
      </w:pPr>
      <w:r>
        <w:t>コンパイルの効率を上げるためにも、プリコンパイル済みヘッダーの使用は最適</w:t>
      </w:r>
      <w:r w:rsidR="00373BE7">
        <w:t>である</w:t>
      </w:r>
      <w:r>
        <w:t>。</w:t>
      </w:r>
    </w:p>
    <w:p w14:paraId="6053C392" w14:textId="36A79C0D" w:rsidR="00EB2A25" w:rsidRDefault="00EB2A25" w:rsidP="00EB2A25">
      <w:pPr>
        <w:pStyle w:val="a9"/>
        <w:ind w:firstLine="283"/>
      </w:pPr>
      <w:r>
        <w:t>以下、</w:t>
      </w:r>
      <w:r>
        <w:rPr>
          <w:rFonts w:hint="eastAsia"/>
        </w:rPr>
        <w:t xml:space="preserve">Visual C++ </w:t>
      </w:r>
      <w:r>
        <w:rPr>
          <w:rFonts w:hint="eastAsia"/>
        </w:rPr>
        <w:t>で</w:t>
      </w:r>
      <w:r>
        <w:t>プリコンパイル済みヘッダーを</w:t>
      </w:r>
      <w:r w:rsidR="004A2901">
        <w:t>作成・</w:t>
      </w:r>
      <w:r>
        <w:t>使用</w:t>
      </w:r>
      <w:r w:rsidR="004A2901">
        <w:t>し、さらに、明示的にインクルードしなくても、全ソースにそれを強制インクルード</w:t>
      </w:r>
      <w:r>
        <w:t>する方法を解説。</w:t>
      </w:r>
    </w:p>
    <w:p w14:paraId="61F6A516" w14:textId="758B6CCB" w:rsidR="008D2F19" w:rsidRDefault="008D2F19" w:rsidP="008D2F19">
      <w:pPr>
        <w:pStyle w:val="a9"/>
        <w:spacing w:beforeLines="50" w:before="180"/>
        <w:ind w:firstLine="283"/>
      </w:pPr>
      <w:r>
        <w:rPr>
          <w:rFonts w:hint="eastAsia"/>
        </w:rPr>
        <w:t>なお、</w:t>
      </w:r>
      <w:r>
        <w:rPr>
          <w:rFonts w:hint="eastAsia"/>
        </w:rPr>
        <w:t>V</w:t>
      </w:r>
      <w:r>
        <w:t xml:space="preserve">isual C++ </w:t>
      </w:r>
      <w:r>
        <w:t>のウィザードが自動的に作成するプリコンパイル済みヘッダーの名前は「</w:t>
      </w:r>
      <w:proofErr w:type="spellStart"/>
      <w:r>
        <w:rPr>
          <w:rFonts w:hint="eastAsia"/>
        </w:rPr>
        <w:t>stdafx.h</w:t>
      </w:r>
      <w:proofErr w:type="spellEnd"/>
      <w:r>
        <w:rPr>
          <w:rFonts w:hint="eastAsia"/>
        </w:rPr>
        <w:t>」とあるが、この名前であることは必須ではない</w:t>
      </w:r>
      <w:r w:rsidR="00AC4133">
        <w:rPr>
          <w:rFonts w:hint="eastAsia"/>
        </w:rPr>
        <w:t>。</w:t>
      </w:r>
      <w:r>
        <w:rPr>
          <w:rFonts w:hint="eastAsia"/>
        </w:rPr>
        <w:t>以下の説明では「</w:t>
      </w:r>
      <w:proofErr w:type="spellStart"/>
      <w:r>
        <w:rPr>
          <w:rFonts w:hint="eastAsia"/>
        </w:rPr>
        <w:t>common.h</w:t>
      </w:r>
      <w:proofErr w:type="spellEnd"/>
      <w:r>
        <w:rPr>
          <w:rFonts w:hint="eastAsia"/>
        </w:rPr>
        <w:t>」という名前</w:t>
      </w:r>
      <w:r w:rsidR="00AC4133">
        <w:rPr>
          <w:rFonts w:hint="eastAsia"/>
        </w:rPr>
        <w:t>のファイル</w:t>
      </w:r>
      <w:r>
        <w:rPr>
          <w:rFonts w:hint="eastAsia"/>
        </w:rPr>
        <w:t>を用いる。</w:t>
      </w:r>
    </w:p>
    <w:p w14:paraId="2E7033E6" w14:textId="41C3DFE1" w:rsidR="004A2901" w:rsidRDefault="004A2901" w:rsidP="008F3CE3">
      <w:pPr>
        <w:pStyle w:val="a9"/>
        <w:keepNext/>
        <w:widowControl/>
        <w:spacing w:beforeLines="50" w:before="180"/>
        <w:ind w:left="1134" w:hangingChars="540" w:hanging="1134"/>
      </w:pPr>
      <w:r>
        <w:rPr>
          <w:rFonts w:hint="eastAsia"/>
        </w:rPr>
        <w:t>【</w:t>
      </w:r>
      <w:r>
        <w:t>手順１】</w:t>
      </w:r>
      <w:r w:rsidR="005C267B">
        <w:tab/>
      </w:r>
      <w:r w:rsidR="008D2F19">
        <w:t>プリコンパイル済みヘッダーとなる</w:t>
      </w:r>
      <w:r>
        <w:t>共通ヘッダーファイル（全ソースコード必須かつ必要最小限の内容）を定義</w:t>
      </w:r>
    </w:p>
    <w:p w14:paraId="2183C969" w14:textId="589D7CAE" w:rsidR="004A2901" w:rsidRPr="004A2901" w:rsidRDefault="004A2901" w:rsidP="004A2901">
      <w:pPr>
        <w:pStyle w:val="a9"/>
        <w:keepNext/>
        <w:keepLines/>
        <w:widowControl/>
        <w:spacing w:beforeLines="50" w:before="180" w:line="200" w:lineRule="exact"/>
        <w:ind w:firstLineChars="0" w:firstLine="0"/>
        <w:rPr>
          <w:sz w:val="20"/>
          <w:szCs w:val="20"/>
        </w:rPr>
      </w:pPr>
      <w:r w:rsidRPr="004A2901">
        <w:rPr>
          <w:sz w:val="20"/>
          <w:szCs w:val="20"/>
        </w:rPr>
        <w:t>例：</w:t>
      </w:r>
      <w:r w:rsidRPr="004A2901">
        <w:rPr>
          <w:sz w:val="20"/>
          <w:szCs w:val="20"/>
        </w:rPr>
        <w:t xml:space="preserve"> </w:t>
      </w:r>
      <w:proofErr w:type="spellStart"/>
      <w:r w:rsidRPr="004A2901">
        <w:rPr>
          <w:sz w:val="20"/>
          <w:szCs w:val="20"/>
        </w:rPr>
        <w:t>c</w:t>
      </w:r>
      <w:r w:rsidRPr="004A2901">
        <w:rPr>
          <w:rFonts w:hint="eastAsia"/>
          <w:sz w:val="20"/>
          <w:szCs w:val="20"/>
        </w:rPr>
        <w:t>ommon.</w:t>
      </w:r>
      <w:r w:rsidRPr="004A2901">
        <w:rPr>
          <w:sz w:val="20"/>
          <w:szCs w:val="20"/>
        </w:rPr>
        <w:t>h</w:t>
      </w:r>
      <w:proofErr w:type="spellEnd"/>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4A2901" w14:paraId="7B6E1938" w14:textId="77777777" w:rsidTr="005C267B">
        <w:tc>
          <w:tcPr>
            <w:tcW w:w="8494" w:type="dxa"/>
          </w:tcPr>
          <w:p w14:paraId="57D2863A" w14:textId="4EBA20F7" w:rsidR="004A2901" w:rsidRDefault="004A2901" w:rsidP="005C267B">
            <w:pPr>
              <w:pStyle w:val="2-"/>
              <w:keepLines/>
              <w:widowControl/>
            </w:pPr>
            <w:r w:rsidRPr="000E303B">
              <w:rPr>
                <w:rFonts w:hint="eastAsia"/>
              </w:rPr>
              <w:t>#pragma once</w:t>
            </w:r>
          </w:p>
          <w:p w14:paraId="43A42789" w14:textId="77777777" w:rsidR="004A2901" w:rsidRDefault="004A2901" w:rsidP="005C267B">
            <w:pPr>
              <w:pStyle w:val="2-"/>
              <w:keepLines/>
              <w:widowControl/>
            </w:pPr>
            <w:r>
              <w:t>#</w:t>
            </w:r>
            <w:proofErr w:type="spellStart"/>
            <w:r>
              <w:t>ifndef</w:t>
            </w:r>
            <w:proofErr w:type="spellEnd"/>
            <w:r>
              <w:t xml:space="preserve"> __COMMON_H_</w:t>
            </w:r>
          </w:p>
          <w:p w14:paraId="0B8D81D3" w14:textId="77777777" w:rsidR="004A2901" w:rsidRDefault="004A2901" w:rsidP="005C267B">
            <w:pPr>
              <w:pStyle w:val="2-"/>
              <w:keepLines/>
              <w:widowControl/>
            </w:pPr>
          </w:p>
          <w:p w14:paraId="27302703" w14:textId="083E8E62" w:rsidR="004A2901" w:rsidRPr="004A2901" w:rsidRDefault="004A2901" w:rsidP="005C267B">
            <w:pPr>
              <w:pStyle w:val="2-"/>
              <w:keepLines/>
              <w:widowControl/>
              <w:rPr>
                <w:color w:val="00B050"/>
              </w:rPr>
            </w:pPr>
            <w:r w:rsidRPr="004A2901">
              <w:rPr>
                <w:rFonts w:hint="eastAsia"/>
                <w:color w:val="00B050"/>
              </w:rPr>
              <w:t>//全ソースコード共通ヘッダー</w:t>
            </w:r>
          </w:p>
          <w:p w14:paraId="637A42CD" w14:textId="00F87D6D" w:rsidR="004A2901" w:rsidRPr="004A2901" w:rsidRDefault="004A2901" w:rsidP="005C267B">
            <w:pPr>
              <w:pStyle w:val="2-"/>
              <w:keepLines/>
              <w:widowControl/>
              <w:rPr>
                <w:color w:val="00B050"/>
              </w:rPr>
            </w:pPr>
            <w:r w:rsidRPr="004A2901">
              <w:rPr>
                <w:rFonts w:hint="eastAsia"/>
                <w:color w:val="00B050"/>
              </w:rPr>
              <w:t>//※基本的には直接定数やマクロを定義せず、</w:t>
            </w:r>
          </w:p>
          <w:p w14:paraId="68DB2F83" w14:textId="7B0BDA38" w:rsidR="004A2901" w:rsidRPr="004A2901" w:rsidRDefault="004A2901" w:rsidP="005C267B">
            <w:pPr>
              <w:pStyle w:val="2-"/>
              <w:keepLines/>
              <w:widowControl/>
              <w:rPr>
                <w:color w:val="00B050"/>
              </w:rPr>
            </w:pPr>
            <w:r w:rsidRPr="004A2901">
              <w:rPr>
                <w:rFonts w:hint="eastAsia"/>
                <w:color w:val="00B050"/>
              </w:rPr>
              <w:t>//必要なインクルードファイルを集めたものとする</w:t>
            </w:r>
          </w:p>
          <w:p w14:paraId="6E9BDB3B" w14:textId="77777777" w:rsidR="004A2901" w:rsidRDefault="004A2901" w:rsidP="005C267B">
            <w:pPr>
              <w:pStyle w:val="2-"/>
              <w:keepLines/>
              <w:widowControl/>
            </w:pPr>
          </w:p>
          <w:p w14:paraId="7B204C83" w14:textId="29881EBC" w:rsidR="004A2901" w:rsidRPr="004A2901" w:rsidRDefault="004A2901" w:rsidP="005C267B">
            <w:pPr>
              <w:pStyle w:val="2-"/>
              <w:keepLines/>
              <w:widowControl/>
              <w:rPr>
                <w:color w:val="00B050"/>
              </w:rPr>
            </w:pPr>
            <w:r w:rsidRPr="004A2901">
              <w:rPr>
                <w:rFonts w:hint="eastAsia"/>
                <w:color w:val="00B050"/>
              </w:rPr>
              <w:t>//コンパイラスイッチ</w:t>
            </w:r>
          </w:p>
          <w:p w14:paraId="4165C7BB" w14:textId="683A46D1" w:rsidR="004A2901" w:rsidRPr="004A2901" w:rsidRDefault="004A2901" w:rsidP="005C267B">
            <w:pPr>
              <w:pStyle w:val="2-"/>
              <w:keepLines/>
              <w:widowControl/>
              <w:rPr>
                <w:color w:val="00B050"/>
              </w:rPr>
            </w:pPr>
            <w:r w:rsidRPr="004A2901">
              <w:rPr>
                <w:rFonts w:hint="eastAsia"/>
                <w:color w:val="00B050"/>
              </w:rPr>
              <w:t>//デバッグ／リリースビルドに最適なオプションなどが定義</w:t>
            </w:r>
          </w:p>
          <w:p w14:paraId="2124376D" w14:textId="0A62C456" w:rsidR="004A2901" w:rsidRDefault="004A2901" w:rsidP="005C267B">
            <w:pPr>
              <w:pStyle w:val="2-"/>
              <w:keepLines/>
              <w:widowControl/>
            </w:pPr>
            <w:r w:rsidRPr="004A2901">
              <w:t>#include "</w:t>
            </w:r>
            <w:proofErr w:type="spellStart"/>
            <w:r w:rsidRPr="004A2901">
              <w:t>compile_switch.h</w:t>
            </w:r>
            <w:proofErr w:type="spellEnd"/>
            <w:r w:rsidRPr="004A2901">
              <w:t>"</w:t>
            </w:r>
          </w:p>
          <w:p w14:paraId="0A12C27B" w14:textId="77777777" w:rsidR="004A2901" w:rsidRDefault="004A2901" w:rsidP="005C267B">
            <w:pPr>
              <w:pStyle w:val="2-"/>
              <w:keepLines/>
              <w:widowControl/>
            </w:pPr>
          </w:p>
          <w:p w14:paraId="2C7856B5" w14:textId="6E6C5C9A" w:rsidR="004A2901" w:rsidRPr="004A2901" w:rsidRDefault="004A2901" w:rsidP="005C267B">
            <w:pPr>
              <w:pStyle w:val="2-"/>
              <w:keepLines/>
              <w:widowControl/>
              <w:rPr>
                <w:color w:val="00B050"/>
              </w:rPr>
            </w:pPr>
            <w:r w:rsidRPr="004A2901">
              <w:rPr>
                <w:rFonts w:hint="eastAsia"/>
                <w:color w:val="00B050"/>
              </w:rPr>
              <w:t>//プラットフォームスイッチ</w:t>
            </w:r>
          </w:p>
          <w:p w14:paraId="4E296745" w14:textId="45709627" w:rsidR="004A2901" w:rsidRPr="004A2901" w:rsidRDefault="004A2901" w:rsidP="005C267B">
            <w:pPr>
              <w:pStyle w:val="2-"/>
              <w:keepLines/>
              <w:widowControl/>
              <w:rPr>
                <w:color w:val="00B050"/>
              </w:rPr>
            </w:pPr>
            <w:r w:rsidRPr="004A2901">
              <w:rPr>
                <w:rFonts w:hint="eastAsia"/>
                <w:color w:val="00B050"/>
              </w:rPr>
              <w:t>//プラットフォームを識別するマクロや定数が定義</w:t>
            </w:r>
          </w:p>
          <w:p w14:paraId="347D0BED" w14:textId="3F853012" w:rsidR="004A2901" w:rsidRDefault="004A2901" w:rsidP="005C267B">
            <w:pPr>
              <w:pStyle w:val="2-"/>
              <w:keepLines/>
              <w:widowControl/>
            </w:pPr>
            <w:r>
              <w:rPr>
                <w:rFonts w:hint="eastAsia"/>
              </w:rPr>
              <w:t xml:space="preserve">#include </w:t>
            </w:r>
            <w:r w:rsidRPr="004A2901">
              <w:t>"</w:t>
            </w:r>
            <w:proofErr w:type="spellStart"/>
            <w:r w:rsidRPr="004A2901">
              <w:t>platform.h</w:t>
            </w:r>
            <w:proofErr w:type="spellEnd"/>
            <w:r w:rsidRPr="004A2901">
              <w:t>"</w:t>
            </w:r>
          </w:p>
          <w:p w14:paraId="1FA32CBB" w14:textId="77777777" w:rsidR="004A2901" w:rsidRDefault="004A2901" w:rsidP="005C267B">
            <w:pPr>
              <w:pStyle w:val="2-"/>
              <w:keepLines/>
              <w:widowControl/>
            </w:pPr>
          </w:p>
          <w:p w14:paraId="6C365614" w14:textId="6997AEF8" w:rsidR="004A2901" w:rsidRPr="004A2901" w:rsidRDefault="004A2901" w:rsidP="005C267B">
            <w:pPr>
              <w:pStyle w:val="2-"/>
              <w:keepLines/>
              <w:widowControl/>
              <w:rPr>
                <w:color w:val="00B050"/>
              </w:rPr>
            </w:pPr>
            <w:r w:rsidRPr="004A2901">
              <w:rPr>
                <w:rFonts w:hint="eastAsia"/>
                <w:color w:val="00B050"/>
              </w:rPr>
              <w:t>//型定義</w:t>
            </w:r>
          </w:p>
          <w:p w14:paraId="7A65FF50" w14:textId="27FA706D" w:rsidR="004A2901" w:rsidRDefault="004A2901" w:rsidP="005C267B">
            <w:pPr>
              <w:pStyle w:val="2-"/>
              <w:keepLines/>
              <w:widowControl/>
            </w:pPr>
            <w:r>
              <w:rPr>
                <w:rFonts w:hint="eastAsia"/>
              </w:rPr>
              <w:t>#</w:t>
            </w:r>
            <w:r>
              <w:t xml:space="preserve">include </w:t>
            </w:r>
            <w:r w:rsidRPr="004A2901">
              <w:t>"</w:t>
            </w:r>
            <w:proofErr w:type="spellStart"/>
            <w:r w:rsidRPr="004A2901">
              <w:t>types.h</w:t>
            </w:r>
            <w:proofErr w:type="spellEnd"/>
            <w:r w:rsidRPr="004A2901">
              <w:t>"</w:t>
            </w:r>
          </w:p>
          <w:p w14:paraId="3C865C4E" w14:textId="77777777" w:rsidR="004A2901" w:rsidRDefault="004A2901" w:rsidP="004A2901">
            <w:pPr>
              <w:pStyle w:val="2-"/>
              <w:keepLines/>
              <w:widowControl/>
            </w:pPr>
          </w:p>
          <w:p w14:paraId="098FE971" w14:textId="77777777" w:rsidR="004A2901" w:rsidRPr="004A2901" w:rsidRDefault="004A2901" w:rsidP="004A2901">
            <w:pPr>
              <w:pStyle w:val="2-"/>
              <w:keepLines/>
              <w:widowControl/>
              <w:rPr>
                <w:color w:val="00B050"/>
              </w:rPr>
            </w:pPr>
            <w:r w:rsidRPr="004A2901">
              <w:rPr>
                <w:rFonts w:hint="eastAsia"/>
                <w:color w:val="00B050"/>
              </w:rPr>
              <w:t>//基本算術関数</w:t>
            </w:r>
          </w:p>
          <w:p w14:paraId="36009FAB" w14:textId="70FB4401" w:rsidR="004A2901" w:rsidRDefault="004A2901" w:rsidP="004A2901">
            <w:pPr>
              <w:pStyle w:val="2-"/>
              <w:keepLines/>
              <w:widowControl/>
            </w:pPr>
            <w:r>
              <w:t>#include "</w:t>
            </w:r>
            <w:proofErr w:type="spellStart"/>
            <w:r>
              <w:t>basic_math.h</w:t>
            </w:r>
            <w:proofErr w:type="spellEnd"/>
            <w:r>
              <w:t>"</w:t>
            </w:r>
          </w:p>
          <w:p w14:paraId="726CBDCA" w14:textId="77777777" w:rsidR="004A2901" w:rsidRDefault="004A2901" w:rsidP="005C267B">
            <w:pPr>
              <w:pStyle w:val="2-"/>
              <w:keepLines/>
              <w:widowControl/>
            </w:pPr>
          </w:p>
          <w:p w14:paraId="5650F905" w14:textId="70474D1B" w:rsidR="004A2901" w:rsidRPr="004A2901" w:rsidRDefault="004A2901" w:rsidP="005C267B">
            <w:pPr>
              <w:pStyle w:val="2-"/>
              <w:keepLines/>
              <w:widowControl/>
            </w:pPr>
            <w:r>
              <w:t>#</w:t>
            </w:r>
            <w:proofErr w:type="spellStart"/>
            <w:r>
              <w:t>endif</w:t>
            </w:r>
            <w:proofErr w:type="spellEnd"/>
            <w:r w:rsidRPr="004A2901">
              <w:rPr>
                <w:color w:val="00B050"/>
              </w:rPr>
              <w:t>//__COMMON_H_</w:t>
            </w:r>
          </w:p>
        </w:tc>
      </w:tr>
    </w:tbl>
    <w:p w14:paraId="42CBCCC9" w14:textId="122E8D66" w:rsidR="005C267B" w:rsidRDefault="005C267B" w:rsidP="008F3CE3">
      <w:pPr>
        <w:pStyle w:val="a9"/>
        <w:keepNext/>
        <w:widowControl/>
        <w:spacing w:beforeLines="50" w:before="180"/>
        <w:ind w:left="1134" w:hangingChars="540" w:hanging="1134"/>
      </w:pPr>
      <w:r>
        <w:rPr>
          <w:rFonts w:hint="eastAsia"/>
        </w:rPr>
        <w:lastRenderedPageBreak/>
        <w:t>【</w:t>
      </w:r>
      <w:r>
        <w:t>手順２】</w:t>
      </w:r>
      <w:r>
        <w:tab/>
      </w:r>
      <w:r w:rsidR="008D2F19">
        <w:t>プリコンパイル済み</w:t>
      </w:r>
      <w:r>
        <w:t>ヘッダーファイルをインクルードするだけのソースファイルを用意</w:t>
      </w:r>
    </w:p>
    <w:p w14:paraId="1F7C18AF" w14:textId="1EA2FE8D" w:rsidR="005C267B" w:rsidRPr="004A2901" w:rsidRDefault="005C267B" w:rsidP="005C267B">
      <w:pPr>
        <w:pStyle w:val="a9"/>
        <w:keepNext/>
        <w:keepLines/>
        <w:widowControl/>
        <w:spacing w:beforeLines="50" w:before="180" w:line="200" w:lineRule="exact"/>
        <w:ind w:firstLineChars="0" w:firstLine="0"/>
        <w:rPr>
          <w:sz w:val="20"/>
          <w:szCs w:val="20"/>
        </w:rPr>
      </w:pPr>
      <w:r w:rsidRPr="004A2901">
        <w:rPr>
          <w:sz w:val="20"/>
          <w:szCs w:val="20"/>
        </w:rPr>
        <w:t>例：</w:t>
      </w:r>
      <w:r w:rsidRPr="004A2901">
        <w:rPr>
          <w:sz w:val="20"/>
          <w:szCs w:val="20"/>
        </w:rPr>
        <w:t xml:space="preserve"> c</w:t>
      </w:r>
      <w:r w:rsidRPr="004A2901">
        <w:rPr>
          <w:rFonts w:hint="eastAsia"/>
          <w:sz w:val="20"/>
          <w:szCs w:val="20"/>
        </w:rPr>
        <w:t>ommon.</w:t>
      </w:r>
      <w:r>
        <w:rPr>
          <w:sz w:val="20"/>
          <w:szCs w:val="20"/>
        </w:rPr>
        <w:t>cpp</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C267B" w14:paraId="2F208C86" w14:textId="77777777" w:rsidTr="005C267B">
        <w:tc>
          <w:tcPr>
            <w:tcW w:w="8494" w:type="dxa"/>
          </w:tcPr>
          <w:p w14:paraId="554A9249" w14:textId="00AC02DE" w:rsidR="005C267B" w:rsidRPr="008D2F19" w:rsidRDefault="005C267B" w:rsidP="005C267B">
            <w:pPr>
              <w:pStyle w:val="2-"/>
              <w:keepLines/>
              <w:widowControl/>
              <w:rPr>
                <w:color w:val="00B050"/>
              </w:rPr>
            </w:pPr>
            <w:r w:rsidRPr="008D2F19">
              <w:rPr>
                <w:rFonts w:hint="eastAsia"/>
                <w:color w:val="00B050"/>
              </w:rPr>
              <w:t>//プリコンパイル済みヘッダー</w:t>
            </w:r>
            <w:r w:rsidR="008D2F19" w:rsidRPr="008D2F19">
              <w:rPr>
                <w:rFonts w:hint="eastAsia"/>
                <w:color w:val="00B050"/>
              </w:rPr>
              <w:t>ファイル</w:t>
            </w:r>
            <w:r w:rsidRPr="008D2F19">
              <w:rPr>
                <w:rFonts w:hint="eastAsia"/>
                <w:color w:val="00B050"/>
              </w:rPr>
              <w:t>一つだけをインクルード</w:t>
            </w:r>
          </w:p>
          <w:p w14:paraId="78C816D3" w14:textId="24BBAAA2" w:rsidR="005C267B" w:rsidRPr="004A2901" w:rsidRDefault="005C267B" w:rsidP="005C267B">
            <w:pPr>
              <w:pStyle w:val="2-"/>
              <w:keepLines/>
              <w:widowControl/>
            </w:pPr>
            <w:r>
              <w:t>#include "</w:t>
            </w:r>
            <w:proofErr w:type="spellStart"/>
            <w:r>
              <w:t>common.h</w:t>
            </w:r>
            <w:proofErr w:type="spellEnd"/>
            <w:r>
              <w:t>"</w:t>
            </w:r>
          </w:p>
        </w:tc>
      </w:tr>
    </w:tbl>
    <w:p w14:paraId="5166FB53" w14:textId="7A029513" w:rsidR="008F3CE3" w:rsidRDefault="008F3CE3" w:rsidP="008F3CE3">
      <w:pPr>
        <w:pStyle w:val="a9"/>
        <w:keepNext/>
        <w:widowControl/>
        <w:spacing w:beforeLines="50" w:before="180"/>
        <w:ind w:left="1134" w:hangingChars="540" w:hanging="1134"/>
      </w:pPr>
      <w:r>
        <w:rPr>
          <w:rFonts w:hint="eastAsia"/>
        </w:rPr>
        <w:t>【</w:t>
      </w:r>
      <w:r>
        <w:t>手順</w:t>
      </w:r>
      <w:r>
        <w:rPr>
          <w:rFonts w:hint="eastAsia"/>
        </w:rPr>
        <w:t>３</w:t>
      </w:r>
      <w:r>
        <w:t>】</w:t>
      </w:r>
      <w:r>
        <w:tab/>
      </w:r>
      <w:r>
        <w:t>コンパイラオプションで</w:t>
      </w:r>
      <w:r w:rsidR="00287F2C">
        <w:rPr>
          <w:rFonts w:hint="eastAsia"/>
        </w:rPr>
        <w:t>「</w:t>
      </w:r>
      <w:r>
        <w:t>プリコンパイル済みヘッダー</w:t>
      </w:r>
      <w:r w:rsidR="00287F2C">
        <w:t>」</w:t>
      </w:r>
      <w:r>
        <w:t>を指定</w:t>
      </w:r>
    </w:p>
    <w:p w14:paraId="571A7E68" w14:textId="480EFD22" w:rsidR="004A2901" w:rsidRDefault="00B53BF9" w:rsidP="008F3CE3">
      <w:pPr>
        <w:pStyle w:val="a9"/>
        <w:ind w:firstLineChars="0" w:firstLine="0"/>
      </w:pPr>
      <w:r>
        <w:rPr>
          <w:rFonts w:hint="eastAsia"/>
          <w:noProof/>
        </w:rPr>
        <mc:AlternateContent>
          <mc:Choice Requires="wps">
            <w:drawing>
              <wp:anchor distT="0" distB="0" distL="114300" distR="114300" simplePos="0" relativeHeight="251680768" behindDoc="0" locked="0" layoutInCell="1" allowOverlap="1" wp14:anchorId="2B311722" wp14:editId="03156CD6">
                <wp:simplePos x="0" y="0"/>
                <wp:positionH relativeFrom="column">
                  <wp:posOffset>3244479</wp:posOffset>
                </wp:positionH>
                <wp:positionV relativeFrom="paragraph">
                  <wp:posOffset>538784</wp:posOffset>
                </wp:positionV>
                <wp:extent cx="277977" cy="160934"/>
                <wp:effectExtent l="19050" t="38100" r="27305" b="48895"/>
                <wp:wrapNone/>
                <wp:docPr id="19" name="右矢印 19"/>
                <wp:cNvGraphicFramePr/>
                <a:graphic xmlns:a="http://schemas.openxmlformats.org/drawingml/2006/main">
                  <a:graphicData uri="http://schemas.microsoft.com/office/word/2010/wordprocessingShape">
                    <wps:wsp>
                      <wps:cNvSpPr/>
                      <wps:spPr>
                        <a:xfrm rot="9474341">
                          <a:off x="0" y="0"/>
                          <a:ext cx="277977" cy="160934"/>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7F46E2EC"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右矢印 19" o:spid="_x0000_s1026" type="#_x0000_t13" style="position:absolute;left:0;text-align:left;margin-left:255.45pt;margin-top:42.4pt;width:21.9pt;height:12.65pt;rotation:10348507fd;z-index:251680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" adj="15347" fillcolor="#ffc000 [3207]" strokecolor="#7f5f00 [1607]" strokeweight="1pt"/>
            </w:pict>
          </mc:Fallback>
        </mc:AlternateContent>
      </w:r>
      <w:r>
        <w:rPr>
          <w:rFonts w:hint="eastAsia"/>
          <w:noProof/>
        </w:rPr>
        <mc:AlternateContent>
          <mc:Choice Requires="wps">
            <w:drawing>
              <wp:anchor distT="0" distB="0" distL="114300" distR="114300" simplePos="0" relativeHeight="251678720" behindDoc="0" locked="0" layoutInCell="1" allowOverlap="1" wp14:anchorId="247CD58D" wp14:editId="2E327E7C">
                <wp:simplePos x="0" y="0"/>
                <wp:positionH relativeFrom="column">
                  <wp:posOffset>3218103</wp:posOffset>
                </wp:positionH>
                <wp:positionV relativeFrom="paragraph">
                  <wp:posOffset>348691</wp:posOffset>
                </wp:positionV>
                <wp:extent cx="277977" cy="160934"/>
                <wp:effectExtent l="19050" t="38100" r="27305" b="48895"/>
                <wp:wrapNone/>
                <wp:docPr id="18" name="右矢印 18"/>
                <wp:cNvGraphicFramePr/>
                <a:graphic xmlns:a="http://schemas.openxmlformats.org/drawingml/2006/main">
                  <a:graphicData uri="http://schemas.microsoft.com/office/word/2010/wordprocessingShape">
                    <wps:wsp>
                      <wps:cNvSpPr/>
                      <wps:spPr>
                        <a:xfrm rot="9474341">
                          <a:off x="0" y="0"/>
                          <a:ext cx="277977" cy="160934"/>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9EB24D9" id="右矢印 18" o:spid="_x0000_s1026" type="#_x0000_t13" style="position:absolute;left:0;text-align:left;margin-left:253.4pt;margin-top:27.45pt;width:21.9pt;height:12.65pt;rotation:10348507fd;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" adj="15347" fillcolor="#ffc000 [3207]" strokecolor="#7f5f00 [1607]" strokeweight="1pt"/>
            </w:pict>
          </mc:Fallback>
        </mc:AlternateContent>
      </w:r>
      <w:r>
        <w:rPr>
          <w:rFonts w:hint="eastAsia"/>
          <w:noProof/>
        </w:rPr>
        <mc:AlternateContent>
          <mc:Choice Requires="wps">
            <w:drawing>
              <wp:anchor distT="0" distB="0" distL="114300" distR="114300" simplePos="0" relativeHeight="251676672" behindDoc="0" locked="0" layoutInCell="1" allowOverlap="1" wp14:anchorId="1301B94F" wp14:editId="1B70D60C">
                <wp:simplePos x="0" y="0"/>
                <wp:positionH relativeFrom="column">
                  <wp:posOffset>1228735</wp:posOffset>
                </wp:positionH>
                <wp:positionV relativeFrom="paragraph">
                  <wp:posOffset>1220192</wp:posOffset>
                </wp:positionV>
                <wp:extent cx="277977" cy="160934"/>
                <wp:effectExtent l="19050" t="38100" r="27305" b="48895"/>
                <wp:wrapNone/>
                <wp:docPr id="17" name="右矢印 17"/>
                <wp:cNvGraphicFramePr/>
                <a:graphic xmlns:a="http://schemas.openxmlformats.org/drawingml/2006/main">
                  <a:graphicData uri="http://schemas.microsoft.com/office/word/2010/wordprocessingShape">
                    <wps:wsp>
                      <wps:cNvSpPr/>
                      <wps:spPr>
                        <a:xfrm rot="9474341">
                          <a:off x="0" y="0"/>
                          <a:ext cx="277977" cy="160934"/>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481D039" id="右矢印 17" o:spid="_x0000_s1026" type="#_x0000_t13" style="position:absolute;left:0;text-align:left;margin-left:96.75pt;margin-top:96.1pt;width:21.9pt;height:12.65pt;rotation:10348507fd;z-index:251676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" adj="15347" fillcolor="#ffc000 [3207]" strokecolor="#7f5f00 [1607]" strokeweight="1pt"/>
            </w:pict>
          </mc:Fallback>
        </mc:AlternateContent>
      </w:r>
      <w:r w:rsidR="00E44499">
        <w:rPr>
          <w:rFonts w:hint="eastAsia"/>
          <w:noProof/>
        </w:rPr>
        <mc:AlternateContent>
          <mc:Choice Requires="wps">
            <w:drawing>
              <wp:anchor distT="0" distB="0" distL="114300" distR="114300" simplePos="0" relativeHeight="251663360" behindDoc="0" locked="0" layoutInCell="1" allowOverlap="1" wp14:anchorId="2CBD6DF7" wp14:editId="227CCC22">
                <wp:simplePos x="0" y="0"/>
                <wp:positionH relativeFrom="column">
                  <wp:posOffset>2626995</wp:posOffset>
                </wp:positionH>
                <wp:positionV relativeFrom="paragraph">
                  <wp:posOffset>626110</wp:posOffset>
                </wp:positionV>
                <wp:extent cx="577850" cy="138430"/>
                <wp:effectExtent l="0" t="0" r="12700" b="13970"/>
                <wp:wrapNone/>
                <wp:docPr id="10" name="角丸四角形 10"/>
                <wp:cNvGraphicFramePr/>
                <a:graphic xmlns:a="http://schemas.openxmlformats.org/drawingml/2006/main">
                  <a:graphicData uri="http://schemas.microsoft.com/office/word/2010/wordprocessingShape">
                    <wps:wsp>
                      <wps:cNvSpPr/>
                      <wps:spPr>
                        <a:xfrm>
                          <a:off x="0" y="0"/>
                          <a:ext cx="577850" cy="138430"/>
                        </a:xfrm>
                        <a:prstGeom prst="round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9340F29" id="角丸四角形 10" o:spid="_x0000_s1026" style="position:absolute;left:0;text-align:left;margin-left:206.85pt;margin-top:49.3pt;width:45.5pt;height:10.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" filled="f" strokecolor="red" strokeweight="1pt">
                <v:stroke joinstyle="miter"/>
              </v:roundrect>
            </w:pict>
          </mc:Fallback>
        </mc:AlternateContent>
      </w:r>
      <w:r w:rsidR="00E44499">
        <w:rPr>
          <w:rFonts w:hint="eastAsia"/>
          <w:noProof/>
        </w:rPr>
        <mc:AlternateContent>
          <mc:Choice Requires="wps">
            <w:drawing>
              <wp:anchor distT="0" distB="0" distL="114300" distR="114300" simplePos="0" relativeHeight="251661312" behindDoc="0" locked="0" layoutInCell="1" allowOverlap="1" wp14:anchorId="15920F6C" wp14:editId="00452957">
                <wp:simplePos x="0" y="0"/>
                <wp:positionH relativeFrom="column">
                  <wp:posOffset>2628265</wp:posOffset>
                </wp:positionH>
                <wp:positionV relativeFrom="paragraph">
                  <wp:posOffset>489280</wp:posOffset>
                </wp:positionV>
                <wp:extent cx="577900" cy="138989"/>
                <wp:effectExtent l="0" t="0" r="12700" b="13970"/>
                <wp:wrapNone/>
                <wp:docPr id="9" name="角丸四角形 9"/>
                <wp:cNvGraphicFramePr/>
                <a:graphic xmlns:a="http://schemas.openxmlformats.org/drawingml/2006/main">
                  <a:graphicData uri="http://schemas.microsoft.com/office/word/2010/wordprocessingShape">
                    <wps:wsp>
                      <wps:cNvSpPr/>
                      <wps:spPr>
                        <a:xfrm>
                          <a:off x="0" y="0"/>
                          <a:ext cx="577900" cy="138989"/>
                        </a:xfrm>
                        <a:prstGeom prst="round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58A4FD" id="角丸四角形 9" o:spid="_x0000_s1026" style="position:absolute;left:0;text-align:left;margin-left:206.95pt;margin-top:38.55pt;width:45.5pt;height:10.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" filled="f" strokecolor="red" strokeweight="1pt">
                <v:stroke joinstyle="miter"/>
              </v:roundrect>
            </w:pict>
          </mc:Fallback>
        </mc:AlternateContent>
      </w:r>
      <w:r w:rsidR="00E44499">
        <w:rPr>
          <w:rFonts w:hint="eastAsia"/>
          <w:noProof/>
        </w:rPr>
        <mc:AlternateContent>
          <mc:Choice Requires="wps">
            <w:drawing>
              <wp:anchor distT="0" distB="0" distL="114300" distR="114300" simplePos="0" relativeHeight="251659264" behindDoc="0" locked="0" layoutInCell="1" allowOverlap="1" wp14:anchorId="0E3E4BFF" wp14:editId="6DB16B5F">
                <wp:simplePos x="0" y="0"/>
                <wp:positionH relativeFrom="column">
                  <wp:posOffset>368275</wp:posOffset>
                </wp:positionH>
                <wp:positionV relativeFrom="paragraph">
                  <wp:posOffset>1359687</wp:posOffset>
                </wp:positionV>
                <wp:extent cx="841248" cy="131674"/>
                <wp:effectExtent l="0" t="0" r="16510" b="20955"/>
                <wp:wrapNone/>
                <wp:docPr id="8" name="角丸四角形 8"/>
                <wp:cNvGraphicFramePr/>
                <a:graphic xmlns:a="http://schemas.openxmlformats.org/drawingml/2006/main">
                  <a:graphicData uri="http://schemas.microsoft.com/office/word/2010/wordprocessingShape">
                    <wps:wsp>
                      <wps:cNvSpPr/>
                      <wps:spPr>
                        <a:xfrm>
                          <a:off x="0" y="0"/>
                          <a:ext cx="841248" cy="131674"/>
                        </a:xfrm>
                        <a:prstGeom prst="round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C462166" id="角丸四角形 8" o:spid="_x0000_s1026" style="position:absolute;left:0;text-align:left;margin-left:29pt;margin-top:107.05pt;width:66.25pt;height:1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" filled="f" strokecolor="red" strokeweight="1pt">
                <v:stroke joinstyle="miter"/>
              </v:roundrect>
            </w:pict>
          </mc:Fallback>
        </mc:AlternateContent>
      </w:r>
      <w:r w:rsidR="008F3CE3">
        <w:rPr>
          <w:rFonts w:hint="eastAsia"/>
          <w:noProof/>
        </w:rPr>
        <w:drawing>
          <wp:inline distT="0" distB="0" distL="0" distR="0" wp14:anchorId="320549D3" wp14:editId="1BEB8A62">
            <wp:extent cx="5040000" cy="2409840"/>
            <wp:effectExtent l="0" t="0" r="8255" b="952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コンパイルを効率化するためのコーディング手法コンパイル設定01.png"/>
                    <pic:cNvPicPr/>
                  </pic:nvPicPr>
                  <pic:blipFill>
                    <a:blip r:embed="rId16">
                      <a:extLst>
                        <a:ext uri="{28A0092B-C50C-407E-A947-70E740481C1C}">
                          <a14:useLocalDpi xmlns:a14="http://schemas.microsoft.com/office/drawing/2010/main" val="0"/>
                        </a:ext>
                      </a:extLst>
                    </a:blip>
                    <a:stretch>
                      <a:fillRect/>
                    </a:stretch>
                  </pic:blipFill>
                  <pic:spPr>
                    <a:xfrm>
                      <a:off x="0" y="0"/>
                      <a:ext cx="5040000" cy="2409840"/>
                    </a:xfrm>
                    <a:prstGeom prst="rect">
                      <a:avLst/>
                    </a:prstGeom>
                  </pic:spPr>
                </pic:pic>
              </a:graphicData>
            </a:graphic>
          </wp:inline>
        </w:drawing>
      </w:r>
    </w:p>
    <w:p w14:paraId="281C2ED2" w14:textId="07EC2D6E" w:rsidR="00287F2C" w:rsidRDefault="00287F2C" w:rsidP="00287F2C">
      <w:pPr>
        <w:pStyle w:val="a9"/>
        <w:keepNext/>
        <w:widowControl/>
        <w:spacing w:beforeLines="50" w:before="180"/>
        <w:ind w:left="1134" w:hangingChars="540" w:hanging="1134"/>
      </w:pPr>
      <w:r>
        <w:rPr>
          <w:rFonts w:hint="eastAsia"/>
        </w:rPr>
        <w:t>【</w:t>
      </w:r>
      <w:r>
        <w:t>手順４】</w:t>
      </w:r>
      <w:r>
        <w:tab/>
      </w:r>
      <w:r>
        <w:t>コンパイラオプションで</w:t>
      </w:r>
      <w:r>
        <w:rPr>
          <w:rFonts w:hint="eastAsia"/>
        </w:rPr>
        <w:t>「</w:t>
      </w:r>
      <w:r>
        <w:t>必ず使用されるインクルードファイル」を指定</w:t>
      </w:r>
    </w:p>
    <w:p w14:paraId="5C3CEAC1" w14:textId="08AD32EF" w:rsidR="00287F2C" w:rsidRPr="004A2901" w:rsidRDefault="00B53BF9" w:rsidP="00287F2C">
      <w:pPr>
        <w:pStyle w:val="a9"/>
        <w:ind w:firstLineChars="0" w:firstLine="0"/>
      </w:pPr>
      <w:r>
        <w:rPr>
          <w:rFonts w:hint="eastAsia"/>
          <w:noProof/>
        </w:rPr>
        <mc:AlternateContent>
          <mc:Choice Requires="wps">
            <w:drawing>
              <wp:anchor distT="0" distB="0" distL="114300" distR="114300" simplePos="0" relativeHeight="251684864" behindDoc="0" locked="0" layoutInCell="1" allowOverlap="1" wp14:anchorId="7787AFF2" wp14:editId="1242C414">
                <wp:simplePos x="0" y="0"/>
                <wp:positionH relativeFrom="margin">
                  <wp:posOffset>3449320</wp:posOffset>
                </wp:positionH>
                <wp:positionV relativeFrom="paragraph">
                  <wp:posOffset>687121</wp:posOffset>
                </wp:positionV>
                <wp:extent cx="277977" cy="160934"/>
                <wp:effectExtent l="19050" t="38100" r="27305" b="48895"/>
                <wp:wrapNone/>
                <wp:docPr id="22" name="右矢印 22"/>
                <wp:cNvGraphicFramePr/>
                <a:graphic xmlns:a="http://schemas.openxmlformats.org/drawingml/2006/main">
                  <a:graphicData uri="http://schemas.microsoft.com/office/word/2010/wordprocessingShape">
                    <wps:wsp>
                      <wps:cNvSpPr/>
                      <wps:spPr>
                        <a:xfrm rot="9474341">
                          <a:off x="0" y="0"/>
                          <a:ext cx="277977" cy="160934"/>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9E55243" id="右矢印 22" o:spid="_x0000_s1026" type="#_x0000_t13" style="position:absolute;left:0;text-align:left;margin-left:271.6pt;margin-top:54.1pt;width:21.9pt;height:12.65pt;rotation:10348507fd;z-index:2516848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" adj="15347" fillcolor="#ffc000 [3207]" strokecolor="#7f5f00 [1607]" strokeweight="1pt">
                <w10:wrap anchorx="margin"/>
              </v:shape>
            </w:pict>
          </mc:Fallback>
        </mc:AlternateContent>
      </w:r>
      <w:r>
        <w:rPr>
          <w:rFonts w:hint="eastAsia"/>
          <w:noProof/>
        </w:rPr>
        <mc:AlternateContent>
          <mc:Choice Requires="wps">
            <w:drawing>
              <wp:anchor distT="0" distB="0" distL="114300" distR="114300" simplePos="0" relativeHeight="251682816" behindDoc="0" locked="0" layoutInCell="1" allowOverlap="1" wp14:anchorId="62FB54DA" wp14:editId="72F97ADA">
                <wp:simplePos x="0" y="0"/>
                <wp:positionH relativeFrom="column">
                  <wp:posOffset>1067435</wp:posOffset>
                </wp:positionH>
                <wp:positionV relativeFrom="paragraph">
                  <wp:posOffset>1544041</wp:posOffset>
                </wp:positionV>
                <wp:extent cx="277977" cy="160934"/>
                <wp:effectExtent l="19050" t="38100" r="27305" b="48895"/>
                <wp:wrapNone/>
                <wp:docPr id="21" name="右矢印 21"/>
                <wp:cNvGraphicFramePr/>
                <a:graphic xmlns:a="http://schemas.openxmlformats.org/drawingml/2006/main">
                  <a:graphicData uri="http://schemas.microsoft.com/office/word/2010/wordprocessingShape">
                    <wps:wsp>
                      <wps:cNvSpPr/>
                      <wps:spPr>
                        <a:xfrm rot="9474341">
                          <a:off x="0" y="0"/>
                          <a:ext cx="277977" cy="160934"/>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B463319" id="右矢印 21" o:spid="_x0000_s1026" type="#_x0000_t13" style="position:absolute;left:0;text-align:left;margin-left:84.05pt;margin-top:121.6pt;width:21.9pt;height:12.65pt;rotation:10348507fd;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" adj="15347" fillcolor="#ffc000 [3207]" strokecolor="#7f5f00 [1607]" strokeweight="1pt"/>
            </w:pict>
          </mc:Fallback>
        </mc:AlternateContent>
      </w:r>
      <w:r w:rsidR="00E44499">
        <w:rPr>
          <w:rFonts w:hint="eastAsia"/>
          <w:noProof/>
        </w:rPr>
        <mc:AlternateContent>
          <mc:Choice Requires="wps">
            <w:drawing>
              <wp:anchor distT="0" distB="0" distL="114300" distR="114300" simplePos="0" relativeHeight="251667456" behindDoc="0" locked="0" layoutInCell="1" allowOverlap="1" wp14:anchorId="6044A3C4" wp14:editId="18268991">
                <wp:simplePos x="0" y="0"/>
                <wp:positionH relativeFrom="column">
                  <wp:posOffset>2810231</wp:posOffset>
                </wp:positionH>
                <wp:positionV relativeFrom="paragraph">
                  <wp:posOffset>841553</wp:posOffset>
                </wp:positionV>
                <wp:extent cx="577900" cy="138989"/>
                <wp:effectExtent l="0" t="0" r="12700" b="13970"/>
                <wp:wrapNone/>
                <wp:docPr id="12" name="角丸四角形 12"/>
                <wp:cNvGraphicFramePr/>
                <a:graphic xmlns:a="http://schemas.openxmlformats.org/drawingml/2006/main">
                  <a:graphicData uri="http://schemas.microsoft.com/office/word/2010/wordprocessingShape">
                    <wps:wsp>
                      <wps:cNvSpPr/>
                      <wps:spPr>
                        <a:xfrm>
                          <a:off x="0" y="0"/>
                          <a:ext cx="577900" cy="138989"/>
                        </a:xfrm>
                        <a:prstGeom prst="round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4E68E15" id="角丸四角形 12" o:spid="_x0000_s1026" style="position:absolute;left:0;text-align:left;margin-left:221.3pt;margin-top:66.25pt;width:45.5pt;height:10.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" filled="f" strokecolor="red" strokeweight="1pt">
                <v:stroke joinstyle="miter"/>
              </v:roundrect>
            </w:pict>
          </mc:Fallback>
        </mc:AlternateContent>
      </w:r>
      <w:r w:rsidR="00E44499">
        <w:rPr>
          <w:rFonts w:hint="eastAsia"/>
          <w:noProof/>
        </w:rPr>
        <mc:AlternateContent>
          <mc:Choice Requires="wps">
            <w:drawing>
              <wp:anchor distT="0" distB="0" distL="114300" distR="114300" simplePos="0" relativeHeight="251665408" behindDoc="0" locked="0" layoutInCell="1" allowOverlap="1" wp14:anchorId="7FBF3D49" wp14:editId="762E5D1B">
                <wp:simplePos x="0" y="0"/>
                <wp:positionH relativeFrom="column">
                  <wp:posOffset>438912</wp:posOffset>
                </wp:positionH>
                <wp:positionV relativeFrom="paragraph">
                  <wp:posOffset>1681861</wp:posOffset>
                </wp:positionV>
                <wp:extent cx="577900" cy="138989"/>
                <wp:effectExtent l="0" t="0" r="12700" b="13970"/>
                <wp:wrapNone/>
                <wp:docPr id="11" name="角丸四角形 11"/>
                <wp:cNvGraphicFramePr/>
                <a:graphic xmlns:a="http://schemas.openxmlformats.org/drawingml/2006/main">
                  <a:graphicData uri="http://schemas.microsoft.com/office/word/2010/wordprocessingShape">
                    <wps:wsp>
                      <wps:cNvSpPr/>
                      <wps:spPr>
                        <a:xfrm>
                          <a:off x="0" y="0"/>
                          <a:ext cx="577900" cy="138989"/>
                        </a:xfrm>
                        <a:prstGeom prst="round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B26C5C" id="角丸四角形 11" o:spid="_x0000_s1026" style="position:absolute;left:0;text-align:left;margin-left:34.55pt;margin-top:132.45pt;width:45.5pt;height:10.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" filled="f" strokecolor="red" strokeweight="1pt">
                <v:stroke joinstyle="miter"/>
              </v:roundrect>
            </w:pict>
          </mc:Fallback>
        </mc:AlternateContent>
      </w:r>
      <w:r w:rsidR="00287F2C">
        <w:rPr>
          <w:rFonts w:hint="eastAsia"/>
          <w:noProof/>
        </w:rPr>
        <w:drawing>
          <wp:inline distT="0" distB="0" distL="0" distR="0" wp14:anchorId="5B248418" wp14:editId="5A733FDA">
            <wp:extent cx="5040000" cy="2409840"/>
            <wp:effectExtent l="0" t="0" r="8255" b="9525"/>
            <wp:docPr id="3"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コンパイルを効率化するためのコーディング手法コンパイル設定02.png"/>
                    <pic:cNvPicPr/>
                  </pic:nvPicPr>
                  <pic:blipFill>
                    <a:blip r:embed="rId17">
                      <a:extLst>
                        <a:ext uri="{28A0092B-C50C-407E-A947-70E740481C1C}">
                          <a14:useLocalDpi xmlns:a14="http://schemas.microsoft.com/office/drawing/2010/main" val="0"/>
                        </a:ext>
                      </a:extLst>
                    </a:blip>
                    <a:stretch>
                      <a:fillRect/>
                    </a:stretch>
                  </pic:blipFill>
                  <pic:spPr>
                    <a:xfrm>
                      <a:off x="0" y="0"/>
                      <a:ext cx="5040000" cy="2409840"/>
                    </a:xfrm>
                    <a:prstGeom prst="rect">
                      <a:avLst/>
                    </a:prstGeom>
                  </pic:spPr>
                </pic:pic>
              </a:graphicData>
            </a:graphic>
          </wp:inline>
        </w:drawing>
      </w:r>
    </w:p>
    <w:p w14:paraId="6BD4D9E8" w14:textId="137F1394" w:rsidR="00287F2C" w:rsidRDefault="00287F2C" w:rsidP="00287F2C">
      <w:pPr>
        <w:pStyle w:val="a9"/>
        <w:keepNext/>
        <w:widowControl/>
        <w:spacing w:beforeLines="50" w:before="180"/>
        <w:ind w:left="1134" w:hangingChars="540" w:hanging="1134"/>
      </w:pPr>
      <w:r>
        <w:rPr>
          <w:rFonts w:hint="eastAsia"/>
        </w:rPr>
        <w:lastRenderedPageBreak/>
        <w:t>【</w:t>
      </w:r>
      <w:r>
        <w:t>手順５】</w:t>
      </w:r>
      <w:r>
        <w:rPr>
          <w:rFonts w:hint="eastAsia"/>
        </w:rPr>
        <w:t>c</w:t>
      </w:r>
      <w:r>
        <w:t xml:space="preserve">ommon.cpp </w:t>
      </w:r>
      <w:r>
        <w:t>を選択して、ファイル固有のコンパイル設定を変更</w:t>
      </w:r>
    </w:p>
    <w:p w14:paraId="5FB89A02" w14:textId="6F2545D1" w:rsidR="00287F2C" w:rsidRDefault="00B53BF9" w:rsidP="00287F2C">
      <w:pPr>
        <w:pStyle w:val="a9"/>
        <w:ind w:firstLineChars="0" w:firstLine="0"/>
      </w:pPr>
      <w:r>
        <w:rPr>
          <w:rFonts w:hint="eastAsia"/>
          <w:noProof/>
        </w:rPr>
        <mc:AlternateContent>
          <mc:Choice Requires="wps">
            <w:drawing>
              <wp:anchor distT="0" distB="0" distL="114300" distR="114300" simplePos="0" relativeHeight="251688960" behindDoc="0" locked="0" layoutInCell="1" allowOverlap="1" wp14:anchorId="03F4544C" wp14:editId="7B7533D5">
                <wp:simplePos x="0" y="0"/>
                <wp:positionH relativeFrom="column">
                  <wp:posOffset>866938</wp:posOffset>
                </wp:positionH>
                <wp:positionV relativeFrom="paragraph">
                  <wp:posOffset>2860598</wp:posOffset>
                </wp:positionV>
                <wp:extent cx="277977" cy="160934"/>
                <wp:effectExtent l="19050" t="38100" r="27305" b="48895"/>
                <wp:wrapNone/>
                <wp:docPr id="25" name="右矢印 25"/>
                <wp:cNvGraphicFramePr/>
                <a:graphic xmlns:a="http://schemas.openxmlformats.org/drawingml/2006/main">
                  <a:graphicData uri="http://schemas.microsoft.com/office/word/2010/wordprocessingShape">
                    <wps:wsp>
                      <wps:cNvSpPr/>
                      <wps:spPr>
                        <a:xfrm rot="9474341">
                          <a:off x="0" y="0"/>
                          <a:ext cx="277977" cy="160934"/>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766244E" id="右矢印 25" o:spid="_x0000_s1026" type="#_x0000_t13" style="position:absolute;left:0;text-align:left;margin-left:68.25pt;margin-top:225.25pt;width:21.9pt;height:12.65pt;rotation:10348507fd;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" adj="15347" fillcolor="#ffc000 [3207]" strokecolor="#7f5f00 [1607]" strokeweight="1pt"/>
            </w:pict>
          </mc:Fallback>
        </mc:AlternateContent>
      </w:r>
      <w:r>
        <w:rPr>
          <w:rFonts w:hint="eastAsia"/>
          <w:noProof/>
        </w:rPr>
        <mc:AlternateContent>
          <mc:Choice Requires="wps">
            <w:drawing>
              <wp:anchor distT="0" distB="0" distL="114300" distR="114300" simplePos="0" relativeHeight="251686912" behindDoc="0" locked="0" layoutInCell="1" allowOverlap="1" wp14:anchorId="50732607" wp14:editId="32EB554D">
                <wp:simplePos x="0" y="0"/>
                <wp:positionH relativeFrom="column">
                  <wp:posOffset>3430829</wp:posOffset>
                </wp:positionH>
                <wp:positionV relativeFrom="paragraph">
                  <wp:posOffset>856767</wp:posOffset>
                </wp:positionV>
                <wp:extent cx="277977" cy="160934"/>
                <wp:effectExtent l="19050" t="38100" r="27305" b="48895"/>
                <wp:wrapNone/>
                <wp:docPr id="24" name="右矢印 24"/>
                <wp:cNvGraphicFramePr/>
                <a:graphic xmlns:a="http://schemas.openxmlformats.org/drawingml/2006/main">
                  <a:graphicData uri="http://schemas.microsoft.com/office/word/2010/wordprocessingShape">
                    <wps:wsp>
                      <wps:cNvSpPr/>
                      <wps:spPr>
                        <a:xfrm rot="9474341">
                          <a:off x="0" y="0"/>
                          <a:ext cx="277977" cy="160934"/>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88E4712" id="右矢印 24" o:spid="_x0000_s1026" type="#_x0000_t13" style="position:absolute;left:0;text-align:left;margin-left:270.15pt;margin-top:67.45pt;width:21.9pt;height:12.65pt;rotation:10348507fd;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" adj="15347" fillcolor="#ffc000 [3207]" strokecolor="#7f5f00 [1607]" strokeweight="1pt"/>
            </w:pict>
          </mc:Fallback>
        </mc:AlternateContent>
      </w:r>
      <w:r w:rsidR="00E44499">
        <w:rPr>
          <w:rFonts w:hint="eastAsia"/>
          <w:noProof/>
        </w:rPr>
        <mc:AlternateContent>
          <mc:Choice Requires="wps">
            <w:drawing>
              <wp:anchor distT="0" distB="0" distL="114300" distR="114300" simplePos="0" relativeHeight="251671552" behindDoc="0" locked="0" layoutInCell="1" allowOverlap="1" wp14:anchorId="50801702" wp14:editId="63602A6F">
                <wp:simplePos x="0" y="0"/>
                <wp:positionH relativeFrom="margin">
                  <wp:posOffset>37846</wp:posOffset>
                </wp:positionH>
                <wp:positionV relativeFrom="paragraph">
                  <wp:posOffset>2978811</wp:posOffset>
                </wp:positionV>
                <wp:extent cx="811835" cy="138988"/>
                <wp:effectExtent l="0" t="0" r="26670" b="13970"/>
                <wp:wrapNone/>
                <wp:docPr id="14" name="角丸四角形 14"/>
                <wp:cNvGraphicFramePr/>
                <a:graphic xmlns:a="http://schemas.openxmlformats.org/drawingml/2006/main">
                  <a:graphicData uri="http://schemas.microsoft.com/office/word/2010/wordprocessingShape">
                    <wps:wsp>
                      <wps:cNvSpPr/>
                      <wps:spPr>
                        <a:xfrm>
                          <a:off x="0" y="0"/>
                          <a:ext cx="811835" cy="138988"/>
                        </a:xfrm>
                        <a:prstGeom prst="round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C6BC3F9" id="角丸四角形 14" o:spid="_x0000_s1026" style="position:absolute;left:0;text-align:left;margin-left:3pt;margin-top:234.55pt;width:63.9pt;height:10.9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" filled="f" strokecolor="red" strokeweight="1pt">
                <v:stroke joinstyle="miter"/>
                <w10:wrap anchorx="margin"/>
              </v:roundrect>
            </w:pict>
          </mc:Fallback>
        </mc:AlternateContent>
      </w:r>
      <w:r w:rsidR="00E44499">
        <w:rPr>
          <w:rFonts w:hint="eastAsia"/>
          <w:noProof/>
        </w:rPr>
        <mc:AlternateContent>
          <mc:Choice Requires="wps">
            <w:drawing>
              <wp:anchor distT="0" distB="0" distL="114300" distR="114300" simplePos="0" relativeHeight="251669504" behindDoc="0" locked="0" layoutInCell="1" allowOverlap="1" wp14:anchorId="347463A6" wp14:editId="6DB207FC">
                <wp:simplePos x="0" y="0"/>
                <wp:positionH relativeFrom="margin">
                  <wp:posOffset>2592094</wp:posOffset>
                </wp:positionH>
                <wp:positionV relativeFrom="paragraph">
                  <wp:posOffset>983464</wp:posOffset>
                </wp:positionV>
                <wp:extent cx="811835" cy="138988"/>
                <wp:effectExtent l="0" t="0" r="26670" b="13970"/>
                <wp:wrapNone/>
                <wp:docPr id="13" name="角丸四角形 13"/>
                <wp:cNvGraphicFramePr/>
                <a:graphic xmlns:a="http://schemas.openxmlformats.org/drawingml/2006/main">
                  <a:graphicData uri="http://schemas.microsoft.com/office/word/2010/wordprocessingShape">
                    <wps:wsp>
                      <wps:cNvSpPr/>
                      <wps:spPr>
                        <a:xfrm>
                          <a:off x="0" y="0"/>
                          <a:ext cx="811835" cy="138988"/>
                        </a:xfrm>
                        <a:prstGeom prst="round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2754E9" id="角丸四角形 13" o:spid="_x0000_s1026" style="position:absolute;left:0;text-align:left;margin-left:204.1pt;margin-top:77.45pt;width:63.9pt;height:10.9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" filled="f" strokecolor="red" strokeweight="1pt">
                <v:stroke joinstyle="miter"/>
                <w10:wrap anchorx="margin"/>
              </v:roundrect>
            </w:pict>
          </mc:Fallback>
        </mc:AlternateContent>
      </w:r>
      <w:r w:rsidR="00287F2C">
        <w:rPr>
          <w:rFonts w:hint="eastAsia"/>
          <w:noProof/>
        </w:rPr>
        <w:drawing>
          <wp:inline distT="0" distB="0" distL="0" distR="0" wp14:anchorId="40C5FF1E" wp14:editId="518955F1">
            <wp:extent cx="3600000" cy="3145320"/>
            <wp:effectExtent l="0" t="0" r="635" b="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コンパイルを効率化するためのコーディング手法コンパイル設定03.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00000" cy="3145320"/>
                    </a:xfrm>
                    <a:prstGeom prst="rect">
                      <a:avLst/>
                    </a:prstGeom>
                  </pic:spPr>
                </pic:pic>
              </a:graphicData>
            </a:graphic>
          </wp:inline>
        </w:drawing>
      </w:r>
    </w:p>
    <w:p w14:paraId="5C91193A" w14:textId="04C0489F" w:rsidR="00287F2C" w:rsidRDefault="00287F2C" w:rsidP="00287F2C">
      <w:pPr>
        <w:pStyle w:val="a9"/>
        <w:keepNext/>
        <w:widowControl/>
        <w:spacing w:beforeLines="50" w:before="180"/>
        <w:ind w:left="1134" w:hangingChars="540" w:hanging="1134"/>
      </w:pPr>
      <w:r>
        <w:rPr>
          <w:rFonts w:hint="eastAsia"/>
        </w:rPr>
        <w:t>【</w:t>
      </w:r>
      <w:r>
        <w:t>手順６】</w:t>
      </w:r>
      <w:r>
        <w:tab/>
      </w:r>
      <w:r>
        <w:t>コンパイラオプションで</w:t>
      </w:r>
      <w:r>
        <w:rPr>
          <w:rFonts w:hint="eastAsia"/>
        </w:rPr>
        <w:t>「</w:t>
      </w:r>
      <w:r>
        <w:t>プリコンパイル済みヘッダー」の「作成」を指定</w:t>
      </w:r>
    </w:p>
    <w:p w14:paraId="45819BDD" w14:textId="4735E2B7" w:rsidR="00287F2C" w:rsidRDefault="00B53BF9" w:rsidP="00287F2C">
      <w:pPr>
        <w:pStyle w:val="a9"/>
        <w:ind w:firstLineChars="0" w:firstLine="0"/>
      </w:pPr>
      <w:r>
        <w:rPr>
          <w:rFonts w:hint="eastAsia"/>
          <w:noProof/>
        </w:rPr>
        <mc:AlternateContent>
          <mc:Choice Requires="wps">
            <w:drawing>
              <wp:anchor distT="0" distB="0" distL="114300" distR="114300" simplePos="0" relativeHeight="251693056" behindDoc="0" locked="0" layoutInCell="1" allowOverlap="1" wp14:anchorId="79475ED1" wp14:editId="7AD0D549">
                <wp:simplePos x="0" y="0"/>
                <wp:positionH relativeFrom="column">
                  <wp:posOffset>3140516</wp:posOffset>
                </wp:positionH>
                <wp:positionV relativeFrom="paragraph">
                  <wp:posOffset>380847</wp:posOffset>
                </wp:positionV>
                <wp:extent cx="277977" cy="160934"/>
                <wp:effectExtent l="19050" t="38100" r="27305" b="48895"/>
                <wp:wrapNone/>
                <wp:docPr id="27" name="右矢印 27"/>
                <wp:cNvGraphicFramePr/>
                <a:graphic xmlns:a="http://schemas.openxmlformats.org/drawingml/2006/main">
                  <a:graphicData uri="http://schemas.microsoft.com/office/word/2010/wordprocessingShape">
                    <wps:wsp>
                      <wps:cNvSpPr/>
                      <wps:spPr>
                        <a:xfrm rot="9474341">
                          <a:off x="0" y="0"/>
                          <a:ext cx="277977" cy="160934"/>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3CA93F9" id="右矢印 27" o:spid="_x0000_s1026" type="#_x0000_t13" style="position:absolute;left:0;text-align:left;margin-left:247.3pt;margin-top:30pt;width:21.9pt;height:12.65pt;rotation:10348507fd;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" adj="15347" fillcolor="#ffc000 [3207]" strokecolor="#7f5f00 [1607]" strokeweight="1pt"/>
            </w:pict>
          </mc:Fallback>
        </mc:AlternateContent>
      </w:r>
      <w:r>
        <w:rPr>
          <w:rFonts w:hint="eastAsia"/>
          <w:noProof/>
        </w:rPr>
        <mc:AlternateContent>
          <mc:Choice Requires="wps">
            <w:drawing>
              <wp:anchor distT="0" distB="0" distL="114300" distR="114300" simplePos="0" relativeHeight="251691008" behindDoc="0" locked="0" layoutInCell="1" allowOverlap="1" wp14:anchorId="27BD92FB" wp14:editId="45E07CB3">
                <wp:simplePos x="0" y="0"/>
                <wp:positionH relativeFrom="column">
                  <wp:posOffset>1277781</wp:posOffset>
                </wp:positionH>
                <wp:positionV relativeFrom="paragraph">
                  <wp:posOffset>1207898</wp:posOffset>
                </wp:positionV>
                <wp:extent cx="277977" cy="160934"/>
                <wp:effectExtent l="19050" t="38100" r="27305" b="48895"/>
                <wp:wrapNone/>
                <wp:docPr id="26" name="右矢印 26"/>
                <wp:cNvGraphicFramePr/>
                <a:graphic xmlns:a="http://schemas.openxmlformats.org/drawingml/2006/main">
                  <a:graphicData uri="http://schemas.microsoft.com/office/word/2010/wordprocessingShape">
                    <wps:wsp>
                      <wps:cNvSpPr/>
                      <wps:spPr>
                        <a:xfrm rot="9474341">
                          <a:off x="0" y="0"/>
                          <a:ext cx="277977" cy="160934"/>
                        </a:xfrm>
                        <a:prstGeom prst="rightArrow">
                          <a:avLst/>
                        </a:prstGeom>
                      </wps:spPr>
                      <wps:style>
                        <a:lnRef idx="2">
                          <a:schemeClr val="accent4">
                            <a:shade val="50000"/>
                          </a:schemeClr>
                        </a:lnRef>
                        <a:fillRef idx="1">
                          <a:schemeClr val="accent4"/>
                        </a:fillRef>
                        <a:effectRef idx="0">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FA3E424" id="右矢印 26" o:spid="_x0000_s1026" type="#_x0000_t13" style="position:absolute;left:0;text-align:left;margin-left:100.6pt;margin-top:95.1pt;width:21.9pt;height:12.65pt;rotation:10348507fd;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" adj="15347" fillcolor="#ffc000 [3207]" strokecolor="#7f5f00 [1607]" strokeweight="1pt"/>
            </w:pict>
          </mc:Fallback>
        </mc:AlternateContent>
      </w:r>
      <w:r w:rsidR="00E44499">
        <w:rPr>
          <w:rFonts w:hint="eastAsia"/>
          <w:noProof/>
        </w:rPr>
        <mc:AlternateContent>
          <mc:Choice Requires="wps">
            <w:drawing>
              <wp:anchor distT="0" distB="0" distL="114300" distR="114300" simplePos="0" relativeHeight="251675648" behindDoc="0" locked="0" layoutInCell="1" allowOverlap="1" wp14:anchorId="729B6F82" wp14:editId="1D0E85DA">
                <wp:simplePos x="0" y="0"/>
                <wp:positionH relativeFrom="margin">
                  <wp:posOffset>2621356</wp:posOffset>
                </wp:positionH>
                <wp:positionV relativeFrom="paragraph">
                  <wp:posOffset>497916</wp:posOffset>
                </wp:positionV>
                <wp:extent cx="482803" cy="146304"/>
                <wp:effectExtent l="0" t="0" r="12700" b="25400"/>
                <wp:wrapNone/>
                <wp:docPr id="16" name="角丸四角形 16"/>
                <wp:cNvGraphicFramePr/>
                <a:graphic xmlns:a="http://schemas.openxmlformats.org/drawingml/2006/main">
                  <a:graphicData uri="http://schemas.microsoft.com/office/word/2010/wordprocessingShape">
                    <wps:wsp>
                      <wps:cNvSpPr/>
                      <wps:spPr>
                        <a:xfrm>
                          <a:off x="0" y="0"/>
                          <a:ext cx="482803" cy="146304"/>
                        </a:xfrm>
                        <a:prstGeom prst="round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D265287" id="角丸四角形 16" o:spid="_x0000_s1026" style="position:absolute;left:0;text-align:left;margin-left:206.4pt;margin-top:39.2pt;width:38pt;height:11.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" filled="f" strokecolor="red" strokeweight="1pt">
                <v:stroke joinstyle="miter"/>
                <w10:wrap anchorx="margin"/>
              </v:roundrect>
            </w:pict>
          </mc:Fallback>
        </mc:AlternateContent>
      </w:r>
      <w:r w:rsidR="00E44499">
        <w:rPr>
          <w:rFonts w:hint="eastAsia"/>
          <w:noProof/>
        </w:rPr>
        <mc:AlternateContent>
          <mc:Choice Requires="wps">
            <w:drawing>
              <wp:anchor distT="0" distB="0" distL="114300" distR="114300" simplePos="0" relativeHeight="251673600" behindDoc="0" locked="0" layoutInCell="1" allowOverlap="1" wp14:anchorId="3437DA74" wp14:editId="0DB6637F">
                <wp:simplePos x="0" y="0"/>
                <wp:positionH relativeFrom="margin">
                  <wp:posOffset>446227</wp:posOffset>
                </wp:positionH>
                <wp:positionV relativeFrom="paragraph">
                  <wp:posOffset>1352677</wp:posOffset>
                </wp:positionV>
                <wp:extent cx="811835" cy="138988"/>
                <wp:effectExtent l="0" t="0" r="26670" b="13970"/>
                <wp:wrapNone/>
                <wp:docPr id="15" name="角丸四角形 15"/>
                <wp:cNvGraphicFramePr/>
                <a:graphic xmlns:a="http://schemas.openxmlformats.org/drawingml/2006/main">
                  <a:graphicData uri="http://schemas.microsoft.com/office/word/2010/wordprocessingShape">
                    <wps:wsp>
                      <wps:cNvSpPr/>
                      <wps:spPr>
                        <a:xfrm>
                          <a:off x="0" y="0"/>
                          <a:ext cx="811835" cy="138988"/>
                        </a:xfrm>
                        <a:prstGeom prst="roundRect">
                          <a:avLst/>
                        </a:prstGeom>
                        <a:noFill/>
                        <a:ln>
                          <a:solidFill>
                            <a:srgbClr val="FF0000"/>
                          </a:solidFill>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1B012F" id="角丸四角形 15" o:spid="_x0000_s1026" style="position:absolute;left:0;text-align:left;margin-left:35.15pt;margin-top:106.5pt;width:63.9pt;height:10.9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" filled="f" strokecolor="red" strokeweight="1pt">
                <v:stroke joinstyle="miter"/>
                <w10:wrap anchorx="margin"/>
              </v:roundrect>
            </w:pict>
          </mc:Fallback>
        </mc:AlternateContent>
      </w:r>
      <w:r w:rsidR="00287F2C">
        <w:rPr>
          <w:noProof/>
        </w:rPr>
        <w:drawing>
          <wp:inline distT="0" distB="0" distL="0" distR="0" wp14:anchorId="4FAE82BD" wp14:editId="13D215A0">
            <wp:extent cx="5040000" cy="2409840"/>
            <wp:effectExtent l="0" t="0" r="8255" b="952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コンパイルを効率化するためのコーディング手法コンパイル設定04.png"/>
                    <pic:cNvPicPr/>
                  </pic:nvPicPr>
                  <pic:blipFill>
                    <a:blip r:embed="rId19">
                      <a:extLst>
                        <a:ext uri="{28A0092B-C50C-407E-A947-70E740481C1C}">
                          <a14:useLocalDpi xmlns:a14="http://schemas.microsoft.com/office/drawing/2010/main" val="0"/>
                        </a:ext>
                      </a:extLst>
                    </a:blip>
                    <a:stretch>
                      <a:fillRect/>
                    </a:stretch>
                  </pic:blipFill>
                  <pic:spPr>
                    <a:xfrm>
                      <a:off x="0" y="0"/>
                      <a:ext cx="5040000" cy="2409840"/>
                    </a:xfrm>
                    <a:prstGeom prst="rect">
                      <a:avLst/>
                    </a:prstGeom>
                  </pic:spPr>
                </pic:pic>
              </a:graphicData>
            </a:graphic>
          </wp:inline>
        </w:drawing>
      </w:r>
    </w:p>
    <w:p w14:paraId="7C01D0B4" w14:textId="77777777" w:rsidR="00287F2C" w:rsidRDefault="00287F2C" w:rsidP="00287F2C">
      <w:pPr>
        <w:pStyle w:val="a9"/>
        <w:spacing w:beforeLines="50" w:before="180"/>
        <w:ind w:firstLine="283"/>
      </w:pPr>
      <w:r>
        <w:t>以上により、共通ヘッダーファイル</w:t>
      </w:r>
      <w:r>
        <w:rPr>
          <w:rFonts w:hint="eastAsia"/>
        </w:rPr>
        <w:t xml:space="preserve"> </w:t>
      </w:r>
      <w:proofErr w:type="spellStart"/>
      <w:r>
        <w:rPr>
          <w:rFonts w:hint="eastAsia"/>
        </w:rPr>
        <w:t>common.h</w:t>
      </w:r>
      <w:proofErr w:type="spellEnd"/>
      <w:r>
        <w:rPr>
          <w:rFonts w:hint="eastAsia"/>
        </w:rPr>
        <w:t xml:space="preserve"> </w:t>
      </w:r>
      <w:r>
        <w:t>がプリコンパイル済みヘッダーになる上、強制インクルードファイルに指定される。</w:t>
      </w:r>
    </w:p>
    <w:p w14:paraId="3179C82A" w14:textId="0CEA0443" w:rsidR="00287F2C" w:rsidRPr="00287F2C" w:rsidRDefault="00287F2C" w:rsidP="00287F2C">
      <w:pPr>
        <w:pStyle w:val="a9"/>
        <w:spacing w:beforeLines="50" w:before="180"/>
        <w:ind w:firstLine="283"/>
      </w:pPr>
      <w:r>
        <w:t>これにより、明示的に</w:t>
      </w:r>
      <w:r>
        <w:rPr>
          <w:rFonts w:hint="eastAsia"/>
        </w:rPr>
        <w:t xml:space="preserve"> </w:t>
      </w:r>
      <w:proofErr w:type="spellStart"/>
      <w:r>
        <w:rPr>
          <w:rFonts w:hint="eastAsia"/>
        </w:rPr>
        <w:t>common.h</w:t>
      </w:r>
      <w:proofErr w:type="spellEnd"/>
      <w:r>
        <w:rPr>
          <w:rFonts w:hint="eastAsia"/>
        </w:rPr>
        <w:t xml:space="preserve"> </w:t>
      </w:r>
      <w:r>
        <w:rPr>
          <w:rFonts w:hint="eastAsia"/>
        </w:rPr>
        <w:t>をインクルードすることなく、</w:t>
      </w:r>
      <w:r>
        <w:t>全てのソースファイルに</w:t>
      </w:r>
      <w:r>
        <w:rPr>
          <w:rFonts w:hint="eastAsia"/>
        </w:rPr>
        <w:t xml:space="preserve"> </w:t>
      </w:r>
      <w:proofErr w:type="spellStart"/>
      <w:r>
        <w:rPr>
          <w:rFonts w:hint="eastAsia"/>
        </w:rPr>
        <w:t>common.h</w:t>
      </w:r>
      <w:proofErr w:type="spellEnd"/>
      <w:r>
        <w:rPr>
          <w:rFonts w:hint="eastAsia"/>
        </w:rPr>
        <w:t xml:space="preserve"> </w:t>
      </w:r>
      <w:r>
        <w:rPr>
          <w:rFonts w:hint="eastAsia"/>
        </w:rPr>
        <w:t>が自動的にインクルードされ（つまり必ず</w:t>
      </w:r>
      <w:proofErr w:type="spellStart"/>
      <w:r>
        <w:rPr>
          <w:rFonts w:hint="eastAsia"/>
        </w:rPr>
        <w:t>common.</w:t>
      </w:r>
      <w:r>
        <w:t>h</w:t>
      </w:r>
      <w:proofErr w:type="spellEnd"/>
      <w:r>
        <w:t>に基づかなければ成らない状態になる</w:t>
      </w:r>
      <w:r>
        <w:rPr>
          <w:rFonts w:hint="eastAsia"/>
        </w:rPr>
        <w:t>）、かつ、コンパイルの効率も最適化された状態となる。</w:t>
      </w:r>
    </w:p>
    <w:p w14:paraId="2C388748" w14:textId="47FEB608" w:rsidR="007F4D5C" w:rsidRDefault="00CC08D1" w:rsidP="007F4D5C">
      <w:pPr>
        <w:pStyle w:val="2"/>
      </w:pPr>
      <w:bookmarkStart w:id="6" w:name="_Toc379552820"/>
      <w:r>
        <w:rPr>
          <w:rFonts w:hint="eastAsia"/>
        </w:rPr>
        <w:lastRenderedPageBreak/>
        <w:t>共通ライブラリをきちんと使用する／</w:t>
      </w:r>
      <w:r w:rsidR="007F4D5C">
        <w:rPr>
          <w:rFonts w:hint="eastAsia"/>
        </w:rPr>
        <w:t>算術系</w:t>
      </w:r>
      <w:r>
        <w:rPr>
          <w:rFonts w:hint="eastAsia"/>
        </w:rPr>
        <w:t>処理</w:t>
      </w:r>
      <w:r w:rsidR="007F4D5C">
        <w:rPr>
          <w:rFonts w:hint="eastAsia"/>
        </w:rPr>
        <w:t>は独自実装しない</w:t>
      </w:r>
      <w:bookmarkEnd w:id="6"/>
    </w:p>
    <w:p w14:paraId="62A18DA0" w14:textId="64AD1076" w:rsidR="007F4D5C" w:rsidRDefault="00CC08D1" w:rsidP="007F4D5C">
      <w:pPr>
        <w:pStyle w:val="a9"/>
        <w:ind w:firstLine="283"/>
      </w:pPr>
      <w:r>
        <w:rPr>
          <w:rFonts w:hint="eastAsia"/>
        </w:rPr>
        <w:t>例えば、自作のプログラムをゲームに流用する際に、自前のベクトル</w:t>
      </w:r>
      <w:r w:rsidR="00692F8A">
        <w:rPr>
          <w:rFonts w:hint="eastAsia"/>
        </w:rPr>
        <w:t>演算</w:t>
      </w:r>
      <w:r>
        <w:rPr>
          <w:rFonts w:hint="eastAsia"/>
        </w:rPr>
        <w:t>クラスや行列</w:t>
      </w:r>
      <w:r w:rsidR="00692F8A">
        <w:rPr>
          <w:rFonts w:hint="eastAsia"/>
        </w:rPr>
        <w:t>演算</w:t>
      </w:r>
      <w:r>
        <w:rPr>
          <w:rFonts w:hint="eastAsia"/>
        </w:rPr>
        <w:t>クラスを使いたくなることがある。</w:t>
      </w:r>
    </w:p>
    <w:p w14:paraId="18884E5C" w14:textId="2E8776F6" w:rsidR="00CC08D1" w:rsidRDefault="00CC08D1" w:rsidP="007F4D5C">
      <w:pPr>
        <w:pStyle w:val="a9"/>
        <w:ind w:firstLine="283"/>
      </w:pPr>
      <w:r>
        <w:rPr>
          <w:rFonts w:hint="eastAsia"/>
        </w:rPr>
        <w:t>汎用的な処理を自前で組み込むと、同じような処理が乱立してごちゃごちゃするだけでなく、プログラムが不当に肥大化してしまい、メモリの厳しいゲーム機では致命的な問題に発展することがある。</w:t>
      </w:r>
    </w:p>
    <w:p w14:paraId="67462D85" w14:textId="78892D0A" w:rsidR="00CC08D1" w:rsidRPr="00CC08D1" w:rsidRDefault="00CC08D1" w:rsidP="007F4D5C">
      <w:pPr>
        <w:pStyle w:val="a9"/>
        <w:ind w:firstLine="283"/>
        <w:rPr>
          <w:color w:val="FF0000"/>
        </w:rPr>
      </w:pPr>
      <w:r>
        <w:t>そのため、</w:t>
      </w:r>
      <w:r w:rsidRPr="00CC08D1">
        <w:rPr>
          <w:color w:val="FF0000"/>
        </w:rPr>
        <w:t>勝手な判断で汎用処理の独自実装をしてはいけない。</w:t>
      </w:r>
    </w:p>
    <w:p w14:paraId="57180FCF" w14:textId="60E01BBB" w:rsidR="00692F8A" w:rsidRDefault="00CC08D1" w:rsidP="00CC08D1">
      <w:pPr>
        <w:pStyle w:val="a9"/>
        <w:ind w:firstLine="283"/>
      </w:pPr>
      <w:r>
        <w:t>これは、</w:t>
      </w:r>
      <w:r w:rsidRPr="00CC08D1">
        <w:rPr>
          <w:color w:val="FF0000"/>
        </w:rPr>
        <w:t>一般的なライブラリ</w:t>
      </w:r>
      <w:r w:rsidRPr="00CC08D1">
        <w:rPr>
          <w:rFonts w:hint="eastAsia"/>
          <w:color w:val="FF0000"/>
        </w:rPr>
        <w:t>を使用する場合</w:t>
      </w:r>
      <w:r w:rsidRPr="00CC08D1">
        <w:rPr>
          <w:color w:val="FF0000"/>
        </w:rPr>
        <w:t>であっても同様</w:t>
      </w:r>
      <w:r>
        <w:t>である。</w:t>
      </w:r>
      <w:r>
        <w:rPr>
          <w:rFonts w:hint="eastAsia"/>
        </w:rPr>
        <w:t>S</w:t>
      </w:r>
      <w:r>
        <w:t>TL</w:t>
      </w:r>
      <w:r>
        <w:t>や</w:t>
      </w:r>
      <w:r>
        <w:rPr>
          <w:rFonts w:hint="eastAsia"/>
        </w:rPr>
        <w:t>標準入出力（</w:t>
      </w:r>
      <w:proofErr w:type="spellStart"/>
      <w:r>
        <w:rPr>
          <w:rFonts w:hint="eastAsia"/>
        </w:rPr>
        <w:t>printf</w:t>
      </w:r>
      <w:proofErr w:type="spellEnd"/>
      <w:r>
        <w:rPr>
          <w:rFonts w:hint="eastAsia"/>
        </w:rPr>
        <w:t>文や</w:t>
      </w:r>
      <w:proofErr w:type="spellStart"/>
      <w:r>
        <w:rPr>
          <w:rFonts w:hint="eastAsia"/>
        </w:rPr>
        <w:t>cout</w:t>
      </w:r>
      <w:proofErr w:type="spellEnd"/>
      <w:r w:rsidR="00590FC5">
        <w:t>, string</w:t>
      </w:r>
      <w:r>
        <w:rPr>
          <w:rFonts w:hint="eastAsia"/>
        </w:rPr>
        <w:t>など）の使用にあたっては、開発プロジェクトの方針に確実に従わなければならない。</w:t>
      </w:r>
    </w:p>
    <w:p w14:paraId="3A03889B" w14:textId="0B29E26D" w:rsidR="00CC08D1" w:rsidRDefault="00692F8A" w:rsidP="00692F8A">
      <w:pPr>
        <w:pStyle w:val="a9"/>
        <w:spacing w:beforeLines="50" w:before="180"/>
        <w:ind w:firstLine="283"/>
      </w:pPr>
      <w:r>
        <w:rPr>
          <w:rFonts w:hint="eastAsia"/>
        </w:rPr>
        <w:t>なお、</w:t>
      </w:r>
      <w:r w:rsidR="00B0575C">
        <w:rPr>
          <w:rFonts w:hint="eastAsia"/>
        </w:rPr>
        <w:t>ここで上げた</w:t>
      </w:r>
      <w:r w:rsidR="00B0575C">
        <w:rPr>
          <w:rFonts w:hint="eastAsia"/>
        </w:rPr>
        <w:t xml:space="preserve"> STL</w:t>
      </w:r>
      <w:r w:rsidR="00590FC5">
        <w:fldChar w:fldCharType="begin"/>
      </w:r>
      <w:r w:rsidR="00590FC5">
        <w:instrText xml:space="preserve"> XE "</w:instrText>
      </w:r>
      <w:r w:rsidR="00590FC5">
        <w:rPr>
          <w:rFonts w:hint="eastAsia"/>
        </w:rPr>
        <w:instrText>S</w:instrText>
      </w:r>
      <w:r w:rsidR="00590FC5">
        <w:instrText>TL" \y “</w:instrText>
      </w:r>
      <w:r w:rsidR="00590FC5">
        <w:rPr>
          <w:rFonts w:hint="eastAsia"/>
        </w:rPr>
        <w:instrText>S</w:instrText>
      </w:r>
      <w:r w:rsidR="00590FC5">
        <w:instrText xml:space="preserve">TL” </w:instrText>
      </w:r>
      <w:r w:rsidR="00590FC5">
        <w:fldChar w:fldCharType="end"/>
      </w:r>
      <w:r w:rsidR="00B0575C">
        <w:rPr>
          <w:rFonts w:hint="eastAsia"/>
        </w:rPr>
        <w:t xml:space="preserve">, </w:t>
      </w:r>
      <w:proofErr w:type="spellStart"/>
      <w:r w:rsidR="00B0575C">
        <w:rPr>
          <w:rFonts w:hint="eastAsia"/>
        </w:rPr>
        <w:t>printf</w:t>
      </w:r>
      <w:proofErr w:type="spellEnd"/>
      <w:r w:rsidR="00590FC5">
        <w:fldChar w:fldCharType="begin"/>
      </w:r>
      <w:r w:rsidR="00590FC5">
        <w:instrText xml:space="preserve"> XE "printf" \y “printf” </w:instrText>
      </w:r>
      <w:r w:rsidR="00590FC5">
        <w:fldChar w:fldCharType="end"/>
      </w:r>
      <w:r w:rsidR="00B0575C">
        <w:rPr>
          <w:rFonts w:hint="eastAsia"/>
        </w:rPr>
        <w:t xml:space="preserve">, </w:t>
      </w:r>
      <w:proofErr w:type="spellStart"/>
      <w:r w:rsidR="00B0575C">
        <w:rPr>
          <w:rFonts w:hint="eastAsia"/>
        </w:rPr>
        <w:t>cout</w:t>
      </w:r>
      <w:proofErr w:type="spellEnd"/>
      <w:r w:rsidR="00590FC5">
        <w:fldChar w:fldCharType="begin"/>
      </w:r>
      <w:r w:rsidR="00590FC5">
        <w:instrText xml:space="preserve"> XE "cout" \y “cout” </w:instrText>
      </w:r>
      <w:r w:rsidR="00590FC5">
        <w:fldChar w:fldCharType="end"/>
      </w:r>
      <w:r w:rsidR="00590FC5">
        <w:t>, string</w:t>
      </w:r>
      <w:r w:rsidR="00590FC5">
        <w:fldChar w:fldCharType="begin"/>
      </w:r>
      <w:r w:rsidR="00590FC5">
        <w:instrText xml:space="preserve"> XE "string" \y “string” </w:instrText>
      </w:r>
      <w:r w:rsidR="00590FC5">
        <w:fldChar w:fldCharType="end"/>
      </w:r>
      <w:r w:rsidR="00B0575C">
        <w:rPr>
          <w:rFonts w:hint="eastAsia"/>
        </w:rPr>
        <w:t xml:space="preserve"> </w:t>
      </w:r>
      <w:r w:rsidR="00B0575C">
        <w:rPr>
          <w:rFonts w:hint="eastAsia"/>
        </w:rPr>
        <w:t>は、いずれも</w:t>
      </w:r>
      <w:r>
        <w:rPr>
          <w:rFonts w:hint="eastAsia"/>
        </w:rPr>
        <w:t>、往々にして</w:t>
      </w:r>
      <w:r w:rsidR="00B0575C">
        <w:rPr>
          <w:rFonts w:hint="eastAsia"/>
        </w:rPr>
        <w:t>ゲームプログラ</w:t>
      </w:r>
      <w:r>
        <w:rPr>
          <w:rFonts w:hint="eastAsia"/>
        </w:rPr>
        <w:t>ムに</w:t>
      </w:r>
      <w:r w:rsidR="00B0575C">
        <w:rPr>
          <w:rFonts w:hint="eastAsia"/>
        </w:rPr>
        <w:t>は使用するべきではない。</w:t>
      </w:r>
      <w:r>
        <w:rPr>
          <w:rFonts w:hint="eastAsia"/>
        </w:rPr>
        <w:t>この点については別紙の「プログラミング禁則事項」にて詳述する。本書は「最適化」に焦点を当てるものであり、特に「算術系処理」に関して、このようなプログラミング規約の徹底を強調する。</w:t>
      </w:r>
    </w:p>
    <w:p w14:paraId="156E4E9F" w14:textId="0BAE4506" w:rsidR="00692F8A" w:rsidRDefault="00692F8A" w:rsidP="005573A6">
      <w:pPr>
        <w:pStyle w:val="a9"/>
        <w:spacing w:beforeLines="50" w:before="180"/>
        <w:ind w:firstLine="283"/>
      </w:pPr>
      <w:r>
        <w:rPr>
          <w:rFonts w:hint="eastAsia"/>
        </w:rPr>
        <w:t>ベクトル演算や行列演算などの算術系処理は、とくに最適化を意識すべきである。ゲーム機向けのライブラリが提供する算術系処理は、「</w:t>
      </w:r>
      <w:r>
        <w:rPr>
          <w:rFonts w:hint="eastAsia"/>
        </w:rPr>
        <w:t>SIMD</w:t>
      </w:r>
      <w:r>
        <w:rPr>
          <w:rFonts w:hint="eastAsia"/>
        </w:rPr>
        <w:t>演算」</w:t>
      </w:r>
      <w:r w:rsidR="005573A6">
        <w:fldChar w:fldCharType="begin"/>
      </w:r>
      <w:r w:rsidR="005573A6">
        <w:instrText xml:space="preserve"> XE "SIMD</w:instrText>
      </w:r>
      <w:r w:rsidR="005573A6">
        <w:instrText>演算</w:instrText>
      </w:r>
      <w:r w:rsidR="005573A6">
        <w:instrText>" \y “</w:instrText>
      </w:r>
      <w:r w:rsidR="005573A6">
        <w:rPr>
          <w:rFonts w:hint="eastAsia"/>
        </w:rPr>
        <w:instrText>SIMD</w:instrText>
      </w:r>
      <w:r w:rsidR="005573A6">
        <w:rPr>
          <w:rFonts w:hint="eastAsia"/>
        </w:rPr>
        <w:instrText>えんざん</w:instrText>
      </w:r>
      <w:r w:rsidR="005573A6">
        <w:instrText xml:space="preserve">” </w:instrText>
      </w:r>
      <w:r w:rsidR="005573A6">
        <w:fldChar w:fldCharType="end"/>
      </w:r>
      <w:r>
        <w:rPr>
          <w:rFonts w:hint="eastAsia"/>
        </w:rPr>
        <w:t>に最適化されているなど、恩恵が大きい。「自前の処理クラスの方が多機能で便利」といった考えは</w:t>
      </w:r>
      <w:r w:rsidR="009E1E2C">
        <w:rPr>
          <w:rFonts w:hint="eastAsia"/>
        </w:rPr>
        <w:t>捨てて</w:t>
      </w:r>
      <w:r>
        <w:rPr>
          <w:rFonts w:hint="eastAsia"/>
        </w:rPr>
        <w:t>、パフォーマンスを最大化することを心がける。</w:t>
      </w:r>
    </w:p>
    <w:p w14:paraId="34987046" w14:textId="1C992658" w:rsidR="00692F8A" w:rsidRDefault="00692F8A" w:rsidP="00692F8A">
      <w:pPr>
        <w:pStyle w:val="a9"/>
        <w:spacing w:beforeLines="50" w:before="180"/>
        <w:ind w:firstLine="283"/>
      </w:pPr>
      <w:r>
        <w:rPr>
          <w:rFonts w:hint="eastAsia"/>
        </w:rPr>
        <w:t>余談になるが、座標と無関係の浮動小数点変数３～４個を四則演算するような時に、ベクトル演算としてまとめて処理すると、</w:t>
      </w:r>
      <w:r>
        <w:rPr>
          <w:rFonts w:hint="eastAsia"/>
        </w:rPr>
        <w:t>SIMD</w:t>
      </w:r>
      <w:r>
        <w:rPr>
          <w:rFonts w:hint="eastAsia"/>
        </w:rPr>
        <w:t>演算が活用されて高速化されることもある。</w:t>
      </w:r>
    </w:p>
    <w:p w14:paraId="75C074D5" w14:textId="77777777" w:rsidR="00692F8A" w:rsidRPr="00692F8A" w:rsidRDefault="00692F8A" w:rsidP="00545F4C">
      <w:pPr>
        <w:pStyle w:val="a9"/>
        <w:keepNext/>
        <w:keepLines/>
        <w:widowControl/>
        <w:spacing w:beforeLines="50" w:before="180" w:line="200" w:lineRule="exact"/>
        <w:ind w:firstLineChars="0" w:firstLine="0"/>
        <w:rPr>
          <w:sz w:val="16"/>
          <w:szCs w:val="16"/>
        </w:rPr>
      </w:pPr>
      <w:r w:rsidRPr="00692F8A">
        <w:rPr>
          <w:sz w:val="16"/>
          <w:szCs w:val="16"/>
        </w:rPr>
        <w:t>例：</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692F8A" w14:paraId="50E12426" w14:textId="77777777" w:rsidTr="00A7463F">
        <w:tc>
          <w:tcPr>
            <w:tcW w:w="8494" w:type="dxa"/>
          </w:tcPr>
          <w:p w14:paraId="1CD73125" w14:textId="3B8FCF5B" w:rsidR="00692F8A" w:rsidRDefault="00324CEF" w:rsidP="00A7463F">
            <w:pPr>
              <w:pStyle w:val="2-"/>
              <w:keepLines/>
              <w:widowControl/>
            </w:pPr>
            <w:r>
              <w:t>v</w:t>
            </w:r>
            <w:r>
              <w:rPr>
                <w:rFonts w:hint="eastAsia"/>
              </w:rPr>
              <w:t>ar1</w:t>
            </w:r>
            <w:r>
              <w:t xml:space="preserve"> *= 2.f;</w:t>
            </w:r>
          </w:p>
          <w:p w14:paraId="2D7869BB" w14:textId="7AEBCC41" w:rsidR="00324CEF" w:rsidRDefault="00324CEF" w:rsidP="00324CEF">
            <w:pPr>
              <w:pStyle w:val="2-"/>
              <w:keepLines/>
              <w:widowControl/>
            </w:pPr>
            <w:r>
              <w:t>v</w:t>
            </w:r>
            <w:r>
              <w:rPr>
                <w:rFonts w:hint="eastAsia"/>
              </w:rPr>
              <w:t>ar</w:t>
            </w:r>
            <w:r>
              <w:t>2 *= 2.f;</w:t>
            </w:r>
          </w:p>
          <w:p w14:paraId="76E49E0A" w14:textId="77777777" w:rsidR="00324CEF" w:rsidRDefault="00324CEF" w:rsidP="00A7463F">
            <w:pPr>
              <w:pStyle w:val="2-"/>
              <w:keepLines/>
              <w:widowControl/>
            </w:pPr>
            <w:r>
              <w:t>v</w:t>
            </w:r>
            <w:r>
              <w:rPr>
                <w:rFonts w:hint="eastAsia"/>
              </w:rPr>
              <w:t>ar3</w:t>
            </w:r>
            <w:r>
              <w:t xml:space="preserve"> *= 2.f;</w:t>
            </w:r>
          </w:p>
          <w:p w14:paraId="56544099" w14:textId="77777777" w:rsidR="00324CEF" w:rsidRDefault="00324CEF" w:rsidP="00A7463F">
            <w:pPr>
              <w:pStyle w:val="2-"/>
              <w:keepLines/>
              <w:widowControl/>
            </w:pPr>
            <w:r>
              <w:t>var4 *= 2.f;</w:t>
            </w:r>
          </w:p>
          <w:p w14:paraId="0479D4B0" w14:textId="793F1953" w:rsidR="00324CEF" w:rsidRDefault="00324CEF" w:rsidP="00A7463F">
            <w:pPr>
              <w:pStyle w:val="2-"/>
              <w:keepLines/>
              <w:widowControl/>
            </w:pPr>
            <w:r>
              <w:t>var5 = var1 + var2 + var3 + var4;</w:t>
            </w:r>
          </w:p>
        </w:tc>
      </w:tr>
    </w:tbl>
    <w:p w14:paraId="5D0F4195" w14:textId="6661D666" w:rsidR="00324CEF" w:rsidRPr="003B068C" w:rsidRDefault="00324CEF" w:rsidP="00324CEF">
      <w:pPr>
        <w:pStyle w:val="a9"/>
        <w:keepNext/>
        <w:keepLines/>
        <w:widowControl/>
        <w:ind w:firstLine="283"/>
        <w:rPr>
          <w:rFonts w:asciiTheme="majorEastAsia" w:eastAsiaTheme="majorEastAsia" w:hAnsiTheme="majorEastAsia"/>
          <w:color w:val="FF0000"/>
          <w:sz w:val="18"/>
          <w:szCs w:val="18"/>
        </w:rPr>
      </w:pPr>
      <w:r w:rsidRPr="003B068C">
        <w:rPr>
          <w:rFonts w:asciiTheme="majorEastAsia" w:eastAsiaTheme="majorEastAsia" w:hAnsiTheme="majorEastAsia"/>
          <w:color w:val="FF0000"/>
        </w:rPr>
        <w:t>↓</w:t>
      </w:r>
      <w:r w:rsidRPr="00545F4C">
        <w:rPr>
          <w:rFonts w:asciiTheme="majorEastAsia" w:eastAsiaTheme="majorEastAsia" w:hAnsiTheme="majorEastAsia"/>
          <w:color w:val="FF0000"/>
          <w:sz w:val="16"/>
          <w:szCs w:val="16"/>
        </w:rPr>
        <w:t>（最適化）</w:t>
      </w:r>
      <w:r w:rsidR="003B068C" w:rsidRPr="003B068C">
        <w:rPr>
          <w:rFonts w:asciiTheme="majorEastAsia" w:eastAsiaTheme="majorEastAsia" w:hAnsiTheme="majorEastAsia" w:cs="ＭＳ 明朝"/>
          <w:color w:val="FF0000"/>
          <w:sz w:val="16"/>
          <w:szCs w:val="16"/>
        </w:rPr>
        <w:t>※これぐらい単純な処理だとかえって非効率かもしれないが、あくまで例として示す。</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324CEF" w14:paraId="108EED0E" w14:textId="77777777" w:rsidTr="00A7463F">
        <w:tc>
          <w:tcPr>
            <w:tcW w:w="8494" w:type="dxa"/>
          </w:tcPr>
          <w:p w14:paraId="2D53E558" w14:textId="3C3FA390" w:rsidR="00324CEF" w:rsidRDefault="00324CEF" w:rsidP="00A7463F">
            <w:pPr>
              <w:pStyle w:val="2-"/>
              <w:keepLines/>
              <w:widowControl/>
            </w:pPr>
            <w:r>
              <w:t xml:space="preserve">Math::vec4 </w:t>
            </w:r>
            <w:proofErr w:type="spellStart"/>
            <w:r>
              <w:t>tmp</w:t>
            </w:r>
            <w:proofErr w:type="spellEnd"/>
            <w:r>
              <w:t>(v</w:t>
            </w:r>
            <w:r>
              <w:rPr>
                <w:rFonts w:hint="eastAsia"/>
              </w:rPr>
              <w:t>ar1</w:t>
            </w:r>
            <w:r>
              <w:t>, var2, var3, var4);</w:t>
            </w:r>
            <w:r w:rsidR="00753BA7">
              <w:tab/>
            </w:r>
            <w:r w:rsidR="00753BA7" w:rsidRPr="00753BA7">
              <w:rPr>
                <w:color w:val="FF0000"/>
              </w:rPr>
              <w:t>//四つの浮動小数点型変数をベクトル演算型に代入。</w:t>
            </w:r>
          </w:p>
          <w:p w14:paraId="04BB8D00" w14:textId="553658B6" w:rsidR="00324CEF" w:rsidRDefault="00324CEF" w:rsidP="00A7463F">
            <w:pPr>
              <w:pStyle w:val="2-"/>
              <w:keepLines/>
              <w:widowControl/>
            </w:pPr>
            <w:proofErr w:type="spellStart"/>
            <w:r>
              <w:t>t</w:t>
            </w:r>
            <w:r>
              <w:rPr>
                <w:rFonts w:hint="eastAsia"/>
              </w:rPr>
              <w:t>mp</w:t>
            </w:r>
            <w:proofErr w:type="spellEnd"/>
            <w:r>
              <w:rPr>
                <w:rFonts w:hint="eastAsia"/>
              </w:rPr>
              <w:t xml:space="preserve"> </w:t>
            </w:r>
            <w:r>
              <w:t>*= 2.f;</w:t>
            </w:r>
            <w:r w:rsidR="00753BA7">
              <w:tab/>
            </w:r>
            <w:r w:rsidR="00753BA7">
              <w:tab/>
            </w:r>
            <w:r w:rsidR="00753BA7">
              <w:tab/>
            </w:r>
            <w:r w:rsidR="00753BA7">
              <w:tab/>
            </w:r>
            <w:r w:rsidR="00753BA7">
              <w:tab/>
            </w:r>
            <w:r w:rsidR="00753BA7">
              <w:tab/>
            </w:r>
            <w:r w:rsidR="00753BA7" w:rsidRPr="00753BA7">
              <w:rPr>
                <w:color w:val="FF0000"/>
              </w:rPr>
              <w:t>//一回の計算で四つの変数の計算を行う。実際にいっぺん計算されるので速い。</w:t>
            </w:r>
          </w:p>
          <w:p w14:paraId="22B839D2" w14:textId="5B790CCA" w:rsidR="00324CEF" w:rsidRDefault="00324CEF" w:rsidP="00324CEF">
            <w:pPr>
              <w:pStyle w:val="2-"/>
              <w:keepLines/>
              <w:widowControl/>
            </w:pPr>
            <w:r>
              <w:t xml:space="preserve">var5 = </w:t>
            </w:r>
            <w:proofErr w:type="spellStart"/>
            <w:r>
              <w:t>tmp</w:t>
            </w:r>
            <w:proofErr w:type="spellEnd"/>
            <w:r>
              <w:t xml:space="preserve">[0] + </w:t>
            </w:r>
            <w:proofErr w:type="spellStart"/>
            <w:r>
              <w:t>tmp</w:t>
            </w:r>
            <w:proofErr w:type="spellEnd"/>
            <w:r>
              <w:t xml:space="preserve">[1] + </w:t>
            </w:r>
            <w:proofErr w:type="spellStart"/>
            <w:r>
              <w:t>tmp</w:t>
            </w:r>
            <w:proofErr w:type="spellEnd"/>
            <w:r>
              <w:t xml:space="preserve">[2] + </w:t>
            </w:r>
            <w:proofErr w:type="spellStart"/>
            <w:r>
              <w:t>tmp</w:t>
            </w:r>
            <w:proofErr w:type="spellEnd"/>
            <w:r>
              <w:t>[3];</w:t>
            </w:r>
            <w:r w:rsidR="00753BA7">
              <w:tab/>
            </w:r>
            <w:r w:rsidR="00753BA7" w:rsidRPr="00753BA7">
              <w:rPr>
                <w:rFonts w:hint="eastAsia"/>
                <w:color w:val="FF0000"/>
              </w:rPr>
              <w:t>//以後、元の変数に値を戻す必要が無い限りは、ベクトル型変数を使い続ける。</w:t>
            </w:r>
          </w:p>
        </w:tc>
      </w:tr>
    </w:tbl>
    <w:p w14:paraId="7BBE7BBB" w14:textId="77777777" w:rsidR="00B443BC" w:rsidRDefault="00B443BC" w:rsidP="00B443BC">
      <w:pPr>
        <w:pStyle w:val="2"/>
      </w:pPr>
      <w:bookmarkStart w:id="7" w:name="_Toc379552821"/>
      <w:r>
        <w:t>テンプレートクラスの意識的な分割と継承</w:t>
      </w:r>
      <w:bookmarkEnd w:id="7"/>
    </w:p>
    <w:p w14:paraId="5A68FEC8" w14:textId="6C4982C7" w:rsidR="00B443BC" w:rsidRDefault="00B443BC" w:rsidP="00B443BC">
      <w:pPr>
        <w:pStyle w:val="a9"/>
        <w:ind w:firstLine="283"/>
      </w:pPr>
      <w:r>
        <w:rPr>
          <w:rFonts w:hint="eastAsia"/>
        </w:rPr>
        <w:t>クラスの「継承」は、</w:t>
      </w:r>
      <w:r w:rsidR="00DC3227">
        <w:rPr>
          <w:rFonts w:hint="eastAsia"/>
        </w:rPr>
        <w:t>往々にし</w:t>
      </w:r>
      <w:r>
        <w:rPr>
          <w:rFonts w:hint="eastAsia"/>
        </w:rPr>
        <w:t>てプログラムを分かりにくいものに</w:t>
      </w:r>
      <w:r w:rsidR="00E5744D">
        <w:rPr>
          <w:rFonts w:hint="eastAsia"/>
        </w:rPr>
        <w:t>させてしま</w:t>
      </w:r>
      <w:r w:rsidR="00DC3227">
        <w:rPr>
          <w:rFonts w:hint="eastAsia"/>
        </w:rPr>
        <w:t>い、クラスの使用者の混乱を招くことも少なくない。そのため、クラス設計の際は、「できるだけ継承しない」「多重継承は原則禁止」（「インターフェースの実装」を目的とした場合も含む）という方針のもとに、「本当に継承した方が良いのか？」をしっかりと検討した上で使用す</w:t>
      </w:r>
      <w:r w:rsidR="00DC3227">
        <w:rPr>
          <w:rFonts w:hint="eastAsia"/>
        </w:rPr>
        <w:lastRenderedPageBreak/>
        <w:t>るべきである。</w:t>
      </w:r>
    </w:p>
    <w:p w14:paraId="007A840B" w14:textId="1344218B" w:rsidR="00E5744D" w:rsidRDefault="00E5744D" w:rsidP="00DC3227">
      <w:pPr>
        <w:pStyle w:val="a9"/>
        <w:spacing w:beforeLines="50" w:before="180"/>
        <w:ind w:firstLine="283"/>
      </w:pPr>
      <w:r>
        <w:t>しかし、テンプレートクラス</w:t>
      </w:r>
      <w:r w:rsidR="00590FC5">
        <w:fldChar w:fldCharType="begin"/>
      </w:r>
      <w:r w:rsidR="00590FC5">
        <w:instrText xml:space="preserve"> XE "</w:instrText>
      </w:r>
      <w:r w:rsidR="00590FC5">
        <w:instrText>テンプレートクラス</w:instrText>
      </w:r>
      <w:r w:rsidR="00590FC5">
        <w:instrText>" \y “</w:instrText>
      </w:r>
      <w:r w:rsidR="00590FC5">
        <w:instrText>てんぷれーとくらす</w:instrText>
      </w:r>
      <w:r w:rsidR="00590FC5">
        <w:instrText xml:space="preserve">” </w:instrText>
      </w:r>
      <w:r w:rsidR="00590FC5">
        <w:fldChar w:fldCharType="end"/>
      </w:r>
      <w:r>
        <w:t>の場合は</w:t>
      </w:r>
      <w:r w:rsidR="00DC3227">
        <w:t>「継承」に対する意識が少し異なる。</w:t>
      </w:r>
      <w:r>
        <w:t>一見して</w:t>
      </w:r>
      <w:r w:rsidR="00DC3227">
        <w:t>「</w:t>
      </w:r>
      <w:r>
        <w:t>無意味</w:t>
      </w:r>
      <w:r w:rsidR="00DC3227">
        <w:t>」に見える継承が、大きな効果を発揮する場合がある。</w:t>
      </w:r>
    </w:p>
    <w:p w14:paraId="6C59FA85" w14:textId="2AE71EAD" w:rsidR="00545F4C" w:rsidRDefault="007E1CB6" w:rsidP="00545F4C">
      <w:pPr>
        <w:pStyle w:val="a9"/>
        <w:spacing w:beforeLines="50" w:before="180"/>
        <w:ind w:firstLine="283"/>
      </w:pPr>
      <w:r>
        <w:t>テンプレートクラスは、「型」を与えた時にプログラムのインスタンスが生成される。</w:t>
      </w:r>
      <w:r w:rsidR="00545F4C">
        <w:t>これにより、与えられた「型」の数だけプログラムが増殖し、結果としてプログラムサイズが肥大化する。（テンプレートには「メタプログラミング」を意識的に活用して、実行時のコードサイズを逆に小さくしてしまうテクニックもあるが、ここでは言及しない。）</w:t>
      </w:r>
    </w:p>
    <w:p w14:paraId="3C74696F" w14:textId="4F8DA854" w:rsidR="00545F4C" w:rsidRPr="00692F8A" w:rsidRDefault="00545F4C" w:rsidP="00545F4C">
      <w:pPr>
        <w:pStyle w:val="a9"/>
        <w:keepNext/>
        <w:keepLines/>
        <w:widowControl/>
        <w:spacing w:beforeLines="50" w:before="180" w:line="200" w:lineRule="exact"/>
        <w:ind w:firstLineChars="0" w:firstLine="0"/>
        <w:rPr>
          <w:sz w:val="16"/>
          <w:szCs w:val="16"/>
        </w:rPr>
      </w:pPr>
      <w:r w:rsidRPr="00692F8A">
        <w:rPr>
          <w:sz w:val="16"/>
          <w:szCs w:val="16"/>
        </w:rPr>
        <w:t>例：</w:t>
      </w:r>
      <w:r>
        <w:rPr>
          <w:sz w:val="16"/>
          <w:szCs w:val="16"/>
        </w:rPr>
        <w:t>（コーディング時）</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45F4C" w14:paraId="237334FD" w14:textId="77777777" w:rsidTr="00A7463F">
        <w:tc>
          <w:tcPr>
            <w:tcW w:w="8494" w:type="dxa"/>
          </w:tcPr>
          <w:p w14:paraId="351D495E" w14:textId="5F50C1AA" w:rsidR="00545F4C" w:rsidRDefault="00545F4C" w:rsidP="00A7463F">
            <w:pPr>
              <w:pStyle w:val="2-"/>
              <w:keepLines/>
              <w:widowControl/>
            </w:pPr>
            <w:r>
              <w:t>t</w:t>
            </w:r>
            <w:r>
              <w:rPr>
                <w:rFonts w:hint="eastAsia"/>
              </w:rPr>
              <w:t xml:space="preserve">emplate&lt;class T&gt; T max(T a, T b){return a &gt; b ? </w:t>
            </w:r>
            <w:r>
              <w:t>a : b}</w:t>
            </w:r>
          </w:p>
          <w:p w14:paraId="3F945D9C" w14:textId="77777777" w:rsidR="00545F4C" w:rsidRDefault="00545F4C" w:rsidP="00A7463F">
            <w:pPr>
              <w:pStyle w:val="2-"/>
              <w:keepLines/>
              <w:widowControl/>
            </w:pPr>
          </w:p>
          <w:p w14:paraId="39D807EF" w14:textId="1AF43919" w:rsidR="00545F4C" w:rsidRDefault="00545F4C" w:rsidP="00A7463F">
            <w:pPr>
              <w:pStyle w:val="2-"/>
              <w:keepLines/>
              <w:widowControl/>
            </w:pPr>
            <w:proofErr w:type="spellStart"/>
            <w:r>
              <w:t>int</w:t>
            </w:r>
            <w:proofErr w:type="spellEnd"/>
            <w:r>
              <w:t xml:space="preserve"> x = max(xx, 10);</w:t>
            </w:r>
          </w:p>
          <w:p w14:paraId="4F87AFE1" w14:textId="60A6C9BE" w:rsidR="00545F4C" w:rsidRDefault="00545F4C" w:rsidP="00545F4C">
            <w:pPr>
              <w:pStyle w:val="2-"/>
              <w:keepLines/>
              <w:widowControl/>
            </w:pPr>
            <w:r>
              <w:t>float y = max(</w:t>
            </w:r>
            <w:proofErr w:type="spellStart"/>
            <w:r>
              <w:t>yy</w:t>
            </w:r>
            <w:proofErr w:type="spellEnd"/>
            <w:r>
              <w:t>, 20.f);</w:t>
            </w:r>
          </w:p>
        </w:tc>
      </w:tr>
    </w:tbl>
    <w:p w14:paraId="15C4971E" w14:textId="1FD05B84" w:rsidR="00545F4C" w:rsidRPr="00545F4C" w:rsidRDefault="00545F4C" w:rsidP="00545F4C">
      <w:pPr>
        <w:pStyle w:val="a9"/>
        <w:keepNext/>
        <w:keepLines/>
        <w:widowControl/>
        <w:ind w:firstLine="283"/>
        <w:rPr>
          <w:rFonts w:asciiTheme="majorEastAsia" w:eastAsiaTheme="majorEastAsia" w:hAnsiTheme="majorEastAsia"/>
          <w:color w:val="FF0000"/>
          <w:sz w:val="16"/>
          <w:szCs w:val="16"/>
        </w:rPr>
      </w:pPr>
      <w:r w:rsidRPr="003B068C">
        <w:rPr>
          <w:rFonts w:asciiTheme="majorEastAsia" w:eastAsiaTheme="majorEastAsia" w:hAnsiTheme="majorEastAsia"/>
          <w:color w:val="FF0000"/>
        </w:rPr>
        <w:t>↓</w:t>
      </w:r>
      <w:r w:rsidRPr="00545F4C">
        <w:rPr>
          <w:rFonts w:asciiTheme="majorEastAsia" w:eastAsiaTheme="majorEastAsia" w:hAnsiTheme="majorEastAsia"/>
          <w:color w:val="FF0000"/>
          <w:sz w:val="16"/>
          <w:szCs w:val="16"/>
        </w:rPr>
        <w:t>（コンパイル後のイメージ）</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45F4C" w14:paraId="1DE4BE88" w14:textId="77777777" w:rsidTr="00A7463F">
        <w:tc>
          <w:tcPr>
            <w:tcW w:w="8494" w:type="dxa"/>
          </w:tcPr>
          <w:p w14:paraId="66B44EB5" w14:textId="2381F554" w:rsidR="00545F4C" w:rsidRPr="00545F4C" w:rsidRDefault="00545F4C" w:rsidP="00545F4C">
            <w:pPr>
              <w:pStyle w:val="2-"/>
              <w:keepLines/>
              <w:widowControl/>
              <w:rPr>
                <w:color w:val="FF0000"/>
              </w:rPr>
            </w:pPr>
            <w:r w:rsidRPr="00545F4C">
              <w:rPr>
                <w:color w:val="FF0000"/>
              </w:rPr>
              <w:t>//コーディング時は一つだったプログラムが、コンパイル後には</w:t>
            </w:r>
            <w:r w:rsidR="00C06682">
              <w:rPr>
                <w:color w:val="FF0000"/>
              </w:rPr>
              <w:t>二つ</w:t>
            </w:r>
            <w:r w:rsidRPr="00545F4C">
              <w:rPr>
                <w:color w:val="FF0000"/>
              </w:rPr>
              <w:t>になる。</w:t>
            </w:r>
          </w:p>
          <w:p w14:paraId="3C292B98" w14:textId="013B3D50" w:rsidR="00545F4C" w:rsidRPr="00545F4C" w:rsidRDefault="00FC3283" w:rsidP="00545F4C">
            <w:pPr>
              <w:pStyle w:val="2-"/>
              <w:keepLines/>
              <w:widowControl/>
              <w:rPr>
                <w:color w:val="FF0000"/>
              </w:rPr>
            </w:pPr>
            <w:r>
              <w:rPr>
                <w:color w:val="FF0000"/>
              </w:rPr>
              <w:t>/</w:t>
            </w:r>
            <w:r w:rsidR="00545F4C" w:rsidRPr="00545F4C">
              <w:rPr>
                <w:color w:val="FF0000"/>
              </w:rPr>
              <w:t>/この関数に関しては</w:t>
            </w:r>
            <w:r w:rsidR="002C6097">
              <w:rPr>
                <w:color w:val="FF0000"/>
              </w:rPr>
              <w:t>、</w:t>
            </w:r>
            <w:r w:rsidR="00545F4C" w:rsidRPr="00545F4C">
              <w:rPr>
                <w:color w:val="FF0000"/>
              </w:rPr>
              <w:t>プログラムサイズが</w:t>
            </w:r>
            <w:r w:rsidR="002C6097" w:rsidRPr="00545F4C">
              <w:rPr>
                <w:color w:val="FF0000"/>
              </w:rPr>
              <w:t>単純に</w:t>
            </w:r>
            <w:r w:rsidR="00C06682">
              <w:rPr>
                <w:color w:val="FF0000"/>
              </w:rPr>
              <w:t>二倍</w:t>
            </w:r>
            <w:r w:rsidR="00545F4C" w:rsidRPr="00545F4C">
              <w:rPr>
                <w:color w:val="FF0000"/>
              </w:rPr>
              <w:t>になってしまう。</w:t>
            </w:r>
          </w:p>
          <w:p w14:paraId="715DDCCE" w14:textId="400CFEE3" w:rsidR="00545F4C" w:rsidRDefault="00545F4C" w:rsidP="00545F4C">
            <w:pPr>
              <w:pStyle w:val="2-"/>
              <w:keepLines/>
              <w:widowControl/>
            </w:pPr>
            <w:proofErr w:type="spellStart"/>
            <w:r>
              <w:t>int</w:t>
            </w:r>
            <w:proofErr w:type="spellEnd"/>
            <w:r>
              <w:rPr>
                <w:rFonts w:hint="eastAsia"/>
              </w:rPr>
              <w:t xml:space="preserve"> </w:t>
            </w:r>
            <w:proofErr w:type="spellStart"/>
            <w:r>
              <w:rPr>
                <w:rFonts w:hint="eastAsia"/>
              </w:rPr>
              <w:t>max</w:t>
            </w:r>
            <w:r>
              <w:t>_i</w:t>
            </w:r>
            <w:proofErr w:type="spellEnd"/>
            <w:r>
              <w:rPr>
                <w:rFonts w:hint="eastAsia"/>
              </w:rPr>
              <w:t>(</w:t>
            </w:r>
            <w:proofErr w:type="spellStart"/>
            <w:r>
              <w:t>int</w:t>
            </w:r>
            <w:proofErr w:type="spellEnd"/>
            <w:r>
              <w:rPr>
                <w:rFonts w:hint="eastAsia"/>
              </w:rPr>
              <w:t xml:space="preserve"> a, </w:t>
            </w:r>
            <w:proofErr w:type="spellStart"/>
            <w:r>
              <w:t>int</w:t>
            </w:r>
            <w:proofErr w:type="spellEnd"/>
            <w:r>
              <w:rPr>
                <w:rFonts w:hint="eastAsia"/>
              </w:rPr>
              <w:t xml:space="preserve"> b){return a &gt; b ? </w:t>
            </w:r>
            <w:r>
              <w:t>a : b}</w:t>
            </w:r>
          </w:p>
          <w:p w14:paraId="28B5717D" w14:textId="320670FB" w:rsidR="00545F4C" w:rsidRDefault="00545F4C" w:rsidP="00545F4C">
            <w:pPr>
              <w:pStyle w:val="2-"/>
              <w:keepLines/>
              <w:widowControl/>
            </w:pPr>
            <w:r>
              <w:t>float</w:t>
            </w:r>
            <w:r>
              <w:rPr>
                <w:rFonts w:hint="eastAsia"/>
              </w:rPr>
              <w:t xml:space="preserve"> </w:t>
            </w:r>
            <w:proofErr w:type="spellStart"/>
            <w:r>
              <w:rPr>
                <w:rFonts w:hint="eastAsia"/>
              </w:rPr>
              <w:t>max</w:t>
            </w:r>
            <w:r>
              <w:t>_f</w:t>
            </w:r>
            <w:proofErr w:type="spellEnd"/>
            <w:r>
              <w:rPr>
                <w:rFonts w:hint="eastAsia"/>
              </w:rPr>
              <w:t>(</w:t>
            </w:r>
            <w:r>
              <w:t>float</w:t>
            </w:r>
            <w:r>
              <w:rPr>
                <w:rFonts w:hint="eastAsia"/>
              </w:rPr>
              <w:t xml:space="preserve"> a, </w:t>
            </w:r>
            <w:r>
              <w:t>float</w:t>
            </w:r>
            <w:r>
              <w:rPr>
                <w:rFonts w:hint="eastAsia"/>
              </w:rPr>
              <w:t xml:space="preserve"> b){return a &gt; b ? </w:t>
            </w:r>
            <w:r>
              <w:t>a : b}</w:t>
            </w:r>
          </w:p>
          <w:p w14:paraId="38ECADF8" w14:textId="77777777" w:rsidR="00545F4C" w:rsidRPr="00545F4C" w:rsidRDefault="00545F4C" w:rsidP="00545F4C">
            <w:pPr>
              <w:pStyle w:val="2-"/>
              <w:keepLines/>
              <w:widowControl/>
            </w:pPr>
          </w:p>
          <w:p w14:paraId="6ADAC28E" w14:textId="44B36C13" w:rsidR="00545F4C" w:rsidRDefault="00545F4C" w:rsidP="00545F4C">
            <w:pPr>
              <w:pStyle w:val="2-"/>
              <w:keepLines/>
              <w:widowControl/>
            </w:pPr>
            <w:proofErr w:type="spellStart"/>
            <w:r>
              <w:t>int</w:t>
            </w:r>
            <w:proofErr w:type="spellEnd"/>
            <w:r>
              <w:t xml:space="preserve"> x = </w:t>
            </w:r>
            <w:proofErr w:type="spellStart"/>
            <w:r>
              <w:t>max_i</w:t>
            </w:r>
            <w:proofErr w:type="spellEnd"/>
            <w:r>
              <w:t>(xx, 10);</w:t>
            </w:r>
          </w:p>
          <w:p w14:paraId="4D24F556" w14:textId="3245EFCB" w:rsidR="00545F4C" w:rsidRDefault="00545F4C" w:rsidP="00545F4C">
            <w:pPr>
              <w:pStyle w:val="2-"/>
              <w:keepLines/>
              <w:widowControl/>
            </w:pPr>
            <w:r>
              <w:t xml:space="preserve">float y = </w:t>
            </w:r>
            <w:proofErr w:type="spellStart"/>
            <w:r>
              <w:t>max_f</w:t>
            </w:r>
            <w:proofErr w:type="spellEnd"/>
            <w:r>
              <w:t>(</w:t>
            </w:r>
            <w:proofErr w:type="spellStart"/>
            <w:r>
              <w:t>yy</w:t>
            </w:r>
            <w:proofErr w:type="spellEnd"/>
            <w:r>
              <w:t>, 20.f);</w:t>
            </w:r>
          </w:p>
        </w:tc>
      </w:tr>
    </w:tbl>
    <w:p w14:paraId="3F5AA271" w14:textId="30632B20" w:rsidR="00B579C7" w:rsidRDefault="00B579C7" w:rsidP="00B579C7">
      <w:pPr>
        <w:pStyle w:val="a9"/>
        <w:spacing w:beforeLines="50" w:before="180"/>
        <w:ind w:firstLine="283"/>
      </w:pPr>
      <w:r>
        <w:rPr>
          <w:rFonts w:hint="eastAsia"/>
        </w:rPr>
        <w:t>この問題は、テンプレートクラスのサイズが大きければ大きいほど顕著となる。</w:t>
      </w:r>
    </w:p>
    <w:p w14:paraId="2FD104F2" w14:textId="77777777" w:rsidR="002B4890" w:rsidRDefault="004F19CC" w:rsidP="004F19CC">
      <w:pPr>
        <w:pStyle w:val="a9"/>
        <w:ind w:firstLine="283"/>
      </w:pPr>
      <w:r>
        <w:t>そこで、意識的にプログラムを分割し、「テンプレート化する必要がない部分」を親クラスにし、それを継承してテンプレートクラスを作ると、無駄なインスタンスの増殖を減らすことができる。</w:t>
      </w:r>
    </w:p>
    <w:p w14:paraId="62F589F5" w14:textId="6A0816D4" w:rsidR="004F19CC" w:rsidRDefault="002B4890" w:rsidP="004F19CC">
      <w:pPr>
        <w:pStyle w:val="a9"/>
        <w:ind w:firstLine="283"/>
      </w:pPr>
      <w:r>
        <w:t>本来の「継承」が意図する「多数の派生クラスを作ること」を目的とするものではなく、たった一つの派生クラスしか定義されないため、一見して無意味な継承に見えるが、その効果は大きい。メモリの厳しいゲームプログラムでは、テンプレートによるプログラミングの効率化とメモリの最適化の両立を考えた場合、無視できないテクニックとなる。</w:t>
      </w:r>
    </w:p>
    <w:p w14:paraId="2A9B5540" w14:textId="550E6A3D" w:rsidR="00C7162A" w:rsidRPr="00692F8A" w:rsidRDefault="00C7162A" w:rsidP="00C7162A">
      <w:pPr>
        <w:pStyle w:val="a9"/>
        <w:keepNext/>
        <w:keepLines/>
        <w:widowControl/>
        <w:spacing w:beforeLines="50" w:before="180" w:line="200" w:lineRule="exact"/>
        <w:ind w:firstLineChars="0" w:firstLine="0"/>
        <w:rPr>
          <w:sz w:val="16"/>
          <w:szCs w:val="16"/>
        </w:rPr>
      </w:pPr>
      <w:r w:rsidRPr="00692F8A">
        <w:rPr>
          <w:sz w:val="16"/>
          <w:szCs w:val="16"/>
        </w:rPr>
        <w:t>例：</w:t>
      </w:r>
      <w:r>
        <w:rPr>
          <w:sz w:val="16"/>
          <w:szCs w:val="16"/>
        </w:rPr>
        <w:t>（元のコーディング）</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7162A" w14:paraId="27E50939" w14:textId="77777777" w:rsidTr="00A7463F">
        <w:tc>
          <w:tcPr>
            <w:tcW w:w="8494" w:type="dxa"/>
          </w:tcPr>
          <w:p w14:paraId="41756118" w14:textId="657557F9" w:rsidR="00C7162A" w:rsidRDefault="00F314CC" w:rsidP="00A7463F">
            <w:pPr>
              <w:pStyle w:val="2-"/>
              <w:keepLines/>
              <w:widowControl/>
            </w:pPr>
            <w:proofErr w:type="spellStart"/>
            <w:r>
              <w:t>t</w:t>
            </w:r>
            <w:r>
              <w:rPr>
                <w:rFonts w:hint="eastAsia"/>
              </w:rPr>
              <w:t>emplace</w:t>
            </w:r>
            <w:proofErr w:type="spellEnd"/>
            <w:r>
              <w:rPr>
                <w:rFonts w:hint="eastAsia"/>
              </w:rPr>
              <w:t>&lt;class T&gt;</w:t>
            </w:r>
          </w:p>
          <w:p w14:paraId="30245863" w14:textId="77777777" w:rsidR="00F314CC" w:rsidRDefault="00F314CC" w:rsidP="00A7463F">
            <w:pPr>
              <w:pStyle w:val="2-"/>
              <w:keepLines/>
              <w:widowControl/>
            </w:pPr>
            <w:r>
              <w:t xml:space="preserve">class </w:t>
            </w:r>
            <w:proofErr w:type="spellStart"/>
            <w:r>
              <w:t>CSample</w:t>
            </w:r>
            <w:proofErr w:type="spellEnd"/>
          </w:p>
          <w:p w14:paraId="58200DBE" w14:textId="77777777" w:rsidR="00F314CC" w:rsidRDefault="00F314CC" w:rsidP="00A7463F">
            <w:pPr>
              <w:pStyle w:val="2-"/>
              <w:keepLines/>
              <w:widowControl/>
            </w:pPr>
            <w:r>
              <w:t>{</w:t>
            </w:r>
          </w:p>
          <w:p w14:paraId="4FD51AA8" w14:textId="60DFC40F" w:rsidR="00F314CC" w:rsidRDefault="00F314CC" w:rsidP="00A7463F">
            <w:pPr>
              <w:pStyle w:val="2-"/>
              <w:keepLines/>
              <w:widowControl/>
            </w:pPr>
            <w:r>
              <w:t>public:</w:t>
            </w:r>
          </w:p>
          <w:p w14:paraId="06E84934" w14:textId="5E086FFE" w:rsidR="00F314CC" w:rsidRDefault="00F314CC" w:rsidP="00F314CC">
            <w:pPr>
              <w:pStyle w:val="2-"/>
              <w:keepLines/>
              <w:widowControl/>
            </w:pPr>
            <w:r>
              <w:tab/>
            </w:r>
            <w:proofErr w:type="spellStart"/>
            <w:r>
              <w:t>int</w:t>
            </w:r>
            <w:proofErr w:type="spellEnd"/>
            <w:r>
              <w:t xml:space="preserve"> calcVar1(){…}</w:t>
            </w:r>
          </w:p>
          <w:p w14:paraId="6FF0E914" w14:textId="6DDC60B4" w:rsidR="00F314CC" w:rsidRDefault="00F314CC" w:rsidP="00A7463F">
            <w:pPr>
              <w:pStyle w:val="2-"/>
              <w:keepLines/>
              <w:widowControl/>
            </w:pPr>
            <w:r>
              <w:tab/>
              <w:t>T calcVar2(){…}</w:t>
            </w:r>
          </w:p>
          <w:p w14:paraId="2C830C5E" w14:textId="7020CCF9" w:rsidR="00F314CC" w:rsidRDefault="00F314CC" w:rsidP="00A7463F">
            <w:pPr>
              <w:pStyle w:val="2-"/>
              <w:keepLines/>
              <w:widowControl/>
            </w:pPr>
            <w:r>
              <w:t>p</w:t>
            </w:r>
            <w:r>
              <w:rPr>
                <w:rFonts w:hint="eastAsia"/>
              </w:rPr>
              <w:t>rivate:</w:t>
            </w:r>
          </w:p>
          <w:p w14:paraId="698F799F" w14:textId="49040DCA" w:rsidR="00F314CC" w:rsidRDefault="00F314CC" w:rsidP="00F314CC">
            <w:pPr>
              <w:pStyle w:val="2-"/>
              <w:keepLines/>
              <w:widowControl/>
            </w:pPr>
            <w:r>
              <w:tab/>
            </w:r>
            <w:proofErr w:type="spellStart"/>
            <w:r>
              <w:t>int</w:t>
            </w:r>
            <w:proofErr w:type="spellEnd"/>
            <w:r>
              <w:t xml:space="preserve"> m_var1;</w:t>
            </w:r>
          </w:p>
          <w:p w14:paraId="705FFABD" w14:textId="78535E55" w:rsidR="00F314CC" w:rsidRDefault="00F314CC" w:rsidP="00A7463F">
            <w:pPr>
              <w:pStyle w:val="2-"/>
              <w:keepLines/>
              <w:widowControl/>
            </w:pPr>
            <w:r>
              <w:tab/>
              <w:t>T m_var2;</w:t>
            </w:r>
          </w:p>
          <w:p w14:paraId="3DCE216C" w14:textId="29E925E8" w:rsidR="00F314CC" w:rsidRDefault="00F314CC" w:rsidP="00A7463F">
            <w:pPr>
              <w:pStyle w:val="2-"/>
              <w:keepLines/>
              <w:widowControl/>
            </w:pPr>
            <w:r>
              <w:t>};</w:t>
            </w:r>
          </w:p>
        </w:tc>
      </w:tr>
    </w:tbl>
    <w:p w14:paraId="189F9325" w14:textId="64F2D437" w:rsidR="00C7162A" w:rsidRPr="00545F4C" w:rsidRDefault="00C7162A" w:rsidP="00C7162A">
      <w:pPr>
        <w:pStyle w:val="a9"/>
        <w:keepNext/>
        <w:keepLines/>
        <w:widowControl/>
        <w:ind w:firstLine="283"/>
        <w:rPr>
          <w:rFonts w:asciiTheme="majorEastAsia" w:eastAsiaTheme="majorEastAsia" w:hAnsiTheme="majorEastAsia"/>
          <w:color w:val="FF0000"/>
          <w:sz w:val="16"/>
          <w:szCs w:val="16"/>
        </w:rPr>
      </w:pPr>
      <w:r w:rsidRPr="003B068C">
        <w:rPr>
          <w:rFonts w:asciiTheme="majorEastAsia" w:eastAsiaTheme="majorEastAsia" w:hAnsiTheme="majorEastAsia"/>
          <w:color w:val="FF0000"/>
        </w:rPr>
        <w:t>↓</w:t>
      </w:r>
      <w:r w:rsidRPr="00545F4C">
        <w:rPr>
          <w:rFonts w:asciiTheme="majorEastAsia" w:eastAsiaTheme="majorEastAsia" w:hAnsiTheme="majorEastAsia"/>
          <w:color w:val="FF0000"/>
          <w:sz w:val="16"/>
          <w:szCs w:val="16"/>
        </w:rPr>
        <w:t>（</w:t>
      </w:r>
      <w:r w:rsidR="00903EE1">
        <w:rPr>
          <w:rFonts w:asciiTheme="majorEastAsia" w:eastAsiaTheme="majorEastAsia" w:hAnsiTheme="majorEastAsia"/>
          <w:color w:val="FF0000"/>
          <w:sz w:val="16"/>
          <w:szCs w:val="16"/>
        </w:rPr>
        <w:t>最適化</w:t>
      </w:r>
      <w:r w:rsidRPr="00545F4C">
        <w:rPr>
          <w:rFonts w:asciiTheme="majorEastAsia" w:eastAsiaTheme="majorEastAsia" w:hAnsiTheme="majorEastAsia"/>
          <w:color w:val="FF0000"/>
          <w:sz w:val="16"/>
          <w:szCs w:val="16"/>
        </w:rPr>
        <w:t>）</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7162A" w14:paraId="57BFF3B9" w14:textId="77777777" w:rsidTr="00A7463F">
        <w:tc>
          <w:tcPr>
            <w:tcW w:w="8494" w:type="dxa"/>
          </w:tcPr>
          <w:p w14:paraId="512C2B1F" w14:textId="79D1D5F0" w:rsidR="005F0A1F" w:rsidRPr="005F0A1F" w:rsidRDefault="005F0A1F" w:rsidP="00F314CC">
            <w:pPr>
              <w:pStyle w:val="2-"/>
              <w:keepLines/>
              <w:widowControl/>
              <w:rPr>
                <w:color w:val="FF0000"/>
              </w:rPr>
            </w:pPr>
            <w:r w:rsidRPr="005F0A1F">
              <w:rPr>
                <w:rFonts w:hint="eastAsia"/>
                <w:color w:val="FF0000"/>
              </w:rPr>
              <w:t>//テンプレート化不要な部分を親クラス</w:t>
            </w:r>
            <w:r>
              <w:rPr>
                <w:rFonts w:hint="eastAsia"/>
                <w:color w:val="FF0000"/>
              </w:rPr>
              <w:t>として</w:t>
            </w:r>
            <w:r w:rsidRPr="005F0A1F">
              <w:rPr>
                <w:rFonts w:hint="eastAsia"/>
                <w:color w:val="FF0000"/>
              </w:rPr>
              <w:t>分割</w:t>
            </w:r>
            <w:r>
              <w:rPr>
                <w:rFonts w:hint="eastAsia"/>
                <w:color w:val="FF0000"/>
              </w:rPr>
              <w:t>する</w:t>
            </w:r>
          </w:p>
          <w:p w14:paraId="72A71B3D" w14:textId="5AA42AC3" w:rsidR="00F314CC" w:rsidRDefault="00F314CC" w:rsidP="00F314CC">
            <w:pPr>
              <w:pStyle w:val="2-"/>
              <w:keepLines/>
              <w:widowControl/>
            </w:pPr>
            <w:r>
              <w:t>c</w:t>
            </w:r>
            <w:r>
              <w:rPr>
                <w:rFonts w:hint="eastAsia"/>
              </w:rPr>
              <w:t xml:space="preserve">lass </w:t>
            </w:r>
            <w:proofErr w:type="spellStart"/>
            <w:r>
              <w:t>CSample</w:t>
            </w:r>
            <w:r w:rsidR="005F0A1F">
              <w:t>Base</w:t>
            </w:r>
            <w:proofErr w:type="spellEnd"/>
          </w:p>
          <w:p w14:paraId="71301313" w14:textId="5C58A4E7" w:rsidR="005F0A1F" w:rsidRDefault="005F0A1F" w:rsidP="00F314CC">
            <w:pPr>
              <w:pStyle w:val="2-"/>
              <w:keepLines/>
              <w:widowControl/>
            </w:pPr>
            <w:r>
              <w:t>{</w:t>
            </w:r>
          </w:p>
          <w:p w14:paraId="41C8F168" w14:textId="77777777" w:rsidR="005F0A1F" w:rsidRDefault="005F0A1F" w:rsidP="005F0A1F">
            <w:pPr>
              <w:pStyle w:val="2-"/>
              <w:keepLines/>
              <w:widowControl/>
            </w:pPr>
            <w:r>
              <w:t>public:</w:t>
            </w:r>
          </w:p>
          <w:p w14:paraId="54E1EEAF" w14:textId="77777777" w:rsidR="005F0A1F" w:rsidRDefault="005F0A1F" w:rsidP="005F0A1F">
            <w:pPr>
              <w:pStyle w:val="2-"/>
              <w:keepLines/>
              <w:widowControl/>
            </w:pPr>
            <w:r>
              <w:tab/>
            </w:r>
            <w:proofErr w:type="spellStart"/>
            <w:r>
              <w:t>int</w:t>
            </w:r>
            <w:proofErr w:type="spellEnd"/>
            <w:r>
              <w:t xml:space="preserve"> calcVar1(){…}</w:t>
            </w:r>
          </w:p>
          <w:p w14:paraId="518E1D11" w14:textId="77777777" w:rsidR="005F0A1F" w:rsidRDefault="005F0A1F" w:rsidP="005F0A1F">
            <w:pPr>
              <w:pStyle w:val="2-"/>
              <w:keepLines/>
              <w:widowControl/>
            </w:pPr>
            <w:r>
              <w:t>p</w:t>
            </w:r>
            <w:r>
              <w:rPr>
                <w:rFonts w:hint="eastAsia"/>
              </w:rPr>
              <w:t>rivate:</w:t>
            </w:r>
          </w:p>
          <w:p w14:paraId="53FDEABE" w14:textId="77777777" w:rsidR="005F0A1F" w:rsidRDefault="005F0A1F" w:rsidP="005F0A1F">
            <w:pPr>
              <w:pStyle w:val="2-"/>
              <w:keepLines/>
              <w:widowControl/>
            </w:pPr>
            <w:r>
              <w:tab/>
            </w:r>
            <w:proofErr w:type="spellStart"/>
            <w:r>
              <w:t>int</w:t>
            </w:r>
            <w:proofErr w:type="spellEnd"/>
            <w:r>
              <w:t xml:space="preserve"> m_var1;</w:t>
            </w:r>
          </w:p>
          <w:p w14:paraId="4FBB2C6D" w14:textId="67095A85" w:rsidR="005F0A1F" w:rsidRDefault="005F0A1F" w:rsidP="00F314CC">
            <w:pPr>
              <w:pStyle w:val="2-"/>
              <w:keepLines/>
              <w:widowControl/>
            </w:pPr>
            <w:r>
              <w:lastRenderedPageBreak/>
              <w:t>};</w:t>
            </w:r>
          </w:p>
          <w:p w14:paraId="469C6B6C" w14:textId="75CC4966" w:rsidR="005F0A1F" w:rsidRPr="005F0A1F" w:rsidRDefault="005F0A1F" w:rsidP="005F0A1F">
            <w:pPr>
              <w:pStyle w:val="2-"/>
              <w:keepLines/>
              <w:widowControl/>
              <w:rPr>
                <w:color w:val="FF0000"/>
              </w:rPr>
            </w:pPr>
            <w:r w:rsidRPr="005F0A1F">
              <w:rPr>
                <w:rFonts w:hint="eastAsia"/>
                <w:color w:val="FF0000"/>
              </w:rPr>
              <w:t>//親クラス</w:t>
            </w:r>
            <w:r>
              <w:rPr>
                <w:rFonts w:hint="eastAsia"/>
                <w:color w:val="FF0000"/>
              </w:rPr>
              <w:t>を継承して、必要最小限のテンプレートクラスにする</w:t>
            </w:r>
          </w:p>
          <w:p w14:paraId="29F78D90" w14:textId="77777777" w:rsidR="00F314CC" w:rsidRDefault="00F314CC" w:rsidP="00F314CC">
            <w:pPr>
              <w:pStyle w:val="2-"/>
              <w:keepLines/>
              <w:widowControl/>
            </w:pPr>
            <w:proofErr w:type="spellStart"/>
            <w:r>
              <w:t>t</w:t>
            </w:r>
            <w:r>
              <w:rPr>
                <w:rFonts w:hint="eastAsia"/>
              </w:rPr>
              <w:t>emplace</w:t>
            </w:r>
            <w:proofErr w:type="spellEnd"/>
            <w:r>
              <w:rPr>
                <w:rFonts w:hint="eastAsia"/>
              </w:rPr>
              <w:t>&lt;class T&gt;</w:t>
            </w:r>
          </w:p>
          <w:p w14:paraId="18FE898F" w14:textId="1BF99740" w:rsidR="00F314CC" w:rsidRDefault="00F314CC" w:rsidP="00F314CC">
            <w:pPr>
              <w:pStyle w:val="2-"/>
              <w:keepLines/>
              <w:widowControl/>
            </w:pPr>
            <w:r>
              <w:t xml:space="preserve">class </w:t>
            </w:r>
            <w:proofErr w:type="spellStart"/>
            <w:r>
              <w:t>CSample</w:t>
            </w:r>
            <w:proofErr w:type="spellEnd"/>
            <w:r w:rsidR="005F0A1F">
              <w:t xml:space="preserve"> : public </w:t>
            </w:r>
            <w:proofErr w:type="spellStart"/>
            <w:r w:rsidR="005F0A1F">
              <w:t>CSampleBase</w:t>
            </w:r>
            <w:proofErr w:type="spellEnd"/>
          </w:p>
          <w:p w14:paraId="77EFE7EC" w14:textId="77777777" w:rsidR="00F314CC" w:rsidRDefault="00F314CC" w:rsidP="00F314CC">
            <w:pPr>
              <w:pStyle w:val="2-"/>
              <w:keepLines/>
              <w:widowControl/>
            </w:pPr>
            <w:r>
              <w:t>{</w:t>
            </w:r>
          </w:p>
          <w:p w14:paraId="49A132AF" w14:textId="77777777" w:rsidR="00F314CC" w:rsidRDefault="00F314CC" w:rsidP="00F314CC">
            <w:pPr>
              <w:pStyle w:val="2-"/>
              <w:keepLines/>
              <w:widowControl/>
            </w:pPr>
            <w:r>
              <w:t>public:</w:t>
            </w:r>
          </w:p>
          <w:p w14:paraId="63B4E786" w14:textId="77777777" w:rsidR="00F314CC" w:rsidRDefault="00F314CC" w:rsidP="00F314CC">
            <w:pPr>
              <w:pStyle w:val="2-"/>
              <w:keepLines/>
              <w:widowControl/>
            </w:pPr>
            <w:r>
              <w:tab/>
              <w:t>T calcVar2(){…}</w:t>
            </w:r>
          </w:p>
          <w:p w14:paraId="2E22EFD9" w14:textId="77777777" w:rsidR="00F314CC" w:rsidRDefault="00F314CC" w:rsidP="00F314CC">
            <w:pPr>
              <w:pStyle w:val="2-"/>
              <w:keepLines/>
              <w:widowControl/>
            </w:pPr>
            <w:r>
              <w:t>p</w:t>
            </w:r>
            <w:r>
              <w:rPr>
                <w:rFonts w:hint="eastAsia"/>
              </w:rPr>
              <w:t>rivate:</w:t>
            </w:r>
          </w:p>
          <w:p w14:paraId="0AFACAB9" w14:textId="77777777" w:rsidR="00F314CC" w:rsidRDefault="00F314CC" w:rsidP="00F314CC">
            <w:pPr>
              <w:pStyle w:val="2-"/>
              <w:keepLines/>
              <w:widowControl/>
            </w:pPr>
            <w:r>
              <w:tab/>
              <w:t>T m_var2;</w:t>
            </w:r>
          </w:p>
          <w:p w14:paraId="31CB1A62" w14:textId="523FBF9F" w:rsidR="00C7162A" w:rsidRDefault="00F314CC" w:rsidP="00F314CC">
            <w:pPr>
              <w:pStyle w:val="2-"/>
              <w:keepLines/>
              <w:widowControl/>
            </w:pPr>
            <w:r>
              <w:t>};</w:t>
            </w:r>
          </w:p>
        </w:tc>
      </w:tr>
    </w:tbl>
    <w:p w14:paraId="70C7B322" w14:textId="419CD091" w:rsidR="00801698" w:rsidRDefault="00F52CC2" w:rsidP="00801698">
      <w:pPr>
        <w:pStyle w:val="2"/>
      </w:pPr>
      <w:bookmarkStart w:id="8" w:name="_Toc379552822"/>
      <w:r>
        <w:lastRenderedPageBreak/>
        <w:t>「</w:t>
      </w:r>
      <w:r>
        <w:rPr>
          <w:rFonts w:hint="eastAsia"/>
        </w:rPr>
        <w:t>.</w:t>
      </w:r>
      <w:proofErr w:type="spellStart"/>
      <w:r>
        <w:rPr>
          <w:rFonts w:hint="eastAsia"/>
        </w:rPr>
        <w:t>inl</w:t>
      </w:r>
      <w:proofErr w:type="spellEnd"/>
      <w:r>
        <w:rPr>
          <w:rFonts w:hint="eastAsia"/>
        </w:rPr>
        <w:t>」ファイルの活用と、テンプレートの明示的なインスタンス化</w:t>
      </w:r>
      <w:bookmarkEnd w:id="8"/>
    </w:p>
    <w:p w14:paraId="6EBB08EF" w14:textId="38F0A8BC" w:rsidR="00E80D27" w:rsidRDefault="00E80D27" w:rsidP="00E80D27">
      <w:pPr>
        <w:pStyle w:val="a9"/>
        <w:ind w:firstLine="283"/>
      </w:pPr>
      <w:r>
        <w:rPr>
          <w:rFonts w:hint="eastAsia"/>
        </w:rPr>
        <w:t>テンプレートクラスは、コンパイル時に処理をインスタンス化するために、ヘッダーファイルに処理を記述しておかなければならない。</w:t>
      </w:r>
    </w:p>
    <w:p w14:paraId="67C81DF4" w14:textId="697FFC52" w:rsidR="00D54C0E" w:rsidRDefault="00D54C0E" w:rsidP="00E80D27">
      <w:pPr>
        <w:pStyle w:val="a9"/>
        <w:ind w:firstLine="283"/>
      </w:pPr>
      <w:r>
        <w:t>これによって、クラスのメンバーが分かりくくなることは元より、コンパイルやリンクの速度も遅くなってしまう。</w:t>
      </w:r>
    </w:p>
    <w:p w14:paraId="6DFFBDC9" w14:textId="77C489A7" w:rsidR="00D54C0E" w:rsidRDefault="00AF027B" w:rsidP="00E80D27">
      <w:pPr>
        <w:pStyle w:val="a9"/>
        <w:ind w:firstLine="283"/>
      </w:pPr>
      <w:r>
        <w:rPr>
          <w:rFonts w:hint="eastAsia"/>
        </w:rPr>
        <w:t>この対処として、普通のクラスの</w:t>
      </w:r>
      <w:r>
        <w:rPr>
          <w:rFonts w:hint="eastAsia"/>
        </w:rPr>
        <w:t xml:space="preserve"> .h </w:t>
      </w:r>
      <w:r>
        <w:rPr>
          <w:rFonts w:hint="eastAsia"/>
        </w:rPr>
        <w:t>と</w:t>
      </w:r>
      <w:r>
        <w:rPr>
          <w:rFonts w:hint="eastAsia"/>
        </w:rPr>
        <w:t xml:space="preserve"> .</w:t>
      </w:r>
      <w:proofErr w:type="spellStart"/>
      <w:r>
        <w:rPr>
          <w:rFonts w:hint="eastAsia"/>
        </w:rPr>
        <w:t>cpp</w:t>
      </w:r>
      <w:proofErr w:type="spellEnd"/>
      <w:r>
        <w:rPr>
          <w:rFonts w:hint="eastAsia"/>
        </w:rPr>
        <w:t xml:space="preserve"> </w:t>
      </w:r>
      <w:r>
        <w:rPr>
          <w:rFonts w:hint="eastAsia"/>
        </w:rPr>
        <w:t>の関係のように、宣言部を</w:t>
      </w:r>
      <w:r>
        <w:rPr>
          <w:rFonts w:hint="eastAsia"/>
        </w:rPr>
        <w:t xml:space="preserve"> .h </w:t>
      </w:r>
      <w:r>
        <w:rPr>
          <w:rFonts w:hint="eastAsia"/>
        </w:rPr>
        <w:t>に、実際のコード部を</w:t>
      </w:r>
      <w:r>
        <w:rPr>
          <w:rFonts w:hint="eastAsia"/>
        </w:rPr>
        <w:t xml:space="preserve"> .</w:t>
      </w:r>
      <w:proofErr w:type="spellStart"/>
      <w:r>
        <w:rPr>
          <w:rFonts w:hint="eastAsia"/>
        </w:rPr>
        <w:t>inl</w:t>
      </w:r>
      <w:proofErr w:type="spellEnd"/>
      <w:r>
        <w:rPr>
          <w:rFonts w:hint="eastAsia"/>
        </w:rPr>
        <w:t xml:space="preserve"> </w:t>
      </w:r>
      <w:r>
        <w:rPr>
          <w:rFonts w:hint="eastAsia"/>
        </w:rPr>
        <w:t>に記述した上で、</w:t>
      </w:r>
      <w:r w:rsidR="00250E9C">
        <w:rPr>
          <w:rFonts w:hint="eastAsia"/>
        </w:rPr>
        <w:t>テンプレート</w:t>
      </w:r>
      <w:r>
        <w:rPr>
          <w:rFonts w:hint="eastAsia"/>
        </w:rPr>
        <w:t>クラスのインタンス化を明示的に行うようにする。</w:t>
      </w:r>
      <w:r w:rsidR="00E06DCB">
        <w:rPr>
          <w:rFonts w:hint="eastAsia"/>
        </w:rPr>
        <w:t>（注：インライン展開を狙ったコードについては</w:t>
      </w:r>
      <w:r w:rsidR="00E06DCB">
        <w:rPr>
          <w:rFonts w:hint="eastAsia"/>
        </w:rPr>
        <w:t xml:space="preserve"> .h </w:t>
      </w:r>
      <w:r w:rsidR="00E06DCB">
        <w:rPr>
          <w:rFonts w:hint="eastAsia"/>
        </w:rPr>
        <w:t>に記述する。）</w:t>
      </w:r>
    </w:p>
    <w:p w14:paraId="49CA6196" w14:textId="77777777" w:rsidR="00BA139E" w:rsidRPr="00BA139E" w:rsidRDefault="00BA139E" w:rsidP="00B36CBF">
      <w:pPr>
        <w:pStyle w:val="a9"/>
        <w:keepNext/>
        <w:keepLines/>
        <w:widowControl/>
        <w:spacing w:beforeLines="50" w:before="180" w:line="200" w:lineRule="exact"/>
        <w:ind w:firstLineChars="0" w:firstLine="0"/>
        <w:rPr>
          <w:sz w:val="20"/>
          <w:szCs w:val="20"/>
        </w:rPr>
      </w:pPr>
      <w:r w:rsidRPr="00BA139E">
        <w:rPr>
          <w:sz w:val="20"/>
          <w:szCs w:val="20"/>
        </w:rPr>
        <w:t>【サンプル】</w:t>
      </w:r>
    </w:p>
    <w:p w14:paraId="5523D075" w14:textId="49A13276" w:rsidR="00B36CBF" w:rsidRPr="00692F8A" w:rsidRDefault="00B36CBF" w:rsidP="00BA139E">
      <w:pPr>
        <w:pStyle w:val="a9"/>
        <w:keepNext/>
        <w:keepLines/>
        <w:widowControl/>
        <w:spacing w:line="200" w:lineRule="exact"/>
        <w:ind w:firstLineChars="0" w:firstLine="0"/>
        <w:rPr>
          <w:sz w:val="16"/>
          <w:szCs w:val="16"/>
        </w:rPr>
      </w:pPr>
      <w:proofErr w:type="spellStart"/>
      <w:r>
        <w:rPr>
          <w:rFonts w:hint="eastAsia"/>
          <w:sz w:val="16"/>
          <w:szCs w:val="16"/>
        </w:rPr>
        <w:t>template.h</w:t>
      </w:r>
      <w:proofErr w:type="spellEnd"/>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36CBF" w14:paraId="62284903" w14:textId="77777777" w:rsidTr="00A7463F">
        <w:tc>
          <w:tcPr>
            <w:tcW w:w="8494" w:type="dxa"/>
          </w:tcPr>
          <w:p w14:paraId="781EE589" w14:textId="77777777" w:rsidR="005C3F8B" w:rsidRDefault="005C3F8B" w:rsidP="00A7463F">
            <w:pPr>
              <w:pStyle w:val="2-"/>
              <w:keepLines/>
              <w:widowControl/>
            </w:pPr>
            <w:r>
              <w:rPr>
                <w:rFonts w:hint="eastAsia"/>
              </w:rPr>
              <w:t>#pragma once</w:t>
            </w:r>
          </w:p>
          <w:p w14:paraId="4C641B80" w14:textId="386D3AF9" w:rsidR="00B36CBF" w:rsidRDefault="00B36CBF" w:rsidP="00A7463F">
            <w:pPr>
              <w:pStyle w:val="2-"/>
              <w:keepLines/>
              <w:widowControl/>
            </w:pPr>
            <w:r>
              <w:t>Template&lt;</w:t>
            </w:r>
            <w:proofErr w:type="spellStart"/>
            <w:r w:rsidR="005F1B19">
              <w:t>typename</w:t>
            </w:r>
            <w:proofErr w:type="spellEnd"/>
            <w:r>
              <w:t xml:space="preserve"> T&gt;</w:t>
            </w:r>
          </w:p>
          <w:p w14:paraId="2C98050D" w14:textId="0A171F23" w:rsidR="00B36CBF" w:rsidRDefault="00B36CBF" w:rsidP="00A7463F">
            <w:pPr>
              <w:pStyle w:val="2-"/>
              <w:keepLines/>
              <w:widowControl/>
            </w:pPr>
            <w:r>
              <w:t xml:space="preserve">class </w:t>
            </w:r>
            <w:proofErr w:type="spellStart"/>
            <w:r>
              <w:t>CSample</w:t>
            </w:r>
            <w:proofErr w:type="spellEnd"/>
          </w:p>
          <w:p w14:paraId="1B647429" w14:textId="77777777" w:rsidR="00B36CBF" w:rsidRDefault="00B36CBF" w:rsidP="00A7463F">
            <w:pPr>
              <w:pStyle w:val="2-"/>
              <w:keepLines/>
              <w:widowControl/>
            </w:pPr>
            <w:r>
              <w:t>{</w:t>
            </w:r>
          </w:p>
          <w:p w14:paraId="34124500" w14:textId="69D103FB" w:rsidR="00B36CBF" w:rsidRDefault="00B36CBF" w:rsidP="00A7463F">
            <w:pPr>
              <w:pStyle w:val="2-"/>
              <w:keepLines/>
              <w:widowControl/>
            </w:pPr>
            <w:r>
              <w:t>public:</w:t>
            </w:r>
          </w:p>
          <w:p w14:paraId="43C9F58F" w14:textId="41ED851C" w:rsidR="00B36CBF" w:rsidRPr="00BA139E" w:rsidRDefault="00B36CBF" w:rsidP="00A7463F">
            <w:pPr>
              <w:pStyle w:val="2-"/>
              <w:keepLines/>
              <w:widowControl/>
              <w:rPr>
                <w:color w:val="00B050"/>
              </w:rPr>
            </w:pPr>
            <w:r>
              <w:tab/>
            </w:r>
            <w:r w:rsidRPr="00BA139E">
              <w:rPr>
                <w:color w:val="00B050"/>
              </w:rPr>
              <w:t xml:space="preserve">//アクセッサ　</w:t>
            </w:r>
            <w:r w:rsidRPr="00BA139E">
              <w:rPr>
                <w:color w:val="FF0000"/>
              </w:rPr>
              <w:t>※この程度は普通にインライン化する</w:t>
            </w:r>
          </w:p>
          <w:p w14:paraId="5018604F" w14:textId="6EEAEF57" w:rsidR="00B36CBF" w:rsidRDefault="00B36CBF" w:rsidP="00A7463F">
            <w:pPr>
              <w:pStyle w:val="2-"/>
              <w:keepLines/>
              <w:widowControl/>
            </w:pPr>
            <w:r>
              <w:tab/>
              <w:t xml:space="preserve">inline </w:t>
            </w:r>
            <w:r w:rsidR="005F1B19">
              <w:t>T</w:t>
            </w:r>
            <w:r>
              <w:t xml:space="preserve"> </w:t>
            </w:r>
            <w:proofErr w:type="spellStart"/>
            <w:r>
              <w:t>getMember</w:t>
            </w:r>
            <w:proofErr w:type="spellEnd"/>
            <w:r>
              <w:t xml:space="preserve">() </w:t>
            </w:r>
            <w:proofErr w:type="spellStart"/>
            <w:r>
              <w:t>const</w:t>
            </w:r>
            <w:proofErr w:type="spellEnd"/>
            <w:r>
              <w:t xml:space="preserve"> { return </w:t>
            </w:r>
            <w:proofErr w:type="spellStart"/>
            <w:r>
              <w:t>m_member</w:t>
            </w:r>
            <w:proofErr w:type="spellEnd"/>
            <w:r>
              <w:t>; }</w:t>
            </w:r>
          </w:p>
          <w:p w14:paraId="5765AC0F" w14:textId="223F6E08" w:rsidR="00B36CBF" w:rsidRDefault="00B36CBF" w:rsidP="00B36CBF">
            <w:pPr>
              <w:pStyle w:val="2-"/>
              <w:keepLines/>
              <w:widowControl/>
            </w:pPr>
            <w:r>
              <w:tab/>
              <w:t xml:space="preserve">inline void </w:t>
            </w:r>
            <w:proofErr w:type="spellStart"/>
            <w:r>
              <w:t>setMember</w:t>
            </w:r>
            <w:proofErr w:type="spellEnd"/>
            <w:r>
              <w:t>(</w:t>
            </w:r>
            <w:r w:rsidR="005F1B19">
              <w:t>T</w:t>
            </w:r>
            <w:r>
              <w:t xml:space="preserve"> </w:t>
            </w:r>
            <w:proofErr w:type="spellStart"/>
            <w:r>
              <w:t>var</w:t>
            </w:r>
            <w:proofErr w:type="spellEnd"/>
            <w:r>
              <w:t xml:space="preserve">) { </w:t>
            </w:r>
            <w:proofErr w:type="spellStart"/>
            <w:r>
              <w:t>m_member</w:t>
            </w:r>
            <w:proofErr w:type="spellEnd"/>
            <w:r>
              <w:t xml:space="preserve"> = </w:t>
            </w:r>
            <w:proofErr w:type="spellStart"/>
            <w:r>
              <w:t>var</w:t>
            </w:r>
            <w:proofErr w:type="spellEnd"/>
            <w:r>
              <w:t>; }</w:t>
            </w:r>
          </w:p>
          <w:p w14:paraId="3FB5BCC6" w14:textId="3A17C3FC" w:rsidR="005F1B19" w:rsidRDefault="005F1B19" w:rsidP="00B36CBF">
            <w:pPr>
              <w:pStyle w:val="2-"/>
              <w:keepLines/>
              <w:widowControl/>
            </w:pPr>
            <w:r>
              <w:tab/>
            </w:r>
          </w:p>
          <w:p w14:paraId="435803DA" w14:textId="50EDE7EB" w:rsidR="005F1B19" w:rsidRPr="00BA139E" w:rsidRDefault="005F1B19" w:rsidP="00B36CBF">
            <w:pPr>
              <w:pStyle w:val="2-"/>
              <w:keepLines/>
              <w:widowControl/>
              <w:rPr>
                <w:color w:val="FF0000"/>
              </w:rPr>
            </w:pPr>
            <w:r>
              <w:tab/>
            </w:r>
            <w:r w:rsidRPr="00BA139E">
              <w:rPr>
                <w:color w:val="00B050"/>
              </w:rPr>
              <w:t xml:space="preserve">//処理　</w:t>
            </w:r>
            <w:r w:rsidRPr="00BA139E">
              <w:rPr>
                <w:color w:val="FF0000"/>
              </w:rPr>
              <w:t>※プロトタイプ宣言のみ</w:t>
            </w:r>
          </w:p>
          <w:p w14:paraId="3CC65C09" w14:textId="49038663" w:rsidR="005F1B19" w:rsidRDefault="005F1B19" w:rsidP="00B36CBF">
            <w:pPr>
              <w:pStyle w:val="2-"/>
              <w:keepLines/>
              <w:widowControl/>
            </w:pPr>
            <w:r>
              <w:tab/>
              <w:t xml:space="preserve">void </w:t>
            </w:r>
            <w:r w:rsidR="00BA139E">
              <w:t>method1</w:t>
            </w:r>
            <w:r>
              <w:t>();</w:t>
            </w:r>
          </w:p>
          <w:p w14:paraId="723E3E81" w14:textId="7B35B51C" w:rsidR="00BA139E" w:rsidRDefault="00BA139E" w:rsidP="00BA139E">
            <w:pPr>
              <w:pStyle w:val="2-"/>
              <w:keepLines/>
              <w:widowControl/>
            </w:pPr>
            <w:r>
              <w:tab/>
            </w:r>
            <w:r w:rsidR="005C3F8B">
              <w:rPr>
                <w:rFonts w:hint="eastAsia"/>
              </w:rPr>
              <w:t xml:space="preserve">T </w:t>
            </w:r>
            <w:r>
              <w:t>method2(</w:t>
            </w:r>
            <w:r w:rsidR="00697406">
              <w:t xml:space="preserve">T </w:t>
            </w:r>
            <w:proofErr w:type="spellStart"/>
            <w:r w:rsidR="005C3F8B">
              <w:t>var</w:t>
            </w:r>
            <w:proofErr w:type="spellEnd"/>
            <w:r>
              <w:t>);</w:t>
            </w:r>
          </w:p>
          <w:p w14:paraId="129297FE" w14:textId="77777777" w:rsidR="00B36CBF" w:rsidRDefault="00B36CBF" w:rsidP="00A7463F">
            <w:pPr>
              <w:pStyle w:val="2-"/>
              <w:keepLines/>
              <w:widowControl/>
            </w:pPr>
            <w:r>
              <w:t>private:</w:t>
            </w:r>
          </w:p>
          <w:p w14:paraId="1CDD9CA7" w14:textId="64528A13" w:rsidR="00B36CBF" w:rsidRDefault="00B36CBF" w:rsidP="00A7463F">
            <w:pPr>
              <w:pStyle w:val="2-"/>
              <w:keepLines/>
              <w:widowControl/>
            </w:pPr>
            <w:r>
              <w:tab/>
            </w:r>
            <w:r w:rsidR="005F1B19">
              <w:t>T</w:t>
            </w:r>
            <w:r>
              <w:t xml:space="preserve"> </w:t>
            </w:r>
            <w:proofErr w:type="spellStart"/>
            <w:r>
              <w:t>m_member</w:t>
            </w:r>
            <w:proofErr w:type="spellEnd"/>
            <w:r>
              <w:t>;</w:t>
            </w:r>
          </w:p>
          <w:p w14:paraId="4641B778" w14:textId="762A474D" w:rsidR="00B36CBF" w:rsidRDefault="00B36CBF" w:rsidP="00A7463F">
            <w:pPr>
              <w:pStyle w:val="2-"/>
              <w:keepLines/>
              <w:widowControl/>
            </w:pPr>
            <w:r>
              <w:t>};</w:t>
            </w:r>
          </w:p>
        </w:tc>
      </w:tr>
    </w:tbl>
    <w:p w14:paraId="49B93CDF" w14:textId="1B5247ED" w:rsidR="00BA139E" w:rsidRPr="00692F8A" w:rsidRDefault="00BA139E" w:rsidP="00BA139E">
      <w:pPr>
        <w:pStyle w:val="a9"/>
        <w:keepNext/>
        <w:keepLines/>
        <w:widowControl/>
        <w:spacing w:beforeLines="50" w:before="180" w:line="200" w:lineRule="exact"/>
        <w:ind w:firstLineChars="0" w:firstLine="0"/>
        <w:rPr>
          <w:sz w:val="16"/>
          <w:szCs w:val="16"/>
        </w:rPr>
      </w:pPr>
      <w:proofErr w:type="spellStart"/>
      <w:r>
        <w:rPr>
          <w:sz w:val="16"/>
          <w:szCs w:val="16"/>
        </w:rPr>
        <w:t>t</w:t>
      </w:r>
      <w:r>
        <w:rPr>
          <w:rFonts w:hint="eastAsia"/>
          <w:sz w:val="16"/>
          <w:szCs w:val="16"/>
        </w:rPr>
        <w:t>emplate</w:t>
      </w:r>
      <w:r w:rsidRPr="00BA139E">
        <w:rPr>
          <w:rFonts w:hint="eastAsia"/>
          <w:color w:val="FF0000"/>
          <w:sz w:val="16"/>
          <w:szCs w:val="16"/>
        </w:rPr>
        <w:t>.inl</w:t>
      </w:r>
      <w:proofErr w:type="spellEnd"/>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BA139E" w14:paraId="426E5834" w14:textId="77777777" w:rsidTr="00A7463F">
        <w:tc>
          <w:tcPr>
            <w:tcW w:w="8494" w:type="dxa"/>
          </w:tcPr>
          <w:p w14:paraId="646E46E4" w14:textId="77777777" w:rsidR="005C3F8B" w:rsidRDefault="005C3F8B" w:rsidP="005C3F8B">
            <w:pPr>
              <w:pStyle w:val="2-"/>
              <w:keepLines/>
              <w:widowControl/>
            </w:pPr>
            <w:r>
              <w:rPr>
                <w:rFonts w:hint="eastAsia"/>
              </w:rPr>
              <w:t xml:space="preserve">#include </w:t>
            </w:r>
            <w:r>
              <w:t>“</w:t>
            </w:r>
            <w:proofErr w:type="spellStart"/>
            <w:r>
              <w:t>template.h</w:t>
            </w:r>
            <w:proofErr w:type="spellEnd"/>
            <w:r>
              <w:t>”</w:t>
            </w:r>
          </w:p>
          <w:p w14:paraId="334458DE" w14:textId="7B965D5B" w:rsidR="005C3F8B" w:rsidRPr="005C3F8B" w:rsidRDefault="005C3F8B" w:rsidP="00A7463F">
            <w:pPr>
              <w:pStyle w:val="2-"/>
              <w:keepLines/>
              <w:widowControl/>
              <w:rPr>
                <w:color w:val="00B050"/>
              </w:rPr>
            </w:pPr>
            <w:r w:rsidRPr="005C3F8B">
              <w:rPr>
                <w:rFonts w:hint="eastAsia"/>
                <w:color w:val="00B050"/>
              </w:rPr>
              <w:t>//処理</w:t>
            </w:r>
            <w:r>
              <w:rPr>
                <w:rFonts w:hint="eastAsia"/>
                <w:color w:val="00B050"/>
              </w:rPr>
              <w:t xml:space="preserve">　</w:t>
            </w:r>
            <w:r w:rsidRPr="005C3F8B">
              <w:rPr>
                <w:rFonts w:hint="eastAsia"/>
                <w:color w:val="FF0000"/>
              </w:rPr>
              <w:t>※実体部</w:t>
            </w:r>
          </w:p>
          <w:p w14:paraId="62610935" w14:textId="2520B4C8" w:rsidR="00BA139E" w:rsidRDefault="00BA139E" w:rsidP="00A7463F">
            <w:pPr>
              <w:pStyle w:val="2-"/>
              <w:keepLines/>
              <w:widowControl/>
            </w:pPr>
            <w:r>
              <w:t>Template&lt;</w:t>
            </w:r>
            <w:proofErr w:type="spellStart"/>
            <w:r>
              <w:t>typename</w:t>
            </w:r>
            <w:proofErr w:type="spellEnd"/>
            <w:r>
              <w:t xml:space="preserve"> T&gt;</w:t>
            </w:r>
          </w:p>
          <w:p w14:paraId="76CF86A0" w14:textId="226FF153" w:rsidR="00BA139E" w:rsidRDefault="00BA139E" w:rsidP="00A7463F">
            <w:pPr>
              <w:pStyle w:val="2-"/>
              <w:keepLines/>
              <w:widowControl/>
            </w:pPr>
            <w:r>
              <w:t xml:space="preserve">void </w:t>
            </w:r>
            <w:proofErr w:type="spellStart"/>
            <w:r w:rsidR="005C3F8B">
              <w:t>CSample</w:t>
            </w:r>
            <w:proofErr w:type="spellEnd"/>
            <w:r w:rsidR="005C3F8B">
              <w:t>::</w:t>
            </w:r>
            <w:proofErr w:type="spellStart"/>
            <w:r>
              <w:t>calComplex</w:t>
            </w:r>
            <w:proofErr w:type="spellEnd"/>
            <w:r>
              <w:t>()</w:t>
            </w:r>
          </w:p>
          <w:p w14:paraId="3B89C409" w14:textId="77777777" w:rsidR="005C3F8B" w:rsidRDefault="005C3F8B" w:rsidP="00A7463F">
            <w:pPr>
              <w:pStyle w:val="2-"/>
              <w:keepLines/>
              <w:widowControl/>
            </w:pPr>
            <w:r>
              <w:t>{</w:t>
            </w:r>
          </w:p>
          <w:p w14:paraId="53282DB5" w14:textId="407713EE" w:rsidR="005C3F8B" w:rsidRDefault="005C3F8B" w:rsidP="00A7463F">
            <w:pPr>
              <w:pStyle w:val="2-"/>
              <w:keepLines/>
              <w:widowControl/>
            </w:pPr>
            <w:r>
              <w:tab/>
              <w:t>…</w:t>
            </w:r>
          </w:p>
          <w:p w14:paraId="2F3260AB" w14:textId="08C39B44" w:rsidR="005C3F8B" w:rsidRDefault="005C3F8B" w:rsidP="00A7463F">
            <w:pPr>
              <w:pStyle w:val="2-"/>
              <w:keepLines/>
              <w:widowControl/>
            </w:pPr>
            <w:r>
              <w:t>}</w:t>
            </w:r>
          </w:p>
          <w:p w14:paraId="24DB92FF" w14:textId="77777777" w:rsidR="005C3F8B" w:rsidRDefault="005C3F8B" w:rsidP="005C3F8B">
            <w:pPr>
              <w:pStyle w:val="2-"/>
              <w:keepLines/>
              <w:widowControl/>
            </w:pPr>
            <w:r>
              <w:t>Template&lt;</w:t>
            </w:r>
            <w:proofErr w:type="spellStart"/>
            <w:r>
              <w:t>typename</w:t>
            </w:r>
            <w:proofErr w:type="spellEnd"/>
            <w:r>
              <w:t xml:space="preserve"> T&gt;</w:t>
            </w:r>
          </w:p>
          <w:p w14:paraId="0065B6FC" w14:textId="33755169" w:rsidR="005C3F8B" w:rsidRDefault="005C3F8B" w:rsidP="005C3F8B">
            <w:pPr>
              <w:pStyle w:val="2-"/>
              <w:keepLines/>
              <w:widowControl/>
            </w:pPr>
            <w:r>
              <w:rPr>
                <w:rFonts w:hint="eastAsia"/>
              </w:rPr>
              <w:t xml:space="preserve">T </w:t>
            </w:r>
            <w:proofErr w:type="spellStart"/>
            <w:r>
              <w:t>CSample</w:t>
            </w:r>
            <w:proofErr w:type="spellEnd"/>
            <w:r>
              <w:t xml:space="preserve">::method2(T </w:t>
            </w:r>
            <w:proofErr w:type="spellStart"/>
            <w:r>
              <w:t>var</w:t>
            </w:r>
            <w:proofErr w:type="spellEnd"/>
            <w:r>
              <w:t>)</w:t>
            </w:r>
          </w:p>
          <w:p w14:paraId="36C0FFC3" w14:textId="77777777" w:rsidR="005C3F8B" w:rsidRDefault="005C3F8B" w:rsidP="00A7463F">
            <w:pPr>
              <w:pStyle w:val="2-"/>
              <w:keepLines/>
              <w:widowControl/>
            </w:pPr>
            <w:r>
              <w:t>{</w:t>
            </w:r>
          </w:p>
          <w:p w14:paraId="6A29B1CD" w14:textId="295B7497" w:rsidR="005C3F8B" w:rsidRDefault="005C3F8B" w:rsidP="00A7463F">
            <w:pPr>
              <w:pStyle w:val="2-"/>
              <w:keepLines/>
              <w:widowControl/>
            </w:pPr>
            <w:r>
              <w:tab/>
              <w:t>…</w:t>
            </w:r>
          </w:p>
          <w:p w14:paraId="3433CDE3" w14:textId="72C4276F" w:rsidR="005C3F8B" w:rsidRPr="005C3F8B" w:rsidRDefault="005C3F8B" w:rsidP="00A7463F">
            <w:pPr>
              <w:pStyle w:val="2-"/>
              <w:keepLines/>
              <w:widowControl/>
            </w:pPr>
            <w:r>
              <w:t>}</w:t>
            </w:r>
          </w:p>
        </w:tc>
      </w:tr>
    </w:tbl>
    <w:p w14:paraId="6D2BCFD9" w14:textId="2753D28D" w:rsidR="005C3F8B" w:rsidRPr="00692F8A" w:rsidRDefault="005C3F8B" w:rsidP="005C3F8B">
      <w:pPr>
        <w:pStyle w:val="a9"/>
        <w:keepNext/>
        <w:keepLines/>
        <w:widowControl/>
        <w:spacing w:beforeLines="50" w:before="180" w:line="200" w:lineRule="exact"/>
        <w:ind w:firstLineChars="0" w:firstLine="0"/>
        <w:rPr>
          <w:sz w:val="16"/>
          <w:szCs w:val="16"/>
        </w:rPr>
      </w:pPr>
      <w:r>
        <w:rPr>
          <w:sz w:val="16"/>
          <w:szCs w:val="16"/>
        </w:rPr>
        <w:t>normal.cpp</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5C3F8B" w14:paraId="5EC88A75" w14:textId="77777777" w:rsidTr="00A7463F">
        <w:tc>
          <w:tcPr>
            <w:tcW w:w="8494" w:type="dxa"/>
          </w:tcPr>
          <w:p w14:paraId="2407AFE1" w14:textId="2BCF704C" w:rsidR="005C3F8B" w:rsidRPr="008A1227" w:rsidRDefault="005C3F8B" w:rsidP="00A7463F">
            <w:pPr>
              <w:pStyle w:val="2-"/>
              <w:keepLines/>
              <w:widowControl/>
              <w:rPr>
                <w:color w:val="FF0000"/>
              </w:rPr>
            </w:pPr>
            <w:r>
              <w:rPr>
                <w:rFonts w:hint="eastAsia"/>
              </w:rPr>
              <w:t xml:space="preserve">#include </w:t>
            </w:r>
            <w:r>
              <w:t>“</w:t>
            </w:r>
            <w:proofErr w:type="spellStart"/>
            <w:r>
              <w:t>template.h</w:t>
            </w:r>
            <w:proofErr w:type="spellEnd"/>
            <w:r>
              <w:t>”</w:t>
            </w:r>
            <w:r w:rsidR="008A1227">
              <w:tab/>
            </w:r>
            <w:r w:rsidR="008A1227" w:rsidRPr="008A1227">
              <w:rPr>
                <w:color w:val="FF0000"/>
              </w:rPr>
              <w:t>//.</w:t>
            </w:r>
            <w:proofErr w:type="spellStart"/>
            <w:r w:rsidR="008A1227" w:rsidRPr="008A1227">
              <w:rPr>
                <w:color w:val="FF0000"/>
              </w:rPr>
              <w:t>cpp</w:t>
            </w:r>
            <w:proofErr w:type="spellEnd"/>
            <w:r w:rsidR="008A1227" w:rsidRPr="008A1227">
              <w:rPr>
                <w:color w:val="FF0000"/>
              </w:rPr>
              <w:t xml:space="preserve"> </w:t>
            </w:r>
            <w:r w:rsidR="008A1227" w:rsidRPr="008A1227">
              <w:rPr>
                <w:rFonts w:hint="eastAsia"/>
                <w:color w:val="FF0000"/>
              </w:rPr>
              <w:t>の上部では、普通に .h のみインクルード</w:t>
            </w:r>
          </w:p>
          <w:p w14:paraId="4C45D362" w14:textId="77777777" w:rsidR="005C3F8B" w:rsidRDefault="005C3F8B" w:rsidP="00A7463F">
            <w:pPr>
              <w:pStyle w:val="2-"/>
              <w:keepLines/>
              <w:widowControl/>
            </w:pPr>
          </w:p>
          <w:p w14:paraId="2DCB4738" w14:textId="1CBFB373" w:rsidR="005C3F8B" w:rsidRDefault="005C3F8B" w:rsidP="00A7463F">
            <w:pPr>
              <w:pStyle w:val="2-"/>
              <w:keepLines/>
              <w:widowControl/>
            </w:pPr>
            <w:r>
              <w:t xml:space="preserve">Void </w:t>
            </w:r>
            <w:proofErr w:type="spellStart"/>
            <w:r>
              <w:t>func</w:t>
            </w:r>
            <w:proofErr w:type="spellEnd"/>
            <w:r>
              <w:t>()</w:t>
            </w:r>
          </w:p>
          <w:p w14:paraId="01541221" w14:textId="77777777" w:rsidR="005C3F8B" w:rsidRDefault="005C3F8B" w:rsidP="00A7463F">
            <w:pPr>
              <w:pStyle w:val="2-"/>
              <w:keepLines/>
              <w:widowControl/>
            </w:pPr>
            <w:r>
              <w:lastRenderedPageBreak/>
              <w:t>{</w:t>
            </w:r>
          </w:p>
          <w:p w14:paraId="75EE62A1" w14:textId="2BAD0F4C" w:rsidR="005C3F8B" w:rsidRDefault="005C3F8B" w:rsidP="00A7463F">
            <w:pPr>
              <w:pStyle w:val="2-"/>
              <w:keepLines/>
              <w:widowControl/>
            </w:pPr>
            <w:r>
              <w:tab/>
            </w:r>
            <w:proofErr w:type="spellStart"/>
            <w:r>
              <w:t>CSample</w:t>
            </w:r>
            <w:proofErr w:type="spellEnd"/>
            <w:r>
              <w:t>&lt;</w:t>
            </w:r>
            <w:proofErr w:type="spellStart"/>
            <w:r>
              <w:t>int</w:t>
            </w:r>
            <w:proofErr w:type="spellEnd"/>
            <w:r>
              <w:t>&gt; x;</w:t>
            </w:r>
          </w:p>
          <w:p w14:paraId="40DE1400" w14:textId="353CC7D0" w:rsidR="005C3F8B" w:rsidRDefault="005C3F8B" w:rsidP="005C3F8B">
            <w:pPr>
              <w:pStyle w:val="2-"/>
              <w:keepLines/>
              <w:widowControl/>
            </w:pPr>
            <w:r>
              <w:tab/>
            </w:r>
            <w:proofErr w:type="spellStart"/>
            <w:r>
              <w:t>CSample</w:t>
            </w:r>
            <w:proofErr w:type="spellEnd"/>
            <w:r>
              <w:t>&lt;float&gt; y;</w:t>
            </w:r>
          </w:p>
          <w:p w14:paraId="22B21F0A" w14:textId="05E22D46" w:rsidR="005C3F8B" w:rsidRDefault="005C3F8B" w:rsidP="005C3F8B">
            <w:pPr>
              <w:pStyle w:val="2-"/>
              <w:keepLines/>
              <w:widowControl/>
            </w:pPr>
            <w:r>
              <w:tab/>
            </w:r>
            <w:proofErr w:type="spellStart"/>
            <w:r>
              <w:t>CSample</w:t>
            </w:r>
            <w:proofErr w:type="spellEnd"/>
            <w:r>
              <w:t>&lt;</w:t>
            </w:r>
            <w:proofErr w:type="spellStart"/>
            <w:r>
              <w:t>COther</w:t>
            </w:r>
            <w:proofErr w:type="spellEnd"/>
            <w:r>
              <w:t>&gt; z;</w:t>
            </w:r>
          </w:p>
          <w:p w14:paraId="29308E35" w14:textId="23A0533A" w:rsidR="005C3F8B" w:rsidRDefault="005C3F8B" w:rsidP="00A7463F">
            <w:pPr>
              <w:pStyle w:val="2-"/>
              <w:keepLines/>
              <w:widowControl/>
            </w:pPr>
            <w:r>
              <w:tab/>
              <w:t>…</w:t>
            </w:r>
          </w:p>
          <w:p w14:paraId="1B5FC23D" w14:textId="2206B22E" w:rsidR="005C3F8B" w:rsidRDefault="005C3F8B" w:rsidP="00A7463F">
            <w:pPr>
              <w:pStyle w:val="2-"/>
              <w:keepLines/>
              <w:widowControl/>
            </w:pPr>
            <w:r>
              <w:t>}</w:t>
            </w:r>
          </w:p>
          <w:p w14:paraId="58A5ACE3" w14:textId="77777777" w:rsidR="005C3F8B" w:rsidRDefault="005C3F8B" w:rsidP="00A7463F">
            <w:pPr>
              <w:pStyle w:val="2-"/>
              <w:keepLines/>
              <w:widowControl/>
            </w:pPr>
          </w:p>
          <w:p w14:paraId="3158A3A8" w14:textId="6C48F75C" w:rsidR="005C3F8B" w:rsidRPr="00521F76" w:rsidRDefault="005C3F8B" w:rsidP="00A7463F">
            <w:pPr>
              <w:pStyle w:val="2-"/>
              <w:keepLines/>
              <w:widowControl/>
              <w:rPr>
                <w:color w:val="FF0000"/>
              </w:rPr>
            </w:pPr>
            <w:r w:rsidRPr="00521F76">
              <w:rPr>
                <w:rFonts w:hint="eastAsia"/>
                <w:color w:val="00B050"/>
              </w:rPr>
              <w:t>//</w:t>
            </w:r>
            <w:r w:rsidR="008A1227">
              <w:rPr>
                <w:rFonts w:hint="eastAsia"/>
                <w:color w:val="00B050"/>
              </w:rPr>
              <w:t>テンプレートクラスの</w:t>
            </w:r>
            <w:r w:rsidRPr="00521F76">
              <w:rPr>
                <w:rFonts w:hint="eastAsia"/>
                <w:color w:val="00B050"/>
              </w:rPr>
              <w:t>明示的なインスタンス化</w:t>
            </w:r>
            <w:r>
              <w:rPr>
                <w:rFonts w:hint="eastAsia"/>
              </w:rPr>
              <w:t xml:space="preserve">　</w:t>
            </w:r>
            <w:r w:rsidRPr="00521F76">
              <w:rPr>
                <w:rFonts w:hint="eastAsia"/>
                <w:color w:val="FF0000"/>
              </w:rPr>
              <w:t>※.</w:t>
            </w:r>
            <w:proofErr w:type="spellStart"/>
            <w:r w:rsidRPr="00521F76">
              <w:rPr>
                <w:rFonts w:hint="eastAsia"/>
                <w:color w:val="FF0000"/>
              </w:rPr>
              <w:t>cpp</w:t>
            </w:r>
            <w:proofErr w:type="spellEnd"/>
            <w:r w:rsidRPr="00521F76">
              <w:rPr>
                <w:rFonts w:hint="eastAsia"/>
                <w:color w:val="FF0000"/>
              </w:rPr>
              <w:t>の末尾に書く</w:t>
            </w:r>
            <w:r w:rsidR="00521F76">
              <w:rPr>
                <w:rFonts w:hint="eastAsia"/>
                <w:color w:val="FF0000"/>
              </w:rPr>
              <w:t>。</w:t>
            </w:r>
            <w:r w:rsidR="008A1227">
              <w:rPr>
                <w:rFonts w:hint="eastAsia"/>
                <w:color w:val="FF0000"/>
              </w:rPr>
              <w:t>もし</w:t>
            </w:r>
            <w:r w:rsidRPr="00521F76">
              <w:rPr>
                <w:rFonts w:hint="eastAsia"/>
                <w:color w:val="FF0000"/>
              </w:rPr>
              <w:t>くは、別の .</w:t>
            </w:r>
            <w:proofErr w:type="spellStart"/>
            <w:r w:rsidRPr="00521F76">
              <w:rPr>
                <w:rFonts w:hint="eastAsia"/>
                <w:color w:val="FF0000"/>
              </w:rPr>
              <w:t>cpp</w:t>
            </w:r>
            <w:proofErr w:type="spellEnd"/>
            <w:r w:rsidRPr="00521F76">
              <w:rPr>
                <w:rFonts w:hint="eastAsia"/>
                <w:color w:val="FF0000"/>
              </w:rPr>
              <w:t xml:space="preserve"> にまとめても良い</w:t>
            </w:r>
          </w:p>
          <w:p w14:paraId="43D1DC1A" w14:textId="77777777" w:rsidR="005C3F8B" w:rsidRPr="00521F76" w:rsidRDefault="005C3F8B" w:rsidP="00A7463F">
            <w:pPr>
              <w:pStyle w:val="2-"/>
              <w:keepLines/>
              <w:widowControl/>
              <w:rPr>
                <w:color w:val="FF0000"/>
              </w:rPr>
            </w:pPr>
            <w:r w:rsidRPr="00521F76">
              <w:rPr>
                <w:rFonts w:hint="eastAsia"/>
                <w:color w:val="FF0000"/>
              </w:rPr>
              <w:t xml:space="preserve">#include </w:t>
            </w:r>
            <w:r w:rsidRPr="00521F76">
              <w:rPr>
                <w:color w:val="FF0000"/>
              </w:rPr>
              <w:t>“</w:t>
            </w:r>
            <w:proofErr w:type="spellStart"/>
            <w:r w:rsidRPr="00521F76">
              <w:rPr>
                <w:color w:val="FF0000"/>
              </w:rPr>
              <w:t>template.inl</w:t>
            </w:r>
            <w:proofErr w:type="spellEnd"/>
            <w:r w:rsidRPr="00521F76">
              <w:rPr>
                <w:color w:val="FF0000"/>
              </w:rPr>
              <w:t>”</w:t>
            </w:r>
          </w:p>
          <w:p w14:paraId="76B69488" w14:textId="77777777" w:rsidR="005C3F8B" w:rsidRPr="00521F76" w:rsidRDefault="005C3F8B" w:rsidP="00A7463F">
            <w:pPr>
              <w:pStyle w:val="2-"/>
              <w:keepLines/>
              <w:widowControl/>
              <w:rPr>
                <w:color w:val="FF0000"/>
              </w:rPr>
            </w:pPr>
            <w:r w:rsidRPr="00521F76">
              <w:rPr>
                <w:color w:val="FF0000"/>
              </w:rPr>
              <w:t>t</w:t>
            </w:r>
            <w:r w:rsidRPr="00521F76">
              <w:rPr>
                <w:rFonts w:hint="eastAsia"/>
                <w:color w:val="FF0000"/>
              </w:rPr>
              <w:t xml:space="preserve">emplate </w:t>
            </w:r>
            <w:r w:rsidRPr="00521F76">
              <w:rPr>
                <w:color w:val="FF0000"/>
              </w:rPr>
              <w:t xml:space="preserve">class </w:t>
            </w:r>
            <w:proofErr w:type="spellStart"/>
            <w:r w:rsidRPr="00521F76">
              <w:rPr>
                <w:color w:val="FF0000"/>
              </w:rPr>
              <w:t>CSample</w:t>
            </w:r>
            <w:proofErr w:type="spellEnd"/>
            <w:r w:rsidRPr="00521F76">
              <w:rPr>
                <w:color w:val="FF0000"/>
              </w:rPr>
              <w:t>&lt;</w:t>
            </w:r>
            <w:proofErr w:type="spellStart"/>
            <w:r w:rsidRPr="00521F76">
              <w:rPr>
                <w:color w:val="FF0000"/>
              </w:rPr>
              <w:t>int</w:t>
            </w:r>
            <w:proofErr w:type="spellEnd"/>
            <w:r w:rsidRPr="00521F76">
              <w:rPr>
                <w:color w:val="FF0000"/>
              </w:rPr>
              <w:t>&gt;;</w:t>
            </w:r>
          </w:p>
          <w:p w14:paraId="2AC90DA9" w14:textId="6586AA77" w:rsidR="005C3F8B" w:rsidRPr="00521F76" w:rsidRDefault="005C3F8B" w:rsidP="005C3F8B">
            <w:pPr>
              <w:pStyle w:val="2-"/>
              <w:keepLines/>
              <w:widowControl/>
              <w:rPr>
                <w:color w:val="FF0000"/>
              </w:rPr>
            </w:pPr>
            <w:r w:rsidRPr="00521F76">
              <w:rPr>
                <w:color w:val="FF0000"/>
              </w:rPr>
              <w:t>t</w:t>
            </w:r>
            <w:r w:rsidRPr="00521F76">
              <w:rPr>
                <w:rFonts w:hint="eastAsia"/>
                <w:color w:val="FF0000"/>
              </w:rPr>
              <w:t xml:space="preserve">emplate </w:t>
            </w:r>
            <w:r w:rsidRPr="00521F76">
              <w:rPr>
                <w:color w:val="FF0000"/>
              </w:rPr>
              <w:t xml:space="preserve">class </w:t>
            </w:r>
            <w:proofErr w:type="spellStart"/>
            <w:r w:rsidRPr="00521F76">
              <w:rPr>
                <w:color w:val="FF0000"/>
              </w:rPr>
              <w:t>CSample</w:t>
            </w:r>
            <w:proofErr w:type="spellEnd"/>
            <w:r w:rsidRPr="00521F76">
              <w:rPr>
                <w:color w:val="FF0000"/>
              </w:rPr>
              <w:t>&lt;float&gt;;</w:t>
            </w:r>
          </w:p>
          <w:p w14:paraId="5B86D5E5" w14:textId="3078C921" w:rsidR="005C3F8B" w:rsidRPr="005C3F8B" w:rsidRDefault="005C3F8B" w:rsidP="005C3F8B">
            <w:pPr>
              <w:pStyle w:val="2-"/>
              <w:keepLines/>
              <w:widowControl/>
            </w:pPr>
            <w:r w:rsidRPr="00521F76">
              <w:rPr>
                <w:color w:val="FF0000"/>
              </w:rPr>
              <w:t>t</w:t>
            </w:r>
            <w:r w:rsidRPr="00521F76">
              <w:rPr>
                <w:rFonts w:hint="eastAsia"/>
                <w:color w:val="FF0000"/>
              </w:rPr>
              <w:t xml:space="preserve">emplate </w:t>
            </w:r>
            <w:r w:rsidRPr="00521F76">
              <w:rPr>
                <w:color w:val="FF0000"/>
              </w:rPr>
              <w:t xml:space="preserve">class </w:t>
            </w:r>
            <w:proofErr w:type="spellStart"/>
            <w:r w:rsidRPr="00521F76">
              <w:rPr>
                <w:color w:val="FF0000"/>
              </w:rPr>
              <w:t>CSample</w:t>
            </w:r>
            <w:proofErr w:type="spellEnd"/>
            <w:r w:rsidRPr="00521F76">
              <w:rPr>
                <w:color w:val="FF0000"/>
              </w:rPr>
              <w:t>&lt;</w:t>
            </w:r>
            <w:proofErr w:type="spellStart"/>
            <w:r w:rsidRPr="00521F76">
              <w:rPr>
                <w:color w:val="FF0000"/>
              </w:rPr>
              <w:t>COther</w:t>
            </w:r>
            <w:proofErr w:type="spellEnd"/>
            <w:r w:rsidRPr="00521F76">
              <w:rPr>
                <w:color w:val="FF0000"/>
              </w:rPr>
              <w:t>&gt;;</w:t>
            </w:r>
          </w:p>
        </w:tc>
      </w:tr>
    </w:tbl>
    <w:p w14:paraId="6177D0ED" w14:textId="0C0DC715" w:rsidR="00250E9C" w:rsidRDefault="00250E9C" w:rsidP="00B36CBF">
      <w:pPr>
        <w:pStyle w:val="a9"/>
        <w:spacing w:beforeLines="50" w:before="180"/>
        <w:ind w:firstLine="283"/>
      </w:pPr>
      <w:r>
        <w:lastRenderedPageBreak/>
        <w:t>なお、この「テンプレートクラスの明示的なインスタンス化」は絶対のルールではない。入り組んだテンプレートクラスの場合、明示的なインスタンス化が非常に面倒なことがある。このような場合、明示的なインスタンス化は、その時代表されるクラスに対してだけ行うようにすれば良い。</w:t>
      </w:r>
    </w:p>
    <w:p w14:paraId="34B604AC" w14:textId="6E743C4D" w:rsidR="00903747" w:rsidRPr="00692F8A" w:rsidRDefault="00903747" w:rsidP="00903747">
      <w:pPr>
        <w:pStyle w:val="a9"/>
        <w:keepNext/>
        <w:keepLines/>
        <w:widowControl/>
        <w:spacing w:beforeLines="50" w:before="180" w:line="200" w:lineRule="exact"/>
        <w:ind w:firstLineChars="0" w:firstLine="0"/>
        <w:rPr>
          <w:sz w:val="16"/>
          <w:szCs w:val="16"/>
        </w:rPr>
      </w:pPr>
      <w:r>
        <w:rPr>
          <w:rFonts w:hint="eastAsia"/>
          <w:sz w:val="16"/>
          <w:szCs w:val="16"/>
        </w:rPr>
        <w:t>例：</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03747" w14:paraId="7453EF46" w14:textId="77777777" w:rsidTr="00A7463F">
        <w:tc>
          <w:tcPr>
            <w:tcW w:w="8494" w:type="dxa"/>
          </w:tcPr>
          <w:p w14:paraId="45DE0437" w14:textId="206165AA" w:rsidR="00903747" w:rsidRPr="008A1227" w:rsidRDefault="00903747" w:rsidP="00A7463F">
            <w:pPr>
              <w:pStyle w:val="2-"/>
              <w:keepLines/>
              <w:widowControl/>
              <w:rPr>
                <w:color w:val="FF0000"/>
              </w:rPr>
            </w:pPr>
            <w:r>
              <w:rPr>
                <w:rFonts w:hint="eastAsia"/>
              </w:rPr>
              <w:t xml:space="preserve">#include </w:t>
            </w:r>
            <w:r>
              <w:t>“template1.h”</w:t>
            </w:r>
          </w:p>
          <w:p w14:paraId="40C70B22" w14:textId="5385DF22" w:rsidR="00903747" w:rsidRPr="008A1227" w:rsidRDefault="00903747" w:rsidP="00903747">
            <w:pPr>
              <w:pStyle w:val="2-"/>
              <w:keepLines/>
              <w:widowControl/>
              <w:rPr>
                <w:color w:val="FF0000"/>
              </w:rPr>
            </w:pPr>
            <w:r>
              <w:rPr>
                <w:rFonts w:hint="eastAsia"/>
              </w:rPr>
              <w:t xml:space="preserve">#include </w:t>
            </w:r>
            <w:r>
              <w:t>“template2.h”</w:t>
            </w:r>
          </w:p>
          <w:p w14:paraId="1507C95C" w14:textId="608B01D3" w:rsidR="00903747" w:rsidRDefault="00903747" w:rsidP="00A7463F">
            <w:pPr>
              <w:pStyle w:val="2-"/>
              <w:keepLines/>
              <w:widowControl/>
            </w:pPr>
            <w:r>
              <w:t>…</w:t>
            </w:r>
          </w:p>
          <w:p w14:paraId="1C4D9F81" w14:textId="77777777" w:rsidR="00903747" w:rsidRDefault="00903747" w:rsidP="00A7463F">
            <w:pPr>
              <w:pStyle w:val="2-"/>
              <w:keepLines/>
              <w:widowControl/>
            </w:pPr>
          </w:p>
          <w:p w14:paraId="68ECDAC6" w14:textId="4AD30495" w:rsidR="00903747" w:rsidRDefault="00903747" w:rsidP="00A7463F">
            <w:pPr>
              <w:pStyle w:val="2-"/>
              <w:keepLines/>
              <w:widowControl/>
              <w:rPr>
                <w:color w:val="00B050"/>
              </w:rPr>
            </w:pPr>
            <w:r w:rsidRPr="00521F76">
              <w:rPr>
                <w:rFonts w:hint="eastAsia"/>
                <w:color w:val="00B050"/>
              </w:rPr>
              <w:t>//</w:t>
            </w:r>
            <w:r>
              <w:rPr>
                <w:rFonts w:hint="eastAsia"/>
                <w:color w:val="00B050"/>
              </w:rPr>
              <w:t>テンプレートクラスの</w:t>
            </w:r>
            <w:r w:rsidRPr="00521F76">
              <w:rPr>
                <w:rFonts w:hint="eastAsia"/>
                <w:color w:val="00B050"/>
              </w:rPr>
              <w:t>明示的なインスタンス化</w:t>
            </w:r>
          </w:p>
          <w:p w14:paraId="6B03A65B" w14:textId="7F9ADA20" w:rsidR="00CA0104" w:rsidRDefault="00CA0104" w:rsidP="00A7463F">
            <w:pPr>
              <w:pStyle w:val="2-"/>
              <w:keepLines/>
              <w:widowControl/>
              <w:rPr>
                <w:color w:val="FF0000"/>
              </w:rPr>
            </w:pPr>
            <w:r>
              <w:rPr>
                <w:color w:val="FF0000"/>
              </w:rPr>
              <w:t>//</w:t>
            </w:r>
            <w:r>
              <w:rPr>
                <w:rFonts w:hint="eastAsia"/>
                <w:color w:val="FF0000"/>
              </w:rPr>
              <w:t>※</w:t>
            </w:r>
            <w:r>
              <w:rPr>
                <w:color w:val="FF0000"/>
              </w:rPr>
              <w:t xml:space="preserve">CSample2&lt;T&gt; </w:t>
            </w:r>
            <w:r>
              <w:rPr>
                <w:rFonts w:hint="eastAsia"/>
                <w:color w:val="FF0000"/>
              </w:rPr>
              <w:t>の中で、CSample1&lt;T&gt; が使用されている</w:t>
            </w:r>
            <w:r w:rsidR="00D27A67">
              <w:rPr>
                <w:rFonts w:hint="eastAsia"/>
                <w:color w:val="FF0000"/>
              </w:rPr>
              <w:t>場合：</w:t>
            </w:r>
          </w:p>
          <w:p w14:paraId="038C513F" w14:textId="10920E68" w:rsidR="00CA0104" w:rsidRDefault="00CA0104" w:rsidP="00A7463F">
            <w:pPr>
              <w:pStyle w:val="2-"/>
              <w:keepLines/>
              <w:widowControl/>
              <w:rPr>
                <w:color w:val="FF0000"/>
              </w:rPr>
            </w:pPr>
            <w:r>
              <w:rPr>
                <w:rFonts w:hint="eastAsia"/>
                <w:color w:val="FF0000"/>
              </w:rPr>
              <w:t>/</w:t>
            </w:r>
            <w:r>
              <w:rPr>
                <w:color w:val="FF0000"/>
              </w:rPr>
              <w:t>/</w:t>
            </w:r>
            <w:r>
              <w:rPr>
                <w:rFonts w:hint="eastAsia"/>
                <w:color w:val="FF0000"/>
              </w:rPr>
              <w:t xml:space="preserve">　必要な .</w:t>
            </w:r>
            <w:proofErr w:type="spellStart"/>
            <w:r>
              <w:rPr>
                <w:rFonts w:hint="eastAsia"/>
                <w:color w:val="FF0000"/>
              </w:rPr>
              <w:t>inl</w:t>
            </w:r>
            <w:proofErr w:type="spellEnd"/>
            <w:r>
              <w:rPr>
                <w:rFonts w:hint="eastAsia"/>
                <w:color w:val="FF0000"/>
              </w:rPr>
              <w:t xml:space="preserve"> をまとめてインクルードして CSample2</w:t>
            </w:r>
            <w:r>
              <w:rPr>
                <w:color w:val="FF0000"/>
              </w:rPr>
              <w:t xml:space="preserve"> </w:t>
            </w:r>
            <w:r>
              <w:rPr>
                <w:rFonts w:hint="eastAsia"/>
                <w:color w:val="FF0000"/>
              </w:rPr>
              <w:t>だけ</w:t>
            </w:r>
          </w:p>
          <w:p w14:paraId="4E3F701E" w14:textId="79C87AFA" w:rsidR="00CA0104" w:rsidRPr="00521F76" w:rsidRDefault="00CA0104" w:rsidP="00A7463F">
            <w:pPr>
              <w:pStyle w:val="2-"/>
              <w:keepLines/>
              <w:widowControl/>
              <w:rPr>
                <w:color w:val="FF0000"/>
              </w:rPr>
            </w:pPr>
            <w:r>
              <w:rPr>
                <w:rFonts w:hint="eastAsia"/>
                <w:color w:val="FF0000"/>
              </w:rPr>
              <w:t>//　インスタンス化すれば、CSample1</w:t>
            </w:r>
            <w:r>
              <w:rPr>
                <w:color w:val="FF0000"/>
              </w:rPr>
              <w:t>&lt;</w:t>
            </w:r>
            <w:proofErr w:type="spellStart"/>
            <w:r>
              <w:rPr>
                <w:color w:val="FF0000"/>
              </w:rPr>
              <w:t>int</w:t>
            </w:r>
            <w:proofErr w:type="spellEnd"/>
            <w:r>
              <w:rPr>
                <w:color w:val="FF0000"/>
              </w:rPr>
              <w:t xml:space="preserve">&gt; </w:t>
            </w:r>
            <w:r>
              <w:rPr>
                <w:rFonts w:hint="eastAsia"/>
                <w:color w:val="FF0000"/>
              </w:rPr>
              <w:t>の明示的なインスタンス化は不要。</w:t>
            </w:r>
          </w:p>
          <w:p w14:paraId="0212FA1D" w14:textId="423C1E68" w:rsidR="00903747" w:rsidRPr="00CA0104" w:rsidRDefault="00903747" w:rsidP="00903747">
            <w:pPr>
              <w:pStyle w:val="2-"/>
              <w:keepLines/>
              <w:widowControl/>
              <w:rPr>
                <w:color w:val="00B050"/>
              </w:rPr>
            </w:pPr>
            <w:r w:rsidRPr="00CA0104">
              <w:rPr>
                <w:rFonts w:hint="eastAsia"/>
                <w:color w:val="00B050"/>
              </w:rPr>
              <w:t xml:space="preserve">#include </w:t>
            </w:r>
            <w:r w:rsidRPr="00CA0104">
              <w:rPr>
                <w:color w:val="00B050"/>
              </w:rPr>
              <w:t>“template2.inl”</w:t>
            </w:r>
          </w:p>
          <w:p w14:paraId="36EEDDBC" w14:textId="77777777" w:rsidR="00CA0104" w:rsidRPr="00521F76" w:rsidRDefault="00CA0104" w:rsidP="00CA0104">
            <w:pPr>
              <w:pStyle w:val="2-"/>
              <w:keepLines/>
              <w:widowControl/>
              <w:rPr>
                <w:color w:val="FF0000"/>
              </w:rPr>
            </w:pPr>
            <w:r w:rsidRPr="00521F76">
              <w:rPr>
                <w:rFonts w:hint="eastAsia"/>
                <w:color w:val="FF0000"/>
              </w:rPr>
              <w:t xml:space="preserve">#include </w:t>
            </w:r>
            <w:r w:rsidRPr="00521F76">
              <w:rPr>
                <w:color w:val="FF0000"/>
              </w:rPr>
              <w:t>“template</w:t>
            </w:r>
            <w:r>
              <w:rPr>
                <w:color w:val="FF0000"/>
              </w:rPr>
              <w:t>1</w:t>
            </w:r>
            <w:r w:rsidRPr="00521F76">
              <w:rPr>
                <w:color w:val="FF0000"/>
              </w:rPr>
              <w:t>.inl”</w:t>
            </w:r>
          </w:p>
          <w:p w14:paraId="23439FBE" w14:textId="52C1AC81" w:rsidR="00903747" w:rsidRPr="00CA0104" w:rsidRDefault="00903747" w:rsidP="00CA0104">
            <w:pPr>
              <w:pStyle w:val="2-"/>
              <w:keepLines/>
              <w:widowControl/>
              <w:tabs>
                <w:tab w:val="clear" w:pos="2099"/>
              </w:tabs>
              <w:rPr>
                <w:color w:val="FF0000"/>
              </w:rPr>
            </w:pPr>
            <w:r w:rsidRPr="00CA0104">
              <w:rPr>
                <w:color w:val="00B050"/>
              </w:rPr>
              <w:t>t</w:t>
            </w:r>
            <w:r w:rsidRPr="00CA0104">
              <w:rPr>
                <w:rFonts w:hint="eastAsia"/>
                <w:color w:val="00B050"/>
              </w:rPr>
              <w:t xml:space="preserve">emplate </w:t>
            </w:r>
            <w:r w:rsidRPr="00CA0104">
              <w:rPr>
                <w:color w:val="00B050"/>
              </w:rPr>
              <w:t>class CSample</w:t>
            </w:r>
            <w:r w:rsidR="00CA0104" w:rsidRPr="00CA0104">
              <w:rPr>
                <w:color w:val="00B050"/>
              </w:rPr>
              <w:t>2</w:t>
            </w:r>
            <w:r w:rsidRPr="00CA0104">
              <w:rPr>
                <w:color w:val="00B050"/>
              </w:rPr>
              <w:t>&lt;</w:t>
            </w:r>
            <w:proofErr w:type="spellStart"/>
            <w:r w:rsidR="00CA0104" w:rsidRPr="00CA0104">
              <w:rPr>
                <w:color w:val="00B050"/>
              </w:rPr>
              <w:t>int</w:t>
            </w:r>
            <w:proofErr w:type="spellEnd"/>
            <w:r w:rsidR="00CA0104" w:rsidRPr="00CA0104">
              <w:rPr>
                <w:color w:val="00B050"/>
              </w:rPr>
              <w:t>&gt;;</w:t>
            </w:r>
          </w:p>
        </w:tc>
      </w:tr>
    </w:tbl>
    <w:p w14:paraId="6EC03759" w14:textId="7E92E4E3" w:rsidR="002E088F" w:rsidRDefault="002E088F" w:rsidP="002E088F">
      <w:pPr>
        <w:pStyle w:val="a9"/>
        <w:spacing w:beforeLines="50" w:before="180"/>
        <w:ind w:firstLine="283"/>
      </w:pPr>
      <w:r>
        <w:rPr>
          <w:rFonts w:hint="eastAsia"/>
        </w:rPr>
        <w:t>テンプレートが複雑すぎて、明示的なインスタンス化がうまくいかない場合は、最終手段として、</w:t>
      </w:r>
      <w:r>
        <w:rPr>
          <w:rFonts w:hint="eastAsia"/>
        </w:rPr>
        <w:t xml:space="preserve">.h </w:t>
      </w:r>
      <w:r w:rsidR="00973420">
        <w:rPr>
          <w:rFonts w:hint="eastAsia"/>
        </w:rPr>
        <w:t>い並べて</w:t>
      </w:r>
      <w:r>
        <w:rPr>
          <w:rFonts w:hint="eastAsia"/>
        </w:rPr>
        <w:t xml:space="preserve"> .</w:t>
      </w:r>
      <w:proofErr w:type="spellStart"/>
      <w:r>
        <w:rPr>
          <w:rFonts w:hint="eastAsia"/>
        </w:rPr>
        <w:t>inl</w:t>
      </w:r>
      <w:proofErr w:type="spellEnd"/>
      <w:r>
        <w:rPr>
          <w:rFonts w:hint="eastAsia"/>
        </w:rPr>
        <w:t xml:space="preserve"> </w:t>
      </w:r>
      <w:r>
        <w:rPr>
          <w:rFonts w:hint="eastAsia"/>
        </w:rPr>
        <w:t>をインクルードして</w:t>
      </w:r>
      <w:r w:rsidR="00973420">
        <w:rPr>
          <w:rFonts w:hint="eastAsia"/>
        </w:rPr>
        <w:t>しまっても良い。</w:t>
      </w:r>
    </w:p>
    <w:p w14:paraId="5F183356" w14:textId="77777777" w:rsidR="002E088F" w:rsidRPr="00692F8A" w:rsidRDefault="002E088F" w:rsidP="002E088F">
      <w:pPr>
        <w:pStyle w:val="a9"/>
        <w:keepNext/>
        <w:keepLines/>
        <w:widowControl/>
        <w:spacing w:beforeLines="50" w:before="180" w:line="200" w:lineRule="exact"/>
        <w:ind w:firstLineChars="0" w:firstLine="0"/>
        <w:rPr>
          <w:sz w:val="16"/>
          <w:szCs w:val="16"/>
        </w:rPr>
      </w:pPr>
      <w:r>
        <w:rPr>
          <w:rFonts w:hint="eastAsia"/>
          <w:sz w:val="16"/>
          <w:szCs w:val="16"/>
        </w:rPr>
        <w:t>例：</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2E088F" w14:paraId="090C91C0" w14:textId="77777777" w:rsidTr="00A7463F">
        <w:tc>
          <w:tcPr>
            <w:tcW w:w="8494" w:type="dxa"/>
          </w:tcPr>
          <w:p w14:paraId="3E765A8F" w14:textId="5488F951" w:rsidR="002E088F" w:rsidRPr="008A1227" w:rsidRDefault="002E088F" w:rsidP="00A7463F">
            <w:pPr>
              <w:pStyle w:val="2-"/>
              <w:keepLines/>
              <w:widowControl/>
              <w:rPr>
                <w:color w:val="FF0000"/>
              </w:rPr>
            </w:pPr>
            <w:r>
              <w:rPr>
                <w:rFonts w:hint="eastAsia"/>
              </w:rPr>
              <w:t xml:space="preserve">#include </w:t>
            </w:r>
            <w:r>
              <w:t>“</w:t>
            </w:r>
            <w:proofErr w:type="spellStart"/>
            <w:r>
              <w:t>template.h</w:t>
            </w:r>
            <w:proofErr w:type="spellEnd"/>
            <w:r>
              <w:t>”</w:t>
            </w:r>
          </w:p>
          <w:p w14:paraId="5D7D0480" w14:textId="57E1C665" w:rsidR="002E088F" w:rsidRPr="002E088F" w:rsidRDefault="002E088F" w:rsidP="00A7463F">
            <w:pPr>
              <w:pStyle w:val="2-"/>
              <w:keepLines/>
              <w:widowControl/>
              <w:rPr>
                <w:color w:val="FF0000"/>
              </w:rPr>
            </w:pPr>
            <w:r w:rsidRPr="002E088F">
              <w:rPr>
                <w:rFonts w:hint="eastAsia"/>
                <w:color w:val="FF0000"/>
              </w:rPr>
              <w:t xml:space="preserve">#include </w:t>
            </w:r>
            <w:r w:rsidRPr="002E088F">
              <w:rPr>
                <w:color w:val="FF0000"/>
              </w:rPr>
              <w:t>“</w:t>
            </w:r>
            <w:proofErr w:type="spellStart"/>
            <w:r w:rsidRPr="002E088F">
              <w:rPr>
                <w:color w:val="FF0000"/>
              </w:rPr>
              <w:t>template.inl</w:t>
            </w:r>
            <w:proofErr w:type="spellEnd"/>
            <w:r w:rsidRPr="002E088F">
              <w:rPr>
                <w:color w:val="FF0000"/>
              </w:rPr>
              <w:t>”</w:t>
            </w:r>
            <w:r>
              <w:rPr>
                <w:color w:val="FF0000"/>
              </w:rPr>
              <w:t>//</w:t>
            </w:r>
            <w:r>
              <w:rPr>
                <w:rFonts w:hint="eastAsia"/>
                <w:color w:val="FF0000"/>
              </w:rPr>
              <w:t>.h といっしょにインクルード</w:t>
            </w:r>
          </w:p>
          <w:p w14:paraId="50E5B3EA" w14:textId="77777777" w:rsidR="002E088F" w:rsidRDefault="002E088F" w:rsidP="00A7463F">
            <w:pPr>
              <w:pStyle w:val="2-"/>
              <w:keepLines/>
              <w:widowControl/>
            </w:pPr>
          </w:p>
          <w:p w14:paraId="20229990" w14:textId="77777777" w:rsidR="002E088F" w:rsidRDefault="002E088F" w:rsidP="00A7463F">
            <w:pPr>
              <w:pStyle w:val="2-"/>
              <w:keepLines/>
              <w:widowControl/>
            </w:pPr>
            <w:r>
              <w:t>…</w:t>
            </w:r>
          </w:p>
          <w:p w14:paraId="6A69F4D7" w14:textId="77777777" w:rsidR="002E088F" w:rsidRDefault="002E088F" w:rsidP="00A7463F">
            <w:pPr>
              <w:pStyle w:val="2-"/>
              <w:keepLines/>
              <w:widowControl/>
            </w:pPr>
          </w:p>
          <w:p w14:paraId="7DE2B98A" w14:textId="77777777" w:rsidR="002E088F" w:rsidRDefault="002E088F" w:rsidP="00A7463F">
            <w:pPr>
              <w:pStyle w:val="2-"/>
              <w:keepLines/>
              <w:widowControl/>
              <w:rPr>
                <w:color w:val="00B050"/>
              </w:rPr>
            </w:pPr>
            <w:r w:rsidRPr="00521F76">
              <w:rPr>
                <w:rFonts w:hint="eastAsia"/>
                <w:color w:val="00B050"/>
              </w:rPr>
              <w:t>//</w:t>
            </w:r>
            <w:r>
              <w:rPr>
                <w:rFonts w:hint="eastAsia"/>
                <w:color w:val="00B050"/>
              </w:rPr>
              <w:t>テンプレートクラスの</w:t>
            </w:r>
            <w:r w:rsidRPr="00521F76">
              <w:rPr>
                <w:rFonts w:hint="eastAsia"/>
                <w:color w:val="00B050"/>
              </w:rPr>
              <w:t>明示的なインスタンス化</w:t>
            </w:r>
          </w:p>
          <w:p w14:paraId="2DF7733C" w14:textId="71AC5FCA" w:rsidR="002E088F" w:rsidRPr="00CA0104" w:rsidRDefault="002E088F" w:rsidP="00973420">
            <w:pPr>
              <w:pStyle w:val="2-"/>
              <w:keepLines/>
              <w:widowControl/>
              <w:rPr>
                <w:color w:val="FF0000"/>
              </w:rPr>
            </w:pPr>
            <w:r>
              <w:rPr>
                <w:color w:val="FF0000"/>
              </w:rPr>
              <w:t>//</w:t>
            </w:r>
            <w:r>
              <w:rPr>
                <w:rFonts w:hint="eastAsia"/>
                <w:color w:val="FF0000"/>
              </w:rPr>
              <w:t>※（なし）</w:t>
            </w:r>
          </w:p>
        </w:tc>
      </w:tr>
    </w:tbl>
    <w:p w14:paraId="6CDD891A" w14:textId="453A68DB" w:rsidR="00ED023E" w:rsidRDefault="00ED023E" w:rsidP="00ED023E">
      <w:pPr>
        <w:pStyle w:val="2"/>
      </w:pPr>
      <w:bookmarkStart w:id="9" w:name="_Toc379552823"/>
      <w:r>
        <w:rPr>
          <w:rFonts w:hint="eastAsia"/>
        </w:rPr>
        <w:t>インライン展開を意識する</w:t>
      </w:r>
      <w:bookmarkEnd w:id="9"/>
    </w:p>
    <w:p w14:paraId="31EF0D88" w14:textId="3AF79070" w:rsidR="00ED023E" w:rsidRDefault="00656DB2" w:rsidP="00ED023E">
      <w:pPr>
        <w:pStyle w:val="a9"/>
        <w:ind w:firstLine="283"/>
      </w:pPr>
      <w:r>
        <w:rPr>
          <w:rFonts w:hint="eastAsia"/>
        </w:rPr>
        <w:t>インライン展開は実行速度にとても効果が大きい反面、プログラムサイズが肥大化するので注意が必要である。</w:t>
      </w:r>
    </w:p>
    <w:p w14:paraId="6B19729C" w14:textId="68D1906A" w:rsidR="002A67A4" w:rsidRDefault="00656DB2" w:rsidP="00ED023E">
      <w:pPr>
        <w:pStyle w:val="a9"/>
        <w:ind w:firstLine="283"/>
      </w:pPr>
      <w:r>
        <w:t>クラスのメンバー変数にアクセスするだけのアクセッサなど、</w:t>
      </w:r>
      <w:r w:rsidRPr="002A67A4">
        <w:rPr>
          <w:color w:val="FF0000"/>
        </w:rPr>
        <w:t>ごく短い処理はかえってプログラムサイズも小さくなるので</w:t>
      </w:r>
      <w:r>
        <w:t>、そのような関数は積極的にインライン指定を行う</w:t>
      </w:r>
      <w:r w:rsidR="002A67A4">
        <w:t>こと</w:t>
      </w:r>
      <w:r>
        <w:t>。</w:t>
      </w:r>
    </w:p>
    <w:p w14:paraId="466CF1C7" w14:textId="4A4ECAA7" w:rsidR="00656DB2" w:rsidRDefault="00656DB2" w:rsidP="00ED023E">
      <w:pPr>
        <w:pStyle w:val="a9"/>
        <w:ind w:firstLine="283"/>
      </w:pPr>
      <w:r>
        <w:t>アクセッサはそのままクラスのヘッダーに処理を記述すると、「</w:t>
      </w:r>
      <w:r>
        <w:rPr>
          <w:rFonts w:hint="eastAsia"/>
        </w:rPr>
        <w:t>inline</w:t>
      </w:r>
      <w:r>
        <w:rPr>
          <w:rFonts w:hint="eastAsia"/>
        </w:rPr>
        <w:t>」指定がなくてもコンパイラの判断で</w:t>
      </w:r>
      <w:r>
        <w:t>インライン展開されることが多い。特に最適化オプションが付いてい</w:t>
      </w:r>
      <w:r>
        <w:lastRenderedPageBreak/>
        <w:t>る場合。</w:t>
      </w:r>
    </w:p>
    <w:p w14:paraId="1CCBEC0E" w14:textId="38C11588" w:rsidR="000A4BFC" w:rsidRPr="00692F8A" w:rsidRDefault="000A4BFC" w:rsidP="000A4BFC">
      <w:pPr>
        <w:pStyle w:val="a9"/>
        <w:keepNext/>
        <w:keepLines/>
        <w:widowControl/>
        <w:spacing w:beforeLines="50" w:before="180" w:line="200" w:lineRule="exact"/>
        <w:ind w:firstLineChars="0" w:firstLine="0"/>
        <w:rPr>
          <w:sz w:val="16"/>
          <w:szCs w:val="16"/>
        </w:rPr>
      </w:pPr>
      <w:r w:rsidRPr="00692F8A">
        <w:rPr>
          <w:sz w:val="16"/>
          <w:szCs w:val="16"/>
        </w:rPr>
        <w:t>例：</w:t>
      </w:r>
      <w:r w:rsidRPr="00692F8A">
        <w:rPr>
          <w:sz w:val="16"/>
          <w:szCs w:val="16"/>
        </w:rPr>
        <w:t xml:space="preserve"> </w:t>
      </w:r>
      <w:r>
        <w:rPr>
          <w:rFonts w:hint="eastAsia"/>
          <w:sz w:val="16"/>
          <w:szCs w:val="16"/>
        </w:rPr>
        <w:t>クラスのアクセッサ</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0A4BFC" w14:paraId="55FF84CD" w14:textId="77777777" w:rsidTr="000A4BFC">
        <w:tc>
          <w:tcPr>
            <w:tcW w:w="8494" w:type="dxa"/>
          </w:tcPr>
          <w:p w14:paraId="562B95F9" w14:textId="0C6014E5" w:rsidR="000A4BFC" w:rsidRDefault="000A4BFC" w:rsidP="000A4BFC">
            <w:pPr>
              <w:pStyle w:val="2-"/>
              <w:rPr>
                <w:color w:val="00B050"/>
              </w:rPr>
            </w:pPr>
            <w:r w:rsidRPr="0090578A">
              <w:rPr>
                <w:rFonts w:hint="eastAsia"/>
                <w:color w:val="00B050"/>
              </w:rPr>
              <w:t>//</w:t>
            </w:r>
            <w:r>
              <w:rPr>
                <w:rFonts w:hint="eastAsia"/>
                <w:color w:val="00B050"/>
              </w:rPr>
              <w:t>クラス</w:t>
            </w:r>
          </w:p>
          <w:p w14:paraId="30FF6D4B" w14:textId="001D2135" w:rsidR="000A4BFC" w:rsidRPr="000A4BFC" w:rsidRDefault="000A4BFC" w:rsidP="000A4BFC">
            <w:pPr>
              <w:pStyle w:val="2-"/>
            </w:pPr>
            <w:r w:rsidRPr="000A4BFC">
              <w:t>c</w:t>
            </w:r>
            <w:r w:rsidRPr="000A4BFC">
              <w:rPr>
                <w:rFonts w:hint="eastAsia"/>
              </w:rPr>
              <w:t xml:space="preserve">lass </w:t>
            </w:r>
            <w:proofErr w:type="spellStart"/>
            <w:r w:rsidRPr="000A4BFC">
              <w:t>CTest</w:t>
            </w:r>
            <w:proofErr w:type="spellEnd"/>
          </w:p>
          <w:p w14:paraId="4B529F38" w14:textId="5CCB5F0C" w:rsidR="000A4BFC" w:rsidRDefault="000A4BFC" w:rsidP="000A4BFC">
            <w:pPr>
              <w:pStyle w:val="2-"/>
            </w:pPr>
            <w:r w:rsidRPr="000A4BFC">
              <w:t>{</w:t>
            </w:r>
          </w:p>
          <w:p w14:paraId="477C64C1" w14:textId="5A1C8894" w:rsidR="000A4BFC" w:rsidRDefault="000A4BFC" w:rsidP="000A4BFC">
            <w:pPr>
              <w:pStyle w:val="2-"/>
            </w:pPr>
            <w:r>
              <w:t>public:</w:t>
            </w:r>
          </w:p>
          <w:p w14:paraId="362F2E07" w14:textId="522B8989" w:rsidR="000A4BFC" w:rsidRPr="000A4BFC" w:rsidRDefault="000A4BFC" w:rsidP="000A4BFC">
            <w:pPr>
              <w:pStyle w:val="2-"/>
              <w:rPr>
                <w:color w:val="00B050"/>
              </w:rPr>
            </w:pPr>
            <w:r>
              <w:tab/>
            </w:r>
            <w:r w:rsidRPr="000A4BFC">
              <w:rPr>
                <w:color w:val="00B050"/>
              </w:rPr>
              <w:t>//アクセッサ</w:t>
            </w:r>
          </w:p>
          <w:p w14:paraId="4C252237" w14:textId="368A438D" w:rsidR="000A4BFC" w:rsidRPr="000A4BFC" w:rsidRDefault="000A4BFC" w:rsidP="000A4BFC">
            <w:pPr>
              <w:pStyle w:val="2-"/>
              <w:rPr>
                <w:color w:val="FF0000"/>
              </w:rPr>
            </w:pPr>
            <w:r>
              <w:tab/>
            </w:r>
            <w:proofErr w:type="spellStart"/>
            <w:r>
              <w:t>int</w:t>
            </w:r>
            <w:proofErr w:type="spellEnd"/>
            <w:r>
              <w:t xml:space="preserve"> </w:t>
            </w:r>
            <w:proofErr w:type="spellStart"/>
            <w:r>
              <w:t>getValue</w:t>
            </w:r>
            <w:proofErr w:type="spellEnd"/>
            <w:r>
              <w:t xml:space="preserve">() </w:t>
            </w:r>
            <w:proofErr w:type="spellStart"/>
            <w:r>
              <w:t>const</w:t>
            </w:r>
            <w:proofErr w:type="spellEnd"/>
            <w:r w:rsidRPr="000A4BFC">
              <w:rPr>
                <w:color w:val="FF0000"/>
              </w:rPr>
              <w:t xml:space="preserve"> { return </w:t>
            </w:r>
            <w:proofErr w:type="spellStart"/>
            <w:r w:rsidRPr="000A4BFC">
              <w:rPr>
                <w:color w:val="FF0000"/>
              </w:rPr>
              <w:t>m_value</w:t>
            </w:r>
            <w:proofErr w:type="spellEnd"/>
            <w:r w:rsidRPr="000A4BFC">
              <w:rPr>
                <w:color w:val="FF0000"/>
              </w:rPr>
              <w:t>; }</w:t>
            </w:r>
            <w:r>
              <w:rPr>
                <w:color w:val="FF0000"/>
              </w:rPr>
              <w:tab/>
            </w:r>
            <w:r>
              <w:rPr>
                <w:color w:val="FF0000"/>
              </w:rPr>
              <w:tab/>
            </w:r>
            <w:r w:rsidRPr="000A4BFC">
              <w:rPr>
                <w:color w:val="00B050"/>
              </w:rPr>
              <w:t>//クラスの宣言部に</w:t>
            </w:r>
            <w:r>
              <w:rPr>
                <w:color w:val="00B050"/>
              </w:rPr>
              <w:t>直接</w:t>
            </w:r>
            <w:r w:rsidRPr="000A4BFC">
              <w:rPr>
                <w:color w:val="00B050"/>
              </w:rPr>
              <w:t>書</w:t>
            </w:r>
            <w:r>
              <w:rPr>
                <w:color w:val="00B050"/>
              </w:rPr>
              <w:t>かれ</w:t>
            </w:r>
            <w:r w:rsidRPr="000A4BFC">
              <w:rPr>
                <w:color w:val="00B050"/>
              </w:rPr>
              <w:t>た短い処理は、</w:t>
            </w:r>
          </w:p>
          <w:p w14:paraId="69BBF3A2" w14:textId="3551CBF2" w:rsidR="000A4BFC" w:rsidRPr="000A4BFC" w:rsidRDefault="000A4BFC" w:rsidP="000A4BFC">
            <w:pPr>
              <w:pStyle w:val="2-"/>
              <w:rPr>
                <w:color w:val="00B050"/>
              </w:rPr>
            </w:pPr>
            <w:r>
              <w:tab/>
              <w:t xml:space="preserve">void </w:t>
            </w:r>
            <w:proofErr w:type="spellStart"/>
            <w:r>
              <w:t>setValue</w:t>
            </w:r>
            <w:proofErr w:type="spellEnd"/>
            <w:r>
              <w:t>(</w:t>
            </w:r>
            <w:proofErr w:type="spellStart"/>
            <w:r>
              <w:t>const</w:t>
            </w:r>
            <w:proofErr w:type="spellEnd"/>
            <w:r>
              <w:t xml:space="preserve"> </w:t>
            </w:r>
            <w:proofErr w:type="spellStart"/>
            <w:r>
              <w:t>int</w:t>
            </w:r>
            <w:proofErr w:type="spellEnd"/>
            <w:r>
              <w:t xml:space="preserve"> </w:t>
            </w:r>
            <w:proofErr w:type="spellStart"/>
            <w:r>
              <w:t>val</w:t>
            </w:r>
            <w:proofErr w:type="spellEnd"/>
            <w:r>
              <w:t>)</w:t>
            </w:r>
            <w:r w:rsidRPr="000A4BFC">
              <w:rPr>
                <w:color w:val="FF0000"/>
              </w:rPr>
              <w:t xml:space="preserve"> { </w:t>
            </w:r>
            <w:proofErr w:type="spellStart"/>
            <w:r w:rsidRPr="000A4BFC">
              <w:rPr>
                <w:color w:val="FF0000"/>
              </w:rPr>
              <w:t>m_value</w:t>
            </w:r>
            <w:proofErr w:type="spellEnd"/>
            <w:r w:rsidRPr="000A4BFC">
              <w:rPr>
                <w:color w:val="FF0000"/>
              </w:rPr>
              <w:t xml:space="preserve"> = </w:t>
            </w:r>
            <w:proofErr w:type="spellStart"/>
            <w:r w:rsidRPr="000A4BFC">
              <w:rPr>
                <w:color w:val="FF0000"/>
              </w:rPr>
              <w:t>val</w:t>
            </w:r>
            <w:proofErr w:type="spellEnd"/>
            <w:r w:rsidRPr="000A4BFC">
              <w:rPr>
                <w:color w:val="FF0000"/>
              </w:rPr>
              <w:t>; }</w:t>
            </w:r>
            <w:r>
              <w:rPr>
                <w:color w:val="FF0000"/>
              </w:rPr>
              <w:tab/>
            </w:r>
            <w:r w:rsidRPr="000A4BFC">
              <w:rPr>
                <w:color w:val="00B050"/>
              </w:rPr>
              <w:t>//自動的にインライン展開される</w:t>
            </w:r>
          </w:p>
          <w:p w14:paraId="714E51E9" w14:textId="4B4C8B80" w:rsidR="000A4BFC" w:rsidRDefault="000A4BFC" w:rsidP="000A4BFC">
            <w:pPr>
              <w:pStyle w:val="2-"/>
            </w:pPr>
            <w:r>
              <w:rPr>
                <w:rFonts w:hint="eastAsia"/>
              </w:rPr>
              <w:t>private:</w:t>
            </w:r>
          </w:p>
          <w:p w14:paraId="52907EDF" w14:textId="449828E7" w:rsidR="000A4BFC" w:rsidRPr="000A4BFC" w:rsidRDefault="000A4BFC" w:rsidP="000A4BFC">
            <w:pPr>
              <w:pStyle w:val="2-"/>
              <w:rPr>
                <w:color w:val="00B050"/>
              </w:rPr>
            </w:pPr>
            <w:r>
              <w:tab/>
            </w:r>
            <w:r w:rsidRPr="000A4BFC">
              <w:rPr>
                <w:color w:val="00B050"/>
              </w:rPr>
              <w:t>//フィールド</w:t>
            </w:r>
          </w:p>
          <w:p w14:paraId="1C65FD83" w14:textId="4F64C2A0" w:rsidR="000A4BFC" w:rsidRDefault="000A4BFC" w:rsidP="000A4BFC">
            <w:pPr>
              <w:pStyle w:val="2-"/>
            </w:pPr>
            <w:r>
              <w:tab/>
            </w:r>
            <w:proofErr w:type="spellStart"/>
            <w:r>
              <w:t>int</w:t>
            </w:r>
            <w:proofErr w:type="spellEnd"/>
            <w:r>
              <w:t xml:space="preserve"> </w:t>
            </w:r>
            <w:proofErr w:type="spellStart"/>
            <w:r>
              <w:t>m_value</w:t>
            </w:r>
            <w:proofErr w:type="spellEnd"/>
            <w:r>
              <w:t>;</w:t>
            </w:r>
          </w:p>
          <w:p w14:paraId="75B5AECA" w14:textId="678B5F7F" w:rsidR="000A4BFC" w:rsidRDefault="000A4BFC" w:rsidP="000A4BFC">
            <w:pPr>
              <w:pStyle w:val="2-"/>
            </w:pPr>
            <w:r>
              <w:t>};</w:t>
            </w:r>
          </w:p>
        </w:tc>
      </w:tr>
    </w:tbl>
    <w:p w14:paraId="313A1888" w14:textId="77777777" w:rsidR="000A4BFC" w:rsidRDefault="000A4BFC" w:rsidP="00ED023E">
      <w:pPr>
        <w:pStyle w:val="a9"/>
        <w:ind w:firstLine="283"/>
      </w:pPr>
    </w:p>
    <w:p w14:paraId="276EF8E9" w14:textId="19741A55" w:rsidR="00656DB2" w:rsidRDefault="00656DB2" w:rsidP="00656DB2">
      <w:pPr>
        <w:pStyle w:val="a9"/>
        <w:ind w:firstLine="283"/>
      </w:pPr>
      <w:r w:rsidRPr="002A67A4">
        <w:rPr>
          <w:color w:val="FF0000"/>
        </w:rPr>
        <w:t>短い</w:t>
      </w:r>
      <w:r>
        <w:rPr>
          <w:rFonts w:hint="eastAsia"/>
        </w:rPr>
        <w:t>テンプレート関数や、</w:t>
      </w:r>
      <w:proofErr w:type="spellStart"/>
      <w:r>
        <w:rPr>
          <w:rFonts w:hint="eastAsia"/>
        </w:rPr>
        <w:t>for_each</w:t>
      </w:r>
      <w:proofErr w:type="spellEnd"/>
      <w:r>
        <w:rPr>
          <w:rFonts w:hint="eastAsia"/>
        </w:rPr>
        <w:t xml:space="preserve"> </w:t>
      </w:r>
      <w:r>
        <w:rPr>
          <w:rFonts w:hint="eastAsia"/>
        </w:rPr>
        <w:t>内で使われる</w:t>
      </w:r>
      <w:r w:rsidRPr="002A67A4">
        <w:rPr>
          <w:rFonts w:hint="eastAsia"/>
          <w:color w:val="FF0000"/>
        </w:rPr>
        <w:t>短い</w:t>
      </w:r>
      <w:r>
        <w:rPr>
          <w:rFonts w:hint="eastAsia"/>
        </w:rPr>
        <w:t>関数オブジェクトには、積極的に明示的に</w:t>
      </w:r>
      <w:r w:rsidR="002A67A4">
        <w:rPr>
          <w:rFonts w:hint="eastAsia"/>
        </w:rPr>
        <w:t>「</w:t>
      </w:r>
      <w:r>
        <w:rPr>
          <w:rFonts w:hint="eastAsia"/>
        </w:rPr>
        <w:t>inline</w:t>
      </w:r>
      <w:r w:rsidR="002A67A4">
        <w:rPr>
          <w:rFonts w:hint="eastAsia"/>
        </w:rPr>
        <w:t>」</w:t>
      </w:r>
      <w:r w:rsidR="00DA4569">
        <w:rPr>
          <w:rFonts w:hint="eastAsia"/>
        </w:rPr>
        <w:t>指定</w:t>
      </w:r>
      <w:r>
        <w:rPr>
          <w:rFonts w:hint="eastAsia"/>
        </w:rPr>
        <w:t>を付けた方が良い。この場合、処理も宣言部にそのまま書くこと（「</w:t>
      </w:r>
      <w:r>
        <w:rPr>
          <w:rFonts w:hint="eastAsia"/>
        </w:rPr>
        <w:t>.</w:t>
      </w:r>
      <w:proofErr w:type="spellStart"/>
      <w:r>
        <w:rPr>
          <w:rFonts w:hint="eastAsia"/>
        </w:rPr>
        <w:t>inl</w:t>
      </w:r>
      <w:proofErr w:type="spellEnd"/>
      <w:r>
        <w:rPr>
          <w:rFonts w:hint="eastAsia"/>
        </w:rPr>
        <w:t>」）に書くのではなく）。</w:t>
      </w:r>
    </w:p>
    <w:p w14:paraId="7F23BAC7" w14:textId="63174BBB" w:rsidR="00656DB2" w:rsidRPr="00692F8A" w:rsidRDefault="00656DB2" w:rsidP="00656DB2">
      <w:pPr>
        <w:pStyle w:val="a9"/>
        <w:keepNext/>
        <w:keepLines/>
        <w:widowControl/>
        <w:spacing w:beforeLines="50" w:before="180" w:line="200" w:lineRule="exact"/>
        <w:ind w:firstLineChars="0" w:firstLine="0"/>
        <w:rPr>
          <w:sz w:val="16"/>
          <w:szCs w:val="16"/>
        </w:rPr>
      </w:pPr>
      <w:r w:rsidRPr="00692F8A">
        <w:rPr>
          <w:sz w:val="16"/>
          <w:szCs w:val="16"/>
        </w:rPr>
        <w:t>例：</w:t>
      </w:r>
      <w:r w:rsidRPr="00692F8A">
        <w:rPr>
          <w:sz w:val="16"/>
          <w:szCs w:val="16"/>
        </w:rPr>
        <w:t xml:space="preserve"> </w:t>
      </w:r>
      <w:r w:rsidR="002A67A4">
        <w:rPr>
          <w:rFonts w:hint="eastAsia"/>
          <w:sz w:val="16"/>
          <w:szCs w:val="16"/>
        </w:rPr>
        <w:t>テンプレート</w:t>
      </w:r>
      <w:r w:rsidR="00F7071B">
        <w:rPr>
          <w:rFonts w:hint="eastAsia"/>
          <w:sz w:val="16"/>
          <w:szCs w:val="16"/>
        </w:rPr>
        <w:t>の</w:t>
      </w:r>
      <w:r w:rsidR="002A67A4">
        <w:rPr>
          <w:rFonts w:hint="eastAsia"/>
          <w:sz w:val="16"/>
          <w:szCs w:val="16"/>
        </w:rPr>
        <w:t>インライン</w:t>
      </w:r>
      <w:r w:rsidR="00F7071B">
        <w:rPr>
          <w:rFonts w:hint="eastAsia"/>
          <w:sz w:val="16"/>
          <w:szCs w:val="16"/>
        </w:rPr>
        <w:t>指定</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656DB2" w14:paraId="0DFB0563" w14:textId="77777777" w:rsidTr="000A4BFC">
        <w:tc>
          <w:tcPr>
            <w:tcW w:w="8494" w:type="dxa"/>
          </w:tcPr>
          <w:p w14:paraId="7637BEE3" w14:textId="06B04163" w:rsidR="00656DB2" w:rsidRDefault="00656DB2" w:rsidP="00656DB2">
            <w:pPr>
              <w:pStyle w:val="2-"/>
            </w:pPr>
            <w:r w:rsidRPr="0090578A">
              <w:rPr>
                <w:rFonts w:hint="eastAsia"/>
                <w:color w:val="00B050"/>
              </w:rPr>
              <w:t>//</w:t>
            </w:r>
            <w:r>
              <w:rPr>
                <w:rFonts w:hint="eastAsia"/>
                <w:color w:val="00B050"/>
              </w:rPr>
              <w:t>最大値取得</w:t>
            </w:r>
          </w:p>
          <w:p w14:paraId="18C1737C" w14:textId="44EAC1CF" w:rsidR="00656DB2" w:rsidRDefault="00656DB2" w:rsidP="000A4BFC">
            <w:pPr>
              <w:pStyle w:val="2-"/>
              <w:keepLines/>
              <w:widowControl/>
            </w:pPr>
            <w:r>
              <w:t>t</w:t>
            </w:r>
            <w:r>
              <w:rPr>
                <w:rFonts w:hint="eastAsia"/>
              </w:rPr>
              <w:t xml:space="preserve">emplate&lt;class T&gt; </w:t>
            </w:r>
            <w:r w:rsidRPr="00656DB2">
              <w:rPr>
                <w:color w:val="FF0000"/>
              </w:rPr>
              <w:t xml:space="preserve">inline </w:t>
            </w:r>
            <w:r>
              <w:rPr>
                <w:rFonts w:hint="eastAsia"/>
              </w:rPr>
              <w:t xml:space="preserve">T max(T a, T b){return a &gt; b ? </w:t>
            </w:r>
            <w:r>
              <w:t>a : b}</w:t>
            </w:r>
          </w:p>
          <w:p w14:paraId="4F4558D5" w14:textId="77777777" w:rsidR="00656DB2" w:rsidRDefault="00656DB2" w:rsidP="00656DB2">
            <w:pPr>
              <w:pStyle w:val="2-"/>
            </w:pPr>
          </w:p>
          <w:p w14:paraId="326DD39F" w14:textId="77777777" w:rsidR="00656DB2" w:rsidRDefault="00656DB2" w:rsidP="00656DB2">
            <w:pPr>
              <w:pStyle w:val="2-"/>
            </w:pPr>
            <w:r w:rsidRPr="0090578A">
              <w:rPr>
                <w:rFonts w:hint="eastAsia"/>
                <w:color w:val="00B050"/>
              </w:rPr>
              <w:t>//固定配列版</w:t>
            </w:r>
            <w:proofErr w:type="spellStart"/>
            <w:r w:rsidRPr="0090578A">
              <w:rPr>
                <w:rFonts w:hint="eastAsia"/>
                <w:color w:val="00B050"/>
              </w:rPr>
              <w:t>for_each</w:t>
            </w:r>
            <w:proofErr w:type="spellEnd"/>
          </w:p>
          <w:p w14:paraId="3A5C5859" w14:textId="77777777" w:rsidR="00656DB2" w:rsidRDefault="00656DB2" w:rsidP="00656DB2">
            <w:pPr>
              <w:pStyle w:val="2-"/>
            </w:pPr>
            <w:r>
              <w:t>template</w:t>
            </w:r>
            <w:r w:rsidRPr="00656DB2">
              <w:t xml:space="preserve">&lt;class T, </w:t>
            </w:r>
            <w:proofErr w:type="spellStart"/>
            <w:r w:rsidRPr="00656DB2">
              <w:t>size_t</w:t>
            </w:r>
            <w:proofErr w:type="spellEnd"/>
            <w:r w:rsidRPr="00656DB2">
              <w:t xml:space="preserve"> N, class F&gt;</w:t>
            </w:r>
          </w:p>
          <w:p w14:paraId="03B62328" w14:textId="77777777" w:rsidR="00656DB2" w:rsidRPr="00656DB2" w:rsidRDefault="00656DB2" w:rsidP="00656DB2">
            <w:pPr>
              <w:pStyle w:val="2-"/>
            </w:pPr>
            <w:r w:rsidRPr="00656DB2">
              <w:rPr>
                <w:color w:val="FF0000"/>
              </w:rPr>
              <w:t xml:space="preserve">inline </w:t>
            </w:r>
            <w:r>
              <w:t>void</w:t>
            </w:r>
            <w:r w:rsidRPr="00656DB2">
              <w:t xml:space="preserve"> </w:t>
            </w:r>
            <w:proofErr w:type="spellStart"/>
            <w:r w:rsidRPr="00656DB2">
              <w:t>for_each</w:t>
            </w:r>
            <w:proofErr w:type="spellEnd"/>
            <w:r w:rsidRPr="00656DB2">
              <w:t>(T (&amp;</w:t>
            </w:r>
            <w:proofErr w:type="spellStart"/>
            <w:r w:rsidRPr="00656DB2">
              <w:t>obj</w:t>
            </w:r>
            <w:proofErr w:type="spellEnd"/>
            <w:r w:rsidRPr="00656DB2">
              <w:t xml:space="preserve">)[N], F&amp; </w:t>
            </w:r>
            <w:proofErr w:type="spellStart"/>
            <w:r w:rsidRPr="00656DB2">
              <w:t>functor</w:t>
            </w:r>
            <w:proofErr w:type="spellEnd"/>
            <w:r w:rsidRPr="00656DB2">
              <w:t>)</w:t>
            </w:r>
          </w:p>
          <w:p w14:paraId="7D6F5A51" w14:textId="77777777" w:rsidR="00656DB2" w:rsidRDefault="00656DB2" w:rsidP="00656DB2">
            <w:pPr>
              <w:pStyle w:val="2-"/>
            </w:pPr>
            <w:r>
              <w:t>{</w:t>
            </w:r>
          </w:p>
          <w:p w14:paraId="07696707" w14:textId="77777777" w:rsidR="00656DB2" w:rsidRDefault="00656DB2" w:rsidP="00656DB2">
            <w:pPr>
              <w:pStyle w:val="2-"/>
            </w:pPr>
            <w:r>
              <w:tab/>
              <w:t xml:space="preserve">T* p = </w:t>
            </w:r>
            <w:proofErr w:type="spellStart"/>
            <w:r>
              <w:t>obj</w:t>
            </w:r>
            <w:proofErr w:type="spellEnd"/>
            <w:r>
              <w:t>;</w:t>
            </w:r>
          </w:p>
          <w:p w14:paraId="71A230A3" w14:textId="77777777" w:rsidR="00656DB2" w:rsidRDefault="00656DB2" w:rsidP="00656DB2">
            <w:pPr>
              <w:pStyle w:val="2-"/>
            </w:pPr>
            <w:r>
              <w:tab/>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++p)</w:t>
            </w:r>
          </w:p>
          <w:p w14:paraId="7630C6C9" w14:textId="77777777" w:rsidR="00656DB2" w:rsidRDefault="00656DB2" w:rsidP="00656DB2">
            <w:pPr>
              <w:pStyle w:val="2-"/>
            </w:pPr>
            <w:r>
              <w:tab/>
              <w:t>{</w:t>
            </w:r>
          </w:p>
          <w:p w14:paraId="48470AAD" w14:textId="77777777" w:rsidR="00656DB2" w:rsidRDefault="00656DB2" w:rsidP="00656DB2">
            <w:pPr>
              <w:pStyle w:val="2-"/>
            </w:pPr>
            <w:r>
              <w:tab/>
            </w:r>
            <w:r>
              <w:tab/>
            </w:r>
            <w:proofErr w:type="spellStart"/>
            <w:r>
              <w:t>functor</w:t>
            </w:r>
            <w:proofErr w:type="spellEnd"/>
            <w:r>
              <w:t xml:space="preserve">(*p, </w:t>
            </w:r>
            <w:proofErr w:type="spellStart"/>
            <w:r>
              <w:t>is_first</w:t>
            </w:r>
            <w:proofErr w:type="spellEnd"/>
            <w:r>
              <w:t>);</w:t>
            </w:r>
          </w:p>
          <w:p w14:paraId="687159D9" w14:textId="77777777" w:rsidR="00656DB2" w:rsidRDefault="00656DB2" w:rsidP="00656DB2">
            <w:pPr>
              <w:pStyle w:val="2-"/>
            </w:pPr>
            <w:r>
              <w:tab/>
              <w:t>}</w:t>
            </w:r>
          </w:p>
          <w:p w14:paraId="5F90D337" w14:textId="77777777" w:rsidR="00656DB2" w:rsidRDefault="00656DB2" w:rsidP="00656DB2">
            <w:pPr>
              <w:pStyle w:val="2-"/>
            </w:pPr>
            <w:r>
              <w:t>}</w:t>
            </w:r>
          </w:p>
          <w:p w14:paraId="4CCE1860" w14:textId="77777777" w:rsidR="00656DB2" w:rsidRDefault="00656DB2" w:rsidP="00656DB2">
            <w:pPr>
              <w:pStyle w:val="2-"/>
            </w:pPr>
          </w:p>
          <w:p w14:paraId="1989EC66" w14:textId="4F96D143" w:rsidR="00656DB2" w:rsidRPr="0090578A" w:rsidRDefault="00656DB2" w:rsidP="00656DB2">
            <w:pPr>
              <w:pStyle w:val="2-"/>
              <w:rPr>
                <w:color w:val="00B050"/>
              </w:rPr>
            </w:pPr>
            <w:r w:rsidRPr="0090578A">
              <w:rPr>
                <w:rFonts w:hint="eastAsia"/>
                <w:color w:val="00B050"/>
              </w:rPr>
              <w:t>//関数オブジェクト</w:t>
            </w:r>
          </w:p>
          <w:p w14:paraId="5B3ED082" w14:textId="77777777" w:rsidR="00656DB2" w:rsidRDefault="00656DB2" w:rsidP="00656DB2">
            <w:pPr>
              <w:pStyle w:val="2-"/>
            </w:pPr>
            <w:r>
              <w:t>template&lt;</w:t>
            </w:r>
            <w:proofErr w:type="spellStart"/>
            <w:r>
              <w:t>typename</w:t>
            </w:r>
            <w:proofErr w:type="spellEnd"/>
            <w:r>
              <w:t xml:space="preserve"> T&gt;</w:t>
            </w:r>
          </w:p>
          <w:p w14:paraId="13D1E1B2" w14:textId="77777777" w:rsidR="00656DB2" w:rsidRDefault="00656DB2" w:rsidP="00656DB2">
            <w:pPr>
              <w:pStyle w:val="2-"/>
            </w:pPr>
            <w:proofErr w:type="spellStart"/>
            <w:r>
              <w:t>struct</w:t>
            </w:r>
            <w:proofErr w:type="spellEnd"/>
            <w:r>
              <w:t xml:space="preserve"> </w:t>
            </w:r>
            <w:proofErr w:type="spellStart"/>
            <w:r>
              <w:t>functor</w:t>
            </w:r>
            <w:proofErr w:type="spellEnd"/>
            <w:r>
              <w:t xml:space="preserve"> {</w:t>
            </w:r>
          </w:p>
          <w:p w14:paraId="75CC34AA" w14:textId="77777777" w:rsidR="00656DB2" w:rsidRDefault="00656DB2" w:rsidP="00656DB2">
            <w:pPr>
              <w:pStyle w:val="2-"/>
            </w:pPr>
            <w:r>
              <w:tab/>
            </w:r>
            <w:r w:rsidRPr="00656DB2">
              <w:rPr>
                <w:color w:val="FF0000"/>
              </w:rPr>
              <w:t>inline</w:t>
            </w:r>
            <w:r>
              <w:t xml:space="preserve"> void operator()(T&amp; o, </w:t>
            </w:r>
            <w:proofErr w:type="spellStart"/>
            <w:r>
              <w:t>bool</w:t>
            </w:r>
            <w:proofErr w:type="spellEnd"/>
            <w:r>
              <w:t xml:space="preserve">&amp; </w:t>
            </w:r>
            <w:proofErr w:type="spellStart"/>
            <w:r>
              <w:t>is_first</w:t>
            </w:r>
            <w:proofErr w:type="spellEnd"/>
            <w:r>
              <w:t>)</w:t>
            </w:r>
          </w:p>
          <w:p w14:paraId="360D5724" w14:textId="77777777" w:rsidR="00656DB2" w:rsidRDefault="00656DB2" w:rsidP="00656DB2">
            <w:pPr>
              <w:pStyle w:val="2-"/>
            </w:pPr>
            <w:r>
              <w:tab/>
              <w:t>{</w:t>
            </w:r>
          </w:p>
          <w:p w14:paraId="38D4E3CF" w14:textId="6D1EB340" w:rsidR="00656DB2" w:rsidRDefault="00656DB2" w:rsidP="00656DB2">
            <w:pPr>
              <w:pStyle w:val="2-"/>
            </w:pPr>
            <w:r>
              <w:tab/>
            </w:r>
            <w:r>
              <w:tab/>
            </w:r>
            <w:proofErr w:type="spellStart"/>
            <w:r>
              <w:t>std</w:t>
            </w:r>
            <w:proofErr w:type="spellEnd"/>
            <w:r>
              <w:t>::</w:t>
            </w:r>
            <w:proofErr w:type="spellStart"/>
            <w:r>
              <w:t>cout</w:t>
            </w:r>
            <w:proofErr w:type="spellEnd"/>
            <w:r>
              <w:t xml:space="preserve"> &lt;&lt; o;</w:t>
            </w:r>
          </w:p>
          <w:p w14:paraId="2379BEF5" w14:textId="77777777" w:rsidR="00656DB2" w:rsidRDefault="00656DB2" w:rsidP="00656DB2">
            <w:pPr>
              <w:pStyle w:val="2-"/>
            </w:pPr>
            <w:r>
              <w:tab/>
              <w:t>}</w:t>
            </w:r>
          </w:p>
          <w:p w14:paraId="33097C87" w14:textId="48C208BB" w:rsidR="00656DB2" w:rsidRDefault="002A67A4" w:rsidP="002A67A4">
            <w:pPr>
              <w:pStyle w:val="2-"/>
            </w:pPr>
            <w:r>
              <w:t>};</w:t>
            </w:r>
          </w:p>
        </w:tc>
      </w:tr>
    </w:tbl>
    <w:p w14:paraId="52862419" w14:textId="77777777" w:rsidR="00656DB2" w:rsidRPr="00656DB2" w:rsidRDefault="00656DB2" w:rsidP="00ED023E">
      <w:pPr>
        <w:pStyle w:val="a9"/>
        <w:ind w:firstLine="283"/>
      </w:pPr>
    </w:p>
    <w:p w14:paraId="5C0AE44E" w14:textId="14FEABCD" w:rsidR="002A67A4" w:rsidRDefault="002A67A4" w:rsidP="002A67A4">
      <w:pPr>
        <w:pStyle w:val="a9"/>
        <w:ind w:firstLine="283"/>
      </w:pPr>
      <w:r>
        <w:rPr>
          <w:rFonts w:hint="eastAsia"/>
        </w:rPr>
        <w:t>また、多少長い処理であっても、ループの中で激しく呼び出される処理はインライン指定を検討した方が良い。</w:t>
      </w:r>
    </w:p>
    <w:p w14:paraId="79C9A744" w14:textId="22BFB8D7" w:rsidR="002A67A4" w:rsidRDefault="002A67A4" w:rsidP="002A67A4">
      <w:pPr>
        <w:pStyle w:val="a9"/>
        <w:ind w:firstLine="283"/>
      </w:pPr>
      <w:r>
        <w:rPr>
          <w:rFonts w:hint="eastAsia"/>
        </w:rPr>
        <w:t>関数呼び出しは演算処理に比べてとても重い処理なので、呼び出し頻度が高くて使用箇所が限定的な関数</w:t>
      </w:r>
      <w:r w:rsidR="00255484">
        <w:rPr>
          <w:rFonts w:hint="eastAsia"/>
        </w:rPr>
        <w:t>（影響範囲の小さい関数）</w:t>
      </w:r>
      <w:r>
        <w:rPr>
          <w:rFonts w:hint="eastAsia"/>
        </w:rPr>
        <w:t>はインライン指定を</w:t>
      </w:r>
      <w:r w:rsidR="00255484">
        <w:rPr>
          <w:rFonts w:hint="eastAsia"/>
        </w:rPr>
        <w:t>し、処理速度とプログラムサイズとのトレードオフを意識的に行うようにする。</w:t>
      </w:r>
      <w:r>
        <w:rPr>
          <w:rFonts w:hint="eastAsia"/>
        </w:rPr>
        <w:t>コードを見易くする目的でプライベートな構造化を行っているような場合には</w:t>
      </w:r>
      <w:r w:rsidR="00255484">
        <w:rPr>
          <w:rFonts w:hint="eastAsia"/>
        </w:rPr>
        <w:t>特に</w:t>
      </w:r>
      <w:r>
        <w:rPr>
          <w:rFonts w:hint="eastAsia"/>
        </w:rPr>
        <w:t>検討すべき。</w:t>
      </w:r>
    </w:p>
    <w:p w14:paraId="1BA21318" w14:textId="3A98EC62" w:rsidR="002A67A4" w:rsidRDefault="002A67A4" w:rsidP="002A67A4">
      <w:pPr>
        <w:pStyle w:val="a9"/>
        <w:spacing w:beforeLines="50" w:before="180"/>
        <w:ind w:firstLine="283"/>
      </w:pPr>
      <w:r>
        <w:rPr>
          <w:rFonts w:hint="eastAsia"/>
        </w:rPr>
        <w:t>なお、インライン指定されていても、</w:t>
      </w:r>
      <w:r w:rsidR="00255484">
        <w:rPr>
          <w:rFonts w:hint="eastAsia"/>
        </w:rPr>
        <w:t>コンパイラの判断により、長すぎたり複雑すぎたりする</w:t>
      </w:r>
      <w:r>
        <w:rPr>
          <w:rFonts w:hint="eastAsia"/>
        </w:rPr>
        <w:t>関数はインライン展開されない場合がある。</w:t>
      </w:r>
    </w:p>
    <w:p w14:paraId="2A10EE0D" w14:textId="7DBB28FA" w:rsidR="002A4BF8" w:rsidRDefault="002A4BF8" w:rsidP="002A4BF8">
      <w:pPr>
        <w:pStyle w:val="2"/>
      </w:pPr>
      <w:bookmarkStart w:id="10" w:name="_Toc379552824"/>
      <w:r>
        <w:lastRenderedPageBreak/>
        <w:t>コンストラクタの</w:t>
      </w:r>
      <w:r>
        <w:rPr>
          <w:rFonts w:hint="eastAsia"/>
        </w:rPr>
        <w:t xml:space="preserve"> explicit </w:t>
      </w:r>
      <w:r>
        <w:rPr>
          <w:rFonts w:hint="eastAsia"/>
        </w:rPr>
        <w:t>宣言はできるだけ付ける</w:t>
      </w:r>
      <w:bookmarkEnd w:id="10"/>
    </w:p>
    <w:p w14:paraId="66892796" w14:textId="19744EBF" w:rsidR="002A4BF8" w:rsidRDefault="00F92194" w:rsidP="002A4BF8">
      <w:pPr>
        <w:pStyle w:val="a9"/>
        <w:ind w:firstLine="283"/>
      </w:pPr>
      <w:r>
        <w:rPr>
          <w:rFonts w:hint="eastAsia"/>
        </w:rPr>
        <w:t>コンストラクタの</w:t>
      </w:r>
      <w:r>
        <w:rPr>
          <w:rFonts w:hint="eastAsia"/>
        </w:rPr>
        <w:t xml:space="preserve"> </w:t>
      </w:r>
      <w:r>
        <w:t xml:space="preserve">explicit </w:t>
      </w:r>
      <w:r w:rsidR="00590FC5">
        <w:t>宣言</w:t>
      </w:r>
      <w:r w:rsidR="00590FC5">
        <w:fldChar w:fldCharType="begin"/>
      </w:r>
      <w:r w:rsidR="00590FC5">
        <w:instrText xml:space="preserve"> XE "explicit</w:instrText>
      </w:r>
      <w:r w:rsidR="00590FC5">
        <w:instrText>宣言</w:instrText>
      </w:r>
      <w:r w:rsidR="00590FC5">
        <w:instrText>" \y “explicit</w:instrText>
      </w:r>
      <w:r w:rsidR="00590FC5">
        <w:instrText>せんげん</w:instrText>
      </w:r>
      <w:r w:rsidR="00590FC5">
        <w:instrText xml:space="preserve">” </w:instrText>
      </w:r>
      <w:r w:rsidR="00590FC5">
        <w:fldChar w:fldCharType="end"/>
      </w:r>
      <w:r>
        <w:rPr>
          <w:rFonts w:hint="eastAsia"/>
        </w:rPr>
        <w:t>は、暗黙的なキャストを禁止するためのものである。</w:t>
      </w:r>
    </w:p>
    <w:p w14:paraId="6CF10985" w14:textId="77777777" w:rsidR="00116387" w:rsidRDefault="008E0DF8" w:rsidP="002A4BF8">
      <w:pPr>
        <w:pStyle w:val="a9"/>
        <w:ind w:firstLine="283"/>
      </w:pPr>
      <w:r>
        <w:rPr>
          <w:rFonts w:hint="eastAsia"/>
        </w:rPr>
        <w:t>経験的に、オブジェクト（クラス）に対して暗黙的なキャストが必要になった場面はほぼない。</w:t>
      </w:r>
    </w:p>
    <w:p w14:paraId="3179DF7B" w14:textId="76072248" w:rsidR="008E0DF8" w:rsidRDefault="008E0DF8" w:rsidP="002A4BF8">
      <w:pPr>
        <w:pStyle w:val="a9"/>
        <w:ind w:firstLine="283"/>
      </w:pPr>
      <w:r>
        <w:rPr>
          <w:rFonts w:hint="eastAsia"/>
        </w:rPr>
        <w:t>ゲームプログラミングでは、型制約のないスクリプトのような「深く気にしなくても動作する」ことよりも、「動作原理をきちんと把握する」という事に努めるべきである。</w:t>
      </w:r>
    </w:p>
    <w:p w14:paraId="09D2C3C3" w14:textId="57D5F665" w:rsidR="008E0DF8" w:rsidRDefault="008E0DF8" w:rsidP="002A4BF8">
      <w:pPr>
        <w:pStyle w:val="a9"/>
        <w:ind w:firstLine="283"/>
      </w:pPr>
      <w:r>
        <w:rPr>
          <w:rFonts w:hint="eastAsia"/>
        </w:rPr>
        <w:t>そのため、「オブジェクトに対する暗黙的なキャスト</w:t>
      </w:r>
      <w:r w:rsidR="00890DE3">
        <w:rPr>
          <w:rFonts w:hint="eastAsia"/>
        </w:rPr>
        <w:t>の発生</w:t>
      </w:r>
      <w:r w:rsidR="00890DE3">
        <w:rPr>
          <w:rFonts w:hint="eastAsia"/>
        </w:rPr>
        <w:t xml:space="preserve"> </w:t>
      </w:r>
      <w:r>
        <w:rPr>
          <w:rFonts w:hint="eastAsia"/>
        </w:rPr>
        <w:t>＝</w:t>
      </w:r>
      <w:r w:rsidR="00890DE3">
        <w:rPr>
          <w:rFonts w:hint="eastAsia"/>
        </w:rPr>
        <w:t xml:space="preserve"> </w:t>
      </w:r>
      <w:r>
        <w:rPr>
          <w:rFonts w:hint="eastAsia"/>
        </w:rPr>
        <w:t>コーディングミス」とみなし、コンパイルエラーになることが望ましい。</w:t>
      </w:r>
      <w:r>
        <w:rPr>
          <w:rFonts w:hint="eastAsia"/>
        </w:rPr>
        <w:t>e</w:t>
      </w:r>
      <w:r>
        <w:t>xplicit</w:t>
      </w:r>
      <w:r>
        <w:rPr>
          <w:rFonts w:hint="eastAsia"/>
        </w:rPr>
        <w:t>宣言はそのためのものである。</w:t>
      </w:r>
    </w:p>
    <w:p w14:paraId="2A63E0B9" w14:textId="4B323AFD" w:rsidR="008E0DF8" w:rsidRDefault="008E0DF8" w:rsidP="002A4BF8">
      <w:pPr>
        <w:pStyle w:val="a9"/>
        <w:ind w:firstLine="283"/>
      </w:pPr>
      <w:r>
        <w:t>explicit</w:t>
      </w:r>
      <w:r>
        <w:rPr>
          <w:rFonts w:hint="eastAsia"/>
        </w:rPr>
        <w:t>宣言の有無による挙動の違い</w:t>
      </w:r>
      <w:r w:rsidR="00F04336">
        <w:rPr>
          <w:rFonts w:hint="eastAsia"/>
        </w:rPr>
        <w:t>を示す。</w:t>
      </w:r>
    </w:p>
    <w:p w14:paraId="21352B1B" w14:textId="5473AE14" w:rsidR="00CC0352" w:rsidRPr="00890DE3" w:rsidRDefault="00804C23" w:rsidP="00CC0352">
      <w:pPr>
        <w:pStyle w:val="a9"/>
        <w:keepNext/>
        <w:keepLines/>
        <w:widowControl/>
        <w:spacing w:beforeLines="50" w:before="180" w:line="200" w:lineRule="exact"/>
        <w:ind w:firstLineChars="0" w:firstLine="0"/>
        <w:rPr>
          <w:sz w:val="20"/>
          <w:szCs w:val="20"/>
        </w:rPr>
      </w:pPr>
      <w:r w:rsidRPr="00890DE3">
        <w:rPr>
          <w:rFonts w:hint="eastAsia"/>
          <w:sz w:val="20"/>
          <w:szCs w:val="20"/>
        </w:rPr>
        <w:t>【サンプル】</w:t>
      </w:r>
    </w:p>
    <w:p w14:paraId="74EA2B33" w14:textId="15B6C288" w:rsidR="00804C23" w:rsidRPr="00692F8A" w:rsidRDefault="00804C23" w:rsidP="00804C23">
      <w:pPr>
        <w:pStyle w:val="a9"/>
        <w:keepNext/>
        <w:keepLines/>
        <w:widowControl/>
        <w:spacing w:line="200" w:lineRule="exact"/>
        <w:ind w:firstLineChars="0" w:firstLine="0"/>
        <w:rPr>
          <w:sz w:val="16"/>
          <w:szCs w:val="16"/>
        </w:rPr>
      </w:pPr>
      <w:r>
        <w:rPr>
          <w:rFonts w:hint="eastAsia"/>
          <w:sz w:val="16"/>
          <w:szCs w:val="16"/>
        </w:rPr>
        <w:t>コード：</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C0352" w14:paraId="1446A5F1" w14:textId="77777777" w:rsidTr="00A7463F">
        <w:tc>
          <w:tcPr>
            <w:tcW w:w="8494" w:type="dxa"/>
          </w:tcPr>
          <w:p w14:paraId="141B0973" w14:textId="5417342A" w:rsidR="00C17A66" w:rsidRPr="00C17A66" w:rsidRDefault="00C17A66" w:rsidP="00A7463F">
            <w:pPr>
              <w:pStyle w:val="2-"/>
              <w:keepLines/>
              <w:widowControl/>
              <w:rPr>
                <w:color w:val="00B050"/>
              </w:rPr>
            </w:pPr>
            <w:r w:rsidRPr="00C17A66">
              <w:rPr>
                <w:rFonts w:hint="eastAsia"/>
                <w:color w:val="00B050"/>
              </w:rPr>
              <w:t>//クラス</w:t>
            </w:r>
          </w:p>
          <w:p w14:paraId="0FC36B66" w14:textId="3B9BE3EE" w:rsidR="00CC0352" w:rsidRDefault="00CC0352" w:rsidP="00A7463F">
            <w:pPr>
              <w:pStyle w:val="2-"/>
              <w:keepLines/>
              <w:widowControl/>
            </w:pPr>
            <w:r>
              <w:t>c</w:t>
            </w:r>
            <w:r>
              <w:rPr>
                <w:rFonts w:hint="eastAsia"/>
              </w:rPr>
              <w:t xml:space="preserve">lass </w:t>
            </w:r>
            <w:proofErr w:type="spellStart"/>
            <w:r>
              <w:t>CSample</w:t>
            </w:r>
            <w:proofErr w:type="spellEnd"/>
          </w:p>
          <w:p w14:paraId="5E8ABF1E" w14:textId="0BD2CE9F" w:rsidR="00CC0352" w:rsidRDefault="00CC0352" w:rsidP="00A7463F">
            <w:pPr>
              <w:pStyle w:val="2-"/>
              <w:keepLines/>
              <w:widowControl/>
            </w:pPr>
            <w:r>
              <w:t>{</w:t>
            </w:r>
          </w:p>
          <w:p w14:paraId="0109449C" w14:textId="028C64AA" w:rsidR="00CC0352" w:rsidRDefault="00CC0352" w:rsidP="00A7463F">
            <w:pPr>
              <w:pStyle w:val="2-"/>
              <w:keepLines/>
              <w:widowControl/>
            </w:pPr>
            <w:r>
              <w:t>public:</w:t>
            </w:r>
          </w:p>
          <w:p w14:paraId="255C9FFD" w14:textId="7E9DE632" w:rsidR="00CC0352" w:rsidRDefault="00CC0352" w:rsidP="00A7463F">
            <w:pPr>
              <w:pStyle w:val="2-"/>
              <w:keepLines/>
              <w:widowControl/>
            </w:pPr>
            <w:r>
              <w:tab/>
            </w:r>
            <w:proofErr w:type="spellStart"/>
            <w:r>
              <w:t>CSample</w:t>
            </w:r>
            <w:proofErr w:type="spellEnd"/>
            <w:r>
              <w:t xml:space="preserve">(float x) : </w:t>
            </w:r>
            <w:proofErr w:type="spellStart"/>
            <w:r>
              <w:t>m_var</w:t>
            </w:r>
            <w:proofErr w:type="spellEnd"/>
            <w:r>
              <w:t>(x)</w:t>
            </w:r>
            <w:r w:rsidR="00C92429">
              <w:t xml:space="preserve"> </w:t>
            </w:r>
            <w:r>
              <w:t>{</w:t>
            </w:r>
            <w:r w:rsidR="00C92429">
              <w:t xml:space="preserve"> </w:t>
            </w:r>
            <w:proofErr w:type="spellStart"/>
            <w:r w:rsidR="00C92429">
              <w:t>p</w:t>
            </w:r>
            <w:r w:rsidR="003C3208">
              <w:t>rintf</w:t>
            </w:r>
            <w:proofErr w:type="spellEnd"/>
            <w:r w:rsidR="003C3208">
              <w:t>(“constructor!</w:t>
            </w:r>
            <w:r w:rsidR="00804C23">
              <w:t xml:space="preserve"> </w:t>
            </w:r>
            <w:r w:rsidR="00C92429">
              <w:t xml:space="preserve">: </w:t>
            </w:r>
            <w:proofErr w:type="spellStart"/>
            <w:r w:rsidR="00C92429">
              <w:t>m_var</w:t>
            </w:r>
            <w:proofErr w:type="spellEnd"/>
            <w:r w:rsidR="006A0AB8">
              <w:t xml:space="preserve"> </w:t>
            </w:r>
            <w:r w:rsidR="00C92429">
              <w:t>=</w:t>
            </w:r>
            <w:r w:rsidR="006A0AB8">
              <w:t xml:space="preserve"> </w:t>
            </w:r>
            <w:r w:rsidR="00C92429">
              <w:t>%.1f</w:t>
            </w:r>
            <w:r w:rsidR="00D37E1F">
              <w:t>\n</w:t>
            </w:r>
            <w:r w:rsidR="003C3208">
              <w:t>”</w:t>
            </w:r>
            <w:r w:rsidR="00C92429">
              <w:t xml:space="preserve">, </w:t>
            </w:r>
            <w:proofErr w:type="spellStart"/>
            <w:r w:rsidR="00C92429">
              <w:t>m_var</w:t>
            </w:r>
            <w:proofErr w:type="spellEnd"/>
            <w:r w:rsidR="003C3208">
              <w:t>);</w:t>
            </w:r>
            <w:r w:rsidR="00C92429">
              <w:t xml:space="preserve"> </w:t>
            </w:r>
            <w:r>
              <w:t>}</w:t>
            </w:r>
          </w:p>
          <w:p w14:paraId="6CF3CADC" w14:textId="0A950FBE" w:rsidR="001A54E9" w:rsidRDefault="001A54E9" w:rsidP="00A7463F">
            <w:pPr>
              <w:pStyle w:val="2-"/>
              <w:keepLines/>
              <w:widowControl/>
            </w:pPr>
            <w:r>
              <w:tab/>
              <w:t>v</w:t>
            </w:r>
            <w:r>
              <w:rPr>
                <w:rFonts w:hint="eastAsia"/>
              </w:rPr>
              <w:t xml:space="preserve">oid </w:t>
            </w:r>
            <w:r>
              <w:t xml:space="preserve">print() </w:t>
            </w:r>
            <w:proofErr w:type="spellStart"/>
            <w:r>
              <w:t>const</w:t>
            </w:r>
            <w:proofErr w:type="spellEnd"/>
            <w:r>
              <w:t xml:space="preserve"> { </w:t>
            </w:r>
            <w:proofErr w:type="spellStart"/>
            <w:r>
              <w:t>printf</w:t>
            </w:r>
            <w:proofErr w:type="spellEnd"/>
            <w:r>
              <w:t xml:space="preserve">(“print : </w:t>
            </w:r>
            <w:proofErr w:type="spellStart"/>
            <w:r w:rsidR="006A0AB8">
              <w:t>m_var</w:t>
            </w:r>
            <w:proofErr w:type="spellEnd"/>
            <w:r w:rsidR="006A0AB8">
              <w:t xml:space="preserve"> = </w:t>
            </w:r>
            <w:r>
              <w:t xml:space="preserve">%.1f\n”, </w:t>
            </w:r>
            <w:proofErr w:type="spellStart"/>
            <w:r>
              <w:t>m_var</w:t>
            </w:r>
            <w:proofErr w:type="spellEnd"/>
            <w:r>
              <w:t>); }</w:t>
            </w:r>
          </w:p>
          <w:p w14:paraId="0EAF2099" w14:textId="63F5D4E0" w:rsidR="00CC0352" w:rsidRDefault="00CC0352" w:rsidP="00A7463F">
            <w:pPr>
              <w:pStyle w:val="2-"/>
              <w:keepLines/>
              <w:widowControl/>
            </w:pPr>
            <w:r>
              <w:t>private:</w:t>
            </w:r>
          </w:p>
          <w:p w14:paraId="176E1915" w14:textId="0D62D95D" w:rsidR="00CC0352" w:rsidRDefault="00CC0352" w:rsidP="00A7463F">
            <w:pPr>
              <w:pStyle w:val="2-"/>
              <w:keepLines/>
              <w:widowControl/>
            </w:pPr>
            <w:r>
              <w:tab/>
              <w:t xml:space="preserve">float </w:t>
            </w:r>
            <w:proofErr w:type="spellStart"/>
            <w:r>
              <w:t>m_var</w:t>
            </w:r>
            <w:proofErr w:type="spellEnd"/>
            <w:r>
              <w:t>;</w:t>
            </w:r>
          </w:p>
          <w:p w14:paraId="314D72BE" w14:textId="0BDC8164" w:rsidR="00CC0352" w:rsidRDefault="00CC0352" w:rsidP="00A7463F">
            <w:pPr>
              <w:pStyle w:val="2-"/>
              <w:keepLines/>
              <w:widowControl/>
            </w:pPr>
            <w:r>
              <w:t>};</w:t>
            </w:r>
          </w:p>
          <w:p w14:paraId="4C3F8E62" w14:textId="77777777" w:rsidR="00F20F0A" w:rsidRPr="00C17A66" w:rsidRDefault="00F20F0A" w:rsidP="00F20F0A">
            <w:pPr>
              <w:pStyle w:val="2-"/>
              <w:keepLines/>
              <w:widowControl/>
              <w:rPr>
                <w:color w:val="00B050"/>
              </w:rPr>
            </w:pPr>
            <w:r w:rsidRPr="00C17A66">
              <w:rPr>
                <w:color w:val="00B050"/>
              </w:rPr>
              <w:t>//</w:t>
            </w:r>
            <w:r w:rsidRPr="00C17A66">
              <w:rPr>
                <w:rFonts w:hint="eastAsia"/>
                <w:color w:val="00B050"/>
              </w:rPr>
              <w:t>整数を返す関数</w:t>
            </w:r>
          </w:p>
          <w:p w14:paraId="3D46146D" w14:textId="77777777" w:rsidR="00F20F0A" w:rsidRDefault="00F20F0A" w:rsidP="00F20F0A">
            <w:pPr>
              <w:pStyle w:val="2-"/>
              <w:keepLines/>
              <w:widowControl/>
            </w:pPr>
            <w:proofErr w:type="spellStart"/>
            <w:r w:rsidRPr="00CC0352">
              <w:t>i</w:t>
            </w:r>
            <w:r w:rsidRPr="00CC0352">
              <w:rPr>
                <w:rFonts w:hint="eastAsia"/>
              </w:rPr>
              <w:t>nt</w:t>
            </w:r>
            <w:proofErr w:type="spellEnd"/>
            <w:r w:rsidRPr="00CC0352">
              <w:rPr>
                <w:rFonts w:hint="eastAsia"/>
              </w:rPr>
              <w:t xml:space="preserve"> </w:t>
            </w:r>
            <w:proofErr w:type="spellStart"/>
            <w:r w:rsidRPr="00CC0352">
              <w:t>func</w:t>
            </w:r>
            <w:proofErr w:type="spellEnd"/>
            <w:r w:rsidRPr="00CC0352">
              <w:t>()</w:t>
            </w:r>
            <w:r>
              <w:t>{return 123;}</w:t>
            </w:r>
          </w:p>
          <w:p w14:paraId="448A76BC" w14:textId="77777777" w:rsidR="00F20F0A" w:rsidRPr="00C17A66" w:rsidRDefault="00F20F0A" w:rsidP="00F20F0A">
            <w:pPr>
              <w:pStyle w:val="2-"/>
              <w:keepLines/>
              <w:widowControl/>
              <w:rPr>
                <w:color w:val="00B050"/>
              </w:rPr>
            </w:pPr>
            <w:r w:rsidRPr="00C17A66">
              <w:rPr>
                <w:color w:val="00B050"/>
              </w:rPr>
              <w:t>//</w:t>
            </w:r>
            <w:r w:rsidRPr="00C17A66">
              <w:rPr>
                <w:rFonts w:hint="eastAsia"/>
                <w:color w:val="00B050"/>
              </w:rPr>
              <w:t>テスト</w:t>
            </w:r>
          </w:p>
          <w:p w14:paraId="0EF9DBAC" w14:textId="77777777" w:rsidR="00F20F0A" w:rsidRPr="00CC0352" w:rsidRDefault="00F20F0A" w:rsidP="00F20F0A">
            <w:pPr>
              <w:pStyle w:val="2-"/>
              <w:keepLines/>
              <w:widowControl/>
            </w:pPr>
            <w:r w:rsidRPr="00CC0352">
              <w:t>v</w:t>
            </w:r>
            <w:r w:rsidRPr="00CC0352">
              <w:rPr>
                <w:rFonts w:hint="eastAsia"/>
              </w:rPr>
              <w:t xml:space="preserve">oid </w:t>
            </w:r>
            <w:r>
              <w:t>test</w:t>
            </w:r>
            <w:r w:rsidRPr="00CC0352">
              <w:t>()</w:t>
            </w:r>
          </w:p>
          <w:p w14:paraId="226D1301" w14:textId="77777777" w:rsidR="00F20F0A" w:rsidRDefault="00F20F0A" w:rsidP="00F20F0A">
            <w:pPr>
              <w:pStyle w:val="2-"/>
              <w:keepLines/>
              <w:widowControl/>
            </w:pPr>
            <w:r w:rsidRPr="00CC0352">
              <w:rPr>
                <w:rFonts w:hint="eastAsia"/>
              </w:rPr>
              <w:t>{</w:t>
            </w:r>
          </w:p>
          <w:p w14:paraId="4D7EC5B5" w14:textId="77777777" w:rsidR="00F20F0A" w:rsidRDefault="00F20F0A" w:rsidP="00F20F0A">
            <w:pPr>
              <w:pStyle w:val="2-"/>
              <w:keepLines/>
              <w:widowControl/>
            </w:pPr>
            <w:r>
              <w:tab/>
            </w:r>
            <w:proofErr w:type="spellStart"/>
            <w:r>
              <w:t>CSample</w:t>
            </w:r>
            <w:proofErr w:type="spellEnd"/>
            <w:r>
              <w:t xml:space="preserve"> </w:t>
            </w:r>
            <w:proofErr w:type="spellStart"/>
            <w:r>
              <w:t>obj</w:t>
            </w:r>
            <w:proofErr w:type="spellEnd"/>
            <w:r>
              <w:t>(1.2f);</w:t>
            </w:r>
          </w:p>
          <w:p w14:paraId="1373A160" w14:textId="77777777" w:rsidR="00F20F0A" w:rsidRPr="00804C23" w:rsidRDefault="00F20F0A" w:rsidP="00F20F0A">
            <w:pPr>
              <w:pStyle w:val="2-"/>
              <w:keepLines/>
              <w:widowControl/>
              <w:rPr>
                <w:color w:val="FF0000"/>
              </w:rPr>
            </w:pPr>
            <w:r>
              <w:tab/>
            </w:r>
            <w:proofErr w:type="spellStart"/>
            <w:r>
              <w:t>obj</w:t>
            </w:r>
            <w:proofErr w:type="spellEnd"/>
            <w:r>
              <w:t xml:space="preserve"> = </w:t>
            </w:r>
            <w:proofErr w:type="spellStart"/>
            <w:r>
              <w:t>func</w:t>
            </w:r>
            <w:proofErr w:type="spellEnd"/>
            <w:r>
              <w:t xml:space="preserve">(); </w:t>
            </w:r>
            <w:r w:rsidRPr="00804C23">
              <w:rPr>
                <w:color w:val="FF0000"/>
              </w:rPr>
              <w:t>//</w:t>
            </w:r>
            <w:r w:rsidRPr="00804C23">
              <w:rPr>
                <w:rFonts w:hint="eastAsia"/>
                <w:color w:val="FF0000"/>
              </w:rPr>
              <w:t>←コーディングを誤って代入</w:t>
            </w:r>
            <w:r>
              <w:rPr>
                <w:rFonts w:hint="eastAsia"/>
                <w:color w:val="FF0000"/>
              </w:rPr>
              <w:t>（コンパイルエラーにならない）</w:t>
            </w:r>
          </w:p>
          <w:p w14:paraId="3D9EE868" w14:textId="59C293A4" w:rsidR="00CC0352" w:rsidRPr="00F20F0A" w:rsidRDefault="00F20F0A" w:rsidP="00A7463F">
            <w:pPr>
              <w:pStyle w:val="2-"/>
              <w:keepLines/>
              <w:widowControl/>
            </w:pPr>
            <w:r w:rsidRPr="00CC0352">
              <w:t>}</w:t>
            </w:r>
          </w:p>
        </w:tc>
      </w:tr>
    </w:tbl>
    <w:p w14:paraId="58A0F816" w14:textId="23BAA138" w:rsidR="00804C23" w:rsidRPr="00692F8A" w:rsidRDefault="00804C23" w:rsidP="00804C23">
      <w:pPr>
        <w:pStyle w:val="a9"/>
        <w:keepNext/>
        <w:keepLines/>
        <w:widowControl/>
        <w:spacing w:beforeLines="50" w:before="180" w:line="200" w:lineRule="exact"/>
        <w:ind w:firstLineChars="0" w:firstLine="0"/>
        <w:rPr>
          <w:sz w:val="16"/>
          <w:szCs w:val="16"/>
        </w:rPr>
      </w:pPr>
      <w:r>
        <w:rPr>
          <w:rFonts w:hint="eastAsia"/>
          <w:sz w:val="16"/>
          <w:szCs w:val="16"/>
        </w:rPr>
        <w:t>結果：</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804C23" w14:paraId="7BB35A88" w14:textId="77777777" w:rsidTr="00A7463F">
        <w:tc>
          <w:tcPr>
            <w:tcW w:w="8494" w:type="dxa"/>
          </w:tcPr>
          <w:p w14:paraId="74F3F2EF" w14:textId="4BB426E0" w:rsidR="00F20F0A" w:rsidRPr="00804C23" w:rsidRDefault="00F20F0A" w:rsidP="00F20F0A">
            <w:pPr>
              <w:pStyle w:val="2-"/>
              <w:keepLines/>
              <w:widowControl/>
              <w:rPr>
                <w:color w:val="auto"/>
              </w:rPr>
            </w:pPr>
            <w:r w:rsidRPr="00804C23">
              <w:rPr>
                <w:color w:val="auto"/>
              </w:rPr>
              <w:t>c</w:t>
            </w:r>
            <w:r w:rsidRPr="00804C23">
              <w:rPr>
                <w:rFonts w:hint="eastAsia"/>
                <w:color w:val="auto"/>
              </w:rPr>
              <w:t>onstructo</w:t>
            </w:r>
            <w:r>
              <w:rPr>
                <w:color w:val="auto"/>
              </w:rPr>
              <w:t>r</w:t>
            </w:r>
            <w:r w:rsidRPr="00804C23">
              <w:rPr>
                <w:rFonts w:hint="eastAsia"/>
                <w:color w:val="auto"/>
              </w:rPr>
              <w:t>!</w:t>
            </w:r>
            <w:r w:rsidRPr="00804C23">
              <w:rPr>
                <w:color w:val="auto"/>
              </w:rPr>
              <w:t xml:space="preserve"> : </w:t>
            </w:r>
            <w:proofErr w:type="spellStart"/>
            <w:r w:rsidRPr="00804C23">
              <w:rPr>
                <w:color w:val="auto"/>
              </w:rPr>
              <w:t>m_var</w:t>
            </w:r>
            <w:proofErr w:type="spellEnd"/>
            <w:r w:rsidRPr="00804C23">
              <w:rPr>
                <w:color w:val="auto"/>
              </w:rPr>
              <w:t xml:space="preserve"> = 1.2</w:t>
            </w:r>
          </w:p>
          <w:p w14:paraId="37D82FED" w14:textId="6EA09A33" w:rsidR="00804C23" w:rsidRPr="00F20F0A" w:rsidRDefault="00F20F0A" w:rsidP="00A7463F">
            <w:pPr>
              <w:pStyle w:val="2-"/>
              <w:keepLines/>
              <w:widowControl/>
              <w:rPr>
                <w:color w:val="FF0000"/>
              </w:rPr>
            </w:pPr>
            <w:r w:rsidRPr="00804C23">
              <w:rPr>
                <w:color w:val="FF0000"/>
              </w:rPr>
              <w:t>c</w:t>
            </w:r>
            <w:r w:rsidRPr="00804C23">
              <w:rPr>
                <w:rFonts w:hint="eastAsia"/>
                <w:color w:val="FF0000"/>
              </w:rPr>
              <w:t>onstructo</w:t>
            </w:r>
            <w:r>
              <w:rPr>
                <w:color w:val="FF0000"/>
              </w:rPr>
              <w:t>r</w:t>
            </w:r>
            <w:r w:rsidRPr="00804C23">
              <w:rPr>
                <w:rFonts w:hint="eastAsia"/>
                <w:color w:val="FF0000"/>
              </w:rPr>
              <w:t>!</w:t>
            </w:r>
            <w:r w:rsidRPr="00804C23">
              <w:rPr>
                <w:color w:val="FF0000"/>
              </w:rPr>
              <w:t xml:space="preserve"> : </w:t>
            </w:r>
            <w:proofErr w:type="spellStart"/>
            <w:r w:rsidRPr="00804C23">
              <w:rPr>
                <w:color w:val="FF0000"/>
              </w:rPr>
              <w:t>m_var</w:t>
            </w:r>
            <w:proofErr w:type="spellEnd"/>
            <w:r w:rsidRPr="00804C23">
              <w:rPr>
                <w:color w:val="FF0000"/>
              </w:rPr>
              <w:t xml:space="preserve"> = 123.0</w:t>
            </w:r>
            <w:r>
              <w:rPr>
                <w:color w:val="FF0000"/>
              </w:rPr>
              <w:t xml:space="preserve">  </w:t>
            </w:r>
            <w:r>
              <w:rPr>
                <w:rFonts w:hint="eastAsia"/>
                <w:color w:val="FF0000"/>
              </w:rPr>
              <w:t>←「=」演算子による整数の代入が、</w:t>
            </w:r>
            <w:proofErr w:type="spellStart"/>
            <w:r>
              <w:rPr>
                <w:rFonts w:hint="eastAsia"/>
                <w:color w:val="FF0000"/>
              </w:rPr>
              <w:t>CSample</w:t>
            </w:r>
            <w:proofErr w:type="spellEnd"/>
            <w:r>
              <w:rPr>
                <w:rFonts w:hint="eastAsia"/>
                <w:color w:val="FF0000"/>
              </w:rPr>
              <w:t>(</w:t>
            </w:r>
            <w:r>
              <w:rPr>
                <w:color w:val="FF0000"/>
              </w:rPr>
              <w:t>float)</w:t>
            </w:r>
            <w:r>
              <w:rPr>
                <w:rFonts w:hint="eastAsia"/>
                <w:color w:val="FF0000"/>
              </w:rPr>
              <w:t>コンストラクタを暗黙的に呼び出している</w:t>
            </w:r>
          </w:p>
        </w:tc>
      </w:tr>
    </w:tbl>
    <w:p w14:paraId="28F5EEA5" w14:textId="524242B0" w:rsidR="00890DE3" w:rsidRPr="00545F4C" w:rsidRDefault="00890DE3" w:rsidP="00890DE3">
      <w:pPr>
        <w:pStyle w:val="a9"/>
        <w:keepNext/>
        <w:keepLines/>
        <w:widowControl/>
        <w:spacing w:beforeLines="50" w:before="180"/>
        <w:ind w:firstLine="283"/>
        <w:rPr>
          <w:rFonts w:asciiTheme="majorEastAsia" w:eastAsiaTheme="majorEastAsia" w:hAnsiTheme="majorEastAsia"/>
          <w:color w:val="FF0000"/>
          <w:sz w:val="16"/>
          <w:szCs w:val="16"/>
        </w:rPr>
      </w:pPr>
      <w:r w:rsidRPr="003B068C">
        <w:rPr>
          <w:rFonts w:asciiTheme="majorEastAsia" w:eastAsiaTheme="majorEastAsia" w:hAnsiTheme="majorEastAsia"/>
          <w:color w:val="FF0000"/>
        </w:rPr>
        <w:t>↓</w:t>
      </w:r>
      <w:r w:rsidRPr="00545F4C">
        <w:rPr>
          <w:rFonts w:asciiTheme="majorEastAsia" w:eastAsiaTheme="majorEastAsia" w:hAnsiTheme="majorEastAsia"/>
          <w:color w:val="FF0000"/>
          <w:sz w:val="16"/>
          <w:szCs w:val="16"/>
        </w:rPr>
        <w:t>（</w:t>
      </w:r>
      <w:r>
        <w:rPr>
          <w:rFonts w:asciiTheme="majorEastAsia" w:eastAsiaTheme="majorEastAsia" w:hAnsiTheme="majorEastAsia" w:hint="eastAsia"/>
          <w:color w:val="FF0000"/>
          <w:sz w:val="16"/>
          <w:szCs w:val="16"/>
        </w:rPr>
        <w:t>e</w:t>
      </w:r>
      <w:r>
        <w:rPr>
          <w:rFonts w:asciiTheme="majorEastAsia" w:eastAsiaTheme="majorEastAsia" w:hAnsiTheme="majorEastAsia"/>
          <w:color w:val="FF0000"/>
          <w:sz w:val="16"/>
          <w:szCs w:val="16"/>
        </w:rPr>
        <w:t>xplicit宣言を付ける</w:t>
      </w:r>
      <w:r w:rsidRPr="00545F4C">
        <w:rPr>
          <w:rFonts w:asciiTheme="majorEastAsia" w:eastAsiaTheme="majorEastAsia" w:hAnsiTheme="majorEastAsia"/>
          <w:color w:val="FF0000"/>
          <w:sz w:val="16"/>
          <w:szCs w:val="16"/>
        </w:rPr>
        <w:t>）</w:t>
      </w:r>
    </w:p>
    <w:p w14:paraId="5F6FFA40" w14:textId="65C5993F" w:rsidR="00890DE3" w:rsidRPr="00890DE3" w:rsidRDefault="00890DE3" w:rsidP="00890DE3">
      <w:pPr>
        <w:pStyle w:val="a9"/>
        <w:keepNext/>
        <w:keepLines/>
        <w:widowControl/>
        <w:spacing w:beforeLines="50" w:before="180" w:line="200" w:lineRule="exact"/>
        <w:ind w:firstLineChars="0" w:firstLine="0"/>
        <w:rPr>
          <w:color w:val="FF0000"/>
          <w:sz w:val="16"/>
          <w:szCs w:val="16"/>
        </w:rPr>
      </w:pPr>
      <w:r>
        <w:rPr>
          <w:rFonts w:hint="eastAsia"/>
          <w:sz w:val="16"/>
          <w:szCs w:val="16"/>
        </w:rPr>
        <w:t>コード：</w:t>
      </w:r>
      <w:r w:rsidRPr="00890DE3">
        <w:rPr>
          <w:rFonts w:hint="eastAsia"/>
          <w:color w:val="FF0000"/>
          <w:sz w:val="16"/>
          <w:szCs w:val="16"/>
        </w:rPr>
        <w:t>（修正後）</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890DE3" w14:paraId="51DCE78A" w14:textId="77777777" w:rsidTr="00A7463F">
        <w:tc>
          <w:tcPr>
            <w:tcW w:w="8494" w:type="dxa"/>
          </w:tcPr>
          <w:p w14:paraId="65E04E7A" w14:textId="77777777" w:rsidR="00890DE3" w:rsidRPr="00C17A66" w:rsidRDefault="00890DE3" w:rsidP="00A7463F">
            <w:pPr>
              <w:pStyle w:val="2-"/>
              <w:keepLines/>
              <w:widowControl/>
              <w:rPr>
                <w:color w:val="00B050"/>
              </w:rPr>
            </w:pPr>
            <w:r w:rsidRPr="00C17A66">
              <w:rPr>
                <w:rFonts w:hint="eastAsia"/>
                <w:color w:val="00B050"/>
              </w:rPr>
              <w:t>//クラス</w:t>
            </w:r>
          </w:p>
          <w:p w14:paraId="692F875E" w14:textId="77777777" w:rsidR="00890DE3" w:rsidRDefault="00890DE3" w:rsidP="00A7463F">
            <w:pPr>
              <w:pStyle w:val="2-"/>
              <w:keepLines/>
              <w:widowControl/>
            </w:pPr>
            <w:r>
              <w:t>c</w:t>
            </w:r>
            <w:r>
              <w:rPr>
                <w:rFonts w:hint="eastAsia"/>
              </w:rPr>
              <w:t xml:space="preserve">lass </w:t>
            </w:r>
            <w:proofErr w:type="spellStart"/>
            <w:r>
              <w:t>CSample</w:t>
            </w:r>
            <w:proofErr w:type="spellEnd"/>
          </w:p>
          <w:p w14:paraId="5F691450" w14:textId="77777777" w:rsidR="00890DE3" w:rsidRDefault="00890DE3" w:rsidP="00A7463F">
            <w:pPr>
              <w:pStyle w:val="2-"/>
              <w:keepLines/>
              <w:widowControl/>
            </w:pPr>
            <w:r>
              <w:t>{</w:t>
            </w:r>
          </w:p>
          <w:p w14:paraId="5D3D21DE" w14:textId="77777777" w:rsidR="00890DE3" w:rsidRDefault="00890DE3" w:rsidP="00A7463F">
            <w:pPr>
              <w:pStyle w:val="2-"/>
              <w:keepLines/>
              <w:widowControl/>
            </w:pPr>
            <w:r>
              <w:t>public:</w:t>
            </w:r>
          </w:p>
          <w:p w14:paraId="6BF7611A" w14:textId="078E4BA3" w:rsidR="0001012C" w:rsidRPr="0001012C" w:rsidRDefault="0001012C" w:rsidP="00A7463F">
            <w:pPr>
              <w:pStyle w:val="2-"/>
              <w:keepLines/>
              <w:widowControl/>
              <w:rPr>
                <w:color w:val="FF0000"/>
              </w:rPr>
            </w:pPr>
            <w:r>
              <w:tab/>
            </w:r>
            <w:r w:rsidRPr="0001012C">
              <w:rPr>
                <w:color w:val="FF0000"/>
              </w:rPr>
              <w:t>//</w:t>
            </w:r>
            <w:r w:rsidRPr="0001012C">
              <w:rPr>
                <w:rFonts w:hint="eastAsia"/>
                <w:color w:val="FF0000"/>
              </w:rPr>
              <w:t>コンストラクタに</w:t>
            </w:r>
            <w:r w:rsidRPr="0001012C">
              <w:rPr>
                <w:color w:val="FF0000"/>
              </w:rPr>
              <w:t>explicit</w:t>
            </w:r>
            <w:r w:rsidRPr="0001012C">
              <w:rPr>
                <w:rFonts w:hint="eastAsia"/>
                <w:color w:val="FF0000"/>
              </w:rPr>
              <w:t>宣言を付ける</w:t>
            </w:r>
          </w:p>
          <w:p w14:paraId="0D493591" w14:textId="200CC1E0" w:rsidR="00890DE3" w:rsidRDefault="00890DE3" w:rsidP="00A7463F">
            <w:pPr>
              <w:pStyle w:val="2-"/>
              <w:keepLines/>
              <w:widowControl/>
            </w:pPr>
            <w:r>
              <w:tab/>
            </w:r>
            <w:r w:rsidRPr="00890DE3">
              <w:rPr>
                <w:color w:val="FF0000"/>
              </w:rPr>
              <w:t xml:space="preserve">explicit </w:t>
            </w:r>
            <w:proofErr w:type="spellStart"/>
            <w:r>
              <w:t>CSample</w:t>
            </w:r>
            <w:proofErr w:type="spellEnd"/>
            <w:r>
              <w:t xml:space="preserve">(float x) : </w:t>
            </w:r>
            <w:proofErr w:type="spellStart"/>
            <w:r>
              <w:t>m_var</w:t>
            </w:r>
            <w:proofErr w:type="spellEnd"/>
            <w:r>
              <w:t xml:space="preserve">(x) { </w:t>
            </w:r>
            <w:proofErr w:type="spellStart"/>
            <w:r>
              <w:t>printf</w:t>
            </w:r>
            <w:proofErr w:type="spellEnd"/>
            <w:r>
              <w:t xml:space="preserve">(“constructor! : </w:t>
            </w:r>
            <w:proofErr w:type="spellStart"/>
            <w:r>
              <w:t>m_var</w:t>
            </w:r>
            <w:proofErr w:type="spellEnd"/>
            <w:r>
              <w:t xml:space="preserve">=%.1f\n”, </w:t>
            </w:r>
            <w:proofErr w:type="spellStart"/>
            <w:r>
              <w:t>m_var</w:t>
            </w:r>
            <w:proofErr w:type="spellEnd"/>
            <w:r>
              <w:t>); }</w:t>
            </w:r>
          </w:p>
          <w:p w14:paraId="4C98AF13" w14:textId="77777777" w:rsidR="00890DE3" w:rsidRDefault="00890DE3" w:rsidP="00A7463F">
            <w:pPr>
              <w:pStyle w:val="2-"/>
              <w:keepLines/>
              <w:widowControl/>
            </w:pPr>
            <w:r>
              <w:t>private:</w:t>
            </w:r>
          </w:p>
          <w:p w14:paraId="18815CF9" w14:textId="77777777" w:rsidR="00890DE3" w:rsidRDefault="00890DE3" w:rsidP="00A7463F">
            <w:pPr>
              <w:pStyle w:val="2-"/>
              <w:keepLines/>
              <w:widowControl/>
            </w:pPr>
            <w:r>
              <w:tab/>
              <w:t xml:space="preserve">float </w:t>
            </w:r>
            <w:proofErr w:type="spellStart"/>
            <w:r>
              <w:t>m_var</w:t>
            </w:r>
            <w:proofErr w:type="spellEnd"/>
            <w:r>
              <w:t>;</w:t>
            </w:r>
          </w:p>
          <w:p w14:paraId="35D8739B" w14:textId="77777777" w:rsidR="00890DE3" w:rsidRDefault="00890DE3" w:rsidP="00A7463F">
            <w:pPr>
              <w:pStyle w:val="2-"/>
              <w:keepLines/>
              <w:widowControl/>
            </w:pPr>
            <w:r>
              <w:t>};</w:t>
            </w:r>
          </w:p>
          <w:p w14:paraId="4BD7CF29" w14:textId="77777777" w:rsidR="00890DE3" w:rsidRPr="00C17A66" w:rsidRDefault="00890DE3" w:rsidP="00A7463F">
            <w:pPr>
              <w:pStyle w:val="2-"/>
              <w:keepLines/>
              <w:widowControl/>
              <w:rPr>
                <w:color w:val="00B050"/>
              </w:rPr>
            </w:pPr>
            <w:r w:rsidRPr="00C17A66">
              <w:rPr>
                <w:color w:val="00B050"/>
              </w:rPr>
              <w:t>//</w:t>
            </w:r>
            <w:r w:rsidRPr="00C17A66">
              <w:rPr>
                <w:rFonts w:hint="eastAsia"/>
                <w:color w:val="00B050"/>
              </w:rPr>
              <w:t>整数を返す関数</w:t>
            </w:r>
          </w:p>
          <w:p w14:paraId="3133272B" w14:textId="77777777" w:rsidR="00890DE3" w:rsidRDefault="00890DE3" w:rsidP="00A7463F">
            <w:pPr>
              <w:pStyle w:val="2-"/>
              <w:keepLines/>
              <w:widowControl/>
            </w:pPr>
            <w:proofErr w:type="spellStart"/>
            <w:r w:rsidRPr="00CC0352">
              <w:t>i</w:t>
            </w:r>
            <w:r w:rsidRPr="00CC0352">
              <w:rPr>
                <w:rFonts w:hint="eastAsia"/>
              </w:rPr>
              <w:t>nt</w:t>
            </w:r>
            <w:proofErr w:type="spellEnd"/>
            <w:r w:rsidRPr="00CC0352">
              <w:rPr>
                <w:rFonts w:hint="eastAsia"/>
              </w:rPr>
              <w:t xml:space="preserve"> </w:t>
            </w:r>
            <w:proofErr w:type="spellStart"/>
            <w:r w:rsidRPr="00CC0352">
              <w:t>func</w:t>
            </w:r>
            <w:proofErr w:type="spellEnd"/>
            <w:r w:rsidRPr="00CC0352">
              <w:t>()</w:t>
            </w:r>
            <w:r>
              <w:t>{return 123;}</w:t>
            </w:r>
          </w:p>
          <w:p w14:paraId="12727D35" w14:textId="77777777" w:rsidR="00890DE3" w:rsidRPr="00C17A66" w:rsidRDefault="00890DE3" w:rsidP="00A7463F">
            <w:pPr>
              <w:pStyle w:val="2-"/>
              <w:keepLines/>
              <w:widowControl/>
              <w:rPr>
                <w:color w:val="00B050"/>
              </w:rPr>
            </w:pPr>
            <w:r w:rsidRPr="00C17A66">
              <w:rPr>
                <w:color w:val="00B050"/>
              </w:rPr>
              <w:t>//</w:t>
            </w:r>
            <w:r w:rsidRPr="00C17A66">
              <w:rPr>
                <w:rFonts w:hint="eastAsia"/>
                <w:color w:val="00B050"/>
              </w:rPr>
              <w:t>テスト</w:t>
            </w:r>
          </w:p>
          <w:p w14:paraId="4D3A12E6" w14:textId="77777777" w:rsidR="00890DE3" w:rsidRPr="00CC0352" w:rsidRDefault="00890DE3" w:rsidP="00A7463F">
            <w:pPr>
              <w:pStyle w:val="2-"/>
              <w:keepLines/>
              <w:widowControl/>
            </w:pPr>
            <w:r w:rsidRPr="00CC0352">
              <w:t>v</w:t>
            </w:r>
            <w:r w:rsidRPr="00CC0352">
              <w:rPr>
                <w:rFonts w:hint="eastAsia"/>
              </w:rPr>
              <w:t xml:space="preserve">oid </w:t>
            </w:r>
            <w:r>
              <w:t>test</w:t>
            </w:r>
            <w:r w:rsidRPr="00CC0352">
              <w:t>()</w:t>
            </w:r>
          </w:p>
          <w:p w14:paraId="47F3E7AF" w14:textId="77777777" w:rsidR="00890DE3" w:rsidRDefault="00890DE3" w:rsidP="00A7463F">
            <w:pPr>
              <w:pStyle w:val="2-"/>
              <w:keepLines/>
              <w:widowControl/>
            </w:pPr>
            <w:r w:rsidRPr="00CC0352">
              <w:rPr>
                <w:rFonts w:hint="eastAsia"/>
              </w:rPr>
              <w:t>{</w:t>
            </w:r>
          </w:p>
          <w:p w14:paraId="730BEE27" w14:textId="77777777" w:rsidR="00890DE3" w:rsidRDefault="00890DE3" w:rsidP="00A7463F">
            <w:pPr>
              <w:pStyle w:val="2-"/>
              <w:keepLines/>
              <w:widowControl/>
            </w:pPr>
            <w:r>
              <w:tab/>
            </w:r>
            <w:proofErr w:type="spellStart"/>
            <w:r>
              <w:t>CSample</w:t>
            </w:r>
            <w:proofErr w:type="spellEnd"/>
            <w:r>
              <w:t xml:space="preserve"> </w:t>
            </w:r>
            <w:proofErr w:type="spellStart"/>
            <w:r>
              <w:t>obj</w:t>
            </w:r>
            <w:proofErr w:type="spellEnd"/>
            <w:r>
              <w:t>(1.2f);</w:t>
            </w:r>
          </w:p>
          <w:p w14:paraId="2BBC363F" w14:textId="725DAD6C" w:rsidR="00890DE3" w:rsidRPr="00804C23" w:rsidRDefault="00890DE3" w:rsidP="00A7463F">
            <w:pPr>
              <w:pStyle w:val="2-"/>
              <w:keepLines/>
              <w:widowControl/>
              <w:rPr>
                <w:color w:val="FF0000"/>
              </w:rPr>
            </w:pPr>
            <w:r>
              <w:tab/>
            </w:r>
            <w:proofErr w:type="spellStart"/>
            <w:r>
              <w:t>obj</w:t>
            </w:r>
            <w:proofErr w:type="spellEnd"/>
            <w:r>
              <w:t xml:space="preserve"> = </w:t>
            </w:r>
            <w:proofErr w:type="spellStart"/>
            <w:r>
              <w:t>func</w:t>
            </w:r>
            <w:proofErr w:type="spellEnd"/>
            <w:r>
              <w:t xml:space="preserve">(); </w:t>
            </w:r>
            <w:r w:rsidRPr="00804C23">
              <w:rPr>
                <w:color w:val="FF0000"/>
              </w:rPr>
              <w:t>//</w:t>
            </w:r>
            <w:r w:rsidRPr="00804C23">
              <w:rPr>
                <w:rFonts w:hint="eastAsia"/>
                <w:color w:val="FF0000"/>
              </w:rPr>
              <w:t>←</w:t>
            </w:r>
            <w:r>
              <w:rPr>
                <w:rFonts w:hint="eastAsia"/>
                <w:color w:val="FF0000"/>
              </w:rPr>
              <w:t>コンパイルエラーになる</w:t>
            </w:r>
          </w:p>
          <w:p w14:paraId="6E79CDE6" w14:textId="77777777" w:rsidR="00890DE3" w:rsidRPr="00CA0104" w:rsidRDefault="00890DE3" w:rsidP="00A7463F">
            <w:pPr>
              <w:pStyle w:val="2-"/>
              <w:keepLines/>
              <w:widowControl/>
              <w:rPr>
                <w:color w:val="FF0000"/>
              </w:rPr>
            </w:pPr>
            <w:r w:rsidRPr="00CC0352">
              <w:t>}</w:t>
            </w:r>
          </w:p>
        </w:tc>
      </w:tr>
    </w:tbl>
    <w:p w14:paraId="24DED851" w14:textId="57DF8807" w:rsidR="008E0DF8" w:rsidRPr="008E0DF8" w:rsidRDefault="008E0DF8" w:rsidP="00577F24">
      <w:pPr>
        <w:pStyle w:val="a9"/>
        <w:spacing w:beforeLines="50" w:before="180"/>
        <w:ind w:firstLine="283"/>
      </w:pPr>
      <w:r>
        <w:rPr>
          <w:rFonts w:hint="eastAsia"/>
        </w:rPr>
        <w:t>このように、</w:t>
      </w:r>
      <w:r>
        <w:rPr>
          <w:rFonts w:hint="eastAsia"/>
        </w:rPr>
        <w:t>explicit</w:t>
      </w:r>
      <w:r>
        <w:rPr>
          <w:rFonts w:hint="eastAsia"/>
        </w:rPr>
        <w:t>宣言は「引数が一つのコンストラクタ」に対して機能するものであ</w:t>
      </w:r>
      <w:r>
        <w:rPr>
          <w:rFonts w:hint="eastAsia"/>
        </w:rPr>
        <w:lastRenderedPageBreak/>
        <w:t>る</w:t>
      </w:r>
      <w:r w:rsidR="00577F24">
        <w:rPr>
          <w:rFonts w:hint="eastAsia"/>
        </w:rPr>
        <w:t>。しかし、実際には</w:t>
      </w:r>
      <w:r w:rsidR="00F04336">
        <w:rPr>
          <w:rFonts w:hint="eastAsia"/>
        </w:rPr>
        <w:t>それ以外のコンストラクタに付けても問題はないので、「全てのコンストラクタに</w:t>
      </w:r>
      <w:r w:rsidR="00F04336">
        <w:rPr>
          <w:rFonts w:hint="eastAsia"/>
        </w:rPr>
        <w:t>explicit</w:t>
      </w:r>
      <w:r w:rsidR="00F04336">
        <w:rPr>
          <w:rFonts w:hint="eastAsia"/>
        </w:rPr>
        <w:t>宣言を付ける」という</w:t>
      </w:r>
      <w:r w:rsidR="00577F24">
        <w:rPr>
          <w:rFonts w:hint="eastAsia"/>
        </w:rPr>
        <w:t>単純な</w:t>
      </w:r>
      <w:r w:rsidR="00F04336">
        <w:rPr>
          <w:rFonts w:hint="eastAsia"/>
        </w:rPr>
        <w:t>ルール</w:t>
      </w:r>
      <w:r w:rsidR="00577F24">
        <w:rPr>
          <w:rFonts w:hint="eastAsia"/>
        </w:rPr>
        <w:t>にして</w:t>
      </w:r>
      <w:r w:rsidR="00F04336">
        <w:rPr>
          <w:rFonts w:hint="eastAsia"/>
        </w:rPr>
        <w:t>も構わない。</w:t>
      </w:r>
    </w:p>
    <w:p w14:paraId="4A054010" w14:textId="1AA6B6D3" w:rsidR="00F92194" w:rsidRDefault="00EA2A97" w:rsidP="00F92194">
      <w:pPr>
        <w:pStyle w:val="2"/>
      </w:pPr>
      <w:bookmarkStart w:id="11" w:name="_Toc379552825"/>
      <w:r>
        <w:rPr>
          <w:rFonts w:hint="eastAsia"/>
        </w:rPr>
        <w:t>暗黙的な</w:t>
      </w:r>
      <w:r w:rsidR="00F92194">
        <w:rPr>
          <w:rFonts w:hint="eastAsia"/>
        </w:rPr>
        <w:t>コピーコンストラクタ</w:t>
      </w:r>
      <w:r w:rsidR="00030082">
        <w:rPr>
          <w:rFonts w:hint="eastAsia"/>
        </w:rPr>
        <w:t>と代入演算子</w:t>
      </w:r>
      <w:r w:rsidR="0001012C">
        <w:rPr>
          <w:rFonts w:hint="eastAsia"/>
        </w:rPr>
        <w:t>の</w:t>
      </w:r>
      <w:r w:rsidR="00F92194">
        <w:rPr>
          <w:rFonts w:hint="eastAsia"/>
        </w:rPr>
        <w:t>禁止</w:t>
      </w:r>
      <w:bookmarkEnd w:id="11"/>
    </w:p>
    <w:p w14:paraId="46777DB4" w14:textId="5158DBA4" w:rsidR="00F92194" w:rsidRDefault="00116387" w:rsidP="00F92194">
      <w:pPr>
        <w:pStyle w:val="a9"/>
        <w:ind w:firstLine="283"/>
      </w:pPr>
      <w:r>
        <w:rPr>
          <w:rFonts w:hint="eastAsia"/>
        </w:rPr>
        <w:t>先の</w:t>
      </w:r>
      <w:r>
        <w:rPr>
          <w:rFonts w:hint="eastAsia"/>
        </w:rPr>
        <w:t>explicit</w:t>
      </w:r>
      <w:r w:rsidR="001B7BEB">
        <w:rPr>
          <w:rFonts w:hint="eastAsia"/>
        </w:rPr>
        <w:t>宣言</w:t>
      </w:r>
      <w:r>
        <w:rPr>
          <w:rFonts w:hint="eastAsia"/>
        </w:rPr>
        <w:t>と同様に、</w:t>
      </w:r>
      <w:r w:rsidR="001B7BEB">
        <w:rPr>
          <w:rFonts w:hint="eastAsia"/>
        </w:rPr>
        <w:t>ゲームプログラミングでは、可能な限り暗黙的な動作を排除したほうが安全である。これは、テンプレートクラスの活用などによって</w:t>
      </w:r>
      <w:r w:rsidR="00EA2A97">
        <w:rPr>
          <w:rFonts w:hint="eastAsia"/>
        </w:rPr>
        <w:t>、</w:t>
      </w:r>
      <w:r w:rsidR="001B7BEB">
        <w:rPr>
          <w:rFonts w:hint="eastAsia"/>
        </w:rPr>
        <w:t>コーディング量を減らすための努力と相反するものでは決してない。</w:t>
      </w:r>
    </w:p>
    <w:p w14:paraId="056C13B1" w14:textId="385228FF" w:rsidR="00B76D98" w:rsidRDefault="00B76D98" w:rsidP="009D5EF6">
      <w:pPr>
        <w:pStyle w:val="a9"/>
        <w:ind w:firstLine="283"/>
      </w:pPr>
      <w:r>
        <w:rPr>
          <w:rFonts w:hint="eastAsia"/>
        </w:rPr>
        <w:t>以下、明示的に書いていないコード「</w:t>
      </w:r>
      <w:r>
        <w:t>暗黙的なコピーコンストラクタ</w:t>
      </w:r>
      <w:r>
        <w:rPr>
          <w:rFonts w:hint="eastAsia"/>
        </w:rPr>
        <w:t>」</w:t>
      </w:r>
      <w:r w:rsidR="00590FC5">
        <w:fldChar w:fldCharType="begin"/>
      </w:r>
      <w:r w:rsidR="00590FC5">
        <w:instrText xml:space="preserve"> XE "</w:instrText>
      </w:r>
      <w:r w:rsidR="00590FC5">
        <w:instrText>コピーコンストラクタ</w:instrText>
      </w:r>
      <w:r w:rsidR="00590FC5">
        <w:instrText>" \y “</w:instrText>
      </w:r>
      <w:r w:rsidR="00590FC5">
        <w:instrText>こぴーこんすとらくた</w:instrText>
      </w:r>
      <w:r w:rsidR="00590FC5">
        <w:instrText xml:space="preserve">” </w:instrText>
      </w:r>
      <w:r w:rsidR="00590FC5">
        <w:fldChar w:fldCharType="end"/>
      </w:r>
      <w:r w:rsidR="004B4BB2">
        <w:rPr>
          <w:rFonts w:hint="eastAsia"/>
        </w:rPr>
        <w:t>や「暗黙的な代入</w:t>
      </w:r>
      <w:r w:rsidR="0001012C">
        <w:rPr>
          <w:rFonts w:hint="eastAsia"/>
        </w:rPr>
        <w:t>演算子</w:t>
      </w:r>
      <w:r w:rsidR="004B4BB2">
        <w:rPr>
          <w:rFonts w:hint="eastAsia"/>
        </w:rPr>
        <w:t>」</w:t>
      </w:r>
      <w:r>
        <w:rPr>
          <w:rFonts w:hint="eastAsia"/>
        </w:rPr>
        <w:t>が勝手に作れらてしまうケースを示す。</w:t>
      </w:r>
    </w:p>
    <w:p w14:paraId="64FC77EE" w14:textId="77777777" w:rsidR="009D5EF6" w:rsidRPr="00890DE3" w:rsidRDefault="009D5EF6" w:rsidP="009D5EF6">
      <w:pPr>
        <w:pStyle w:val="a9"/>
        <w:keepNext/>
        <w:keepLines/>
        <w:widowControl/>
        <w:spacing w:beforeLines="50" w:before="180" w:line="200" w:lineRule="exact"/>
        <w:ind w:firstLineChars="0" w:firstLine="0"/>
        <w:rPr>
          <w:sz w:val="20"/>
          <w:szCs w:val="20"/>
        </w:rPr>
      </w:pPr>
      <w:r w:rsidRPr="00890DE3">
        <w:rPr>
          <w:rFonts w:hint="eastAsia"/>
          <w:sz w:val="20"/>
          <w:szCs w:val="20"/>
        </w:rPr>
        <w:t>【サンプル】</w:t>
      </w:r>
    </w:p>
    <w:p w14:paraId="4491D9D3" w14:textId="77777777" w:rsidR="009D5EF6" w:rsidRPr="00692F8A" w:rsidRDefault="009D5EF6" w:rsidP="009D5EF6">
      <w:pPr>
        <w:pStyle w:val="a9"/>
        <w:keepNext/>
        <w:keepLines/>
        <w:widowControl/>
        <w:spacing w:line="200" w:lineRule="exact"/>
        <w:ind w:firstLineChars="0" w:firstLine="0"/>
        <w:rPr>
          <w:sz w:val="16"/>
          <w:szCs w:val="16"/>
        </w:rPr>
      </w:pPr>
      <w:r>
        <w:rPr>
          <w:rFonts w:hint="eastAsia"/>
          <w:sz w:val="16"/>
          <w:szCs w:val="16"/>
        </w:rPr>
        <w:t>コード：</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D5EF6" w14:paraId="68D5E784" w14:textId="77777777" w:rsidTr="00A7463F">
        <w:tc>
          <w:tcPr>
            <w:tcW w:w="8494" w:type="dxa"/>
          </w:tcPr>
          <w:p w14:paraId="2A5E50DD" w14:textId="77777777" w:rsidR="009D5EF6" w:rsidRPr="00C17A66" w:rsidRDefault="009D5EF6" w:rsidP="00A7463F">
            <w:pPr>
              <w:pStyle w:val="2-"/>
              <w:keepLines/>
              <w:widowControl/>
              <w:rPr>
                <w:color w:val="00B050"/>
              </w:rPr>
            </w:pPr>
            <w:r w:rsidRPr="00C17A66">
              <w:rPr>
                <w:rFonts w:hint="eastAsia"/>
                <w:color w:val="00B050"/>
              </w:rPr>
              <w:t>//クラス</w:t>
            </w:r>
          </w:p>
          <w:p w14:paraId="7F51069F" w14:textId="77777777" w:rsidR="009D5EF6" w:rsidRDefault="009D5EF6" w:rsidP="00A7463F">
            <w:pPr>
              <w:pStyle w:val="2-"/>
              <w:keepLines/>
              <w:widowControl/>
            </w:pPr>
            <w:r>
              <w:t>c</w:t>
            </w:r>
            <w:r>
              <w:rPr>
                <w:rFonts w:hint="eastAsia"/>
              </w:rPr>
              <w:t xml:space="preserve">lass </w:t>
            </w:r>
            <w:proofErr w:type="spellStart"/>
            <w:r>
              <w:t>CSample</w:t>
            </w:r>
            <w:proofErr w:type="spellEnd"/>
          </w:p>
          <w:p w14:paraId="627807E2" w14:textId="77777777" w:rsidR="009D5EF6" w:rsidRDefault="009D5EF6" w:rsidP="00A7463F">
            <w:pPr>
              <w:pStyle w:val="2-"/>
              <w:keepLines/>
              <w:widowControl/>
            </w:pPr>
            <w:r>
              <w:t>{</w:t>
            </w:r>
          </w:p>
          <w:p w14:paraId="31D34856" w14:textId="77777777" w:rsidR="009D5EF6" w:rsidRDefault="009D5EF6" w:rsidP="00A7463F">
            <w:pPr>
              <w:pStyle w:val="2-"/>
              <w:keepLines/>
              <w:widowControl/>
            </w:pPr>
            <w:r>
              <w:t>public:</w:t>
            </w:r>
          </w:p>
          <w:p w14:paraId="118ADFEA" w14:textId="77777777" w:rsidR="009D5EF6" w:rsidRDefault="009D5EF6" w:rsidP="00A7463F">
            <w:pPr>
              <w:pStyle w:val="2-"/>
              <w:keepLines/>
              <w:widowControl/>
            </w:pPr>
            <w:r>
              <w:tab/>
            </w:r>
            <w:proofErr w:type="spellStart"/>
            <w:r>
              <w:t>CSample</w:t>
            </w:r>
            <w:proofErr w:type="spellEnd"/>
            <w:r>
              <w:t xml:space="preserve">(float x) : </w:t>
            </w:r>
            <w:proofErr w:type="spellStart"/>
            <w:r>
              <w:t>m_var</w:t>
            </w:r>
            <w:proofErr w:type="spellEnd"/>
            <w:r>
              <w:t xml:space="preserve">(x) { </w:t>
            </w:r>
            <w:proofErr w:type="spellStart"/>
            <w:r>
              <w:t>printf</w:t>
            </w:r>
            <w:proofErr w:type="spellEnd"/>
            <w:r>
              <w:t xml:space="preserve">(“constructor! : </w:t>
            </w:r>
            <w:proofErr w:type="spellStart"/>
            <w:r>
              <w:t>m_var</w:t>
            </w:r>
            <w:proofErr w:type="spellEnd"/>
            <w:r>
              <w:t xml:space="preserve">=%.1f\n”, </w:t>
            </w:r>
            <w:proofErr w:type="spellStart"/>
            <w:r>
              <w:t>m_var</w:t>
            </w:r>
            <w:proofErr w:type="spellEnd"/>
            <w:r>
              <w:t>); }</w:t>
            </w:r>
          </w:p>
          <w:p w14:paraId="17BCD13A" w14:textId="77777777" w:rsidR="009D5EF6" w:rsidRDefault="009D5EF6" w:rsidP="00A7463F">
            <w:pPr>
              <w:pStyle w:val="2-"/>
              <w:keepLines/>
              <w:widowControl/>
            </w:pPr>
            <w:r>
              <w:t>private:</w:t>
            </w:r>
          </w:p>
          <w:p w14:paraId="41B360E8" w14:textId="77777777" w:rsidR="009D5EF6" w:rsidRDefault="009D5EF6" w:rsidP="00A7463F">
            <w:pPr>
              <w:pStyle w:val="2-"/>
              <w:keepLines/>
              <w:widowControl/>
            </w:pPr>
            <w:r>
              <w:tab/>
              <w:t xml:space="preserve">float </w:t>
            </w:r>
            <w:proofErr w:type="spellStart"/>
            <w:r>
              <w:t>m_var</w:t>
            </w:r>
            <w:proofErr w:type="spellEnd"/>
            <w:r>
              <w:t>;</w:t>
            </w:r>
          </w:p>
          <w:p w14:paraId="19997F06" w14:textId="77777777" w:rsidR="009D5EF6" w:rsidRDefault="009D5EF6" w:rsidP="00A7463F">
            <w:pPr>
              <w:pStyle w:val="2-"/>
              <w:keepLines/>
              <w:widowControl/>
            </w:pPr>
            <w:r>
              <w:t>};</w:t>
            </w:r>
          </w:p>
          <w:p w14:paraId="53DF36A7" w14:textId="77777777" w:rsidR="00F20F0A" w:rsidRPr="00C17A66" w:rsidRDefault="00F20F0A" w:rsidP="00F20F0A">
            <w:pPr>
              <w:pStyle w:val="2-"/>
              <w:keepLines/>
              <w:widowControl/>
              <w:rPr>
                <w:color w:val="00B050"/>
              </w:rPr>
            </w:pPr>
            <w:r w:rsidRPr="00C17A66">
              <w:rPr>
                <w:color w:val="00B050"/>
              </w:rPr>
              <w:t>//</w:t>
            </w:r>
            <w:r w:rsidRPr="00C17A66">
              <w:rPr>
                <w:rFonts w:hint="eastAsia"/>
                <w:color w:val="00B050"/>
              </w:rPr>
              <w:t>テスト</w:t>
            </w:r>
          </w:p>
          <w:p w14:paraId="35408F38" w14:textId="77777777" w:rsidR="00F20F0A" w:rsidRPr="00CC0352" w:rsidRDefault="00F20F0A" w:rsidP="00F20F0A">
            <w:pPr>
              <w:pStyle w:val="2-"/>
              <w:keepLines/>
              <w:widowControl/>
            </w:pPr>
            <w:r w:rsidRPr="00CC0352">
              <w:t>v</w:t>
            </w:r>
            <w:r w:rsidRPr="00CC0352">
              <w:rPr>
                <w:rFonts w:hint="eastAsia"/>
              </w:rPr>
              <w:t xml:space="preserve">oid </w:t>
            </w:r>
            <w:r>
              <w:t>test</w:t>
            </w:r>
            <w:r w:rsidRPr="00CC0352">
              <w:t>()</w:t>
            </w:r>
          </w:p>
          <w:p w14:paraId="08C31610" w14:textId="77777777" w:rsidR="00F20F0A" w:rsidRDefault="00F20F0A" w:rsidP="00F20F0A">
            <w:pPr>
              <w:pStyle w:val="2-"/>
              <w:keepLines/>
              <w:widowControl/>
            </w:pPr>
            <w:r w:rsidRPr="00CC0352">
              <w:rPr>
                <w:rFonts w:hint="eastAsia"/>
              </w:rPr>
              <w:t>{</w:t>
            </w:r>
          </w:p>
          <w:p w14:paraId="3F321890" w14:textId="77777777" w:rsidR="00F20F0A" w:rsidRDefault="00F20F0A" w:rsidP="00F20F0A">
            <w:pPr>
              <w:pStyle w:val="2-"/>
              <w:keepLines/>
              <w:widowControl/>
            </w:pPr>
            <w:r>
              <w:tab/>
            </w:r>
            <w:proofErr w:type="spellStart"/>
            <w:r>
              <w:t>CSample</w:t>
            </w:r>
            <w:proofErr w:type="spellEnd"/>
            <w:r>
              <w:t xml:space="preserve"> obj1(1.2f);</w:t>
            </w:r>
          </w:p>
          <w:p w14:paraId="7FE5215A" w14:textId="77777777" w:rsidR="00F20F0A" w:rsidRDefault="00F20F0A" w:rsidP="00F20F0A">
            <w:pPr>
              <w:pStyle w:val="2-"/>
              <w:keepLines/>
              <w:widowControl/>
            </w:pPr>
            <w:r>
              <w:tab/>
            </w:r>
            <w:proofErr w:type="spellStart"/>
            <w:r>
              <w:t>CSample</w:t>
            </w:r>
            <w:proofErr w:type="spellEnd"/>
            <w:r>
              <w:t xml:space="preserve"> obj2(2.3f);</w:t>
            </w:r>
          </w:p>
          <w:p w14:paraId="143D801F" w14:textId="6233C65C" w:rsidR="00F20F0A" w:rsidRDefault="00F20F0A" w:rsidP="00F20F0A">
            <w:pPr>
              <w:pStyle w:val="2-"/>
              <w:keepLines/>
              <w:widowControl/>
            </w:pPr>
            <w:r>
              <w:tab/>
            </w:r>
            <w:proofErr w:type="spellStart"/>
            <w:r>
              <w:t>CSample</w:t>
            </w:r>
            <w:proofErr w:type="spellEnd"/>
            <w:r>
              <w:t xml:space="preserve"> obj3(obj1); </w:t>
            </w:r>
            <w:r w:rsidRPr="00804C23">
              <w:rPr>
                <w:color w:val="FF0000"/>
              </w:rPr>
              <w:t>//</w:t>
            </w:r>
            <w:r w:rsidRPr="00804C23">
              <w:rPr>
                <w:rFonts w:hint="eastAsia"/>
                <w:color w:val="FF0000"/>
              </w:rPr>
              <w:t>←</w:t>
            </w:r>
            <w:r>
              <w:rPr>
                <w:rFonts w:hint="eastAsia"/>
                <w:color w:val="FF0000"/>
              </w:rPr>
              <w:t>暗黙的なコピーコンストラクタ</w:t>
            </w:r>
            <w:r w:rsidR="004B4BB2">
              <w:rPr>
                <w:rFonts w:hint="eastAsia"/>
                <w:color w:val="FF0000"/>
              </w:rPr>
              <w:t>の呼び出し</w:t>
            </w:r>
            <w:r>
              <w:rPr>
                <w:rFonts w:hint="eastAsia"/>
                <w:color w:val="FF0000"/>
              </w:rPr>
              <w:t>（コンパイルエラーにならない）</w:t>
            </w:r>
          </w:p>
          <w:p w14:paraId="1668D3A5" w14:textId="628987A8" w:rsidR="00F20F0A" w:rsidRDefault="00F20F0A" w:rsidP="00F20F0A">
            <w:pPr>
              <w:pStyle w:val="2-"/>
              <w:keepLines/>
              <w:widowControl/>
            </w:pPr>
            <w:r>
              <w:tab/>
              <w:t xml:space="preserve">obj1 = obj2; </w:t>
            </w:r>
            <w:r w:rsidRPr="00804C23">
              <w:rPr>
                <w:color w:val="FF0000"/>
              </w:rPr>
              <w:t>//</w:t>
            </w:r>
            <w:r w:rsidRPr="00804C23">
              <w:rPr>
                <w:rFonts w:hint="eastAsia"/>
                <w:color w:val="FF0000"/>
              </w:rPr>
              <w:t>←</w:t>
            </w:r>
            <w:r>
              <w:rPr>
                <w:rFonts w:hint="eastAsia"/>
                <w:color w:val="FF0000"/>
              </w:rPr>
              <w:t>暗黙的な</w:t>
            </w:r>
            <w:r w:rsidR="004B4BB2">
              <w:rPr>
                <w:rFonts w:hint="eastAsia"/>
                <w:color w:val="FF0000"/>
              </w:rPr>
              <w:t>代入</w:t>
            </w:r>
            <w:r w:rsidR="0001012C">
              <w:rPr>
                <w:rFonts w:hint="eastAsia"/>
                <w:color w:val="FF0000"/>
              </w:rPr>
              <w:t>演算子</w:t>
            </w:r>
            <w:r w:rsidR="004B4BB2">
              <w:rPr>
                <w:rFonts w:hint="eastAsia"/>
                <w:color w:val="FF0000"/>
              </w:rPr>
              <w:t>の呼び出し</w:t>
            </w:r>
            <w:r>
              <w:rPr>
                <w:rFonts w:hint="eastAsia"/>
                <w:color w:val="FF0000"/>
              </w:rPr>
              <w:t>（コンパイルエラーにならない）</w:t>
            </w:r>
          </w:p>
          <w:p w14:paraId="4E8C2520" w14:textId="77777777" w:rsidR="00F20F0A" w:rsidRDefault="00F20F0A" w:rsidP="00F20F0A">
            <w:pPr>
              <w:pStyle w:val="2-"/>
              <w:keepLines/>
              <w:widowControl/>
            </w:pPr>
            <w:r>
              <w:tab/>
              <w:t>obj1.print();</w:t>
            </w:r>
          </w:p>
          <w:p w14:paraId="717921B3" w14:textId="77777777" w:rsidR="00F20F0A" w:rsidRDefault="00F20F0A" w:rsidP="00F20F0A">
            <w:pPr>
              <w:pStyle w:val="2-"/>
              <w:keepLines/>
              <w:widowControl/>
            </w:pPr>
            <w:r>
              <w:tab/>
              <w:t>obj2.print();</w:t>
            </w:r>
          </w:p>
          <w:p w14:paraId="4F0ED181" w14:textId="77777777" w:rsidR="00F20F0A" w:rsidRDefault="00F20F0A" w:rsidP="00F20F0A">
            <w:pPr>
              <w:pStyle w:val="2-"/>
              <w:keepLines/>
              <w:widowControl/>
            </w:pPr>
            <w:r>
              <w:tab/>
              <w:t>obj3.print();</w:t>
            </w:r>
          </w:p>
          <w:p w14:paraId="481F037F" w14:textId="10D7B834" w:rsidR="009D5EF6" w:rsidRPr="00F20F0A" w:rsidRDefault="00F20F0A" w:rsidP="00A7463F">
            <w:pPr>
              <w:pStyle w:val="2-"/>
              <w:keepLines/>
              <w:widowControl/>
            </w:pPr>
            <w:r w:rsidRPr="00CC0352">
              <w:t>}</w:t>
            </w:r>
          </w:p>
        </w:tc>
      </w:tr>
    </w:tbl>
    <w:p w14:paraId="711F9E9F" w14:textId="77777777" w:rsidR="009D5EF6" w:rsidRPr="00692F8A" w:rsidRDefault="009D5EF6" w:rsidP="009D5EF6">
      <w:pPr>
        <w:pStyle w:val="a9"/>
        <w:keepNext/>
        <w:keepLines/>
        <w:widowControl/>
        <w:spacing w:beforeLines="50" w:before="180" w:line="200" w:lineRule="exact"/>
        <w:ind w:firstLineChars="0" w:firstLine="0"/>
        <w:rPr>
          <w:sz w:val="16"/>
          <w:szCs w:val="16"/>
        </w:rPr>
      </w:pPr>
      <w:r>
        <w:rPr>
          <w:rFonts w:hint="eastAsia"/>
          <w:sz w:val="16"/>
          <w:szCs w:val="16"/>
        </w:rPr>
        <w:t>結果：</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D5EF6" w14:paraId="520D23D3" w14:textId="77777777" w:rsidTr="00A7463F">
        <w:tc>
          <w:tcPr>
            <w:tcW w:w="8494" w:type="dxa"/>
          </w:tcPr>
          <w:p w14:paraId="22488127" w14:textId="77777777" w:rsidR="00F20F0A" w:rsidRDefault="00F20F0A" w:rsidP="00F20F0A">
            <w:pPr>
              <w:pStyle w:val="2-"/>
              <w:keepLines/>
              <w:widowControl/>
              <w:rPr>
                <w:color w:val="auto"/>
              </w:rPr>
            </w:pPr>
            <w:r w:rsidRPr="00804C23">
              <w:rPr>
                <w:color w:val="auto"/>
              </w:rPr>
              <w:t>c</w:t>
            </w:r>
            <w:r w:rsidRPr="00804C23">
              <w:rPr>
                <w:rFonts w:hint="eastAsia"/>
                <w:color w:val="auto"/>
              </w:rPr>
              <w:t>onstructo</w:t>
            </w:r>
            <w:r>
              <w:rPr>
                <w:color w:val="auto"/>
              </w:rPr>
              <w:t>r</w:t>
            </w:r>
            <w:r w:rsidRPr="00804C23">
              <w:rPr>
                <w:rFonts w:hint="eastAsia"/>
                <w:color w:val="auto"/>
              </w:rPr>
              <w:t>!</w:t>
            </w:r>
            <w:r w:rsidRPr="00804C23">
              <w:rPr>
                <w:color w:val="auto"/>
              </w:rPr>
              <w:t xml:space="preserve"> : </w:t>
            </w:r>
            <w:proofErr w:type="spellStart"/>
            <w:r w:rsidRPr="00804C23">
              <w:rPr>
                <w:color w:val="auto"/>
              </w:rPr>
              <w:t>m_var</w:t>
            </w:r>
            <w:proofErr w:type="spellEnd"/>
            <w:r w:rsidRPr="00804C23">
              <w:rPr>
                <w:color w:val="auto"/>
              </w:rPr>
              <w:t xml:space="preserve"> = 1.2</w:t>
            </w:r>
          </w:p>
          <w:p w14:paraId="528F7AED" w14:textId="4A5B4FF9" w:rsidR="00F20F0A" w:rsidRDefault="004B4BB2" w:rsidP="00F20F0A">
            <w:pPr>
              <w:pStyle w:val="2-"/>
              <w:keepLines/>
              <w:widowControl/>
              <w:rPr>
                <w:color w:val="auto"/>
              </w:rPr>
            </w:pPr>
            <w:r>
              <w:rPr>
                <w:color w:val="auto"/>
              </w:rPr>
              <w:t xml:space="preserve">constructor! : </w:t>
            </w:r>
            <w:proofErr w:type="spellStart"/>
            <w:r>
              <w:rPr>
                <w:color w:val="auto"/>
              </w:rPr>
              <w:t>m_var</w:t>
            </w:r>
            <w:proofErr w:type="spellEnd"/>
            <w:r>
              <w:rPr>
                <w:color w:val="auto"/>
              </w:rPr>
              <w:t xml:space="preserve"> = 2.3</w:t>
            </w:r>
          </w:p>
          <w:p w14:paraId="656BB40E" w14:textId="2789E00C" w:rsidR="00F20F0A" w:rsidRDefault="00F20F0A" w:rsidP="00F20F0A">
            <w:pPr>
              <w:pStyle w:val="2-"/>
              <w:keepLines/>
              <w:widowControl/>
              <w:rPr>
                <w:color w:val="auto"/>
              </w:rPr>
            </w:pPr>
            <w:r>
              <w:rPr>
                <w:color w:val="auto"/>
              </w:rPr>
              <w:t xml:space="preserve">print : </w:t>
            </w:r>
            <w:proofErr w:type="spellStart"/>
            <w:r>
              <w:rPr>
                <w:color w:val="auto"/>
              </w:rPr>
              <w:t>m_var</w:t>
            </w:r>
            <w:proofErr w:type="spellEnd"/>
            <w:r>
              <w:rPr>
                <w:color w:val="auto"/>
              </w:rPr>
              <w:t xml:space="preserve"> = 2.3</w:t>
            </w:r>
            <w:r w:rsidR="004B4BB2" w:rsidRPr="004B4BB2">
              <w:rPr>
                <w:color w:val="FF0000"/>
              </w:rPr>
              <w:tab/>
            </w:r>
            <w:r w:rsidR="004B4BB2" w:rsidRPr="004B4BB2">
              <w:rPr>
                <w:rFonts w:hint="eastAsia"/>
                <w:color w:val="FF0000"/>
              </w:rPr>
              <w:t>//</w:t>
            </w:r>
            <w:r w:rsidR="004B4BB2" w:rsidRPr="004B4BB2">
              <w:rPr>
                <w:color w:val="FF0000"/>
              </w:rPr>
              <w:t xml:space="preserve">obj1 = ojb2 </w:t>
            </w:r>
            <w:r w:rsidR="004B4BB2" w:rsidRPr="004B4BB2">
              <w:rPr>
                <w:rFonts w:hint="eastAsia"/>
                <w:color w:val="FF0000"/>
              </w:rPr>
              <w:t>の結果、obj1にobj2がコピーされている</w:t>
            </w:r>
          </w:p>
          <w:p w14:paraId="1D76A04D" w14:textId="77777777" w:rsidR="00F20F0A" w:rsidRDefault="00F20F0A" w:rsidP="00F20F0A">
            <w:pPr>
              <w:pStyle w:val="2-"/>
              <w:keepLines/>
              <w:widowControl/>
              <w:rPr>
                <w:color w:val="auto"/>
              </w:rPr>
            </w:pPr>
            <w:r>
              <w:rPr>
                <w:color w:val="auto"/>
              </w:rPr>
              <w:t xml:space="preserve">print : </w:t>
            </w:r>
            <w:proofErr w:type="spellStart"/>
            <w:r>
              <w:rPr>
                <w:color w:val="auto"/>
              </w:rPr>
              <w:t>m_var</w:t>
            </w:r>
            <w:proofErr w:type="spellEnd"/>
            <w:r>
              <w:rPr>
                <w:color w:val="auto"/>
              </w:rPr>
              <w:t xml:space="preserve"> = 2.3</w:t>
            </w:r>
          </w:p>
          <w:p w14:paraId="7A77693C" w14:textId="083C9E4E" w:rsidR="009D5EF6" w:rsidRPr="00F20F0A" w:rsidRDefault="00F20F0A" w:rsidP="00A7463F">
            <w:pPr>
              <w:pStyle w:val="2-"/>
              <w:keepLines/>
              <w:widowControl/>
              <w:rPr>
                <w:color w:val="auto"/>
              </w:rPr>
            </w:pPr>
            <w:r>
              <w:rPr>
                <w:color w:val="auto"/>
              </w:rPr>
              <w:t xml:space="preserve">print : </w:t>
            </w:r>
            <w:proofErr w:type="spellStart"/>
            <w:r>
              <w:rPr>
                <w:color w:val="auto"/>
              </w:rPr>
              <w:t>m_var</w:t>
            </w:r>
            <w:proofErr w:type="spellEnd"/>
            <w:r>
              <w:rPr>
                <w:color w:val="auto"/>
              </w:rPr>
              <w:t xml:space="preserve"> = 1.2</w:t>
            </w:r>
            <w:r w:rsidR="004B4BB2" w:rsidRPr="004B4BB2">
              <w:rPr>
                <w:color w:val="FF0000"/>
              </w:rPr>
              <w:tab/>
              <w:t>//</w:t>
            </w:r>
            <w:proofErr w:type="spellStart"/>
            <w:r w:rsidR="004B4BB2" w:rsidRPr="004B4BB2">
              <w:rPr>
                <w:color w:val="FF0000"/>
              </w:rPr>
              <w:t>CSample</w:t>
            </w:r>
            <w:proofErr w:type="spellEnd"/>
            <w:r w:rsidR="004B4BB2" w:rsidRPr="004B4BB2">
              <w:rPr>
                <w:color w:val="FF0000"/>
              </w:rPr>
              <w:t xml:space="preserve"> obj3(obj1) </w:t>
            </w:r>
            <w:r w:rsidR="004B4BB2" w:rsidRPr="004B4BB2">
              <w:rPr>
                <w:rFonts w:hint="eastAsia"/>
                <w:color w:val="FF0000"/>
              </w:rPr>
              <w:t>の結果、obj3にobj1がコピーされている</w:t>
            </w:r>
          </w:p>
        </w:tc>
      </w:tr>
    </w:tbl>
    <w:p w14:paraId="0EF9BF13" w14:textId="5A618748" w:rsidR="0001012C" w:rsidRDefault="0001012C" w:rsidP="0001012C">
      <w:pPr>
        <w:pStyle w:val="a9"/>
        <w:spacing w:beforeLines="50" w:before="180"/>
        <w:ind w:firstLine="283"/>
      </w:pPr>
      <w:r>
        <w:rPr>
          <w:rFonts w:hint="eastAsia"/>
        </w:rPr>
        <w:t>クラスのオブジェクトは、単純に値がコピーされると問題になるケースがある。それを禁止したい場合、コピーコンストラクタと代入演算子を明示的に作成して、</w:t>
      </w:r>
      <w:r>
        <w:rPr>
          <w:rFonts w:hint="eastAsia"/>
        </w:rPr>
        <w:t xml:space="preserve">private </w:t>
      </w:r>
      <w:r>
        <w:rPr>
          <w:rFonts w:hint="eastAsia"/>
        </w:rPr>
        <w:t>にしておくと良い。</w:t>
      </w:r>
    </w:p>
    <w:p w14:paraId="5D242766" w14:textId="5A9C0507" w:rsidR="009D5EF6" w:rsidRPr="00545F4C" w:rsidRDefault="009D5EF6" w:rsidP="009D5EF6">
      <w:pPr>
        <w:pStyle w:val="a9"/>
        <w:keepNext/>
        <w:keepLines/>
        <w:widowControl/>
        <w:spacing w:beforeLines="50" w:before="180"/>
        <w:ind w:firstLine="283"/>
        <w:rPr>
          <w:rFonts w:asciiTheme="majorEastAsia" w:eastAsiaTheme="majorEastAsia" w:hAnsiTheme="majorEastAsia"/>
          <w:color w:val="FF0000"/>
          <w:sz w:val="16"/>
          <w:szCs w:val="16"/>
        </w:rPr>
      </w:pPr>
      <w:r w:rsidRPr="003B068C">
        <w:rPr>
          <w:rFonts w:asciiTheme="majorEastAsia" w:eastAsiaTheme="majorEastAsia" w:hAnsiTheme="majorEastAsia"/>
          <w:color w:val="FF0000"/>
        </w:rPr>
        <w:t>↓</w:t>
      </w:r>
      <w:r w:rsidRPr="00545F4C">
        <w:rPr>
          <w:rFonts w:asciiTheme="majorEastAsia" w:eastAsiaTheme="majorEastAsia" w:hAnsiTheme="majorEastAsia"/>
          <w:color w:val="FF0000"/>
          <w:sz w:val="16"/>
          <w:szCs w:val="16"/>
        </w:rPr>
        <w:t>（</w:t>
      </w:r>
      <w:r w:rsidR="0001012C">
        <w:rPr>
          <w:rFonts w:asciiTheme="majorEastAsia" w:eastAsiaTheme="majorEastAsia" w:hAnsiTheme="majorEastAsia" w:hint="eastAsia"/>
          <w:color w:val="FF0000"/>
          <w:sz w:val="16"/>
          <w:szCs w:val="16"/>
        </w:rPr>
        <w:t>明示的に</w:t>
      </w:r>
      <w:r w:rsidR="0001012C">
        <w:rPr>
          <w:rFonts w:asciiTheme="majorEastAsia" w:eastAsiaTheme="majorEastAsia" w:hAnsiTheme="majorEastAsia"/>
          <w:color w:val="FF0000"/>
          <w:sz w:val="16"/>
          <w:szCs w:val="16"/>
        </w:rPr>
        <w:t xml:space="preserve"> private</w:t>
      </w:r>
      <w:r w:rsidR="0001012C">
        <w:rPr>
          <w:rFonts w:asciiTheme="majorEastAsia" w:eastAsiaTheme="majorEastAsia" w:hAnsiTheme="majorEastAsia" w:hint="eastAsia"/>
          <w:color w:val="FF0000"/>
          <w:sz w:val="16"/>
          <w:szCs w:val="16"/>
        </w:rPr>
        <w:t>化</w:t>
      </w:r>
      <w:r w:rsidRPr="00545F4C">
        <w:rPr>
          <w:rFonts w:asciiTheme="majorEastAsia" w:eastAsiaTheme="majorEastAsia" w:hAnsiTheme="majorEastAsia"/>
          <w:color w:val="FF0000"/>
          <w:sz w:val="16"/>
          <w:szCs w:val="16"/>
        </w:rPr>
        <w:t>）</w:t>
      </w:r>
    </w:p>
    <w:p w14:paraId="4F085469" w14:textId="77777777" w:rsidR="009D5EF6" w:rsidRPr="00890DE3" w:rsidRDefault="009D5EF6" w:rsidP="009D5EF6">
      <w:pPr>
        <w:pStyle w:val="a9"/>
        <w:keepNext/>
        <w:keepLines/>
        <w:widowControl/>
        <w:spacing w:beforeLines="50" w:before="180" w:line="200" w:lineRule="exact"/>
        <w:ind w:firstLineChars="0" w:firstLine="0"/>
        <w:rPr>
          <w:color w:val="FF0000"/>
          <w:sz w:val="16"/>
          <w:szCs w:val="16"/>
        </w:rPr>
      </w:pPr>
      <w:r>
        <w:rPr>
          <w:rFonts w:hint="eastAsia"/>
          <w:sz w:val="16"/>
          <w:szCs w:val="16"/>
        </w:rPr>
        <w:t>コード：</w:t>
      </w:r>
      <w:r w:rsidRPr="00890DE3">
        <w:rPr>
          <w:rFonts w:hint="eastAsia"/>
          <w:color w:val="FF0000"/>
          <w:sz w:val="16"/>
          <w:szCs w:val="16"/>
        </w:rPr>
        <w:t>（修正後）</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D5EF6" w14:paraId="7C4EAB2D" w14:textId="77777777" w:rsidTr="00A7463F">
        <w:tc>
          <w:tcPr>
            <w:tcW w:w="8494" w:type="dxa"/>
          </w:tcPr>
          <w:p w14:paraId="0D9B309E" w14:textId="77777777" w:rsidR="009D5EF6" w:rsidRPr="00C17A66" w:rsidRDefault="009D5EF6" w:rsidP="00A7463F">
            <w:pPr>
              <w:pStyle w:val="2-"/>
              <w:keepLines/>
              <w:widowControl/>
              <w:rPr>
                <w:color w:val="00B050"/>
              </w:rPr>
            </w:pPr>
            <w:r w:rsidRPr="00C17A66">
              <w:rPr>
                <w:rFonts w:hint="eastAsia"/>
                <w:color w:val="00B050"/>
              </w:rPr>
              <w:t>//クラス</w:t>
            </w:r>
          </w:p>
          <w:p w14:paraId="15A4C32A" w14:textId="77777777" w:rsidR="009D5EF6" w:rsidRDefault="009D5EF6" w:rsidP="00A7463F">
            <w:pPr>
              <w:pStyle w:val="2-"/>
              <w:keepLines/>
              <w:widowControl/>
            </w:pPr>
            <w:r>
              <w:t>c</w:t>
            </w:r>
            <w:r>
              <w:rPr>
                <w:rFonts w:hint="eastAsia"/>
              </w:rPr>
              <w:t xml:space="preserve">lass </w:t>
            </w:r>
            <w:proofErr w:type="spellStart"/>
            <w:r>
              <w:t>CSample</w:t>
            </w:r>
            <w:proofErr w:type="spellEnd"/>
          </w:p>
          <w:p w14:paraId="6CDFEAB6" w14:textId="77777777" w:rsidR="009D5EF6" w:rsidRDefault="009D5EF6" w:rsidP="00A7463F">
            <w:pPr>
              <w:pStyle w:val="2-"/>
              <w:keepLines/>
              <w:widowControl/>
            </w:pPr>
            <w:r>
              <w:t>{</w:t>
            </w:r>
          </w:p>
          <w:p w14:paraId="771C7EAB" w14:textId="5508B276" w:rsidR="00CB781E" w:rsidRPr="00CB781E" w:rsidRDefault="00CB781E" w:rsidP="00A7463F">
            <w:pPr>
              <w:pStyle w:val="2-"/>
              <w:keepLines/>
              <w:widowControl/>
              <w:rPr>
                <w:color w:val="FF0000"/>
              </w:rPr>
            </w:pPr>
            <w:r w:rsidRPr="00CB781E">
              <w:rPr>
                <w:color w:val="FF0000"/>
              </w:rPr>
              <w:t>private:</w:t>
            </w:r>
          </w:p>
          <w:p w14:paraId="65B5B430" w14:textId="06BD5549" w:rsidR="00CB781E" w:rsidRPr="00CB781E" w:rsidRDefault="00CB781E" w:rsidP="00A7463F">
            <w:pPr>
              <w:pStyle w:val="2-"/>
              <w:keepLines/>
              <w:widowControl/>
              <w:rPr>
                <w:color w:val="FF0000"/>
              </w:rPr>
            </w:pPr>
            <w:r w:rsidRPr="00CB781E">
              <w:rPr>
                <w:color w:val="FF0000"/>
              </w:rPr>
              <w:tab/>
            </w:r>
            <w:proofErr w:type="spellStart"/>
            <w:r w:rsidRPr="00CB781E">
              <w:rPr>
                <w:color w:val="FF0000"/>
              </w:rPr>
              <w:t>CSample</w:t>
            </w:r>
            <w:proofErr w:type="spellEnd"/>
            <w:r w:rsidRPr="00CB781E">
              <w:rPr>
                <w:color w:val="FF0000"/>
              </w:rPr>
              <w:t>(</w:t>
            </w:r>
            <w:proofErr w:type="spellStart"/>
            <w:r w:rsidRPr="00CB781E">
              <w:rPr>
                <w:color w:val="FF0000"/>
              </w:rPr>
              <w:t>CSample</w:t>
            </w:r>
            <w:proofErr w:type="spellEnd"/>
            <w:r w:rsidRPr="00CB781E">
              <w:rPr>
                <w:color w:val="FF0000"/>
              </w:rPr>
              <w:t>&amp;){}</w:t>
            </w:r>
            <w:r w:rsidRPr="00CB781E">
              <w:rPr>
                <w:color w:val="FF0000"/>
              </w:rPr>
              <w:tab/>
            </w:r>
            <w:r w:rsidRPr="00CB781E">
              <w:rPr>
                <w:color w:val="FF0000"/>
              </w:rPr>
              <w:tab/>
            </w:r>
            <w:r w:rsidRPr="00CB781E">
              <w:rPr>
                <w:color w:val="FF0000"/>
              </w:rPr>
              <w:tab/>
            </w:r>
            <w:r w:rsidRPr="00CB781E">
              <w:rPr>
                <w:color w:val="FF0000"/>
              </w:rPr>
              <w:tab/>
            </w:r>
            <w:r w:rsidRPr="00CB781E">
              <w:rPr>
                <w:color w:val="FF0000"/>
              </w:rPr>
              <w:tab/>
              <w:t>//</w:t>
            </w:r>
            <w:r w:rsidRPr="00CB781E">
              <w:rPr>
                <w:rFonts w:hint="eastAsia"/>
                <w:color w:val="FF0000"/>
              </w:rPr>
              <w:t>←コピーコンストラクタ</w:t>
            </w:r>
            <w:r w:rsidR="00235597">
              <w:rPr>
                <w:rFonts w:hint="eastAsia"/>
                <w:color w:val="FF0000"/>
              </w:rPr>
              <w:t>をprivate化</w:t>
            </w:r>
            <w:r w:rsidR="005E244B">
              <w:rPr>
                <w:rFonts w:hint="eastAsia"/>
                <w:color w:val="FF0000"/>
              </w:rPr>
              <w:t>（中身は空でよい）</w:t>
            </w:r>
          </w:p>
          <w:p w14:paraId="4F7E3E7A" w14:textId="70C8EECD" w:rsidR="00CB781E" w:rsidRPr="00CB781E" w:rsidRDefault="00CB781E" w:rsidP="00A7463F">
            <w:pPr>
              <w:pStyle w:val="2-"/>
              <w:keepLines/>
              <w:widowControl/>
              <w:rPr>
                <w:color w:val="FF0000"/>
              </w:rPr>
            </w:pPr>
            <w:r w:rsidRPr="00CB781E">
              <w:rPr>
                <w:color w:val="FF0000"/>
              </w:rPr>
              <w:tab/>
            </w:r>
            <w:proofErr w:type="spellStart"/>
            <w:r w:rsidRPr="00CB781E">
              <w:rPr>
                <w:color w:val="FF0000"/>
              </w:rPr>
              <w:t>CSample</w:t>
            </w:r>
            <w:proofErr w:type="spellEnd"/>
            <w:r w:rsidRPr="00CB781E">
              <w:rPr>
                <w:color w:val="FF0000"/>
              </w:rPr>
              <w:t>&amp; operator=(</w:t>
            </w:r>
            <w:proofErr w:type="spellStart"/>
            <w:r w:rsidRPr="00CB781E">
              <w:rPr>
                <w:color w:val="FF0000"/>
              </w:rPr>
              <w:t>CSample</w:t>
            </w:r>
            <w:proofErr w:type="spellEnd"/>
            <w:r w:rsidRPr="00CB781E">
              <w:rPr>
                <w:color w:val="FF0000"/>
              </w:rPr>
              <w:t>&amp;){return *this;}</w:t>
            </w:r>
            <w:r w:rsidRPr="00CB781E">
              <w:rPr>
                <w:color w:val="FF0000"/>
              </w:rPr>
              <w:tab/>
              <w:t>//</w:t>
            </w:r>
            <w:r w:rsidRPr="00CB781E">
              <w:rPr>
                <w:rFonts w:hint="eastAsia"/>
                <w:color w:val="FF0000"/>
              </w:rPr>
              <w:t>←代入演算子</w:t>
            </w:r>
            <w:r w:rsidR="00235597">
              <w:rPr>
                <w:rFonts w:hint="eastAsia"/>
                <w:color w:val="FF0000"/>
              </w:rPr>
              <w:t>をprivate化</w:t>
            </w:r>
            <w:r w:rsidR="005E244B">
              <w:rPr>
                <w:rFonts w:hint="eastAsia"/>
                <w:color w:val="FF0000"/>
              </w:rPr>
              <w:t>（中身は空でよい）</w:t>
            </w:r>
          </w:p>
          <w:p w14:paraId="653C3AC1" w14:textId="77777777" w:rsidR="009D5EF6" w:rsidRDefault="009D5EF6" w:rsidP="00A7463F">
            <w:pPr>
              <w:pStyle w:val="2-"/>
              <w:keepLines/>
              <w:widowControl/>
            </w:pPr>
            <w:r>
              <w:t>public:</w:t>
            </w:r>
          </w:p>
          <w:p w14:paraId="52A6FB05" w14:textId="1891C432" w:rsidR="009D5EF6" w:rsidRDefault="009D5EF6" w:rsidP="00A7463F">
            <w:pPr>
              <w:pStyle w:val="2-"/>
              <w:keepLines/>
              <w:widowControl/>
            </w:pPr>
            <w:r>
              <w:lastRenderedPageBreak/>
              <w:tab/>
            </w:r>
            <w:proofErr w:type="spellStart"/>
            <w:r>
              <w:t>CSample</w:t>
            </w:r>
            <w:proofErr w:type="spellEnd"/>
            <w:r>
              <w:t xml:space="preserve">(float x) : </w:t>
            </w:r>
            <w:proofErr w:type="spellStart"/>
            <w:r>
              <w:t>m_var</w:t>
            </w:r>
            <w:proofErr w:type="spellEnd"/>
            <w:r>
              <w:t xml:space="preserve">(x) { </w:t>
            </w:r>
            <w:proofErr w:type="spellStart"/>
            <w:r>
              <w:t>printf</w:t>
            </w:r>
            <w:proofErr w:type="spellEnd"/>
            <w:r>
              <w:t xml:space="preserve">(“constructor! : </w:t>
            </w:r>
            <w:proofErr w:type="spellStart"/>
            <w:r>
              <w:t>m_var</w:t>
            </w:r>
            <w:proofErr w:type="spellEnd"/>
            <w:r>
              <w:t xml:space="preserve">=%.1f\n”, </w:t>
            </w:r>
            <w:proofErr w:type="spellStart"/>
            <w:r>
              <w:t>m_var</w:t>
            </w:r>
            <w:proofErr w:type="spellEnd"/>
            <w:r>
              <w:t>); }</w:t>
            </w:r>
          </w:p>
          <w:p w14:paraId="6AF8C0C9" w14:textId="77777777" w:rsidR="009D5EF6" w:rsidRDefault="009D5EF6" w:rsidP="00A7463F">
            <w:pPr>
              <w:pStyle w:val="2-"/>
              <w:keepLines/>
              <w:widowControl/>
            </w:pPr>
            <w:r>
              <w:t>private:</w:t>
            </w:r>
          </w:p>
          <w:p w14:paraId="6408D448" w14:textId="77777777" w:rsidR="009D5EF6" w:rsidRDefault="009D5EF6" w:rsidP="00A7463F">
            <w:pPr>
              <w:pStyle w:val="2-"/>
              <w:keepLines/>
              <w:widowControl/>
            </w:pPr>
            <w:r>
              <w:tab/>
              <w:t xml:space="preserve">float </w:t>
            </w:r>
            <w:proofErr w:type="spellStart"/>
            <w:r>
              <w:t>m_var</w:t>
            </w:r>
            <w:proofErr w:type="spellEnd"/>
            <w:r>
              <w:t>;</w:t>
            </w:r>
          </w:p>
          <w:p w14:paraId="41C4B256" w14:textId="77777777" w:rsidR="009D5EF6" w:rsidRDefault="009D5EF6" w:rsidP="00A7463F">
            <w:pPr>
              <w:pStyle w:val="2-"/>
              <w:keepLines/>
              <w:widowControl/>
            </w:pPr>
            <w:r>
              <w:t>};</w:t>
            </w:r>
          </w:p>
          <w:p w14:paraId="7493F78F" w14:textId="77777777" w:rsidR="009D5EF6" w:rsidRPr="00C17A66" w:rsidRDefault="009D5EF6" w:rsidP="00A7463F">
            <w:pPr>
              <w:pStyle w:val="2-"/>
              <w:keepLines/>
              <w:widowControl/>
              <w:rPr>
                <w:color w:val="00B050"/>
              </w:rPr>
            </w:pPr>
            <w:r w:rsidRPr="00C17A66">
              <w:rPr>
                <w:color w:val="00B050"/>
              </w:rPr>
              <w:t>//</w:t>
            </w:r>
            <w:r w:rsidRPr="00C17A66">
              <w:rPr>
                <w:rFonts w:hint="eastAsia"/>
                <w:color w:val="00B050"/>
              </w:rPr>
              <w:t>テスト</w:t>
            </w:r>
          </w:p>
          <w:p w14:paraId="6B8D27F3" w14:textId="77777777" w:rsidR="009D5EF6" w:rsidRPr="00CC0352" w:rsidRDefault="009D5EF6" w:rsidP="00A7463F">
            <w:pPr>
              <w:pStyle w:val="2-"/>
              <w:keepLines/>
              <w:widowControl/>
            </w:pPr>
            <w:r w:rsidRPr="00CC0352">
              <w:t>v</w:t>
            </w:r>
            <w:r w:rsidRPr="00CC0352">
              <w:rPr>
                <w:rFonts w:hint="eastAsia"/>
              </w:rPr>
              <w:t xml:space="preserve">oid </w:t>
            </w:r>
            <w:r>
              <w:t>test</w:t>
            </w:r>
            <w:r w:rsidRPr="00CC0352">
              <w:t>()</w:t>
            </w:r>
          </w:p>
          <w:p w14:paraId="214290FC" w14:textId="77777777" w:rsidR="009D5EF6" w:rsidRDefault="009D5EF6" w:rsidP="00A7463F">
            <w:pPr>
              <w:pStyle w:val="2-"/>
              <w:keepLines/>
              <w:widowControl/>
            </w:pPr>
            <w:r w:rsidRPr="00CC0352">
              <w:rPr>
                <w:rFonts w:hint="eastAsia"/>
              </w:rPr>
              <w:t>{</w:t>
            </w:r>
          </w:p>
          <w:p w14:paraId="3C097CC5" w14:textId="77777777" w:rsidR="0001012C" w:rsidRDefault="0001012C" w:rsidP="0001012C">
            <w:pPr>
              <w:pStyle w:val="2-"/>
              <w:keepLines/>
              <w:widowControl/>
            </w:pPr>
            <w:r>
              <w:tab/>
            </w:r>
            <w:proofErr w:type="spellStart"/>
            <w:r>
              <w:t>CSample</w:t>
            </w:r>
            <w:proofErr w:type="spellEnd"/>
            <w:r>
              <w:t xml:space="preserve"> obj1(1.2f);</w:t>
            </w:r>
          </w:p>
          <w:p w14:paraId="5304725F" w14:textId="77777777" w:rsidR="0001012C" w:rsidRDefault="0001012C" w:rsidP="0001012C">
            <w:pPr>
              <w:pStyle w:val="2-"/>
              <w:keepLines/>
              <w:widowControl/>
            </w:pPr>
            <w:r>
              <w:tab/>
            </w:r>
            <w:proofErr w:type="spellStart"/>
            <w:r>
              <w:t>CSample</w:t>
            </w:r>
            <w:proofErr w:type="spellEnd"/>
            <w:r>
              <w:t xml:space="preserve"> obj2(2.3f);</w:t>
            </w:r>
          </w:p>
          <w:p w14:paraId="6CA49A6C" w14:textId="090A2C20" w:rsidR="0001012C" w:rsidRDefault="0001012C" w:rsidP="0001012C">
            <w:pPr>
              <w:pStyle w:val="2-"/>
              <w:keepLines/>
              <w:widowControl/>
            </w:pPr>
            <w:r>
              <w:tab/>
            </w:r>
            <w:proofErr w:type="spellStart"/>
            <w:r>
              <w:t>CSample</w:t>
            </w:r>
            <w:proofErr w:type="spellEnd"/>
            <w:r>
              <w:t xml:space="preserve"> obj3(obj1); </w:t>
            </w:r>
            <w:r w:rsidRPr="00804C23">
              <w:rPr>
                <w:color w:val="FF0000"/>
              </w:rPr>
              <w:t>//</w:t>
            </w:r>
            <w:r w:rsidRPr="00804C23">
              <w:rPr>
                <w:rFonts w:hint="eastAsia"/>
                <w:color w:val="FF0000"/>
              </w:rPr>
              <w:t>←</w:t>
            </w:r>
            <w:r>
              <w:rPr>
                <w:rFonts w:hint="eastAsia"/>
                <w:color w:val="FF0000"/>
              </w:rPr>
              <w:t>コンパイルエラーになる</w:t>
            </w:r>
          </w:p>
          <w:p w14:paraId="01C5215E" w14:textId="7ADDADAC" w:rsidR="0001012C" w:rsidRDefault="0001012C" w:rsidP="0001012C">
            <w:pPr>
              <w:pStyle w:val="2-"/>
              <w:keepLines/>
              <w:widowControl/>
            </w:pPr>
            <w:r>
              <w:tab/>
              <w:t xml:space="preserve">obj1 = obj2; </w:t>
            </w:r>
            <w:r w:rsidRPr="00804C23">
              <w:rPr>
                <w:color w:val="FF0000"/>
              </w:rPr>
              <w:t>//</w:t>
            </w:r>
            <w:r w:rsidRPr="00804C23">
              <w:rPr>
                <w:rFonts w:hint="eastAsia"/>
                <w:color w:val="FF0000"/>
              </w:rPr>
              <w:t>←</w:t>
            </w:r>
            <w:r>
              <w:rPr>
                <w:rFonts w:hint="eastAsia"/>
                <w:color w:val="FF0000"/>
              </w:rPr>
              <w:t>コンパイルエラーになる</w:t>
            </w:r>
          </w:p>
          <w:p w14:paraId="029DB7A5" w14:textId="77777777" w:rsidR="0001012C" w:rsidRDefault="0001012C" w:rsidP="0001012C">
            <w:pPr>
              <w:pStyle w:val="2-"/>
              <w:keepLines/>
              <w:widowControl/>
            </w:pPr>
            <w:r>
              <w:tab/>
              <w:t>obj1.print();</w:t>
            </w:r>
          </w:p>
          <w:p w14:paraId="779AD3A9" w14:textId="77777777" w:rsidR="0001012C" w:rsidRDefault="0001012C" w:rsidP="0001012C">
            <w:pPr>
              <w:pStyle w:val="2-"/>
              <w:keepLines/>
              <w:widowControl/>
            </w:pPr>
            <w:r>
              <w:tab/>
              <w:t>obj2.print();</w:t>
            </w:r>
          </w:p>
          <w:p w14:paraId="09B6FD5E" w14:textId="77777777" w:rsidR="0001012C" w:rsidRDefault="0001012C" w:rsidP="0001012C">
            <w:pPr>
              <w:pStyle w:val="2-"/>
              <w:keepLines/>
              <w:widowControl/>
            </w:pPr>
            <w:r>
              <w:tab/>
              <w:t>obj3.print();</w:t>
            </w:r>
          </w:p>
          <w:p w14:paraId="2206DCBB" w14:textId="77777777" w:rsidR="009D5EF6" w:rsidRPr="00CA0104" w:rsidRDefault="009D5EF6" w:rsidP="00A7463F">
            <w:pPr>
              <w:pStyle w:val="2-"/>
              <w:keepLines/>
              <w:widowControl/>
              <w:rPr>
                <w:color w:val="FF0000"/>
              </w:rPr>
            </w:pPr>
            <w:r w:rsidRPr="00CC0352">
              <w:t>}</w:t>
            </w:r>
          </w:p>
        </w:tc>
      </w:tr>
    </w:tbl>
    <w:p w14:paraId="1510E8C9" w14:textId="708C7B61" w:rsidR="00877C55" w:rsidRDefault="00235597" w:rsidP="00235597">
      <w:pPr>
        <w:pStyle w:val="a9"/>
        <w:spacing w:beforeLines="50" w:before="180"/>
        <w:ind w:firstLine="283"/>
      </w:pPr>
      <w:r>
        <w:rPr>
          <w:rFonts w:hint="eastAsia"/>
        </w:rPr>
        <w:lastRenderedPageBreak/>
        <w:t>同様のテクニックで、デフォルトコンストラクタ</w:t>
      </w:r>
      <w:r w:rsidR="00590FC5">
        <w:fldChar w:fldCharType="begin"/>
      </w:r>
      <w:r w:rsidR="00590FC5">
        <w:instrText xml:space="preserve"> XE "</w:instrText>
      </w:r>
      <w:r w:rsidR="00590FC5">
        <w:instrText>デフォルトコンストラクタ</w:instrText>
      </w:r>
      <w:r w:rsidR="00590FC5">
        <w:instrText>" \y “</w:instrText>
      </w:r>
      <w:r w:rsidR="00590FC5">
        <w:rPr>
          <w:rFonts w:hint="eastAsia"/>
        </w:rPr>
        <w:instrText>でふぉるとこんすとらくた</w:instrText>
      </w:r>
      <w:r w:rsidR="00590FC5">
        <w:instrText xml:space="preserve">” </w:instrText>
      </w:r>
      <w:r w:rsidR="00590FC5">
        <w:fldChar w:fldCharType="end"/>
      </w:r>
      <w:r w:rsidR="00AF2DCC">
        <w:rPr>
          <w:rFonts w:hint="eastAsia"/>
        </w:rPr>
        <w:t>（引数のないコンストラクタ）</w:t>
      </w:r>
      <w:r>
        <w:rPr>
          <w:rFonts w:hint="eastAsia"/>
        </w:rPr>
        <w:t>を</w:t>
      </w:r>
      <w:r>
        <w:rPr>
          <w:rFonts w:hint="eastAsia"/>
        </w:rPr>
        <w:t xml:space="preserve"> private </w:t>
      </w:r>
      <w:r>
        <w:rPr>
          <w:rFonts w:hint="eastAsia"/>
        </w:rPr>
        <w:t>化しておくと、インスタンス生成</w:t>
      </w:r>
      <w:r w:rsidR="00626DBE">
        <w:rPr>
          <w:rFonts w:hint="eastAsia"/>
        </w:rPr>
        <w:t>時</w:t>
      </w:r>
      <w:r>
        <w:rPr>
          <w:rFonts w:hint="eastAsia"/>
        </w:rPr>
        <w:t>に、必ずパラメータ</w:t>
      </w:r>
      <w:r w:rsidR="00626DBE">
        <w:rPr>
          <w:rFonts w:hint="eastAsia"/>
        </w:rPr>
        <w:t>を</w:t>
      </w:r>
      <w:r>
        <w:rPr>
          <w:rFonts w:hint="eastAsia"/>
        </w:rPr>
        <w:t>必要</w:t>
      </w:r>
      <w:r w:rsidR="00AF2DCC">
        <w:rPr>
          <w:rFonts w:hint="eastAsia"/>
        </w:rPr>
        <w:t>と</w:t>
      </w:r>
      <w:r w:rsidR="00626DBE">
        <w:rPr>
          <w:rFonts w:hint="eastAsia"/>
        </w:rPr>
        <w:t>するものにできる</w:t>
      </w:r>
      <w:r>
        <w:rPr>
          <w:rFonts w:hint="eastAsia"/>
        </w:rPr>
        <w:t>。</w:t>
      </w:r>
    </w:p>
    <w:p w14:paraId="738D7E9D" w14:textId="77777777" w:rsidR="00877C55" w:rsidRPr="00692F8A" w:rsidRDefault="00877C55" w:rsidP="00877C55">
      <w:pPr>
        <w:pStyle w:val="a9"/>
        <w:keepNext/>
        <w:keepLines/>
        <w:widowControl/>
        <w:spacing w:beforeLines="50" w:before="180" w:line="200" w:lineRule="exact"/>
        <w:ind w:firstLineChars="0" w:firstLine="0"/>
        <w:rPr>
          <w:sz w:val="16"/>
          <w:szCs w:val="16"/>
        </w:rPr>
      </w:pPr>
      <w:r>
        <w:rPr>
          <w:rFonts w:hint="eastAsia"/>
          <w:sz w:val="16"/>
          <w:szCs w:val="16"/>
        </w:rPr>
        <w:t>例：</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877C55" w14:paraId="4586E57C" w14:textId="77777777" w:rsidTr="00A7463F">
        <w:tc>
          <w:tcPr>
            <w:tcW w:w="8494" w:type="dxa"/>
          </w:tcPr>
          <w:p w14:paraId="055FB560" w14:textId="7CFB93E8" w:rsidR="005E244B" w:rsidRPr="00C17A66" w:rsidRDefault="005E244B" w:rsidP="005E244B">
            <w:pPr>
              <w:pStyle w:val="2-"/>
              <w:keepLines/>
              <w:widowControl/>
              <w:rPr>
                <w:color w:val="00B050"/>
              </w:rPr>
            </w:pPr>
            <w:r w:rsidRPr="00C17A66">
              <w:rPr>
                <w:rFonts w:hint="eastAsia"/>
                <w:color w:val="00B050"/>
              </w:rPr>
              <w:t>//クラス</w:t>
            </w:r>
          </w:p>
          <w:p w14:paraId="43BDEA62" w14:textId="77777777" w:rsidR="005E244B" w:rsidRDefault="005E244B" w:rsidP="005E244B">
            <w:pPr>
              <w:pStyle w:val="2-"/>
              <w:keepLines/>
              <w:widowControl/>
            </w:pPr>
            <w:r>
              <w:t>c</w:t>
            </w:r>
            <w:r>
              <w:rPr>
                <w:rFonts w:hint="eastAsia"/>
              </w:rPr>
              <w:t xml:space="preserve">lass </w:t>
            </w:r>
            <w:proofErr w:type="spellStart"/>
            <w:r>
              <w:t>CSample</w:t>
            </w:r>
            <w:proofErr w:type="spellEnd"/>
          </w:p>
          <w:p w14:paraId="67D58884" w14:textId="77777777" w:rsidR="005E244B" w:rsidRDefault="005E244B" w:rsidP="005E244B">
            <w:pPr>
              <w:pStyle w:val="2-"/>
              <w:keepLines/>
              <w:widowControl/>
            </w:pPr>
            <w:r>
              <w:t>{</w:t>
            </w:r>
          </w:p>
          <w:p w14:paraId="05E324C5" w14:textId="77777777" w:rsidR="005E244B" w:rsidRPr="00CB781E" w:rsidRDefault="005E244B" w:rsidP="005E244B">
            <w:pPr>
              <w:pStyle w:val="2-"/>
              <w:keepLines/>
              <w:widowControl/>
              <w:rPr>
                <w:color w:val="FF0000"/>
              </w:rPr>
            </w:pPr>
            <w:r w:rsidRPr="00CB781E">
              <w:rPr>
                <w:color w:val="FF0000"/>
              </w:rPr>
              <w:t>private:</w:t>
            </w:r>
          </w:p>
          <w:p w14:paraId="760653DC" w14:textId="677E15B9" w:rsidR="005E244B" w:rsidRPr="00CB781E" w:rsidRDefault="005E244B" w:rsidP="005E244B">
            <w:pPr>
              <w:pStyle w:val="2-"/>
              <w:keepLines/>
              <w:widowControl/>
              <w:rPr>
                <w:color w:val="FF0000"/>
              </w:rPr>
            </w:pPr>
            <w:r w:rsidRPr="00CB781E">
              <w:rPr>
                <w:color w:val="FF0000"/>
              </w:rPr>
              <w:tab/>
            </w:r>
            <w:proofErr w:type="spellStart"/>
            <w:r w:rsidRPr="00CB781E">
              <w:rPr>
                <w:color w:val="FF0000"/>
              </w:rPr>
              <w:t>CSample</w:t>
            </w:r>
            <w:proofErr w:type="spellEnd"/>
            <w:r w:rsidRPr="00CB781E">
              <w:rPr>
                <w:color w:val="FF0000"/>
              </w:rPr>
              <w:t>(){}</w:t>
            </w:r>
            <w:r w:rsidRPr="00CB781E">
              <w:rPr>
                <w:color w:val="FF0000"/>
              </w:rPr>
              <w:tab/>
              <w:t>//</w:t>
            </w:r>
            <w:r w:rsidRPr="00CB781E">
              <w:rPr>
                <w:rFonts w:hint="eastAsia"/>
                <w:color w:val="FF0000"/>
              </w:rPr>
              <w:t>←</w:t>
            </w:r>
            <w:r>
              <w:rPr>
                <w:rFonts w:hint="eastAsia"/>
                <w:color w:val="FF0000"/>
              </w:rPr>
              <w:t>デフォルト</w:t>
            </w:r>
            <w:r w:rsidRPr="00CB781E">
              <w:rPr>
                <w:rFonts w:hint="eastAsia"/>
                <w:color w:val="FF0000"/>
              </w:rPr>
              <w:t>コンストラクタ</w:t>
            </w:r>
            <w:r>
              <w:rPr>
                <w:rFonts w:hint="eastAsia"/>
                <w:color w:val="FF0000"/>
              </w:rPr>
              <w:t>をprivate化（中身は空でよい）</w:t>
            </w:r>
          </w:p>
          <w:p w14:paraId="2F6C40E1" w14:textId="231CDFF4" w:rsidR="00F863C7" w:rsidRDefault="00F863C7" w:rsidP="00F863C7">
            <w:pPr>
              <w:pStyle w:val="2-"/>
              <w:keepLines/>
              <w:widowControl/>
            </w:pPr>
            <w:r>
              <w:t>public:</w:t>
            </w:r>
          </w:p>
          <w:p w14:paraId="45CCF04F" w14:textId="67EE7197" w:rsidR="00F863C7" w:rsidRPr="00F863C7" w:rsidRDefault="00F863C7" w:rsidP="00F863C7">
            <w:pPr>
              <w:pStyle w:val="2-"/>
              <w:keepLines/>
              <w:widowControl/>
              <w:rPr>
                <w:color w:val="00B050"/>
              </w:rPr>
            </w:pPr>
            <w:r>
              <w:tab/>
            </w:r>
            <w:proofErr w:type="spellStart"/>
            <w:r>
              <w:t>CSample</w:t>
            </w:r>
            <w:proofErr w:type="spellEnd"/>
            <w:r>
              <w:t xml:space="preserve">(float x) : </w:t>
            </w:r>
            <w:proofErr w:type="spellStart"/>
            <w:r>
              <w:t>m_var</w:t>
            </w:r>
            <w:proofErr w:type="spellEnd"/>
            <w:r>
              <w:t>(x) {}</w:t>
            </w:r>
            <w:r w:rsidRPr="00F863C7">
              <w:rPr>
                <w:color w:val="00B050"/>
              </w:rPr>
              <w:tab/>
              <w:t>//</w:t>
            </w:r>
            <w:r w:rsidRPr="00F863C7">
              <w:rPr>
                <w:rFonts w:hint="eastAsia"/>
                <w:color w:val="00B050"/>
              </w:rPr>
              <w:t>明示的なパラメータが必要なコンストラクタのみ</w:t>
            </w:r>
            <w:r w:rsidR="00AF2DCC">
              <w:rPr>
                <w:rFonts w:hint="eastAsia"/>
                <w:color w:val="00B050"/>
              </w:rPr>
              <w:t>p</w:t>
            </w:r>
            <w:r w:rsidR="00AF2DCC">
              <w:rPr>
                <w:color w:val="00B050"/>
              </w:rPr>
              <w:t>ublicに</w:t>
            </w:r>
          </w:p>
          <w:p w14:paraId="7CCE7A04" w14:textId="77777777" w:rsidR="005E244B" w:rsidRDefault="005E244B" w:rsidP="005E244B">
            <w:pPr>
              <w:pStyle w:val="2-"/>
              <w:keepLines/>
              <w:widowControl/>
            </w:pPr>
            <w:r>
              <w:t>private:</w:t>
            </w:r>
          </w:p>
          <w:p w14:paraId="182BDEC5" w14:textId="77777777" w:rsidR="005E244B" w:rsidRDefault="005E244B" w:rsidP="005E244B">
            <w:pPr>
              <w:pStyle w:val="2-"/>
              <w:keepLines/>
              <w:widowControl/>
            </w:pPr>
            <w:r>
              <w:tab/>
              <w:t xml:space="preserve">float </w:t>
            </w:r>
            <w:proofErr w:type="spellStart"/>
            <w:r>
              <w:t>m_var</w:t>
            </w:r>
            <w:proofErr w:type="spellEnd"/>
            <w:r>
              <w:t>;</w:t>
            </w:r>
          </w:p>
          <w:p w14:paraId="660DF405" w14:textId="77777777" w:rsidR="005E244B" w:rsidRDefault="005E244B" w:rsidP="005E244B">
            <w:pPr>
              <w:pStyle w:val="2-"/>
              <w:keepLines/>
              <w:widowControl/>
            </w:pPr>
            <w:r>
              <w:t>};</w:t>
            </w:r>
          </w:p>
          <w:p w14:paraId="203BE798" w14:textId="77777777" w:rsidR="005E244B" w:rsidRPr="00C17A66" w:rsidRDefault="005E244B" w:rsidP="005E244B">
            <w:pPr>
              <w:pStyle w:val="2-"/>
              <w:keepLines/>
              <w:widowControl/>
              <w:rPr>
                <w:color w:val="00B050"/>
              </w:rPr>
            </w:pPr>
            <w:r w:rsidRPr="00C17A66">
              <w:rPr>
                <w:color w:val="00B050"/>
              </w:rPr>
              <w:t>//</w:t>
            </w:r>
            <w:r w:rsidRPr="00C17A66">
              <w:rPr>
                <w:rFonts w:hint="eastAsia"/>
                <w:color w:val="00B050"/>
              </w:rPr>
              <w:t>テスト</w:t>
            </w:r>
          </w:p>
          <w:p w14:paraId="35306300" w14:textId="77777777" w:rsidR="005E244B" w:rsidRPr="00CC0352" w:rsidRDefault="005E244B" w:rsidP="005E244B">
            <w:pPr>
              <w:pStyle w:val="2-"/>
              <w:keepLines/>
              <w:widowControl/>
            </w:pPr>
            <w:r w:rsidRPr="00CC0352">
              <w:t>v</w:t>
            </w:r>
            <w:r w:rsidRPr="00CC0352">
              <w:rPr>
                <w:rFonts w:hint="eastAsia"/>
              </w:rPr>
              <w:t xml:space="preserve">oid </w:t>
            </w:r>
            <w:r>
              <w:t>test</w:t>
            </w:r>
            <w:r w:rsidRPr="00CC0352">
              <w:t>()</w:t>
            </w:r>
          </w:p>
          <w:p w14:paraId="358651C4" w14:textId="77777777" w:rsidR="00877C55" w:rsidRPr="00C759F5" w:rsidRDefault="00DB2C49" w:rsidP="00A7463F">
            <w:pPr>
              <w:pStyle w:val="2-"/>
              <w:keepLines/>
              <w:widowControl/>
            </w:pPr>
            <w:r w:rsidRPr="00C759F5">
              <w:rPr>
                <w:rFonts w:hint="eastAsia"/>
              </w:rPr>
              <w:t>{</w:t>
            </w:r>
          </w:p>
          <w:p w14:paraId="1BA4F0F9" w14:textId="0F9B7CAF" w:rsidR="00DB2C49" w:rsidRDefault="00DB2C49" w:rsidP="00A7463F">
            <w:pPr>
              <w:pStyle w:val="2-"/>
              <w:keepLines/>
              <w:widowControl/>
              <w:rPr>
                <w:color w:val="FF0000"/>
              </w:rPr>
            </w:pPr>
            <w:r w:rsidRPr="00C759F5">
              <w:tab/>
            </w:r>
            <w:proofErr w:type="spellStart"/>
            <w:r w:rsidRPr="00C759F5">
              <w:t>CSample</w:t>
            </w:r>
            <w:proofErr w:type="spellEnd"/>
            <w:r w:rsidRPr="00C759F5">
              <w:t xml:space="preserve"> </w:t>
            </w:r>
            <w:proofErr w:type="spellStart"/>
            <w:r w:rsidRPr="00C759F5">
              <w:t>obj</w:t>
            </w:r>
            <w:proofErr w:type="spellEnd"/>
            <w:r w:rsidRPr="00C759F5">
              <w:t>;</w:t>
            </w:r>
            <w:r w:rsidRPr="00C759F5">
              <w:rPr>
                <w:color w:val="FF0000"/>
              </w:rPr>
              <w:tab/>
            </w:r>
            <w:r w:rsidR="00F863C7">
              <w:rPr>
                <w:color w:val="FF0000"/>
              </w:rPr>
              <w:tab/>
            </w:r>
            <w:r w:rsidR="00F863C7">
              <w:rPr>
                <w:color w:val="FF0000"/>
              </w:rPr>
              <w:tab/>
            </w:r>
            <w:r w:rsidR="00F863C7">
              <w:rPr>
                <w:color w:val="FF0000"/>
              </w:rPr>
              <w:tab/>
            </w:r>
            <w:r w:rsidR="00F863C7">
              <w:rPr>
                <w:color w:val="FF0000"/>
              </w:rPr>
              <w:tab/>
            </w:r>
            <w:r w:rsidRPr="00C759F5">
              <w:rPr>
                <w:color w:val="FF0000"/>
              </w:rPr>
              <w:t>//</w:t>
            </w:r>
            <w:r w:rsidRPr="00C759F5">
              <w:rPr>
                <w:rFonts w:hint="eastAsia"/>
                <w:color w:val="FF0000"/>
              </w:rPr>
              <w:t>←コンパイルエラーになる</w:t>
            </w:r>
          </w:p>
          <w:p w14:paraId="14927541" w14:textId="181C454E" w:rsidR="00F863C7" w:rsidRDefault="00F863C7" w:rsidP="00A7463F">
            <w:pPr>
              <w:pStyle w:val="2-"/>
              <w:keepLines/>
              <w:widowControl/>
              <w:rPr>
                <w:color w:val="FF0000"/>
              </w:rPr>
            </w:pPr>
            <w:r>
              <w:rPr>
                <w:color w:val="FF0000"/>
              </w:rPr>
              <w:tab/>
            </w:r>
            <w:proofErr w:type="spellStart"/>
            <w:r w:rsidRPr="00544A27">
              <w:t>CSample</w:t>
            </w:r>
            <w:proofErr w:type="spellEnd"/>
            <w:r w:rsidRPr="00544A27">
              <w:t xml:space="preserve">* </w:t>
            </w:r>
            <w:proofErr w:type="spellStart"/>
            <w:r w:rsidRPr="00544A27">
              <w:t>obj</w:t>
            </w:r>
            <w:proofErr w:type="spellEnd"/>
            <w:r w:rsidRPr="00544A27">
              <w:t xml:space="preserve"> = new </w:t>
            </w:r>
            <w:proofErr w:type="spellStart"/>
            <w:r w:rsidRPr="00544A27">
              <w:t>CSample</w:t>
            </w:r>
            <w:proofErr w:type="spellEnd"/>
            <w:r w:rsidRPr="00544A27">
              <w:t>();</w:t>
            </w:r>
            <w:r w:rsidRPr="00544A27">
              <w:tab/>
            </w:r>
            <w:r>
              <w:rPr>
                <w:color w:val="FF0000"/>
              </w:rPr>
              <w:tab/>
            </w:r>
            <w:r w:rsidRPr="00C759F5">
              <w:rPr>
                <w:color w:val="FF0000"/>
              </w:rPr>
              <w:t>//</w:t>
            </w:r>
            <w:r w:rsidRPr="00C759F5">
              <w:rPr>
                <w:rFonts w:hint="eastAsia"/>
                <w:color w:val="FF0000"/>
              </w:rPr>
              <w:t>←コンパイルエラーになる</w:t>
            </w:r>
          </w:p>
          <w:p w14:paraId="0818999E" w14:textId="77777777" w:rsidR="009A0A60" w:rsidRPr="00C759F5" w:rsidRDefault="009A0A60" w:rsidP="009A0A60">
            <w:pPr>
              <w:pStyle w:val="2-"/>
              <w:keepLines/>
              <w:widowControl/>
            </w:pPr>
            <w:r>
              <w:rPr>
                <w:color w:val="FF0000"/>
              </w:rPr>
              <w:tab/>
            </w:r>
            <w:proofErr w:type="spellStart"/>
            <w:r w:rsidRPr="00544A27">
              <w:t>CSample</w:t>
            </w:r>
            <w:proofErr w:type="spellEnd"/>
            <w:r w:rsidRPr="00544A27">
              <w:t xml:space="preserve"> </w:t>
            </w:r>
            <w:proofErr w:type="spellStart"/>
            <w:r w:rsidRPr="00544A27">
              <w:t>obj</w:t>
            </w:r>
            <w:proofErr w:type="spellEnd"/>
            <w:r w:rsidRPr="00544A27">
              <w:t>(1.2f);</w:t>
            </w:r>
            <w:r w:rsidRPr="00544A27">
              <w:tab/>
            </w:r>
            <w:r w:rsidRPr="00544A27">
              <w:tab/>
            </w:r>
            <w:r w:rsidRPr="00544A27">
              <w:tab/>
            </w:r>
            <w:r>
              <w:rPr>
                <w:color w:val="FF0000"/>
              </w:rPr>
              <w:tab/>
              <w:t>//</w:t>
            </w:r>
            <w:r>
              <w:rPr>
                <w:rFonts w:hint="eastAsia"/>
                <w:color w:val="FF0000"/>
              </w:rPr>
              <w:t>←OK</w:t>
            </w:r>
          </w:p>
          <w:p w14:paraId="3BD67376" w14:textId="7935E8F3" w:rsidR="00F863C7" w:rsidRDefault="00F863C7" w:rsidP="00F863C7">
            <w:pPr>
              <w:pStyle w:val="2-"/>
              <w:keepLines/>
              <w:widowControl/>
              <w:rPr>
                <w:color w:val="FF0000"/>
              </w:rPr>
            </w:pPr>
            <w:r>
              <w:rPr>
                <w:color w:val="FF0000"/>
              </w:rPr>
              <w:tab/>
            </w:r>
            <w:proofErr w:type="spellStart"/>
            <w:r w:rsidRPr="00544A27">
              <w:t>CSample</w:t>
            </w:r>
            <w:proofErr w:type="spellEnd"/>
            <w:r w:rsidRPr="00544A27">
              <w:t xml:space="preserve">* </w:t>
            </w:r>
            <w:proofErr w:type="spellStart"/>
            <w:r w:rsidRPr="00544A27">
              <w:t>obj</w:t>
            </w:r>
            <w:proofErr w:type="spellEnd"/>
            <w:r w:rsidRPr="00544A27">
              <w:t xml:space="preserve"> = new </w:t>
            </w:r>
            <w:proofErr w:type="spellStart"/>
            <w:r w:rsidRPr="00544A27">
              <w:t>CSample</w:t>
            </w:r>
            <w:proofErr w:type="spellEnd"/>
            <w:r w:rsidRPr="00544A27">
              <w:t>(1.2f);</w:t>
            </w:r>
            <w:r>
              <w:rPr>
                <w:color w:val="FF0000"/>
              </w:rPr>
              <w:tab/>
            </w:r>
            <w:r w:rsidRPr="00C759F5">
              <w:rPr>
                <w:color w:val="FF0000"/>
              </w:rPr>
              <w:t>//</w:t>
            </w:r>
            <w:r w:rsidRPr="00C759F5">
              <w:rPr>
                <w:rFonts w:hint="eastAsia"/>
                <w:color w:val="FF0000"/>
              </w:rPr>
              <w:t>←</w:t>
            </w:r>
            <w:r>
              <w:rPr>
                <w:rFonts w:hint="eastAsia"/>
                <w:color w:val="FF0000"/>
              </w:rPr>
              <w:t>O</w:t>
            </w:r>
            <w:r>
              <w:rPr>
                <w:color w:val="FF0000"/>
              </w:rPr>
              <w:t>K</w:t>
            </w:r>
          </w:p>
          <w:p w14:paraId="3707F25F" w14:textId="77777777" w:rsidR="00DB2C49" w:rsidRDefault="00DB2C49" w:rsidP="00A7463F">
            <w:pPr>
              <w:pStyle w:val="2-"/>
              <w:keepLines/>
              <w:widowControl/>
            </w:pPr>
            <w:r w:rsidRPr="00C759F5">
              <w:t>}</w:t>
            </w:r>
          </w:p>
          <w:p w14:paraId="46EA042C" w14:textId="195E3048" w:rsidR="00C7146C" w:rsidRPr="00F863C7" w:rsidRDefault="00C7146C" w:rsidP="00C7146C">
            <w:pPr>
              <w:pStyle w:val="2-"/>
              <w:keepLines/>
              <w:widowControl/>
              <w:rPr>
                <w:color w:val="00B050"/>
              </w:rPr>
            </w:pPr>
            <w:r w:rsidRPr="00F863C7">
              <w:rPr>
                <w:color w:val="00B050"/>
              </w:rPr>
              <w:t>//</w:t>
            </w:r>
            <w:r>
              <w:rPr>
                <w:color w:val="00B050"/>
              </w:rPr>
              <w:t>テスト</w:t>
            </w:r>
            <w:r w:rsidRPr="00F863C7">
              <w:rPr>
                <w:color w:val="00B050"/>
              </w:rPr>
              <w:t>クラス</w:t>
            </w:r>
          </w:p>
          <w:p w14:paraId="1AAEE7C6" w14:textId="77777777" w:rsidR="00C7146C" w:rsidRDefault="00C7146C" w:rsidP="00C7146C">
            <w:pPr>
              <w:pStyle w:val="2-"/>
              <w:keepLines/>
              <w:widowControl/>
            </w:pPr>
            <w:r>
              <w:t>C</w:t>
            </w:r>
            <w:r>
              <w:rPr>
                <w:rFonts w:hint="eastAsia"/>
              </w:rPr>
              <w:t xml:space="preserve">lass </w:t>
            </w:r>
            <w:proofErr w:type="spellStart"/>
            <w:r>
              <w:t>CTest</w:t>
            </w:r>
            <w:proofErr w:type="spellEnd"/>
          </w:p>
          <w:p w14:paraId="42FE5DF6" w14:textId="77777777" w:rsidR="00C7146C" w:rsidRDefault="00C7146C" w:rsidP="00C7146C">
            <w:pPr>
              <w:pStyle w:val="2-"/>
              <w:keepLines/>
              <w:widowControl/>
            </w:pPr>
            <w:r>
              <w:t>{</w:t>
            </w:r>
          </w:p>
          <w:p w14:paraId="336787B3" w14:textId="77777777" w:rsidR="00C7146C" w:rsidRDefault="00C7146C" w:rsidP="00C7146C">
            <w:pPr>
              <w:pStyle w:val="2-"/>
              <w:keepLines/>
              <w:widowControl/>
            </w:pPr>
            <w:r>
              <w:t>private:</w:t>
            </w:r>
          </w:p>
          <w:p w14:paraId="25CDB5FF" w14:textId="77777777" w:rsidR="00C7146C" w:rsidRDefault="00C7146C" w:rsidP="00C7146C">
            <w:pPr>
              <w:pStyle w:val="2-"/>
              <w:keepLines/>
              <w:widowControl/>
            </w:pPr>
            <w:r>
              <w:tab/>
            </w:r>
            <w:proofErr w:type="spellStart"/>
            <w:r w:rsidRPr="003677DB">
              <w:rPr>
                <w:color w:val="FF0000"/>
              </w:rPr>
              <w:t>CSample</w:t>
            </w:r>
            <w:proofErr w:type="spellEnd"/>
            <w:r w:rsidRPr="003677DB">
              <w:rPr>
                <w:color w:val="FF0000"/>
              </w:rPr>
              <w:t xml:space="preserve"> </w:t>
            </w:r>
            <w:proofErr w:type="spellStart"/>
            <w:r w:rsidRPr="003677DB">
              <w:rPr>
                <w:color w:val="FF0000"/>
              </w:rPr>
              <w:t>m_member</w:t>
            </w:r>
            <w:proofErr w:type="spellEnd"/>
            <w:r w:rsidRPr="003677DB">
              <w:rPr>
                <w:color w:val="FF0000"/>
              </w:rPr>
              <w:t xml:space="preserve">; </w:t>
            </w:r>
          </w:p>
          <w:p w14:paraId="5FCBB48D" w14:textId="77777777" w:rsidR="00C7146C" w:rsidRDefault="00C7146C" w:rsidP="00C7146C">
            <w:pPr>
              <w:pStyle w:val="2-"/>
              <w:keepLines/>
              <w:widowControl/>
            </w:pPr>
            <w:r>
              <w:t>p</w:t>
            </w:r>
            <w:r>
              <w:rPr>
                <w:rFonts w:hint="eastAsia"/>
              </w:rPr>
              <w:t>ubli</w:t>
            </w:r>
            <w:r>
              <w:t>c</w:t>
            </w:r>
            <w:r>
              <w:rPr>
                <w:rFonts w:hint="eastAsia"/>
              </w:rPr>
              <w:t>:</w:t>
            </w:r>
          </w:p>
          <w:p w14:paraId="24DA78EA" w14:textId="77777777" w:rsidR="00C7146C" w:rsidRPr="00DB2C49" w:rsidRDefault="00C7146C" w:rsidP="00C7146C">
            <w:pPr>
              <w:pStyle w:val="2-"/>
              <w:keepLines/>
              <w:widowControl/>
              <w:rPr>
                <w:color w:val="FF0000"/>
              </w:rPr>
            </w:pPr>
            <w:r>
              <w:tab/>
            </w:r>
            <w:proofErr w:type="spellStart"/>
            <w:r>
              <w:t>CTest</w:t>
            </w:r>
            <w:proofErr w:type="spellEnd"/>
            <w:r>
              <w:t>(){}</w:t>
            </w:r>
            <w:r>
              <w:tab/>
            </w:r>
            <w:r>
              <w:tab/>
            </w:r>
            <w:r>
              <w:tab/>
            </w:r>
            <w:r>
              <w:tab/>
            </w:r>
            <w:r w:rsidRPr="00DB2C49">
              <w:rPr>
                <w:color w:val="FF0000"/>
              </w:rPr>
              <w:t>//←</w:t>
            </w:r>
            <w:proofErr w:type="spellStart"/>
            <w:r w:rsidRPr="00DB2C49">
              <w:rPr>
                <w:color w:val="FF0000"/>
              </w:rPr>
              <w:t>m_member</w:t>
            </w:r>
            <w:proofErr w:type="spellEnd"/>
            <w:r w:rsidRPr="00DB2C49">
              <w:rPr>
                <w:color w:val="FF0000"/>
              </w:rPr>
              <w:t>を正しく初期化しないとコンパイルエラーになる</w:t>
            </w:r>
          </w:p>
          <w:p w14:paraId="6C5D6DDD" w14:textId="77777777" w:rsidR="00C7146C" w:rsidRPr="00DB2C49" w:rsidRDefault="00C7146C" w:rsidP="00C7146C">
            <w:pPr>
              <w:pStyle w:val="2-"/>
              <w:keepLines/>
              <w:widowControl/>
              <w:rPr>
                <w:color w:val="FF0000"/>
              </w:rPr>
            </w:pPr>
            <w:r>
              <w:tab/>
            </w:r>
            <w:proofErr w:type="spellStart"/>
            <w:r>
              <w:t>CTest</w:t>
            </w:r>
            <w:proofErr w:type="spellEnd"/>
            <w:r>
              <w:t xml:space="preserve">() </w:t>
            </w:r>
            <w:r w:rsidRPr="00C54580">
              <w:rPr>
                <w:color w:val="FF0000"/>
              </w:rPr>
              <w:t xml:space="preserve">: </w:t>
            </w:r>
            <w:proofErr w:type="spellStart"/>
            <w:r w:rsidRPr="00C54580">
              <w:rPr>
                <w:color w:val="FF0000"/>
              </w:rPr>
              <w:t>m_member</w:t>
            </w:r>
            <w:proofErr w:type="spellEnd"/>
            <w:r w:rsidRPr="00C54580">
              <w:rPr>
                <w:color w:val="FF0000"/>
              </w:rPr>
              <w:t>(1.2f)</w:t>
            </w:r>
            <w:r>
              <w:t xml:space="preserve"> {}</w:t>
            </w:r>
            <w:r>
              <w:tab/>
            </w:r>
            <w:r w:rsidRPr="00DB2C49">
              <w:rPr>
                <w:rFonts w:hint="eastAsia"/>
                <w:color w:val="FF0000"/>
              </w:rPr>
              <w:t>//←OK</w:t>
            </w:r>
          </w:p>
          <w:p w14:paraId="7D266894" w14:textId="34BDAD05" w:rsidR="00C7146C" w:rsidRPr="00C7146C" w:rsidRDefault="00C7146C" w:rsidP="00A7463F">
            <w:pPr>
              <w:pStyle w:val="2-"/>
              <w:keepLines/>
              <w:widowControl/>
            </w:pPr>
            <w:r>
              <w:t>}</w:t>
            </w:r>
          </w:p>
        </w:tc>
      </w:tr>
    </w:tbl>
    <w:p w14:paraId="358BA868" w14:textId="6473BCFA" w:rsidR="0054636F" w:rsidRDefault="0054636F" w:rsidP="0054636F">
      <w:pPr>
        <w:pStyle w:val="2"/>
      </w:pPr>
      <w:bookmarkStart w:id="12" w:name="_Toc379552826"/>
      <w:r>
        <w:t>インクリメント</w:t>
      </w:r>
      <w:r w:rsidR="005677A9">
        <w:t>・</w:t>
      </w:r>
      <w:r>
        <w:t>デクリメントは、特に理由がない限りは前置を使う</w:t>
      </w:r>
      <w:bookmarkEnd w:id="12"/>
    </w:p>
    <w:p w14:paraId="00CB2CC4" w14:textId="4A3C0FD3" w:rsidR="0010633C" w:rsidRDefault="0010633C" w:rsidP="0010633C">
      <w:pPr>
        <w:pStyle w:val="a9"/>
        <w:ind w:firstLine="283"/>
      </w:pPr>
      <w:r>
        <w:rPr>
          <w:rFonts w:hint="eastAsia"/>
        </w:rPr>
        <w:t>前置インクリメント</w:t>
      </w:r>
      <w:r w:rsidR="00590FC5">
        <w:fldChar w:fldCharType="begin"/>
      </w:r>
      <w:r w:rsidR="00590FC5">
        <w:instrText xml:space="preserve"> XE "</w:instrText>
      </w:r>
      <w:r w:rsidR="00590FC5">
        <w:instrText>インクリメント</w:instrText>
      </w:r>
      <w:r w:rsidR="00590FC5">
        <w:rPr>
          <w:rFonts w:hint="eastAsia"/>
        </w:rPr>
        <w:instrText>:</w:instrText>
      </w:r>
      <w:r w:rsidR="00590FC5">
        <w:instrText>前置インクリメント</w:instrText>
      </w:r>
      <w:r w:rsidR="00590FC5">
        <w:instrText>" \y “</w:instrText>
      </w:r>
      <w:r w:rsidR="00590FC5">
        <w:instrText>いんくりめんと</w:instrText>
      </w:r>
      <w:r w:rsidR="00590FC5">
        <w:rPr>
          <w:rFonts w:hint="eastAsia"/>
        </w:rPr>
        <w:instrText>:</w:instrText>
      </w:r>
      <w:r w:rsidR="00590FC5">
        <w:rPr>
          <w:rFonts w:hint="eastAsia"/>
        </w:rPr>
        <w:instrText>ぜんちいんくりめんと</w:instrText>
      </w:r>
      <w:r w:rsidR="00590FC5">
        <w:instrText xml:space="preserve">” </w:instrText>
      </w:r>
      <w:r w:rsidR="00590FC5">
        <w:fldChar w:fldCharType="end"/>
      </w:r>
      <w:r>
        <w:rPr>
          <w:rFonts w:hint="eastAsia"/>
        </w:rPr>
        <w:t>（デクリメント）と後置インクリメント</w:t>
      </w:r>
      <w:r w:rsidR="00590FC5">
        <w:fldChar w:fldCharType="begin"/>
      </w:r>
      <w:r w:rsidR="00590FC5">
        <w:instrText xml:space="preserve"> XE "</w:instrText>
      </w:r>
      <w:r w:rsidR="00590FC5">
        <w:instrText>インクリメント</w:instrText>
      </w:r>
      <w:r w:rsidR="00590FC5">
        <w:rPr>
          <w:rFonts w:hint="eastAsia"/>
        </w:rPr>
        <w:instrText>:</w:instrText>
      </w:r>
      <w:r w:rsidR="00590FC5">
        <w:rPr>
          <w:rFonts w:hint="eastAsia"/>
        </w:rPr>
        <w:instrText>後置</w:instrText>
      </w:r>
      <w:r w:rsidR="00590FC5">
        <w:instrText>インクリメント</w:instrText>
      </w:r>
      <w:r w:rsidR="00590FC5">
        <w:instrText>" \y “</w:instrText>
      </w:r>
      <w:r w:rsidR="00590FC5">
        <w:instrText>いんくりめんと</w:instrText>
      </w:r>
      <w:r w:rsidR="00590FC5">
        <w:rPr>
          <w:rFonts w:hint="eastAsia"/>
        </w:rPr>
        <w:instrText>:</w:instrText>
      </w:r>
      <w:r w:rsidR="00590FC5">
        <w:rPr>
          <w:rFonts w:hint="eastAsia"/>
        </w:rPr>
        <w:instrText>こうちいんくりめんと</w:instrText>
      </w:r>
      <w:r w:rsidR="00590FC5">
        <w:instrText xml:space="preserve">” </w:instrText>
      </w:r>
      <w:r w:rsidR="00590FC5">
        <w:fldChar w:fldCharType="end"/>
      </w:r>
      <w:r>
        <w:rPr>
          <w:rFonts w:hint="eastAsia"/>
        </w:rPr>
        <w:t>（デクリメント）の違いは、前置が戻り値として計算後の値を返し、後置が計算前の値を返すことにある。</w:t>
      </w:r>
    </w:p>
    <w:p w14:paraId="30A44028" w14:textId="77777777" w:rsidR="0010633C" w:rsidRPr="00890DE3" w:rsidRDefault="0010633C" w:rsidP="0010633C">
      <w:pPr>
        <w:pStyle w:val="a9"/>
        <w:keepNext/>
        <w:keepLines/>
        <w:widowControl/>
        <w:spacing w:beforeLines="50" w:before="180" w:line="200" w:lineRule="exact"/>
        <w:ind w:firstLineChars="0" w:firstLine="0"/>
        <w:rPr>
          <w:sz w:val="20"/>
          <w:szCs w:val="20"/>
        </w:rPr>
      </w:pPr>
      <w:r w:rsidRPr="00890DE3">
        <w:rPr>
          <w:rFonts w:hint="eastAsia"/>
          <w:sz w:val="20"/>
          <w:szCs w:val="20"/>
        </w:rPr>
        <w:t>【サンプル】</w:t>
      </w:r>
    </w:p>
    <w:p w14:paraId="283E1766" w14:textId="31FCF477" w:rsidR="0010633C" w:rsidRPr="00692F8A" w:rsidRDefault="0010633C" w:rsidP="0010633C">
      <w:pPr>
        <w:pStyle w:val="a9"/>
        <w:keepNext/>
        <w:keepLines/>
        <w:widowControl/>
        <w:spacing w:line="200" w:lineRule="exact"/>
        <w:ind w:firstLineChars="0" w:firstLine="0"/>
        <w:rPr>
          <w:sz w:val="16"/>
          <w:szCs w:val="16"/>
        </w:rPr>
      </w:pPr>
      <w:r>
        <w:rPr>
          <w:rFonts w:hint="eastAsia"/>
          <w:sz w:val="16"/>
          <w:szCs w:val="16"/>
        </w:rPr>
        <w:t>コード：</w:t>
      </w:r>
      <w:r w:rsidR="00A7463F">
        <w:rPr>
          <w:rFonts w:hint="eastAsia"/>
          <w:sz w:val="16"/>
          <w:szCs w:val="16"/>
        </w:rPr>
        <w:t>（前置インクリメントと後置デクリメントの結果を確認）</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10633C" w14:paraId="2AB48226" w14:textId="77777777" w:rsidTr="00A7463F">
        <w:tc>
          <w:tcPr>
            <w:tcW w:w="8494" w:type="dxa"/>
          </w:tcPr>
          <w:p w14:paraId="4D51D5D2" w14:textId="2B404933" w:rsidR="00A7463F" w:rsidRPr="00A7463F" w:rsidRDefault="00A7463F" w:rsidP="00A7463F">
            <w:pPr>
              <w:pStyle w:val="2-"/>
              <w:keepLines/>
              <w:widowControl/>
              <w:rPr>
                <w:color w:val="00B050"/>
              </w:rPr>
            </w:pPr>
            <w:r w:rsidRPr="00A7463F">
              <w:rPr>
                <w:color w:val="00B050"/>
              </w:rPr>
              <w:t>//テスト</w:t>
            </w:r>
          </w:p>
          <w:p w14:paraId="76E6AF18" w14:textId="6DA20ECF" w:rsidR="00A7463F" w:rsidRDefault="00A7463F" w:rsidP="00A7463F">
            <w:pPr>
              <w:pStyle w:val="2-"/>
              <w:keepLines/>
              <w:widowControl/>
            </w:pPr>
            <w:r>
              <w:t>v</w:t>
            </w:r>
            <w:r>
              <w:rPr>
                <w:rFonts w:hint="eastAsia"/>
              </w:rPr>
              <w:t xml:space="preserve">oid </w:t>
            </w:r>
            <w:r>
              <w:t>test()</w:t>
            </w:r>
          </w:p>
          <w:p w14:paraId="7D1F0CF0" w14:textId="5C4506A9" w:rsidR="00A7463F" w:rsidRDefault="00A7463F" w:rsidP="00A7463F">
            <w:pPr>
              <w:pStyle w:val="2-"/>
              <w:keepLines/>
              <w:widowControl/>
            </w:pPr>
            <w:r>
              <w:t>{</w:t>
            </w:r>
          </w:p>
          <w:p w14:paraId="1D0F0DB0" w14:textId="5F1D7921" w:rsidR="0010633C" w:rsidRDefault="00A7463F" w:rsidP="00A7463F">
            <w:pPr>
              <w:pStyle w:val="2-"/>
              <w:keepLines/>
              <w:widowControl/>
            </w:pPr>
            <w:r>
              <w:tab/>
            </w:r>
            <w:r w:rsidR="0010633C">
              <w:t>{</w:t>
            </w:r>
          </w:p>
          <w:p w14:paraId="6AB42E7E" w14:textId="08BCCADF" w:rsidR="0010633C" w:rsidRDefault="00A7463F" w:rsidP="00A7463F">
            <w:pPr>
              <w:pStyle w:val="2-"/>
              <w:keepLines/>
              <w:widowControl/>
            </w:pPr>
            <w:r>
              <w:lastRenderedPageBreak/>
              <w:tab/>
            </w:r>
            <w:r w:rsidR="0010633C">
              <w:tab/>
            </w:r>
            <w:proofErr w:type="spellStart"/>
            <w:r w:rsidR="0010633C">
              <w:t>int</w:t>
            </w:r>
            <w:proofErr w:type="spellEnd"/>
            <w:r w:rsidR="0010633C">
              <w:t xml:space="preserve"> x = 1;</w:t>
            </w:r>
          </w:p>
          <w:p w14:paraId="73DF72FA" w14:textId="41EF3539" w:rsidR="0010633C" w:rsidRDefault="00A7463F" w:rsidP="00A7463F">
            <w:pPr>
              <w:pStyle w:val="2-"/>
              <w:keepLines/>
              <w:widowControl/>
            </w:pPr>
            <w:r>
              <w:tab/>
            </w:r>
            <w:r w:rsidR="0010633C">
              <w:tab/>
            </w:r>
            <w:proofErr w:type="spellStart"/>
            <w:r w:rsidR="0010633C">
              <w:t>printf</w:t>
            </w:r>
            <w:proofErr w:type="spellEnd"/>
            <w:r w:rsidR="0010633C">
              <w:t>(“</w:t>
            </w:r>
            <w:r w:rsidR="0010633C">
              <w:rPr>
                <w:rFonts w:hint="eastAsia"/>
              </w:rPr>
              <w:t>前置インクリメント</w:t>
            </w:r>
            <w:r w:rsidR="009A6681">
              <w:rPr>
                <w:rFonts w:hint="eastAsia"/>
              </w:rPr>
              <w:t xml:space="preserve"> </w:t>
            </w:r>
            <w:r w:rsidR="0010633C">
              <w:rPr>
                <w:rFonts w:hint="eastAsia"/>
              </w:rPr>
              <w:t>:</w:t>
            </w:r>
            <w:r w:rsidR="0010633C">
              <w:t xml:space="preserve"> </w:t>
            </w:r>
            <w:r w:rsidR="0010633C">
              <w:rPr>
                <w:rFonts w:hint="eastAsia"/>
              </w:rPr>
              <w:t>++x</w:t>
            </w:r>
            <w:r w:rsidR="0010633C">
              <w:t xml:space="preserve"> </w:t>
            </w:r>
            <w:r w:rsidR="0010633C">
              <w:rPr>
                <w:rFonts w:hint="eastAsia"/>
              </w:rPr>
              <w:t>=</w:t>
            </w:r>
            <w:r w:rsidR="0010633C">
              <w:t xml:space="preserve"> </w:t>
            </w:r>
            <w:r w:rsidR="0010633C">
              <w:rPr>
                <w:rFonts w:hint="eastAsia"/>
              </w:rPr>
              <w:t>%d\n</w:t>
            </w:r>
            <w:r w:rsidR="0010633C">
              <w:t>”, ++ x);</w:t>
            </w:r>
          </w:p>
          <w:p w14:paraId="1D68913C" w14:textId="476BE4AD" w:rsidR="0010633C" w:rsidRDefault="00A7463F" w:rsidP="00A7463F">
            <w:pPr>
              <w:pStyle w:val="2-"/>
              <w:keepLines/>
              <w:widowControl/>
            </w:pPr>
            <w:r>
              <w:tab/>
            </w:r>
            <w:r w:rsidR="0010633C">
              <w:t>}</w:t>
            </w:r>
          </w:p>
          <w:p w14:paraId="3BACA870" w14:textId="11309AEA" w:rsidR="0010633C" w:rsidRDefault="00A7463F" w:rsidP="0010633C">
            <w:pPr>
              <w:pStyle w:val="2-"/>
              <w:keepLines/>
              <w:widowControl/>
            </w:pPr>
            <w:r>
              <w:tab/>
            </w:r>
            <w:r w:rsidR="0010633C">
              <w:t>{</w:t>
            </w:r>
          </w:p>
          <w:p w14:paraId="69C6A162" w14:textId="10B3C339" w:rsidR="0010633C" w:rsidRDefault="00A7463F" w:rsidP="0010633C">
            <w:pPr>
              <w:pStyle w:val="2-"/>
              <w:keepLines/>
              <w:widowControl/>
            </w:pPr>
            <w:r>
              <w:tab/>
            </w:r>
            <w:r w:rsidR="0010633C">
              <w:tab/>
            </w:r>
            <w:proofErr w:type="spellStart"/>
            <w:r w:rsidR="0010633C">
              <w:t>int</w:t>
            </w:r>
            <w:proofErr w:type="spellEnd"/>
            <w:r w:rsidR="0010633C">
              <w:t xml:space="preserve"> x = 1;</w:t>
            </w:r>
          </w:p>
          <w:p w14:paraId="042A1E7F" w14:textId="10D9B5F5" w:rsidR="0010633C" w:rsidRDefault="00A7463F" w:rsidP="0010633C">
            <w:pPr>
              <w:pStyle w:val="2-"/>
              <w:keepLines/>
              <w:widowControl/>
            </w:pPr>
            <w:r>
              <w:tab/>
            </w:r>
            <w:r w:rsidR="0010633C">
              <w:tab/>
            </w:r>
            <w:proofErr w:type="spellStart"/>
            <w:r w:rsidR="0010633C">
              <w:t>printf</w:t>
            </w:r>
            <w:proofErr w:type="spellEnd"/>
            <w:r w:rsidR="0010633C">
              <w:t>(“</w:t>
            </w:r>
            <w:r w:rsidR="0010633C">
              <w:rPr>
                <w:rFonts w:hint="eastAsia"/>
              </w:rPr>
              <w:t>後置インクリメント</w:t>
            </w:r>
            <w:r w:rsidR="009A6681">
              <w:rPr>
                <w:rFonts w:hint="eastAsia"/>
              </w:rPr>
              <w:t xml:space="preserve"> </w:t>
            </w:r>
            <w:r w:rsidR="0010633C">
              <w:rPr>
                <w:rFonts w:hint="eastAsia"/>
              </w:rPr>
              <w:t>:</w:t>
            </w:r>
            <w:r w:rsidR="0010633C">
              <w:t xml:space="preserve"> </w:t>
            </w:r>
            <w:r w:rsidR="0010633C">
              <w:rPr>
                <w:rFonts w:hint="eastAsia"/>
              </w:rPr>
              <w:t>x</w:t>
            </w:r>
            <w:r w:rsidR="0010633C">
              <w:t xml:space="preserve">++ </w:t>
            </w:r>
            <w:r w:rsidR="0010633C">
              <w:rPr>
                <w:rFonts w:hint="eastAsia"/>
              </w:rPr>
              <w:t>=</w:t>
            </w:r>
            <w:r w:rsidR="0010633C">
              <w:t xml:space="preserve"> </w:t>
            </w:r>
            <w:r w:rsidR="0010633C">
              <w:rPr>
                <w:rFonts w:hint="eastAsia"/>
              </w:rPr>
              <w:t>%d\n</w:t>
            </w:r>
            <w:r w:rsidR="0010633C">
              <w:t>”, x ++);</w:t>
            </w:r>
          </w:p>
          <w:p w14:paraId="7921EE7D" w14:textId="77777777" w:rsidR="0010633C" w:rsidRDefault="00A7463F" w:rsidP="00A7463F">
            <w:pPr>
              <w:pStyle w:val="2-"/>
              <w:keepLines/>
              <w:widowControl/>
            </w:pPr>
            <w:r>
              <w:tab/>
            </w:r>
            <w:r w:rsidR="0010633C">
              <w:t>}</w:t>
            </w:r>
          </w:p>
          <w:p w14:paraId="19B0B24A" w14:textId="25C732D0" w:rsidR="00A7463F" w:rsidRPr="00F20F0A" w:rsidRDefault="00A7463F" w:rsidP="00A7463F">
            <w:pPr>
              <w:pStyle w:val="2-"/>
              <w:keepLines/>
              <w:widowControl/>
            </w:pPr>
            <w:r>
              <w:t>}</w:t>
            </w:r>
          </w:p>
        </w:tc>
      </w:tr>
    </w:tbl>
    <w:p w14:paraId="69F1A74C" w14:textId="77777777" w:rsidR="0010633C" w:rsidRPr="00692F8A" w:rsidRDefault="0010633C" w:rsidP="0010633C">
      <w:pPr>
        <w:pStyle w:val="a9"/>
        <w:keepNext/>
        <w:keepLines/>
        <w:widowControl/>
        <w:spacing w:beforeLines="50" w:before="180" w:line="200" w:lineRule="exact"/>
        <w:ind w:firstLineChars="0" w:firstLine="0"/>
        <w:rPr>
          <w:sz w:val="16"/>
          <w:szCs w:val="16"/>
        </w:rPr>
      </w:pPr>
      <w:r>
        <w:rPr>
          <w:rFonts w:hint="eastAsia"/>
          <w:sz w:val="16"/>
          <w:szCs w:val="16"/>
        </w:rPr>
        <w:lastRenderedPageBreak/>
        <w:t>結果：</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10633C" w14:paraId="67EA66CD" w14:textId="77777777" w:rsidTr="00A7463F">
        <w:tc>
          <w:tcPr>
            <w:tcW w:w="8494" w:type="dxa"/>
          </w:tcPr>
          <w:p w14:paraId="6F248264" w14:textId="0B264136" w:rsidR="009A6681" w:rsidRPr="009A6681" w:rsidRDefault="009A6681" w:rsidP="009A6681">
            <w:pPr>
              <w:pStyle w:val="2-"/>
              <w:keepLines/>
              <w:widowControl/>
              <w:rPr>
                <w:color w:val="auto"/>
              </w:rPr>
            </w:pPr>
            <w:r w:rsidRPr="009A6681">
              <w:rPr>
                <w:rFonts w:hint="eastAsia"/>
                <w:color w:val="auto"/>
              </w:rPr>
              <w:t xml:space="preserve">前置インクリメント : ++x = </w:t>
            </w:r>
            <w:r w:rsidRPr="00A2094B">
              <w:rPr>
                <w:rFonts w:hint="eastAsia"/>
                <w:color w:val="FF0000"/>
              </w:rPr>
              <w:t>2</w:t>
            </w:r>
          </w:p>
          <w:p w14:paraId="30B341A7" w14:textId="55A079DA" w:rsidR="0010633C" w:rsidRPr="00F20F0A" w:rsidRDefault="009A6681" w:rsidP="00A7463F">
            <w:pPr>
              <w:pStyle w:val="2-"/>
              <w:keepLines/>
              <w:widowControl/>
              <w:rPr>
                <w:color w:val="auto"/>
              </w:rPr>
            </w:pPr>
            <w:r w:rsidRPr="009A6681">
              <w:rPr>
                <w:rFonts w:hint="eastAsia"/>
                <w:color w:val="auto"/>
              </w:rPr>
              <w:t xml:space="preserve">後置インクリメント : x++ = </w:t>
            </w:r>
            <w:r w:rsidRPr="00A2094B">
              <w:rPr>
                <w:rFonts w:hint="eastAsia"/>
                <w:color w:val="FF0000"/>
              </w:rPr>
              <w:t>1</w:t>
            </w:r>
          </w:p>
        </w:tc>
      </w:tr>
    </w:tbl>
    <w:p w14:paraId="550912F5" w14:textId="64BF6995" w:rsidR="00A2094B" w:rsidRDefault="004C724A" w:rsidP="00A2094B">
      <w:pPr>
        <w:pStyle w:val="a9"/>
        <w:spacing w:beforeLines="50" w:before="180"/>
        <w:ind w:firstLine="283"/>
      </w:pPr>
      <w:r>
        <w:rPr>
          <w:rFonts w:hint="eastAsia"/>
        </w:rPr>
        <w:t>これは、</w:t>
      </w:r>
      <w:r w:rsidR="00550D08">
        <w:rPr>
          <w:rFonts w:hint="eastAsia"/>
        </w:rPr>
        <w:t>ごくごく</w:t>
      </w:r>
      <w:r w:rsidR="00A2094B">
        <w:rPr>
          <w:rFonts w:hint="eastAsia"/>
        </w:rPr>
        <w:t>分かり切った結果である。</w:t>
      </w:r>
    </w:p>
    <w:p w14:paraId="672FFBA2" w14:textId="77777777" w:rsidR="006830B8" w:rsidRDefault="00A2094B" w:rsidP="004C724A">
      <w:pPr>
        <w:pStyle w:val="a9"/>
        <w:spacing w:beforeLines="50" w:before="180"/>
        <w:ind w:firstLine="283"/>
      </w:pPr>
      <w:r>
        <w:rPr>
          <w:rFonts w:hint="eastAsia"/>
        </w:rPr>
        <w:t>前置と後置のどちらを使うかは状況によるが、「どちらでも良い場合」というのも多い。そのような場合、極力「前置」</w:t>
      </w:r>
      <w:r w:rsidR="006830B8">
        <w:rPr>
          <w:rFonts w:hint="eastAsia"/>
        </w:rPr>
        <w:t>を</w:t>
      </w:r>
      <w:r>
        <w:rPr>
          <w:rFonts w:hint="eastAsia"/>
        </w:rPr>
        <w:t>使用</w:t>
      </w:r>
      <w:r w:rsidR="006830B8">
        <w:rPr>
          <w:rFonts w:hint="eastAsia"/>
        </w:rPr>
        <w:t>することを強く推奨する。</w:t>
      </w:r>
    </w:p>
    <w:p w14:paraId="08E202CE" w14:textId="22496C17" w:rsidR="00A2094B" w:rsidRDefault="00A2094B" w:rsidP="004C724A">
      <w:pPr>
        <w:pStyle w:val="a9"/>
        <w:spacing w:beforeLines="50" w:before="180"/>
        <w:ind w:firstLine="283"/>
      </w:pPr>
      <w:r>
        <w:rPr>
          <w:rFonts w:hint="eastAsia"/>
        </w:rPr>
        <w:t>その理由は、前置インクリメント（デクリメント）と後置インクリメント（デクリメント）を独自</w:t>
      </w:r>
      <w:r w:rsidR="006830B8">
        <w:rPr>
          <w:rFonts w:hint="eastAsia"/>
        </w:rPr>
        <w:t>の</w:t>
      </w:r>
      <w:r>
        <w:rPr>
          <w:rFonts w:hint="eastAsia"/>
        </w:rPr>
        <w:t>クラスに実装してみると明らかである。</w:t>
      </w:r>
    </w:p>
    <w:p w14:paraId="503B353F" w14:textId="77777777" w:rsidR="00A7463F" w:rsidRPr="00890DE3" w:rsidRDefault="00A7463F" w:rsidP="00A7463F">
      <w:pPr>
        <w:pStyle w:val="a9"/>
        <w:keepNext/>
        <w:keepLines/>
        <w:widowControl/>
        <w:spacing w:beforeLines="50" w:before="180" w:line="200" w:lineRule="exact"/>
        <w:ind w:firstLineChars="0" w:firstLine="0"/>
        <w:rPr>
          <w:sz w:val="20"/>
          <w:szCs w:val="20"/>
        </w:rPr>
      </w:pPr>
      <w:r w:rsidRPr="00890DE3">
        <w:rPr>
          <w:rFonts w:hint="eastAsia"/>
          <w:sz w:val="20"/>
          <w:szCs w:val="20"/>
        </w:rPr>
        <w:t>【サンプル】</w:t>
      </w:r>
    </w:p>
    <w:p w14:paraId="0A769EB0" w14:textId="23866BEA" w:rsidR="00A7463F" w:rsidRPr="00692F8A" w:rsidRDefault="00A7463F" w:rsidP="00A7463F">
      <w:pPr>
        <w:pStyle w:val="a9"/>
        <w:keepNext/>
        <w:keepLines/>
        <w:widowControl/>
        <w:spacing w:line="200" w:lineRule="exact"/>
        <w:ind w:firstLineChars="0" w:firstLine="0"/>
        <w:rPr>
          <w:sz w:val="16"/>
          <w:szCs w:val="16"/>
        </w:rPr>
      </w:pPr>
      <w:r>
        <w:rPr>
          <w:rFonts w:hint="eastAsia"/>
          <w:sz w:val="16"/>
          <w:szCs w:val="16"/>
        </w:rPr>
        <w:t>コード：（前置インクリメントと後置デクリメントを独自に実装）</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A7463F" w14:paraId="1C1455AF" w14:textId="77777777" w:rsidTr="00A7463F">
        <w:tc>
          <w:tcPr>
            <w:tcW w:w="8494" w:type="dxa"/>
          </w:tcPr>
          <w:p w14:paraId="041254BF" w14:textId="7F1BD785" w:rsidR="00A7463F" w:rsidRPr="00A7463F" w:rsidRDefault="00A7463F" w:rsidP="00A7463F">
            <w:pPr>
              <w:pStyle w:val="2-"/>
              <w:keepLines/>
              <w:widowControl/>
              <w:rPr>
                <w:color w:val="00B050"/>
              </w:rPr>
            </w:pPr>
            <w:r w:rsidRPr="00A7463F">
              <w:rPr>
                <w:rFonts w:hint="eastAsia"/>
                <w:color w:val="00B050"/>
              </w:rPr>
              <w:t>//前置インクリメントと後置インクリメントを実装した独自クラス</w:t>
            </w:r>
          </w:p>
          <w:p w14:paraId="062F449D" w14:textId="77777777" w:rsidR="00A7463F" w:rsidRDefault="00A7463F" w:rsidP="00A7463F">
            <w:pPr>
              <w:pStyle w:val="2-"/>
              <w:keepLines/>
              <w:widowControl/>
            </w:pPr>
            <w:r>
              <w:t xml:space="preserve">class </w:t>
            </w:r>
            <w:proofErr w:type="spellStart"/>
            <w:r>
              <w:t>CSample</w:t>
            </w:r>
            <w:proofErr w:type="spellEnd"/>
          </w:p>
          <w:p w14:paraId="5E67DF26" w14:textId="77777777" w:rsidR="00A7463F" w:rsidRDefault="00A7463F" w:rsidP="00A7463F">
            <w:pPr>
              <w:pStyle w:val="2-"/>
              <w:keepLines/>
              <w:widowControl/>
            </w:pPr>
            <w:r>
              <w:t>{</w:t>
            </w:r>
          </w:p>
          <w:p w14:paraId="51E8A3C6" w14:textId="77777777" w:rsidR="00A7463F" w:rsidRDefault="00A7463F" w:rsidP="00A7463F">
            <w:pPr>
              <w:pStyle w:val="2-"/>
              <w:keepLines/>
              <w:widowControl/>
            </w:pPr>
            <w:r>
              <w:t>public:</w:t>
            </w:r>
          </w:p>
          <w:p w14:paraId="64DFBD24" w14:textId="2AD457A1" w:rsidR="00A7463F" w:rsidRDefault="00A7463F" w:rsidP="00A7463F">
            <w:pPr>
              <w:pStyle w:val="2-"/>
              <w:keepLines/>
              <w:widowControl/>
            </w:pPr>
            <w:r>
              <w:tab/>
            </w:r>
            <w:proofErr w:type="spellStart"/>
            <w:r>
              <w:t>CSample</w:t>
            </w:r>
            <w:proofErr w:type="spellEnd"/>
            <w:r>
              <w:t>(</w:t>
            </w:r>
            <w:proofErr w:type="spellStart"/>
            <w:r>
              <w:t>int</w:t>
            </w:r>
            <w:proofErr w:type="spellEnd"/>
            <w:r>
              <w:t xml:space="preserve"> </w:t>
            </w:r>
            <w:proofErr w:type="spellStart"/>
            <w:r>
              <w:t>var</w:t>
            </w:r>
            <w:proofErr w:type="spellEnd"/>
            <w:r>
              <w:t xml:space="preserve">) : </w:t>
            </w:r>
            <w:proofErr w:type="spellStart"/>
            <w:r>
              <w:t>m_var</w:t>
            </w:r>
            <w:proofErr w:type="spellEnd"/>
            <w:r>
              <w:t>(</w:t>
            </w:r>
            <w:proofErr w:type="spellStart"/>
            <w:r>
              <w:t>var</w:t>
            </w:r>
            <w:proofErr w:type="spellEnd"/>
            <w:r>
              <w:t>) {}</w:t>
            </w:r>
            <w:r w:rsidR="005677A9">
              <w:tab/>
            </w:r>
            <w:r w:rsidR="005677A9">
              <w:tab/>
            </w:r>
            <w:r w:rsidR="005677A9" w:rsidRPr="008B1FCF">
              <w:rPr>
                <w:color w:val="00B050"/>
              </w:rPr>
              <w:t>//コンストラクタ</w:t>
            </w:r>
          </w:p>
          <w:p w14:paraId="76680297" w14:textId="0DB5355E" w:rsidR="00A7463F" w:rsidRDefault="00A7463F" w:rsidP="00A7463F">
            <w:pPr>
              <w:pStyle w:val="2-"/>
              <w:keepLines/>
              <w:widowControl/>
            </w:pPr>
            <w:r>
              <w:tab/>
              <w:t xml:space="preserve">operator </w:t>
            </w:r>
            <w:proofErr w:type="spellStart"/>
            <w:r>
              <w:t>int</w:t>
            </w:r>
            <w:proofErr w:type="spellEnd"/>
            <w:r>
              <w:t xml:space="preserve">() </w:t>
            </w:r>
            <w:proofErr w:type="spellStart"/>
            <w:r>
              <w:t>const</w:t>
            </w:r>
            <w:proofErr w:type="spellEnd"/>
            <w:r>
              <w:t xml:space="preserve"> { return </w:t>
            </w:r>
            <w:proofErr w:type="spellStart"/>
            <w:r>
              <w:t>m_var</w:t>
            </w:r>
            <w:proofErr w:type="spellEnd"/>
            <w:r>
              <w:t>; }</w:t>
            </w:r>
            <w:r w:rsidR="005677A9">
              <w:tab/>
            </w:r>
            <w:r w:rsidR="005677A9" w:rsidRPr="008B1FCF">
              <w:rPr>
                <w:color w:val="00B050"/>
              </w:rPr>
              <w:t>//キャストオペレータ</w:t>
            </w:r>
          </w:p>
          <w:p w14:paraId="39922123" w14:textId="360E04D9" w:rsidR="00A7463F" w:rsidRDefault="00A7463F" w:rsidP="00A7463F">
            <w:pPr>
              <w:pStyle w:val="2-"/>
              <w:keepLines/>
              <w:widowControl/>
            </w:pPr>
            <w:r>
              <w:tab/>
            </w:r>
          </w:p>
          <w:p w14:paraId="52DCB719" w14:textId="77777777" w:rsidR="00A7463F" w:rsidRDefault="00A7463F" w:rsidP="00A7463F">
            <w:pPr>
              <w:pStyle w:val="2-"/>
              <w:keepLines/>
              <w:widowControl/>
            </w:pPr>
            <w:r>
              <w:rPr>
                <w:rFonts w:hint="eastAsia"/>
              </w:rPr>
              <w:tab/>
            </w:r>
            <w:proofErr w:type="spellStart"/>
            <w:r>
              <w:rPr>
                <w:rFonts w:hint="eastAsia"/>
              </w:rPr>
              <w:t>CSample</w:t>
            </w:r>
            <w:proofErr w:type="spellEnd"/>
            <w:r>
              <w:rPr>
                <w:rFonts w:hint="eastAsia"/>
              </w:rPr>
              <w:t>&amp; operator++(){ ++</w:t>
            </w:r>
            <w:proofErr w:type="spellStart"/>
            <w:r>
              <w:rPr>
                <w:rFonts w:hint="eastAsia"/>
              </w:rPr>
              <w:t>m_var</w:t>
            </w:r>
            <w:proofErr w:type="spellEnd"/>
            <w:r>
              <w:rPr>
                <w:rFonts w:hint="eastAsia"/>
              </w:rPr>
              <w:t>; return *this; }</w:t>
            </w:r>
            <w:r>
              <w:tab/>
            </w:r>
            <w:r>
              <w:tab/>
            </w:r>
            <w:r>
              <w:tab/>
            </w:r>
            <w:r>
              <w:tab/>
            </w:r>
            <w:r>
              <w:tab/>
            </w:r>
            <w:r w:rsidRPr="00D70806">
              <w:rPr>
                <w:rFonts w:hint="eastAsia"/>
                <w:color w:val="00B050"/>
              </w:rPr>
              <w:t>//前置インクリメント</w:t>
            </w:r>
          </w:p>
          <w:p w14:paraId="0F384602" w14:textId="77D56B2A" w:rsidR="00A7463F" w:rsidRPr="00D70806" w:rsidRDefault="00A7463F" w:rsidP="00A7463F">
            <w:pPr>
              <w:pStyle w:val="2-"/>
              <w:keepLines/>
              <w:widowControl/>
              <w:rPr>
                <w:color w:val="00B050"/>
              </w:rPr>
            </w:pPr>
            <w:r>
              <w:tab/>
            </w:r>
            <w:r>
              <w:tab/>
            </w:r>
            <w:r>
              <w:tab/>
            </w:r>
            <w:r>
              <w:tab/>
            </w:r>
            <w:r>
              <w:tab/>
            </w:r>
            <w:r>
              <w:tab/>
            </w:r>
            <w:r>
              <w:tab/>
            </w:r>
            <w:r>
              <w:tab/>
            </w:r>
            <w:r>
              <w:tab/>
            </w:r>
            <w:r>
              <w:tab/>
            </w:r>
            <w:r>
              <w:tab/>
            </w:r>
            <w:r>
              <w:tab/>
            </w:r>
            <w:r>
              <w:tab/>
            </w:r>
            <w:r w:rsidRPr="00D70806">
              <w:rPr>
                <w:color w:val="00B050"/>
              </w:rPr>
              <w:t>//</w:t>
            </w:r>
            <w:r w:rsidRPr="00D70806">
              <w:rPr>
                <w:rFonts w:hint="eastAsia"/>
                <w:color w:val="00B050"/>
              </w:rPr>
              <w:t>（計算後の自分自身の参照を返す）</w:t>
            </w:r>
          </w:p>
          <w:p w14:paraId="4B5F70C4" w14:textId="40E5FE36" w:rsidR="00A7463F" w:rsidRPr="00D70806" w:rsidRDefault="00A7463F" w:rsidP="00A7463F">
            <w:pPr>
              <w:pStyle w:val="2-"/>
              <w:keepLines/>
              <w:widowControl/>
              <w:rPr>
                <w:color w:val="00B050"/>
              </w:rPr>
            </w:pPr>
            <w:r>
              <w:rPr>
                <w:rFonts w:hint="eastAsia"/>
              </w:rPr>
              <w:tab/>
            </w:r>
            <w:proofErr w:type="spellStart"/>
            <w:r w:rsidRPr="00D70806">
              <w:rPr>
                <w:rFonts w:hint="eastAsia"/>
                <w:color w:val="FF0000"/>
              </w:rPr>
              <w:t>CSample</w:t>
            </w:r>
            <w:proofErr w:type="spellEnd"/>
            <w:r>
              <w:rPr>
                <w:rFonts w:hint="eastAsia"/>
              </w:rPr>
              <w:t xml:space="preserve"> operator++(</w:t>
            </w:r>
            <w:proofErr w:type="spellStart"/>
            <w:r>
              <w:rPr>
                <w:rFonts w:hint="eastAsia"/>
              </w:rPr>
              <w:t>int</w:t>
            </w:r>
            <w:proofErr w:type="spellEnd"/>
            <w:r>
              <w:rPr>
                <w:rFonts w:hint="eastAsia"/>
              </w:rPr>
              <w:t xml:space="preserve">){ </w:t>
            </w:r>
            <w:proofErr w:type="spellStart"/>
            <w:r w:rsidRPr="00D70806">
              <w:rPr>
                <w:rFonts w:hint="eastAsia"/>
                <w:color w:val="FF0000"/>
              </w:rPr>
              <w:t>CSample</w:t>
            </w:r>
            <w:proofErr w:type="spellEnd"/>
            <w:r w:rsidRPr="00D70806">
              <w:rPr>
                <w:rFonts w:hint="eastAsia"/>
                <w:color w:val="FF0000"/>
              </w:rPr>
              <w:t xml:space="preserve"> </w:t>
            </w:r>
            <w:proofErr w:type="spellStart"/>
            <w:r w:rsidRPr="00D70806">
              <w:rPr>
                <w:rFonts w:hint="eastAsia"/>
                <w:color w:val="FF0000"/>
              </w:rPr>
              <w:t>prev</w:t>
            </w:r>
            <w:proofErr w:type="spellEnd"/>
            <w:r w:rsidRPr="00D70806">
              <w:rPr>
                <w:rFonts w:hint="eastAsia"/>
                <w:color w:val="FF0000"/>
              </w:rPr>
              <w:t xml:space="preserve"> = *this;</w:t>
            </w:r>
            <w:r>
              <w:rPr>
                <w:rFonts w:hint="eastAsia"/>
              </w:rPr>
              <w:t xml:space="preserve">  ++</w:t>
            </w:r>
            <w:proofErr w:type="spellStart"/>
            <w:r>
              <w:rPr>
                <w:rFonts w:hint="eastAsia"/>
              </w:rPr>
              <w:t>m_var</w:t>
            </w:r>
            <w:proofErr w:type="spellEnd"/>
            <w:r>
              <w:rPr>
                <w:rFonts w:hint="eastAsia"/>
              </w:rPr>
              <w:t xml:space="preserve">; </w:t>
            </w:r>
            <w:r w:rsidRPr="00D70806">
              <w:rPr>
                <w:rFonts w:hint="eastAsia"/>
                <w:color w:val="FF0000"/>
              </w:rPr>
              <w:t xml:space="preserve">return </w:t>
            </w:r>
            <w:proofErr w:type="spellStart"/>
            <w:r w:rsidRPr="00D70806">
              <w:rPr>
                <w:rFonts w:hint="eastAsia"/>
                <w:color w:val="FF0000"/>
              </w:rPr>
              <w:t>prev</w:t>
            </w:r>
            <w:proofErr w:type="spellEnd"/>
            <w:r w:rsidRPr="00D70806">
              <w:rPr>
                <w:rFonts w:hint="eastAsia"/>
                <w:color w:val="FF0000"/>
              </w:rPr>
              <w:t>;</w:t>
            </w:r>
            <w:r>
              <w:rPr>
                <w:rFonts w:hint="eastAsia"/>
              </w:rPr>
              <w:t xml:space="preserve"> }</w:t>
            </w:r>
            <w:r>
              <w:tab/>
            </w:r>
            <w:r w:rsidRPr="00D70806">
              <w:rPr>
                <w:rFonts w:hint="eastAsia"/>
                <w:color w:val="00B050"/>
              </w:rPr>
              <w:t>//</w:t>
            </w:r>
            <w:r w:rsidR="00D70806">
              <w:rPr>
                <w:rFonts w:hint="eastAsia"/>
                <w:color w:val="00B050"/>
              </w:rPr>
              <w:t>後置</w:t>
            </w:r>
            <w:r w:rsidRPr="00D70806">
              <w:rPr>
                <w:rFonts w:hint="eastAsia"/>
                <w:color w:val="00B050"/>
              </w:rPr>
              <w:t>インクリメント</w:t>
            </w:r>
          </w:p>
          <w:p w14:paraId="7CE2649C" w14:textId="06035B75" w:rsidR="00A7463F" w:rsidRPr="00D70806" w:rsidRDefault="00A7463F" w:rsidP="00A7463F">
            <w:pPr>
              <w:pStyle w:val="2-"/>
              <w:keepLines/>
              <w:widowControl/>
              <w:rPr>
                <w:color w:val="00B050"/>
              </w:rPr>
            </w:pPr>
            <w:r>
              <w:tab/>
            </w:r>
            <w:r>
              <w:tab/>
            </w:r>
            <w:r>
              <w:tab/>
            </w:r>
            <w:r>
              <w:tab/>
            </w:r>
            <w:r>
              <w:tab/>
            </w:r>
            <w:r>
              <w:tab/>
            </w:r>
            <w:r>
              <w:tab/>
            </w:r>
            <w:r>
              <w:tab/>
            </w:r>
            <w:r>
              <w:tab/>
            </w:r>
            <w:r>
              <w:tab/>
            </w:r>
            <w:r>
              <w:tab/>
            </w:r>
            <w:r>
              <w:tab/>
            </w:r>
            <w:r>
              <w:tab/>
            </w:r>
            <w:r w:rsidRPr="00D70806">
              <w:rPr>
                <w:color w:val="00B050"/>
              </w:rPr>
              <w:t>//</w:t>
            </w:r>
            <w:r w:rsidRPr="00D70806">
              <w:rPr>
                <w:rFonts w:hint="eastAsia"/>
                <w:color w:val="00B050"/>
              </w:rPr>
              <w:t>（計算前の自分の</w:t>
            </w:r>
            <w:r w:rsidRPr="00D70806">
              <w:rPr>
                <w:rFonts w:hint="eastAsia"/>
                <w:color w:val="FF0000"/>
              </w:rPr>
              <w:t>コピー</w:t>
            </w:r>
            <w:r w:rsidRPr="00D70806">
              <w:rPr>
                <w:rFonts w:hint="eastAsia"/>
                <w:color w:val="00B050"/>
              </w:rPr>
              <w:t>の</w:t>
            </w:r>
            <w:r w:rsidRPr="00D70806">
              <w:rPr>
                <w:rFonts w:hint="eastAsia"/>
                <w:color w:val="FF0000"/>
              </w:rPr>
              <w:t>実体</w:t>
            </w:r>
            <w:r w:rsidRPr="00D70806">
              <w:rPr>
                <w:rFonts w:hint="eastAsia"/>
                <w:color w:val="00B050"/>
              </w:rPr>
              <w:t>を返す）</w:t>
            </w:r>
          </w:p>
          <w:p w14:paraId="143AA31F" w14:textId="77777777" w:rsidR="00A7463F" w:rsidRDefault="00A7463F" w:rsidP="00A7463F">
            <w:pPr>
              <w:pStyle w:val="2-"/>
              <w:keepLines/>
              <w:widowControl/>
            </w:pPr>
            <w:r>
              <w:t>private:</w:t>
            </w:r>
          </w:p>
          <w:p w14:paraId="289085D9" w14:textId="77777777" w:rsidR="00A7463F" w:rsidRDefault="00A7463F" w:rsidP="00A7463F">
            <w:pPr>
              <w:pStyle w:val="2-"/>
              <w:keepLines/>
              <w:widowControl/>
            </w:pPr>
            <w:r>
              <w:tab/>
            </w:r>
            <w:proofErr w:type="spellStart"/>
            <w:r>
              <w:t>int</w:t>
            </w:r>
            <w:proofErr w:type="spellEnd"/>
            <w:r>
              <w:t xml:space="preserve"> </w:t>
            </w:r>
            <w:proofErr w:type="spellStart"/>
            <w:r>
              <w:t>m_var</w:t>
            </w:r>
            <w:proofErr w:type="spellEnd"/>
            <w:r>
              <w:t>;</w:t>
            </w:r>
          </w:p>
          <w:p w14:paraId="4E49E40D" w14:textId="4B6BA867" w:rsidR="00A7463F" w:rsidRDefault="00A7463F" w:rsidP="00A7463F">
            <w:pPr>
              <w:pStyle w:val="2-"/>
              <w:keepLines/>
              <w:widowControl/>
            </w:pPr>
            <w:r>
              <w:t>};</w:t>
            </w:r>
          </w:p>
          <w:p w14:paraId="03BE9733" w14:textId="77777777" w:rsidR="00A7463F" w:rsidRPr="00A7463F" w:rsidRDefault="00A7463F" w:rsidP="00A7463F">
            <w:pPr>
              <w:pStyle w:val="2-"/>
              <w:keepLines/>
              <w:widowControl/>
              <w:rPr>
                <w:color w:val="00B050"/>
              </w:rPr>
            </w:pPr>
            <w:r w:rsidRPr="00A7463F">
              <w:rPr>
                <w:color w:val="00B050"/>
              </w:rPr>
              <w:t>//テスト</w:t>
            </w:r>
          </w:p>
          <w:p w14:paraId="41BB3626" w14:textId="77777777" w:rsidR="00A7463F" w:rsidRDefault="00A7463F" w:rsidP="00A7463F">
            <w:pPr>
              <w:pStyle w:val="2-"/>
              <w:keepLines/>
              <w:widowControl/>
            </w:pPr>
            <w:r>
              <w:t>v</w:t>
            </w:r>
            <w:r>
              <w:rPr>
                <w:rFonts w:hint="eastAsia"/>
              </w:rPr>
              <w:t xml:space="preserve">oid </w:t>
            </w:r>
            <w:r>
              <w:t>test()</w:t>
            </w:r>
          </w:p>
          <w:p w14:paraId="4619399A" w14:textId="77777777" w:rsidR="00A7463F" w:rsidRDefault="00A7463F" w:rsidP="00A7463F">
            <w:pPr>
              <w:pStyle w:val="2-"/>
              <w:keepLines/>
              <w:widowControl/>
            </w:pPr>
            <w:r>
              <w:t>{</w:t>
            </w:r>
          </w:p>
          <w:p w14:paraId="03B26F87" w14:textId="50C3B511" w:rsidR="00A7463F" w:rsidRDefault="00A7463F" w:rsidP="00A7463F">
            <w:pPr>
              <w:pStyle w:val="2-"/>
              <w:keepLines/>
              <w:widowControl/>
            </w:pPr>
            <w:r>
              <w:tab/>
              <w:t>{</w:t>
            </w:r>
          </w:p>
          <w:p w14:paraId="6F6D3A40" w14:textId="78F45397" w:rsidR="00A7463F" w:rsidRDefault="00A7463F" w:rsidP="00A7463F">
            <w:pPr>
              <w:pStyle w:val="2-"/>
              <w:keepLines/>
              <w:widowControl/>
            </w:pPr>
            <w:r>
              <w:tab/>
            </w:r>
            <w:r>
              <w:tab/>
            </w:r>
            <w:proofErr w:type="spellStart"/>
            <w:r w:rsidR="00D70806">
              <w:t>CSample</w:t>
            </w:r>
            <w:proofErr w:type="spellEnd"/>
            <w:r w:rsidR="00D70806">
              <w:t xml:space="preserve"> </w:t>
            </w:r>
            <w:r>
              <w:t>x = 1;</w:t>
            </w:r>
          </w:p>
          <w:p w14:paraId="4C608988" w14:textId="5256476A" w:rsidR="00A7463F" w:rsidRDefault="00A7463F" w:rsidP="00A7463F">
            <w:pPr>
              <w:pStyle w:val="2-"/>
              <w:keepLines/>
              <w:widowControl/>
            </w:pPr>
            <w:r>
              <w:tab/>
            </w:r>
            <w:r>
              <w:tab/>
            </w:r>
            <w:proofErr w:type="spellStart"/>
            <w:r>
              <w:t>printf</w:t>
            </w:r>
            <w:proofErr w:type="spellEnd"/>
            <w:r>
              <w:t>(“</w:t>
            </w:r>
            <w:r>
              <w:rPr>
                <w:rFonts w:hint="eastAsia"/>
              </w:rPr>
              <w:t>前置インクリメント :</w:t>
            </w:r>
            <w:r>
              <w:t xml:space="preserve"> </w:t>
            </w:r>
            <w:r>
              <w:rPr>
                <w:rFonts w:hint="eastAsia"/>
              </w:rPr>
              <w:t>++x</w:t>
            </w:r>
            <w:r>
              <w:t xml:space="preserve"> </w:t>
            </w:r>
            <w:r>
              <w:rPr>
                <w:rFonts w:hint="eastAsia"/>
              </w:rPr>
              <w:t>=</w:t>
            </w:r>
            <w:r>
              <w:t xml:space="preserve"> </w:t>
            </w:r>
            <w:r>
              <w:rPr>
                <w:rFonts w:hint="eastAsia"/>
              </w:rPr>
              <w:t>%d\n</w:t>
            </w:r>
            <w:r>
              <w:t>”, ++ x);</w:t>
            </w:r>
          </w:p>
          <w:p w14:paraId="2E890FFB" w14:textId="7D93E313" w:rsidR="00A7463F" w:rsidRDefault="00A7463F" w:rsidP="00A7463F">
            <w:pPr>
              <w:pStyle w:val="2-"/>
              <w:keepLines/>
              <w:widowControl/>
            </w:pPr>
            <w:r>
              <w:tab/>
              <w:t>}</w:t>
            </w:r>
          </w:p>
          <w:p w14:paraId="5B36E766" w14:textId="2D7B39B4" w:rsidR="00A7463F" w:rsidRDefault="00A7463F" w:rsidP="00A7463F">
            <w:pPr>
              <w:pStyle w:val="2-"/>
              <w:keepLines/>
              <w:widowControl/>
            </w:pPr>
            <w:r>
              <w:tab/>
              <w:t>{</w:t>
            </w:r>
          </w:p>
          <w:p w14:paraId="64581E60" w14:textId="09864FC6" w:rsidR="00A7463F" w:rsidRDefault="00A7463F" w:rsidP="00A7463F">
            <w:pPr>
              <w:pStyle w:val="2-"/>
              <w:keepLines/>
              <w:widowControl/>
            </w:pPr>
            <w:r>
              <w:tab/>
            </w:r>
            <w:r>
              <w:tab/>
            </w:r>
            <w:proofErr w:type="spellStart"/>
            <w:r w:rsidR="00D70806">
              <w:t>CSample</w:t>
            </w:r>
            <w:proofErr w:type="spellEnd"/>
            <w:r>
              <w:t xml:space="preserve"> x = 1;</w:t>
            </w:r>
          </w:p>
          <w:p w14:paraId="23923F6A" w14:textId="52FE99A1" w:rsidR="00A7463F" w:rsidRDefault="00A7463F" w:rsidP="00A7463F">
            <w:pPr>
              <w:pStyle w:val="2-"/>
              <w:keepLines/>
              <w:widowControl/>
            </w:pPr>
            <w:r>
              <w:tab/>
            </w:r>
            <w:r>
              <w:tab/>
            </w:r>
            <w:proofErr w:type="spellStart"/>
            <w:r>
              <w:t>printf</w:t>
            </w:r>
            <w:proofErr w:type="spellEnd"/>
            <w:r>
              <w:t>(“</w:t>
            </w:r>
            <w:r>
              <w:rPr>
                <w:rFonts w:hint="eastAsia"/>
              </w:rPr>
              <w:t>後置インクリメント :</w:t>
            </w:r>
            <w:r>
              <w:t xml:space="preserve"> </w:t>
            </w:r>
            <w:r>
              <w:rPr>
                <w:rFonts w:hint="eastAsia"/>
              </w:rPr>
              <w:t>x</w:t>
            </w:r>
            <w:r>
              <w:t xml:space="preserve">++ </w:t>
            </w:r>
            <w:r>
              <w:rPr>
                <w:rFonts w:hint="eastAsia"/>
              </w:rPr>
              <w:t>=</w:t>
            </w:r>
            <w:r>
              <w:t xml:space="preserve"> </w:t>
            </w:r>
            <w:r>
              <w:rPr>
                <w:rFonts w:hint="eastAsia"/>
              </w:rPr>
              <w:t>%d\n</w:t>
            </w:r>
            <w:r>
              <w:t>”, x ++);</w:t>
            </w:r>
          </w:p>
          <w:p w14:paraId="3A45C627" w14:textId="77777777" w:rsidR="00A7463F" w:rsidRDefault="00A7463F" w:rsidP="00A7463F">
            <w:pPr>
              <w:pStyle w:val="2-"/>
              <w:keepLines/>
              <w:widowControl/>
            </w:pPr>
            <w:r>
              <w:tab/>
              <w:t>}</w:t>
            </w:r>
          </w:p>
          <w:p w14:paraId="3C97869F" w14:textId="21CFA0C3" w:rsidR="00A7463F" w:rsidRPr="00F20F0A" w:rsidRDefault="00A7463F" w:rsidP="00A7463F">
            <w:pPr>
              <w:pStyle w:val="2-"/>
              <w:keepLines/>
              <w:widowControl/>
            </w:pPr>
            <w:r>
              <w:t>}</w:t>
            </w:r>
          </w:p>
        </w:tc>
      </w:tr>
    </w:tbl>
    <w:p w14:paraId="3D243223" w14:textId="01B19BD7" w:rsidR="0010633C" w:rsidRDefault="00D70806" w:rsidP="00D70806">
      <w:pPr>
        <w:pStyle w:val="a9"/>
        <w:spacing w:beforeLines="50" w:before="180"/>
        <w:ind w:firstLine="283"/>
      </w:pPr>
      <w:r>
        <w:rPr>
          <w:rFonts w:hint="eastAsia"/>
        </w:rPr>
        <w:t>「前置インクリメント」は、インクリメント計算のみで完了するが、「後置インクリメント」は計算前の値の退避とその実体の</w:t>
      </w:r>
      <w:r>
        <w:rPr>
          <w:rFonts w:hint="eastAsia"/>
        </w:rPr>
        <w:t>return</w:t>
      </w:r>
      <w:r>
        <w:rPr>
          <w:rFonts w:hint="eastAsia"/>
        </w:rPr>
        <w:t>という「コピー操作」が２回も発生して</w:t>
      </w:r>
      <w:r w:rsidR="006830B8">
        <w:rPr>
          <w:rFonts w:hint="eastAsia"/>
        </w:rPr>
        <w:t>おり</w:t>
      </w:r>
      <w:r>
        <w:rPr>
          <w:rFonts w:hint="eastAsia"/>
        </w:rPr>
        <w:t>、けっこうな処理の劣化を招く。</w:t>
      </w:r>
    </w:p>
    <w:p w14:paraId="4F3A5D28" w14:textId="0822335C" w:rsidR="00F020B1" w:rsidRPr="00A2094B" w:rsidRDefault="00F020B1" w:rsidP="00F020B1">
      <w:pPr>
        <w:pStyle w:val="a9"/>
        <w:ind w:firstLine="283"/>
      </w:pPr>
      <w:proofErr w:type="spellStart"/>
      <w:r>
        <w:t>int</w:t>
      </w:r>
      <w:proofErr w:type="spellEnd"/>
      <w:r>
        <w:t xml:space="preserve"> </w:t>
      </w:r>
      <w:r>
        <w:t>型などは「前置」でも「後置」でも大した差がないが、オブジェクトの場合の挙動の差は大きい。このため、もうクセとして「なるべく前置インクリメント（デクリメント）を使用する」としておく方が良い。</w:t>
      </w:r>
    </w:p>
    <w:p w14:paraId="54CE8661" w14:textId="0DD56A33" w:rsidR="007F4D5C" w:rsidRDefault="00255484" w:rsidP="007F4D5C">
      <w:pPr>
        <w:pStyle w:val="2"/>
      </w:pPr>
      <w:bookmarkStart w:id="13" w:name="_Toc379552827"/>
      <w:r>
        <w:lastRenderedPageBreak/>
        <w:t>仮想関数</w:t>
      </w:r>
      <w:r w:rsidR="007F4D5C">
        <w:t>（</w:t>
      </w:r>
      <w:r w:rsidR="007F4D5C">
        <w:rPr>
          <w:rFonts w:hint="eastAsia"/>
        </w:rPr>
        <w:t>virtual</w:t>
      </w:r>
      <w:r w:rsidR="00744D4D">
        <w:fldChar w:fldCharType="begin"/>
      </w:r>
      <w:r w:rsidR="00744D4D">
        <w:instrText xml:space="preserve"> XE "</w:instrText>
      </w:r>
      <w:r w:rsidR="00744D4D">
        <w:rPr>
          <w:rFonts w:hint="eastAsia"/>
        </w:rPr>
        <w:instrText>virtual</w:instrText>
      </w:r>
      <w:r w:rsidR="00744D4D">
        <w:instrText xml:space="preserve">" \y “virtual” </w:instrText>
      </w:r>
      <w:r w:rsidR="00744D4D">
        <w:fldChar w:fldCharType="end"/>
      </w:r>
      <w:r w:rsidR="007F4D5C">
        <w:t>）を</w:t>
      </w:r>
      <w:r>
        <w:t>できるだけさける／明示的な</w:t>
      </w:r>
      <w:r>
        <w:rPr>
          <w:rFonts w:hint="eastAsia"/>
        </w:rPr>
        <w:t>override</w:t>
      </w:r>
      <w:bookmarkEnd w:id="13"/>
    </w:p>
    <w:p w14:paraId="2F4B678D" w14:textId="77777777" w:rsidR="00C505FE" w:rsidRDefault="00255484" w:rsidP="00255484">
      <w:pPr>
        <w:pStyle w:val="a9"/>
        <w:ind w:firstLine="283"/>
      </w:pPr>
      <w:r>
        <w:t>仮想関数</w:t>
      </w:r>
      <w:r w:rsidR="00590FC5">
        <w:fldChar w:fldCharType="begin"/>
      </w:r>
      <w:r w:rsidR="00590FC5">
        <w:instrText xml:space="preserve"> XE "</w:instrText>
      </w:r>
      <w:r w:rsidR="00590FC5">
        <w:instrText>仮想クラス</w:instrText>
      </w:r>
      <w:r w:rsidR="00590FC5">
        <w:instrText>" \y “</w:instrText>
      </w:r>
      <w:r w:rsidR="00590FC5">
        <w:instrText>かそうくらす</w:instrText>
      </w:r>
      <w:r w:rsidR="00590FC5">
        <w:instrText xml:space="preserve">” </w:instrText>
      </w:r>
      <w:r w:rsidR="00590FC5">
        <w:fldChar w:fldCharType="end"/>
      </w:r>
      <w:r w:rsidR="00C16F0C">
        <w:t>は、</w:t>
      </w:r>
      <w:proofErr w:type="spellStart"/>
      <w:r w:rsidR="00C16F0C">
        <w:rPr>
          <w:rFonts w:hint="eastAsia"/>
        </w:rPr>
        <w:t>vtable</w:t>
      </w:r>
      <w:proofErr w:type="spellEnd"/>
      <w:r w:rsidR="00744D4D">
        <w:fldChar w:fldCharType="begin"/>
      </w:r>
      <w:r w:rsidR="00744D4D">
        <w:instrText xml:space="preserve"> XE "</w:instrText>
      </w:r>
      <w:r w:rsidR="00744D4D">
        <w:rPr>
          <w:rFonts w:hint="eastAsia"/>
        </w:rPr>
        <w:instrText>v</w:instrText>
      </w:r>
      <w:r w:rsidR="00744D4D">
        <w:instrText xml:space="preserve">table" \y “vtable” </w:instrText>
      </w:r>
      <w:r w:rsidR="00744D4D">
        <w:fldChar w:fldCharType="end"/>
      </w:r>
      <w:r w:rsidR="00C16F0C">
        <w:rPr>
          <w:rFonts w:hint="eastAsia"/>
        </w:rPr>
        <w:t xml:space="preserve"> </w:t>
      </w:r>
      <w:r w:rsidR="00C16F0C">
        <w:rPr>
          <w:rFonts w:hint="eastAsia"/>
        </w:rPr>
        <w:t>を参照してメソッドを</w:t>
      </w:r>
      <w:r>
        <w:rPr>
          <w:rFonts w:hint="eastAsia"/>
        </w:rPr>
        <w:t>間接的に</w:t>
      </w:r>
      <w:r w:rsidR="00C16F0C">
        <w:rPr>
          <w:rFonts w:hint="eastAsia"/>
        </w:rPr>
        <w:t>呼び出すため、パフォーマンスが悪くなる。</w:t>
      </w:r>
    </w:p>
    <w:p w14:paraId="12061AD2" w14:textId="7AD06323" w:rsidR="007F4D5C" w:rsidRDefault="00C16F0C" w:rsidP="00255484">
      <w:pPr>
        <w:pStyle w:val="a9"/>
        <w:ind w:firstLine="283"/>
      </w:pPr>
      <w:r>
        <w:t>この問題の</w:t>
      </w:r>
      <w:r w:rsidR="00255484">
        <w:t>対処</w:t>
      </w:r>
      <w:r>
        <w:t>方法を、</w:t>
      </w:r>
      <w:r w:rsidR="007F4D5C">
        <w:t>別紙の「効果的なテンプレートテクニック」</w:t>
      </w:r>
      <w:r w:rsidR="00E5744D">
        <w:t>にて</w:t>
      </w:r>
      <w:r w:rsidR="007F4D5C">
        <w:t>詳述する。</w:t>
      </w:r>
    </w:p>
    <w:p w14:paraId="2E629376" w14:textId="52BC3DBE" w:rsidR="00255484" w:rsidRDefault="00255484" w:rsidP="00255484">
      <w:pPr>
        <w:pStyle w:val="a9"/>
        <w:spacing w:beforeLines="50" w:before="180"/>
        <w:ind w:firstLine="283"/>
      </w:pPr>
      <w:r>
        <w:t>また、</w:t>
      </w:r>
      <w:r>
        <w:rPr>
          <w:rFonts w:hint="eastAsia"/>
        </w:rPr>
        <w:t>仮想関数には別の問題もある。</w:t>
      </w:r>
    </w:p>
    <w:p w14:paraId="1A9972B9" w14:textId="77777777" w:rsidR="00255484" w:rsidRDefault="00255484" w:rsidP="00255484">
      <w:pPr>
        <w:pStyle w:val="a9"/>
        <w:ind w:firstLine="283"/>
      </w:pPr>
      <w:r>
        <w:rPr>
          <w:rFonts w:hint="eastAsia"/>
        </w:rPr>
        <w:t>仮想関数を</w:t>
      </w:r>
      <w:r>
        <w:t>オーバーライドしたつもりで書いたメソッドの引数が間違っていると、正しくオーバーライドされない上、コンパイルエラーも出ないため、問題発見に非常に手間取ることがある。</w:t>
      </w:r>
    </w:p>
    <w:p w14:paraId="75FDCB4E" w14:textId="0BD2EEBD" w:rsidR="00255484" w:rsidRDefault="00255484" w:rsidP="00255484">
      <w:pPr>
        <w:pStyle w:val="a9"/>
        <w:ind w:firstLine="283"/>
      </w:pPr>
      <w:r>
        <w:rPr>
          <w:rFonts w:hint="eastAsia"/>
        </w:rPr>
        <w:t>このような問題は、親クラスの設計者が安易にメソッド名やメソッドの引数を変えた時にも起こりえることで、その影響による問題の発覚が、意外と遅れてしまう。</w:t>
      </w:r>
    </w:p>
    <w:p w14:paraId="6AFFE478" w14:textId="0CA19E87" w:rsidR="00255484" w:rsidRDefault="00255484" w:rsidP="00255484">
      <w:pPr>
        <w:pStyle w:val="a9"/>
        <w:ind w:firstLine="283"/>
      </w:pPr>
      <w:r>
        <w:t>この</w:t>
      </w:r>
      <w:r w:rsidR="00C505FE">
        <w:t>問題の</w:t>
      </w:r>
      <w:r>
        <w:t>対処としては、</w:t>
      </w:r>
      <w:r>
        <w:rPr>
          <w:rFonts w:hint="eastAsia"/>
        </w:rPr>
        <w:t>C++11</w:t>
      </w:r>
      <w:r>
        <w:rPr>
          <w:rFonts w:hint="eastAsia"/>
        </w:rPr>
        <w:t>仕様で追加された</w:t>
      </w:r>
      <w:r>
        <w:t>「</w:t>
      </w:r>
      <w:r>
        <w:rPr>
          <w:rFonts w:hint="eastAsia"/>
        </w:rPr>
        <w:t>override</w:t>
      </w:r>
      <w:r>
        <w:rPr>
          <w:rFonts w:hint="eastAsia"/>
        </w:rPr>
        <w:t>」</w:t>
      </w:r>
      <w:r w:rsidR="00C505FE">
        <w:rPr>
          <w:rFonts w:hint="eastAsia"/>
        </w:rPr>
        <w:t>キーワードを指定する</w:t>
      </w:r>
      <w:r>
        <w:rPr>
          <w:rFonts w:hint="eastAsia"/>
        </w:rPr>
        <w:t>ことを強く推奨する。</w:t>
      </w:r>
    </w:p>
    <w:p w14:paraId="6AB1C537" w14:textId="12F560B6" w:rsidR="00C505FE" w:rsidRPr="00692F8A" w:rsidRDefault="00C505FE" w:rsidP="00C505FE">
      <w:pPr>
        <w:pStyle w:val="a9"/>
        <w:keepNext/>
        <w:keepLines/>
        <w:widowControl/>
        <w:spacing w:beforeLines="50" w:before="180" w:line="200" w:lineRule="exact"/>
        <w:ind w:firstLineChars="0" w:firstLine="0"/>
        <w:rPr>
          <w:sz w:val="16"/>
          <w:szCs w:val="16"/>
        </w:rPr>
      </w:pPr>
      <w:r>
        <w:rPr>
          <w:rFonts w:hint="eastAsia"/>
          <w:sz w:val="16"/>
          <w:szCs w:val="16"/>
        </w:rPr>
        <w:t>例：</w:t>
      </w:r>
      <w:r>
        <w:rPr>
          <w:rFonts w:hint="eastAsia"/>
          <w:sz w:val="16"/>
          <w:szCs w:val="16"/>
        </w:rPr>
        <w:t>override</w:t>
      </w:r>
      <w:r>
        <w:rPr>
          <w:rFonts w:hint="eastAsia"/>
          <w:sz w:val="16"/>
          <w:szCs w:val="16"/>
        </w:rPr>
        <w:t>キーワードを指定するサンプル</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C505FE" w14:paraId="74DFE14A" w14:textId="77777777" w:rsidTr="008747EF">
        <w:tc>
          <w:tcPr>
            <w:tcW w:w="8494" w:type="dxa"/>
          </w:tcPr>
          <w:p w14:paraId="40E7C538" w14:textId="302EA9A7" w:rsidR="00C505FE" w:rsidRPr="00A7463F" w:rsidRDefault="00C505FE" w:rsidP="008747EF">
            <w:pPr>
              <w:pStyle w:val="2-"/>
              <w:keepLines/>
              <w:widowControl/>
              <w:rPr>
                <w:color w:val="00B050"/>
              </w:rPr>
            </w:pPr>
            <w:r w:rsidRPr="00A7463F">
              <w:rPr>
                <w:rFonts w:hint="eastAsia"/>
                <w:color w:val="00B050"/>
              </w:rPr>
              <w:t>//</w:t>
            </w:r>
            <w:r>
              <w:rPr>
                <w:rFonts w:hint="eastAsia"/>
                <w:color w:val="00B050"/>
              </w:rPr>
              <w:t>仮想クラス</w:t>
            </w:r>
          </w:p>
          <w:p w14:paraId="1685C0F3" w14:textId="46D1BBC4" w:rsidR="00C505FE" w:rsidRDefault="00C505FE" w:rsidP="008747EF">
            <w:pPr>
              <w:pStyle w:val="2-"/>
              <w:keepLines/>
              <w:widowControl/>
            </w:pPr>
            <w:r>
              <w:t xml:space="preserve">class </w:t>
            </w:r>
            <w:proofErr w:type="spellStart"/>
            <w:r>
              <w:t>CBase</w:t>
            </w:r>
            <w:proofErr w:type="spellEnd"/>
          </w:p>
          <w:p w14:paraId="2447E852" w14:textId="77777777" w:rsidR="00C505FE" w:rsidRDefault="00C505FE" w:rsidP="008747EF">
            <w:pPr>
              <w:pStyle w:val="2-"/>
              <w:keepLines/>
              <w:widowControl/>
            </w:pPr>
            <w:r>
              <w:t>{</w:t>
            </w:r>
          </w:p>
          <w:p w14:paraId="75A8548C" w14:textId="77777777" w:rsidR="00C505FE" w:rsidRDefault="00C505FE" w:rsidP="008747EF">
            <w:pPr>
              <w:pStyle w:val="2-"/>
              <w:keepLines/>
              <w:widowControl/>
            </w:pPr>
            <w:r>
              <w:t>public:</w:t>
            </w:r>
          </w:p>
          <w:p w14:paraId="5DBAD4BC" w14:textId="06066CC5" w:rsidR="00C505FE" w:rsidRDefault="00C505FE" w:rsidP="008747EF">
            <w:pPr>
              <w:pStyle w:val="2-"/>
              <w:keepLines/>
              <w:widowControl/>
            </w:pPr>
            <w:r>
              <w:tab/>
            </w:r>
            <w:r w:rsidRPr="00C505FE">
              <w:rPr>
                <w:color w:val="FF0000"/>
              </w:rPr>
              <w:t>virtual</w:t>
            </w:r>
            <w:r>
              <w:t xml:space="preserve"> void </w:t>
            </w:r>
            <w:proofErr w:type="spellStart"/>
            <w:r>
              <w:t>func</w:t>
            </w:r>
            <w:proofErr w:type="spellEnd"/>
            <w:r>
              <w:t>(</w:t>
            </w:r>
            <w:proofErr w:type="spellStart"/>
            <w:r>
              <w:t>int</w:t>
            </w:r>
            <w:proofErr w:type="spellEnd"/>
            <w:r>
              <w:t xml:space="preserve"> a){ … }</w:t>
            </w:r>
          </w:p>
          <w:p w14:paraId="41D5551A" w14:textId="77777777" w:rsidR="00C505FE" w:rsidRDefault="00C505FE" w:rsidP="008747EF">
            <w:pPr>
              <w:pStyle w:val="2-"/>
              <w:keepLines/>
              <w:widowControl/>
            </w:pPr>
            <w:r>
              <w:t>};</w:t>
            </w:r>
          </w:p>
          <w:p w14:paraId="4972C2FC" w14:textId="77777777" w:rsidR="00C505FE" w:rsidRDefault="00C505FE" w:rsidP="00C505FE">
            <w:pPr>
              <w:pStyle w:val="2-"/>
              <w:keepLines/>
              <w:widowControl/>
              <w:rPr>
                <w:color w:val="00B050"/>
              </w:rPr>
            </w:pPr>
          </w:p>
          <w:p w14:paraId="5CBC5660" w14:textId="3C31AF02" w:rsidR="00C505FE" w:rsidRPr="00A7463F" w:rsidRDefault="00C505FE" w:rsidP="00C505FE">
            <w:pPr>
              <w:pStyle w:val="2-"/>
              <w:keepLines/>
              <w:widowControl/>
              <w:rPr>
                <w:color w:val="00B050"/>
              </w:rPr>
            </w:pPr>
            <w:r w:rsidRPr="00A7463F">
              <w:rPr>
                <w:rFonts w:hint="eastAsia"/>
                <w:color w:val="00B050"/>
              </w:rPr>
              <w:t>//</w:t>
            </w:r>
            <w:r>
              <w:rPr>
                <w:rFonts w:hint="eastAsia"/>
                <w:color w:val="00B050"/>
              </w:rPr>
              <w:t>派生クラス</w:t>
            </w:r>
          </w:p>
          <w:p w14:paraId="404A75C5" w14:textId="72865C22" w:rsidR="00C505FE" w:rsidRDefault="00C505FE" w:rsidP="00C505FE">
            <w:pPr>
              <w:pStyle w:val="2-"/>
              <w:keepLines/>
              <w:widowControl/>
            </w:pPr>
            <w:r>
              <w:t xml:space="preserve">class </w:t>
            </w:r>
            <w:proofErr w:type="spellStart"/>
            <w:r>
              <w:t>CDerived</w:t>
            </w:r>
            <w:proofErr w:type="spellEnd"/>
            <w:r>
              <w:t xml:space="preserve"> : public </w:t>
            </w:r>
            <w:proofErr w:type="spellStart"/>
            <w:r>
              <w:t>CBase</w:t>
            </w:r>
            <w:proofErr w:type="spellEnd"/>
          </w:p>
          <w:p w14:paraId="0394D8B1" w14:textId="77777777" w:rsidR="00C505FE" w:rsidRDefault="00C505FE" w:rsidP="00C505FE">
            <w:pPr>
              <w:pStyle w:val="2-"/>
              <w:keepLines/>
              <w:widowControl/>
            </w:pPr>
            <w:r>
              <w:t>{</w:t>
            </w:r>
          </w:p>
          <w:p w14:paraId="0049B4C7" w14:textId="77777777" w:rsidR="00C505FE" w:rsidRDefault="00C505FE" w:rsidP="00C505FE">
            <w:pPr>
              <w:pStyle w:val="2-"/>
              <w:keepLines/>
              <w:widowControl/>
            </w:pPr>
            <w:r>
              <w:t>public:</w:t>
            </w:r>
          </w:p>
          <w:p w14:paraId="26A8EBCB" w14:textId="614D51BA" w:rsidR="00C505FE" w:rsidRDefault="00C505FE" w:rsidP="00C505FE">
            <w:pPr>
              <w:pStyle w:val="2-"/>
              <w:keepLines/>
              <w:widowControl/>
            </w:pPr>
            <w:r>
              <w:tab/>
              <w:t xml:space="preserve">void </w:t>
            </w:r>
            <w:proofErr w:type="spellStart"/>
            <w:r>
              <w:t>func</w:t>
            </w:r>
            <w:proofErr w:type="spellEnd"/>
            <w:r>
              <w:t>()</w:t>
            </w:r>
            <w:r w:rsidRPr="00C505FE">
              <w:rPr>
                <w:color w:val="FF0000"/>
              </w:rPr>
              <w:t xml:space="preserve"> override </w:t>
            </w:r>
            <w:r>
              <w:t>{ … }</w:t>
            </w:r>
          </w:p>
          <w:p w14:paraId="78BC8FA7" w14:textId="27A86188" w:rsidR="00C505FE" w:rsidRPr="00F20F0A" w:rsidRDefault="00C505FE" w:rsidP="008747EF">
            <w:pPr>
              <w:pStyle w:val="2-"/>
              <w:keepLines/>
              <w:widowControl/>
            </w:pPr>
            <w:r>
              <w:t>};</w:t>
            </w:r>
          </w:p>
        </w:tc>
      </w:tr>
    </w:tbl>
    <w:p w14:paraId="311CBCA3" w14:textId="327A4694" w:rsidR="00C505FE" w:rsidRDefault="00B64B3D" w:rsidP="00C505FE">
      <w:pPr>
        <w:pStyle w:val="a9"/>
        <w:spacing w:beforeLines="50" w:before="180"/>
        <w:ind w:firstLine="283"/>
      </w:pPr>
      <w:r>
        <w:t>このサンプルは、</w:t>
      </w:r>
      <w:r>
        <w:rPr>
          <w:rFonts w:hint="eastAsia"/>
        </w:rPr>
        <w:t>override</w:t>
      </w:r>
      <w:r>
        <w:rPr>
          <w:rFonts w:hint="eastAsia"/>
        </w:rPr>
        <w:t>したつもりで</w:t>
      </w:r>
      <w:r w:rsidR="0095054A">
        <w:rPr>
          <w:rFonts w:hint="eastAsia"/>
        </w:rPr>
        <w:t>引数が間違っていたケースである。</w:t>
      </w:r>
      <w:r w:rsidR="004074B6">
        <w:rPr>
          <w:rFonts w:hint="eastAsia"/>
        </w:rPr>
        <w:t>コンパイルすると下記のような結果になる。</w:t>
      </w:r>
    </w:p>
    <w:p w14:paraId="11ABA5E9" w14:textId="38C7816D" w:rsidR="0095054A" w:rsidRPr="00692F8A" w:rsidRDefault="0095054A" w:rsidP="0095054A">
      <w:pPr>
        <w:pStyle w:val="a9"/>
        <w:keepNext/>
        <w:keepLines/>
        <w:widowControl/>
        <w:spacing w:beforeLines="50" w:before="180" w:line="200" w:lineRule="exact"/>
        <w:ind w:firstLineChars="0" w:firstLine="0"/>
        <w:rPr>
          <w:sz w:val="16"/>
          <w:szCs w:val="16"/>
        </w:rPr>
      </w:pPr>
      <w:r>
        <w:rPr>
          <w:rFonts w:hint="eastAsia"/>
          <w:sz w:val="16"/>
          <w:szCs w:val="16"/>
        </w:rPr>
        <w:t>コンパイル結果：</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95054A" w14:paraId="5A09EDB8" w14:textId="77777777" w:rsidTr="008747EF">
        <w:tc>
          <w:tcPr>
            <w:tcW w:w="8494" w:type="dxa"/>
          </w:tcPr>
          <w:p w14:paraId="2DA97C15" w14:textId="54A60B02" w:rsidR="0095054A" w:rsidRPr="00F20F0A" w:rsidRDefault="0095054A" w:rsidP="008747EF">
            <w:pPr>
              <w:pStyle w:val="2-"/>
              <w:keepLines/>
              <w:widowControl/>
              <w:rPr>
                <w:color w:val="auto"/>
              </w:rPr>
            </w:pPr>
            <w:r w:rsidRPr="0095054A">
              <w:rPr>
                <w:rFonts w:hint="eastAsia"/>
                <w:color w:val="FF0000"/>
              </w:rPr>
              <w:t>error C3668: '</w:t>
            </w:r>
            <w:proofErr w:type="spellStart"/>
            <w:r w:rsidRPr="0095054A">
              <w:rPr>
                <w:rFonts w:hint="eastAsia"/>
                <w:color w:val="FF0000"/>
              </w:rPr>
              <w:t>CDerived</w:t>
            </w:r>
            <w:proofErr w:type="spellEnd"/>
            <w:r w:rsidRPr="0095054A">
              <w:rPr>
                <w:rFonts w:hint="eastAsia"/>
                <w:color w:val="FF0000"/>
              </w:rPr>
              <w:t>::</w:t>
            </w:r>
            <w:proofErr w:type="spellStart"/>
            <w:r w:rsidRPr="0095054A">
              <w:rPr>
                <w:rFonts w:hint="eastAsia"/>
                <w:color w:val="FF0000"/>
              </w:rPr>
              <w:t>func</w:t>
            </w:r>
            <w:proofErr w:type="spellEnd"/>
            <w:r w:rsidRPr="0095054A">
              <w:rPr>
                <w:rFonts w:hint="eastAsia"/>
                <w:color w:val="FF0000"/>
              </w:rPr>
              <w:t>' : オーバーライド指定子 'override' を伴うメソッドは、基底クラス メソッドをオーバーライドしませんでした</w:t>
            </w:r>
          </w:p>
        </w:tc>
      </w:tr>
    </w:tbl>
    <w:p w14:paraId="252E0297" w14:textId="64BBD298" w:rsidR="0095054A" w:rsidRDefault="0095054A" w:rsidP="0095054A">
      <w:pPr>
        <w:pStyle w:val="a9"/>
        <w:spacing w:beforeLines="50" w:before="180"/>
        <w:ind w:firstLine="283"/>
      </w:pPr>
      <w:r>
        <w:t>このように、</w:t>
      </w:r>
      <w:r>
        <w:rPr>
          <w:rFonts w:hint="eastAsia"/>
        </w:rPr>
        <w:t>override</w:t>
      </w:r>
      <w:r>
        <w:rPr>
          <w:rFonts w:hint="eastAsia"/>
        </w:rPr>
        <w:t>キーワードを使用すると、オーバーライドに失敗した時にエラー通知してくれるため、安全性が非常に高まる。</w:t>
      </w:r>
    </w:p>
    <w:p w14:paraId="5B2ABD43" w14:textId="0D181CF3" w:rsidR="0095054A" w:rsidRPr="0095054A" w:rsidRDefault="0095054A" w:rsidP="00C505FE">
      <w:pPr>
        <w:pStyle w:val="a9"/>
        <w:spacing w:beforeLines="50" w:before="180"/>
        <w:ind w:firstLine="283"/>
      </w:pPr>
      <w:r>
        <w:rPr>
          <w:rFonts w:hint="eastAsia"/>
        </w:rPr>
        <w:t>なお、</w:t>
      </w:r>
      <w:r>
        <w:rPr>
          <w:rFonts w:hint="eastAsia"/>
        </w:rPr>
        <w:t xml:space="preserve">override </w:t>
      </w:r>
      <w:r>
        <w:rPr>
          <w:rFonts w:hint="eastAsia"/>
        </w:rPr>
        <w:t>キーワードが使えない環境であっても、「</w:t>
      </w:r>
      <w:r w:rsidRPr="0095054A">
        <w:rPr>
          <w:rFonts w:ascii="ＭＳ ゴシック" w:hAnsi="ＭＳ ゴシック" w:hint="eastAsia"/>
          <w:color w:val="0070C0"/>
        </w:rPr>
        <w:t>#define override</w:t>
      </w:r>
      <w:r>
        <w:rPr>
          <w:rFonts w:hint="eastAsia"/>
        </w:rPr>
        <w:t>」というダミーを用意して、</w:t>
      </w:r>
      <w:r w:rsidRPr="0095054A">
        <w:rPr>
          <w:rFonts w:hint="eastAsia"/>
          <w:color w:val="FF0000"/>
        </w:rPr>
        <w:t>普段から</w:t>
      </w:r>
      <w:r w:rsidRPr="0095054A">
        <w:rPr>
          <w:rFonts w:hint="eastAsia"/>
          <w:color w:val="FF0000"/>
        </w:rPr>
        <w:t xml:space="preserve"> override </w:t>
      </w:r>
      <w:r w:rsidRPr="0095054A">
        <w:rPr>
          <w:rFonts w:hint="eastAsia"/>
          <w:color w:val="FF0000"/>
        </w:rPr>
        <w:t>キーワードを使うように習慣づける</w:t>
      </w:r>
      <w:r>
        <w:rPr>
          <w:rFonts w:hint="eastAsia"/>
        </w:rPr>
        <w:t>ことを推奨する。</w:t>
      </w:r>
    </w:p>
    <w:p w14:paraId="2018CBF8" w14:textId="400F131A" w:rsidR="00ED023E" w:rsidRDefault="00ED023E" w:rsidP="00ED023E">
      <w:pPr>
        <w:pStyle w:val="2"/>
      </w:pPr>
      <w:bookmarkStart w:id="14" w:name="_Toc379552828"/>
      <w:r>
        <w:rPr>
          <w:rFonts w:hint="eastAsia"/>
        </w:rPr>
        <w:t>スタック</w:t>
      </w:r>
      <w:r w:rsidR="00887DAD">
        <w:rPr>
          <w:rFonts w:hint="eastAsia"/>
        </w:rPr>
        <w:t>オーバーフローを意識する</w:t>
      </w:r>
      <w:bookmarkEnd w:id="14"/>
    </w:p>
    <w:p w14:paraId="7255A050" w14:textId="03E28DC3" w:rsidR="00ED023E" w:rsidRDefault="00A26C50" w:rsidP="00ED023E">
      <w:pPr>
        <w:pStyle w:val="a9"/>
        <w:ind w:firstLine="283"/>
      </w:pPr>
      <w:r>
        <w:rPr>
          <w:rFonts w:hint="eastAsia"/>
        </w:rPr>
        <w:t>関数の呼び出しや、関数内に定義される「自動変数」は、「スタック領域」というメモリを消費する。スタック領域については「</w:t>
      </w:r>
      <w:r w:rsidRPr="00A26C50">
        <w:rPr>
          <w:rFonts w:hint="eastAsia"/>
        </w:rPr>
        <w:t>マルチスレッドプログラミングの基礎</w:t>
      </w:r>
      <w:r>
        <w:rPr>
          <w:rFonts w:hint="eastAsia"/>
        </w:rPr>
        <w:t>」にて詳述す</w:t>
      </w:r>
      <w:r>
        <w:rPr>
          <w:rFonts w:hint="eastAsia"/>
        </w:rPr>
        <w:lastRenderedPageBreak/>
        <w:t>るが、ここでは、そのメモリ消費を抑えるためのコーディング方法を説明する。</w:t>
      </w:r>
    </w:p>
    <w:p w14:paraId="288686B0" w14:textId="77777777" w:rsidR="00A26C50" w:rsidRDefault="00A26C50" w:rsidP="00A26C50">
      <w:pPr>
        <w:pStyle w:val="a9"/>
        <w:spacing w:beforeLines="50" w:before="180"/>
        <w:ind w:firstLine="283"/>
      </w:pPr>
      <w:r>
        <w:rPr>
          <w:rFonts w:hint="eastAsia"/>
        </w:rPr>
        <w:t>「スタック領域」は有限である。多く消費すればメモリオーバーフローを引き起こし、プログラム全体が停止する。</w:t>
      </w:r>
    </w:p>
    <w:p w14:paraId="2565374D" w14:textId="0B24DA7E" w:rsidR="00A26C50" w:rsidRDefault="00A26C50" w:rsidP="00A26C50">
      <w:pPr>
        <w:pStyle w:val="a9"/>
        <w:ind w:firstLine="283"/>
      </w:pPr>
      <w:r>
        <w:rPr>
          <w:rFonts w:hint="eastAsia"/>
        </w:rPr>
        <w:t>関数呼び出しの状況でも使用状況が変わるため、「関数単体のテストでは動作していたものが、ゲームに組み込んだら動かなかった」ということも起こり得る。</w:t>
      </w:r>
      <w:r w:rsidRPr="00A26C50">
        <w:rPr>
          <w:rFonts w:hint="eastAsia"/>
          <w:color w:val="FF0000"/>
        </w:rPr>
        <w:t>とくにスレッドで利用する関数ではこの問題が起こり易いので注意が必要である。</w:t>
      </w:r>
    </w:p>
    <w:p w14:paraId="7C4093BC" w14:textId="37B56F51" w:rsidR="00A26C50" w:rsidRDefault="00A26C50" w:rsidP="00A26C50">
      <w:pPr>
        <w:pStyle w:val="a9"/>
        <w:spacing w:beforeLines="50" w:before="180"/>
        <w:ind w:firstLine="283"/>
      </w:pPr>
      <w:r>
        <w:rPr>
          <w:rFonts w:hint="eastAsia"/>
        </w:rPr>
        <w:t>スタック領域のサイズは、</w:t>
      </w:r>
      <w:r>
        <w:rPr>
          <w:rFonts w:hint="eastAsia"/>
        </w:rPr>
        <w:t>Windows</w:t>
      </w:r>
      <w:r>
        <w:rPr>
          <w:rFonts w:hint="eastAsia"/>
        </w:rPr>
        <w:t>アプリケーションなら標準で</w:t>
      </w:r>
      <w:r>
        <w:rPr>
          <w:rFonts w:hint="eastAsia"/>
        </w:rPr>
        <w:t>16MB</w:t>
      </w:r>
      <w:r>
        <w:rPr>
          <w:rFonts w:hint="eastAsia"/>
        </w:rPr>
        <w:t>と巨大</w:t>
      </w:r>
      <w:r w:rsidR="00EE0B58">
        <w:rPr>
          <w:rFonts w:hint="eastAsia"/>
        </w:rPr>
        <w:t>だったりするが、ゲームでは、メインスレッドで</w:t>
      </w:r>
      <w:r w:rsidR="00EE0B58">
        <w:rPr>
          <w:rFonts w:hint="eastAsia"/>
        </w:rPr>
        <w:t>256KB</w:t>
      </w:r>
      <w:r w:rsidR="00EE0B58">
        <w:rPr>
          <w:rFonts w:hint="eastAsia"/>
        </w:rPr>
        <w:t>、スレッドで</w:t>
      </w:r>
      <w:r w:rsidR="00EE0B58">
        <w:rPr>
          <w:rFonts w:hint="eastAsia"/>
        </w:rPr>
        <w:t>4KB</w:t>
      </w:r>
      <w:r w:rsidR="00EE0B58">
        <w:rPr>
          <w:rFonts w:hint="eastAsia"/>
        </w:rPr>
        <w:t>ぐらいなのが標準的である。</w:t>
      </w:r>
      <w:r w:rsidR="00C527A7">
        <w:rPr>
          <w:rFonts w:hint="eastAsia"/>
        </w:rPr>
        <w:t>（このサイズは開発プロジェクトによって異なる。また、スレッドごとに異なるサイズを指定できる。）</w:t>
      </w:r>
    </w:p>
    <w:p w14:paraId="1F71CF9E" w14:textId="69B04ECF" w:rsidR="00EE0B58" w:rsidRDefault="00EE0B58" w:rsidP="00A26C50">
      <w:pPr>
        <w:pStyle w:val="a9"/>
        <w:spacing w:beforeLines="50" w:before="180"/>
        <w:ind w:firstLine="283"/>
      </w:pPr>
      <w:r>
        <w:rPr>
          <w:rFonts w:hint="eastAsia"/>
        </w:rPr>
        <w:t>例えば、下記のような汎用のログ出力処理は、メインスレッドでは動作するが、他のスレッドで使おうとするとハングしてしまう。</w:t>
      </w:r>
    </w:p>
    <w:p w14:paraId="29CAD318" w14:textId="7D332733" w:rsidR="00EE0B58" w:rsidRPr="00692F8A" w:rsidRDefault="00EE0B58" w:rsidP="00EE0B58">
      <w:pPr>
        <w:pStyle w:val="a9"/>
        <w:keepNext/>
        <w:keepLines/>
        <w:widowControl/>
        <w:spacing w:beforeLines="50" w:before="180" w:line="200" w:lineRule="exact"/>
        <w:ind w:firstLineChars="0" w:firstLine="0"/>
        <w:rPr>
          <w:sz w:val="16"/>
          <w:szCs w:val="16"/>
        </w:rPr>
      </w:pPr>
      <w:r>
        <w:rPr>
          <w:rFonts w:hint="eastAsia"/>
          <w:sz w:val="16"/>
          <w:szCs w:val="16"/>
        </w:rPr>
        <w:t>例：問題のある汎用ログ出力処理</w:t>
      </w:r>
    </w:p>
    <w:tbl>
      <w:tblPr>
        <w:tblStyle w:val="afff7"/>
        <w:tblW w:w="8494"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494"/>
      </w:tblGrid>
      <w:tr w:rsidR="00EE0B58" w14:paraId="256B1FD4" w14:textId="77777777" w:rsidTr="008747EF">
        <w:tc>
          <w:tcPr>
            <w:tcW w:w="8494" w:type="dxa"/>
          </w:tcPr>
          <w:p w14:paraId="65110673" w14:textId="7F5BEA04" w:rsidR="00EE0B58" w:rsidRPr="00A7463F" w:rsidRDefault="00EE0B58" w:rsidP="008747EF">
            <w:pPr>
              <w:pStyle w:val="2-"/>
              <w:keepLines/>
              <w:widowControl/>
              <w:rPr>
                <w:color w:val="00B050"/>
              </w:rPr>
            </w:pPr>
            <w:r w:rsidRPr="00A7463F">
              <w:rPr>
                <w:rFonts w:hint="eastAsia"/>
                <w:color w:val="00B050"/>
              </w:rPr>
              <w:t>//</w:t>
            </w:r>
            <w:r>
              <w:rPr>
                <w:rFonts w:hint="eastAsia"/>
                <w:color w:val="00B050"/>
              </w:rPr>
              <w:t>ログ出力関数</w:t>
            </w:r>
          </w:p>
          <w:p w14:paraId="0B0B27DF" w14:textId="7BEE1180" w:rsidR="00EE0B58" w:rsidRDefault="00EE0B58" w:rsidP="008747EF">
            <w:pPr>
              <w:pStyle w:val="2-"/>
              <w:keepLines/>
              <w:widowControl/>
            </w:pPr>
            <w:r>
              <w:t>v</w:t>
            </w:r>
            <w:r>
              <w:rPr>
                <w:rFonts w:hint="eastAsia"/>
              </w:rPr>
              <w:t xml:space="preserve">oid </w:t>
            </w:r>
            <w:proofErr w:type="spellStart"/>
            <w:r>
              <w:t>outpuLog</w:t>
            </w:r>
            <w:proofErr w:type="spellEnd"/>
            <w:r>
              <w:t>(</w:t>
            </w:r>
            <w:proofErr w:type="spellStart"/>
            <w:r>
              <w:t>const</w:t>
            </w:r>
            <w:proofErr w:type="spellEnd"/>
            <w:r>
              <w:t xml:space="preserve"> char* message, </w:t>
            </w:r>
            <w:proofErr w:type="spellStart"/>
            <w:r>
              <w:t>bool</w:t>
            </w:r>
            <w:proofErr w:type="spellEnd"/>
            <w:r>
              <w:t xml:space="preserve"> </w:t>
            </w:r>
            <w:proofErr w:type="spellStart"/>
            <w:r>
              <w:t>is_sjis</w:t>
            </w:r>
            <w:proofErr w:type="spellEnd"/>
            <w:r>
              <w:t>)</w:t>
            </w:r>
          </w:p>
          <w:p w14:paraId="2C56773A" w14:textId="77777777" w:rsidR="00EE0B58" w:rsidRDefault="00EE0B58" w:rsidP="008747EF">
            <w:pPr>
              <w:pStyle w:val="2-"/>
              <w:keepLines/>
              <w:widowControl/>
            </w:pPr>
            <w:r>
              <w:t>{</w:t>
            </w:r>
          </w:p>
          <w:p w14:paraId="6CEC80EA" w14:textId="552D072B" w:rsidR="00EE0B58" w:rsidRDefault="00EE0B58" w:rsidP="008747EF">
            <w:pPr>
              <w:pStyle w:val="2-"/>
              <w:keepLines/>
              <w:widowControl/>
            </w:pPr>
            <w:r>
              <w:tab/>
              <w:t>if(</w:t>
            </w:r>
            <w:proofErr w:type="spellStart"/>
            <w:r>
              <w:t>is_sjis</w:t>
            </w:r>
            <w:proofErr w:type="spellEnd"/>
            <w:r>
              <w:t>)</w:t>
            </w:r>
          </w:p>
          <w:p w14:paraId="064B8BC3" w14:textId="20AC38AF" w:rsidR="00EE0B58" w:rsidRDefault="00EE0B58" w:rsidP="008747EF">
            <w:pPr>
              <w:pStyle w:val="2-"/>
              <w:keepLines/>
              <w:widowControl/>
            </w:pPr>
            <w:r>
              <w:tab/>
              <w:t>{</w:t>
            </w:r>
          </w:p>
          <w:p w14:paraId="17175E8B" w14:textId="1D148731" w:rsidR="00EE0B58" w:rsidRDefault="00EE0B58" w:rsidP="00EE0B58">
            <w:pPr>
              <w:pStyle w:val="2-"/>
              <w:keepLines/>
              <w:widowControl/>
            </w:pPr>
            <w:r>
              <w:tab/>
            </w:r>
            <w:r>
              <w:tab/>
            </w:r>
            <w:r w:rsidRPr="00EE0B58">
              <w:rPr>
                <w:color w:val="00B050"/>
              </w:rPr>
              <w:t>//</w:t>
            </w:r>
            <w:r w:rsidRPr="00EE0B58">
              <w:rPr>
                <w:rFonts w:hint="eastAsia"/>
                <w:color w:val="00B050"/>
              </w:rPr>
              <w:t>シフトJISコードのメッセージはUTF-8に変換してログ出力する</w:t>
            </w:r>
          </w:p>
          <w:p w14:paraId="3B78DD0E" w14:textId="1E7EBBA7" w:rsidR="00EE0B58" w:rsidRPr="00EE0B58" w:rsidRDefault="00EE0B58" w:rsidP="008747EF">
            <w:pPr>
              <w:pStyle w:val="2-"/>
              <w:keepLines/>
              <w:widowControl/>
              <w:rPr>
                <w:color w:val="FF0000"/>
              </w:rPr>
            </w:pPr>
            <w:r>
              <w:tab/>
            </w:r>
            <w:r>
              <w:tab/>
            </w:r>
            <w:r w:rsidRPr="00EE0B58">
              <w:rPr>
                <w:color w:val="FF0000"/>
              </w:rPr>
              <w:t xml:space="preserve">char </w:t>
            </w:r>
            <w:proofErr w:type="spellStart"/>
            <w:r w:rsidRPr="00EE0B58">
              <w:rPr>
                <w:color w:val="FF0000"/>
              </w:rPr>
              <w:t>buf</w:t>
            </w:r>
            <w:proofErr w:type="spellEnd"/>
            <w:r w:rsidRPr="00EE0B58">
              <w:rPr>
                <w:color w:val="FF0000"/>
              </w:rPr>
              <w:t>[8192];</w:t>
            </w:r>
          </w:p>
          <w:p w14:paraId="7EF1A937" w14:textId="6AA307D9" w:rsidR="00EE0B58" w:rsidRDefault="00EE0B58" w:rsidP="008747EF">
            <w:pPr>
              <w:pStyle w:val="2-"/>
              <w:keepLines/>
              <w:widowControl/>
            </w:pPr>
            <w:r>
              <w:tab/>
            </w:r>
            <w:r>
              <w:tab/>
              <w:t>sjis_to_utf8(</w:t>
            </w:r>
            <w:proofErr w:type="spellStart"/>
            <w:r>
              <w:t>buf</w:t>
            </w:r>
            <w:proofErr w:type="spellEnd"/>
            <w:r>
              <w:t xml:space="preserve">, </w:t>
            </w:r>
            <w:proofErr w:type="spellStart"/>
            <w:r>
              <w:t>sizeof</w:t>
            </w:r>
            <w:proofErr w:type="spellEnd"/>
            <w:r>
              <w:t>(</w:t>
            </w:r>
            <w:proofErr w:type="spellStart"/>
            <w:r>
              <w:t>buf</w:t>
            </w:r>
            <w:proofErr w:type="spellEnd"/>
            <w:r>
              <w:t>), message);</w:t>
            </w:r>
          </w:p>
          <w:p w14:paraId="22B48A2B" w14:textId="503D7682" w:rsidR="00EE0B58" w:rsidRDefault="00EE0B58" w:rsidP="008747EF">
            <w:pPr>
              <w:pStyle w:val="2-"/>
              <w:keepLines/>
              <w:widowControl/>
            </w:pPr>
            <w:r>
              <w:tab/>
            </w:r>
            <w:r>
              <w:tab/>
              <w:t>print(</w:t>
            </w:r>
            <w:proofErr w:type="spellStart"/>
            <w:r>
              <w:t>buf</w:t>
            </w:r>
            <w:proofErr w:type="spellEnd"/>
            <w:r>
              <w:t>);</w:t>
            </w:r>
          </w:p>
          <w:p w14:paraId="070C19A7" w14:textId="30490540" w:rsidR="00EE0B58" w:rsidRDefault="00EE0B58" w:rsidP="008747EF">
            <w:pPr>
              <w:pStyle w:val="2-"/>
              <w:keepLines/>
              <w:widowControl/>
            </w:pPr>
            <w:r>
              <w:tab/>
              <w:t>}</w:t>
            </w:r>
          </w:p>
          <w:p w14:paraId="02181B3A" w14:textId="042F5DEF" w:rsidR="00EE0B58" w:rsidRDefault="00EE0B58" w:rsidP="008747EF">
            <w:pPr>
              <w:pStyle w:val="2-"/>
              <w:keepLines/>
              <w:widowControl/>
            </w:pPr>
            <w:r>
              <w:tab/>
              <w:t>else</w:t>
            </w:r>
          </w:p>
          <w:p w14:paraId="36D19A0F" w14:textId="05A92870" w:rsidR="00EE0B58" w:rsidRDefault="00EE0B58" w:rsidP="008747EF">
            <w:pPr>
              <w:pStyle w:val="2-"/>
              <w:keepLines/>
              <w:widowControl/>
            </w:pPr>
            <w:r>
              <w:tab/>
              <w:t>{</w:t>
            </w:r>
          </w:p>
          <w:p w14:paraId="5A4BF0F7" w14:textId="3AD65ED8" w:rsidR="00EE0B58" w:rsidRDefault="00EE0B58" w:rsidP="00EE0B58">
            <w:pPr>
              <w:pStyle w:val="2-"/>
              <w:keepLines/>
              <w:widowControl/>
            </w:pPr>
            <w:r>
              <w:tab/>
            </w:r>
            <w:r>
              <w:tab/>
            </w:r>
            <w:r w:rsidRPr="00EE0B58">
              <w:rPr>
                <w:color w:val="00B050"/>
              </w:rPr>
              <w:t>//</w:t>
            </w:r>
            <w:r w:rsidRPr="00EE0B58">
              <w:rPr>
                <w:rFonts w:hint="eastAsia"/>
                <w:color w:val="00B050"/>
              </w:rPr>
              <w:t>そのままログ出力</w:t>
            </w:r>
          </w:p>
          <w:p w14:paraId="2D2AD796" w14:textId="30624BB8" w:rsidR="00EE0B58" w:rsidRDefault="00EE0B58" w:rsidP="00EE0B58">
            <w:pPr>
              <w:pStyle w:val="2-"/>
              <w:keepLines/>
              <w:widowControl/>
            </w:pPr>
            <w:r>
              <w:tab/>
            </w:r>
            <w:r>
              <w:tab/>
              <w:t>print(message);</w:t>
            </w:r>
          </w:p>
          <w:p w14:paraId="4580F5A1" w14:textId="63BC5928" w:rsidR="00EE0B58" w:rsidRDefault="00EE0B58" w:rsidP="008747EF">
            <w:pPr>
              <w:pStyle w:val="2-"/>
              <w:keepLines/>
              <w:widowControl/>
            </w:pPr>
            <w:r>
              <w:tab/>
              <w:t>}</w:t>
            </w:r>
          </w:p>
          <w:p w14:paraId="7EF8AF54" w14:textId="1847AF17" w:rsidR="00EE0B58" w:rsidRPr="00F20F0A" w:rsidRDefault="00EE0B58" w:rsidP="008747EF">
            <w:pPr>
              <w:pStyle w:val="2-"/>
              <w:keepLines/>
              <w:widowControl/>
            </w:pPr>
            <w:r>
              <w:t>}</w:t>
            </w:r>
          </w:p>
        </w:tc>
      </w:tr>
    </w:tbl>
    <w:p w14:paraId="5410C360" w14:textId="5F94F508" w:rsidR="00EE0B58" w:rsidRDefault="00EE0B58" w:rsidP="00EE0B58">
      <w:pPr>
        <w:pStyle w:val="a9"/>
        <w:spacing w:beforeLines="50" w:before="180"/>
        <w:ind w:firstLine="283"/>
      </w:pPr>
      <w:r>
        <w:rPr>
          <w:rFonts w:hint="eastAsia"/>
        </w:rPr>
        <w:t>特にメッセージの最大長は規定していない関数ということもあり、文字コード変換処理のために、やや大きめのバッファ「</w:t>
      </w:r>
      <w:r w:rsidRPr="00EE0B58">
        <w:rPr>
          <w:rFonts w:ascii="ＭＳ ゴシック" w:hAnsi="ＭＳ ゴシック"/>
          <w:color w:val="0070C0"/>
        </w:rPr>
        <w:t xml:space="preserve">char </w:t>
      </w:r>
      <w:proofErr w:type="spellStart"/>
      <w:r w:rsidRPr="00EE0B58">
        <w:rPr>
          <w:rFonts w:ascii="ＭＳ ゴシック" w:hAnsi="ＭＳ ゴシック" w:hint="eastAsia"/>
          <w:color w:val="0070C0"/>
        </w:rPr>
        <w:t>buf</w:t>
      </w:r>
      <w:proofErr w:type="spellEnd"/>
      <w:r w:rsidRPr="00EE0B58">
        <w:rPr>
          <w:rFonts w:ascii="ＭＳ ゴシック" w:hAnsi="ＭＳ ゴシック" w:hint="eastAsia"/>
          <w:color w:val="0070C0"/>
        </w:rPr>
        <w:t>[8192]</w:t>
      </w:r>
      <w:r>
        <w:rPr>
          <w:rFonts w:hint="eastAsia"/>
        </w:rPr>
        <w:t>」を用意して処理している。この</w:t>
      </w:r>
      <w:r>
        <w:rPr>
          <w:rFonts w:hint="eastAsia"/>
        </w:rPr>
        <w:t xml:space="preserve"> 8KB </w:t>
      </w:r>
      <w:r>
        <w:rPr>
          <w:rFonts w:hint="eastAsia"/>
        </w:rPr>
        <w:t>のバッファは</w:t>
      </w:r>
      <w:r w:rsidR="008747EF">
        <w:rPr>
          <w:rFonts w:hint="eastAsia"/>
        </w:rPr>
        <w:t>、スタック領域が</w:t>
      </w:r>
      <w:r w:rsidR="008747EF">
        <w:rPr>
          <w:rFonts w:hint="eastAsia"/>
        </w:rPr>
        <w:t>256KB</w:t>
      </w:r>
      <w:r w:rsidR="008747EF">
        <w:rPr>
          <w:rFonts w:hint="eastAsia"/>
        </w:rPr>
        <w:t>のメインスレッドではほぼ動作するが、</w:t>
      </w:r>
      <w:r w:rsidR="008747EF">
        <w:rPr>
          <w:rFonts w:hint="eastAsia"/>
        </w:rPr>
        <w:t>4KB</w:t>
      </w:r>
      <w:r w:rsidR="008747EF">
        <w:rPr>
          <w:rFonts w:hint="eastAsia"/>
        </w:rPr>
        <w:t>のスレッドでは一発でアウトである。</w:t>
      </w:r>
    </w:p>
    <w:p w14:paraId="70890AE5" w14:textId="06CB565C" w:rsidR="008747EF" w:rsidRDefault="008747EF" w:rsidP="008747EF">
      <w:pPr>
        <w:pStyle w:val="a9"/>
        <w:keepNext/>
        <w:widowControl/>
        <w:spacing w:beforeLines="50" w:before="180"/>
        <w:ind w:firstLine="283"/>
      </w:pPr>
      <w:r>
        <w:rPr>
          <w:rFonts w:hint="eastAsia"/>
        </w:rPr>
        <w:t>この問題の対処方法としては、下記の方法が考えられる。</w:t>
      </w:r>
    </w:p>
    <w:p w14:paraId="41BCC8C2" w14:textId="36477216" w:rsidR="008747EF" w:rsidRDefault="008747EF" w:rsidP="008747EF">
      <w:pPr>
        <w:pStyle w:val="affff6"/>
        <w:ind w:left="447" w:hanging="298"/>
      </w:pPr>
      <w:r>
        <w:rPr>
          <w:rFonts w:hint="eastAsia"/>
        </w:rPr>
        <w:t>単純にバッファサイズを</w:t>
      </w:r>
      <w:r>
        <w:rPr>
          <w:rFonts w:hint="eastAsia"/>
        </w:rPr>
        <w:t>512~1KB</w:t>
      </w:r>
      <w:r>
        <w:rPr>
          <w:rFonts w:hint="eastAsia"/>
        </w:rPr>
        <w:t>ぐらいまで小さくする。</w:t>
      </w:r>
    </w:p>
    <w:p w14:paraId="6DF07B73" w14:textId="305E80B8" w:rsidR="008747EF" w:rsidRDefault="008747EF" w:rsidP="008747EF">
      <w:pPr>
        <w:pStyle w:val="affff6"/>
        <w:ind w:left="447" w:hanging="298"/>
      </w:pPr>
      <w:r>
        <w:rPr>
          <w:rFonts w:hint="eastAsia"/>
        </w:rPr>
        <w:t>全面的にバッファを小さくするとメインスレッドで困るので、スレッド用に「</w:t>
      </w:r>
      <w:proofErr w:type="spellStart"/>
      <w:r>
        <w:rPr>
          <w:rFonts w:hint="eastAsia"/>
        </w:rPr>
        <w:t>lw_outpugLog</w:t>
      </w:r>
      <w:proofErr w:type="spellEnd"/>
      <w:r>
        <w:rPr>
          <w:rFonts w:hint="eastAsia"/>
        </w:rPr>
        <w:t>()</w:t>
      </w:r>
      <w:r>
        <w:rPr>
          <w:rFonts w:hint="eastAsia"/>
        </w:rPr>
        <w:t>」（ライトウェイト版関数）を用意する。</w:t>
      </w:r>
    </w:p>
    <w:p w14:paraId="347CF0E1" w14:textId="5846D6B8" w:rsidR="008747EF" w:rsidRDefault="008747EF" w:rsidP="008747EF">
      <w:pPr>
        <w:pStyle w:val="affff6"/>
        <w:ind w:left="447" w:hanging="298"/>
      </w:pPr>
      <w:r>
        <w:t>s</w:t>
      </w:r>
      <w:r>
        <w:rPr>
          <w:rFonts w:hint="eastAsia"/>
        </w:rPr>
        <w:t xml:space="preserve">tatic </w:t>
      </w:r>
      <w:r>
        <w:rPr>
          <w:rFonts w:hint="eastAsia"/>
        </w:rPr>
        <w:t>変数で領域を割り当て、ミューテックスで排他制御して処理する。（パフォーマンスが劣化するのであまりよくない）</w:t>
      </w:r>
    </w:p>
    <w:p w14:paraId="30A831CD" w14:textId="29AAEFED" w:rsidR="008747EF" w:rsidRDefault="008747EF" w:rsidP="008747EF">
      <w:pPr>
        <w:pStyle w:val="affff6"/>
        <w:ind w:left="447" w:hanging="298"/>
      </w:pPr>
      <w:r>
        <w:t>TLS</w:t>
      </w:r>
      <w:r>
        <w:rPr>
          <w:rFonts w:hint="eastAsia"/>
        </w:rPr>
        <w:t>（スレッドローカルストレージ）でグローバル変数を割り当てて処理する。（</w:t>
      </w:r>
      <w:r>
        <w:rPr>
          <w:rFonts w:hint="eastAsia"/>
        </w:rPr>
        <w:t>1</w:t>
      </w:r>
      <w:r>
        <w:rPr>
          <w:rFonts w:hint="eastAsia"/>
        </w:rPr>
        <w:t>スレッド当たりのメモリ消費量が大きくなるのであまりよくない）</w:t>
      </w:r>
    </w:p>
    <w:p w14:paraId="1DC3240D" w14:textId="6BCD2688" w:rsidR="008747EF" w:rsidRDefault="008747EF" w:rsidP="008747EF">
      <w:pPr>
        <w:pStyle w:val="affff6"/>
        <w:ind w:left="447" w:hanging="298"/>
      </w:pPr>
      <w:r>
        <w:rPr>
          <w:rFonts w:hint="eastAsia"/>
        </w:rPr>
        <w:lastRenderedPageBreak/>
        <w:t>必要な時にヒープからメモリ確保して処理してすぐに開放する。（ゲームの場合、無造作なメモリ確保は処理を不安定にさせる要因になりえる）</w:t>
      </w:r>
    </w:p>
    <w:p w14:paraId="61C713BD" w14:textId="77777777" w:rsidR="00A47C09" w:rsidRDefault="008747EF" w:rsidP="00A47C09">
      <w:pPr>
        <w:pStyle w:val="a9"/>
        <w:spacing w:beforeLines="50" w:before="180"/>
        <w:ind w:firstLine="283"/>
      </w:pPr>
      <w:r>
        <w:rPr>
          <w:rFonts w:hint="eastAsia"/>
        </w:rPr>
        <w:t>確かな安全性を求めるなら第</w:t>
      </w:r>
      <w:r>
        <w:rPr>
          <w:rFonts w:hint="eastAsia"/>
        </w:rPr>
        <w:t>2</w:t>
      </w:r>
      <w:r>
        <w:rPr>
          <w:rFonts w:hint="eastAsia"/>
        </w:rPr>
        <w:t>案の「専用関数」か第</w:t>
      </w:r>
      <w:r>
        <w:rPr>
          <w:rFonts w:hint="eastAsia"/>
        </w:rPr>
        <w:t>4</w:t>
      </w:r>
      <w:r>
        <w:rPr>
          <w:rFonts w:hint="eastAsia"/>
        </w:rPr>
        <w:t>案の「</w:t>
      </w:r>
      <w:r>
        <w:rPr>
          <w:rFonts w:hint="eastAsia"/>
        </w:rPr>
        <w:t>TLS</w:t>
      </w:r>
      <w:r>
        <w:rPr>
          <w:rFonts w:hint="eastAsia"/>
        </w:rPr>
        <w:t>の利用」である。</w:t>
      </w:r>
    </w:p>
    <w:p w14:paraId="6C21C803" w14:textId="77777777" w:rsidR="00A47C09" w:rsidRDefault="00A47C09" w:rsidP="00A47C09">
      <w:pPr>
        <w:pStyle w:val="a9"/>
        <w:ind w:firstLine="283"/>
      </w:pPr>
      <w:r>
        <w:rPr>
          <w:rFonts w:hint="eastAsia"/>
        </w:rPr>
        <w:t>瞬間的な利用であることを考えれば、</w:t>
      </w:r>
      <w:r w:rsidR="008747EF">
        <w:rPr>
          <w:rFonts w:hint="eastAsia"/>
        </w:rPr>
        <w:t>第</w:t>
      </w:r>
      <w:r w:rsidR="008747EF">
        <w:rPr>
          <w:rFonts w:hint="eastAsia"/>
        </w:rPr>
        <w:t>5</w:t>
      </w:r>
      <w:r w:rsidR="008747EF">
        <w:rPr>
          <w:rFonts w:hint="eastAsia"/>
        </w:rPr>
        <w:t>案の「ヒープ利用」も</w:t>
      </w:r>
      <w:r>
        <w:rPr>
          <w:rFonts w:hint="eastAsia"/>
        </w:rPr>
        <w:t>悪い選択ではないが、スレッドセーフなメモリ確保が保障されているかどうかをしっかり確認する必要がある。</w:t>
      </w:r>
    </w:p>
    <w:p w14:paraId="5C12C23D" w14:textId="77777777" w:rsidR="00A47C09" w:rsidRDefault="00A47C09" w:rsidP="00A47C09">
      <w:pPr>
        <w:pStyle w:val="a9"/>
        <w:ind w:firstLine="283"/>
      </w:pPr>
      <w:r>
        <w:rPr>
          <w:rFonts w:hint="eastAsia"/>
        </w:rPr>
        <w:t>第</w:t>
      </w:r>
      <w:r>
        <w:rPr>
          <w:rFonts w:hint="eastAsia"/>
        </w:rPr>
        <w:t>1</w:t>
      </w:r>
      <w:r>
        <w:rPr>
          <w:rFonts w:hint="eastAsia"/>
        </w:rPr>
        <w:t>案と第</w:t>
      </w:r>
      <w:r>
        <w:rPr>
          <w:rFonts w:hint="eastAsia"/>
        </w:rPr>
        <w:t>3</w:t>
      </w:r>
      <w:r>
        <w:rPr>
          <w:rFonts w:hint="eastAsia"/>
        </w:rPr>
        <w:t>案に関しては、ゲーム全体に影響が出るので避けたい。</w:t>
      </w:r>
    </w:p>
    <w:p w14:paraId="678081E3" w14:textId="621827D7" w:rsidR="008747EF" w:rsidRDefault="00A47C09" w:rsidP="00A47C09">
      <w:pPr>
        <w:pStyle w:val="a9"/>
        <w:ind w:firstLine="283"/>
      </w:pPr>
      <w:r>
        <w:rPr>
          <w:rFonts w:hint="eastAsia"/>
        </w:rPr>
        <w:t>特に第</w:t>
      </w:r>
      <w:r>
        <w:rPr>
          <w:rFonts w:hint="eastAsia"/>
        </w:rPr>
        <w:t>1</w:t>
      </w:r>
      <w:r>
        <w:rPr>
          <w:rFonts w:hint="eastAsia"/>
        </w:rPr>
        <w:t>案の「バッファサイズ削減」のような判断は安易にしてはいけない。実際の最大使用量の調査を踏まえないと、周囲のスタッフに大きな迷惑をかけることになりかねない。</w:t>
      </w:r>
    </w:p>
    <w:p w14:paraId="417B694F" w14:textId="66AD297D" w:rsidR="00A47C09" w:rsidRDefault="00A47C09" w:rsidP="00A47C09">
      <w:pPr>
        <w:pStyle w:val="a9"/>
        <w:spacing w:beforeLines="50" w:before="180"/>
        <w:ind w:firstLine="283"/>
      </w:pPr>
      <w:r>
        <w:rPr>
          <w:rFonts w:hint="eastAsia"/>
        </w:rPr>
        <w:t>結局</w:t>
      </w:r>
      <w:r w:rsidR="00887DAD">
        <w:rPr>
          <w:rFonts w:hint="eastAsia"/>
        </w:rPr>
        <w:t>、</w:t>
      </w:r>
      <w:r>
        <w:rPr>
          <w:rFonts w:hint="eastAsia"/>
        </w:rPr>
        <w:t>この問題の解決策は、その開発プロジェクトの状況に合わせて行うことになる</w:t>
      </w:r>
      <w:r w:rsidR="00887DAD">
        <w:rPr>
          <w:rFonts w:hint="eastAsia"/>
        </w:rPr>
        <w:t>。スタックオーバーフローは厄介な問題なので、プログラマーは「スタック領域サイズ」や「スレッド」に気を配って、</w:t>
      </w:r>
      <w:r>
        <w:rPr>
          <w:rFonts w:hint="eastAsia"/>
        </w:rPr>
        <w:t>このような問題を起こさないように</w:t>
      </w:r>
      <w:r w:rsidR="00887DAD">
        <w:rPr>
          <w:rFonts w:hint="eastAsia"/>
        </w:rPr>
        <w:t>常に</w:t>
      </w:r>
      <w:r>
        <w:rPr>
          <w:rFonts w:hint="eastAsia"/>
        </w:rPr>
        <w:t>配慮する</w:t>
      </w:r>
      <w:r w:rsidR="00887DAD">
        <w:rPr>
          <w:rFonts w:hint="eastAsia"/>
        </w:rPr>
        <w:t>べきである</w:t>
      </w:r>
      <w:r>
        <w:rPr>
          <w:rFonts w:hint="eastAsia"/>
        </w:rPr>
        <w:t>。</w:t>
      </w:r>
    </w:p>
    <w:p w14:paraId="70D9B184" w14:textId="55B2B132" w:rsidR="00887DAD" w:rsidRDefault="00887DAD" w:rsidP="00887DAD">
      <w:pPr>
        <w:pStyle w:val="a9"/>
        <w:spacing w:beforeLines="50" w:before="180"/>
        <w:ind w:firstLine="283"/>
      </w:pPr>
      <w:r>
        <w:rPr>
          <w:rFonts w:hint="eastAsia"/>
        </w:rPr>
        <w:t>例えば、初めからスレッドでの利用を想定してサイズを小さくしておけば、利用者は小分けにして利用するようになる。また、メインスレッド以外での利用を禁止し、その旨をスタッフに通達した上、コメントにも記載しておくなどする。</w:t>
      </w:r>
      <w:r>
        <w:rPr>
          <w:rFonts w:hint="eastAsia"/>
        </w:rPr>
        <w:t>TLS</w:t>
      </w:r>
      <w:r>
        <w:rPr>
          <w:rFonts w:hint="eastAsia"/>
        </w:rPr>
        <w:t>でフラグだけ管理して、メインスレッド以外では実行できないようにしてしまうのも良いかもしれない。</w:t>
      </w:r>
    </w:p>
    <w:p w14:paraId="1374E0EA" w14:textId="6FE8480B" w:rsidR="002A164C" w:rsidRDefault="002A164C" w:rsidP="002A164C">
      <w:pPr>
        <w:pStyle w:val="3"/>
      </w:pPr>
      <w:bookmarkStart w:id="15" w:name="_Toc379552829"/>
      <w:r>
        <w:rPr>
          <w:rFonts w:hint="eastAsia"/>
        </w:rPr>
        <w:t>関数ごとのスタック使用量の調査</w:t>
      </w:r>
      <w:bookmarkEnd w:id="15"/>
    </w:p>
    <w:p w14:paraId="3D20C3DC" w14:textId="1CCCA23F" w:rsidR="002A164C" w:rsidRDefault="002A164C" w:rsidP="002A164C">
      <w:pPr>
        <w:pStyle w:val="aa"/>
        <w:ind w:left="447" w:firstLine="283"/>
      </w:pPr>
      <w:r>
        <w:t xml:space="preserve">GCC 4.6 </w:t>
      </w:r>
      <w:r>
        <w:t>以降のコンパイラを使用している場合、</w:t>
      </w:r>
      <w:r>
        <w:rPr>
          <w:rFonts w:hint="eastAsia"/>
        </w:rPr>
        <w:t xml:space="preserve"> -</w:t>
      </w:r>
      <w:proofErr w:type="spellStart"/>
      <w:r>
        <w:rPr>
          <w:rFonts w:hint="eastAsia"/>
        </w:rPr>
        <w:t>fstack-usege</w:t>
      </w:r>
      <w:proofErr w:type="spellEnd"/>
      <w:r>
        <w:rPr>
          <w:rFonts w:hint="eastAsia"/>
        </w:rPr>
        <w:t xml:space="preserve"> </w:t>
      </w:r>
      <w:r>
        <w:rPr>
          <w:rFonts w:hint="eastAsia"/>
        </w:rPr>
        <w:t>というオプションを付けてコンパイルすると、関数ごとのスタック</w:t>
      </w:r>
      <w:r w:rsidR="00CF3515">
        <w:rPr>
          <w:rFonts w:hint="eastAsia"/>
        </w:rPr>
        <w:t>所要量</w:t>
      </w:r>
      <w:r>
        <w:rPr>
          <w:rFonts w:hint="eastAsia"/>
        </w:rPr>
        <w:t>を</w:t>
      </w:r>
      <w:r w:rsidR="00CF3515">
        <w:rPr>
          <w:rFonts w:hint="eastAsia"/>
        </w:rPr>
        <w:t>確認</w:t>
      </w:r>
      <w:r>
        <w:rPr>
          <w:rFonts w:hint="eastAsia"/>
        </w:rPr>
        <w:t>できる。</w:t>
      </w:r>
    </w:p>
    <w:p w14:paraId="1CDFD8BB" w14:textId="2F1C5928" w:rsidR="002A164C" w:rsidRDefault="00AA43C8" w:rsidP="00AA43C8">
      <w:pPr>
        <w:pStyle w:val="aa"/>
        <w:keepNext/>
        <w:widowControl/>
        <w:spacing w:beforeLines="50" w:before="180"/>
        <w:ind w:leftChars="203" w:left="447" w:hangingChars="10" w:hanging="21"/>
      </w:pPr>
      <w:r>
        <w:rPr>
          <w:rFonts w:hint="eastAsia"/>
        </w:rPr>
        <w:t>実行例：</w:t>
      </w:r>
    </w:p>
    <w:tbl>
      <w:tblPr>
        <w:tblStyle w:val="afff7"/>
        <w:tblW w:w="0" w:type="auto"/>
        <w:tblInd w:w="447" w:type="dxa"/>
        <w:tblBorders>
          <w:top w:val="single" w:sz="4" w:space="0" w:color="808080" w:themeColor="background1" w:themeShade="80"/>
          <w:left w:val="single" w:sz="4" w:space="0" w:color="808080" w:themeColor="background1" w:themeShade="80"/>
          <w:bottom w:val="single" w:sz="4" w:space="0" w:color="D9D9D9" w:themeColor="background1" w:themeShade="D9"/>
          <w:right w:val="single" w:sz="4" w:space="0" w:color="D9D9D9" w:themeColor="background1" w:themeShade="D9"/>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8047"/>
      </w:tblGrid>
      <w:tr w:rsidR="00AA43C8" w14:paraId="1C51A9D3" w14:textId="77777777" w:rsidTr="00AA43C8">
        <w:tc>
          <w:tcPr>
            <w:tcW w:w="8494" w:type="dxa"/>
          </w:tcPr>
          <w:p w14:paraId="161DB446" w14:textId="77777777" w:rsidR="00AA43C8" w:rsidRDefault="00AA43C8" w:rsidP="00AA43C8">
            <w:pPr>
              <w:pStyle w:val="2-"/>
            </w:pPr>
            <w:r>
              <w:t>$ g++ --version</w:t>
            </w:r>
          </w:p>
          <w:p w14:paraId="7D341FF5" w14:textId="77777777" w:rsidR="00AA43C8" w:rsidRPr="00AA43C8" w:rsidRDefault="00AA43C8" w:rsidP="00AA43C8">
            <w:pPr>
              <w:pStyle w:val="2-"/>
              <w:rPr>
                <w:color w:val="auto"/>
              </w:rPr>
            </w:pPr>
            <w:r w:rsidRPr="00AA43C8">
              <w:rPr>
                <w:color w:val="auto"/>
              </w:rPr>
              <w:t>g++ (GCC) 4.8.2</w:t>
            </w:r>
          </w:p>
          <w:p w14:paraId="6EDEFB77" w14:textId="53BAE30D" w:rsidR="00AA43C8" w:rsidRDefault="00AA43C8" w:rsidP="00AA43C8">
            <w:pPr>
              <w:pStyle w:val="2-"/>
            </w:pPr>
            <w:r>
              <w:rPr>
                <w:rFonts w:hint="eastAsia"/>
              </w:rPr>
              <w:t>$ g++ -</w:t>
            </w:r>
            <w:proofErr w:type="spellStart"/>
            <w:r>
              <w:rPr>
                <w:rFonts w:hint="eastAsia"/>
              </w:rPr>
              <w:t>fstack</w:t>
            </w:r>
            <w:proofErr w:type="spellEnd"/>
            <w:r>
              <w:rPr>
                <w:rFonts w:hint="eastAsia"/>
              </w:rPr>
              <w:t>-usage a.cpp</w:t>
            </w:r>
          </w:p>
          <w:p w14:paraId="7A8D4547" w14:textId="77777777" w:rsidR="00AA43C8" w:rsidRDefault="00AA43C8" w:rsidP="00AA43C8">
            <w:pPr>
              <w:pStyle w:val="2-"/>
            </w:pPr>
            <w:r>
              <w:t>$ a.su</w:t>
            </w:r>
          </w:p>
          <w:p w14:paraId="33A74556" w14:textId="77777777" w:rsidR="00AA43C8" w:rsidRPr="00AA43C8" w:rsidRDefault="00AA43C8" w:rsidP="00AA43C8">
            <w:pPr>
              <w:pStyle w:val="2-"/>
              <w:rPr>
                <w:color w:val="auto"/>
              </w:rPr>
            </w:pPr>
            <w:r w:rsidRPr="00AA43C8">
              <w:rPr>
                <w:color w:val="auto"/>
              </w:rPr>
              <w:t xml:space="preserve">a.cpp:7:6:void func2()  </w:t>
            </w:r>
            <w:r w:rsidRPr="00AA43C8">
              <w:rPr>
                <w:color w:val="FF0000"/>
              </w:rPr>
              <w:t>48</w:t>
            </w:r>
            <w:r w:rsidRPr="00AA43C8">
              <w:rPr>
                <w:color w:val="auto"/>
              </w:rPr>
              <w:t xml:space="preserve">      static</w:t>
            </w:r>
          </w:p>
          <w:p w14:paraId="331BD4D3" w14:textId="77777777" w:rsidR="00AA43C8" w:rsidRPr="00AA43C8" w:rsidRDefault="00AA43C8" w:rsidP="00AA43C8">
            <w:pPr>
              <w:pStyle w:val="2-"/>
              <w:rPr>
                <w:color w:val="auto"/>
              </w:rPr>
            </w:pPr>
            <w:r w:rsidRPr="00AA43C8">
              <w:rPr>
                <w:color w:val="auto"/>
              </w:rPr>
              <w:t xml:space="preserve">a.cpp:14:6:void func1() </w:t>
            </w:r>
            <w:r w:rsidRPr="00AA43C8">
              <w:rPr>
                <w:color w:val="FF0000"/>
              </w:rPr>
              <w:t>48</w:t>
            </w:r>
            <w:r w:rsidRPr="00AA43C8">
              <w:rPr>
                <w:color w:val="auto"/>
              </w:rPr>
              <w:t xml:space="preserve">      static</w:t>
            </w:r>
          </w:p>
          <w:p w14:paraId="4DC081A9" w14:textId="77777777" w:rsidR="00AA43C8" w:rsidRPr="00AA43C8" w:rsidRDefault="00AA43C8" w:rsidP="00AA43C8">
            <w:pPr>
              <w:pStyle w:val="2-"/>
              <w:rPr>
                <w:color w:val="auto"/>
              </w:rPr>
            </w:pPr>
            <w:r w:rsidRPr="00AA43C8">
              <w:rPr>
                <w:color w:val="auto"/>
              </w:rPr>
              <w:t>a.cpp:26:5:int main(</w:t>
            </w:r>
            <w:proofErr w:type="spellStart"/>
            <w:r w:rsidRPr="00AA43C8">
              <w:rPr>
                <w:color w:val="auto"/>
              </w:rPr>
              <w:t>int</w:t>
            </w:r>
            <w:proofErr w:type="spellEnd"/>
            <w:r w:rsidRPr="00AA43C8">
              <w:rPr>
                <w:color w:val="auto"/>
              </w:rPr>
              <w:t xml:space="preserve">, </w:t>
            </w:r>
            <w:proofErr w:type="spellStart"/>
            <w:r w:rsidRPr="00AA43C8">
              <w:rPr>
                <w:color w:val="auto"/>
              </w:rPr>
              <w:t>const</w:t>
            </w:r>
            <w:proofErr w:type="spellEnd"/>
            <w:r w:rsidRPr="00AA43C8">
              <w:rPr>
                <w:color w:val="auto"/>
              </w:rPr>
              <w:t xml:space="preserve"> char**) </w:t>
            </w:r>
            <w:r w:rsidRPr="00AA43C8">
              <w:rPr>
                <w:color w:val="FF0000"/>
              </w:rPr>
              <w:t xml:space="preserve"> 112 </w:t>
            </w:r>
            <w:r w:rsidRPr="00AA43C8">
              <w:rPr>
                <w:color w:val="auto"/>
              </w:rPr>
              <w:t xml:space="preserve">    static</w:t>
            </w:r>
          </w:p>
          <w:p w14:paraId="6D3B1685" w14:textId="77777777" w:rsidR="00AA43C8" w:rsidRPr="00AA43C8" w:rsidRDefault="00AA43C8" w:rsidP="00AA43C8">
            <w:pPr>
              <w:pStyle w:val="2-"/>
              <w:rPr>
                <w:color w:val="auto"/>
              </w:rPr>
            </w:pPr>
            <w:r w:rsidRPr="00AA43C8">
              <w:rPr>
                <w:color w:val="auto"/>
              </w:rPr>
              <w:t>a.cpp:69:2:auto_run_test_class::</w:t>
            </w:r>
            <w:proofErr w:type="spellStart"/>
            <w:r w:rsidRPr="00AA43C8">
              <w:rPr>
                <w:color w:val="auto"/>
              </w:rPr>
              <w:t>auto_run_test_class</w:t>
            </w:r>
            <w:proofErr w:type="spellEnd"/>
            <w:r w:rsidRPr="00AA43C8">
              <w:rPr>
                <w:color w:val="auto"/>
              </w:rPr>
              <w:t xml:space="preserve">()  </w:t>
            </w:r>
            <w:r w:rsidRPr="00AA43C8">
              <w:rPr>
                <w:color w:val="FF0000"/>
              </w:rPr>
              <w:t xml:space="preserve"> 32 </w:t>
            </w:r>
            <w:r w:rsidRPr="00AA43C8">
              <w:rPr>
                <w:color w:val="auto"/>
              </w:rPr>
              <w:t xml:space="preserve">     static</w:t>
            </w:r>
          </w:p>
          <w:p w14:paraId="0EDBDC43" w14:textId="77777777" w:rsidR="00AA43C8" w:rsidRPr="00AA43C8" w:rsidRDefault="00AA43C8" w:rsidP="00AA43C8">
            <w:pPr>
              <w:pStyle w:val="2-"/>
              <w:rPr>
                <w:color w:val="auto"/>
              </w:rPr>
            </w:pPr>
            <w:r w:rsidRPr="00AA43C8">
              <w:rPr>
                <w:color w:val="auto"/>
              </w:rPr>
              <w:t>a.cpp:73:2:auto_run_test_class::~</w:t>
            </w:r>
            <w:proofErr w:type="spellStart"/>
            <w:r w:rsidRPr="00AA43C8">
              <w:rPr>
                <w:color w:val="auto"/>
              </w:rPr>
              <w:t>auto_run_test_class</w:t>
            </w:r>
            <w:proofErr w:type="spellEnd"/>
            <w:r w:rsidRPr="00AA43C8">
              <w:rPr>
                <w:color w:val="auto"/>
              </w:rPr>
              <w:t xml:space="preserve">()  </w:t>
            </w:r>
            <w:r w:rsidRPr="00AA43C8">
              <w:rPr>
                <w:color w:val="FF0000"/>
              </w:rPr>
              <w:t>32</w:t>
            </w:r>
            <w:r w:rsidRPr="00AA43C8">
              <w:rPr>
                <w:color w:val="auto"/>
              </w:rPr>
              <w:t xml:space="preserve">      static</w:t>
            </w:r>
          </w:p>
          <w:p w14:paraId="239DB834" w14:textId="77777777" w:rsidR="00AA43C8" w:rsidRPr="00AA43C8" w:rsidRDefault="00AA43C8" w:rsidP="00AA43C8">
            <w:pPr>
              <w:pStyle w:val="2-"/>
              <w:rPr>
                <w:color w:val="auto"/>
              </w:rPr>
            </w:pPr>
            <w:r w:rsidRPr="00AA43C8">
              <w:rPr>
                <w:color w:val="auto"/>
              </w:rPr>
              <w:t xml:space="preserve">a.cpp:82:6:void auto_run_test_func_constructor_1()     </w:t>
            </w:r>
            <w:r w:rsidRPr="00AA43C8">
              <w:rPr>
                <w:color w:val="FF0000"/>
              </w:rPr>
              <w:t xml:space="preserve"> 32</w:t>
            </w:r>
            <w:r w:rsidRPr="00AA43C8">
              <w:rPr>
                <w:color w:val="auto"/>
              </w:rPr>
              <w:t xml:space="preserve">      static</w:t>
            </w:r>
          </w:p>
          <w:p w14:paraId="74B06FC4" w14:textId="77777777" w:rsidR="00AA43C8" w:rsidRPr="00AA43C8" w:rsidRDefault="00AA43C8" w:rsidP="00AA43C8">
            <w:pPr>
              <w:pStyle w:val="2-"/>
              <w:rPr>
                <w:color w:val="auto"/>
              </w:rPr>
            </w:pPr>
            <w:r w:rsidRPr="00AA43C8">
              <w:rPr>
                <w:color w:val="auto"/>
              </w:rPr>
              <w:t xml:space="preserve">a.cpp:88:6:void auto_run_test_func_constructor_2()      </w:t>
            </w:r>
            <w:r w:rsidRPr="00AA43C8">
              <w:rPr>
                <w:color w:val="FF0000"/>
              </w:rPr>
              <w:t>32</w:t>
            </w:r>
            <w:r w:rsidRPr="00AA43C8">
              <w:rPr>
                <w:color w:val="auto"/>
              </w:rPr>
              <w:t xml:space="preserve">      static</w:t>
            </w:r>
          </w:p>
          <w:p w14:paraId="2FBC99FB" w14:textId="77777777" w:rsidR="00AA43C8" w:rsidRPr="00AA43C8" w:rsidRDefault="00AA43C8" w:rsidP="00AA43C8">
            <w:pPr>
              <w:pStyle w:val="2-"/>
              <w:rPr>
                <w:color w:val="auto"/>
              </w:rPr>
            </w:pPr>
            <w:r w:rsidRPr="00AA43C8">
              <w:rPr>
                <w:color w:val="auto"/>
              </w:rPr>
              <w:t xml:space="preserve">a.cpp:94:6:void auto_run_test_func_destructor_1()       </w:t>
            </w:r>
            <w:r w:rsidRPr="00AA43C8">
              <w:rPr>
                <w:color w:val="FF0000"/>
              </w:rPr>
              <w:t>32</w:t>
            </w:r>
            <w:r w:rsidRPr="00AA43C8">
              <w:rPr>
                <w:color w:val="auto"/>
              </w:rPr>
              <w:t xml:space="preserve">      static</w:t>
            </w:r>
          </w:p>
          <w:p w14:paraId="716BFBB0" w14:textId="77777777" w:rsidR="00AA43C8" w:rsidRPr="00AA43C8" w:rsidRDefault="00AA43C8" w:rsidP="00AA43C8">
            <w:pPr>
              <w:pStyle w:val="2-"/>
              <w:rPr>
                <w:color w:val="auto"/>
              </w:rPr>
            </w:pPr>
            <w:r w:rsidRPr="00AA43C8">
              <w:rPr>
                <w:color w:val="auto"/>
              </w:rPr>
              <w:t xml:space="preserve">a.cpp:100:6:void auto_run_test_func_destructor_2()      </w:t>
            </w:r>
            <w:r w:rsidRPr="00AA43C8">
              <w:rPr>
                <w:color w:val="FF0000"/>
              </w:rPr>
              <w:t xml:space="preserve">32 </w:t>
            </w:r>
            <w:r w:rsidRPr="00AA43C8">
              <w:rPr>
                <w:color w:val="auto"/>
              </w:rPr>
              <w:t xml:space="preserve">     static</w:t>
            </w:r>
          </w:p>
          <w:p w14:paraId="56A3700B" w14:textId="77777777" w:rsidR="00AA43C8" w:rsidRPr="00AA43C8" w:rsidRDefault="00AA43C8" w:rsidP="00AA43C8">
            <w:pPr>
              <w:pStyle w:val="2-"/>
              <w:rPr>
                <w:color w:val="auto"/>
              </w:rPr>
            </w:pPr>
            <w:r w:rsidRPr="00AA43C8">
              <w:rPr>
                <w:color w:val="auto"/>
              </w:rPr>
              <w:t>a.cpp:103:1:void __static_initialization_and_destruction_0(</w:t>
            </w:r>
            <w:proofErr w:type="spellStart"/>
            <w:r w:rsidRPr="00AA43C8">
              <w:rPr>
                <w:color w:val="auto"/>
              </w:rPr>
              <w:t>int</w:t>
            </w:r>
            <w:proofErr w:type="spellEnd"/>
            <w:r w:rsidRPr="00AA43C8">
              <w:rPr>
                <w:color w:val="auto"/>
              </w:rPr>
              <w:t xml:space="preserve">, </w:t>
            </w:r>
            <w:proofErr w:type="spellStart"/>
            <w:r w:rsidRPr="00AA43C8">
              <w:rPr>
                <w:color w:val="auto"/>
              </w:rPr>
              <w:t>int</w:t>
            </w:r>
            <w:proofErr w:type="spellEnd"/>
            <w:r w:rsidRPr="00AA43C8">
              <w:rPr>
                <w:color w:val="auto"/>
              </w:rPr>
              <w:t xml:space="preserve">)    </w:t>
            </w:r>
            <w:r w:rsidRPr="00AA43C8">
              <w:rPr>
                <w:color w:val="FF0000"/>
              </w:rPr>
              <w:t xml:space="preserve">32 </w:t>
            </w:r>
            <w:r w:rsidRPr="00AA43C8">
              <w:rPr>
                <w:color w:val="auto"/>
              </w:rPr>
              <w:t xml:space="preserve">    static</w:t>
            </w:r>
          </w:p>
          <w:p w14:paraId="570E3F6B" w14:textId="77777777" w:rsidR="00AA43C8" w:rsidRPr="00AA43C8" w:rsidRDefault="00AA43C8" w:rsidP="00AA43C8">
            <w:pPr>
              <w:pStyle w:val="2-"/>
              <w:rPr>
                <w:color w:val="auto"/>
              </w:rPr>
            </w:pPr>
            <w:r w:rsidRPr="00AA43C8">
              <w:rPr>
                <w:color w:val="auto"/>
              </w:rPr>
              <w:t xml:space="preserve">a.cpp:103:1:cpp)        </w:t>
            </w:r>
            <w:r w:rsidRPr="00AA43C8">
              <w:rPr>
                <w:color w:val="FF0000"/>
              </w:rPr>
              <w:t>32</w:t>
            </w:r>
            <w:r w:rsidRPr="00AA43C8">
              <w:rPr>
                <w:color w:val="auto"/>
              </w:rPr>
              <w:t xml:space="preserve">      static</w:t>
            </w:r>
          </w:p>
          <w:p w14:paraId="61553150" w14:textId="58A3DB83" w:rsidR="00AA43C8" w:rsidRPr="00AA43C8" w:rsidRDefault="00AA43C8" w:rsidP="00AA43C8">
            <w:pPr>
              <w:pStyle w:val="2-"/>
              <w:tabs>
                <w:tab w:val="clear" w:pos="371"/>
                <w:tab w:val="clear" w:pos="809"/>
                <w:tab w:val="clear" w:pos="1269"/>
                <w:tab w:val="clear" w:pos="1661"/>
                <w:tab w:val="clear" w:pos="2099"/>
                <w:tab w:val="clear" w:pos="2525"/>
                <w:tab w:val="clear" w:pos="2940"/>
                <w:tab w:val="clear" w:pos="3366"/>
                <w:tab w:val="clear" w:pos="3746"/>
                <w:tab w:val="clear" w:pos="4218"/>
                <w:tab w:val="clear" w:pos="4587"/>
                <w:tab w:val="clear" w:pos="5025"/>
                <w:tab w:val="clear" w:pos="5416"/>
                <w:tab w:val="clear" w:pos="5854"/>
                <w:tab w:val="clear" w:pos="6304"/>
                <w:tab w:val="clear" w:pos="6718"/>
                <w:tab w:val="clear" w:pos="7110"/>
                <w:tab w:val="clear" w:pos="7605"/>
                <w:tab w:val="clear" w:pos="7986"/>
              </w:tabs>
              <w:rPr>
                <w:color w:val="auto"/>
              </w:rPr>
            </w:pPr>
            <w:r w:rsidRPr="00AA43C8">
              <w:rPr>
                <w:color w:val="auto"/>
              </w:rPr>
              <w:t xml:space="preserve">a.cpp:103:1:cpp)       </w:t>
            </w:r>
            <w:r w:rsidRPr="00AA43C8">
              <w:rPr>
                <w:color w:val="FF0000"/>
              </w:rPr>
              <w:t xml:space="preserve"> 32 </w:t>
            </w:r>
            <w:r w:rsidRPr="00AA43C8">
              <w:rPr>
                <w:color w:val="auto"/>
              </w:rPr>
              <w:t xml:space="preserve">     static</w:t>
            </w:r>
          </w:p>
        </w:tc>
      </w:tr>
    </w:tbl>
    <w:p w14:paraId="6D9519F6" w14:textId="77777777" w:rsidR="00AA43C8" w:rsidRPr="00AA43C8" w:rsidRDefault="00AA43C8" w:rsidP="00AA43C8">
      <w:pPr>
        <w:pStyle w:val="aa"/>
        <w:ind w:left="447" w:firstLineChars="57" w:firstLine="120"/>
      </w:pPr>
    </w:p>
    <w:p w14:paraId="0A26D554" w14:textId="29C08D01" w:rsidR="003B4CE7" w:rsidRDefault="001F1489" w:rsidP="00FC4BC9">
      <w:pPr>
        <w:pStyle w:val="af8"/>
        <w:spacing w:beforeLines="100" w:before="360"/>
        <w:sectPr w:rsidR="003B4CE7" w:rsidSect="006F450B">
          <w:headerReference w:type="even" r:id="rId20"/>
          <w:headerReference w:type="default" r:id="rId21"/>
          <w:footerReference w:type="default" r:id="rId22"/>
          <w:headerReference w:type="first" r:id="rId23"/>
          <w:pgSz w:w="11906" w:h="16838"/>
          <w:pgMar w:top="1985" w:right="1701" w:bottom="1701" w:left="1701" w:header="1134" w:footer="850" w:gutter="0"/>
          <w:pgNumType w:start="1"/>
          <w:cols w:space="425"/>
          <w:docGrid w:type="lines" w:linePitch="360"/>
        </w:sectPr>
      </w:pPr>
      <w:r>
        <w:rPr>
          <w:rFonts w:hint="eastAsia"/>
        </w:rPr>
        <w:t>■■</w:t>
      </w:r>
      <w:r w:rsidR="00FC4BC9">
        <w:rPr>
          <w:rFonts w:hint="eastAsia"/>
        </w:rPr>
        <w:t>以上■■</w:t>
      </w:r>
    </w:p>
    <w:p w14:paraId="0ED2BE07" w14:textId="77777777" w:rsidR="0006787B" w:rsidRDefault="00966ADB" w:rsidP="008F4EF7">
      <w:pPr>
        <w:pStyle w:val="affff1"/>
        <w:spacing w:before="180"/>
      </w:pPr>
      <w:r>
        <w:lastRenderedPageBreak/>
        <w:t>索引</w:t>
      </w:r>
    </w:p>
    <w:p w14:paraId="3ECD85AE" w14:textId="77777777" w:rsidR="00901EC4" w:rsidRDefault="00AF276B" w:rsidP="00733671">
      <w:pPr>
        <w:rPr>
          <w:noProof/>
        </w:rPr>
        <w:sectPr w:rsidR="00901EC4" w:rsidSect="00901EC4">
          <w:headerReference w:type="even" r:id="rId24"/>
          <w:headerReference w:type="default" r:id="rId25"/>
          <w:footerReference w:type="default" r:id="rId26"/>
          <w:headerReference w:type="first" r:id="rId27"/>
          <w:type w:val="continuous"/>
          <w:pgSz w:w="11906" w:h="16838"/>
          <w:pgMar w:top="1985" w:right="1701" w:bottom="1701" w:left="1701" w:header="1304" w:footer="1020" w:gutter="0"/>
          <w:pgNumType w:fmt="lowerRoman" w:start="1"/>
          <w:cols w:space="425"/>
          <w:docGrid w:type="lines" w:linePitch="360"/>
        </w:sectPr>
      </w:pPr>
      <w:r>
        <w:fldChar w:fldCharType="begin"/>
      </w:r>
      <w:r>
        <w:instrText xml:space="preserve"> </w:instrText>
      </w:r>
      <w:r>
        <w:rPr>
          <w:rFonts w:hint="eastAsia"/>
        </w:rPr>
        <w:instrText>INDEX \e "</w:instrText>
      </w:r>
      <w:r>
        <w:rPr>
          <w:rFonts w:hint="eastAsia"/>
        </w:rPr>
        <w:tab/>
        <w:instrText>" \h "M" \y \c "2" \z "1041"</w:instrText>
      </w:r>
      <w:r>
        <w:instrText xml:space="preserve"> </w:instrText>
      </w:r>
      <w:r>
        <w:fldChar w:fldCharType="separate"/>
      </w:r>
    </w:p>
    <w:p w14:paraId="6D8E3821" w14:textId="77777777" w:rsidR="00901EC4" w:rsidRDefault="00901EC4">
      <w:pPr>
        <w:pStyle w:val="affff3"/>
        <w:keepNext/>
        <w:tabs>
          <w:tab w:val="right" w:leader="dot" w:pos="3882"/>
        </w:tabs>
        <w:rPr>
          <w:rFonts w:eastAsiaTheme="minorEastAsia"/>
          <w:b w:val="0"/>
          <w:bCs w:val="0"/>
          <w:noProof/>
        </w:rPr>
      </w:pPr>
      <w:r>
        <w:rPr>
          <w:rFonts w:hint="eastAsia"/>
          <w:noProof/>
        </w:rPr>
        <w:lastRenderedPageBreak/>
        <w:t>Ｃ</w:t>
      </w:r>
    </w:p>
    <w:p w14:paraId="040C349D" w14:textId="77777777" w:rsidR="00901EC4" w:rsidRDefault="00901EC4">
      <w:pPr>
        <w:pStyle w:val="13"/>
        <w:tabs>
          <w:tab w:val="right" w:leader="dot" w:pos="3882"/>
        </w:tabs>
        <w:rPr>
          <w:noProof/>
        </w:rPr>
      </w:pPr>
      <w:r>
        <w:rPr>
          <w:noProof/>
        </w:rPr>
        <w:t>cout</w:t>
      </w:r>
      <w:r>
        <w:rPr>
          <w:noProof/>
        </w:rPr>
        <w:tab/>
        <w:t>6</w:t>
      </w:r>
    </w:p>
    <w:p w14:paraId="634B30CB" w14:textId="77777777" w:rsidR="00901EC4" w:rsidRDefault="00901EC4">
      <w:pPr>
        <w:pStyle w:val="affff3"/>
        <w:keepNext/>
        <w:tabs>
          <w:tab w:val="right" w:leader="dot" w:pos="3882"/>
        </w:tabs>
        <w:rPr>
          <w:rFonts w:eastAsiaTheme="minorEastAsia"/>
          <w:b w:val="0"/>
          <w:bCs w:val="0"/>
          <w:noProof/>
        </w:rPr>
      </w:pPr>
      <w:r>
        <w:rPr>
          <w:rFonts w:hint="eastAsia"/>
          <w:noProof/>
        </w:rPr>
        <w:t>Ｅ</w:t>
      </w:r>
    </w:p>
    <w:p w14:paraId="569BB9B5" w14:textId="77777777" w:rsidR="00901EC4" w:rsidRDefault="00901EC4">
      <w:pPr>
        <w:pStyle w:val="13"/>
        <w:tabs>
          <w:tab w:val="right" w:leader="dot" w:pos="3882"/>
        </w:tabs>
        <w:rPr>
          <w:noProof/>
        </w:rPr>
      </w:pPr>
      <w:r>
        <w:rPr>
          <w:noProof/>
        </w:rPr>
        <w:t>explicit</w:t>
      </w:r>
      <w:r>
        <w:rPr>
          <w:rFonts w:hint="eastAsia"/>
          <w:noProof/>
        </w:rPr>
        <w:t>宣言</w:t>
      </w:r>
      <w:r>
        <w:rPr>
          <w:noProof/>
        </w:rPr>
        <w:tab/>
        <w:t>11</w:t>
      </w:r>
    </w:p>
    <w:p w14:paraId="2F30260D" w14:textId="77777777" w:rsidR="00901EC4" w:rsidRDefault="00901EC4">
      <w:pPr>
        <w:pStyle w:val="affff3"/>
        <w:keepNext/>
        <w:tabs>
          <w:tab w:val="right" w:leader="dot" w:pos="3882"/>
        </w:tabs>
        <w:rPr>
          <w:rFonts w:eastAsiaTheme="minorEastAsia"/>
          <w:b w:val="0"/>
          <w:bCs w:val="0"/>
          <w:noProof/>
        </w:rPr>
      </w:pPr>
      <w:r>
        <w:rPr>
          <w:rFonts w:hint="eastAsia"/>
          <w:noProof/>
        </w:rPr>
        <w:t>Ｐ</w:t>
      </w:r>
    </w:p>
    <w:p w14:paraId="65309DA2" w14:textId="77777777" w:rsidR="00901EC4" w:rsidRDefault="00901EC4">
      <w:pPr>
        <w:pStyle w:val="13"/>
        <w:tabs>
          <w:tab w:val="right" w:leader="dot" w:pos="3882"/>
        </w:tabs>
        <w:rPr>
          <w:noProof/>
        </w:rPr>
      </w:pPr>
      <w:r>
        <w:rPr>
          <w:noProof/>
        </w:rPr>
        <w:t>printf</w:t>
      </w:r>
      <w:r>
        <w:rPr>
          <w:noProof/>
        </w:rPr>
        <w:tab/>
        <w:t>6</w:t>
      </w:r>
    </w:p>
    <w:p w14:paraId="151C32AF" w14:textId="77777777" w:rsidR="00901EC4" w:rsidRDefault="00901EC4">
      <w:pPr>
        <w:pStyle w:val="affff3"/>
        <w:keepNext/>
        <w:tabs>
          <w:tab w:val="right" w:leader="dot" w:pos="3882"/>
        </w:tabs>
        <w:rPr>
          <w:rFonts w:eastAsiaTheme="minorEastAsia"/>
          <w:b w:val="0"/>
          <w:bCs w:val="0"/>
          <w:noProof/>
        </w:rPr>
      </w:pPr>
      <w:r>
        <w:rPr>
          <w:rFonts w:hint="eastAsia"/>
          <w:noProof/>
        </w:rPr>
        <w:t>Ｓ</w:t>
      </w:r>
    </w:p>
    <w:p w14:paraId="75D12D73" w14:textId="77777777" w:rsidR="00901EC4" w:rsidRDefault="00901EC4">
      <w:pPr>
        <w:pStyle w:val="13"/>
        <w:tabs>
          <w:tab w:val="right" w:leader="dot" w:pos="3882"/>
        </w:tabs>
        <w:rPr>
          <w:noProof/>
        </w:rPr>
      </w:pPr>
      <w:r>
        <w:rPr>
          <w:noProof/>
        </w:rPr>
        <w:t>SIMD</w:t>
      </w:r>
      <w:r>
        <w:rPr>
          <w:rFonts w:hint="eastAsia"/>
          <w:noProof/>
        </w:rPr>
        <w:t>演算</w:t>
      </w:r>
      <w:r>
        <w:rPr>
          <w:noProof/>
        </w:rPr>
        <w:tab/>
        <w:t>6</w:t>
      </w:r>
    </w:p>
    <w:p w14:paraId="74C998B9" w14:textId="77777777" w:rsidR="00901EC4" w:rsidRDefault="00901EC4">
      <w:pPr>
        <w:pStyle w:val="13"/>
        <w:tabs>
          <w:tab w:val="right" w:leader="dot" w:pos="3882"/>
        </w:tabs>
        <w:rPr>
          <w:noProof/>
        </w:rPr>
      </w:pPr>
      <w:r>
        <w:rPr>
          <w:noProof/>
        </w:rPr>
        <w:t>STL</w:t>
      </w:r>
      <w:r>
        <w:rPr>
          <w:noProof/>
        </w:rPr>
        <w:tab/>
        <w:t>6</w:t>
      </w:r>
    </w:p>
    <w:p w14:paraId="74F4EC76" w14:textId="77777777" w:rsidR="00901EC4" w:rsidRDefault="00901EC4">
      <w:pPr>
        <w:pStyle w:val="13"/>
        <w:tabs>
          <w:tab w:val="right" w:leader="dot" w:pos="3882"/>
        </w:tabs>
        <w:rPr>
          <w:noProof/>
        </w:rPr>
      </w:pPr>
      <w:r>
        <w:rPr>
          <w:noProof/>
        </w:rPr>
        <w:t>string</w:t>
      </w:r>
      <w:r>
        <w:rPr>
          <w:noProof/>
        </w:rPr>
        <w:tab/>
        <w:t>6</w:t>
      </w:r>
    </w:p>
    <w:p w14:paraId="7320636D" w14:textId="77777777" w:rsidR="00901EC4" w:rsidRDefault="00901EC4">
      <w:pPr>
        <w:pStyle w:val="affff3"/>
        <w:keepNext/>
        <w:tabs>
          <w:tab w:val="right" w:leader="dot" w:pos="3882"/>
        </w:tabs>
        <w:rPr>
          <w:rFonts w:eastAsiaTheme="minorEastAsia"/>
          <w:b w:val="0"/>
          <w:bCs w:val="0"/>
          <w:noProof/>
        </w:rPr>
      </w:pPr>
      <w:r>
        <w:rPr>
          <w:rFonts w:hint="eastAsia"/>
          <w:noProof/>
        </w:rPr>
        <w:t>Ｖ</w:t>
      </w:r>
    </w:p>
    <w:p w14:paraId="3C93307A" w14:textId="77777777" w:rsidR="00901EC4" w:rsidRDefault="00901EC4">
      <w:pPr>
        <w:pStyle w:val="13"/>
        <w:tabs>
          <w:tab w:val="right" w:leader="dot" w:pos="3882"/>
        </w:tabs>
        <w:rPr>
          <w:noProof/>
        </w:rPr>
      </w:pPr>
      <w:r>
        <w:rPr>
          <w:noProof/>
        </w:rPr>
        <w:t>virtual</w:t>
      </w:r>
      <w:r>
        <w:rPr>
          <w:noProof/>
        </w:rPr>
        <w:tab/>
        <w:t>15</w:t>
      </w:r>
    </w:p>
    <w:p w14:paraId="75B7971A" w14:textId="77777777" w:rsidR="00901EC4" w:rsidRDefault="00901EC4">
      <w:pPr>
        <w:pStyle w:val="13"/>
        <w:tabs>
          <w:tab w:val="right" w:leader="dot" w:pos="3882"/>
        </w:tabs>
        <w:rPr>
          <w:noProof/>
        </w:rPr>
      </w:pPr>
      <w:r>
        <w:rPr>
          <w:noProof/>
        </w:rPr>
        <w:lastRenderedPageBreak/>
        <w:t>vtable</w:t>
      </w:r>
      <w:r>
        <w:rPr>
          <w:noProof/>
        </w:rPr>
        <w:tab/>
        <w:t>15</w:t>
      </w:r>
    </w:p>
    <w:p w14:paraId="1F2CB808" w14:textId="77777777" w:rsidR="00901EC4" w:rsidRDefault="00901EC4">
      <w:pPr>
        <w:pStyle w:val="affff3"/>
        <w:keepNext/>
        <w:tabs>
          <w:tab w:val="right" w:leader="dot" w:pos="3882"/>
        </w:tabs>
        <w:rPr>
          <w:rFonts w:eastAsiaTheme="minorEastAsia"/>
          <w:b w:val="0"/>
          <w:bCs w:val="0"/>
          <w:noProof/>
        </w:rPr>
      </w:pPr>
      <w:r>
        <w:rPr>
          <w:rFonts w:hint="eastAsia"/>
          <w:noProof/>
        </w:rPr>
        <w:t>い</w:t>
      </w:r>
    </w:p>
    <w:p w14:paraId="119CE0DA" w14:textId="77777777" w:rsidR="00901EC4" w:rsidRDefault="00901EC4">
      <w:pPr>
        <w:pStyle w:val="13"/>
        <w:tabs>
          <w:tab w:val="right" w:leader="dot" w:pos="3882"/>
        </w:tabs>
        <w:rPr>
          <w:noProof/>
        </w:rPr>
      </w:pPr>
      <w:r>
        <w:rPr>
          <w:rFonts w:hint="eastAsia"/>
          <w:noProof/>
        </w:rPr>
        <w:t>インクリメント</w:t>
      </w:r>
    </w:p>
    <w:p w14:paraId="4A6ACBC8" w14:textId="77777777" w:rsidR="00901EC4" w:rsidRDefault="00901EC4">
      <w:pPr>
        <w:pStyle w:val="26"/>
        <w:tabs>
          <w:tab w:val="right" w:leader="dot" w:pos="3882"/>
        </w:tabs>
        <w:rPr>
          <w:noProof/>
        </w:rPr>
      </w:pPr>
      <w:r>
        <w:rPr>
          <w:rFonts w:hint="eastAsia"/>
          <w:noProof/>
        </w:rPr>
        <w:t>後置インクリメント</w:t>
      </w:r>
      <w:r>
        <w:rPr>
          <w:noProof/>
        </w:rPr>
        <w:tab/>
        <w:t>13</w:t>
      </w:r>
    </w:p>
    <w:p w14:paraId="7E18A785" w14:textId="77777777" w:rsidR="00901EC4" w:rsidRDefault="00901EC4">
      <w:pPr>
        <w:pStyle w:val="26"/>
        <w:tabs>
          <w:tab w:val="right" w:leader="dot" w:pos="3882"/>
        </w:tabs>
        <w:rPr>
          <w:noProof/>
        </w:rPr>
      </w:pPr>
      <w:r>
        <w:rPr>
          <w:rFonts w:hint="eastAsia"/>
          <w:noProof/>
        </w:rPr>
        <w:t>前置インクリメント</w:t>
      </w:r>
      <w:r>
        <w:rPr>
          <w:noProof/>
        </w:rPr>
        <w:tab/>
        <w:t>13</w:t>
      </w:r>
    </w:p>
    <w:p w14:paraId="12DFA0CA" w14:textId="77777777" w:rsidR="00901EC4" w:rsidRDefault="00901EC4">
      <w:pPr>
        <w:pStyle w:val="affff3"/>
        <w:keepNext/>
        <w:tabs>
          <w:tab w:val="right" w:leader="dot" w:pos="3882"/>
        </w:tabs>
        <w:rPr>
          <w:rFonts w:eastAsiaTheme="minorEastAsia"/>
          <w:b w:val="0"/>
          <w:bCs w:val="0"/>
          <w:noProof/>
        </w:rPr>
      </w:pPr>
      <w:r>
        <w:rPr>
          <w:rFonts w:hint="eastAsia"/>
          <w:noProof/>
        </w:rPr>
        <w:t>か</w:t>
      </w:r>
    </w:p>
    <w:p w14:paraId="28282872" w14:textId="77777777" w:rsidR="00901EC4" w:rsidRDefault="00901EC4">
      <w:pPr>
        <w:pStyle w:val="13"/>
        <w:tabs>
          <w:tab w:val="right" w:leader="dot" w:pos="3882"/>
        </w:tabs>
        <w:rPr>
          <w:noProof/>
        </w:rPr>
      </w:pPr>
      <w:r>
        <w:rPr>
          <w:rFonts w:hint="eastAsia"/>
          <w:noProof/>
        </w:rPr>
        <w:t>仮想クラス</w:t>
      </w:r>
      <w:r>
        <w:rPr>
          <w:noProof/>
        </w:rPr>
        <w:tab/>
        <w:t>15</w:t>
      </w:r>
    </w:p>
    <w:p w14:paraId="27A466B2" w14:textId="77777777" w:rsidR="00901EC4" w:rsidRDefault="00901EC4">
      <w:pPr>
        <w:pStyle w:val="affff3"/>
        <w:keepNext/>
        <w:tabs>
          <w:tab w:val="right" w:leader="dot" w:pos="3882"/>
        </w:tabs>
        <w:rPr>
          <w:rFonts w:eastAsiaTheme="minorEastAsia"/>
          <w:b w:val="0"/>
          <w:bCs w:val="0"/>
          <w:noProof/>
        </w:rPr>
      </w:pPr>
      <w:r>
        <w:rPr>
          <w:rFonts w:hint="eastAsia"/>
          <w:noProof/>
        </w:rPr>
        <w:t>こ</w:t>
      </w:r>
    </w:p>
    <w:p w14:paraId="690486DD" w14:textId="77777777" w:rsidR="00901EC4" w:rsidRDefault="00901EC4">
      <w:pPr>
        <w:pStyle w:val="13"/>
        <w:tabs>
          <w:tab w:val="right" w:leader="dot" w:pos="3882"/>
        </w:tabs>
        <w:rPr>
          <w:noProof/>
        </w:rPr>
      </w:pPr>
      <w:r>
        <w:rPr>
          <w:rFonts w:hint="eastAsia"/>
          <w:noProof/>
        </w:rPr>
        <w:t>コピーコンストラクタ</w:t>
      </w:r>
      <w:r>
        <w:rPr>
          <w:noProof/>
        </w:rPr>
        <w:tab/>
        <w:t>12</w:t>
      </w:r>
    </w:p>
    <w:p w14:paraId="6DB6C212" w14:textId="77777777" w:rsidR="00901EC4" w:rsidRDefault="00901EC4">
      <w:pPr>
        <w:pStyle w:val="affff3"/>
        <w:keepNext/>
        <w:tabs>
          <w:tab w:val="right" w:leader="dot" w:pos="3882"/>
        </w:tabs>
        <w:rPr>
          <w:rFonts w:eastAsiaTheme="minorEastAsia"/>
          <w:b w:val="0"/>
          <w:bCs w:val="0"/>
          <w:noProof/>
        </w:rPr>
      </w:pPr>
      <w:r>
        <w:rPr>
          <w:rFonts w:hint="eastAsia"/>
          <w:noProof/>
        </w:rPr>
        <w:t>て</w:t>
      </w:r>
    </w:p>
    <w:p w14:paraId="17401B10" w14:textId="77777777" w:rsidR="00901EC4" w:rsidRDefault="00901EC4">
      <w:pPr>
        <w:pStyle w:val="13"/>
        <w:tabs>
          <w:tab w:val="right" w:leader="dot" w:pos="3882"/>
        </w:tabs>
        <w:rPr>
          <w:noProof/>
        </w:rPr>
      </w:pPr>
      <w:r>
        <w:rPr>
          <w:rFonts w:hint="eastAsia"/>
          <w:noProof/>
        </w:rPr>
        <w:t>デフォルトコンストラクタ</w:t>
      </w:r>
      <w:r>
        <w:rPr>
          <w:noProof/>
        </w:rPr>
        <w:tab/>
        <w:t>13</w:t>
      </w:r>
    </w:p>
    <w:p w14:paraId="115AE54B" w14:textId="77777777" w:rsidR="00901EC4" w:rsidRDefault="00901EC4">
      <w:pPr>
        <w:pStyle w:val="13"/>
        <w:tabs>
          <w:tab w:val="right" w:leader="dot" w:pos="3882"/>
        </w:tabs>
        <w:rPr>
          <w:noProof/>
        </w:rPr>
      </w:pPr>
      <w:r>
        <w:rPr>
          <w:rFonts w:hint="eastAsia"/>
          <w:noProof/>
        </w:rPr>
        <w:t>テンプレートクラス</w:t>
      </w:r>
      <w:r>
        <w:rPr>
          <w:noProof/>
        </w:rPr>
        <w:tab/>
        <w:t>7</w:t>
      </w:r>
    </w:p>
    <w:p w14:paraId="679E4BC4" w14:textId="77777777" w:rsidR="00901EC4" w:rsidRDefault="00901EC4" w:rsidP="00733671">
      <w:pPr>
        <w:rPr>
          <w:noProof/>
        </w:rPr>
        <w:sectPr w:rsidR="00901EC4" w:rsidSect="00901EC4">
          <w:type w:val="continuous"/>
          <w:pgSz w:w="11906" w:h="16838"/>
          <w:pgMar w:top="1985" w:right="1701" w:bottom="1701" w:left="1701" w:header="1304" w:footer="1020" w:gutter="0"/>
          <w:pgNumType w:fmt="lowerRoman"/>
          <w:cols w:num="2" w:space="720"/>
          <w:docGrid w:type="lines" w:linePitch="360"/>
        </w:sectPr>
      </w:pPr>
    </w:p>
    <w:p w14:paraId="5E032086" w14:textId="21CC53D0" w:rsidR="00F10DC2" w:rsidRPr="00995F2B" w:rsidRDefault="00AF276B" w:rsidP="00733671">
      <w:pPr>
        <w:sectPr w:rsidR="00F10DC2" w:rsidRPr="00995F2B" w:rsidSect="00901EC4">
          <w:type w:val="continuous"/>
          <w:pgSz w:w="11906" w:h="16838"/>
          <w:pgMar w:top="1985" w:right="1701" w:bottom="1701" w:left="1701" w:header="1304" w:footer="1020" w:gutter="0"/>
          <w:pgNumType w:fmt="lowerRoman"/>
          <w:cols w:space="425"/>
          <w:docGrid w:type="lines" w:linePitch="360"/>
        </w:sectPr>
      </w:pPr>
      <w:r>
        <w:lastRenderedPageBreak/>
        <w:fldChar w:fldCharType="end"/>
      </w:r>
    </w:p>
    <w:p w14:paraId="7A380C20" w14:textId="77777777" w:rsidR="00104C92" w:rsidRPr="000D4978" w:rsidRDefault="00A651F7" w:rsidP="000D4978">
      <w:pPr>
        <w:pStyle w:val="afff"/>
        <w:spacing w:before="5040"/>
      </w:pPr>
      <w:r>
        <w:lastRenderedPageBreak/>
        <w:fldChar w:fldCharType="begin"/>
      </w:r>
      <w:r>
        <w:instrText xml:space="preserve"> TITLE   \* MERGEFORMAT </w:instrText>
      </w:r>
      <w:r>
        <w:fldChar w:fldCharType="separate"/>
      </w:r>
      <w:r w:rsidR="00901EC4">
        <w:t>チーム開発のためのコーディング手法</w:t>
      </w:r>
      <w:r>
        <w:fldChar w:fldCharType="end"/>
      </w:r>
    </w:p>
    <w:p w14:paraId="533626C7" w14:textId="77777777" w:rsidR="00966ADB" w:rsidRPr="000D4978" w:rsidRDefault="00127A17">
      <w:pPr>
        <w:pStyle w:val="afff0"/>
      </w:pPr>
      <w:r w:rsidRPr="000D4978">
        <w:t>以</w:t>
      </w:r>
      <w:r w:rsidR="000D4978" w:rsidRPr="000D4978">
        <w:t xml:space="preserve">　</w:t>
      </w:r>
      <w:r w:rsidRPr="000D4978">
        <w:t>上</w:t>
      </w:r>
    </w:p>
    <w:sectPr w:rsidR="00966ADB" w:rsidRPr="000D4978" w:rsidSect="006F450B">
      <w:headerReference w:type="even" r:id="rId28"/>
      <w:headerReference w:type="default" r:id="rId29"/>
      <w:footerReference w:type="default" r:id="rId30"/>
      <w:headerReference w:type="first" r:id="rId31"/>
      <w:pgSz w:w="11906" w:h="16838"/>
      <w:pgMar w:top="1985" w:right="1701" w:bottom="1701" w:left="1701" w:header="1134" w:footer="850" w:gutter="0"/>
      <w:pgBorders w:offsetFrom="page">
        <w:top w:val="threeDEngrave" w:sz="48" w:space="24" w:color="BFBFBF" w:themeColor="background1" w:themeShade="BF"/>
        <w:left w:val="threeDEngrave" w:sz="48" w:space="24" w:color="BFBFBF" w:themeColor="background1" w:themeShade="BF"/>
        <w:bottom w:val="threeDEmboss" w:sz="48" w:space="24" w:color="BFBFBF" w:themeColor="background1" w:themeShade="BF"/>
        <w:right w:val="threeDEmboss" w:sz="48" w:space="24" w:color="BFBFBF" w:themeColor="background1" w:themeShade="BF"/>
      </w:pgBorders>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9479B1" w14:textId="77777777" w:rsidR="00A651F7" w:rsidRDefault="00A651F7" w:rsidP="002B2600">
      <w:r>
        <w:separator/>
      </w:r>
    </w:p>
  </w:endnote>
  <w:endnote w:type="continuationSeparator" w:id="0">
    <w:p w14:paraId="651FEE70" w14:textId="77777777" w:rsidR="00A651F7" w:rsidRDefault="00A651F7" w:rsidP="002B2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7C6D01" w14:textId="77777777" w:rsidR="008747EF" w:rsidRPr="00B46F4A" w:rsidRDefault="008747EF" w:rsidP="003B4CE7">
    <w:pPr>
      <w:pStyle w:val="aff7"/>
    </w:pPr>
    <w:r>
      <w:fldChar w:fldCharType="begin"/>
    </w:r>
    <w:r>
      <w:instrText xml:space="preserve"> TITLE   \* MERGEFORMAT </w:instrText>
    </w:r>
    <w:r>
      <w:fldChar w:fldCharType="separate"/>
    </w:r>
    <w:r w:rsidR="00901EC4">
      <w:rPr>
        <w:rFonts w:hint="eastAsia"/>
      </w:rPr>
      <w:t>チーム開発のためのコーディング手法</w:t>
    </w:r>
    <w:r>
      <w:fldChar w:fldCharType="end"/>
    </w:r>
    <w:r w:rsidRPr="00B46F4A">
      <w:tab/>
    </w:r>
    <w:r w:rsidRPr="00B46F4A">
      <w:fldChar w:fldCharType="begin"/>
    </w:r>
    <w:r w:rsidRPr="00B46F4A">
      <w:instrText>PAGE \* MERGEFORMAT</w:instrText>
    </w:r>
    <w:r w:rsidRPr="00B46F4A">
      <w:fldChar w:fldCharType="separate"/>
    </w:r>
    <w:r w:rsidR="00901EC4">
      <w:rPr>
        <w:noProof/>
      </w:rPr>
      <w:t>i</w:t>
    </w:r>
    <w:r w:rsidRPr="00B46F4A">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BB02A9" w14:textId="77777777" w:rsidR="008747EF" w:rsidRPr="00B46F4A" w:rsidRDefault="008747EF" w:rsidP="00B46F4A">
    <w:pPr>
      <w:pStyle w:val="aff7"/>
    </w:pPr>
    <w:r>
      <w:fldChar w:fldCharType="begin"/>
    </w:r>
    <w:r>
      <w:instrText xml:space="preserve"> TITLE   \* MERGEFORMAT </w:instrText>
    </w:r>
    <w:r>
      <w:fldChar w:fldCharType="separate"/>
    </w:r>
    <w:r w:rsidR="00901EC4">
      <w:rPr>
        <w:rFonts w:hint="eastAsia"/>
      </w:rPr>
      <w:t>チーム開発のためのコーディング手法</w:t>
    </w:r>
    <w:r>
      <w:fldChar w:fldCharType="end"/>
    </w:r>
    <w:r w:rsidRPr="00B46F4A">
      <w:tab/>
    </w:r>
    <w:r w:rsidRPr="00B46F4A">
      <w:fldChar w:fldCharType="begin"/>
    </w:r>
    <w:r w:rsidRPr="00B46F4A">
      <w:instrText>PAGE \* MERGEFORMAT</w:instrText>
    </w:r>
    <w:r w:rsidRPr="00B46F4A">
      <w:fldChar w:fldCharType="separate"/>
    </w:r>
    <w:r w:rsidR="00901EC4">
      <w:rPr>
        <w:noProof/>
      </w:rPr>
      <w:t>i</w:t>
    </w:r>
    <w:r w:rsidRPr="00B46F4A">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748E02" w14:textId="77777777" w:rsidR="008747EF" w:rsidRPr="00B46F4A" w:rsidRDefault="008747EF" w:rsidP="00B46F4A">
    <w:pPr>
      <w:pStyle w:val="aff7"/>
    </w:pPr>
    <w:r>
      <w:fldChar w:fldCharType="begin"/>
    </w:r>
    <w:r>
      <w:instrText xml:space="preserve"> TITLE   \* MERGEFORMAT </w:instrText>
    </w:r>
    <w:r>
      <w:fldChar w:fldCharType="separate"/>
    </w:r>
    <w:r w:rsidR="00901EC4">
      <w:rPr>
        <w:rFonts w:hint="eastAsia"/>
      </w:rPr>
      <w:t>チーム開発のためのコーディング手法</w:t>
    </w:r>
    <w:r>
      <w:fldChar w:fldCharType="end"/>
    </w:r>
    <w:r w:rsidRPr="00B46F4A">
      <w:tab/>
    </w:r>
    <w:r w:rsidRPr="00B46F4A">
      <w:fldChar w:fldCharType="begin"/>
    </w:r>
    <w:r w:rsidRPr="00B46F4A">
      <w:instrText>PAGE \* MERGEFORMAT</w:instrText>
    </w:r>
    <w:r w:rsidRPr="00B46F4A">
      <w:fldChar w:fldCharType="separate"/>
    </w:r>
    <w:r w:rsidR="00901EC4">
      <w:rPr>
        <w:noProof/>
      </w:rPr>
      <w:t>17</w:t>
    </w:r>
    <w:r w:rsidRPr="00B46F4A">
      <w:fldChar w:fldCharType="end"/>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49194A" w14:textId="687ADE35" w:rsidR="008747EF" w:rsidRPr="00FA5A67" w:rsidRDefault="008747EF" w:rsidP="00EB06D4">
    <w:pPr>
      <w:pStyle w:val="aff7"/>
      <w:tabs>
        <w:tab w:val="left" w:pos="6440"/>
      </w:tabs>
    </w:pPr>
    <w:r>
      <w:fldChar w:fldCharType="begin"/>
    </w:r>
    <w:r>
      <w:instrText xml:space="preserve"> TITLE   \* MERGEFORMAT </w:instrText>
    </w:r>
    <w:r>
      <w:fldChar w:fldCharType="separate"/>
    </w:r>
    <w:r w:rsidR="00901EC4">
      <w:rPr>
        <w:rFonts w:hint="eastAsia"/>
      </w:rPr>
      <w:t>チーム開発のためのコーディング手法</w:t>
    </w:r>
    <w:r>
      <w:fldChar w:fldCharType="end"/>
    </w:r>
    <w:r w:rsidRPr="00FA5A67">
      <w:tab/>
    </w:r>
    <w:r>
      <w:tab/>
    </w:r>
    <w:r w:rsidRPr="00FA5A67">
      <w:fldChar w:fldCharType="begin"/>
    </w:r>
    <w:r w:rsidRPr="00FA5A67">
      <w:instrText>PAGE \* MERGEFORMAT</w:instrText>
    </w:r>
    <w:r w:rsidRPr="00FA5A67">
      <w:fldChar w:fldCharType="separate"/>
    </w:r>
    <w:r w:rsidR="00901EC4">
      <w:rPr>
        <w:noProof/>
      </w:rPr>
      <w:t>i</w:t>
    </w:r>
    <w:r w:rsidRPr="00FA5A67">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43BA21" w14:textId="77777777" w:rsidR="008747EF" w:rsidRPr="00B46F4A" w:rsidRDefault="008747EF" w:rsidP="00FA5A6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5C5E33" w14:textId="77777777" w:rsidR="00A651F7" w:rsidRDefault="00A651F7" w:rsidP="002B2600">
      <w:r>
        <w:separator/>
      </w:r>
    </w:p>
  </w:footnote>
  <w:footnote w:type="continuationSeparator" w:id="0">
    <w:p w14:paraId="1FF9152C" w14:textId="77777777" w:rsidR="00A651F7" w:rsidRDefault="00A651F7" w:rsidP="002B260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F70883" w14:textId="5659E534" w:rsidR="008747EF" w:rsidRDefault="008747EF">
    <w:pPr>
      <w:pStyle w:val="aff5"/>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87D603" w14:textId="383C353C" w:rsidR="008747EF" w:rsidRDefault="008747EF">
    <w:pPr>
      <w:pStyle w:val="aff5"/>
    </w:pP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621211F" w14:textId="78D321C6" w:rsidR="008747EF" w:rsidRPr="0060641B" w:rsidRDefault="008747EF" w:rsidP="003B4CE7">
    <w:pPr>
      <w:pStyle w:val="aff5"/>
    </w:pPr>
    <w:r>
      <w:tab/>
    </w:r>
    <w:r>
      <w:t>【索引】</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70C392" w14:textId="1DD6104E" w:rsidR="008747EF" w:rsidRDefault="008747EF">
    <w:pPr>
      <w:pStyle w:val="aff5"/>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7F7C656" w14:textId="2AEEB284" w:rsidR="008747EF" w:rsidRDefault="008747EF">
    <w:pPr>
      <w:pStyle w:val="aff5"/>
    </w:pP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83FB0" w14:textId="22434786" w:rsidR="008747EF" w:rsidRPr="0060641B" w:rsidRDefault="008747EF" w:rsidP="00FA5A67"/>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902163" w14:textId="56C3A71C" w:rsidR="008747EF" w:rsidRDefault="008747EF">
    <w:pPr>
      <w:pStyle w:val="aff5"/>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F31F38" w14:textId="51BACF5C" w:rsidR="008747EF" w:rsidRPr="0060641B" w:rsidRDefault="008747EF" w:rsidP="0060641B">
    <w:pPr>
      <w:pStyle w:val="aff5"/>
    </w:pPr>
    <w:r>
      <w:tab/>
    </w:r>
    <w:r>
      <w:t>【改訂履歴】</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1477B" w14:textId="3336BF69" w:rsidR="008747EF" w:rsidRDefault="008747EF">
    <w:pPr>
      <w:pStyle w:val="aff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5A457B" w14:textId="717542FD" w:rsidR="008747EF" w:rsidRDefault="008747EF">
    <w:pPr>
      <w:pStyle w:val="aff5"/>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0C05537" w14:textId="3A97DF05" w:rsidR="008747EF" w:rsidRPr="0060641B" w:rsidRDefault="008747EF" w:rsidP="0060641B">
    <w:pPr>
      <w:pStyle w:val="aff5"/>
    </w:pPr>
    <w:r>
      <w:tab/>
    </w:r>
    <w:r>
      <w:t>【目次】</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A4F8C5" w14:textId="06B1E39A" w:rsidR="008747EF" w:rsidRDefault="008747EF">
    <w:pPr>
      <w:pStyle w:val="aff5"/>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0C6C7" w14:textId="7271CFF2" w:rsidR="008747EF" w:rsidRDefault="008747EF">
    <w:pPr>
      <w:pStyle w:val="aff5"/>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83DC06" w14:textId="1343746C" w:rsidR="008747EF" w:rsidRPr="0060641B" w:rsidRDefault="008747EF" w:rsidP="003B4CE7">
    <w:pPr>
      <w:pStyle w:val="aff5"/>
    </w:pPr>
    <w:r>
      <w:tab/>
      <w:t>■</w:t>
    </w:r>
    <w:r>
      <w:fldChar w:fldCharType="begin"/>
    </w:r>
    <w:r>
      <w:instrText xml:space="preserve"> STYLEREF  "</w:instrText>
    </w:r>
    <w:r>
      <w:instrText>見出し</w:instrText>
    </w:r>
    <w:r>
      <w:instrText xml:space="preserve"> 1"  \* MERGEFORMAT </w:instrText>
    </w:r>
    <w:r>
      <w:fldChar w:fldCharType="separate"/>
    </w:r>
    <w:r w:rsidR="00901EC4">
      <w:rPr>
        <w:rFonts w:hint="eastAsia"/>
        <w:noProof/>
      </w:rPr>
      <w:t>プログラミング</w:t>
    </w:r>
    <w:r w:rsidR="00901EC4">
      <w:rPr>
        <w:rFonts w:hint="eastAsia"/>
        <w:noProof/>
      </w:rPr>
      <w:t>Tips</w:t>
    </w:r>
    <w: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8E3EE3" w14:textId="6F538713" w:rsidR="008747EF" w:rsidRDefault="008747EF">
    <w:pPr>
      <w:pStyle w:val="aff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5B5634"/>
    <w:multiLevelType w:val="hybridMultilevel"/>
    <w:tmpl w:val="A3B865B4"/>
    <w:lvl w:ilvl="0" w:tplc="13A6348E">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1">
    <w:nsid w:val="04CE7E9D"/>
    <w:multiLevelType w:val="hybridMultilevel"/>
    <w:tmpl w:val="4DB4819A"/>
    <w:lvl w:ilvl="0" w:tplc="9206900C">
      <w:start w:val="2"/>
      <w:numFmt w:val="bullet"/>
      <w:pStyle w:val="a"/>
      <w:lvlText w:val="-"/>
      <w:lvlJc w:val="left"/>
      <w:pPr>
        <w:ind w:left="632" w:hanging="420"/>
      </w:pPr>
      <w:rPr>
        <w:rFonts w:ascii="Century" w:eastAsia="ＭＳ 明朝" w:hAnsi="Century" w:cs="Times New Roman" w:hint="default"/>
        <w:lang w:val="en-US"/>
      </w:rPr>
    </w:lvl>
    <w:lvl w:ilvl="1" w:tplc="0409000B" w:tentative="1">
      <w:start w:val="1"/>
      <w:numFmt w:val="bullet"/>
      <w:lvlText w:val=""/>
      <w:lvlJc w:val="left"/>
      <w:pPr>
        <w:ind w:left="1548" w:hanging="420"/>
      </w:pPr>
      <w:rPr>
        <w:rFonts w:ascii="Wingdings" w:hAnsi="Wingdings" w:hint="default"/>
      </w:rPr>
    </w:lvl>
    <w:lvl w:ilvl="2" w:tplc="0409000D" w:tentative="1">
      <w:start w:val="1"/>
      <w:numFmt w:val="bullet"/>
      <w:lvlText w:val=""/>
      <w:lvlJc w:val="left"/>
      <w:pPr>
        <w:ind w:left="1968" w:hanging="420"/>
      </w:pPr>
      <w:rPr>
        <w:rFonts w:ascii="Wingdings" w:hAnsi="Wingdings" w:hint="default"/>
      </w:rPr>
    </w:lvl>
    <w:lvl w:ilvl="3" w:tplc="04090001" w:tentative="1">
      <w:start w:val="1"/>
      <w:numFmt w:val="bullet"/>
      <w:lvlText w:val=""/>
      <w:lvlJc w:val="left"/>
      <w:pPr>
        <w:ind w:left="2388" w:hanging="420"/>
      </w:pPr>
      <w:rPr>
        <w:rFonts w:ascii="Wingdings" w:hAnsi="Wingdings" w:hint="default"/>
      </w:rPr>
    </w:lvl>
    <w:lvl w:ilvl="4" w:tplc="0409000B" w:tentative="1">
      <w:start w:val="1"/>
      <w:numFmt w:val="bullet"/>
      <w:lvlText w:val=""/>
      <w:lvlJc w:val="left"/>
      <w:pPr>
        <w:ind w:left="2808" w:hanging="420"/>
      </w:pPr>
      <w:rPr>
        <w:rFonts w:ascii="Wingdings" w:hAnsi="Wingdings" w:hint="default"/>
      </w:rPr>
    </w:lvl>
    <w:lvl w:ilvl="5" w:tplc="0409000D" w:tentative="1">
      <w:start w:val="1"/>
      <w:numFmt w:val="bullet"/>
      <w:lvlText w:val=""/>
      <w:lvlJc w:val="left"/>
      <w:pPr>
        <w:ind w:left="3228" w:hanging="420"/>
      </w:pPr>
      <w:rPr>
        <w:rFonts w:ascii="Wingdings" w:hAnsi="Wingdings" w:hint="default"/>
      </w:rPr>
    </w:lvl>
    <w:lvl w:ilvl="6" w:tplc="04090001" w:tentative="1">
      <w:start w:val="1"/>
      <w:numFmt w:val="bullet"/>
      <w:lvlText w:val=""/>
      <w:lvlJc w:val="left"/>
      <w:pPr>
        <w:ind w:left="3648" w:hanging="420"/>
      </w:pPr>
      <w:rPr>
        <w:rFonts w:ascii="Wingdings" w:hAnsi="Wingdings" w:hint="default"/>
      </w:rPr>
    </w:lvl>
    <w:lvl w:ilvl="7" w:tplc="0409000B" w:tentative="1">
      <w:start w:val="1"/>
      <w:numFmt w:val="bullet"/>
      <w:lvlText w:val=""/>
      <w:lvlJc w:val="left"/>
      <w:pPr>
        <w:ind w:left="4068" w:hanging="420"/>
      </w:pPr>
      <w:rPr>
        <w:rFonts w:ascii="Wingdings" w:hAnsi="Wingdings" w:hint="default"/>
      </w:rPr>
    </w:lvl>
    <w:lvl w:ilvl="8" w:tplc="0409000D" w:tentative="1">
      <w:start w:val="1"/>
      <w:numFmt w:val="bullet"/>
      <w:lvlText w:val=""/>
      <w:lvlJc w:val="left"/>
      <w:pPr>
        <w:ind w:left="4488" w:hanging="420"/>
      </w:pPr>
      <w:rPr>
        <w:rFonts w:ascii="Wingdings" w:hAnsi="Wingdings" w:hint="default"/>
      </w:rPr>
    </w:lvl>
  </w:abstractNum>
  <w:abstractNum w:abstractNumId="2">
    <w:nsid w:val="05BC25AA"/>
    <w:multiLevelType w:val="hybridMultilevel"/>
    <w:tmpl w:val="A5E821E4"/>
    <w:lvl w:ilvl="0" w:tplc="8A2C1B1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06701C4D"/>
    <w:multiLevelType w:val="hybridMultilevel"/>
    <w:tmpl w:val="0DA24AA4"/>
    <w:lvl w:ilvl="0" w:tplc="D980B7E8">
      <w:numFmt w:val="bullet"/>
      <w:pStyle w:val="a0"/>
      <w:lvlText w:val="・"/>
      <w:lvlJc w:val="left"/>
      <w:pPr>
        <w:ind w:left="2264" w:hanging="420"/>
      </w:pPr>
      <w:rPr>
        <w:rFonts w:ascii="ＭＳ 明朝" w:eastAsia="ＭＳ 明朝" w:hAnsi="ＭＳ 明朝" w:cs="Times New Roman" w:hint="eastAsia"/>
        <w:lang w:val="en-US"/>
      </w:rPr>
    </w:lvl>
    <w:lvl w:ilvl="1" w:tplc="0409000B" w:tentative="1">
      <w:start w:val="1"/>
      <w:numFmt w:val="bullet"/>
      <w:lvlText w:val=""/>
      <w:lvlJc w:val="left"/>
      <w:pPr>
        <w:ind w:left="2684" w:hanging="420"/>
      </w:pPr>
      <w:rPr>
        <w:rFonts w:ascii="Wingdings" w:hAnsi="Wingdings" w:hint="default"/>
      </w:rPr>
    </w:lvl>
    <w:lvl w:ilvl="2" w:tplc="0409000D" w:tentative="1">
      <w:start w:val="1"/>
      <w:numFmt w:val="bullet"/>
      <w:lvlText w:val=""/>
      <w:lvlJc w:val="left"/>
      <w:pPr>
        <w:ind w:left="3104" w:hanging="420"/>
      </w:pPr>
      <w:rPr>
        <w:rFonts w:ascii="Wingdings" w:hAnsi="Wingdings" w:hint="default"/>
      </w:rPr>
    </w:lvl>
    <w:lvl w:ilvl="3" w:tplc="04090001" w:tentative="1">
      <w:start w:val="1"/>
      <w:numFmt w:val="bullet"/>
      <w:lvlText w:val=""/>
      <w:lvlJc w:val="left"/>
      <w:pPr>
        <w:ind w:left="3524" w:hanging="420"/>
      </w:pPr>
      <w:rPr>
        <w:rFonts w:ascii="Wingdings" w:hAnsi="Wingdings" w:hint="default"/>
      </w:rPr>
    </w:lvl>
    <w:lvl w:ilvl="4" w:tplc="0409000B" w:tentative="1">
      <w:start w:val="1"/>
      <w:numFmt w:val="bullet"/>
      <w:lvlText w:val=""/>
      <w:lvlJc w:val="left"/>
      <w:pPr>
        <w:ind w:left="3944" w:hanging="420"/>
      </w:pPr>
      <w:rPr>
        <w:rFonts w:ascii="Wingdings" w:hAnsi="Wingdings" w:hint="default"/>
      </w:rPr>
    </w:lvl>
    <w:lvl w:ilvl="5" w:tplc="0409000D" w:tentative="1">
      <w:start w:val="1"/>
      <w:numFmt w:val="bullet"/>
      <w:lvlText w:val=""/>
      <w:lvlJc w:val="left"/>
      <w:pPr>
        <w:ind w:left="4364" w:hanging="420"/>
      </w:pPr>
      <w:rPr>
        <w:rFonts w:ascii="Wingdings" w:hAnsi="Wingdings" w:hint="default"/>
      </w:rPr>
    </w:lvl>
    <w:lvl w:ilvl="6" w:tplc="04090001" w:tentative="1">
      <w:start w:val="1"/>
      <w:numFmt w:val="bullet"/>
      <w:lvlText w:val=""/>
      <w:lvlJc w:val="left"/>
      <w:pPr>
        <w:ind w:left="4784" w:hanging="420"/>
      </w:pPr>
      <w:rPr>
        <w:rFonts w:ascii="Wingdings" w:hAnsi="Wingdings" w:hint="default"/>
      </w:rPr>
    </w:lvl>
    <w:lvl w:ilvl="7" w:tplc="0409000B" w:tentative="1">
      <w:start w:val="1"/>
      <w:numFmt w:val="bullet"/>
      <w:lvlText w:val=""/>
      <w:lvlJc w:val="left"/>
      <w:pPr>
        <w:ind w:left="5204" w:hanging="420"/>
      </w:pPr>
      <w:rPr>
        <w:rFonts w:ascii="Wingdings" w:hAnsi="Wingdings" w:hint="default"/>
      </w:rPr>
    </w:lvl>
    <w:lvl w:ilvl="8" w:tplc="0409000D" w:tentative="1">
      <w:start w:val="1"/>
      <w:numFmt w:val="bullet"/>
      <w:lvlText w:val=""/>
      <w:lvlJc w:val="left"/>
      <w:pPr>
        <w:ind w:left="5624" w:hanging="420"/>
      </w:pPr>
      <w:rPr>
        <w:rFonts w:ascii="Wingdings" w:hAnsi="Wingdings" w:hint="default"/>
      </w:rPr>
    </w:lvl>
  </w:abstractNum>
  <w:abstractNum w:abstractNumId="4">
    <w:nsid w:val="07F627CD"/>
    <w:multiLevelType w:val="hybridMultilevel"/>
    <w:tmpl w:val="57360398"/>
    <w:lvl w:ilvl="0" w:tplc="04090005">
      <w:start w:val="1"/>
      <w:numFmt w:val="bullet"/>
      <w:lvlText w:val=""/>
      <w:lvlJc w:val="left"/>
      <w:pPr>
        <w:ind w:left="420" w:hanging="420"/>
      </w:pPr>
      <w:rPr>
        <w:rFonts w:ascii="Wingdings" w:hAnsi="Wingdings" w:hint="default"/>
      </w:rPr>
    </w:lvl>
    <w:lvl w:ilvl="1" w:tplc="0C44E79A">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0BA6061B"/>
    <w:multiLevelType w:val="hybridMultilevel"/>
    <w:tmpl w:val="4364E8FA"/>
    <w:lvl w:ilvl="0" w:tplc="B59EEE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149E200A"/>
    <w:multiLevelType w:val="hybridMultilevel"/>
    <w:tmpl w:val="8FB221FA"/>
    <w:lvl w:ilvl="0" w:tplc="1CA41A68">
      <w:start w:val="1"/>
      <w:numFmt w:val="decimalEnclosedCircle"/>
      <w:lvlText w:val="%1"/>
      <w:lvlJc w:val="left"/>
      <w:pPr>
        <w:ind w:left="643" w:hanging="360"/>
      </w:pPr>
      <w:rPr>
        <w:rFonts w:hint="default"/>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7">
    <w:nsid w:val="17376051"/>
    <w:multiLevelType w:val="hybridMultilevel"/>
    <w:tmpl w:val="A6C68636"/>
    <w:lvl w:ilvl="0" w:tplc="C4FC78E4">
      <w:start w:val="1"/>
      <w:numFmt w:val="bullet"/>
      <w:lvlText w:val=""/>
      <w:lvlJc w:val="left"/>
      <w:pPr>
        <w:ind w:left="0" w:hanging="420"/>
      </w:pPr>
      <w:rPr>
        <w:rFonts w:ascii="Wingdings" w:hAnsi="Wingdings" w:hint="default"/>
      </w:rPr>
    </w:lvl>
    <w:lvl w:ilvl="1" w:tplc="0409000B" w:tentative="1">
      <w:start w:val="1"/>
      <w:numFmt w:val="bullet"/>
      <w:lvlText w:val=""/>
      <w:lvlJc w:val="left"/>
      <w:pPr>
        <w:ind w:left="420" w:hanging="420"/>
      </w:pPr>
      <w:rPr>
        <w:rFonts w:ascii="Wingdings" w:hAnsi="Wingdings" w:hint="default"/>
      </w:rPr>
    </w:lvl>
    <w:lvl w:ilvl="2" w:tplc="0409000D" w:tentative="1">
      <w:start w:val="1"/>
      <w:numFmt w:val="bullet"/>
      <w:lvlText w:val=""/>
      <w:lvlJc w:val="left"/>
      <w:pPr>
        <w:ind w:left="840" w:hanging="420"/>
      </w:pPr>
      <w:rPr>
        <w:rFonts w:ascii="Wingdings" w:hAnsi="Wingdings" w:hint="default"/>
      </w:rPr>
    </w:lvl>
    <w:lvl w:ilvl="3" w:tplc="04090001" w:tentative="1">
      <w:start w:val="1"/>
      <w:numFmt w:val="bullet"/>
      <w:lvlText w:val=""/>
      <w:lvlJc w:val="left"/>
      <w:pPr>
        <w:ind w:left="1260" w:hanging="420"/>
      </w:pPr>
      <w:rPr>
        <w:rFonts w:ascii="Wingdings" w:hAnsi="Wingdings" w:hint="default"/>
      </w:rPr>
    </w:lvl>
    <w:lvl w:ilvl="4" w:tplc="0409000B" w:tentative="1">
      <w:start w:val="1"/>
      <w:numFmt w:val="bullet"/>
      <w:lvlText w:val=""/>
      <w:lvlJc w:val="left"/>
      <w:pPr>
        <w:ind w:left="1680" w:hanging="420"/>
      </w:pPr>
      <w:rPr>
        <w:rFonts w:ascii="Wingdings" w:hAnsi="Wingdings" w:hint="default"/>
      </w:rPr>
    </w:lvl>
    <w:lvl w:ilvl="5" w:tplc="0409000D" w:tentative="1">
      <w:start w:val="1"/>
      <w:numFmt w:val="bullet"/>
      <w:lvlText w:val=""/>
      <w:lvlJc w:val="left"/>
      <w:pPr>
        <w:ind w:left="2100" w:hanging="420"/>
      </w:pPr>
      <w:rPr>
        <w:rFonts w:ascii="Wingdings" w:hAnsi="Wingdings" w:hint="default"/>
      </w:rPr>
    </w:lvl>
    <w:lvl w:ilvl="6" w:tplc="04090001" w:tentative="1">
      <w:start w:val="1"/>
      <w:numFmt w:val="bullet"/>
      <w:lvlText w:val=""/>
      <w:lvlJc w:val="left"/>
      <w:pPr>
        <w:ind w:left="2520" w:hanging="420"/>
      </w:pPr>
      <w:rPr>
        <w:rFonts w:ascii="Wingdings" w:hAnsi="Wingdings" w:hint="default"/>
      </w:rPr>
    </w:lvl>
    <w:lvl w:ilvl="7" w:tplc="0409000B" w:tentative="1">
      <w:start w:val="1"/>
      <w:numFmt w:val="bullet"/>
      <w:lvlText w:val=""/>
      <w:lvlJc w:val="left"/>
      <w:pPr>
        <w:ind w:left="2940" w:hanging="420"/>
      </w:pPr>
      <w:rPr>
        <w:rFonts w:ascii="Wingdings" w:hAnsi="Wingdings" w:hint="default"/>
      </w:rPr>
    </w:lvl>
    <w:lvl w:ilvl="8" w:tplc="0409000D" w:tentative="1">
      <w:start w:val="1"/>
      <w:numFmt w:val="bullet"/>
      <w:lvlText w:val=""/>
      <w:lvlJc w:val="left"/>
      <w:pPr>
        <w:ind w:left="3360" w:hanging="420"/>
      </w:pPr>
      <w:rPr>
        <w:rFonts w:ascii="Wingdings" w:hAnsi="Wingdings" w:hint="default"/>
      </w:rPr>
    </w:lvl>
  </w:abstractNum>
  <w:abstractNum w:abstractNumId="8">
    <w:nsid w:val="17CD48B1"/>
    <w:multiLevelType w:val="hybridMultilevel"/>
    <w:tmpl w:val="C75A6FC8"/>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9">
    <w:nsid w:val="17DF7826"/>
    <w:multiLevelType w:val="hybridMultilevel"/>
    <w:tmpl w:val="C1823758"/>
    <w:lvl w:ilvl="0" w:tplc="9334C0AC">
      <w:start w:val="1"/>
      <w:numFmt w:val="bullet"/>
      <w:pStyle w:val="a1"/>
      <w:lvlText w:val=""/>
      <w:lvlJc w:val="left"/>
      <w:pPr>
        <w:ind w:left="844" w:hanging="420"/>
      </w:pPr>
      <w:rPr>
        <w:rFonts w:ascii="Wingdings" w:hAnsi="Wingdings" w:hint="default"/>
        <w:lang w:val="en-US"/>
      </w:rPr>
    </w:lvl>
    <w:lvl w:ilvl="1" w:tplc="0409000B" w:tentative="1">
      <w:start w:val="1"/>
      <w:numFmt w:val="bullet"/>
      <w:lvlText w:val=""/>
      <w:lvlJc w:val="left"/>
      <w:pPr>
        <w:ind w:left="1266" w:hanging="420"/>
      </w:pPr>
      <w:rPr>
        <w:rFonts w:ascii="Wingdings" w:hAnsi="Wingdings" w:hint="default"/>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10">
    <w:nsid w:val="17E96A05"/>
    <w:multiLevelType w:val="hybridMultilevel"/>
    <w:tmpl w:val="D00AA9B4"/>
    <w:lvl w:ilvl="0" w:tplc="08840606">
      <w:start w:val="2"/>
      <w:numFmt w:val="bullet"/>
      <w:lvlText w:val="-"/>
      <w:lvlJc w:val="left"/>
      <w:pPr>
        <w:ind w:left="0" w:hanging="420"/>
      </w:pPr>
      <w:rPr>
        <w:rFonts w:ascii="Century" w:eastAsia="ＭＳ 明朝" w:hAnsi="Century" w:cs="Times New Roman"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1B29262B"/>
    <w:multiLevelType w:val="hybridMultilevel"/>
    <w:tmpl w:val="5C7A076A"/>
    <w:lvl w:ilvl="0" w:tplc="A6B85A02">
      <w:numFmt w:val="bullet"/>
      <w:lvlText w:val="・"/>
      <w:lvlJc w:val="left"/>
      <w:pPr>
        <w:ind w:left="420" w:hanging="420"/>
      </w:pPr>
      <w:rPr>
        <w:rFonts w:ascii="ＭＳ 明朝" w:eastAsia="ＭＳ 明朝" w:hAnsi="ＭＳ 明朝" w:cs="Times New Roman"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1B414646"/>
    <w:multiLevelType w:val="hybridMultilevel"/>
    <w:tmpl w:val="62EEC9F8"/>
    <w:lvl w:ilvl="0" w:tplc="FD7E5140">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1D046C59"/>
    <w:multiLevelType w:val="hybridMultilevel"/>
    <w:tmpl w:val="AF62B292"/>
    <w:lvl w:ilvl="0" w:tplc="126E55E8">
      <w:start w:val="1"/>
      <w:numFmt w:val="bullet"/>
      <w:pStyle w:val="2"/>
      <w:lvlText w:val="▼"/>
      <w:lvlJc w:val="left"/>
      <w:pPr>
        <w:ind w:left="420" w:hanging="420"/>
      </w:pPr>
      <w:rPr>
        <w:rFonts w:ascii="メイリオ" w:eastAsia="メイリオ" w:hAnsi="メイリオ"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1F7A312E"/>
    <w:multiLevelType w:val="hybridMultilevel"/>
    <w:tmpl w:val="8E1C299E"/>
    <w:lvl w:ilvl="0" w:tplc="8EF2785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20872207"/>
    <w:multiLevelType w:val="hybridMultilevel"/>
    <w:tmpl w:val="1A4E9B74"/>
    <w:lvl w:ilvl="0" w:tplc="01A678C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22BF277C"/>
    <w:multiLevelType w:val="hybridMultilevel"/>
    <w:tmpl w:val="6A34EDC8"/>
    <w:lvl w:ilvl="0" w:tplc="B46E7630">
      <w:numFmt w:val="bullet"/>
      <w:pStyle w:val="a2"/>
      <w:lvlText w:val="・"/>
      <w:lvlJc w:val="left"/>
      <w:pPr>
        <w:ind w:left="1540" w:hanging="420"/>
      </w:pPr>
      <w:rPr>
        <w:rFonts w:ascii="ＭＳ 明朝" w:eastAsia="ＭＳ 明朝" w:hAnsi="ＭＳ 明朝" w:cs="Times New Roman" w:hint="eastAsia"/>
        <w:lang w:val="en-US"/>
      </w:rPr>
    </w:lvl>
    <w:lvl w:ilvl="1" w:tplc="0409000B" w:tentative="1">
      <w:start w:val="1"/>
      <w:numFmt w:val="bullet"/>
      <w:lvlText w:val=""/>
      <w:lvlJc w:val="left"/>
      <w:pPr>
        <w:ind w:left="1960" w:hanging="420"/>
      </w:pPr>
      <w:rPr>
        <w:rFonts w:ascii="Wingdings" w:hAnsi="Wingdings" w:hint="default"/>
      </w:rPr>
    </w:lvl>
    <w:lvl w:ilvl="2" w:tplc="0409000D" w:tentative="1">
      <w:start w:val="1"/>
      <w:numFmt w:val="bullet"/>
      <w:lvlText w:val=""/>
      <w:lvlJc w:val="left"/>
      <w:pPr>
        <w:ind w:left="2380" w:hanging="420"/>
      </w:pPr>
      <w:rPr>
        <w:rFonts w:ascii="Wingdings" w:hAnsi="Wingdings" w:hint="default"/>
      </w:rPr>
    </w:lvl>
    <w:lvl w:ilvl="3" w:tplc="04090001" w:tentative="1">
      <w:start w:val="1"/>
      <w:numFmt w:val="bullet"/>
      <w:lvlText w:val=""/>
      <w:lvlJc w:val="left"/>
      <w:pPr>
        <w:ind w:left="2800" w:hanging="420"/>
      </w:pPr>
      <w:rPr>
        <w:rFonts w:ascii="Wingdings" w:hAnsi="Wingdings" w:hint="default"/>
      </w:rPr>
    </w:lvl>
    <w:lvl w:ilvl="4" w:tplc="0409000B" w:tentative="1">
      <w:start w:val="1"/>
      <w:numFmt w:val="bullet"/>
      <w:lvlText w:val=""/>
      <w:lvlJc w:val="left"/>
      <w:pPr>
        <w:ind w:left="3220" w:hanging="420"/>
      </w:pPr>
      <w:rPr>
        <w:rFonts w:ascii="Wingdings" w:hAnsi="Wingdings" w:hint="default"/>
      </w:rPr>
    </w:lvl>
    <w:lvl w:ilvl="5" w:tplc="0409000D" w:tentative="1">
      <w:start w:val="1"/>
      <w:numFmt w:val="bullet"/>
      <w:lvlText w:val=""/>
      <w:lvlJc w:val="left"/>
      <w:pPr>
        <w:ind w:left="3640" w:hanging="420"/>
      </w:pPr>
      <w:rPr>
        <w:rFonts w:ascii="Wingdings" w:hAnsi="Wingdings" w:hint="default"/>
      </w:rPr>
    </w:lvl>
    <w:lvl w:ilvl="6" w:tplc="04090001" w:tentative="1">
      <w:start w:val="1"/>
      <w:numFmt w:val="bullet"/>
      <w:lvlText w:val=""/>
      <w:lvlJc w:val="left"/>
      <w:pPr>
        <w:ind w:left="4060" w:hanging="420"/>
      </w:pPr>
      <w:rPr>
        <w:rFonts w:ascii="Wingdings" w:hAnsi="Wingdings" w:hint="default"/>
      </w:rPr>
    </w:lvl>
    <w:lvl w:ilvl="7" w:tplc="0409000B" w:tentative="1">
      <w:start w:val="1"/>
      <w:numFmt w:val="bullet"/>
      <w:lvlText w:val=""/>
      <w:lvlJc w:val="left"/>
      <w:pPr>
        <w:ind w:left="4480" w:hanging="420"/>
      </w:pPr>
      <w:rPr>
        <w:rFonts w:ascii="Wingdings" w:hAnsi="Wingdings" w:hint="default"/>
      </w:rPr>
    </w:lvl>
    <w:lvl w:ilvl="8" w:tplc="0409000D" w:tentative="1">
      <w:start w:val="1"/>
      <w:numFmt w:val="bullet"/>
      <w:lvlText w:val=""/>
      <w:lvlJc w:val="left"/>
      <w:pPr>
        <w:ind w:left="4900" w:hanging="420"/>
      </w:pPr>
      <w:rPr>
        <w:rFonts w:ascii="Wingdings" w:hAnsi="Wingdings" w:hint="default"/>
      </w:rPr>
    </w:lvl>
  </w:abstractNum>
  <w:abstractNum w:abstractNumId="17">
    <w:nsid w:val="24865324"/>
    <w:multiLevelType w:val="hybridMultilevel"/>
    <w:tmpl w:val="76668C00"/>
    <w:lvl w:ilvl="0" w:tplc="D0B8C3BC">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275511A6"/>
    <w:multiLevelType w:val="hybridMultilevel"/>
    <w:tmpl w:val="B7305218"/>
    <w:lvl w:ilvl="0" w:tplc="BC5817D6">
      <w:start w:val="1"/>
      <w:numFmt w:val="bullet"/>
      <w:pStyle w:val="1"/>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nsid w:val="2AA0706C"/>
    <w:multiLevelType w:val="hybridMultilevel"/>
    <w:tmpl w:val="4B0C65AA"/>
    <w:lvl w:ilvl="0" w:tplc="1BC6055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2BC84BC4"/>
    <w:multiLevelType w:val="hybridMultilevel"/>
    <w:tmpl w:val="0EC63AC2"/>
    <w:lvl w:ilvl="0" w:tplc="DE10BB1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2DDF7C5E"/>
    <w:multiLevelType w:val="hybridMultilevel"/>
    <w:tmpl w:val="3FDA12F0"/>
    <w:lvl w:ilvl="0" w:tplc="78F6E2BE">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3334180D"/>
    <w:multiLevelType w:val="hybridMultilevel"/>
    <w:tmpl w:val="933265C8"/>
    <w:lvl w:ilvl="0" w:tplc="878217F0">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3">
    <w:nsid w:val="33FB5DAB"/>
    <w:multiLevelType w:val="hybridMultilevel"/>
    <w:tmpl w:val="7DE41EFC"/>
    <w:lvl w:ilvl="0" w:tplc="39F249A4">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nsid w:val="3D616148"/>
    <w:multiLevelType w:val="hybridMultilevel"/>
    <w:tmpl w:val="C26AE00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5">
    <w:nsid w:val="3EEB7246"/>
    <w:multiLevelType w:val="hybridMultilevel"/>
    <w:tmpl w:val="BEBAA02E"/>
    <w:lvl w:ilvl="0" w:tplc="81841666">
      <w:numFmt w:val="bullet"/>
      <w:lvlText w:val="※"/>
      <w:lvlJc w:val="left"/>
      <w:pPr>
        <w:ind w:left="2915" w:hanging="360"/>
      </w:pPr>
      <w:rPr>
        <w:rFonts w:ascii="ＭＳ ゴシック" w:eastAsia="ＭＳ ゴシック" w:hAnsi="ＭＳ ゴシック" w:cstheme="minorBidi" w:hint="eastAsia"/>
      </w:rPr>
    </w:lvl>
    <w:lvl w:ilvl="1" w:tplc="0409000B" w:tentative="1">
      <w:start w:val="1"/>
      <w:numFmt w:val="bullet"/>
      <w:lvlText w:val=""/>
      <w:lvlJc w:val="left"/>
      <w:pPr>
        <w:ind w:left="3395" w:hanging="420"/>
      </w:pPr>
      <w:rPr>
        <w:rFonts w:ascii="Wingdings" w:hAnsi="Wingdings" w:hint="default"/>
      </w:rPr>
    </w:lvl>
    <w:lvl w:ilvl="2" w:tplc="0409000D" w:tentative="1">
      <w:start w:val="1"/>
      <w:numFmt w:val="bullet"/>
      <w:lvlText w:val=""/>
      <w:lvlJc w:val="left"/>
      <w:pPr>
        <w:ind w:left="3815" w:hanging="420"/>
      </w:pPr>
      <w:rPr>
        <w:rFonts w:ascii="Wingdings" w:hAnsi="Wingdings" w:hint="default"/>
      </w:rPr>
    </w:lvl>
    <w:lvl w:ilvl="3" w:tplc="04090001" w:tentative="1">
      <w:start w:val="1"/>
      <w:numFmt w:val="bullet"/>
      <w:lvlText w:val=""/>
      <w:lvlJc w:val="left"/>
      <w:pPr>
        <w:ind w:left="4235" w:hanging="420"/>
      </w:pPr>
      <w:rPr>
        <w:rFonts w:ascii="Wingdings" w:hAnsi="Wingdings" w:hint="default"/>
      </w:rPr>
    </w:lvl>
    <w:lvl w:ilvl="4" w:tplc="0409000B" w:tentative="1">
      <w:start w:val="1"/>
      <w:numFmt w:val="bullet"/>
      <w:lvlText w:val=""/>
      <w:lvlJc w:val="left"/>
      <w:pPr>
        <w:ind w:left="4655" w:hanging="420"/>
      </w:pPr>
      <w:rPr>
        <w:rFonts w:ascii="Wingdings" w:hAnsi="Wingdings" w:hint="default"/>
      </w:rPr>
    </w:lvl>
    <w:lvl w:ilvl="5" w:tplc="0409000D" w:tentative="1">
      <w:start w:val="1"/>
      <w:numFmt w:val="bullet"/>
      <w:lvlText w:val=""/>
      <w:lvlJc w:val="left"/>
      <w:pPr>
        <w:ind w:left="5075" w:hanging="420"/>
      </w:pPr>
      <w:rPr>
        <w:rFonts w:ascii="Wingdings" w:hAnsi="Wingdings" w:hint="default"/>
      </w:rPr>
    </w:lvl>
    <w:lvl w:ilvl="6" w:tplc="04090001" w:tentative="1">
      <w:start w:val="1"/>
      <w:numFmt w:val="bullet"/>
      <w:lvlText w:val=""/>
      <w:lvlJc w:val="left"/>
      <w:pPr>
        <w:ind w:left="5495" w:hanging="420"/>
      </w:pPr>
      <w:rPr>
        <w:rFonts w:ascii="Wingdings" w:hAnsi="Wingdings" w:hint="default"/>
      </w:rPr>
    </w:lvl>
    <w:lvl w:ilvl="7" w:tplc="0409000B" w:tentative="1">
      <w:start w:val="1"/>
      <w:numFmt w:val="bullet"/>
      <w:lvlText w:val=""/>
      <w:lvlJc w:val="left"/>
      <w:pPr>
        <w:ind w:left="5915" w:hanging="420"/>
      </w:pPr>
      <w:rPr>
        <w:rFonts w:ascii="Wingdings" w:hAnsi="Wingdings" w:hint="default"/>
      </w:rPr>
    </w:lvl>
    <w:lvl w:ilvl="8" w:tplc="0409000D" w:tentative="1">
      <w:start w:val="1"/>
      <w:numFmt w:val="bullet"/>
      <w:lvlText w:val=""/>
      <w:lvlJc w:val="left"/>
      <w:pPr>
        <w:ind w:left="6335" w:hanging="420"/>
      </w:pPr>
      <w:rPr>
        <w:rFonts w:ascii="Wingdings" w:hAnsi="Wingdings" w:hint="default"/>
      </w:rPr>
    </w:lvl>
  </w:abstractNum>
  <w:abstractNum w:abstractNumId="26">
    <w:nsid w:val="3F334527"/>
    <w:multiLevelType w:val="hybridMultilevel"/>
    <w:tmpl w:val="ECAAF5CA"/>
    <w:lvl w:ilvl="0" w:tplc="0762891E">
      <w:numFmt w:val="bullet"/>
      <w:lvlText w:val="-"/>
      <w:lvlJc w:val="left"/>
      <w:pPr>
        <w:ind w:left="784" w:hanging="360"/>
      </w:pPr>
      <w:rPr>
        <w:rFonts w:ascii="Century" w:eastAsia="ＭＳ ゴシック" w:hAnsi="Century" w:cstheme="minorBidi"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7">
    <w:nsid w:val="42F573EC"/>
    <w:multiLevelType w:val="hybridMultilevel"/>
    <w:tmpl w:val="6E0060D0"/>
    <w:lvl w:ilvl="0" w:tplc="0C684334">
      <w:start w:val="1"/>
      <w:numFmt w:val="decimalEnclosedCircle"/>
      <w:lvlText w:val="%1"/>
      <w:lvlJc w:val="left"/>
      <w:pPr>
        <w:ind w:left="360" w:hanging="360"/>
      </w:pPr>
      <w:rPr>
        <w:rFonts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44123100"/>
    <w:multiLevelType w:val="hybridMultilevel"/>
    <w:tmpl w:val="C3227900"/>
    <w:lvl w:ilvl="0" w:tplc="A1A602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nsid w:val="447330FE"/>
    <w:multiLevelType w:val="hybridMultilevel"/>
    <w:tmpl w:val="D7B82F80"/>
    <w:lvl w:ilvl="0" w:tplc="CE68205A">
      <w:start w:val="1"/>
      <w:numFmt w:val="decimal"/>
      <w:lvlText w:val="%1."/>
      <w:lvlJc w:val="left"/>
      <w:pPr>
        <w:ind w:left="643" w:hanging="360"/>
      </w:pPr>
      <w:rPr>
        <w:rFonts w:hint="default"/>
      </w:rPr>
    </w:lvl>
    <w:lvl w:ilvl="1" w:tplc="91A26CD8">
      <w:start w:val="1"/>
      <w:numFmt w:val="decimalEnclosedCircle"/>
      <w:lvlText w:val="%2"/>
      <w:lvlJc w:val="left"/>
      <w:pPr>
        <w:ind w:left="1063" w:hanging="360"/>
      </w:pPr>
      <w:rPr>
        <w:rFonts w:hint="default"/>
      </w:rPr>
    </w:lvl>
    <w:lvl w:ilvl="2" w:tplc="A37E8A54">
      <w:start w:val="1"/>
      <w:numFmt w:val="decimal"/>
      <w:lvlText w:val="%3"/>
      <w:lvlJc w:val="left"/>
      <w:pPr>
        <w:ind w:left="1483" w:hanging="360"/>
      </w:pPr>
      <w:rPr>
        <w:rFonts w:hint="default"/>
      </w:r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30">
    <w:nsid w:val="44B9268F"/>
    <w:multiLevelType w:val="hybridMultilevel"/>
    <w:tmpl w:val="632A9AFC"/>
    <w:lvl w:ilvl="0" w:tplc="DDDAB2E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1">
    <w:nsid w:val="47A26358"/>
    <w:multiLevelType w:val="hybridMultilevel"/>
    <w:tmpl w:val="5D1C6682"/>
    <w:lvl w:ilvl="0" w:tplc="25CA3942">
      <w:numFmt w:val="bullet"/>
      <w:pStyle w:val="a3"/>
      <w:lvlText w:val="・"/>
      <w:lvlJc w:val="left"/>
      <w:pPr>
        <w:ind w:left="1414" w:hanging="420"/>
      </w:pPr>
      <w:rPr>
        <w:rFonts w:ascii="ＭＳ 明朝" w:eastAsia="ＭＳ 明朝" w:hAnsi="ＭＳ 明朝" w:cs="Times New Roman" w:hint="eastAsia"/>
        <w:lang w:val="en-US"/>
      </w:rPr>
    </w:lvl>
    <w:lvl w:ilvl="1" w:tplc="0409000B" w:tentative="1">
      <w:start w:val="1"/>
      <w:numFmt w:val="bullet"/>
      <w:lvlText w:val=""/>
      <w:lvlJc w:val="left"/>
      <w:pPr>
        <w:ind w:left="1834" w:hanging="420"/>
      </w:pPr>
      <w:rPr>
        <w:rFonts w:ascii="Wingdings" w:hAnsi="Wingdings" w:hint="default"/>
      </w:rPr>
    </w:lvl>
    <w:lvl w:ilvl="2" w:tplc="0409000D" w:tentative="1">
      <w:start w:val="1"/>
      <w:numFmt w:val="bullet"/>
      <w:lvlText w:val=""/>
      <w:lvlJc w:val="left"/>
      <w:pPr>
        <w:ind w:left="2254" w:hanging="420"/>
      </w:pPr>
      <w:rPr>
        <w:rFonts w:ascii="Wingdings" w:hAnsi="Wingdings" w:hint="default"/>
      </w:rPr>
    </w:lvl>
    <w:lvl w:ilvl="3" w:tplc="04090001" w:tentative="1">
      <w:start w:val="1"/>
      <w:numFmt w:val="bullet"/>
      <w:lvlText w:val=""/>
      <w:lvlJc w:val="left"/>
      <w:pPr>
        <w:ind w:left="2674" w:hanging="420"/>
      </w:pPr>
      <w:rPr>
        <w:rFonts w:ascii="Wingdings" w:hAnsi="Wingdings" w:hint="default"/>
      </w:rPr>
    </w:lvl>
    <w:lvl w:ilvl="4" w:tplc="0409000B" w:tentative="1">
      <w:start w:val="1"/>
      <w:numFmt w:val="bullet"/>
      <w:lvlText w:val=""/>
      <w:lvlJc w:val="left"/>
      <w:pPr>
        <w:ind w:left="3094" w:hanging="420"/>
      </w:pPr>
      <w:rPr>
        <w:rFonts w:ascii="Wingdings" w:hAnsi="Wingdings" w:hint="default"/>
      </w:rPr>
    </w:lvl>
    <w:lvl w:ilvl="5" w:tplc="0409000D" w:tentative="1">
      <w:start w:val="1"/>
      <w:numFmt w:val="bullet"/>
      <w:lvlText w:val=""/>
      <w:lvlJc w:val="left"/>
      <w:pPr>
        <w:ind w:left="3514" w:hanging="420"/>
      </w:pPr>
      <w:rPr>
        <w:rFonts w:ascii="Wingdings" w:hAnsi="Wingdings" w:hint="default"/>
      </w:rPr>
    </w:lvl>
    <w:lvl w:ilvl="6" w:tplc="04090001" w:tentative="1">
      <w:start w:val="1"/>
      <w:numFmt w:val="bullet"/>
      <w:lvlText w:val=""/>
      <w:lvlJc w:val="left"/>
      <w:pPr>
        <w:ind w:left="3934" w:hanging="420"/>
      </w:pPr>
      <w:rPr>
        <w:rFonts w:ascii="Wingdings" w:hAnsi="Wingdings" w:hint="default"/>
      </w:rPr>
    </w:lvl>
    <w:lvl w:ilvl="7" w:tplc="0409000B" w:tentative="1">
      <w:start w:val="1"/>
      <w:numFmt w:val="bullet"/>
      <w:lvlText w:val=""/>
      <w:lvlJc w:val="left"/>
      <w:pPr>
        <w:ind w:left="4354" w:hanging="420"/>
      </w:pPr>
      <w:rPr>
        <w:rFonts w:ascii="Wingdings" w:hAnsi="Wingdings" w:hint="default"/>
      </w:rPr>
    </w:lvl>
    <w:lvl w:ilvl="8" w:tplc="0409000D" w:tentative="1">
      <w:start w:val="1"/>
      <w:numFmt w:val="bullet"/>
      <w:lvlText w:val=""/>
      <w:lvlJc w:val="left"/>
      <w:pPr>
        <w:ind w:left="4774" w:hanging="420"/>
      </w:pPr>
      <w:rPr>
        <w:rFonts w:ascii="Wingdings" w:hAnsi="Wingdings" w:hint="default"/>
      </w:rPr>
    </w:lvl>
  </w:abstractNum>
  <w:abstractNum w:abstractNumId="32">
    <w:nsid w:val="48385A08"/>
    <w:multiLevelType w:val="hybridMultilevel"/>
    <w:tmpl w:val="7520AA44"/>
    <w:lvl w:ilvl="0" w:tplc="79729D0C">
      <w:numFmt w:val="bullet"/>
      <w:pStyle w:val="a4"/>
      <w:lvlText w:val="・"/>
      <w:lvlJc w:val="left"/>
      <w:pPr>
        <w:ind w:left="690" w:hanging="420"/>
      </w:pPr>
      <w:rPr>
        <w:rFonts w:ascii="ＭＳ 明朝" w:eastAsia="ＭＳ 明朝" w:hAnsi="ＭＳ 明朝" w:cs="Times New Roman" w:hint="eastAsia"/>
        <w:lang w:val="en-US"/>
      </w:rPr>
    </w:lvl>
    <w:lvl w:ilvl="1" w:tplc="0409000B" w:tentative="1">
      <w:start w:val="1"/>
      <w:numFmt w:val="bullet"/>
      <w:lvlText w:val=""/>
      <w:lvlJc w:val="left"/>
      <w:pPr>
        <w:ind w:left="1110" w:hanging="420"/>
      </w:pPr>
      <w:rPr>
        <w:rFonts w:ascii="Wingdings" w:hAnsi="Wingdings" w:hint="default"/>
      </w:rPr>
    </w:lvl>
    <w:lvl w:ilvl="2" w:tplc="0409000D" w:tentative="1">
      <w:start w:val="1"/>
      <w:numFmt w:val="bullet"/>
      <w:lvlText w:val=""/>
      <w:lvlJc w:val="left"/>
      <w:pPr>
        <w:ind w:left="1530" w:hanging="420"/>
      </w:pPr>
      <w:rPr>
        <w:rFonts w:ascii="Wingdings" w:hAnsi="Wingdings" w:hint="default"/>
      </w:rPr>
    </w:lvl>
    <w:lvl w:ilvl="3" w:tplc="04090001" w:tentative="1">
      <w:start w:val="1"/>
      <w:numFmt w:val="bullet"/>
      <w:lvlText w:val=""/>
      <w:lvlJc w:val="left"/>
      <w:pPr>
        <w:ind w:left="1950" w:hanging="420"/>
      </w:pPr>
      <w:rPr>
        <w:rFonts w:ascii="Wingdings" w:hAnsi="Wingdings" w:hint="default"/>
      </w:rPr>
    </w:lvl>
    <w:lvl w:ilvl="4" w:tplc="0409000B" w:tentative="1">
      <w:start w:val="1"/>
      <w:numFmt w:val="bullet"/>
      <w:lvlText w:val=""/>
      <w:lvlJc w:val="left"/>
      <w:pPr>
        <w:ind w:left="2370" w:hanging="420"/>
      </w:pPr>
      <w:rPr>
        <w:rFonts w:ascii="Wingdings" w:hAnsi="Wingdings" w:hint="default"/>
      </w:rPr>
    </w:lvl>
    <w:lvl w:ilvl="5" w:tplc="0409000D" w:tentative="1">
      <w:start w:val="1"/>
      <w:numFmt w:val="bullet"/>
      <w:lvlText w:val=""/>
      <w:lvlJc w:val="left"/>
      <w:pPr>
        <w:ind w:left="2790" w:hanging="420"/>
      </w:pPr>
      <w:rPr>
        <w:rFonts w:ascii="Wingdings" w:hAnsi="Wingdings" w:hint="default"/>
      </w:rPr>
    </w:lvl>
    <w:lvl w:ilvl="6" w:tplc="04090001" w:tentative="1">
      <w:start w:val="1"/>
      <w:numFmt w:val="bullet"/>
      <w:lvlText w:val=""/>
      <w:lvlJc w:val="left"/>
      <w:pPr>
        <w:ind w:left="3210" w:hanging="420"/>
      </w:pPr>
      <w:rPr>
        <w:rFonts w:ascii="Wingdings" w:hAnsi="Wingdings" w:hint="default"/>
      </w:rPr>
    </w:lvl>
    <w:lvl w:ilvl="7" w:tplc="0409000B" w:tentative="1">
      <w:start w:val="1"/>
      <w:numFmt w:val="bullet"/>
      <w:lvlText w:val=""/>
      <w:lvlJc w:val="left"/>
      <w:pPr>
        <w:ind w:left="3630" w:hanging="420"/>
      </w:pPr>
      <w:rPr>
        <w:rFonts w:ascii="Wingdings" w:hAnsi="Wingdings" w:hint="default"/>
      </w:rPr>
    </w:lvl>
    <w:lvl w:ilvl="8" w:tplc="0409000D" w:tentative="1">
      <w:start w:val="1"/>
      <w:numFmt w:val="bullet"/>
      <w:lvlText w:val=""/>
      <w:lvlJc w:val="left"/>
      <w:pPr>
        <w:ind w:left="4050" w:hanging="420"/>
      </w:pPr>
      <w:rPr>
        <w:rFonts w:ascii="Wingdings" w:hAnsi="Wingdings" w:hint="default"/>
      </w:rPr>
    </w:lvl>
  </w:abstractNum>
  <w:abstractNum w:abstractNumId="33">
    <w:nsid w:val="490A4DF7"/>
    <w:multiLevelType w:val="hybridMultilevel"/>
    <w:tmpl w:val="2A9AC78A"/>
    <w:lvl w:ilvl="0" w:tplc="D3C26FAA">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4">
    <w:nsid w:val="49657D47"/>
    <w:multiLevelType w:val="hybridMultilevel"/>
    <w:tmpl w:val="6254B4AA"/>
    <w:lvl w:ilvl="0" w:tplc="0146135E">
      <w:start w:val="1"/>
      <w:numFmt w:val="decimalEnclosedCircle"/>
      <w:lvlText w:val="%1"/>
      <w:lvlJc w:val="left"/>
      <w:pPr>
        <w:ind w:left="360" w:hanging="360"/>
      </w:pPr>
      <w:rPr>
        <w:rFonts w:eastAsia="ＭＳ ゴシック" w:hAnsi="ＭＳ ゴシック" w:cs="Times New Roman" w:hint="default"/>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5">
    <w:nsid w:val="496D2F28"/>
    <w:multiLevelType w:val="hybridMultilevel"/>
    <w:tmpl w:val="403CCBE2"/>
    <w:lvl w:ilvl="0" w:tplc="CDC200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6">
    <w:nsid w:val="4D3419F4"/>
    <w:multiLevelType w:val="hybridMultilevel"/>
    <w:tmpl w:val="FCFE58CA"/>
    <w:lvl w:ilvl="0" w:tplc="7EDC361A">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7">
    <w:nsid w:val="4D754F82"/>
    <w:multiLevelType w:val="hybridMultilevel"/>
    <w:tmpl w:val="2ED2B9B0"/>
    <w:lvl w:ilvl="0" w:tplc="10A2608C">
      <w:numFmt w:val="bullet"/>
      <w:pStyle w:val="a5"/>
      <w:lvlText w:val="・"/>
      <w:lvlJc w:val="left"/>
      <w:pPr>
        <w:ind w:left="1980" w:hanging="420"/>
      </w:pPr>
      <w:rPr>
        <w:rFonts w:ascii="ＭＳ 明朝" w:eastAsia="ＭＳ 明朝" w:hAnsi="ＭＳ 明朝" w:cs="Times New Roman" w:hint="eastAsia"/>
        <w:lang w:val="en-US"/>
      </w:rPr>
    </w:lvl>
    <w:lvl w:ilvl="1" w:tplc="0409000B" w:tentative="1">
      <w:start w:val="1"/>
      <w:numFmt w:val="bullet"/>
      <w:lvlText w:val=""/>
      <w:lvlJc w:val="left"/>
      <w:pPr>
        <w:ind w:left="2400" w:hanging="420"/>
      </w:pPr>
      <w:rPr>
        <w:rFonts w:ascii="Wingdings" w:hAnsi="Wingdings" w:hint="default"/>
      </w:rPr>
    </w:lvl>
    <w:lvl w:ilvl="2" w:tplc="0409000D" w:tentative="1">
      <w:start w:val="1"/>
      <w:numFmt w:val="bullet"/>
      <w:lvlText w:val=""/>
      <w:lvlJc w:val="left"/>
      <w:pPr>
        <w:ind w:left="2820" w:hanging="420"/>
      </w:pPr>
      <w:rPr>
        <w:rFonts w:ascii="Wingdings" w:hAnsi="Wingdings" w:hint="default"/>
      </w:rPr>
    </w:lvl>
    <w:lvl w:ilvl="3" w:tplc="04090001" w:tentative="1">
      <w:start w:val="1"/>
      <w:numFmt w:val="bullet"/>
      <w:lvlText w:val=""/>
      <w:lvlJc w:val="left"/>
      <w:pPr>
        <w:ind w:left="3240" w:hanging="420"/>
      </w:pPr>
      <w:rPr>
        <w:rFonts w:ascii="Wingdings" w:hAnsi="Wingdings" w:hint="default"/>
      </w:rPr>
    </w:lvl>
    <w:lvl w:ilvl="4" w:tplc="0409000B" w:tentative="1">
      <w:start w:val="1"/>
      <w:numFmt w:val="bullet"/>
      <w:lvlText w:val=""/>
      <w:lvlJc w:val="left"/>
      <w:pPr>
        <w:ind w:left="3660" w:hanging="420"/>
      </w:pPr>
      <w:rPr>
        <w:rFonts w:ascii="Wingdings" w:hAnsi="Wingdings" w:hint="default"/>
      </w:rPr>
    </w:lvl>
    <w:lvl w:ilvl="5" w:tplc="0409000D" w:tentative="1">
      <w:start w:val="1"/>
      <w:numFmt w:val="bullet"/>
      <w:lvlText w:val=""/>
      <w:lvlJc w:val="left"/>
      <w:pPr>
        <w:ind w:left="4080" w:hanging="420"/>
      </w:pPr>
      <w:rPr>
        <w:rFonts w:ascii="Wingdings" w:hAnsi="Wingdings" w:hint="default"/>
      </w:rPr>
    </w:lvl>
    <w:lvl w:ilvl="6" w:tplc="04090001" w:tentative="1">
      <w:start w:val="1"/>
      <w:numFmt w:val="bullet"/>
      <w:lvlText w:val=""/>
      <w:lvlJc w:val="left"/>
      <w:pPr>
        <w:ind w:left="4500" w:hanging="420"/>
      </w:pPr>
      <w:rPr>
        <w:rFonts w:ascii="Wingdings" w:hAnsi="Wingdings" w:hint="default"/>
      </w:rPr>
    </w:lvl>
    <w:lvl w:ilvl="7" w:tplc="0409000B" w:tentative="1">
      <w:start w:val="1"/>
      <w:numFmt w:val="bullet"/>
      <w:lvlText w:val=""/>
      <w:lvlJc w:val="left"/>
      <w:pPr>
        <w:ind w:left="4920" w:hanging="420"/>
      </w:pPr>
      <w:rPr>
        <w:rFonts w:ascii="Wingdings" w:hAnsi="Wingdings" w:hint="default"/>
      </w:rPr>
    </w:lvl>
    <w:lvl w:ilvl="8" w:tplc="0409000D" w:tentative="1">
      <w:start w:val="1"/>
      <w:numFmt w:val="bullet"/>
      <w:lvlText w:val=""/>
      <w:lvlJc w:val="left"/>
      <w:pPr>
        <w:ind w:left="5340" w:hanging="420"/>
      </w:pPr>
      <w:rPr>
        <w:rFonts w:ascii="Wingdings" w:hAnsi="Wingdings" w:hint="default"/>
      </w:rPr>
    </w:lvl>
  </w:abstractNum>
  <w:abstractNum w:abstractNumId="38">
    <w:nsid w:val="4E973DCE"/>
    <w:multiLevelType w:val="hybridMultilevel"/>
    <w:tmpl w:val="44B06F64"/>
    <w:lvl w:ilvl="0" w:tplc="7D52141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9">
    <w:nsid w:val="52AB2092"/>
    <w:multiLevelType w:val="hybridMultilevel"/>
    <w:tmpl w:val="B5B42B28"/>
    <w:lvl w:ilvl="0" w:tplc="1BD2A2FC">
      <w:start w:val="1"/>
      <w:numFmt w:val="bullet"/>
      <w:pStyle w:val="3"/>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40">
    <w:nsid w:val="537D2B01"/>
    <w:multiLevelType w:val="hybridMultilevel"/>
    <w:tmpl w:val="B302F258"/>
    <w:lvl w:ilvl="0" w:tplc="C0A4FA12">
      <w:numFmt w:val="bullet"/>
      <w:lvlText w:val="※"/>
      <w:lvlJc w:val="left"/>
      <w:pPr>
        <w:ind w:left="1780" w:hanging="360"/>
      </w:pPr>
      <w:rPr>
        <w:rFonts w:ascii="ＭＳ 明朝" w:eastAsia="ＭＳ 明朝" w:hAnsi="ＭＳ 明朝" w:cs="ＭＳ 明朝" w:hint="eastAsia"/>
        <w:lang w:val="en-US"/>
      </w:rPr>
    </w:lvl>
    <w:lvl w:ilvl="1" w:tplc="0409000B" w:tentative="1">
      <w:start w:val="1"/>
      <w:numFmt w:val="bullet"/>
      <w:lvlText w:val=""/>
      <w:lvlJc w:val="left"/>
      <w:pPr>
        <w:ind w:left="2260" w:hanging="420"/>
      </w:pPr>
      <w:rPr>
        <w:rFonts w:ascii="Wingdings" w:hAnsi="Wingdings" w:hint="default"/>
      </w:rPr>
    </w:lvl>
    <w:lvl w:ilvl="2" w:tplc="0409000D" w:tentative="1">
      <w:start w:val="1"/>
      <w:numFmt w:val="bullet"/>
      <w:lvlText w:val=""/>
      <w:lvlJc w:val="left"/>
      <w:pPr>
        <w:ind w:left="2680" w:hanging="420"/>
      </w:pPr>
      <w:rPr>
        <w:rFonts w:ascii="Wingdings" w:hAnsi="Wingdings" w:hint="default"/>
      </w:rPr>
    </w:lvl>
    <w:lvl w:ilvl="3" w:tplc="04090001" w:tentative="1">
      <w:start w:val="1"/>
      <w:numFmt w:val="bullet"/>
      <w:lvlText w:val=""/>
      <w:lvlJc w:val="left"/>
      <w:pPr>
        <w:ind w:left="3100" w:hanging="420"/>
      </w:pPr>
      <w:rPr>
        <w:rFonts w:ascii="Wingdings" w:hAnsi="Wingdings" w:hint="default"/>
      </w:rPr>
    </w:lvl>
    <w:lvl w:ilvl="4" w:tplc="0409000B" w:tentative="1">
      <w:start w:val="1"/>
      <w:numFmt w:val="bullet"/>
      <w:lvlText w:val=""/>
      <w:lvlJc w:val="left"/>
      <w:pPr>
        <w:ind w:left="3520" w:hanging="420"/>
      </w:pPr>
      <w:rPr>
        <w:rFonts w:ascii="Wingdings" w:hAnsi="Wingdings" w:hint="default"/>
      </w:rPr>
    </w:lvl>
    <w:lvl w:ilvl="5" w:tplc="0409000D" w:tentative="1">
      <w:start w:val="1"/>
      <w:numFmt w:val="bullet"/>
      <w:lvlText w:val=""/>
      <w:lvlJc w:val="left"/>
      <w:pPr>
        <w:ind w:left="3940" w:hanging="420"/>
      </w:pPr>
      <w:rPr>
        <w:rFonts w:ascii="Wingdings" w:hAnsi="Wingdings" w:hint="default"/>
      </w:rPr>
    </w:lvl>
    <w:lvl w:ilvl="6" w:tplc="04090001" w:tentative="1">
      <w:start w:val="1"/>
      <w:numFmt w:val="bullet"/>
      <w:lvlText w:val=""/>
      <w:lvlJc w:val="left"/>
      <w:pPr>
        <w:ind w:left="4360" w:hanging="420"/>
      </w:pPr>
      <w:rPr>
        <w:rFonts w:ascii="Wingdings" w:hAnsi="Wingdings" w:hint="default"/>
      </w:rPr>
    </w:lvl>
    <w:lvl w:ilvl="7" w:tplc="0409000B" w:tentative="1">
      <w:start w:val="1"/>
      <w:numFmt w:val="bullet"/>
      <w:lvlText w:val=""/>
      <w:lvlJc w:val="left"/>
      <w:pPr>
        <w:ind w:left="4780" w:hanging="420"/>
      </w:pPr>
      <w:rPr>
        <w:rFonts w:ascii="Wingdings" w:hAnsi="Wingdings" w:hint="default"/>
      </w:rPr>
    </w:lvl>
    <w:lvl w:ilvl="8" w:tplc="0409000D" w:tentative="1">
      <w:start w:val="1"/>
      <w:numFmt w:val="bullet"/>
      <w:lvlText w:val=""/>
      <w:lvlJc w:val="left"/>
      <w:pPr>
        <w:ind w:left="5200" w:hanging="420"/>
      </w:pPr>
      <w:rPr>
        <w:rFonts w:ascii="Wingdings" w:hAnsi="Wingdings" w:hint="default"/>
      </w:rPr>
    </w:lvl>
  </w:abstractNum>
  <w:abstractNum w:abstractNumId="41">
    <w:nsid w:val="546279DE"/>
    <w:multiLevelType w:val="hybridMultilevel"/>
    <w:tmpl w:val="8D4ACA50"/>
    <w:lvl w:ilvl="0" w:tplc="11DEB188">
      <w:numFmt w:val="bullet"/>
      <w:pStyle w:val="a6"/>
      <w:lvlText w:val="・"/>
      <w:lvlJc w:val="left"/>
      <w:pPr>
        <w:ind w:left="2548" w:hanging="420"/>
      </w:pPr>
      <w:rPr>
        <w:rFonts w:ascii="ＭＳ 明朝" w:eastAsia="ＭＳ 明朝" w:hAnsi="ＭＳ 明朝" w:cs="Times New Roman" w:hint="eastAsia"/>
        <w:lang w:val="en-US"/>
      </w:rPr>
    </w:lvl>
    <w:lvl w:ilvl="1" w:tplc="0409000B" w:tentative="1">
      <w:start w:val="1"/>
      <w:numFmt w:val="bullet"/>
      <w:lvlText w:val=""/>
      <w:lvlJc w:val="left"/>
      <w:pPr>
        <w:ind w:left="2968" w:hanging="420"/>
      </w:pPr>
      <w:rPr>
        <w:rFonts w:ascii="Wingdings" w:hAnsi="Wingdings" w:hint="default"/>
      </w:rPr>
    </w:lvl>
    <w:lvl w:ilvl="2" w:tplc="0409000D" w:tentative="1">
      <w:start w:val="1"/>
      <w:numFmt w:val="bullet"/>
      <w:lvlText w:val=""/>
      <w:lvlJc w:val="left"/>
      <w:pPr>
        <w:ind w:left="3388" w:hanging="420"/>
      </w:pPr>
      <w:rPr>
        <w:rFonts w:ascii="Wingdings" w:hAnsi="Wingdings" w:hint="default"/>
      </w:rPr>
    </w:lvl>
    <w:lvl w:ilvl="3" w:tplc="04090001" w:tentative="1">
      <w:start w:val="1"/>
      <w:numFmt w:val="bullet"/>
      <w:lvlText w:val=""/>
      <w:lvlJc w:val="left"/>
      <w:pPr>
        <w:ind w:left="3808" w:hanging="420"/>
      </w:pPr>
      <w:rPr>
        <w:rFonts w:ascii="Wingdings" w:hAnsi="Wingdings" w:hint="default"/>
      </w:rPr>
    </w:lvl>
    <w:lvl w:ilvl="4" w:tplc="0409000B" w:tentative="1">
      <w:start w:val="1"/>
      <w:numFmt w:val="bullet"/>
      <w:lvlText w:val=""/>
      <w:lvlJc w:val="left"/>
      <w:pPr>
        <w:ind w:left="4228" w:hanging="420"/>
      </w:pPr>
      <w:rPr>
        <w:rFonts w:ascii="Wingdings" w:hAnsi="Wingdings" w:hint="default"/>
      </w:rPr>
    </w:lvl>
    <w:lvl w:ilvl="5" w:tplc="0409000D" w:tentative="1">
      <w:start w:val="1"/>
      <w:numFmt w:val="bullet"/>
      <w:lvlText w:val=""/>
      <w:lvlJc w:val="left"/>
      <w:pPr>
        <w:ind w:left="4648" w:hanging="420"/>
      </w:pPr>
      <w:rPr>
        <w:rFonts w:ascii="Wingdings" w:hAnsi="Wingdings" w:hint="default"/>
      </w:rPr>
    </w:lvl>
    <w:lvl w:ilvl="6" w:tplc="04090001" w:tentative="1">
      <w:start w:val="1"/>
      <w:numFmt w:val="bullet"/>
      <w:lvlText w:val=""/>
      <w:lvlJc w:val="left"/>
      <w:pPr>
        <w:ind w:left="5068" w:hanging="420"/>
      </w:pPr>
      <w:rPr>
        <w:rFonts w:ascii="Wingdings" w:hAnsi="Wingdings" w:hint="default"/>
      </w:rPr>
    </w:lvl>
    <w:lvl w:ilvl="7" w:tplc="0409000B" w:tentative="1">
      <w:start w:val="1"/>
      <w:numFmt w:val="bullet"/>
      <w:lvlText w:val=""/>
      <w:lvlJc w:val="left"/>
      <w:pPr>
        <w:ind w:left="5488" w:hanging="420"/>
      </w:pPr>
      <w:rPr>
        <w:rFonts w:ascii="Wingdings" w:hAnsi="Wingdings" w:hint="default"/>
      </w:rPr>
    </w:lvl>
    <w:lvl w:ilvl="8" w:tplc="0409000D" w:tentative="1">
      <w:start w:val="1"/>
      <w:numFmt w:val="bullet"/>
      <w:lvlText w:val=""/>
      <w:lvlJc w:val="left"/>
      <w:pPr>
        <w:ind w:left="5908" w:hanging="420"/>
      </w:pPr>
      <w:rPr>
        <w:rFonts w:ascii="Wingdings" w:hAnsi="Wingdings" w:hint="default"/>
      </w:rPr>
    </w:lvl>
  </w:abstractNum>
  <w:abstractNum w:abstractNumId="42">
    <w:nsid w:val="5B82607F"/>
    <w:multiLevelType w:val="hybridMultilevel"/>
    <w:tmpl w:val="F6DAA27E"/>
    <w:lvl w:ilvl="0" w:tplc="52782B78">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3">
    <w:nsid w:val="64CA67F6"/>
    <w:multiLevelType w:val="hybridMultilevel"/>
    <w:tmpl w:val="6774276E"/>
    <w:lvl w:ilvl="0" w:tplc="DD7C7FC0">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4">
    <w:nsid w:val="6AA45A5F"/>
    <w:multiLevelType w:val="hybridMultilevel"/>
    <w:tmpl w:val="6A3C162A"/>
    <w:lvl w:ilvl="0" w:tplc="178CB0E8">
      <w:start w:val="1"/>
      <w:numFmt w:val="decimalEnclosedCircle"/>
      <w:lvlText w:val="%1"/>
      <w:lvlJc w:val="left"/>
      <w:pPr>
        <w:ind w:left="360" w:hanging="360"/>
      </w:pPr>
      <w:rPr>
        <w:rFonts w:cs="Times New Roman" w:hint="default"/>
        <w:b/>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5">
    <w:nsid w:val="6E144480"/>
    <w:multiLevelType w:val="hybridMultilevel"/>
    <w:tmpl w:val="4A4471AA"/>
    <w:lvl w:ilvl="0" w:tplc="00B8EDA4">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6">
    <w:nsid w:val="72DD4E09"/>
    <w:multiLevelType w:val="hybridMultilevel"/>
    <w:tmpl w:val="1FF0B234"/>
    <w:lvl w:ilvl="0" w:tplc="1A242B1A">
      <w:start w:val="1"/>
      <w:numFmt w:val="bullet"/>
      <w:lvlText w:val=""/>
      <w:lvlJc w:val="left"/>
      <w:pPr>
        <w:ind w:left="420" w:hanging="420"/>
      </w:pPr>
      <w:rPr>
        <w:rFonts w:ascii="Wingdings" w:hAnsi="Wingdings" w:hint="default"/>
      </w:rPr>
    </w:lvl>
    <w:lvl w:ilvl="1" w:tplc="476AFC58">
      <w:numFmt w:val="bullet"/>
      <w:lvlText w:val="・"/>
      <w:lvlJc w:val="left"/>
      <w:pPr>
        <w:ind w:left="780" w:hanging="360"/>
      </w:pPr>
      <w:rPr>
        <w:rFonts w:ascii="ＭＳ ゴシック" w:eastAsia="ＭＳ ゴシック" w:hAnsi="ＭＳ ゴシック" w:cs="Times New Roman" w:hint="eastAsia"/>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7">
    <w:nsid w:val="7AD51C1F"/>
    <w:multiLevelType w:val="hybridMultilevel"/>
    <w:tmpl w:val="D4D8DE0E"/>
    <w:lvl w:ilvl="0" w:tplc="9056CAF6">
      <w:start w:val="1"/>
      <w:numFmt w:val="decimalEnclosedCircle"/>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8">
    <w:nsid w:val="7B8E4343"/>
    <w:multiLevelType w:val="hybridMultilevel"/>
    <w:tmpl w:val="8996D32C"/>
    <w:lvl w:ilvl="0" w:tplc="CCBE24CE">
      <w:start w:val="1"/>
      <w:numFmt w:val="decimalEnclosedCircle"/>
      <w:lvlText w:val="%1"/>
      <w:lvlJc w:val="left"/>
      <w:pPr>
        <w:ind w:left="360" w:hanging="360"/>
      </w:pPr>
      <w:rPr>
        <w:rFonts w:ascii="Century" w:eastAsia="ＭＳ 明朝" w:hAnsi="Century" w:cs="Times New Roman"/>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9">
    <w:nsid w:val="7B9D0139"/>
    <w:multiLevelType w:val="hybridMultilevel"/>
    <w:tmpl w:val="061EF6E6"/>
    <w:lvl w:ilvl="0" w:tplc="376A3086">
      <w:start w:val="1"/>
      <w:numFmt w:val="decimalEnclosedCircle"/>
      <w:lvlText w:val="%1"/>
      <w:lvlJc w:val="left"/>
      <w:pPr>
        <w:ind w:left="360" w:hanging="360"/>
      </w:pPr>
      <w:rPr>
        <w:rFonts w:eastAsia="ＭＳ ゴシック" w:hAnsi="ＭＳ ゴシック" w:cs="Times New Roman" w:hint="default"/>
        <w:b/>
        <w:color w:val="0070C0"/>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46"/>
  </w:num>
  <w:num w:numId="2">
    <w:abstractNumId w:val="24"/>
  </w:num>
  <w:num w:numId="3">
    <w:abstractNumId w:val="11"/>
  </w:num>
  <w:num w:numId="4">
    <w:abstractNumId w:val="10"/>
  </w:num>
  <w:num w:numId="5">
    <w:abstractNumId w:val="5"/>
  </w:num>
  <w:num w:numId="6">
    <w:abstractNumId w:val="4"/>
  </w:num>
  <w:num w:numId="7">
    <w:abstractNumId w:val="22"/>
  </w:num>
  <w:num w:numId="8">
    <w:abstractNumId w:val="2"/>
  </w:num>
  <w:num w:numId="9">
    <w:abstractNumId w:val="34"/>
  </w:num>
  <w:num w:numId="10">
    <w:abstractNumId w:val="47"/>
  </w:num>
  <w:num w:numId="11">
    <w:abstractNumId w:val="12"/>
  </w:num>
  <w:num w:numId="12">
    <w:abstractNumId w:val="38"/>
  </w:num>
  <w:num w:numId="13">
    <w:abstractNumId w:val="19"/>
  </w:num>
  <w:num w:numId="14">
    <w:abstractNumId w:val="27"/>
  </w:num>
  <w:num w:numId="15">
    <w:abstractNumId w:val="45"/>
  </w:num>
  <w:num w:numId="16">
    <w:abstractNumId w:val="49"/>
  </w:num>
  <w:num w:numId="17">
    <w:abstractNumId w:val="7"/>
  </w:num>
  <w:num w:numId="18">
    <w:abstractNumId w:val="29"/>
  </w:num>
  <w:num w:numId="19">
    <w:abstractNumId w:val="33"/>
  </w:num>
  <w:num w:numId="20">
    <w:abstractNumId w:val="15"/>
  </w:num>
  <w:num w:numId="21">
    <w:abstractNumId w:val="23"/>
  </w:num>
  <w:num w:numId="22">
    <w:abstractNumId w:val="44"/>
  </w:num>
  <w:num w:numId="23">
    <w:abstractNumId w:val="20"/>
  </w:num>
  <w:num w:numId="24">
    <w:abstractNumId w:val="48"/>
  </w:num>
  <w:num w:numId="25">
    <w:abstractNumId w:val="36"/>
  </w:num>
  <w:num w:numId="26">
    <w:abstractNumId w:val="14"/>
  </w:num>
  <w:num w:numId="27">
    <w:abstractNumId w:val="28"/>
  </w:num>
  <w:num w:numId="28">
    <w:abstractNumId w:val="17"/>
  </w:num>
  <w:num w:numId="29">
    <w:abstractNumId w:val="30"/>
  </w:num>
  <w:num w:numId="30">
    <w:abstractNumId w:val="43"/>
  </w:num>
  <w:num w:numId="31">
    <w:abstractNumId w:val="21"/>
  </w:num>
  <w:num w:numId="32">
    <w:abstractNumId w:val="42"/>
  </w:num>
  <w:num w:numId="33">
    <w:abstractNumId w:val="35"/>
  </w:num>
  <w:num w:numId="34">
    <w:abstractNumId w:val="18"/>
  </w:num>
  <w:num w:numId="35">
    <w:abstractNumId w:val="13"/>
  </w:num>
  <w:num w:numId="36">
    <w:abstractNumId w:val="39"/>
  </w:num>
  <w:num w:numId="37">
    <w:abstractNumId w:val="9"/>
  </w:num>
  <w:num w:numId="38">
    <w:abstractNumId w:val="32"/>
  </w:num>
  <w:num w:numId="39">
    <w:abstractNumId w:val="1"/>
  </w:num>
  <w:num w:numId="40">
    <w:abstractNumId w:val="16"/>
  </w:num>
  <w:num w:numId="41">
    <w:abstractNumId w:val="31"/>
  </w:num>
  <w:num w:numId="42">
    <w:abstractNumId w:val="37"/>
  </w:num>
  <w:num w:numId="43">
    <w:abstractNumId w:val="3"/>
  </w:num>
  <w:num w:numId="44">
    <w:abstractNumId w:val="41"/>
  </w:num>
  <w:num w:numId="45">
    <w:abstractNumId w:val="25"/>
  </w:num>
  <w:num w:numId="46">
    <w:abstractNumId w:val="26"/>
  </w:num>
  <w:num w:numId="47">
    <w:abstractNumId w:val="8"/>
  </w:num>
  <w:num w:numId="48">
    <w:abstractNumId w:val="6"/>
  </w:num>
  <w:num w:numId="49">
    <w:abstractNumId w:val="40"/>
  </w:num>
  <w:num w:numId="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hideSpellingErrors/>
  <w:proofState w:spelling="clean" w:grammar="dirty"/>
  <w:attachedTemplate r:id="rId1"/>
  <w:defaultTabStop w:val="840"/>
  <w:drawingGridHorizontalSpacing w:val="100"/>
  <w:displayHorizontalDrawingGridEvery w:val="0"/>
  <w:displayVerticalDrawingGridEvery w:val="2"/>
  <w:doNotShadeFormData/>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2FB"/>
    <w:rsid w:val="000018DA"/>
    <w:rsid w:val="000052D2"/>
    <w:rsid w:val="00005A99"/>
    <w:rsid w:val="000079FD"/>
    <w:rsid w:val="0001012C"/>
    <w:rsid w:val="00012DD0"/>
    <w:rsid w:val="0001387D"/>
    <w:rsid w:val="000139B4"/>
    <w:rsid w:val="00014CEB"/>
    <w:rsid w:val="00016381"/>
    <w:rsid w:val="00016489"/>
    <w:rsid w:val="00017087"/>
    <w:rsid w:val="00023ED2"/>
    <w:rsid w:val="00024ED3"/>
    <w:rsid w:val="000271E8"/>
    <w:rsid w:val="00030082"/>
    <w:rsid w:val="00031880"/>
    <w:rsid w:val="00032E0C"/>
    <w:rsid w:val="000334AD"/>
    <w:rsid w:val="00033DF1"/>
    <w:rsid w:val="00034B4E"/>
    <w:rsid w:val="000378CE"/>
    <w:rsid w:val="000413D3"/>
    <w:rsid w:val="00042D65"/>
    <w:rsid w:val="000441C9"/>
    <w:rsid w:val="00045B09"/>
    <w:rsid w:val="00045E07"/>
    <w:rsid w:val="00050A56"/>
    <w:rsid w:val="0005310F"/>
    <w:rsid w:val="00055F23"/>
    <w:rsid w:val="00056663"/>
    <w:rsid w:val="000571C9"/>
    <w:rsid w:val="00060DFE"/>
    <w:rsid w:val="00061106"/>
    <w:rsid w:val="00064528"/>
    <w:rsid w:val="00066E94"/>
    <w:rsid w:val="0006787B"/>
    <w:rsid w:val="000678ED"/>
    <w:rsid w:val="00070728"/>
    <w:rsid w:val="0007110B"/>
    <w:rsid w:val="000734C2"/>
    <w:rsid w:val="0007385F"/>
    <w:rsid w:val="0007499D"/>
    <w:rsid w:val="00081622"/>
    <w:rsid w:val="000817BB"/>
    <w:rsid w:val="00084756"/>
    <w:rsid w:val="00085B19"/>
    <w:rsid w:val="00085D40"/>
    <w:rsid w:val="00087237"/>
    <w:rsid w:val="000917D8"/>
    <w:rsid w:val="00091978"/>
    <w:rsid w:val="00091D61"/>
    <w:rsid w:val="00095461"/>
    <w:rsid w:val="00095A1D"/>
    <w:rsid w:val="00096E7F"/>
    <w:rsid w:val="00097667"/>
    <w:rsid w:val="00097F69"/>
    <w:rsid w:val="000A1139"/>
    <w:rsid w:val="000A4BFC"/>
    <w:rsid w:val="000A6FD7"/>
    <w:rsid w:val="000A7570"/>
    <w:rsid w:val="000B04D1"/>
    <w:rsid w:val="000B063D"/>
    <w:rsid w:val="000B1951"/>
    <w:rsid w:val="000B24CD"/>
    <w:rsid w:val="000B6429"/>
    <w:rsid w:val="000C3183"/>
    <w:rsid w:val="000C5B0A"/>
    <w:rsid w:val="000D00C0"/>
    <w:rsid w:val="000D0711"/>
    <w:rsid w:val="000D1B9A"/>
    <w:rsid w:val="000D1F11"/>
    <w:rsid w:val="000D2F8C"/>
    <w:rsid w:val="000D4978"/>
    <w:rsid w:val="000D6821"/>
    <w:rsid w:val="000E1EB2"/>
    <w:rsid w:val="000E303B"/>
    <w:rsid w:val="000E44C2"/>
    <w:rsid w:val="000E49BF"/>
    <w:rsid w:val="000E4D4A"/>
    <w:rsid w:val="000E6052"/>
    <w:rsid w:val="000F11C6"/>
    <w:rsid w:val="000F15B7"/>
    <w:rsid w:val="000F65D1"/>
    <w:rsid w:val="000F7DBC"/>
    <w:rsid w:val="0010406D"/>
    <w:rsid w:val="00104C92"/>
    <w:rsid w:val="0010633C"/>
    <w:rsid w:val="0010751F"/>
    <w:rsid w:val="0011156A"/>
    <w:rsid w:val="00111B6F"/>
    <w:rsid w:val="0011395E"/>
    <w:rsid w:val="00114B57"/>
    <w:rsid w:val="0011602D"/>
    <w:rsid w:val="00116387"/>
    <w:rsid w:val="001163E5"/>
    <w:rsid w:val="00117097"/>
    <w:rsid w:val="0011722C"/>
    <w:rsid w:val="001173D0"/>
    <w:rsid w:val="0012167A"/>
    <w:rsid w:val="001220B9"/>
    <w:rsid w:val="0012212A"/>
    <w:rsid w:val="00123848"/>
    <w:rsid w:val="0012537D"/>
    <w:rsid w:val="001256D9"/>
    <w:rsid w:val="00125C79"/>
    <w:rsid w:val="00125EF3"/>
    <w:rsid w:val="001261B3"/>
    <w:rsid w:val="00127A17"/>
    <w:rsid w:val="001305F6"/>
    <w:rsid w:val="00133CE6"/>
    <w:rsid w:val="00134FB5"/>
    <w:rsid w:val="00135C3B"/>
    <w:rsid w:val="001361C5"/>
    <w:rsid w:val="001378AD"/>
    <w:rsid w:val="001401BC"/>
    <w:rsid w:val="00143474"/>
    <w:rsid w:val="00144B76"/>
    <w:rsid w:val="00146D47"/>
    <w:rsid w:val="00147DD9"/>
    <w:rsid w:val="00150705"/>
    <w:rsid w:val="0015079B"/>
    <w:rsid w:val="0015086D"/>
    <w:rsid w:val="00152E73"/>
    <w:rsid w:val="00153FF4"/>
    <w:rsid w:val="0015542C"/>
    <w:rsid w:val="00160482"/>
    <w:rsid w:val="001614A8"/>
    <w:rsid w:val="00164517"/>
    <w:rsid w:val="00164746"/>
    <w:rsid w:val="00167D76"/>
    <w:rsid w:val="00170DB1"/>
    <w:rsid w:val="001740AA"/>
    <w:rsid w:val="001775BB"/>
    <w:rsid w:val="0018242B"/>
    <w:rsid w:val="00184003"/>
    <w:rsid w:val="00192757"/>
    <w:rsid w:val="00192C98"/>
    <w:rsid w:val="00193574"/>
    <w:rsid w:val="00193A89"/>
    <w:rsid w:val="00195C7A"/>
    <w:rsid w:val="001A0EC8"/>
    <w:rsid w:val="001A1752"/>
    <w:rsid w:val="001A179E"/>
    <w:rsid w:val="001A2A91"/>
    <w:rsid w:val="001A440B"/>
    <w:rsid w:val="001A54AA"/>
    <w:rsid w:val="001A54E9"/>
    <w:rsid w:val="001A7981"/>
    <w:rsid w:val="001B1006"/>
    <w:rsid w:val="001B2286"/>
    <w:rsid w:val="001B2FE4"/>
    <w:rsid w:val="001B3906"/>
    <w:rsid w:val="001B4BE5"/>
    <w:rsid w:val="001B5B05"/>
    <w:rsid w:val="001B7A11"/>
    <w:rsid w:val="001B7BEB"/>
    <w:rsid w:val="001C23BB"/>
    <w:rsid w:val="001C2D6E"/>
    <w:rsid w:val="001C36D4"/>
    <w:rsid w:val="001C5383"/>
    <w:rsid w:val="001C5611"/>
    <w:rsid w:val="001C6071"/>
    <w:rsid w:val="001C7994"/>
    <w:rsid w:val="001D0C55"/>
    <w:rsid w:val="001D0CB8"/>
    <w:rsid w:val="001D4527"/>
    <w:rsid w:val="001D48C8"/>
    <w:rsid w:val="001D5843"/>
    <w:rsid w:val="001D5864"/>
    <w:rsid w:val="001D5AE0"/>
    <w:rsid w:val="001D6437"/>
    <w:rsid w:val="001D6C61"/>
    <w:rsid w:val="001E29CA"/>
    <w:rsid w:val="001E53A2"/>
    <w:rsid w:val="001E599B"/>
    <w:rsid w:val="001E6D1E"/>
    <w:rsid w:val="001F04AA"/>
    <w:rsid w:val="001F1489"/>
    <w:rsid w:val="001F149B"/>
    <w:rsid w:val="001F20D0"/>
    <w:rsid w:val="001F4A9C"/>
    <w:rsid w:val="001F691F"/>
    <w:rsid w:val="002001D9"/>
    <w:rsid w:val="00202F9D"/>
    <w:rsid w:val="002054BD"/>
    <w:rsid w:val="0020597E"/>
    <w:rsid w:val="00205FF1"/>
    <w:rsid w:val="002063BA"/>
    <w:rsid w:val="00210409"/>
    <w:rsid w:val="00211C8C"/>
    <w:rsid w:val="00211CF7"/>
    <w:rsid w:val="00214965"/>
    <w:rsid w:val="00221F98"/>
    <w:rsid w:val="002229F8"/>
    <w:rsid w:val="0022386E"/>
    <w:rsid w:val="002244E2"/>
    <w:rsid w:val="0022708F"/>
    <w:rsid w:val="00230BDE"/>
    <w:rsid w:val="00233FDD"/>
    <w:rsid w:val="00235597"/>
    <w:rsid w:val="002357AC"/>
    <w:rsid w:val="002360AD"/>
    <w:rsid w:val="00242385"/>
    <w:rsid w:val="00243210"/>
    <w:rsid w:val="002464E2"/>
    <w:rsid w:val="002476E0"/>
    <w:rsid w:val="00247894"/>
    <w:rsid w:val="00250E9C"/>
    <w:rsid w:val="00254B5A"/>
    <w:rsid w:val="00255484"/>
    <w:rsid w:val="00255A22"/>
    <w:rsid w:val="00255D6E"/>
    <w:rsid w:val="00257D98"/>
    <w:rsid w:val="002600C4"/>
    <w:rsid w:val="0026120A"/>
    <w:rsid w:val="00263F7A"/>
    <w:rsid w:val="00264850"/>
    <w:rsid w:val="00265222"/>
    <w:rsid w:val="00266EE6"/>
    <w:rsid w:val="00272C30"/>
    <w:rsid w:val="002751E6"/>
    <w:rsid w:val="00275C7E"/>
    <w:rsid w:val="0027745E"/>
    <w:rsid w:val="00280C2F"/>
    <w:rsid w:val="00283439"/>
    <w:rsid w:val="00287F2C"/>
    <w:rsid w:val="00295B61"/>
    <w:rsid w:val="00296FE4"/>
    <w:rsid w:val="00297F8D"/>
    <w:rsid w:val="002A0179"/>
    <w:rsid w:val="002A164C"/>
    <w:rsid w:val="002A2CEC"/>
    <w:rsid w:val="002A4BF8"/>
    <w:rsid w:val="002A59CD"/>
    <w:rsid w:val="002A6129"/>
    <w:rsid w:val="002A67A4"/>
    <w:rsid w:val="002A775F"/>
    <w:rsid w:val="002B2600"/>
    <w:rsid w:val="002B2DBC"/>
    <w:rsid w:val="002B39B4"/>
    <w:rsid w:val="002B4890"/>
    <w:rsid w:val="002C12AC"/>
    <w:rsid w:val="002C12B9"/>
    <w:rsid w:val="002C1CDE"/>
    <w:rsid w:val="002C3A49"/>
    <w:rsid w:val="002C4147"/>
    <w:rsid w:val="002C4B52"/>
    <w:rsid w:val="002C5FEF"/>
    <w:rsid w:val="002C6097"/>
    <w:rsid w:val="002C6AF0"/>
    <w:rsid w:val="002D10C3"/>
    <w:rsid w:val="002D293D"/>
    <w:rsid w:val="002D3BFF"/>
    <w:rsid w:val="002D4180"/>
    <w:rsid w:val="002D6454"/>
    <w:rsid w:val="002D70AD"/>
    <w:rsid w:val="002E016E"/>
    <w:rsid w:val="002E088F"/>
    <w:rsid w:val="002E0FF5"/>
    <w:rsid w:val="002E168D"/>
    <w:rsid w:val="002E33F1"/>
    <w:rsid w:val="002E46E0"/>
    <w:rsid w:val="002E481E"/>
    <w:rsid w:val="002E4952"/>
    <w:rsid w:val="002E49E5"/>
    <w:rsid w:val="002E6BBF"/>
    <w:rsid w:val="002E6BFD"/>
    <w:rsid w:val="002E7152"/>
    <w:rsid w:val="002F0401"/>
    <w:rsid w:val="002F21CC"/>
    <w:rsid w:val="002F48C8"/>
    <w:rsid w:val="002F4FD2"/>
    <w:rsid w:val="002F78FC"/>
    <w:rsid w:val="00300762"/>
    <w:rsid w:val="00300876"/>
    <w:rsid w:val="0030155B"/>
    <w:rsid w:val="00302054"/>
    <w:rsid w:val="003024AA"/>
    <w:rsid w:val="00305EA8"/>
    <w:rsid w:val="00307B7C"/>
    <w:rsid w:val="003104B8"/>
    <w:rsid w:val="00313385"/>
    <w:rsid w:val="00313D8F"/>
    <w:rsid w:val="00314ABC"/>
    <w:rsid w:val="00315766"/>
    <w:rsid w:val="00316314"/>
    <w:rsid w:val="0032035F"/>
    <w:rsid w:val="00322271"/>
    <w:rsid w:val="0032347A"/>
    <w:rsid w:val="00324CEF"/>
    <w:rsid w:val="00326238"/>
    <w:rsid w:val="00326DAA"/>
    <w:rsid w:val="0032765F"/>
    <w:rsid w:val="0033086D"/>
    <w:rsid w:val="00331B6F"/>
    <w:rsid w:val="0033224D"/>
    <w:rsid w:val="00332985"/>
    <w:rsid w:val="00332C78"/>
    <w:rsid w:val="00333BE7"/>
    <w:rsid w:val="00334EE5"/>
    <w:rsid w:val="0033522B"/>
    <w:rsid w:val="0034291C"/>
    <w:rsid w:val="00342966"/>
    <w:rsid w:val="00342FB0"/>
    <w:rsid w:val="00347C76"/>
    <w:rsid w:val="003524CB"/>
    <w:rsid w:val="00354E3D"/>
    <w:rsid w:val="00360EB2"/>
    <w:rsid w:val="0036448E"/>
    <w:rsid w:val="003657E3"/>
    <w:rsid w:val="00366DA7"/>
    <w:rsid w:val="003677DB"/>
    <w:rsid w:val="00372F3A"/>
    <w:rsid w:val="00373BE7"/>
    <w:rsid w:val="003761B4"/>
    <w:rsid w:val="00376D0F"/>
    <w:rsid w:val="00377DC1"/>
    <w:rsid w:val="003803C4"/>
    <w:rsid w:val="003803DA"/>
    <w:rsid w:val="0038564F"/>
    <w:rsid w:val="00385DB4"/>
    <w:rsid w:val="0038622B"/>
    <w:rsid w:val="003909F5"/>
    <w:rsid w:val="00395E95"/>
    <w:rsid w:val="00395FB9"/>
    <w:rsid w:val="00396A46"/>
    <w:rsid w:val="0039749D"/>
    <w:rsid w:val="00397CA4"/>
    <w:rsid w:val="003A2FDD"/>
    <w:rsid w:val="003A5538"/>
    <w:rsid w:val="003B068C"/>
    <w:rsid w:val="003B0BE1"/>
    <w:rsid w:val="003B3F96"/>
    <w:rsid w:val="003B4CE7"/>
    <w:rsid w:val="003B5C4F"/>
    <w:rsid w:val="003B6EA3"/>
    <w:rsid w:val="003B77B7"/>
    <w:rsid w:val="003C3015"/>
    <w:rsid w:val="003C3208"/>
    <w:rsid w:val="003C3947"/>
    <w:rsid w:val="003C4431"/>
    <w:rsid w:val="003C6BA8"/>
    <w:rsid w:val="003C6C83"/>
    <w:rsid w:val="003C755D"/>
    <w:rsid w:val="003D0C92"/>
    <w:rsid w:val="003D1B3F"/>
    <w:rsid w:val="003D1BD5"/>
    <w:rsid w:val="003D2208"/>
    <w:rsid w:val="003D4783"/>
    <w:rsid w:val="003D539E"/>
    <w:rsid w:val="003E0B80"/>
    <w:rsid w:val="003E1D7F"/>
    <w:rsid w:val="003E37F0"/>
    <w:rsid w:val="003E67C0"/>
    <w:rsid w:val="003E6D64"/>
    <w:rsid w:val="003E7DE7"/>
    <w:rsid w:val="003F3E64"/>
    <w:rsid w:val="003F4156"/>
    <w:rsid w:val="003F68C1"/>
    <w:rsid w:val="003F6F7C"/>
    <w:rsid w:val="003F73FF"/>
    <w:rsid w:val="004003C4"/>
    <w:rsid w:val="00400950"/>
    <w:rsid w:val="00403030"/>
    <w:rsid w:val="00404055"/>
    <w:rsid w:val="00405D54"/>
    <w:rsid w:val="00406610"/>
    <w:rsid w:val="004074B6"/>
    <w:rsid w:val="00407A68"/>
    <w:rsid w:val="00414B1B"/>
    <w:rsid w:val="004157FB"/>
    <w:rsid w:val="00416691"/>
    <w:rsid w:val="004174B0"/>
    <w:rsid w:val="00420266"/>
    <w:rsid w:val="00420592"/>
    <w:rsid w:val="00421717"/>
    <w:rsid w:val="00422B70"/>
    <w:rsid w:val="00422F15"/>
    <w:rsid w:val="00423A63"/>
    <w:rsid w:val="00430BB2"/>
    <w:rsid w:val="00431211"/>
    <w:rsid w:val="00434E7A"/>
    <w:rsid w:val="00435A3F"/>
    <w:rsid w:val="004376E8"/>
    <w:rsid w:val="0044077A"/>
    <w:rsid w:val="00447847"/>
    <w:rsid w:val="004509FD"/>
    <w:rsid w:val="004512C8"/>
    <w:rsid w:val="004544D9"/>
    <w:rsid w:val="00455084"/>
    <w:rsid w:val="00455600"/>
    <w:rsid w:val="004563F0"/>
    <w:rsid w:val="004606CF"/>
    <w:rsid w:val="00462E82"/>
    <w:rsid w:val="004630D7"/>
    <w:rsid w:val="00463457"/>
    <w:rsid w:val="00463AB2"/>
    <w:rsid w:val="00464431"/>
    <w:rsid w:val="00464621"/>
    <w:rsid w:val="00467D92"/>
    <w:rsid w:val="00470958"/>
    <w:rsid w:val="00474762"/>
    <w:rsid w:val="00476135"/>
    <w:rsid w:val="00476B74"/>
    <w:rsid w:val="00477C38"/>
    <w:rsid w:val="004809AA"/>
    <w:rsid w:val="00481E97"/>
    <w:rsid w:val="00482E71"/>
    <w:rsid w:val="00483D83"/>
    <w:rsid w:val="00485A3F"/>
    <w:rsid w:val="00487C12"/>
    <w:rsid w:val="0049068B"/>
    <w:rsid w:val="00490742"/>
    <w:rsid w:val="00491971"/>
    <w:rsid w:val="00493A84"/>
    <w:rsid w:val="00496282"/>
    <w:rsid w:val="0049639A"/>
    <w:rsid w:val="00496638"/>
    <w:rsid w:val="00497DA5"/>
    <w:rsid w:val="00497E2B"/>
    <w:rsid w:val="004A1D70"/>
    <w:rsid w:val="004A2901"/>
    <w:rsid w:val="004A2BBC"/>
    <w:rsid w:val="004A411E"/>
    <w:rsid w:val="004A4F75"/>
    <w:rsid w:val="004A7EFD"/>
    <w:rsid w:val="004B1099"/>
    <w:rsid w:val="004B33C8"/>
    <w:rsid w:val="004B379E"/>
    <w:rsid w:val="004B3830"/>
    <w:rsid w:val="004B4205"/>
    <w:rsid w:val="004B4857"/>
    <w:rsid w:val="004B4BB2"/>
    <w:rsid w:val="004B6258"/>
    <w:rsid w:val="004B71F3"/>
    <w:rsid w:val="004C013A"/>
    <w:rsid w:val="004C42D4"/>
    <w:rsid w:val="004C6924"/>
    <w:rsid w:val="004C6F23"/>
    <w:rsid w:val="004C724A"/>
    <w:rsid w:val="004D0FAA"/>
    <w:rsid w:val="004D1664"/>
    <w:rsid w:val="004D4ADE"/>
    <w:rsid w:val="004D74AD"/>
    <w:rsid w:val="004D778A"/>
    <w:rsid w:val="004E02F1"/>
    <w:rsid w:val="004E2FB4"/>
    <w:rsid w:val="004E31B2"/>
    <w:rsid w:val="004E6533"/>
    <w:rsid w:val="004E78DB"/>
    <w:rsid w:val="004F19CC"/>
    <w:rsid w:val="004F1D4F"/>
    <w:rsid w:val="004F2F1A"/>
    <w:rsid w:val="005018D7"/>
    <w:rsid w:val="00501C83"/>
    <w:rsid w:val="00502BCB"/>
    <w:rsid w:val="00507919"/>
    <w:rsid w:val="00507AEC"/>
    <w:rsid w:val="00512253"/>
    <w:rsid w:val="005146A4"/>
    <w:rsid w:val="00515B7E"/>
    <w:rsid w:val="00517A4E"/>
    <w:rsid w:val="00520E7B"/>
    <w:rsid w:val="00521A80"/>
    <w:rsid w:val="00521F76"/>
    <w:rsid w:val="005258DB"/>
    <w:rsid w:val="00525950"/>
    <w:rsid w:val="0052728D"/>
    <w:rsid w:val="00531253"/>
    <w:rsid w:val="0053259E"/>
    <w:rsid w:val="00534675"/>
    <w:rsid w:val="00543C33"/>
    <w:rsid w:val="005443FF"/>
    <w:rsid w:val="00544547"/>
    <w:rsid w:val="00544A27"/>
    <w:rsid w:val="00544BA9"/>
    <w:rsid w:val="0054574A"/>
    <w:rsid w:val="00545F4C"/>
    <w:rsid w:val="0054636F"/>
    <w:rsid w:val="00546563"/>
    <w:rsid w:val="0054675D"/>
    <w:rsid w:val="00547933"/>
    <w:rsid w:val="00547C04"/>
    <w:rsid w:val="00550D08"/>
    <w:rsid w:val="005526A8"/>
    <w:rsid w:val="0055289D"/>
    <w:rsid w:val="005531FF"/>
    <w:rsid w:val="00553A1B"/>
    <w:rsid w:val="00554956"/>
    <w:rsid w:val="0055687D"/>
    <w:rsid w:val="00556DA5"/>
    <w:rsid w:val="005573A6"/>
    <w:rsid w:val="00561433"/>
    <w:rsid w:val="00565E06"/>
    <w:rsid w:val="00566C17"/>
    <w:rsid w:val="00566F00"/>
    <w:rsid w:val="005677A9"/>
    <w:rsid w:val="00573C80"/>
    <w:rsid w:val="005771E2"/>
    <w:rsid w:val="00577271"/>
    <w:rsid w:val="00577432"/>
    <w:rsid w:val="00577581"/>
    <w:rsid w:val="00577F24"/>
    <w:rsid w:val="005820CF"/>
    <w:rsid w:val="00582751"/>
    <w:rsid w:val="00582B77"/>
    <w:rsid w:val="00583063"/>
    <w:rsid w:val="00590466"/>
    <w:rsid w:val="00590FC5"/>
    <w:rsid w:val="00591D17"/>
    <w:rsid w:val="00592F13"/>
    <w:rsid w:val="00593215"/>
    <w:rsid w:val="005945C2"/>
    <w:rsid w:val="00594FF3"/>
    <w:rsid w:val="0059501E"/>
    <w:rsid w:val="005957E2"/>
    <w:rsid w:val="00595E05"/>
    <w:rsid w:val="00597368"/>
    <w:rsid w:val="00597436"/>
    <w:rsid w:val="005974EE"/>
    <w:rsid w:val="005A2089"/>
    <w:rsid w:val="005A22FB"/>
    <w:rsid w:val="005A3EEE"/>
    <w:rsid w:val="005A472B"/>
    <w:rsid w:val="005B1BEC"/>
    <w:rsid w:val="005B2D18"/>
    <w:rsid w:val="005B3097"/>
    <w:rsid w:val="005B4625"/>
    <w:rsid w:val="005B6703"/>
    <w:rsid w:val="005B7B7C"/>
    <w:rsid w:val="005C0F27"/>
    <w:rsid w:val="005C1194"/>
    <w:rsid w:val="005C267B"/>
    <w:rsid w:val="005C28EB"/>
    <w:rsid w:val="005C3F8B"/>
    <w:rsid w:val="005C4318"/>
    <w:rsid w:val="005C588F"/>
    <w:rsid w:val="005C5F5F"/>
    <w:rsid w:val="005C6F97"/>
    <w:rsid w:val="005D2855"/>
    <w:rsid w:val="005D5446"/>
    <w:rsid w:val="005D6433"/>
    <w:rsid w:val="005D6627"/>
    <w:rsid w:val="005E244B"/>
    <w:rsid w:val="005E2E83"/>
    <w:rsid w:val="005E35A6"/>
    <w:rsid w:val="005E4415"/>
    <w:rsid w:val="005E53AA"/>
    <w:rsid w:val="005E600B"/>
    <w:rsid w:val="005E6DE6"/>
    <w:rsid w:val="005F0A1F"/>
    <w:rsid w:val="005F187D"/>
    <w:rsid w:val="005F1B19"/>
    <w:rsid w:val="005F3E47"/>
    <w:rsid w:val="005F4065"/>
    <w:rsid w:val="005F4D02"/>
    <w:rsid w:val="005F5135"/>
    <w:rsid w:val="005F5360"/>
    <w:rsid w:val="005F585C"/>
    <w:rsid w:val="005F70B4"/>
    <w:rsid w:val="00603F63"/>
    <w:rsid w:val="00604FC4"/>
    <w:rsid w:val="0060641B"/>
    <w:rsid w:val="00610544"/>
    <w:rsid w:val="00610969"/>
    <w:rsid w:val="00611326"/>
    <w:rsid w:val="00613C86"/>
    <w:rsid w:val="00614566"/>
    <w:rsid w:val="0061670E"/>
    <w:rsid w:val="00616DAF"/>
    <w:rsid w:val="0062017B"/>
    <w:rsid w:val="0062027D"/>
    <w:rsid w:val="00621474"/>
    <w:rsid w:val="00622FA2"/>
    <w:rsid w:val="00623C95"/>
    <w:rsid w:val="00625A9D"/>
    <w:rsid w:val="00626334"/>
    <w:rsid w:val="00626DBE"/>
    <w:rsid w:val="00627D9D"/>
    <w:rsid w:val="006327D1"/>
    <w:rsid w:val="00633153"/>
    <w:rsid w:val="00633190"/>
    <w:rsid w:val="00635308"/>
    <w:rsid w:val="00635A49"/>
    <w:rsid w:val="006406BA"/>
    <w:rsid w:val="0064151C"/>
    <w:rsid w:val="00642F5B"/>
    <w:rsid w:val="0064466E"/>
    <w:rsid w:val="00645740"/>
    <w:rsid w:val="00645C50"/>
    <w:rsid w:val="00645D8D"/>
    <w:rsid w:val="00646AD9"/>
    <w:rsid w:val="00647897"/>
    <w:rsid w:val="00647976"/>
    <w:rsid w:val="00651710"/>
    <w:rsid w:val="00655DFE"/>
    <w:rsid w:val="00655E15"/>
    <w:rsid w:val="00656DB2"/>
    <w:rsid w:val="0066032E"/>
    <w:rsid w:val="006603C9"/>
    <w:rsid w:val="00662481"/>
    <w:rsid w:val="00671FE0"/>
    <w:rsid w:val="0067251C"/>
    <w:rsid w:val="00672B5F"/>
    <w:rsid w:val="00672FFB"/>
    <w:rsid w:val="00673724"/>
    <w:rsid w:val="006766CB"/>
    <w:rsid w:val="00680707"/>
    <w:rsid w:val="00682FA6"/>
    <w:rsid w:val="006830B8"/>
    <w:rsid w:val="0068335C"/>
    <w:rsid w:val="00684F27"/>
    <w:rsid w:val="00684FE4"/>
    <w:rsid w:val="006862F3"/>
    <w:rsid w:val="00687355"/>
    <w:rsid w:val="00692B7E"/>
    <w:rsid w:val="00692F8A"/>
    <w:rsid w:val="00693A99"/>
    <w:rsid w:val="00694577"/>
    <w:rsid w:val="00697406"/>
    <w:rsid w:val="006A0194"/>
    <w:rsid w:val="006A09AD"/>
    <w:rsid w:val="006A0AB8"/>
    <w:rsid w:val="006A0D31"/>
    <w:rsid w:val="006A399E"/>
    <w:rsid w:val="006A4A88"/>
    <w:rsid w:val="006A656F"/>
    <w:rsid w:val="006A6F87"/>
    <w:rsid w:val="006A7021"/>
    <w:rsid w:val="006A7C7F"/>
    <w:rsid w:val="006B02D5"/>
    <w:rsid w:val="006B2F27"/>
    <w:rsid w:val="006B3961"/>
    <w:rsid w:val="006B47CE"/>
    <w:rsid w:val="006B7362"/>
    <w:rsid w:val="006B7DF4"/>
    <w:rsid w:val="006C3FB4"/>
    <w:rsid w:val="006C64F3"/>
    <w:rsid w:val="006C75E7"/>
    <w:rsid w:val="006D2A95"/>
    <w:rsid w:val="006D2B42"/>
    <w:rsid w:val="006D467F"/>
    <w:rsid w:val="006D4BFB"/>
    <w:rsid w:val="006D4E13"/>
    <w:rsid w:val="006D7F95"/>
    <w:rsid w:val="006D7FAC"/>
    <w:rsid w:val="006D7FDA"/>
    <w:rsid w:val="006E227D"/>
    <w:rsid w:val="006E6178"/>
    <w:rsid w:val="006F128E"/>
    <w:rsid w:val="006F2288"/>
    <w:rsid w:val="006F450B"/>
    <w:rsid w:val="006F54B8"/>
    <w:rsid w:val="006F6726"/>
    <w:rsid w:val="006F6C72"/>
    <w:rsid w:val="00700367"/>
    <w:rsid w:val="00700CAA"/>
    <w:rsid w:val="00700D07"/>
    <w:rsid w:val="00702ADA"/>
    <w:rsid w:val="00706667"/>
    <w:rsid w:val="00706904"/>
    <w:rsid w:val="00706C2A"/>
    <w:rsid w:val="007103D6"/>
    <w:rsid w:val="00711372"/>
    <w:rsid w:val="0071404E"/>
    <w:rsid w:val="007151E9"/>
    <w:rsid w:val="00715A7E"/>
    <w:rsid w:val="007210BD"/>
    <w:rsid w:val="0072227C"/>
    <w:rsid w:val="00724554"/>
    <w:rsid w:val="007252FE"/>
    <w:rsid w:val="007261E3"/>
    <w:rsid w:val="00726E35"/>
    <w:rsid w:val="00732481"/>
    <w:rsid w:val="00733671"/>
    <w:rsid w:val="00733E6C"/>
    <w:rsid w:val="007343B2"/>
    <w:rsid w:val="007417A1"/>
    <w:rsid w:val="00742DC4"/>
    <w:rsid w:val="007434F9"/>
    <w:rsid w:val="00744D4D"/>
    <w:rsid w:val="00745BD4"/>
    <w:rsid w:val="00747DC1"/>
    <w:rsid w:val="00753BA7"/>
    <w:rsid w:val="0075678D"/>
    <w:rsid w:val="007614E9"/>
    <w:rsid w:val="00764573"/>
    <w:rsid w:val="00766513"/>
    <w:rsid w:val="00771B87"/>
    <w:rsid w:val="007723C7"/>
    <w:rsid w:val="007724D6"/>
    <w:rsid w:val="00773882"/>
    <w:rsid w:val="0077490F"/>
    <w:rsid w:val="00774B39"/>
    <w:rsid w:val="00775A7E"/>
    <w:rsid w:val="00783476"/>
    <w:rsid w:val="00784ED5"/>
    <w:rsid w:val="00786D4E"/>
    <w:rsid w:val="00791526"/>
    <w:rsid w:val="007930EA"/>
    <w:rsid w:val="007A07E0"/>
    <w:rsid w:val="007A1328"/>
    <w:rsid w:val="007A1E72"/>
    <w:rsid w:val="007A288C"/>
    <w:rsid w:val="007A3CCA"/>
    <w:rsid w:val="007A4FA5"/>
    <w:rsid w:val="007A5CE2"/>
    <w:rsid w:val="007A737F"/>
    <w:rsid w:val="007B15A5"/>
    <w:rsid w:val="007B4C6D"/>
    <w:rsid w:val="007B5F7E"/>
    <w:rsid w:val="007C1171"/>
    <w:rsid w:val="007C1503"/>
    <w:rsid w:val="007C7EE2"/>
    <w:rsid w:val="007C7F1A"/>
    <w:rsid w:val="007D532F"/>
    <w:rsid w:val="007D7850"/>
    <w:rsid w:val="007D7E75"/>
    <w:rsid w:val="007E1CB6"/>
    <w:rsid w:val="007E1D01"/>
    <w:rsid w:val="007E39B7"/>
    <w:rsid w:val="007E604E"/>
    <w:rsid w:val="007E63E6"/>
    <w:rsid w:val="007E766D"/>
    <w:rsid w:val="007F0453"/>
    <w:rsid w:val="007F3A25"/>
    <w:rsid w:val="007F4D5C"/>
    <w:rsid w:val="007F52EE"/>
    <w:rsid w:val="007F604E"/>
    <w:rsid w:val="007F6DAD"/>
    <w:rsid w:val="007F6F3B"/>
    <w:rsid w:val="0080133A"/>
    <w:rsid w:val="00801698"/>
    <w:rsid w:val="00804C23"/>
    <w:rsid w:val="00804E13"/>
    <w:rsid w:val="008078F2"/>
    <w:rsid w:val="00810FBA"/>
    <w:rsid w:val="00811772"/>
    <w:rsid w:val="00811875"/>
    <w:rsid w:val="00813D29"/>
    <w:rsid w:val="0081522A"/>
    <w:rsid w:val="00817B57"/>
    <w:rsid w:val="00817F2D"/>
    <w:rsid w:val="00820E75"/>
    <w:rsid w:val="00821ABD"/>
    <w:rsid w:val="0082373C"/>
    <w:rsid w:val="008335F1"/>
    <w:rsid w:val="008348BF"/>
    <w:rsid w:val="00836480"/>
    <w:rsid w:val="00836B00"/>
    <w:rsid w:val="00837F9C"/>
    <w:rsid w:val="0084333A"/>
    <w:rsid w:val="00843C51"/>
    <w:rsid w:val="00844BF7"/>
    <w:rsid w:val="00845CD7"/>
    <w:rsid w:val="00846273"/>
    <w:rsid w:val="008472F9"/>
    <w:rsid w:val="00850D79"/>
    <w:rsid w:val="00854F79"/>
    <w:rsid w:val="00855CA8"/>
    <w:rsid w:val="00855EBD"/>
    <w:rsid w:val="00860274"/>
    <w:rsid w:val="0086027B"/>
    <w:rsid w:val="0086289A"/>
    <w:rsid w:val="00862930"/>
    <w:rsid w:val="00862B23"/>
    <w:rsid w:val="00864B28"/>
    <w:rsid w:val="00866ED1"/>
    <w:rsid w:val="0087169B"/>
    <w:rsid w:val="00872D82"/>
    <w:rsid w:val="008747EF"/>
    <w:rsid w:val="00877C55"/>
    <w:rsid w:val="00883C7F"/>
    <w:rsid w:val="008846CD"/>
    <w:rsid w:val="00885C47"/>
    <w:rsid w:val="008863A3"/>
    <w:rsid w:val="00886DA5"/>
    <w:rsid w:val="00887DAD"/>
    <w:rsid w:val="008909DB"/>
    <w:rsid w:val="00890DE3"/>
    <w:rsid w:val="00891604"/>
    <w:rsid w:val="00893A6E"/>
    <w:rsid w:val="008945E1"/>
    <w:rsid w:val="00897812"/>
    <w:rsid w:val="00897D36"/>
    <w:rsid w:val="008A0150"/>
    <w:rsid w:val="008A1227"/>
    <w:rsid w:val="008A2D8F"/>
    <w:rsid w:val="008A3314"/>
    <w:rsid w:val="008A331F"/>
    <w:rsid w:val="008A3E2D"/>
    <w:rsid w:val="008A519C"/>
    <w:rsid w:val="008A6B30"/>
    <w:rsid w:val="008A7F29"/>
    <w:rsid w:val="008A7F42"/>
    <w:rsid w:val="008B009B"/>
    <w:rsid w:val="008B0E3D"/>
    <w:rsid w:val="008B1FCF"/>
    <w:rsid w:val="008B4719"/>
    <w:rsid w:val="008C0211"/>
    <w:rsid w:val="008C0C32"/>
    <w:rsid w:val="008C12BC"/>
    <w:rsid w:val="008C1789"/>
    <w:rsid w:val="008C1B7D"/>
    <w:rsid w:val="008C403C"/>
    <w:rsid w:val="008D015E"/>
    <w:rsid w:val="008D0238"/>
    <w:rsid w:val="008D2F19"/>
    <w:rsid w:val="008D5575"/>
    <w:rsid w:val="008D6E95"/>
    <w:rsid w:val="008E0DF8"/>
    <w:rsid w:val="008F0176"/>
    <w:rsid w:val="008F0FCA"/>
    <w:rsid w:val="008F1105"/>
    <w:rsid w:val="008F1158"/>
    <w:rsid w:val="008F1DF8"/>
    <w:rsid w:val="008F3CE3"/>
    <w:rsid w:val="008F429D"/>
    <w:rsid w:val="008F4CC5"/>
    <w:rsid w:val="008F4EF7"/>
    <w:rsid w:val="008F697D"/>
    <w:rsid w:val="0090149A"/>
    <w:rsid w:val="0090165D"/>
    <w:rsid w:val="00901EC4"/>
    <w:rsid w:val="0090208F"/>
    <w:rsid w:val="00902AF7"/>
    <w:rsid w:val="00903747"/>
    <w:rsid w:val="00903EE1"/>
    <w:rsid w:val="009066C9"/>
    <w:rsid w:val="00906C9A"/>
    <w:rsid w:val="0090739C"/>
    <w:rsid w:val="00910D30"/>
    <w:rsid w:val="00911988"/>
    <w:rsid w:val="00911AE7"/>
    <w:rsid w:val="0091235C"/>
    <w:rsid w:val="00912EB2"/>
    <w:rsid w:val="00915A87"/>
    <w:rsid w:val="00915EB7"/>
    <w:rsid w:val="00917402"/>
    <w:rsid w:val="0092178B"/>
    <w:rsid w:val="009226A1"/>
    <w:rsid w:val="00922AF0"/>
    <w:rsid w:val="0092404E"/>
    <w:rsid w:val="0092607C"/>
    <w:rsid w:val="00926B96"/>
    <w:rsid w:val="009301BC"/>
    <w:rsid w:val="009341F8"/>
    <w:rsid w:val="00935DD9"/>
    <w:rsid w:val="009361F7"/>
    <w:rsid w:val="00936E0E"/>
    <w:rsid w:val="00942188"/>
    <w:rsid w:val="00944BFE"/>
    <w:rsid w:val="00944E38"/>
    <w:rsid w:val="009455B2"/>
    <w:rsid w:val="0094597C"/>
    <w:rsid w:val="009466ED"/>
    <w:rsid w:val="00947426"/>
    <w:rsid w:val="00947C6D"/>
    <w:rsid w:val="0095054A"/>
    <w:rsid w:val="00954CB0"/>
    <w:rsid w:val="00954D0A"/>
    <w:rsid w:val="00957827"/>
    <w:rsid w:val="00957CC9"/>
    <w:rsid w:val="009617D5"/>
    <w:rsid w:val="00962250"/>
    <w:rsid w:val="00962827"/>
    <w:rsid w:val="00963766"/>
    <w:rsid w:val="00964583"/>
    <w:rsid w:val="00965718"/>
    <w:rsid w:val="009669C6"/>
    <w:rsid w:val="00966ADB"/>
    <w:rsid w:val="00966D9E"/>
    <w:rsid w:val="00966EBB"/>
    <w:rsid w:val="009704A9"/>
    <w:rsid w:val="00973420"/>
    <w:rsid w:val="00976C43"/>
    <w:rsid w:val="00976CD2"/>
    <w:rsid w:val="009845AF"/>
    <w:rsid w:val="009845D6"/>
    <w:rsid w:val="009877DF"/>
    <w:rsid w:val="00992832"/>
    <w:rsid w:val="009930B3"/>
    <w:rsid w:val="009941A7"/>
    <w:rsid w:val="00995EE9"/>
    <w:rsid w:val="00995F2B"/>
    <w:rsid w:val="009968E9"/>
    <w:rsid w:val="009A0A60"/>
    <w:rsid w:val="009A15CA"/>
    <w:rsid w:val="009A16D0"/>
    <w:rsid w:val="009A25F0"/>
    <w:rsid w:val="009A2BF5"/>
    <w:rsid w:val="009A52EA"/>
    <w:rsid w:val="009A6681"/>
    <w:rsid w:val="009A6A11"/>
    <w:rsid w:val="009B020B"/>
    <w:rsid w:val="009B03B4"/>
    <w:rsid w:val="009B0921"/>
    <w:rsid w:val="009B3232"/>
    <w:rsid w:val="009B3423"/>
    <w:rsid w:val="009B3ECE"/>
    <w:rsid w:val="009B48E9"/>
    <w:rsid w:val="009B5A53"/>
    <w:rsid w:val="009B5BD0"/>
    <w:rsid w:val="009B6AA1"/>
    <w:rsid w:val="009C02F1"/>
    <w:rsid w:val="009C121C"/>
    <w:rsid w:val="009C20A0"/>
    <w:rsid w:val="009C58B4"/>
    <w:rsid w:val="009C5D37"/>
    <w:rsid w:val="009C6889"/>
    <w:rsid w:val="009C7A49"/>
    <w:rsid w:val="009D09CC"/>
    <w:rsid w:val="009D1AC9"/>
    <w:rsid w:val="009D2B42"/>
    <w:rsid w:val="009D467A"/>
    <w:rsid w:val="009D5EF6"/>
    <w:rsid w:val="009D67EC"/>
    <w:rsid w:val="009E04D5"/>
    <w:rsid w:val="009E1E2C"/>
    <w:rsid w:val="009E3CA5"/>
    <w:rsid w:val="009E559B"/>
    <w:rsid w:val="009E5D5D"/>
    <w:rsid w:val="009E5EF4"/>
    <w:rsid w:val="009E6199"/>
    <w:rsid w:val="009F3A1C"/>
    <w:rsid w:val="009F434D"/>
    <w:rsid w:val="009F5313"/>
    <w:rsid w:val="009F6F85"/>
    <w:rsid w:val="00A021C0"/>
    <w:rsid w:val="00A032D3"/>
    <w:rsid w:val="00A03641"/>
    <w:rsid w:val="00A05179"/>
    <w:rsid w:val="00A05485"/>
    <w:rsid w:val="00A13761"/>
    <w:rsid w:val="00A144A3"/>
    <w:rsid w:val="00A15EC5"/>
    <w:rsid w:val="00A17F52"/>
    <w:rsid w:val="00A2094B"/>
    <w:rsid w:val="00A23D61"/>
    <w:rsid w:val="00A25382"/>
    <w:rsid w:val="00A256F9"/>
    <w:rsid w:val="00A26C50"/>
    <w:rsid w:val="00A30571"/>
    <w:rsid w:val="00A33052"/>
    <w:rsid w:val="00A33738"/>
    <w:rsid w:val="00A33F90"/>
    <w:rsid w:val="00A368FD"/>
    <w:rsid w:val="00A36CB9"/>
    <w:rsid w:val="00A37FC2"/>
    <w:rsid w:val="00A4014D"/>
    <w:rsid w:val="00A41D4A"/>
    <w:rsid w:val="00A43A34"/>
    <w:rsid w:val="00A443FB"/>
    <w:rsid w:val="00A46B38"/>
    <w:rsid w:val="00A47C09"/>
    <w:rsid w:val="00A5159C"/>
    <w:rsid w:val="00A54880"/>
    <w:rsid w:val="00A558DD"/>
    <w:rsid w:val="00A56099"/>
    <w:rsid w:val="00A564BB"/>
    <w:rsid w:val="00A62705"/>
    <w:rsid w:val="00A651F7"/>
    <w:rsid w:val="00A6636F"/>
    <w:rsid w:val="00A66A1F"/>
    <w:rsid w:val="00A71850"/>
    <w:rsid w:val="00A7463F"/>
    <w:rsid w:val="00A75534"/>
    <w:rsid w:val="00A76655"/>
    <w:rsid w:val="00A83694"/>
    <w:rsid w:val="00A8421E"/>
    <w:rsid w:val="00A8446F"/>
    <w:rsid w:val="00A84D77"/>
    <w:rsid w:val="00A975B9"/>
    <w:rsid w:val="00A97E67"/>
    <w:rsid w:val="00AA0D0A"/>
    <w:rsid w:val="00AA0F25"/>
    <w:rsid w:val="00AA27CE"/>
    <w:rsid w:val="00AA3365"/>
    <w:rsid w:val="00AA3430"/>
    <w:rsid w:val="00AA43C8"/>
    <w:rsid w:val="00AA5626"/>
    <w:rsid w:val="00AA68B4"/>
    <w:rsid w:val="00AB2665"/>
    <w:rsid w:val="00AB28DF"/>
    <w:rsid w:val="00AB3228"/>
    <w:rsid w:val="00AB3417"/>
    <w:rsid w:val="00AB3CFA"/>
    <w:rsid w:val="00AC0302"/>
    <w:rsid w:val="00AC1CA8"/>
    <w:rsid w:val="00AC4133"/>
    <w:rsid w:val="00AC498C"/>
    <w:rsid w:val="00AC5334"/>
    <w:rsid w:val="00AC59A3"/>
    <w:rsid w:val="00AC7C9D"/>
    <w:rsid w:val="00AD11C5"/>
    <w:rsid w:val="00AD25BB"/>
    <w:rsid w:val="00AD4046"/>
    <w:rsid w:val="00AD41D9"/>
    <w:rsid w:val="00AD4DEB"/>
    <w:rsid w:val="00AE09B4"/>
    <w:rsid w:val="00AE12FE"/>
    <w:rsid w:val="00AE258A"/>
    <w:rsid w:val="00AE4E38"/>
    <w:rsid w:val="00AE5C6C"/>
    <w:rsid w:val="00AE6440"/>
    <w:rsid w:val="00AE6892"/>
    <w:rsid w:val="00AE6AC0"/>
    <w:rsid w:val="00AE7526"/>
    <w:rsid w:val="00AE7DE1"/>
    <w:rsid w:val="00AF027B"/>
    <w:rsid w:val="00AF276B"/>
    <w:rsid w:val="00AF2805"/>
    <w:rsid w:val="00AF2DCC"/>
    <w:rsid w:val="00AF339A"/>
    <w:rsid w:val="00AF50AE"/>
    <w:rsid w:val="00B00DF1"/>
    <w:rsid w:val="00B010C2"/>
    <w:rsid w:val="00B014B7"/>
    <w:rsid w:val="00B02673"/>
    <w:rsid w:val="00B02E91"/>
    <w:rsid w:val="00B0575C"/>
    <w:rsid w:val="00B05E6A"/>
    <w:rsid w:val="00B069EF"/>
    <w:rsid w:val="00B1034F"/>
    <w:rsid w:val="00B10D7B"/>
    <w:rsid w:val="00B11010"/>
    <w:rsid w:val="00B13A9C"/>
    <w:rsid w:val="00B17010"/>
    <w:rsid w:val="00B172CA"/>
    <w:rsid w:val="00B17FF8"/>
    <w:rsid w:val="00B2488E"/>
    <w:rsid w:val="00B25064"/>
    <w:rsid w:val="00B25FD4"/>
    <w:rsid w:val="00B312D7"/>
    <w:rsid w:val="00B35D53"/>
    <w:rsid w:val="00B36CBF"/>
    <w:rsid w:val="00B422EE"/>
    <w:rsid w:val="00B432B2"/>
    <w:rsid w:val="00B43C1C"/>
    <w:rsid w:val="00B443BC"/>
    <w:rsid w:val="00B46F4A"/>
    <w:rsid w:val="00B47D10"/>
    <w:rsid w:val="00B508A0"/>
    <w:rsid w:val="00B50A1C"/>
    <w:rsid w:val="00B5394E"/>
    <w:rsid w:val="00B53BF9"/>
    <w:rsid w:val="00B54FC9"/>
    <w:rsid w:val="00B563A4"/>
    <w:rsid w:val="00B579C7"/>
    <w:rsid w:val="00B57E45"/>
    <w:rsid w:val="00B600D7"/>
    <w:rsid w:val="00B64B3D"/>
    <w:rsid w:val="00B64E9E"/>
    <w:rsid w:val="00B6636F"/>
    <w:rsid w:val="00B676FE"/>
    <w:rsid w:val="00B74591"/>
    <w:rsid w:val="00B748ED"/>
    <w:rsid w:val="00B76D98"/>
    <w:rsid w:val="00B77849"/>
    <w:rsid w:val="00B80523"/>
    <w:rsid w:val="00B8386D"/>
    <w:rsid w:val="00B870E6"/>
    <w:rsid w:val="00B87B6B"/>
    <w:rsid w:val="00B9084B"/>
    <w:rsid w:val="00B94404"/>
    <w:rsid w:val="00B94CA9"/>
    <w:rsid w:val="00B94F15"/>
    <w:rsid w:val="00BA0E33"/>
    <w:rsid w:val="00BA139E"/>
    <w:rsid w:val="00BA18FE"/>
    <w:rsid w:val="00BA2AEA"/>
    <w:rsid w:val="00BA49AF"/>
    <w:rsid w:val="00BA5F95"/>
    <w:rsid w:val="00BA7CA0"/>
    <w:rsid w:val="00BB259F"/>
    <w:rsid w:val="00BB2B31"/>
    <w:rsid w:val="00BB320A"/>
    <w:rsid w:val="00BB36C1"/>
    <w:rsid w:val="00BB44A3"/>
    <w:rsid w:val="00BC31CE"/>
    <w:rsid w:val="00BC33ED"/>
    <w:rsid w:val="00BC458C"/>
    <w:rsid w:val="00BC5008"/>
    <w:rsid w:val="00BC5187"/>
    <w:rsid w:val="00BC611A"/>
    <w:rsid w:val="00BC6763"/>
    <w:rsid w:val="00BC71F6"/>
    <w:rsid w:val="00BD0A5C"/>
    <w:rsid w:val="00BD1474"/>
    <w:rsid w:val="00BD1B77"/>
    <w:rsid w:val="00BD235B"/>
    <w:rsid w:val="00BD2B06"/>
    <w:rsid w:val="00BD4D27"/>
    <w:rsid w:val="00BD4F81"/>
    <w:rsid w:val="00BD5C94"/>
    <w:rsid w:val="00BD602A"/>
    <w:rsid w:val="00BD6C73"/>
    <w:rsid w:val="00BE030B"/>
    <w:rsid w:val="00BE105B"/>
    <w:rsid w:val="00BE2D0A"/>
    <w:rsid w:val="00BE60AC"/>
    <w:rsid w:val="00BE6699"/>
    <w:rsid w:val="00BE6A98"/>
    <w:rsid w:val="00BE6CCA"/>
    <w:rsid w:val="00BE6D3D"/>
    <w:rsid w:val="00BE777D"/>
    <w:rsid w:val="00BE7ECB"/>
    <w:rsid w:val="00BF0F93"/>
    <w:rsid w:val="00BF405A"/>
    <w:rsid w:val="00BF4298"/>
    <w:rsid w:val="00BF71F9"/>
    <w:rsid w:val="00BF7B0E"/>
    <w:rsid w:val="00C015A3"/>
    <w:rsid w:val="00C015A7"/>
    <w:rsid w:val="00C02DC6"/>
    <w:rsid w:val="00C05697"/>
    <w:rsid w:val="00C05944"/>
    <w:rsid w:val="00C06359"/>
    <w:rsid w:val="00C065E9"/>
    <w:rsid w:val="00C06682"/>
    <w:rsid w:val="00C06B03"/>
    <w:rsid w:val="00C101D7"/>
    <w:rsid w:val="00C12249"/>
    <w:rsid w:val="00C128A7"/>
    <w:rsid w:val="00C15D03"/>
    <w:rsid w:val="00C16F0C"/>
    <w:rsid w:val="00C1740F"/>
    <w:rsid w:val="00C17A66"/>
    <w:rsid w:val="00C2202A"/>
    <w:rsid w:val="00C229EB"/>
    <w:rsid w:val="00C235D7"/>
    <w:rsid w:val="00C2517C"/>
    <w:rsid w:val="00C270DF"/>
    <w:rsid w:val="00C30D82"/>
    <w:rsid w:val="00C31EA7"/>
    <w:rsid w:val="00C3332C"/>
    <w:rsid w:val="00C335E1"/>
    <w:rsid w:val="00C33802"/>
    <w:rsid w:val="00C3658F"/>
    <w:rsid w:val="00C3669F"/>
    <w:rsid w:val="00C37BF5"/>
    <w:rsid w:val="00C41AA9"/>
    <w:rsid w:val="00C467D7"/>
    <w:rsid w:val="00C46831"/>
    <w:rsid w:val="00C4795F"/>
    <w:rsid w:val="00C505FE"/>
    <w:rsid w:val="00C527A7"/>
    <w:rsid w:val="00C527EF"/>
    <w:rsid w:val="00C54580"/>
    <w:rsid w:val="00C55641"/>
    <w:rsid w:val="00C55784"/>
    <w:rsid w:val="00C60514"/>
    <w:rsid w:val="00C61E8B"/>
    <w:rsid w:val="00C63A31"/>
    <w:rsid w:val="00C6449E"/>
    <w:rsid w:val="00C65CC6"/>
    <w:rsid w:val="00C70716"/>
    <w:rsid w:val="00C7146C"/>
    <w:rsid w:val="00C7162A"/>
    <w:rsid w:val="00C72F33"/>
    <w:rsid w:val="00C72F6F"/>
    <w:rsid w:val="00C74E8E"/>
    <w:rsid w:val="00C759F5"/>
    <w:rsid w:val="00C80533"/>
    <w:rsid w:val="00C818CE"/>
    <w:rsid w:val="00C82573"/>
    <w:rsid w:val="00C828A6"/>
    <w:rsid w:val="00C87FDE"/>
    <w:rsid w:val="00C90C19"/>
    <w:rsid w:val="00C91C6A"/>
    <w:rsid w:val="00C92429"/>
    <w:rsid w:val="00C9262B"/>
    <w:rsid w:val="00C93263"/>
    <w:rsid w:val="00C9597A"/>
    <w:rsid w:val="00CA0104"/>
    <w:rsid w:val="00CA3699"/>
    <w:rsid w:val="00CA3C25"/>
    <w:rsid w:val="00CA5CEC"/>
    <w:rsid w:val="00CA67F5"/>
    <w:rsid w:val="00CA687D"/>
    <w:rsid w:val="00CB1DEA"/>
    <w:rsid w:val="00CB597B"/>
    <w:rsid w:val="00CB69F1"/>
    <w:rsid w:val="00CB6C62"/>
    <w:rsid w:val="00CB7657"/>
    <w:rsid w:val="00CB781E"/>
    <w:rsid w:val="00CC0352"/>
    <w:rsid w:val="00CC08D1"/>
    <w:rsid w:val="00CC39FE"/>
    <w:rsid w:val="00CC4C07"/>
    <w:rsid w:val="00CC79D0"/>
    <w:rsid w:val="00CD0E18"/>
    <w:rsid w:val="00CD2CD4"/>
    <w:rsid w:val="00CD664C"/>
    <w:rsid w:val="00CD7B99"/>
    <w:rsid w:val="00CE2B74"/>
    <w:rsid w:val="00CE6C4F"/>
    <w:rsid w:val="00CF241F"/>
    <w:rsid w:val="00CF3515"/>
    <w:rsid w:val="00CF6534"/>
    <w:rsid w:val="00CF6C34"/>
    <w:rsid w:val="00D02167"/>
    <w:rsid w:val="00D033AE"/>
    <w:rsid w:val="00D039B1"/>
    <w:rsid w:val="00D03BFA"/>
    <w:rsid w:val="00D042E7"/>
    <w:rsid w:val="00D07D35"/>
    <w:rsid w:val="00D14F3A"/>
    <w:rsid w:val="00D15FAF"/>
    <w:rsid w:val="00D16E42"/>
    <w:rsid w:val="00D1776E"/>
    <w:rsid w:val="00D20979"/>
    <w:rsid w:val="00D20C80"/>
    <w:rsid w:val="00D22C08"/>
    <w:rsid w:val="00D230FD"/>
    <w:rsid w:val="00D231C2"/>
    <w:rsid w:val="00D238FE"/>
    <w:rsid w:val="00D255E7"/>
    <w:rsid w:val="00D25CC2"/>
    <w:rsid w:val="00D2694C"/>
    <w:rsid w:val="00D27A67"/>
    <w:rsid w:val="00D27ABD"/>
    <w:rsid w:val="00D27CC1"/>
    <w:rsid w:val="00D30242"/>
    <w:rsid w:val="00D31E10"/>
    <w:rsid w:val="00D34788"/>
    <w:rsid w:val="00D37E1F"/>
    <w:rsid w:val="00D44613"/>
    <w:rsid w:val="00D45780"/>
    <w:rsid w:val="00D4580B"/>
    <w:rsid w:val="00D4764A"/>
    <w:rsid w:val="00D50001"/>
    <w:rsid w:val="00D50B00"/>
    <w:rsid w:val="00D51294"/>
    <w:rsid w:val="00D5221B"/>
    <w:rsid w:val="00D52300"/>
    <w:rsid w:val="00D54528"/>
    <w:rsid w:val="00D54C0E"/>
    <w:rsid w:val="00D5593B"/>
    <w:rsid w:val="00D5792C"/>
    <w:rsid w:val="00D611AF"/>
    <w:rsid w:val="00D6129E"/>
    <w:rsid w:val="00D61EF6"/>
    <w:rsid w:val="00D65D5C"/>
    <w:rsid w:val="00D702A5"/>
    <w:rsid w:val="00D70806"/>
    <w:rsid w:val="00D727E3"/>
    <w:rsid w:val="00D766F7"/>
    <w:rsid w:val="00D77726"/>
    <w:rsid w:val="00D817B7"/>
    <w:rsid w:val="00D81B63"/>
    <w:rsid w:val="00D81E61"/>
    <w:rsid w:val="00D8225C"/>
    <w:rsid w:val="00D836BC"/>
    <w:rsid w:val="00D8372E"/>
    <w:rsid w:val="00D851FE"/>
    <w:rsid w:val="00D85CF9"/>
    <w:rsid w:val="00D86008"/>
    <w:rsid w:val="00D86382"/>
    <w:rsid w:val="00D86AD4"/>
    <w:rsid w:val="00D928E6"/>
    <w:rsid w:val="00D935D0"/>
    <w:rsid w:val="00D96007"/>
    <w:rsid w:val="00DA1BE1"/>
    <w:rsid w:val="00DA4569"/>
    <w:rsid w:val="00DA5FBB"/>
    <w:rsid w:val="00DA750C"/>
    <w:rsid w:val="00DB1A7E"/>
    <w:rsid w:val="00DB2C49"/>
    <w:rsid w:val="00DB461E"/>
    <w:rsid w:val="00DB6B4F"/>
    <w:rsid w:val="00DB6D70"/>
    <w:rsid w:val="00DB6FFB"/>
    <w:rsid w:val="00DB7E70"/>
    <w:rsid w:val="00DC0A8F"/>
    <w:rsid w:val="00DC1246"/>
    <w:rsid w:val="00DC3227"/>
    <w:rsid w:val="00DC48F2"/>
    <w:rsid w:val="00DC57C3"/>
    <w:rsid w:val="00DC5C6B"/>
    <w:rsid w:val="00DD30E4"/>
    <w:rsid w:val="00DD49AA"/>
    <w:rsid w:val="00DD4BC0"/>
    <w:rsid w:val="00DD4E63"/>
    <w:rsid w:val="00DD56EC"/>
    <w:rsid w:val="00DE1BEF"/>
    <w:rsid w:val="00DE2F2D"/>
    <w:rsid w:val="00DE5305"/>
    <w:rsid w:val="00DE66D5"/>
    <w:rsid w:val="00DF3F3B"/>
    <w:rsid w:val="00DF4353"/>
    <w:rsid w:val="00DF54A9"/>
    <w:rsid w:val="00DF5793"/>
    <w:rsid w:val="00E00143"/>
    <w:rsid w:val="00E02117"/>
    <w:rsid w:val="00E03FF0"/>
    <w:rsid w:val="00E04739"/>
    <w:rsid w:val="00E0653A"/>
    <w:rsid w:val="00E06BAA"/>
    <w:rsid w:val="00E06DCB"/>
    <w:rsid w:val="00E07BE9"/>
    <w:rsid w:val="00E10E34"/>
    <w:rsid w:val="00E11484"/>
    <w:rsid w:val="00E12239"/>
    <w:rsid w:val="00E136FC"/>
    <w:rsid w:val="00E13C00"/>
    <w:rsid w:val="00E175A1"/>
    <w:rsid w:val="00E17780"/>
    <w:rsid w:val="00E2075B"/>
    <w:rsid w:val="00E25324"/>
    <w:rsid w:val="00E27742"/>
    <w:rsid w:val="00E31014"/>
    <w:rsid w:val="00E31845"/>
    <w:rsid w:val="00E33117"/>
    <w:rsid w:val="00E333D9"/>
    <w:rsid w:val="00E403A9"/>
    <w:rsid w:val="00E4055D"/>
    <w:rsid w:val="00E41590"/>
    <w:rsid w:val="00E4222E"/>
    <w:rsid w:val="00E43792"/>
    <w:rsid w:val="00E43E09"/>
    <w:rsid w:val="00E44499"/>
    <w:rsid w:val="00E4568F"/>
    <w:rsid w:val="00E46359"/>
    <w:rsid w:val="00E52036"/>
    <w:rsid w:val="00E5299C"/>
    <w:rsid w:val="00E55212"/>
    <w:rsid w:val="00E56917"/>
    <w:rsid w:val="00E5744D"/>
    <w:rsid w:val="00E61D0E"/>
    <w:rsid w:val="00E63469"/>
    <w:rsid w:val="00E63F00"/>
    <w:rsid w:val="00E67B63"/>
    <w:rsid w:val="00E67E6E"/>
    <w:rsid w:val="00E71D9E"/>
    <w:rsid w:val="00E73650"/>
    <w:rsid w:val="00E744BE"/>
    <w:rsid w:val="00E77F9A"/>
    <w:rsid w:val="00E80D27"/>
    <w:rsid w:val="00E8196B"/>
    <w:rsid w:val="00E83327"/>
    <w:rsid w:val="00E83C78"/>
    <w:rsid w:val="00E87559"/>
    <w:rsid w:val="00E91EC8"/>
    <w:rsid w:val="00E9352D"/>
    <w:rsid w:val="00EA14A7"/>
    <w:rsid w:val="00EA2190"/>
    <w:rsid w:val="00EA2A97"/>
    <w:rsid w:val="00EA5841"/>
    <w:rsid w:val="00EB06D4"/>
    <w:rsid w:val="00EB0720"/>
    <w:rsid w:val="00EB157E"/>
    <w:rsid w:val="00EB2A25"/>
    <w:rsid w:val="00EB3ACD"/>
    <w:rsid w:val="00EB4A50"/>
    <w:rsid w:val="00EC0E30"/>
    <w:rsid w:val="00EC0FD6"/>
    <w:rsid w:val="00EC28B2"/>
    <w:rsid w:val="00EC6DA0"/>
    <w:rsid w:val="00EC7D98"/>
    <w:rsid w:val="00ED023E"/>
    <w:rsid w:val="00ED3917"/>
    <w:rsid w:val="00ED553D"/>
    <w:rsid w:val="00EE0B58"/>
    <w:rsid w:val="00EE2438"/>
    <w:rsid w:val="00EE4683"/>
    <w:rsid w:val="00EE4A26"/>
    <w:rsid w:val="00EE6F50"/>
    <w:rsid w:val="00EE6FBE"/>
    <w:rsid w:val="00EE7BEE"/>
    <w:rsid w:val="00EF08EC"/>
    <w:rsid w:val="00EF26C6"/>
    <w:rsid w:val="00EF34B0"/>
    <w:rsid w:val="00EF38B7"/>
    <w:rsid w:val="00EF79B1"/>
    <w:rsid w:val="00F00AED"/>
    <w:rsid w:val="00F020B1"/>
    <w:rsid w:val="00F020C4"/>
    <w:rsid w:val="00F04336"/>
    <w:rsid w:val="00F05A2F"/>
    <w:rsid w:val="00F10DC2"/>
    <w:rsid w:val="00F11617"/>
    <w:rsid w:val="00F122C6"/>
    <w:rsid w:val="00F12B43"/>
    <w:rsid w:val="00F2080C"/>
    <w:rsid w:val="00F20F0A"/>
    <w:rsid w:val="00F21914"/>
    <w:rsid w:val="00F23033"/>
    <w:rsid w:val="00F314CC"/>
    <w:rsid w:val="00F31A0D"/>
    <w:rsid w:val="00F31D5C"/>
    <w:rsid w:val="00F33257"/>
    <w:rsid w:val="00F35DEA"/>
    <w:rsid w:val="00F37313"/>
    <w:rsid w:val="00F41FF2"/>
    <w:rsid w:val="00F424AD"/>
    <w:rsid w:val="00F453F0"/>
    <w:rsid w:val="00F4645E"/>
    <w:rsid w:val="00F46B0F"/>
    <w:rsid w:val="00F473C6"/>
    <w:rsid w:val="00F50A64"/>
    <w:rsid w:val="00F515CB"/>
    <w:rsid w:val="00F52CC2"/>
    <w:rsid w:val="00F5340D"/>
    <w:rsid w:val="00F5355B"/>
    <w:rsid w:val="00F539DE"/>
    <w:rsid w:val="00F553D1"/>
    <w:rsid w:val="00F605C4"/>
    <w:rsid w:val="00F60976"/>
    <w:rsid w:val="00F62A8D"/>
    <w:rsid w:val="00F63033"/>
    <w:rsid w:val="00F63D24"/>
    <w:rsid w:val="00F63E92"/>
    <w:rsid w:val="00F65A7E"/>
    <w:rsid w:val="00F66850"/>
    <w:rsid w:val="00F67E77"/>
    <w:rsid w:val="00F7071B"/>
    <w:rsid w:val="00F70D63"/>
    <w:rsid w:val="00F70EB5"/>
    <w:rsid w:val="00F72154"/>
    <w:rsid w:val="00F75BF6"/>
    <w:rsid w:val="00F8170A"/>
    <w:rsid w:val="00F8177D"/>
    <w:rsid w:val="00F81A5A"/>
    <w:rsid w:val="00F81B6F"/>
    <w:rsid w:val="00F82137"/>
    <w:rsid w:val="00F822B6"/>
    <w:rsid w:val="00F827F6"/>
    <w:rsid w:val="00F82F67"/>
    <w:rsid w:val="00F83640"/>
    <w:rsid w:val="00F85947"/>
    <w:rsid w:val="00F859B2"/>
    <w:rsid w:val="00F85DBB"/>
    <w:rsid w:val="00F863C7"/>
    <w:rsid w:val="00F87551"/>
    <w:rsid w:val="00F90A12"/>
    <w:rsid w:val="00F910FB"/>
    <w:rsid w:val="00F91C56"/>
    <w:rsid w:val="00F92194"/>
    <w:rsid w:val="00F921EC"/>
    <w:rsid w:val="00F93657"/>
    <w:rsid w:val="00F93DF8"/>
    <w:rsid w:val="00FA02FB"/>
    <w:rsid w:val="00FA0987"/>
    <w:rsid w:val="00FA2D2E"/>
    <w:rsid w:val="00FA3404"/>
    <w:rsid w:val="00FA3D0A"/>
    <w:rsid w:val="00FA4AE1"/>
    <w:rsid w:val="00FA50ED"/>
    <w:rsid w:val="00FA5A67"/>
    <w:rsid w:val="00FA5DCD"/>
    <w:rsid w:val="00FA6088"/>
    <w:rsid w:val="00FA7E73"/>
    <w:rsid w:val="00FB022F"/>
    <w:rsid w:val="00FB0F36"/>
    <w:rsid w:val="00FB3066"/>
    <w:rsid w:val="00FB4AED"/>
    <w:rsid w:val="00FC3283"/>
    <w:rsid w:val="00FC4BC9"/>
    <w:rsid w:val="00FC4C46"/>
    <w:rsid w:val="00FC506B"/>
    <w:rsid w:val="00FC73F7"/>
    <w:rsid w:val="00FD031A"/>
    <w:rsid w:val="00FD3043"/>
    <w:rsid w:val="00FD4D9B"/>
    <w:rsid w:val="00FD7A2D"/>
    <w:rsid w:val="00FE01C5"/>
    <w:rsid w:val="00FE179B"/>
    <w:rsid w:val="00FE1809"/>
    <w:rsid w:val="00FE2F03"/>
    <w:rsid w:val="00FE30D6"/>
    <w:rsid w:val="00FE6A92"/>
    <w:rsid w:val="00FF4043"/>
    <w:rsid w:val="00FF43C4"/>
    <w:rsid w:val="00FF6D41"/>
    <w:rsid w:val="00FF7708"/>
    <w:rsid w:val="00FF7F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33CF2C6"/>
  <w15:chartTrackingRefBased/>
  <w15:docId w15:val="{07BD6C7A-999E-4A1D-9767-A1B5DE8C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7">
    <w:name w:val="Normal"/>
    <w:qFormat/>
    <w:rsid w:val="00672B5F"/>
    <w:pPr>
      <w:widowControl w:val="0"/>
      <w:jc w:val="both"/>
    </w:pPr>
    <w:rPr>
      <w:rFonts w:eastAsia="ＭＳ ゴシック"/>
    </w:rPr>
  </w:style>
  <w:style w:type="paragraph" w:styleId="1">
    <w:name w:val="heading 1"/>
    <w:basedOn w:val="a7"/>
    <w:next w:val="a8"/>
    <w:link w:val="10"/>
    <w:uiPriority w:val="9"/>
    <w:qFormat/>
    <w:rsid w:val="008F4EF7"/>
    <w:pPr>
      <w:keepNext/>
      <w:keepLines/>
      <w:widowControl/>
      <w:numPr>
        <w:numId w:val="34"/>
      </w:numPr>
      <w:pBdr>
        <w:top w:val="single" w:sz="8" w:space="1" w:color="auto"/>
        <w:left w:val="single" w:sz="8" w:space="4" w:color="auto"/>
        <w:bottom w:val="single" w:sz="24" w:space="1" w:color="auto"/>
        <w:right w:val="single" w:sz="24" w:space="4" w:color="auto"/>
      </w:pBdr>
      <w:shd w:val="clear" w:color="auto" w:fill="F2F2F2" w:themeFill="background1" w:themeFillShade="F2"/>
      <w:spacing w:beforeLines="200" w:before="720" w:afterLines="100" w:after="360"/>
      <w:ind w:left="284" w:hanging="284"/>
      <w:outlineLvl w:val="0"/>
    </w:pPr>
    <w:rPr>
      <w:rFonts w:ascii="ＭＳ Ｐゴシック" w:hAnsi="ＭＳ Ｐゴシック" w:cstheme="majorBidi"/>
      <w:b/>
      <w:sz w:val="24"/>
      <w:szCs w:val="24"/>
    </w:rPr>
  </w:style>
  <w:style w:type="paragraph" w:styleId="2">
    <w:name w:val="heading 2"/>
    <w:basedOn w:val="a7"/>
    <w:next w:val="a9"/>
    <w:link w:val="20"/>
    <w:uiPriority w:val="9"/>
    <w:unhideWhenUsed/>
    <w:qFormat/>
    <w:rsid w:val="008F4EF7"/>
    <w:pPr>
      <w:keepNext/>
      <w:keepLines/>
      <w:widowControl/>
      <w:numPr>
        <w:numId w:val="35"/>
      </w:numPr>
      <w:pBdr>
        <w:top w:val="single" w:sz="4" w:space="1" w:color="auto"/>
        <w:left w:val="single" w:sz="4" w:space="4" w:color="auto"/>
        <w:bottom w:val="single" w:sz="4" w:space="1" w:color="auto"/>
        <w:right w:val="single" w:sz="4" w:space="4" w:color="auto"/>
      </w:pBdr>
      <w:spacing w:beforeLines="150" w:before="540" w:afterLines="50" w:after="180"/>
      <w:ind w:left="284" w:hanging="284"/>
      <w:outlineLvl w:val="1"/>
    </w:pPr>
    <w:rPr>
      <w:rFonts w:ascii="ＭＳ Ｐゴシック" w:hAnsi="ＭＳ Ｐゴシック" w:cstheme="majorBidi"/>
      <w:b/>
      <w:sz w:val="22"/>
    </w:rPr>
  </w:style>
  <w:style w:type="paragraph" w:styleId="3">
    <w:name w:val="heading 3"/>
    <w:basedOn w:val="a7"/>
    <w:next w:val="aa"/>
    <w:link w:val="30"/>
    <w:uiPriority w:val="9"/>
    <w:unhideWhenUsed/>
    <w:qFormat/>
    <w:rsid w:val="005B2D18"/>
    <w:pPr>
      <w:keepNext/>
      <w:keepLines/>
      <w:widowControl/>
      <w:numPr>
        <w:numId w:val="36"/>
      </w:numPr>
      <w:pBdr>
        <w:bottom w:val="double" w:sz="4" w:space="1" w:color="auto"/>
      </w:pBdr>
      <w:spacing w:beforeLines="100" w:before="360" w:afterLines="50" w:after="180"/>
      <w:ind w:leftChars="142" w:left="595" w:hangingChars="141" w:hanging="297"/>
      <w:outlineLvl w:val="2"/>
    </w:pPr>
    <w:rPr>
      <w:rFonts w:ascii="ＭＳ Ｐゴシック" w:hAnsi="ＭＳ Ｐゴシック" w:cstheme="majorBidi"/>
      <w:b/>
      <w:szCs w:val="21"/>
    </w:rPr>
  </w:style>
  <w:style w:type="paragraph" w:styleId="4">
    <w:name w:val="heading 4"/>
    <w:basedOn w:val="a7"/>
    <w:next w:val="ab"/>
    <w:link w:val="40"/>
    <w:uiPriority w:val="9"/>
    <w:unhideWhenUsed/>
    <w:qFormat/>
    <w:rsid w:val="0006787B"/>
    <w:pPr>
      <w:keepNext/>
      <w:keepLines/>
      <w:widowControl/>
      <w:pBdr>
        <w:bottom w:val="single" w:sz="4" w:space="1" w:color="auto"/>
      </w:pBdr>
      <w:spacing w:beforeLines="100" w:before="100" w:afterLines="50" w:after="50"/>
      <w:ind w:leftChars="283" w:left="283"/>
      <w:outlineLvl w:val="3"/>
    </w:pPr>
    <w:rPr>
      <w:rFonts w:ascii="ＭＳ Ｐゴシック" w:hAnsi="ＭＳ Ｐゴシック"/>
      <w:b/>
      <w:bCs/>
      <w:szCs w:val="21"/>
    </w:rPr>
  </w:style>
  <w:style w:type="paragraph" w:styleId="5">
    <w:name w:val="heading 5"/>
    <w:basedOn w:val="a7"/>
    <w:next w:val="ac"/>
    <w:link w:val="50"/>
    <w:uiPriority w:val="9"/>
    <w:unhideWhenUsed/>
    <w:qFormat/>
    <w:rsid w:val="0006787B"/>
    <w:pPr>
      <w:keepNext/>
      <w:keepLines/>
      <w:widowControl/>
      <w:pBdr>
        <w:bottom w:val="single" w:sz="4" w:space="1" w:color="auto"/>
      </w:pBdr>
      <w:spacing w:beforeLines="100" w:before="100" w:afterLines="50" w:after="50"/>
      <w:ind w:leftChars="425" w:left="425"/>
      <w:outlineLvl w:val="4"/>
    </w:pPr>
    <w:rPr>
      <w:rFonts w:asciiTheme="majorHAnsi" w:hAnsiTheme="majorHAnsi" w:cstheme="majorBidi"/>
      <w:b/>
    </w:rPr>
  </w:style>
  <w:style w:type="paragraph" w:styleId="6">
    <w:name w:val="heading 6"/>
    <w:basedOn w:val="a7"/>
    <w:next w:val="ad"/>
    <w:link w:val="60"/>
    <w:uiPriority w:val="9"/>
    <w:unhideWhenUsed/>
    <w:qFormat/>
    <w:rsid w:val="0006787B"/>
    <w:pPr>
      <w:keepNext/>
      <w:keepLines/>
      <w:widowControl/>
      <w:pBdr>
        <w:bottom w:val="single" w:sz="4" w:space="1" w:color="auto"/>
      </w:pBdr>
      <w:spacing w:beforeLines="50" w:before="50"/>
      <w:ind w:leftChars="567" w:left="567"/>
      <w:outlineLvl w:val="5"/>
    </w:pPr>
    <w:rPr>
      <w:b/>
      <w:bCs/>
    </w:rPr>
  </w:style>
  <w:style w:type="paragraph" w:styleId="7">
    <w:name w:val="heading 7"/>
    <w:basedOn w:val="a7"/>
    <w:next w:val="ae"/>
    <w:link w:val="70"/>
    <w:uiPriority w:val="9"/>
    <w:unhideWhenUsed/>
    <w:qFormat/>
    <w:rsid w:val="0006787B"/>
    <w:pPr>
      <w:keepNext/>
      <w:keepLines/>
      <w:widowControl/>
      <w:pBdr>
        <w:bottom w:val="single" w:sz="4" w:space="1" w:color="auto"/>
      </w:pBdr>
      <w:spacing w:beforeLines="50" w:before="50"/>
      <w:ind w:leftChars="709" w:left="709"/>
      <w:outlineLvl w:val="6"/>
    </w:pPr>
  </w:style>
  <w:style w:type="paragraph" w:styleId="8">
    <w:name w:val="heading 8"/>
    <w:basedOn w:val="a7"/>
    <w:next w:val="af"/>
    <w:link w:val="80"/>
    <w:uiPriority w:val="9"/>
    <w:unhideWhenUsed/>
    <w:qFormat/>
    <w:rsid w:val="0006787B"/>
    <w:pPr>
      <w:keepNext/>
      <w:keepLines/>
      <w:widowControl/>
      <w:pBdr>
        <w:bottom w:val="single" w:sz="4" w:space="1" w:color="auto"/>
      </w:pBdr>
      <w:spacing w:beforeLines="50" w:before="50"/>
      <w:ind w:leftChars="850" w:left="850"/>
      <w:outlineLvl w:val="7"/>
    </w:pPr>
    <w:rPr>
      <w:sz w:val="18"/>
    </w:rPr>
  </w:style>
  <w:style w:type="paragraph" w:styleId="9">
    <w:name w:val="heading 9"/>
    <w:basedOn w:val="a7"/>
    <w:next w:val="af0"/>
    <w:link w:val="90"/>
    <w:uiPriority w:val="9"/>
    <w:unhideWhenUsed/>
    <w:qFormat/>
    <w:rsid w:val="0006787B"/>
    <w:pPr>
      <w:keepNext/>
      <w:keepLines/>
      <w:widowControl/>
      <w:pBdr>
        <w:bottom w:val="single" w:sz="4" w:space="1" w:color="auto"/>
      </w:pBdr>
      <w:spacing w:beforeLines="50" w:before="50"/>
      <w:ind w:leftChars="992" w:left="992"/>
      <w:outlineLvl w:val="8"/>
    </w:pPr>
    <w:rPr>
      <w:sz w:val="18"/>
    </w:rPr>
  </w:style>
  <w:style w:type="character" w:default="1" w:styleId="af1">
    <w:name w:val="Default Paragraph Font"/>
    <w:uiPriority w:val="1"/>
    <w:semiHidden/>
    <w:unhideWhenUsed/>
  </w:style>
  <w:style w:type="table" w:default="1" w:styleId="af2">
    <w:name w:val="Normal Table"/>
    <w:uiPriority w:val="99"/>
    <w:semiHidden/>
    <w:unhideWhenUsed/>
    <w:tblPr>
      <w:tblInd w:w="0" w:type="dxa"/>
      <w:tblCellMar>
        <w:top w:w="0" w:type="dxa"/>
        <w:left w:w="108" w:type="dxa"/>
        <w:bottom w:w="0" w:type="dxa"/>
        <w:right w:w="108" w:type="dxa"/>
      </w:tblCellMar>
    </w:tblPr>
  </w:style>
  <w:style w:type="numbering" w:default="1" w:styleId="af3">
    <w:name w:val="No List"/>
    <w:uiPriority w:val="99"/>
    <w:semiHidden/>
    <w:unhideWhenUsed/>
  </w:style>
  <w:style w:type="character" w:customStyle="1" w:styleId="10">
    <w:name w:val="見出し 1 (文字)"/>
    <w:basedOn w:val="af1"/>
    <w:link w:val="1"/>
    <w:uiPriority w:val="9"/>
    <w:rsid w:val="008F4EF7"/>
    <w:rPr>
      <w:rFonts w:ascii="ＭＳ Ｐゴシック" w:eastAsia="ＭＳ ゴシック" w:hAnsi="ＭＳ Ｐゴシック" w:cstheme="majorBidi"/>
      <w:b/>
      <w:sz w:val="24"/>
      <w:szCs w:val="24"/>
      <w:shd w:val="clear" w:color="auto" w:fill="F2F2F2" w:themeFill="background1" w:themeFillShade="F2"/>
    </w:rPr>
  </w:style>
  <w:style w:type="character" w:customStyle="1" w:styleId="20">
    <w:name w:val="見出し 2 (文字)"/>
    <w:basedOn w:val="af1"/>
    <w:link w:val="2"/>
    <w:uiPriority w:val="9"/>
    <w:rsid w:val="008F4EF7"/>
    <w:rPr>
      <w:rFonts w:ascii="ＭＳ Ｐゴシック" w:eastAsia="ＭＳ ゴシック" w:hAnsi="ＭＳ Ｐゴシック" w:cstheme="majorBidi"/>
      <w:b/>
      <w:sz w:val="22"/>
    </w:rPr>
  </w:style>
  <w:style w:type="character" w:customStyle="1" w:styleId="30">
    <w:name w:val="見出し 3 (文字)"/>
    <w:basedOn w:val="af1"/>
    <w:link w:val="3"/>
    <w:uiPriority w:val="9"/>
    <w:rsid w:val="005B2D18"/>
    <w:rPr>
      <w:rFonts w:ascii="ＭＳ Ｐゴシック" w:eastAsia="ＭＳ ゴシック" w:hAnsi="ＭＳ Ｐゴシック" w:cstheme="majorBidi"/>
      <w:b/>
      <w:szCs w:val="21"/>
    </w:rPr>
  </w:style>
  <w:style w:type="character" w:customStyle="1" w:styleId="40">
    <w:name w:val="見出し 4 (文字)"/>
    <w:basedOn w:val="af1"/>
    <w:link w:val="4"/>
    <w:uiPriority w:val="9"/>
    <w:rsid w:val="0006787B"/>
    <w:rPr>
      <w:rFonts w:ascii="ＭＳ Ｐゴシック" w:eastAsia="ＭＳ ゴシック" w:hAnsi="ＭＳ Ｐゴシック"/>
      <w:b/>
      <w:bCs/>
      <w:szCs w:val="21"/>
    </w:rPr>
  </w:style>
  <w:style w:type="character" w:customStyle="1" w:styleId="50">
    <w:name w:val="見出し 5 (文字)"/>
    <w:basedOn w:val="af1"/>
    <w:link w:val="5"/>
    <w:uiPriority w:val="9"/>
    <w:rsid w:val="0006787B"/>
    <w:rPr>
      <w:rFonts w:asciiTheme="majorHAnsi" w:eastAsia="ＭＳ ゴシック" w:hAnsiTheme="majorHAnsi" w:cstheme="majorBidi"/>
      <w:b/>
      <w:sz w:val="20"/>
    </w:rPr>
  </w:style>
  <w:style w:type="paragraph" w:styleId="af4">
    <w:name w:val="Title"/>
    <w:basedOn w:val="a7"/>
    <w:next w:val="af5"/>
    <w:link w:val="af6"/>
    <w:uiPriority w:val="10"/>
    <w:qFormat/>
    <w:rsid w:val="00775A7E"/>
    <w:pPr>
      <w:spacing w:before="2280" w:after="120"/>
      <w:jc w:val="center"/>
    </w:pPr>
    <w:rPr>
      <w:rFonts w:ascii="メイリオ" w:eastAsia="メイリオ" w:hAnsi="メイリオ" w:cstheme="majorBidi"/>
      <w:b/>
      <w:sz w:val="40"/>
      <w:szCs w:val="48"/>
      <w:u w:val="thick"/>
    </w:rPr>
  </w:style>
  <w:style w:type="character" w:customStyle="1" w:styleId="af6">
    <w:name w:val="表題 (文字)"/>
    <w:basedOn w:val="af1"/>
    <w:link w:val="af4"/>
    <w:uiPriority w:val="10"/>
    <w:rsid w:val="00775A7E"/>
    <w:rPr>
      <w:rFonts w:ascii="メイリオ" w:eastAsia="メイリオ" w:hAnsi="メイリオ" w:cstheme="majorBidi"/>
      <w:b/>
      <w:sz w:val="40"/>
      <w:szCs w:val="48"/>
      <w:u w:val="thick"/>
    </w:rPr>
  </w:style>
  <w:style w:type="paragraph" w:styleId="af5">
    <w:name w:val="Subtitle"/>
    <w:basedOn w:val="a7"/>
    <w:next w:val="a7"/>
    <w:link w:val="af7"/>
    <w:uiPriority w:val="11"/>
    <w:qFormat/>
    <w:rsid w:val="00775A7E"/>
    <w:pPr>
      <w:spacing w:beforeLines="100" w:before="360"/>
      <w:jc w:val="center"/>
    </w:pPr>
    <w:rPr>
      <w:rFonts w:ascii="メイリオ" w:eastAsia="メイリオ" w:hAnsi="メイリオ" w:cstheme="majorBidi"/>
      <w:b/>
      <w:sz w:val="28"/>
      <w:szCs w:val="32"/>
    </w:rPr>
  </w:style>
  <w:style w:type="character" w:customStyle="1" w:styleId="af7">
    <w:name w:val="副題 (文字)"/>
    <w:basedOn w:val="af1"/>
    <w:link w:val="af5"/>
    <w:uiPriority w:val="11"/>
    <w:rsid w:val="00775A7E"/>
    <w:rPr>
      <w:rFonts w:ascii="メイリオ" w:eastAsia="メイリオ" w:hAnsi="メイリオ" w:cstheme="majorBidi"/>
      <w:b/>
      <w:sz w:val="28"/>
      <w:szCs w:val="32"/>
    </w:rPr>
  </w:style>
  <w:style w:type="paragraph" w:styleId="af8">
    <w:name w:val="Closing"/>
    <w:basedOn w:val="a7"/>
    <w:link w:val="af9"/>
    <w:uiPriority w:val="99"/>
    <w:unhideWhenUsed/>
    <w:rsid w:val="00AD41D9"/>
    <w:pPr>
      <w:jc w:val="right"/>
    </w:pPr>
  </w:style>
  <w:style w:type="character" w:customStyle="1" w:styleId="af9">
    <w:name w:val="結語 (文字)"/>
    <w:basedOn w:val="af1"/>
    <w:link w:val="af8"/>
    <w:uiPriority w:val="99"/>
    <w:rsid w:val="00AD41D9"/>
  </w:style>
  <w:style w:type="character" w:customStyle="1" w:styleId="60">
    <w:name w:val="見出し 6 (文字)"/>
    <w:basedOn w:val="af1"/>
    <w:link w:val="6"/>
    <w:uiPriority w:val="9"/>
    <w:rsid w:val="0006787B"/>
    <w:rPr>
      <w:rFonts w:eastAsia="ＭＳ ゴシック"/>
      <w:b/>
      <w:bCs/>
      <w:sz w:val="20"/>
    </w:rPr>
  </w:style>
  <w:style w:type="character" w:customStyle="1" w:styleId="70">
    <w:name w:val="見出し 7 (文字)"/>
    <w:basedOn w:val="af1"/>
    <w:link w:val="7"/>
    <w:uiPriority w:val="9"/>
    <w:rsid w:val="0006787B"/>
    <w:rPr>
      <w:rFonts w:eastAsia="ＭＳ ゴシック"/>
      <w:sz w:val="20"/>
    </w:rPr>
  </w:style>
  <w:style w:type="character" w:customStyle="1" w:styleId="80">
    <w:name w:val="見出し 8 (文字)"/>
    <w:basedOn w:val="af1"/>
    <w:link w:val="8"/>
    <w:uiPriority w:val="9"/>
    <w:rsid w:val="0006787B"/>
    <w:rPr>
      <w:rFonts w:eastAsia="ＭＳ ゴシック"/>
      <w:sz w:val="18"/>
    </w:rPr>
  </w:style>
  <w:style w:type="character" w:customStyle="1" w:styleId="90">
    <w:name w:val="見出し 9 (文字)"/>
    <w:basedOn w:val="af1"/>
    <w:link w:val="9"/>
    <w:uiPriority w:val="9"/>
    <w:rsid w:val="0006787B"/>
    <w:rPr>
      <w:rFonts w:eastAsia="ＭＳ ゴシック"/>
      <w:sz w:val="18"/>
    </w:rPr>
  </w:style>
  <w:style w:type="paragraph" w:styleId="afa">
    <w:name w:val="No Spacing"/>
    <w:link w:val="afb"/>
    <w:uiPriority w:val="1"/>
    <w:qFormat/>
    <w:rsid w:val="00AD41D9"/>
    <w:pPr>
      <w:widowControl w:val="0"/>
      <w:jc w:val="both"/>
    </w:pPr>
    <w:rPr>
      <w:rFonts w:eastAsia="ＭＳ Ｐゴシック"/>
      <w:sz w:val="20"/>
    </w:rPr>
  </w:style>
  <w:style w:type="character" w:styleId="afc">
    <w:name w:val="Subtle Emphasis"/>
    <w:basedOn w:val="af1"/>
    <w:uiPriority w:val="19"/>
    <w:qFormat/>
    <w:rsid w:val="00AD41D9"/>
    <w:rPr>
      <w:i/>
      <w:iCs/>
      <w:color w:val="404040" w:themeColor="text1" w:themeTint="BF"/>
    </w:rPr>
  </w:style>
  <w:style w:type="character" w:styleId="afd">
    <w:name w:val="Emphasis"/>
    <w:basedOn w:val="af1"/>
    <w:uiPriority w:val="20"/>
    <w:qFormat/>
    <w:rsid w:val="00AD41D9"/>
    <w:rPr>
      <w:i/>
      <w:iCs/>
    </w:rPr>
  </w:style>
  <w:style w:type="character" w:styleId="21">
    <w:name w:val="Intense Emphasis"/>
    <w:basedOn w:val="af1"/>
    <w:uiPriority w:val="21"/>
    <w:qFormat/>
    <w:rsid w:val="00AD41D9"/>
    <w:rPr>
      <w:i/>
      <w:iCs/>
      <w:color w:val="5B9BD5" w:themeColor="accent1"/>
    </w:rPr>
  </w:style>
  <w:style w:type="character" w:styleId="afe">
    <w:name w:val="Strong"/>
    <w:basedOn w:val="af1"/>
    <w:uiPriority w:val="22"/>
    <w:qFormat/>
    <w:rsid w:val="00AD41D9"/>
    <w:rPr>
      <w:b/>
      <w:bCs/>
    </w:rPr>
  </w:style>
  <w:style w:type="paragraph" w:styleId="aff">
    <w:name w:val="Quote"/>
    <w:basedOn w:val="a7"/>
    <w:next w:val="a7"/>
    <w:link w:val="aff0"/>
    <w:uiPriority w:val="29"/>
    <w:qFormat/>
    <w:rsid w:val="00AD41D9"/>
    <w:pPr>
      <w:spacing w:before="200" w:after="160"/>
      <w:ind w:left="864" w:right="864"/>
      <w:jc w:val="center"/>
    </w:pPr>
    <w:rPr>
      <w:i/>
      <w:iCs/>
      <w:color w:val="404040" w:themeColor="text1" w:themeTint="BF"/>
    </w:rPr>
  </w:style>
  <w:style w:type="character" w:customStyle="1" w:styleId="aff0">
    <w:name w:val="引用文 (文字)"/>
    <w:basedOn w:val="af1"/>
    <w:link w:val="aff"/>
    <w:uiPriority w:val="29"/>
    <w:rsid w:val="00AD41D9"/>
    <w:rPr>
      <w:rFonts w:eastAsia="ＭＳ Ｐゴシック"/>
      <w:i/>
      <w:iCs/>
      <w:color w:val="404040" w:themeColor="text1" w:themeTint="BF"/>
      <w:sz w:val="20"/>
    </w:rPr>
  </w:style>
  <w:style w:type="paragraph" w:styleId="22">
    <w:name w:val="Intense Quote"/>
    <w:basedOn w:val="a7"/>
    <w:next w:val="a7"/>
    <w:link w:val="23"/>
    <w:uiPriority w:val="30"/>
    <w:qFormat/>
    <w:rsid w:val="00AD41D9"/>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3">
    <w:name w:val="引用文 2 (文字)"/>
    <w:basedOn w:val="af1"/>
    <w:link w:val="22"/>
    <w:uiPriority w:val="30"/>
    <w:rsid w:val="00AD41D9"/>
    <w:rPr>
      <w:rFonts w:eastAsia="ＭＳ Ｐゴシック"/>
      <w:i/>
      <w:iCs/>
      <w:color w:val="5B9BD5" w:themeColor="accent1"/>
      <w:sz w:val="20"/>
    </w:rPr>
  </w:style>
  <w:style w:type="character" w:styleId="aff1">
    <w:name w:val="Subtle Reference"/>
    <w:basedOn w:val="af1"/>
    <w:uiPriority w:val="31"/>
    <w:qFormat/>
    <w:rsid w:val="00AD41D9"/>
    <w:rPr>
      <w:smallCaps/>
      <w:color w:val="5A5A5A" w:themeColor="text1" w:themeTint="A5"/>
    </w:rPr>
  </w:style>
  <w:style w:type="character" w:styleId="24">
    <w:name w:val="Intense Reference"/>
    <w:basedOn w:val="af1"/>
    <w:uiPriority w:val="32"/>
    <w:qFormat/>
    <w:rsid w:val="00AD41D9"/>
    <w:rPr>
      <w:b/>
      <w:bCs/>
      <w:smallCaps/>
      <w:color w:val="5B9BD5" w:themeColor="accent1"/>
      <w:spacing w:val="5"/>
    </w:rPr>
  </w:style>
  <w:style w:type="character" w:styleId="aff2">
    <w:name w:val="Book Title"/>
    <w:basedOn w:val="af1"/>
    <w:uiPriority w:val="33"/>
    <w:qFormat/>
    <w:rsid w:val="00AD41D9"/>
    <w:rPr>
      <w:b/>
      <w:bCs/>
      <w:i/>
      <w:iCs/>
      <w:spacing w:val="5"/>
    </w:rPr>
  </w:style>
  <w:style w:type="paragraph" w:styleId="aff3">
    <w:name w:val="List Paragraph"/>
    <w:basedOn w:val="a7"/>
    <w:link w:val="aff4"/>
    <w:uiPriority w:val="34"/>
    <w:qFormat/>
    <w:rsid w:val="00AD41D9"/>
    <w:pPr>
      <w:ind w:leftChars="400" w:left="840"/>
    </w:pPr>
  </w:style>
  <w:style w:type="paragraph" w:styleId="aff5">
    <w:name w:val="header"/>
    <w:basedOn w:val="a7"/>
    <w:link w:val="aff6"/>
    <w:uiPriority w:val="99"/>
    <w:unhideWhenUsed/>
    <w:qFormat/>
    <w:rsid w:val="0006787B"/>
    <w:pPr>
      <w:pBdr>
        <w:bottom w:val="single" w:sz="12" w:space="1" w:color="auto"/>
      </w:pBdr>
      <w:tabs>
        <w:tab w:val="right" w:pos="8504"/>
      </w:tabs>
      <w:snapToGrid w:val="0"/>
    </w:pPr>
    <w:rPr>
      <w:rFonts w:eastAsia="メイリオ"/>
    </w:rPr>
  </w:style>
  <w:style w:type="character" w:customStyle="1" w:styleId="aff6">
    <w:name w:val="ヘッダー (文字)"/>
    <w:basedOn w:val="af1"/>
    <w:link w:val="aff5"/>
    <w:uiPriority w:val="99"/>
    <w:rsid w:val="0006787B"/>
    <w:rPr>
      <w:rFonts w:eastAsia="メイリオ"/>
      <w:sz w:val="20"/>
    </w:rPr>
  </w:style>
  <w:style w:type="paragraph" w:styleId="aff7">
    <w:name w:val="footer"/>
    <w:basedOn w:val="a7"/>
    <w:link w:val="aff8"/>
    <w:uiPriority w:val="99"/>
    <w:unhideWhenUsed/>
    <w:qFormat/>
    <w:rsid w:val="0006787B"/>
    <w:pPr>
      <w:pBdr>
        <w:top w:val="single" w:sz="12" w:space="1" w:color="auto"/>
      </w:pBdr>
      <w:tabs>
        <w:tab w:val="right" w:pos="8504"/>
      </w:tabs>
      <w:snapToGrid w:val="0"/>
    </w:pPr>
    <w:rPr>
      <w:rFonts w:eastAsia="メイリオ"/>
    </w:rPr>
  </w:style>
  <w:style w:type="character" w:customStyle="1" w:styleId="aff8">
    <w:name w:val="フッター (文字)"/>
    <w:basedOn w:val="af1"/>
    <w:link w:val="aff7"/>
    <w:uiPriority w:val="99"/>
    <w:rsid w:val="0006787B"/>
    <w:rPr>
      <w:rFonts w:eastAsia="メイリオ"/>
      <w:sz w:val="20"/>
    </w:rPr>
  </w:style>
  <w:style w:type="paragraph" w:customStyle="1" w:styleId="a8">
    <w:name w:val="本文１"/>
    <w:basedOn w:val="a7"/>
    <w:qFormat/>
    <w:rsid w:val="002B2600"/>
    <w:pPr>
      <w:ind w:firstLineChars="135" w:firstLine="270"/>
    </w:pPr>
  </w:style>
  <w:style w:type="paragraph" w:customStyle="1" w:styleId="a9">
    <w:name w:val="本文２"/>
    <w:basedOn w:val="a7"/>
    <w:qFormat/>
    <w:rsid w:val="002B2600"/>
    <w:pPr>
      <w:ind w:firstLineChars="135" w:firstLine="270"/>
    </w:pPr>
  </w:style>
  <w:style w:type="paragraph" w:customStyle="1" w:styleId="aa">
    <w:name w:val="本文３"/>
    <w:basedOn w:val="a7"/>
    <w:qFormat/>
    <w:rsid w:val="00D727E3"/>
    <w:pPr>
      <w:ind w:leftChars="213" w:left="426" w:firstLineChars="135" w:firstLine="270"/>
    </w:pPr>
  </w:style>
  <w:style w:type="paragraph" w:customStyle="1" w:styleId="ab">
    <w:name w:val="本文４"/>
    <w:basedOn w:val="a7"/>
    <w:qFormat/>
    <w:rsid w:val="00D727E3"/>
    <w:pPr>
      <w:ind w:leftChars="283" w:left="566" w:firstLineChars="135" w:firstLine="270"/>
    </w:pPr>
  </w:style>
  <w:style w:type="paragraph" w:customStyle="1" w:styleId="ac">
    <w:name w:val="本文５"/>
    <w:basedOn w:val="a7"/>
    <w:qFormat/>
    <w:rsid w:val="00D727E3"/>
    <w:pPr>
      <w:ind w:leftChars="425" w:left="850" w:firstLineChars="135" w:firstLine="270"/>
    </w:pPr>
  </w:style>
  <w:style w:type="paragraph" w:customStyle="1" w:styleId="ad">
    <w:name w:val="本文６"/>
    <w:basedOn w:val="a7"/>
    <w:qFormat/>
    <w:rsid w:val="00D727E3"/>
    <w:pPr>
      <w:ind w:leftChars="567" w:left="1134" w:firstLineChars="135" w:firstLine="270"/>
    </w:pPr>
  </w:style>
  <w:style w:type="paragraph" w:customStyle="1" w:styleId="ae">
    <w:name w:val="本文７"/>
    <w:basedOn w:val="a7"/>
    <w:qFormat/>
    <w:rsid w:val="00D727E3"/>
    <w:pPr>
      <w:ind w:leftChars="709" w:left="1418" w:firstLineChars="135" w:firstLine="270"/>
    </w:pPr>
  </w:style>
  <w:style w:type="paragraph" w:customStyle="1" w:styleId="af">
    <w:name w:val="本文８"/>
    <w:basedOn w:val="a7"/>
    <w:qFormat/>
    <w:rsid w:val="00D727E3"/>
    <w:pPr>
      <w:ind w:leftChars="850" w:left="1700" w:firstLineChars="135" w:firstLine="243"/>
    </w:pPr>
    <w:rPr>
      <w:sz w:val="18"/>
    </w:rPr>
  </w:style>
  <w:style w:type="paragraph" w:customStyle="1" w:styleId="af0">
    <w:name w:val="本文９"/>
    <w:basedOn w:val="a7"/>
    <w:qFormat/>
    <w:rsid w:val="00D727E3"/>
    <w:pPr>
      <w:ind w:leftChars="992" w:left="1984" w:firstLineChars="135" w:firstLine="270"/>
    </w:pPr>
    <w:rPr>
      <w:sz w:val="18"/>
    </w:rPr>
  </w:style>
  <w:style w:type="paragraph" w:customStyle="1" w:styleId="11">
    <w:name w:val="スタイル1"/>
    <w:basedOn w:val="aff5"/>
    <w:rsid w:val="001378AD"/>
  </w:style>
  <w:style w:type="paragraph" w:customStyle="1" w:styleId="aff9">
    <w:name w:val="初版"/>
    <w:basedOn w:val="a7"/>
    <w:next w:val="affa"/>
    <w:link w:val="affb"/>
    <w:qFormat/>
    <w:rsid w:val="00127A17"/>
    <w:pPr>
      <w:tabs>
        <w:tab w:val="right" w:pos="4820"/>
        <w:tab w:val="left" w:pos="4962"/>
      </w:tabs>
      <w:spacing w:beforeLines="1100" w:before="3960" w:line="300" w:lineRule="exact"/>
    </w:pPr>
    <w:rPr>
      <w:rFonts w:ascii="メイリオ" w:eastAsia="メイリオ" w:hAnsi="メイリオ"/>
      <w:szCs w:val="20"/>
    </w:rPr>
  </w:style>
  <w:style w:type="paragraph" w:customStyle="1" w:styleId="affa">
    <w:name w:val="改訂"/>
    <w:basedOn w:val="aff9"/>
    <w:link w:val="affc"/>
    <w:qFormat/>
    <w:rsid w:val="00C31EA7"/>
    <w:pPr>
      <w:spacing w:beforeLines="0" w:before="0"/>
    </w:pPr>
  </w:style>
  <w:style w:type="character" w:customStyle="1" w:styleId="affb">
    <w:name w:val="初版 (文字)"/>
    <w:basedOn w:val="af1"/>
    <w:link w:val="aff9"/>
    <w:rsid w:val="00127A17"/>
    <w:rPr>
      <w:rFonts w:ascii="メイリオ" w:eastAsia="メイリオ" w:hAnsi="メイリオ"/>
      <w:sz w:val="20"/>
      <w:szCs w:val="20"/>
    </w:rPr>
  </w:style>
  <w:style w:type="paragraph" w:customStyle="1" w:styleId="affd">
    <w:name w:val="著者"/>
    <w:basedOn w:val="aff9"/>
    <w:next w:val="a7"/>
    <w:link w:val="affe"/>
    <w:qFormat/>
    <w:rsid w:val="00127A17"/>
    <w:pPr>
      <w:spacing w:beforeLines="100" w:before="360"/>
      <w:jc w:val="center"/>
    </w:pPr>
  </w:style>
  <w:style w:type="character" w:customStyle="1" w:styleId="affc">
    <w:name w:val="改訂 (文字)"/>
    <w:basedOn w:val="affb"/>
    <w:link w:val="affa"/>
    <w:rsid w:val="00C31EA7"/>
    <w:rPr>
      <w:rFonts w:ascii="メイリオ" w:eastAsia="メイリオ" w:hAnsi="メイリオ"/>
      <w:sz w:val="20"/>
      <w:szCs w:val="20"/>
    </w:rPr>
  </w:style>
  <w:style w:type="paragraph" w:customStyle="1" w:styleId="afff">
    <w:name w:val="背表紙タイトル"/>
    <w:basedOn w:val="a7"/>
    <w:next w:val="afff0"/>
    <w:link w:val="afff1"/>
    <w:qFormat/>
    <w:rsid w:val="00775A7E"/>
    <w:pPr>
      <w:pBdr>
        <w:bottom w:val="single" w:sz="12" w:space="1" w:color="808080" w:themeColor="background1" w:themeShade="80"/>
      </w:pBdr>
      <w:spacing w:beforeLines="1400" w:before="1400"/>
      <w:jc w:val="center"/>
    </w:pPr>
    <w:rPr>
      <w:rFonts w:ascii="メイリオ" w:eastAsia="メイリオ" w:hAnsi="メイリオ"/>
      <w:b/>
      <w:sz w:val="24"/>
      <w:szCs w:val="24"/>
    </w:rPr>
  </w:style>
  <w:style w:type="character" w:customStyle="1" w:styleId="affe">
    <w:name w:val="著者 (文字)"/>
    <w:basedOn w:val="affc"/>
    <w:link w:val="affd"/>
    <w:rsid w:val="00127A17"/>
    <w:rPr>
      <w:rFonts w:ascii="メイリオ" w:eastAsia="メイリオ" w:hAnsi="メイリオ"/>
      <w:sz w:val="20"/>
      <w:szCs w:val="20"/>
    </w:rPr>
  </w:style>
  <w:style w:type="paragraph" w:customStyle="1" w:styleId="afff0">
    <w:name w:val="文書終了"/>
    <w:basedOn w:val="a7"/>
    <w:next w:val="a7"/>
    <w:link w:val="afff2"/>
    <w:qFormat/>
    <w:rsid w:val="000D4978"/>
    <w:pPr>
      <w:spacing w:beforeLines="100" w:before="360"/>
      <w:jc w:val="center"/>
    </w:pPr>
    <w:rPr>
      <w:rFonts w:ascii="メイリオ" w:eastAsia="メイリオ" w:hAnsi="メイリオ"/>
      <w:szCs w:val="24"/>
    </w:rPr>
  </w:style>
  <w:style w:type="character" w:customStyle="1" w:styleId="afff1">
    <w:name w:val="背表紙タイトル (文字)"/>
    <w:basedOn w:val="af1"/>
    <w:link w:val="afff"/>
    <w:rsid w:val="00775A7E"/>
    <w:rPr>
      <w:rFonts w:ascii="メイリオ" w:eastAsia="メイリオ" w:hAnsi="メイリオ"/>
      <w:b/>
      <w:sz w:val="24"/>
      <w:szCs w:val="24"/>
    </w:rPr>
  </w:style>
  <w:style w:type="character" w:styleId="afff3">
    <w:name w:val="Hyperlink"/>
    <w:uiPriority w:val="99"/>
    <w:unhideWhenUsed/>
    <w:rsid w:val="000D4978"/>
    <w:rPr>
      <w:color w:val="0563C1"/>
      <w:u w:val="single"/>
    </w:rPr>
  </w:style>
  <w:style w:type="character" w:customStyle="1" w:styleId="afff2">
    <w:name w:val="文書終了 (文字)"/>
    <w:basedOn w:val="af1"/>
    <w:link w:val="afff0"/>
    <w:rsid w:val="000D4978"/>
    <w:rPr>
      <w:rFonts w:ascii="メイリオ" w:eastAsia="メイリオ" w:hAnsi="メイリオ"/>
      <w:sz w:val="20"/>
      <w:szCs w:val="24"/>
    </w:rPr>
  </w:style>
  <w:style w:type="character" w:customStyle="1" w:styleId="aff4">
    <w:name w:val="リスト段落 (文字)"/>
    <w:basedOn w:val="af1"/>
    <w:link w:val="aff3"/>
    <w:uiPriority w:val="34"/>
    <w:rsid w:val="000D4978"/>
    <w:rPr>
      <w:rFonts w:eastAsia="ＭＳ Ｐゴシック"/>
      <w:sz w:val="20"/>
    </w:rPr>
  </w:style>
  <w:style w:type="paragraph" w:styleId="afff4">
    <w:name w:val="TOC Heading"/>
    <w:basedOn w:val="1"/>
    <w:next w:val="a7"/>
    <w:uiPriority w:val="39"/>
    <w:unhideWhenUsed/>
    <w:rsid w:val="000D4978"/>
    <w:pPr>
      <w:pBdr>
        <w:top w:val="single" w:sz="12" w:space="1" w:color="auto"/>
        <w:left w:val="single" w:sz="12" w:space="4" w:color="auto"/>
      </w:pBdr>
      <w:shd w:val="clear" w:color="auto" w:fill="BDD6EE" w:themeFill="accent1" w:themeFillTint="66"/>
      <w:spacing w:before="240" w:line="259" w:lineRule="auto"/>
      <w:ind w:left="321" w:hangingChars="100" w:hanging="321"/>
      <w:jc w:val="left"/>
      <w:outlineLvl w:val="9"/>
    </w:pPr>
    <w:rPr>
      <w:rFonts w:ascii="Arial" w:hAnsi="Arial" w:cs="Times New Roman"/>
      <w:b w:val="0"/>
      <w:color w:val="2E74B5"/>
      <w:kern w:val="0"/>
      <w:sz w:val="32"/>
      <w:szCs w:val="32"/>
    </w:rPr>
  </w:style>
  <w:style w:type="paragraph" w:styleId="12">
    <w:name w:val="toc 1"/>
    <w:basedOn w:val="a7"/>
    <w:next w:val="a7"/>
    <w:autoRedefine/>
    <w:uiPriority w:val="39"/>
    <w:unhideWhenUsed/>
    <w:rsid w:val="0006787B"/>
    <w:pPr>
      <w:pBdr>
        <w:top w:val="dotted" w:sz="4" w:space="1" w:color="808080" w:themeColor="background1" w:themeShade="80"/>
      </w:pBdr>
      <w:tabs>
        <w:tab w:val="right" w:leader="dot" w:pos="8494"/>
      </w:tabs>
      <w:spacing w:beforeLines="50" w:before="50"/>
      <w:ind w:hangingChars="135" w:hanging="323"/>
    </w:pPr>
    <w:rPr>
      <w:rFonts w:ascii="Century" w:hAnsi="Century" w:cs="Times New Roman"/>
      <w:b/>
      <w:noProof/>
      <w:sz w:val="24"/>
    </w:rPr>
  </w:style>
  <w:style w:type="paragraph" w:styleId="Web">
    <w:name w:val="Normal (Web)"/>
    <w:basedOn w:val="a7"/>
    <w:uiPriority w:val="99"/>
    <w:unhideWhenUsed/>
    <w:rsid w:val="000D4978"/>
    <w:pPr>
      <w:widowControl/>
      <w:spacing w:before="100" w:beforeAutospacing="1" w:after="100" w:afterAutospacing="1"/>
      <w:jc w:val="left"/>
    </w:pPr>
    <w:rPr>
      <w:rFonts w:ascii="ＭＳ Ｐゴシック" w:hAnsi="ＭＳ Ｐゴシック" w:cs="ＭＳ Ｐゴシック"/>
      <w:kern w:val="0"/>
      <w:sz w:val="24"/>
      <w:szCs w:val="24"/>
    </w:rPr>
  </w:style>
  <w:style w:type="paragraph" w:styleId="25">
    <w:name w:val="toc 2"/>
    <w:basedOn w:val="a7"/>
    <w:next w:val="a7"/>
    <w:autoRedefine/>
    <w:uiPriority w:val="39"/>
    <w:unhideWhenUsed/>
    <w:rsid w:val="008A3314"/>
    <w:pPr>
      <w:tabs>
        <w:tab w:val="left" w:pos="840"/>
        <w:tab w:val="right" w:leader="dot" w:pos="8494"/>
      </w:tabs>
      <w:spacing w:line="360" w:lineRule="exact"/>
      <w:ind w:leftChars="65" w:left="418" w:hangingChars="134" w:hanging="282"/>
    </w:pPr>
    <w:rPr>
      <w:rFonts w:ascii="Century" w:hAnsi="Century" w:cs="Times New Roman"/>
      <w:b/>
      <w:noProof/>
    </w:rPr>
  </w:style>
  <w:style w:type="paragraph" w:customStyle="1" w:styleId="afff5">
    <w:name w:val="手順"/>
    <w:basedOn w:val="aff3"/>
    <w:next w:val="a7"/>
    <w:link w:val="afff6"/>
    <w:rsid w:val="000D4978"/>
    <w:pPr>
      <w:keepNext/>
      <w:keepLines/>
      <w:widowControl/>
      <w:pBdr>
        <w:top w:val="single" w:sz="2" w:space="1" w:color="FFD966" w:themeColor="accent4" w:themeTint="99"/>
        <w:left w:val="single" w:sz="2" w:space="4" w:color="FFD966" w:themeColor="accent4" w:themeTint="99"/>
        <w:bottom w:val="single" w:sz="2" w:space="1" w:color="FFD966" w:themeColor="accent4" w:themeTint="99"/>
        <w:right w:val="single" w:sz="2" w:space="4" w:color="FFD966" w:themeColor="accent4" w:themeTint="99"/>
      </w:pBdr>
      <w:shd w:val="clear" w:color="FFF2CC" w:themeColor="accent4" w:themeTint="33" w:fill="FFF2CC" w:themeFill="accent4" w:themeFillTint="33"/>
      <w:spacing w:beforeLines="100" w:before="360" w:afterLines="50" w:after="180"/>
      <w:ind w:leftChars="0" w:left="1418" w:hanging="1001"/>
    </w:pPr>
    <w:rPr>
      <w:rFonts w:ascii="Century" w:eastAsia="ＭＳ 明朝" w:hAnsi="Century" w:cs="Times New Roman"/>
      <w:b/>
    </w:rPr>
  </w:style>
  <w:style w:type="character" w:customStyle="1" w:styleId="afff6">
    <w:name w:val="手順 (文字)"/>
    <w:link w:val="afff5"/>
    <w:rsid w:val="000D4978"/>
    <w:rPr>
      <w:rFonts w:ascii="Century" w:eastAsia="ＭＳ 明朝" w:hAnsi="Century" w:cs="Times New Roman"/>
      <w:b/>
      <w:shd w:val="clear" w:color="FFF2CC" w:themeColor="accent4" w:themeTint="33" w:fill="FFF2CC" w:themeFill="accent4" w:themeFillTint="33"/>
    </w:rPr>
  </w:style>
  <w:style w:type="paragraph" w:styleId="13">
    <w:name w:val="index 1"/>
    <w:basedOn w:val="a7"/>
    <w:next w:val="a7"/>
    <w:autoRedefine/>
    <w:uiPriority w:val="99"/>
    <w:unhideWhenUsed/>
    <w:rsid w:val="000D4978"/>
    <w:pPr>
      <w:ind w:left="200" w:hanging="200"/>
      <w:jc w:val="left"/>
    </w:pPr>
    <w:rPr>
      <w:sz w:val="18"/>
      <w:szCs w:val="18"/>
    </w:rPr>
  </w:style>
  <w:style w:type="paragraph" w:styleId="26">
    <w:name w:val="index 2"/>
    <w:basedOn w:val="a7"/>
    <w:next w:val="a7"/>
    <w:autoRedefine/>
    <w:uiPriority w:val="99"/>
    <w:unhideWhenUsed/>
    <w:rsid w:val="000D4978"/>
    <w:pPr>
      <w:ind w:left="400" w:hanging="200"/>
      <w:jc w:val="left"/>
    </w:pPr>
    <w:rPr>
      <w:sz w:val="18"/>
      <w:szCs w:val="18"/>
    </w:rPr>
  </w:style>
  <w:style w:type="paragraph" w:styleId="31">
    <w:name w:val="index 3"/>
    <w:basedOn w:val="a7"/>
    <w:next w:val="a7"/>
    <w:autoRedefine/>
    <w:uiPriority w:val="99"/>
    <w:unhideWhenUsed/>
    <w:rsid w:val="000D4978"/>
    <w:pPr>
      <w:ind w:left="600" w:hanging="200"/>
      <w:jc w:val="left"/>
    </w:pPr>
    <w:rPr>
      <w:sz w:val="18"/>
      <w:szCs w:val="18"/>
    </w:rPr>
  </w:style>
  <w:style w:type="table" w:styleId="4-1">
    <w:name w:val="Grid Table 4 Accent 1"/>
    <w:basedOn w:val="af2"/>
    <w:uiPriority w:val="49"/>
    <w:rsid w:val="000D4978"/>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2-1">
    <w:name w:val="Grid Table 2 Accent 1"/>
    <w:basedOn w:val="af2"/>
    <w:uiPriority w:val="47"/>
    <w:rsid w:val="000D4978"/>
    <w:tblPr>
      <w:tblStyleRowBandSize w:val="1"/>
      <w:tblStyleColBandSize w:val="1"/>
      <w:tblInd w:w="0" w:type="dxa"/>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CellMar>
        <w:top w:w="0" w:type="dxa"/>
        <w:left w:w="108" w:type="dxa"/>
        <w:bottom w:w="0" w:type="dxa"/>
        <w:right w:w="108" w:type="dxa"/>
      </w:tblCellMar>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1-1">
    <w:name w:val="Grid Table 1 Light Accent 1"/>
    <w:basedOn w:val="af2"/>
    <w:uiPriority w:val="46"/>
    <w:rsid w:val="000D4978"/>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32">
    <w:name w:val="toc 3"/>
    <w:basedOn w:val="a7"/>
    <w:next w:val="a7"/>
    <w:autoRedefine/>
    <w:uiPriority w:val="39"/>
    <w:unhideWhenUsed/>
    <w:rsid w:val="00430BB2"/>
    <w:pPr>
      <w:tabs>
        <w:tab w:val="right" w:leader="dot" w:pos="8494"/>
      </w:tabs>
      <w:ind w:leftChars="128" w:left="550" w:hangingChars="147" w:hanging="294"/>
    </w:pPr>
    <w:rPr>
      <w:noProof/>
    </w:rPr>
  </w:style>
  <w:style w:type="paragraph" w:styleId="41">
    <w:name w:val="toc 4"/>
    <w:basedOn w:val="a7"/>
    <w:next w:val="a7"/>
    <w:autoRedefine/>
    <w:uiPriority w:val="39"/>
    <w:unhideWhenUsed/>
    <w:rsid w:val="00D727E3"/>
    <w:pPr>
      <w:tabs>
        <w:tab w:val="right" w:leader="dot" w:pos="8494"/>
      </w:tabs>
      <w:ind w:leftChars="213" w:left="213"/>
    </w:pPr>
    <w:rPr>
      <w:noProof/>
    </w:rPr>
  </w:style>
  <w:style w:type="paragraph" w:styleId="51">
    <w:name w:val="toc 5"/>
    <w:basedOn w:val="a7"/>
    <w:next w:val="a7"/>
    <w:autoRedefine/>
    <w:uiPriority w:val="39"/>
    <w:unhideWhenUsed/>
    <w:rsid w:val="000D4978"/>
    <w:pPr>
      <w:ind w:leftChars="400" w:left="840"/>
    </w:pPr>
    <w:rPr>
      <w:rFonts w:eastAsiaTheme="minorEastAsia"/>
    </w:rPr>
  </w:style>
  <w:style w:type="paragraph" w:styleId="61">
    <w:name w:val="toc 6"/>
    <w:basedOn w:val="a7"/>
    <w:next w:val="a7"/>
    <w:autoRedefine/>
    <w:uiPriority w:val="39"/>
    <w:unhideWhenUsed/>
    <w:rsid w:val="000D4978"/>
    <w:pPr>
      <w:ind w:leftChars="500" w:left="1050"/>
    </w:pPr>
    <w:rPr>
      <w:rFonts w:eastAsiaTheme="minorEastAsia"/>
    </w:rPr>
  </w:style>
  <w:style w:type="paragraph" w:styleId="71">
    <w:name w:val="toc 7"/>
    <w:basedOn w:val="a7"/>
    <w:next w:val="a7"/>
    <w:autoRedefine/>
    <w:uiPriority w:val="39"/>
    <w:unhideWhenUsed/>
    <w:rsid w:val="000D4978"/>
    <w:pPr>
      <w:ind w:leftChars="600" w:left="1260"/>
    </w:pPr>
    <w:rPr>
      <w:rFonts w:eastAsiaTheme="minorEastAsia"/>
    </w:rPr>
  </w:style>
  <w:style w:type="paragraph" w:styleId="81">
    <w:name w:val="toc 8"/>
    <w:basedOn w:val="a7"/>
    <w:next w:val="a7"/>
    <w:autoRedefine/>
    <w:uiPriority w:val="39"/>
    <w:unhideWhenUsed/>
    <w:rsid w:val="000D4978"/>
    <w:pPr>
      <w:ind w:leftChars="700" w:left="1470"/>
    </w:pPr>
    <w:rPr>
      <w:rFonts w:eastAsiaTheme="minorEastAsia"/>
    </w:rPr>
  </w:style>
  <w:style w:type="paragraph" w:styleId="91">
    <w:name w:val="toc 9"/>
    <w:basedOn w:val="a7"/>
    <w:next w:val="a7"/>
    <w:autoRedefine/>
    <w:uiPriority w:val="39"/>
    <w:unhideWhenUsed/>
    <w:rsid w:val="000D4978"/>
    <w:pPr>
      <w:ind w:leftChars="800" w:left="1680"/>
    </w:pPr>
    <w:rPr>
      <w:rFonts w:eastAsiaTheme="minorEastAsia"/>
    </w:rPr>
  </w:style>
  <w:style w:type="table" w:styleId="27">
    <w:name w:val="Grid Table 2"/>
    <w:basedOn w:val="af2"/>
    <w:uiPriority w:val="47"/>
    <w:rsid w:val="000D4978"/>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afff7">
    <w:name w:val="Table Grid"/>
    <w:basedOn w:val="af2"/>
    <w:uiPriority w:val="39"/>
    <w:rsid w:val="000D497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b">
    <w:name w:val="行間詰め (文字)"/>
    <w:basedOn w:val="af1"/>
    <w:link w:val="afa"/>
    <w:uiPriority w:val="1"/>
    <w:rsid w:val="000D4978"/>
    <w:rPr>
      <w:rFonts w:eastAsia="ＭＳ Ｐゴシック"/>
      <w:sz w:val="20"/>
    </w:rPr>
  </w:style>
  <w:style w:type="table" w:styleId="42">
    <w:name w:val="Grid Table 4"/>
    <w:basedOn w:val="af2"/>
    <w:uiPriority w:val="49"/>
    <w:rsid w:val="000D4978"/>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ff8">
    <w:name w:val="項目説明"/>
    <w:basedOn w:val="a7"/>
    <w:link w:val="afff9"/>
    <w:qFormat/>
    <w:rsid w:val="000D4978"/>
    <w:pPr>
      <w:tabs>
        <w:tab w:val="left" w:leader="dot" w:pos="3828"/>
      </w:tabs>
      <w:ind w:leftChars="135" w:left="3968" w:hangingChars="1755" w:hanging="3685"/>
    </w:pPr>
    <w:rPr>
      <w:rFonts w:ascii="ＭＳ 明朝" w:eastAsia="ＭＳ 明朝" w:hAnsi="ＭＳ 明朝" w:cs="ＭＳ 明朝"/>
    </w:rPr>
  </w:style>
  <w:style w:type="character" w:customStyle="1" w:styleId="afff9">
    <w:name w:val="項目説明 (文字)"/>
    <w:basedOn w:val="af1"/>
    <w:link w:val="afff8"/>
    <w:rsid w:val="000D4978"/>
    <w:rPr>
      <w:rFonts w:ascii="ＭＳ 明朝" w:eastAsia="ＭＳ 明朝" w:hAnsi="ＭＳ 明朝" w:cs="ＭＳ 明朝"/>
    </w:rPr>
  </w:style>
  <w:style w:type="paragraph" w:customStyle="1" w:styleId="afffa">
    <w:name w:val="項目見出し"/>
    <w:basedOn w:val="a7"/>
    <w:next w:val="a7"/>
    <w:link w:val="afffb"/>
    <w:qFormat/>
    <w:rsid w:val="000D4978"/>
    <w:pPr>
      <w:keepNext/>
      <w:keepLines/>
      <w:widowControl/>
      <w:pBdr>
        <w:top w:val="single" w:sz="8" w:space="1" w:color="808080" w:themeColor="background1" w:themeShade="80"/>
        <w:left w:val="single" w:sz="8" w:space="4" w:color="808080" w:themeColor="background1" w:themeShade="80"/>
        <w:bottom w:val="single" w:sz="8" w:space="1" w:color="808080" w:themeColor="background1" w:themeShade="80"/>
        <w:right w:val="single" w:sz="8" w:space="4" w:color="808080" w:themeColor="background1" w:themeShade="80"/>
      </w:pBdr>
      <w:shd w:val="clear" w:color="auto" w:fill="EDEDED" w:themeFill="accent3" w:themeFillTint="33"/>
      <w:spacing w:beforeLines="100" w:before="100" w:afterLines="50" w:after="50"/>
    </w:pPr>
    <w:rPr>
      <w:rFonts w:ascii="Century" w:eastAsia="ＭＳ 明朝" w:hAnsi="Century" w:cs="Times New Roman"/>
      <w:b/>
    </w:rPr>
  </w:style>
  <w:style w:type="character" w:customStyle="1" w:styleId="afffb">
    <w:name w:val="項目見出し (文字)"/>
    <w:basedOn w:val="af1"/>
    <w:link w:val="afffa"/>
    <w:rsid w:val="000D4978"/>
    <w:rPr>
      <w:rFonts w:ascii="Century" w:eastAsia="ＭＳ 明朝" w:hAnsi="Century" w:cs="Times New Roman"/>
      <w:b/>
      <w:shd w:val="clear" w:color="auto" w:fill="EDEDED" w:themeFill="accent3" w:themeFillTint="33"/>
    </w:rPr>
  </w:style>
  <w:style w:type="table" w:styleId="afffc">
    <w:name w:val="Grid Table Light"/>
    <w:basedOn w:val="af2"/>
    <w:uiPriority w:val="40"/>
    <w:rsid w:val="000D4978"/>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customStyle="1" w:styleId="afffd">
    <w:name w:val="手順：区切り"/>
    <w:basedOn w:val="afff5"/>
    <w:link w:val="afffe"/>
    <w:rsid w:val="000D4978"/>
    <w:pPr>
      <w:shd w:val="clear" w:color="FFF2CC" w:themeColor="accent4" w:themeTint="33" w:fill="FFD966" w:themeFill="accent4" w:themeFillTint="99"/>
    </w:pPr>
  </w:style>
  <w:style w:type="character" w:customStyle="1" w:styleId="afffe">
    <w:name w:val="手順：区切り (文字)"/>
    <w:basedOn w:val="afff6"/>
    <w:link w:val="afffd"/>
    <w:rsid w:val="000D4978"/>
    <w:rPr>
      <w:rFonts w:ascii="Century" w:eastAsia="ＭＳ 明朝" w:hAnsi="Century" w:cs="Times New Roman"/>
      <w:b/>
      <w:shd w:val="clear" w:color="FFF2CC" w:themeColor="accent4" w:themeTint="33" w:fill="FFD966" w:themeFill="accent4" w:themeFillTint="99"/>
    </w:rPr>
  </w:style>
  <w:style w:type="paragraph" w:styleId="affff">
    <w:name w:val="Balloon Text"/>
    <w:basedOn w:val="a7"/>
    <w:link w:val="affff0"/>
    <w:uiPriority w:val="99"/>
    <w:semiHidden/>
    <w:unhideWhenUsed/>
    <w:rsid w:val="000D4978"/>
    <w:rPr>
      <w:rFonts w:asciiTheme="majorHAnsi" w:eastAsiaTheme="majorEastAsia" w:hAnsiTheme="majorHAnsi" w:cstheme="majorBidi"/>
      <w:sz w:val="18"/>
      <w:szCs w:val="18"/>
    </w:rPr>
  </w:style>
  <w:style w:type="character" w:customStyle="1" w:styleId="affff0">
    <w:name w:val="吹き出し (文字)"/>
    <w:basedOn w:val="af1"/>
    <w:link w:val="affff"/>
    <w:uiPriority w:val="99"/>
    <w:semiHidden/>
    <w:rsid w:val="000D4978"/>
    <w:rPr>
      <w:rFonts w:asciiTheme="majorHAnsi" w:eastAsiaTheme="majorEastAsia" w:hAnsiTheme="majorHAnsi" w:cstheme="majorBidi"/>
      <w:sz w:val="18"/>
      <w:szCs w:val="18"/>
    </w:rPr>
  </w:style>
  <w:style w:type="paragraph" w:customStyle="1" w:styleId="affff1">
    <w:name w:val="汎用見出し"/>
    <w:basedOn w:val="1"/>
    <w:next w:val="a8"/>
    <w:link w:val="affff2"/>
    <w:qFormat/>
    <w:rsid w:val="0061670E"/>
    <w:pPr>
      <w:pageBreakBefore/>
      <w:spacing w:beforeLines="50" w:before="50"/>
      <w:outlineLvl w:val="9"/>
    </w:pPr>
  </w:style>
  <w:style w:type="paragraph" w:styleId="43">
    <w:name w:val="index 4"/>
    <w:basedOn w:val="a7"/>
    <w:next w:val="a7"/>
    <w:autoRedefine/>
    <w:uiPriority w:val="99"/>
    <w:unhideWhenUsed/>
    <w:rsid w:val="00775A7E"/>
    <w:pPr>
      <w:ind w:left="800" w:hanging="200"/>
      <w:jc w:val="left"/>
    </w:pPr>
    <w:rPr>
      <w:sz w:val="18"/>
      <w:szCs w:val="18"/>
    </w:rPr>
  </w:style>
  <w:style w:type="character" w:customStyle="1" w:styleId="affff2">
    <w:name w:val="汎用見出し (文字)"/>
    <w:basedOn w:val="10"/>
    <w:link w:val="affff1"/>
    <w:rsid w:val="0061670E"/>
    <w:rPr>
      <w:rFonts w:ascii="ＭＳ Ｐゴシック" w:eastAsia="ＭＳ ゴシック" w:hAnsi="ＭＳ Ｐゴシック" w:cstheme="majorBidi"/>
      <w:b/>
      <w:sz w:val="24"/>
      <w:szCs w:val="24"/>
      <w:shd w:val="clear" w:color="auto" w:fill="F2F2F2" w:themeFill="background1" w:themeFillShade="F2"/>
    </w:rPr>
  </w:style>
  <w:style w:type="paragraph" w:styleId="52">
    <w:name w:val="index 5"/>
    <w:basedOn w:val="a7"/>
    <w:next w:val="a7"/>
    <w:autoRedefine/>
    <w:uiPriority w:val="99"/>
    <w:unhideWhenUsed/>
    <w:rsid w:val="00775A7E"/>
    <w:pPr>
      <w:ind w:left="1000" w:hanging="200"/>
      <w:jc w:val="left"/>
    </w:pPr>
    <w:rPr>
      <w:sz w:val="18"/>
      <w:szCs w:val="18"/>
    </w:rPr>
  </w:style>
  <w:style w:type="paragraph" w:styleId="62">
    <w:name w:val="index 6"/>
    <w:basedOn w:val="a7"/>
    <w:next w:val="a7"/>
    <w:autoRedefine/>
    <w:uiPriority w:val="99"/>
    <w:unhideWhenUsed/>
    <w:rsid w:val="00775A7E"/>
    <w:pPr>
      <w:ind w:left="1200" w:hanging="200"/>
      <w:jc w:val="left"/>
    </w:pPr>
    <w:rPr>
      <w:sz w:val="18"/>
      <w:szCs w:val="18"/>
    </w:rPr>
  </w:style>
  <w:style w:type="paragraph" w:styleId="72">
    <w:name w:val="index 7"/>
    <w:basedOn w:val="a7"/>
    <w:next w:val="a7"/>
    <w:autoRedefine/>
    <w:uiPriority w:val="99"/>
    <w:unhideWhenUsed/>
    <w:rsid w:val="00775A7E"/>
    <w:pPr>
      <w:ind w:left="1400" w:hanging="200"/>
      <w:jc w:val="left"/>
    </w:pPr>
    <w:rPr>
      <w:sz w:val="18"/>
      <w:szCs w:val="18"/>
    </w:rPr>
  </w:style>
  <w:style w:type="paragraph" w:styleId="82">
    <w:name w:val="index 8"/>
    <w:basedOn w:val="a7"/>
    <w:next w:val="a7"/>
    <w:autoRedefine/>
    <w:uiPriority w:val="99"/>
    <w:unhideWhenUsed/>
    <w:rsid w:val="00775A7E"/>
    <w:pPr>
      <w:ind w:left="1600" w:hanging="200"/>
      <w:jc w:val="left"/>
    </w:pPr>
    <w:rPr>
      <w:sz w:val="18"/>
      <w:szCs w:val="18"/>
    </w:rPr>
  </w:style>
  <w:style w:type="paragraph" w:styleId="92">
    <w:name w:val="index 9"/>
    <w:basedOn w:val="a7"/>
    <w:next w:val="a7"/>
    <w:autoRedefine/>
    <w:uiPriority w:val="99"/>
    <w:unhideWhenUsed/>
    <w:rsid w:val="00775A7E"/>
    <w:pPr>
      <w:ind w:left="1800" w:hanging="200"/>
      <w:jc w:val="left"/>
    </w:pPr>
    <w:rPr>
      <w:sz w:val="18"/>
      <w:szCs w:val="18"/>
    </w:rPr>
  </w:style>
  <w:style w:type="paragraph" w:styleId="affff3">
    <w:name w:val="index heading"/>
    <w:basedOn w:val="a7"/>
    <w:next w:val="13"/>
    <w:uiPriority w:val="99"/>
    <w:unhideWhenUsed/>
    <w:rsid w:val="00775A7E"/>
    <w:pPr>
      <w:pBdr>
        <w:top w:val="single" w:sz="12" w:space="0" w:color="auto"/>
      </w:pBdr>
      <w:spacing w:before="360" w:after="240"/>
      <w:jc w:val="left"/>
    </w:pPr>
    <w:rPr>
      <w:b/>
      <w:bCs/>
      <w:i/>
      <w:iCs/>
      <w:sz w:val="26"/>
      <w:szCs w:val="26"/>
    </w:rPr>
  </w:style>
  <w:style w:type="paragraph" w:customStyle="1" w:styleId="a1">
    <w:name w:val="箇条書き３"/>
    <w:basedOn w:val="aa"/>
    <w:qFormat/>
    <w:rsid w:val="00E403A9"/>
    <w:pPr>
      <w:numPr>
        <w:numId w:val="37"/>
      </w:numPr>
      <w:ind w:leftChars="270" w:left="851" w:hangingChars="142" w:hanging="284"/>
    </w:pPr>
    <w:rPr>
      <w:sz w:val="20"/>
    </w:rPr>
  </w:style>
  <w:style w:type="paragraph" w:customStyle="1" w:styleId="affff4">
    <w:name w:val="箇条書き説明３"/>
    <w:basedOn w:val="a1"/>
    <w:qFormat/>
    <w:rsid w:val="001A179E"/>
    <w:pPr>
      <w:tabs>
        <w:tab w:val="left" w:pos="709"/>
        <w:tab w:val="left" w:leader="dot" w:pos="3261"/>
      </w:tabs>
      <w:ind w:left="3402" w:hangingChars="1489" w:hanging="2978"/>
    </w:pPr>
  </w:style>
  <w:style w:type="paragraph" w:customStyle="1" w:styleId="a4">
    <w:name w:val="箇条書き１"/>
    <w:basedOn w:val="a8"/>
    <w:qFormat/>
    <w:rsid w:val="0082373C"/>
    <w:pPr>
      <w:numPr>
        <w:numId w:val="38"/>
      </w:numPr>
      <w:ind w:leftChars="71" w:left="426" w:hangingChars="142" w:hanging="284"/>
    </w:pPr>
  </w:style>
  <w:style w:type="paragraph" w:customStyle="1" w:styleId="affff5">
    <w:name w:val="箇条書き説明１"/>
    <w:basedOn w:val="a4"/>
    <w:qFormat/>
    <w:rsid w:val="0082373C"/>
    <w:pPr>
      <w:tabs>
        <w:tab w:val="left" w:pos="426"/>
        <w:tab w:val="left" w:leader="dot" w:pos="2977"/>
      </w:tabs>
      <w:ind w:left="3118" w:hangingChars="1488" w:hanging="2976"/>
    </w:pPr>
  </w:style>
  <w:style w:type="paragraph" w:customStyle="1" w:styleId="affff6">
    <w:name w:val="箇条書き２"/>
    <w:basedOn w:val="affff5"/>
    <w:qFormat/>
    <w:rsid w:val="006F128E"/>
    <w:pPr>
      <w:tabs>
        <w:tab w:val="clear" w:pos="426"/>
        <w:tab w:val="clear" w:pos="2977"/>
      </w:tabs>
      <w:ind w:left="426" w:hangingChars="142" w:hanging="284"/>
    </w:pPr>
  </w:style>
  <w:style w:type="paragraph" w:customStyle="1" w:styleId="affff7">
    <w:name w:val="箇条書き説明２"/>
    <w:basedOn w:val="affff6"/>
    <w:qFormat/>
    <w:rsid w:val="003E37F0"/>
    <w:pPr>
      <w:tabs>
        <w:tab w:val="left" w:pos="426"/>
        <w:tab w:val="left" w:leader="dot" w:pos="3119"/>
      </w:tabs>
      <w:ind w:left="3274" w:hangingChars="1488" w:hanging="3125"/>
    </w:pPr>
  </w:style>
  <w:style w:type="paragraph" w:customStyle="1" w:styleId="a">
    <w:name w:val="箇条書き４"/>
    <w:basedOn w:val="ab"/>
    <w:qFormat/>
    <w:rsid w:val="00F50A64"/>
    <w:pPr>
      <w:numPr>
        <w:numId w:val="39"/>
      </w:numPr>
      <w:ind w:leftChars="0" w:left="999" w:firstLineChars="0" w:hanging="256"/>
    </w:pPr>
    <w:rPr>
      <w:sz w:val="18"/>
    </w:rPr>
  </w:style>
  <w:style w:type="paragraph" w:customStyle="1" w:styleId="a2">
    <w:name w:val="箇条書き５"/>
    <w:basedOn w:val="ac"/>
    <w:qFormat/>
    <w:rsid w:val="00507919"/>
    <w:pPr>
      <w:numPr>
        <w:numId w:val="40"/>
      </w:numPr>
      <w:ind w:leftChars="497" w:left="1276" w:hangingChars="141" w:hanging="282"/>
    </w:pPr>
    <w:rPr>
      <w:sz w:val="18"/>
    </w:rPr>
  </w:style>
  <w:style w:type="paragraph" w:customStyle="1" w:styleId="a3">
    <w:name w:val="箇条書き６"/>
    <w:basedOn w:val="ad"/>
    <w:qFormat/>
    <w:rsid w:val="00AE12FE"/>
    <w:pPr>
      <w:numPr>
        <w:numId w:val="41"/>
      </w:numPr>
      <w:ind w:leftChars="639" w:left="1560" w:hangingChars="141" w:hanging="282"/>
    </w:pPr>
  </w:style>
  <w:style w:type="paragraph" w:customStyle="1" w:styleId="a5">
    <w:name w:val="箇条書き７"/>
    <w:basedOn w:val="ae"/>
    <w:qFormat/>
    <w:rsid w:val="00AE12FE"/>
    <w:pPr>
      <w:numPr>
        <w:numId w:val="42"/>
      </w:numPr>
      <w:ind w:leftChars="780" w:left="780" w:hangingChars="141" w:hanging="141"/>
    </w:pPr>
  </w:style>
  <w:style w:type="paragraph" w:customStyle="1" w:styleId="a0">
    <w:name w:val="箇条書き８"/>
    <w:basedOn w:val="af"/>
    <w:qFormat/>
    <w:rsid w:val="00AE12FE"/>
    <w:pPr>
      <w:numPr>
        <w:numId w:val="43"/>
      </w:numPr>
      <w:ind w:leftChars="922" w:left="922" w:hangingChars="157" w:hanging="157"/>
    </w:pPr>
  </w:style>
  <w:style w:type="paragraph" w:customStyle="1" w:styleId="a6">
    <w:name w:val="箇条書き９"/>
    <w:basedOn w:val="af0"/>
    <w:qFormat/>
    <w:rsid w:val="00AE12FE"/>
    <w:pPr>
      <w:numPr>
        <w:numId w:val="44"/>
      </w:numPr>
      <w:ind w:leftChars="1064" w:left="1064" w:hangingChars="156" w:hanging="156"/>
    </w:pPr>
  </w:style>
  <w:style w:type="paragraph" w:customStyle="1" w:styleId="affff8">
    <w:name w:val="箇条書き説明４"/>
    <w:basedOn w:val="a"/>
    <w:qFormat/>
    <w:rsid w:val="001A179E"/>
    <w:pPr>
      <w:tabs>
        <w:tab w:val="left" w:pos="993"/>
        <w:tab w:val="left" w:leader="dot" w:pos="3544"/>
      </w:tabs>
      <w:ind w:left="3686" w:hangingChars="1489" w:hanging="2978"/>
    </w:pPr>
  </w:style>
  <w:style w:type="paragraph" w:customStyle="1" w:styleId="affff9">
    <w:name w:val="箇条書き説明５"/>
    <w:basedOn w:val="a2"/>
    <w:qFormat/>
    <w:rsid w:val="001401BC"/>
    <w:pPr>
      <w:tabs>
        <w:tab w:val="left" w:pos="1276"/>
        <w:tab w:val="left" w:leader="dot" w:pos="3828"/>
      </w:tabs>
      <w:ind w:left="3968" w:hangingChars="1487" w:hanging="2974"/>
    </w:pPr>
  </w:style>
  <w:style w:type="paragraph" w:customStyle="1" w:styleId="affffa">
    <w:name w:val="箇条書き説明６"/>
    <w:basedOn w:val="a3"/>
    <w:qFormat/>
    <w:rsid w:val="001401BC"/>
    <w:pPr>
      <w:tabs>
        <w:tab w:val="left" w:pos="1560"/>
        <w:tab w:val="left" w:leader="dot" w:pos="3969"/>
      </w:tabs>
      <w:ind w:leftChars="638" w:left="4108" w:hangingChars="1416" w:hanging="2832"/>
    </w:pPr>
  </w:style>
  <w:style w:type="paragraph" w:customStyle="1" w:styleId="affffb">
    <w:name w:val="箇条書き説明７"/>
    <w:basedOn w:val="a5"/>
    <w:qFormat/>
    <w:rsid w:val="001401BC"/>
    <w:pPr>
      <w:tabs>
        <w:tab w:val="left" w:pos="1843"/>
        <w:tab w:val="left" w:leader="dot" w:pos="4253"/>
      </w:tabs>
      <w:ind w:left="4394" w:hangingChars="1417" w:hanging="2834"/>
    </w:pPr>
  </w:style>
  <w:style w:type="paragraph" w:customStyle="1" w:styleId="affffc">
    <w:name w:val="箇条書き説明８"/>
    <w:basedOn w:val="a0"/>
    <w:qFormat/>
    <w:rsid w:val="001401BC"/>
    <w:pPr>
      <w:tabs>
        <w:tab w:val="left" w:pos="2127"/>
        <w:tab w:val="left" w:leader="dot" w:pos="4536"/>
      </w:tabs>
      <w:ind w:left="4677" w:hangingChars="1574" w:hanging="2833"/>
    </w:pPr>
  </w:style>
  <w:style w:type="paragraph" w:customStyle="1" w:styleId="affffd">
    <w:name w:val="箇条書き説明９"/>
    <w:basedOn w:val="a6"/>
    <w:qFormat/>
    <w:rsid w:val="001401BC"/>
    <w:pPr>
      <w:tabs>
        <w:tab w:val="left" w:pos="2410"/>
        <w:tab w:val="left" w:leader="dot" w:pos="4820"/>
      </w:tabs>
      <w:ind w:left="4961" w:hangingChars="1574" w:hanging="2833"/>
    </w:pPr>
  </w:style>
  <w:style w:type="paragraph" w:customStyle="1" w:styleId="-">
    <w:name w:val="見出し１-ページ先頭"/>
    <w:basedOn w:val="1"/>
    <w:next w:val="a8"/>
    <w:qFormat/>
    <w:rsid w:val="007A3CCA"/>
    <w:pPr>
      <w:spacing w:beforeLines="0" w:before="0"/>
      <w:ind w:left="410" w:hangingChars="170" w:hanging="410"/>
    </w:pPr>
  </w:style>
  <w:style w:type="character" w:styleId="affffe">
    <w:name w:val="FollowedHyperlink"/>
    <w:basedOn w:val="af1"/>
    <w:uiPriority w:val="99"/>
    <w:semiHidden/>
    <w:unhideWhenUsed/>
    <w:rsid w:val="00BD0A5C"/>
    <w:rPr>
      <w:color w:val="954F72" w:themeColor="followedHyperlink"/>
      <w:u w:val="single"/>
    </w:rPr>
  </w:style>
  <w:style w:type="paragraph" w:customStyle="1" w:styleId="3-">
    <w:name w:val="本文3-コード"/>
    <w:basedOn w:val="aa"/>
    <w:qFormat/>
    <w:rsid w:val="00507919"/>
    <w:pPr>
      <w:tabs>
        <w:tab w:val="left" w:pos="400"/>
        <w:tab w:val="left" w:pos="838"/>
        <w:tab w:val="left" w:pos="1253"/>
        <w:tab w:val="left" w:pos="1691"/>
        <w:tab w:val="left" w:pos="2105"/>
        <w:tab w:val="left" w:pos="2543"/>
        <w:tab w:val="left" w:pos="2981"/>
      </w:tabs>
      <w:spacing w:line="200" w:lineRule="exact"/>
      <w:ind w:leftChars="0" w:left="0" w:firstLineChars="0" w:firstLine="0"/>
    </w:pPr>
    <w:rPr>
      <w:rFonts w:ascii="ＭＳ ゴシック" w:hAnsi="ＭＳ ゴシック"/>
      <w:color w:val="0070C0"/>
      <w:sz w:val="14"/>
      <w:szCs w:val="14"/>
    </w:rPr>
  </w:style>
  <w:style w:type="character" w:styleId="afffff">
    <w:name w:val="annotation reference"/>
    <w:basedOn w:val="af1"/>
    <w:uiPriority w:val="99"/>
    <w:semiHidden/>
    <w:unhideWhenUsed/>
    <w:rsid w:val="000079FD"/>
    <w:rPr>
      <w:sz w:val="18"/>
      <w:szCs w:val="18"/>
    </w:rPr>
  </w:style>
  <w:style w:type="paragraph" w:styleId="afffff0">
    <w:name w:val="annotation text"/>
    <w:basedOn w:val="a7"/>
    <w:link w:val="afffff1"/>
    <w:uiPriority w:val="99"/>
    <w:semiHidden/>
    <w:unhideWhenUsed/>
    <w:rsid w:val="000079FD"/>
    <w:pPr>
      <w:jc w:val="left"/>
    </w:pPr>
  </w:style>
  <w:style w:type="character" w:customStyle="1" w:styleId="afffff1">
    <w:name w:val="コメント文字列 (文字)"/>
    <w:basedOn w:val="af1"/>
    <w:link w:val="afffff0"/>
    <w:uiPriority w:val="99"/>
    <w:semiHidden/>
    <w:rsid w:val="000079FD"/>
    <w:rPr>
      <w:rFonts w:eastAsia="ＭＳ ゴシック"/>
    </w:rPr>
  </w:style>
  <w:style w:type="paragraph" w:styleId="afffff2">
    <w:name w:val="annotation subject"/>
    <w:basedOn w:val="afffff0"/>
    <w:next w:val="afffff0"/>
    <w:link w:val="afffff3"/>
    <w:uiPriority w:val="99"/>
    <w:semiHidden/>
    <w:unhideWhenUsed/>
    <w:rsid w:val="000079FD"/>
    <w:rPr>
      <w:b/>
      <w:bCs/>
    </w:rPr>
  </w:style>
  <w:style w:type="character" w:customStyle="1" w:styleId="afffff3">
    <w:name w:val="コメント内容 (文字)"/>
    <w:basedOn w:val="afffff1"/>
    <w:link w:val="afffff2"/>
    <w:uiPriority w:val="99"/>
    <w:semiHidden/>
    <w:rsid w:val="000079FD"/>
    <w:rPr>
      <w:rFonts w:eastAsia="ＭＳ ゴシック"/>
      <w:b/>
      <w:bCs/>
    </w:rPr>
  </w:style>
  <w:style w:type="paragraph" w:customStyle="1" w:styleId="2-">
    <w:name w:val="本文2-コード"/>
    <w:basedOn w:val="a9"/>
    <w:qFormat/>
    <w:rsid w:val="000678ED"/>
    <w:pPr>
      <w:tabs>
        <w:tab w:val="left" w:pos="371"/>
        <w:tab w:val="left" w:pos="809"/>
        <w:tab w:val="left" w:pos="1269"/>
        <w:tab w:val="left" w:pos="1661"/>
        <w:tab w:val="left" w:pos="2099"/>
        <w:tab w:val="left" w:pos="2525"/>
        <w:tab w:val="left" w:pos="2940"/>
        <w:tab w:val="left" w:pos="3366"/>
        <w:tab w:val="left" w:pos="3746"/>
        <w:tab w:val="left" w:pos="4218"/>
        <w:tab w:val="left" w:pos="4587"/>
        <w:tab w:val="left" w:pos="5025"/>
        <w:tab w:val="left" w:pos="5416"/>
        <w:tab w:val="left" w:pos="5854"/>
        <w:tab w:val="left" w:pos="6304"/>
        <w:tab w:val="left" w:pos="6718"/>
        <w:tab w:val="left" w:pos="7110"/>
        <w:tab w:val="left" w:pos="7605"/>
        <w:tab w:val="left" w:pos="7986"/>
      </w:tabs>
      <w:spacing w:line="200" w:lineRule="exact"/>
      <w:ind w:firstLineChars="0" w:firstLine="0"/>
    </w:pPr>
    <w:rPr>
      <w:rFonts w:ascii="ＭＳ ゴシック" w:hAnsi="ＭＳ ゴシック"/>
      <w:color w:val="0070C0"/>
      <w:sz w:val="14"/>
      <w:szCs w:val="14"/>
    </w:rPr>
  </w:style>
  <w:style w:type="paragraph" w:customStyle="1" w:styleId="afffff4">
    <w:name w:val="箇条書き説明３補足"/>
    <w:basedOn w:val="affff4"/>
    <w:qFormat/>
    <w:rsid w:val="00AB3CFA"/>
    <w:pPr>
      <w:numPr>
        <w:numId w:val="0"/>
      </w:numPr>
      <w:tabs>
        <w:tab w:val="clear" w:pos="709"/>
        <w:tab w:val="clear" w:pos="3261"/>
        <w:tab w:val="left" w:pos="851"/>
        <w:tab w:val="left" w:leader="dot" w:pos="3402"/>
      </w:tabs>
      <w:spacing w:line="240" w:lineRule="exact"/>
      <w:ind w:left="3544"/>
    </w:pPr>
    <w:rPr>
      <w:rFonts w:ascii="ＭＳ ゴシック" w:hAnsi="ＭＳ ゴシック"/>
      <w:color w:val="538135" w:themeColor="accent6" w:themeShade="B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39325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5.xml"/><Relationship Id="rId18" Type="http://schemas.openxmlformats.org/officeDocument/2006/relationships/image" Target="media/image3.png"/><Relationship Id="rId26" Type="http://schemas.openxmlformats.org/officeDocument/2006/relationships/footer" Target="footer4.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endnotes" Target="endnotes.xml"/><Relationship Id="rId12" Type="http://schemas.openxmlformats.org/officeDocument/2006/relationships/header" Target="header4.xml"/><Relationship Id="rId17" Type="http://schemas.openxmlformats.org/officeDocument/2006/relationships/image" Target="media/image2.png"/><Relationship Id="rId25" Type="http://schemas.openxmlformats.org/officeDocument/2006/relationships/header" Target="header11.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header" Target="header7.xml"/><Relationship Id="rId29" Type="http://schemas.openxmlformats.org/officeDocument/2006/relationships/header" Target="header1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eader" Target="header10.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6.xml"/><Relationship Id="rId23" Type="http://schemas.openxmlformats.org/officeDocument/2006/relationships/header" Target="header9.xml"/><Relationship Id="rId28" Type="http://schemas.openxmlformats.org/officeDocument/2006/relationships/header" Target="header13.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header" Target="header1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2.xml"/><Relationship Id="rId22" Type="http://schemas.openxmlformats.org/officeDocument/2006/relationships/footer" Target="footer3.xml"/><Relationship Id="rId27" Type="http://schemas.openxmlformats.org/officeDocument/2006/relationships/header" Target="header12.xml"/><Relationship Id="rId30" Type="http://schemas.openxmlformats.org/officeDocument/2006/relationships/footer" Target="footer5.xml"/></Relationships>
</file>

<file path=word/_rels/settings.xml.rels><?xml version="1.0" encoding="UTF-8" standalone="yes"?>
<Relationships xmlns="http://schemas.openxmlformats.org/package/2006/relationships"><Relationship Id="rId1" Type="http://schemas.openxmlformats.org/officeDocument/2006/relationships/attachedTemplate" Target="file:///E:\Work\GitHub\public\document\&#20181;&#27096;&#12539;&#35373;&#35336;&#26360;\_Template\&#20181;&#27096;&#12539;&#35373;&#35336;&#26360;&#12486;&#12531;&#12503;&#12524;&#12540;&#12488;.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2568B-C61B-4C87-8ED8-47CB4801D0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仕様・設計書テンプレート.dotx</Template>
  <TotalTime>7183</TotalTime>
  <Pages>22</Pages>
  <Words>2803</Words>
  <Characters>15981</Characters>
  <Application>Microsoft Office Word</Application>
  <DocSecurity>0</DocSecurity>
  <Lines>133</Lines>
  <Paragraphs>37</Paragraphs>
  <ScaleCrop>false</ScaleCrop>
  <HeadingPairs>
    <vt:vector size="2" baseType="variant">
      <vt:variant>
        <vt:lpstr>タイトル</vt:lpstr>
      </vt:variant>
      <vt:variant>
        <vt:i4>1</vt:i4>
      </vt:variant>
    </vt:vector>
  </HeadingPairs>
  <TitlesOfParts>
    <vt:vector size="1" baseType="lpstr">
      <vt:lpstr>チーム開発のためのコーディング手法</vt:lpstr>
    </vt:vector>
  </TitlesOfParts>
  <Company/>
  <LinksUpToDate>false</LinksUpToDate>
  <CharactersWithSpaces>18747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チーム開発のためのコーディング手法</dc:title>
  <dc:subject>チーム開発に影響する安易なコーディングを改める</dc:subject>
  <dc:creator>板垣 衛</dc:creator>
  <cp:keywords/>
  <dc:description/>
  <cp:lastModifiedBy>板垣衛</cp:lastModifiedBy>
  <cp:revision>1237</cp:revision>
  <cp:lastPrinted>2014-02-07T07:11:00Z</cp:lastPrinted>
  <dcterms:created xsi:type="dcterms:W3CDTF">2014-01-07T17:50:00Z</dcterms:created>
  <dcterms:modified xsi:type="dcterms:W3CDTF">2014-02-07T07:11:00Z</dcterms:modified>
  <cp:category>仕様・設計書</cp:category>
  <cp:contentStatus/>
</cp:coreProperties>
</file>