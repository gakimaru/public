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05691F" w:rsidP="00966ADB">
      <w:pPr>
        <w:pStyle w:val="af4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000F7C">
        <w:t>メモリ管理方針</w:t>
      </w:r>
      <w:r>
        <w:fldChar w:fldCharType="end"/>
      </w:r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fldSimple w:instr=" SUBJECT   \* MERGEFORMAT ">
        <w:r w:rsidR="00000F7C">
          <w:t>ゲーム制御のためのメモリ管理の考え方</w:t>
        </w:r>
      </w:fldSimple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000F7C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447A24C6" w14:textId="77777777" w:rsidR="00000F7C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5193" w:history="1">
        <w:r w:rsidR="00000F7C" w:rsidRPr="00E41861">
          <w:rPr>
            <w:rStyle w:val="afff3"/>
            <w:rFonts w:ascii="Wingdings" w:hAnsi="Wingdings"/>
          </w:rPr>
          <w:t></w:t>
        </w:r>
        <w:r w:rsidR="00000F7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000F7C" w:rsidRPr="00E41861">
          <w:rPr>
            <w:rStyle w:val="afff3"/>
            <w:rFonts w:hint="eastAsia"/>
          </w:rPr>
          <w:t>概略</w:t>
        </w:r>
        <w:r w:rsidR="00000F7C">
          <w:rPr>
            <w:webHidden/>
          </w:rPr>
          <w:tab/>
        </w:r>
        <w:r w:rsidR="00000F7C">
          <w:rPr>
            <w:webHidden/>
          </w:rPr>
          <w:fldChar w:fldCharType="begin"/>
        </w:r>
        <w:r w:rsidR="00000F7C">
          <w:rPr>
            <w:webHidden/>
          </w:rPr>
          <w:instrText xml:space="preserve"> PAGEREF _Toc377445193 \h </w:instrText>
        </w:r>
        <w:r w:rsidR="00000F7C">
          <w:rPr>
            <w:webHidden/>
          </w:rPr>
        </w:r>
        <w:r w:rsidR="00000F7C">
          <w:rPr>
            <w:webHidden/>
          </w:rPr>
          <w:fldChar w:fldCharType="separate"/>
        </w:r>
        <w:r w:rsidR="00000F7C">
          <w:rPr>
            <w:webHidden/>
          </w:rPr>
          <w:t>1</w:t>
        </w:r>
        <w:r w:rsidR="00000F7C">
          <w:rPr>
            <w:webHidden/>
          </w:rPr>
          <w:fldChar w:fldCharType="end"/>
        </w:r>
      </w:hyperlink>
    </w:p>
    <w:p w14:paraId="1CE18B89" w14:textId="77777777" w:rsidR="00000F7C" w:rsidRDefault="0005691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194" w:history="1">
        <w:r w:rsidR="00000F7C" w:rsidRPr="00E41861">
          <w:rPr>
            <w:rStyle w:val="afff3"/>
            <w:rFonts w:ascii="Wingdings" w:hAnsi="Wingdings"/>
          </w:rPr>
          <w:t></w:t>
        </w:r>
        <w:r w:rsidR="00000F7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000F7C" w:rsidRPr="00E41861">
          <w:rPr>
            <w:rStyle w:val="afff3"/>
            <w:rFonts w:hint="eastAsia"/>
          </w:rPr>
          <w:t>目的</w:t>
        </w:r>
        <w:r w:rsidR="00000F7C">
          <w:rPr>
            <w:webHidden/>
          </w:rPr>
          <w:tab/>
        </w:r>
        <w:r w:rsidR="00000F7C">
          <w:rPr>
            <w:webHidden/>
          </w:rPr>
          <w:fldChar w:fldCharType="begin"/>
        </w:r>
        <w:r w:rsidR="00000F7C">
          <w:rPr>
            <w:webHidden/>
          </w:rPr>
          <w:instrText xml:space="preserve"> PAGEREF _Toc377445194 \h </w:instrText>
        </w:r>
        <w:r w:rsidR="00000F7C">
          <w:rPr>
            <w:webHidden/>
          </w:rPr>
        </w:r>
        <w:r w:rsidR="00000F7C">
          <w:rPr>
            <w:webHidden/>
          </w:rPr>
          <w:fldChar w:fldCharType="separate"/>
        </w:r>
        <w:r w:rsidR="00000F7C">
          <w:rPr>
            <w:webHidden/>
          </w:rPr>
          <w:t>1</w:t>
        </w:r>
        <w:r w:rsidR="00000F7C">
          <w:rPr>
            <w:webHidden/>
          </w:rPr>
          <w:fldChar w:fldCharType="end"/>
        </w:r>
      </w:hyperlink>
    </w:p>
    <w:p w14:paraId="13B2C4D0" w14:textId="77777777" w:rsidR="00000F7C" w:rsidRDefault="0005691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195" w:history="1">
        <w:r w:rsidR="00000F7C" w:rsidRPr="00E41861">
          <w:rPr>
            <w:rStyle w:val="afff3"/>
            <w:rFonts w:ascii="Wingdings" w:hAnsi="Wingdings"/>
          </w:rPr>
          <w:t></w:t>
        </w:r>
        <w:r w:rsidR="00000F7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000F7C" w:rsidRPr="00E41861">
          <w:rPr>
            <w:rStyle w:val="afff3"/>
            <w:rFonts w:hint="eastAsia"/>
          </w:rPr>
          <w:t>要件定義</w:t>
        </w:r>
        <w:r w:rsidR="00000F7C">
          <w:rPr>
            <w:webHidden/>
          </w:rPr>
          <w:tab/>
        </w:r>
        <w:r w:rsidR="00000F7C">
          <w:rPr>
            <w:webHidden/>
          </w:rPr>
          <w:fldChar w:fldCharType="begin"/>
        </w:r>
        <w:r w:rsidR="00000F7C">
          <w:rPr>
            <w:webHidden/>
          </w:rPr>
          <w:instrText xml:space="preserve"> PAGEREF _Toc377445195 \h </w:instrText>
        </w:r>
        <w:r w:rsidR="00000F7C">
          <w:rPr>
            <w:webHidden/>
          </w:rPr>
        </w:r>
        <w:r w:rsidR="00000F7C">
          <w:rPr>
            <w:webHidden/>
          </w:rPr>
          <w:fldChar w:fldCharType="separate"/>
        </w:r>
        <w:r w:rsidR="00000F7C">
          <w:rPr>
            <w:webHidden/>
          </w:rPr>
          <w:t>1</w:t>
        </w:r>
        <w:r w:rsidR="00000F7C">
          <w:rPr>
            <w:webHidden/>
          </w:rPr>
          <w:fldChar w:fldCharType="end"/>
        </w:r>
      </w:hyperlink>
    </w:p>
    <w:p w14:paraId="4C352253" w14:textId="77777777" w:rsidR="00000F7C" w:rsidRDefault="0005691F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196" w:history="1">
        <w:r w:rsidR="00000F7C" w:rsidRPr="00E41861">
          <w:rPr>
            <w:rStyle w:val="afff3"/>
            <w:rFonts w:ascii="メイリオ" w:eastAsia="メイリオ" w:hAnsi="メイリオ" w:hint="eastAsia"/>
          </w:rPr>
          <w:t>▼</w:t>
        </w:r>
        <w:r w:rsidR="00000F7C">
          <w:rPr>
            <w:rFonts w:asciiTheme="minorHAnsi" w:eastAsiaTheme="minorEastAsia" w:hAnsiTheme="minorHAnsi" w:cstheme="minorBidi"/>
            <w:b w:val="0"/>
          </w:rPr>
          <w:tab/>
        </w:r>
        <w:r w:rsidR="00000F7C" w:rsidRPr="00E41861">
          <w:rPr>
            <w:rStyle w:val="afff3"/>
            <w:rFonts w:hint="eastAsia"/>
          </w:rPr>
          <w:t>基本要件</w:t>
        </w:r>
        <w:r w:rsidR="00000F7C">
          <w:rPr>
            <w:webHidden/>
          </w:rPr>
          <w:tab/>
        </w:r>
        <w:r w:rsidR="00000F7C">
          <w:rPr>
            <w:webHidden/>
          </w:rPr>
          <w:fldChar w:fldCharType="begin"/>
        </w:r>
        <w:r w:rsidR="00000F7C">
          <w:rPr>
            <w:webHidden/>
          </w:rPr>
          <w:instrText xml:space="preserve"> PAGEREF _Toc377445196 \h </w:instrText>
        </w:r>
        <w:r w:rsidR="00000F7C">
          <w:rPr>
            <w:webHidden/>
          </w:rPr>
        </w:r>
        <w:r w:rsidR="00000F7C">
          <w:rPr>
            <w:webHidden/>
          </w:rPr>
          <w:fldChar w:fldCharType="separate"/>
        </w:r>
        <w:r w:rsidR="00000F7C">
          <w:rPr>
            <w:webHidden/>
          </w:rPr>
          <w:t>1</w:t>
        </w:r>
        <w:r w:rsidR="00000F7C">
          <w:rPr>
            <w:webHidden/>
          </w:rPr>
          <w:fldChar w:fldCharType="end"/>
        </w:r>
      </w:hyperlink>
    </w:p>
    <w:p w14:paraId="2D729DEC" w14:textId="77777777" w:rsidR="00000F7C" w:rsidRDefault="0005691F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5197" w:history="1">
        <w:r w:rsidR="00000F7C" w:rsidRPr="00E41861">
          <w:rPr>
            <w:rStyle w:val="afff3"/>
            <w:rFonts w:ascii="メイリオ" w:eastAsia="メイリオ" w:hAnsi="メイリオ" w:hint="eastAsia"/>
          </w:rPr>
          <w:t>▼</w:t>
        </w:r>
        <w:r w:rsidR="00000F7C">
          <w:rPr>
            <w:rFonts w:asciiTheme="minorHAnsi" w:eastAsiaTheme="minorEastAsia" w:hAnsiTheme="minorHAnsi" w:cstheme="minorBidi"/>
            <w:b w:val="0"/>
          </w:rPr>
          <w:tab/>
        </w:r>
        <w:r w:rsidR="00000F7C" w:rsidRPr="00E41861">
          <w:rPr>
            <w:rStyle w:val="afff3"/>
            <w:rFonts w:hint="eastAsia"/>
          </w:rPr>
          <w:t>要求仕様／要件定義</w:t>
        </w:r>
        <w:r w:rsidR="00000F7C">
          <w:rPr>
            <w:webHidden/>
          </w:rPr>
          <w:tab/>
        </w:r>
        <w:r w:rsidR="00000F7C">
          <w:rPr>
            <w:webHidden/>
          </w:rPr>
          <w:fldChar w:fldCharType="begin"/>
        </w:r>
        <w:r w:rsidR="00000F7C">
          <w:rPr>
            <w:webHidden/>
          </w:rPr>
          <w:instrText xml:space="preserve"> PAGEREF _Toc377445197 \h </w:instrText>
        </w:r>
        <w:r w:rsidR="00000F7C">
          <w:rPr>
            <w:webHidden/>
          </w:rPr>
        </w:r>
        <w:r w:rsidR="00000F7C">
          <w:rPr>
            <w:webHidden/>
          </w:rPr>
          <w:fldChar w:fldCharType="separate"/>
        </w:r>
        <w:r w:rsidR="00000F7C">
          <w:rPr>
            <w:webHidden/>
          </w:rPr>
          <w:t>1</w:t>
        </w:r>
        <w:r w:rsidR="00000F7C">
          <w:rPr>
            <w:webHidden/>
          </w:rPr>
          <w:fldChar w:fldCharType="end"/>
        </w:r>
      </w:hyperlink>
    </w:p>
    <w:p w14:paraId="2121436C" w14:textId="77777777" w:rsidR="00000F7C" w:rsidRDefault="0005691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198" w:history="1">
        <w:r w:rsidR="00000F7C" w:rsidRPr="00E41861">
          <w:rPr>
            <w:rStyle w:val="afff3"/>
            <w:rFonts w:ascii="Wingdings" w:hAnsi="Wingdings"/>
          </w:rPr>
          <w:t></w:t>
        </w:r>
        <w:r w:rsidR="00000F7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000F7C" w:rsidRPr="00E41861">
          <w:rPr>
            <w:rStyle w:val="afff3"/>
            <w:rFonts w:hint="eastAsia"/>
          </w:rPr>
          <w:t>仕様の依存関係</w:t>
        </w:r>
        <w:r w:rsidR="00000F7C">
          <w:rPr>
            <w:webHidden/>
          </w:rPr>
          <w:tab/>
        </w:r>
        <w:r w:rsidR="00000F7C">
          <w:rPr>
            <w:webHidden/>
          </w:rPr>
          <w:fldChar w:fldCharType="begin"/>
        </w:r>
        <w:r w:rsidR="00000F7C">
          <w:rPr>
            <w:webHidden/>
          </w:rPr>
          <w:instrText xml:space="preserve"> PAGEREF _Toc377445198 \h </w:instrText>
        </w:r>
        <w:r w:rsidR="00000F7C">
          <w:rPr>
            <w:webHidden/>
          </w:rPr>
        </w:r>
        <w:r w:rsidR="00000F7C">
          <w:rPr>
            <w:webHidden/>
          </w:rPr>
          <w:fldChar w:fldCharType="separate"/>
        </w:r>
        <w:r w:rsidR="00000F7C">
          <w:rPr>
            <w:webHidden/>
          </w:rPr>
          <w:t>1</w:t>
        </w:r>
        <w:r w:rsidR="00000F7C">
          <w:rPr>
            <w:webHidden/>
          </w:rPr>
          <w:fldChar w:fldCharType="end"/>
        </w:r>
      </w:hyperlink>
    </w:p>
    <w:p w14:paraId="1424542A" w14:textId="77777777" w:rsidR="00000F7C" w:rsidRDefault="0005691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199" w:history="1">
        <w:r w:rsidR="00000F7C" w:rsidRPr="00E41861">
          <w:rPr>
            <w:rStyle w:val="afff3"/>
            <w:rFonts w:ascii="Wingdings" w:hAnsi="Wingdings"/>
          </w:rPr>
          <w:t></w:t>
        </w:r>
        <w:r w:rsidR="00000F7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000F7C" w:rsidRPr="00E41861">
          <w:rPr>
            <w:rStyle w:val="afff3"/>
            <w:rFonts w:hint="eastAsia"/>
          </w:rPr>
          <w:t>データ仕様</w:t>
        </w:r>
        <w:r w:rsidR="00000F7C">
          <w:rPr>
            <w:webHidden/>
          </w:rPr>
          <w:tab/>
        </w:r>
        <w:r w:rsidR="00000F7C">
          <w:rPr>
            <w:webHidden/>
          </w:rPr>
          <w:fldChar w:fldCharType="begin"/>
        </w:r>
        <w:r w:rsidR="00000F7C">
          <w:rPr>
            <w:webHidden/>
          </w:rPr>
          <w:instrText xml:space="preserve"> PAGEREF _Toc377445199 \h </w:instrText>
        </w:r>
        <w:r w:rsidR="00000F7C">
          <w:rPr>
            <w:webHidden/>
          </w:rPr>
        </w:r>
        <w:r w:rsidR="00000F7C">
          <w:rPr>
            <w:webHidden/>
          </w:rPr>
          <w:fldChar w:fldCharType="separate"/>
        </w:r>
        <w:r w:rsidR="00000F7C">
          <w:rPr>
            <w:webHidden/>
          </w:rPr>
          <w:t>2</w:t>
        </w:r>
        <w:r w:rsidR="00000F7C">
          <w:rPr>
            <w:webHidden/>
          </w:rPr>
          <w:fldChar w:fldCharType="end"/>
        </w:r>
      </w:hyperlink>
    </w:p>
    <w:p w14:paraId="50BD7F23" w14:textId="77777777" w:rsidR="00000F7C" w:rsidRDefault="0005691F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5200" w:history="1">
        <w:r w:rsidR="00000F7C" w:rsidRPr="00E41861">
          <w:rPr>
            <w:rStyle w:val="afff3"/>
            <w:rFonts w:ascii="Wingdings" w:hAnsi="Wingdings"/>
          </w:rPr>
          <w:t></w:t>
        </w:r>
        <w:r w:rsidR="00000F7C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000F7C" w:rsidRPr="00E41861">
          <w:rPr>
            <w:rStyle w:val="afff3"/>
            <w:rFonts w:hint="eastAsia"/>
          </w:rPr>
          <w:t>処理仕様</w:t>
        </w:r>
        <w:r w:rsidR="00000F7C">
          <w:rPr>
            <w:webHidden/>
          </w:rPr>
          <w:tab/>
        </w:r>
        <w:r w:rsidR="00000F7C">
          <w:rPr>
            <w:webHidden/>
          </w:rPr>
          <w:fldChar w:fldCharType="begin"/>
        </w:r>
        <w:r w:rsidR="00000F7C">
          <w:rPr>
            <w:webHidden/>
          </w:rPr>
          <w:instrText xml:space="preserve"> PAGEREF _Toc377445200 \h </w:instrText>
        </w:r>
        <w:r w:rsidR="00000F7C">
          <w:rPr>
            <w:webHidden/>
          </w:rPr>
        </w:r>
        <w:r w:rsidR="00000F7C">
          <w:rPr>
            <w:webHidden/>
          </w:rPr>
          <w:fldChar w:fldCharType="separate"/>
        </w:r>
        <w:r w:rsidR="00000F7C">
          <w:rPr>
            <w:webHidden/>
          </w:rPr>
          <w:t>2</w:t>
        </w:r>
        <w:r w:rsidR="00000F7C"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0" w:name="_Toc377445193"/>
      <w:r>
        <w:lastRenderedPageBreak/>
        <w:t>概略</w:t>
      </w:r>
      <w:bookmarkEnd w:id="0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7084D7A4" w14:textId="1C9C0485" w:rsidR="003C113B" w:rsidRDefault="003C113B" w:rsidP="001256D9">
      <w:pPr>
        <w:pStyle w:val="a8"/>
        <w:ind w:firstLine="283"/>
      </w:pPr>
      <w:r>
        <w:rPr>
          <w:rFonts w:hint="eastAsia"/>
        </w:rPr>
        <w:t>メモリブロックを分ける意義を書く</w:t>
      </w:r>
    </w:p>
    <w:p w14:paraId="2741635E" w14:textId="4A227DED" w:rsidR="003E5DE9" w:rsidRDefault="003E5DE9" w:rsidP="003E5DE9">
      <w:pPr>
        <w:pStyle w:val="a8"/>
        <w:ind w:firstLine="283"/>
        <w:rPr>
          <w:rFonts w:hint="eastAsia"/>
        </w:rPr>
      </w:pPr>
      <w:r>
        <w:t>64bit</w:t>
      </w:r>
      <w:r>
        <w:t>環境でも</w:t>
      </w:r>
      <w:r>
        <w:t>、メモリマネージャの</w:t>
      </w:r>
      <w:r>
        <w:t>1</w:t>
      </w:r>
      <w:r>
        <w:t>ブロックを</w:t>
      </w:r>
      <w:r>
        <w:rPr>
          <w:rFonts w:hint="eastAsia"/>
        </w:rPr>
        <w:t>4GB</w:t>
      </w:r>
      <w:r>
        <w:rPr>
          <w:rFonts w:hint="eastAsia"/>
        </w:rPr>
        <w:t>以内のサイズに定めることで、内部管理を</w:t>
      </w:r>
      <w:r>
        <w:rPr>
          <w:rFonts w:hint="eastAsia"/>
        </w:rPr>
        <w:t>32bit</w:t>
      </w:r>
      <w:r>
        <w:rPr>
          <w:rFonts w:hint="eastAsia"/>
        </w:rPr>
        <w:t>にしてメモリ効率をよくする。</w:t>
      </w:r>
      <w:bookmarkStart w:id="1" w:name="_GoBack"/>
      <w:bookmarkEnd w:id="1"/>
    </w:p>
    <w:p w14:paraId="52FEEFD2" w14:textId="11B7AE21" w:rsidR="003C113B" w:rsidRDefault="003C113B" w:rsidP="001256D9">
      <w:pPr>
        <w:pStyle w:val="a8"/>
        <w:ind w:firstLine="283"/>
      </w:pPr>
      <w:r>
        <w:rPr>
          <w:rFonts w:hint="eastAsia"/>
        </w:rPr>
        <w:t>メモリマネージャを実装して、カテゴリ別にリミットを決めて警告する機能など便利</w:t>
      </w:r>
    </w:p>
    <w:p w14:paraId="4AF71147" w14:textId="506047D6" w:rsidR="00414B1B" w:rsidRDefault="001C5611" w:rsidP="00414B1B">
      <w:pPr>
        <w:pStyle w:val="1"/>
      </w:pPr>
      <w:bookmarkStart w:id="2" w:name="_Toc377445194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5195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5196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5197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5198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3252944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5199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5200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000F7C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B912D4" w:rsidP="000D4978">
      <w:pPr>
        <w:pStyle w:val="afff"/>
        <w:spacing w:before="5040"/>
      </w:pPr>
      <w:fldSimple w:instr=" TITLE   \* MERGEFORMAT ">
        <w:r w:rsidR="00000F7C">
          <w:t>メモリ管理方針</w:t>
        </w:r>
      </w:fldSimple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7F723" w14:textId="77777777" w:rsidR="0005691F" w:rsidRDefault="0005691F" w:rsidP="002B2600">
      <w:r>
        <w:separator/>
      </w:r>
    </w:p>
  </w:endnote>
  <w:endnote w:type="continuationSeparator" w:id="0">
    <w:p w14:paraId="3A4980FA" w14:textId="77777777" w:rsidR="0005691F" w:rsidRDefault="0005691F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00F7C">
      <w:rPr>
        <w:rFonts w:hint="eastAsia"/>
      </w:rPr>
      <w:t>メモリ管理方針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E5DE9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00F7C">
      <w:rPr>
        <w:rFonts w:hint="eastAsia"/>
      </w:rPr>
      <w:t>メモリ管理方針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E5DE9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00F7C">
      <w:rPr>
        <w:rFonts w:hint="eastAsia"/>
      </w:rPr>
      <w:t>メモリ管理方針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3E5DE9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000F7C">
      <w:rPr>
        <w:rFonts w:hint="eastAsia"/>
      </w:rPr>
      <w:t>メモリ管理方針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3E5DE9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1C3CA8" w14:textId="77777777" w:rsidR="0005691F" w:rsidRDefault="0005691F" w:rsidP="002B2600">
      <w:r>
        <w:separator/>
      </w:r>
    </w:p>
  </w:footnote>
  <w:footnote w:type="continuationSeparator" w:id="0">
    <w:p w14:paraId="5A34D667" w14:textId="77777777" w:rsidR="0005691F" w:rsidRDefault="0005691F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05691F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05691F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05691F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3E5DE9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05691F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05691F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05691F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05691F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05691F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05691F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05691F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05691F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05691F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05691F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05691F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05691F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05691F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05691F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05691F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0F7C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691F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113B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5DE9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0DCF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4E0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0A44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54B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12D4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347E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05F4"/>
    <w:rsid w:val="00CF1073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E0021-6B1D-4B93-972B-514711A59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6696</TotalTime>
  <Pages>7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ロック制御</vt:lpstr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メモリ管理方針</dc:title>
  <dc:subject>ゲーム制御のためのメモリ管理の考え方</dc:subject>
  <dc:creator>板垣 衛</dc:creator>
  <cp:keywords/>
  <dc:description/>
  <cp:lastModifiedBy>板垣衛</cp:lastModifiedBy>
  <cp:revision>1047</cp:revision>
  <cp:lastPrinted>2014-01-13T15:10:00Z</cp:lastPrinted>
  <dcterms:created xsi:type="dcterms:W3CDTF">2014-01-07T17:50:00Z</dcterms:created>
  <dcterms:modified xsi:type="dcterms:W3CDTF">2014-02-06T19:34:00Z</dcterms:modified>
  <cp:category>仕様・設計書</cp:category>
  <cp:contentStatus/>
</cp:coreProperties>
</file>