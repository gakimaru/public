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27CE">
        <w:t>シリアライズ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8D0238">
        <w:fldChar w:fldCharType="begin"/>
      </w:r>
      <w:r w:rsidR="008D0238">
        <w:instrText xml:space="preserve"> SUBJECT   \* MERGEFORMAT </w:instrText>
      </w:r>
      <w:r w:rsidR="008D0238">
        <w:fldChar w:fldCharType="separate"/>
      </w:r>
      <w:r w:rsidR="00AA27CE">
        <w:t>セーブデータのための効果的かつ効率的なシリアライズ</w:t>
      </w:r>
      <w:r w:rsidR="008D0238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AA27CE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593C2128" w14:textId="77777777" w:rsidR="00AA27CE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0840" w:history="1">
        <w:r w:rsidR="00AA27CE" w:rsidRPr="00DB2BA7">
          <w:rPr>
            <w:rStyle w:val="afff3"/>
            <w:rFonts w:ascii="Wingdings" w:hAnsi="Wingdings"/>
          </w:rPr>
          <w:t></w:t>
        </w:r>
        <w:r w:rsidR="00AA27C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AA27CE" w:rsidRPr="00DB2BA7">
          <w:rPr>
            <w:rStyle w:val="afff3"/>
            <w:rFonts w:hint="eastAsia"/>
          </w:rPr>
          <w:t>概略</w:t>
        </w:r>
        <w:r w:rsidR="00AA27CE">
          <w:rPr>
            <w:webHidden/>
          </w:rPr>
          <w:tab/>
        </w:r>
        <w:r w:rsidR="00AA27CE">
          <w:rPr>
            <w:webHidden/>
          </w:rPr>
          <w:fldChar w:fldCharType="begin"/>
        </w:r>
        <w:r w:rsidR="00AA27CE">
          <w:rPr>
            <w:webHidden/>
          </w:rPr>
          <w:instrText xml:space="preserve"> PAGEREF _Toc377440840 \h </w:instrText>
        </w:r>
        <w:r w:rsidR="00AA27CE">
          <w:rPr>
            <w:webHidden/>
          </w:rPr>
        </w:r>
        <w:r w:rsidR="00AA27CE">
          <w:rPr>
            <w:webHidden/>
          </w:rPr>
          <w:fldChar w:fldCharType="separate"/>
        </w:r>
        <w:r w:rsidR="00AA27CE">
          <w:rPr>
            <w:webHidden/>
          </w:rPr>
          <w:t>1</w:t>
        </w:r>
        <w:r w:rsidR="00AA27CE">
          <w:rPr>
            <w:webHidden/>
          </w:rPr>
          <w:fldChar w:fldCharType="end"/>
        </w:r>
      </w:hyperlink>
    </w:p>
    <w:p w14:paraId="72D0DA76" w14:textId="77777777" w:rsidR="00AA27CE" w:rsidRDefault="00AA27C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1" w:history="1">
        <w:r w:rsidRPr="00DB2BA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B2BA7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159E664" w14:textId="77777777" w:rsidR="00AA27CE" w:rsidRDefault="00AA27C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2" w:history="1">
        <w:r w:rsidRPr="00DB2BA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B2BA7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0E8582F" w14:textId="77777777" w:rsidR="00AA27CE" w:rsidRDefault="00AA27C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843" w:history="1">
        <w:r w:rsidRPr="00DB2BA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B2BA7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C8BABFC" w14:textId="77777777" w:rsidR="00AA27CE" w:rsidRDefault="00AA27C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844" w:history="1">
        <w:r w:rsidRPr="00DB2BA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B2BA7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551C321" w14:textId="77777777" w:rsidR="00AA27CE" w:rsidRDefault="00AA27C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5" w:history="1">
        <w:r w:rsidRPr="00DB2BA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B2BA7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CB7B39C" w14:textId="77777777" w:rsidR="00AA27CE" w:rsidRDefault="00AA27C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6" w:history="1">
        <w:r w:rsidRPr="00DB2BA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B2BA7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7253B8" w14:textId="77777777" w:rsidR="00AA27CE" w:rsidRDefault="00AA27C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847" w:history="1">
        <w:r w:rsidRPr="00DB2BA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B2BA7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0840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0841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0842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0843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0844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0845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2669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0846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0847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AA27CE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8D0238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AA27CE">
        <w:t>シリアライズ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5BA69" w14:textId="77777777" w:rsidR="008D0238" w:rsidRDefault="008D0238" w:rsidP="002B2600">
      <w:r>
        <w:separator/>
      </w:r>
    </w:p>
  </w:endnote>
  <w:endnote w:type="continuationSeparator" w:id="0">
    <w:p w14:paraId="0BEB5072" w14:textId="77777777" w:rsidR="008D0238" w:rsidRDefault="008D0238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27CE">
      <w:rPr>
        <w:rFonts w:hint="eastAsia"/>
      </w:rPr>
      <w:t>シリアライズ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A27CE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27CE">
      <w:rPr>
        <w:rFonts w:hint="eastAsia"/>
      </w:rPr>
      <w:t>シリアライズ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A27CE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27CE">
      <w:rPr>
        <w:rFonts w:hint="eastAsia"/>
      </w:rPr>
      <w:t>シリアライズ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A27CE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AA27CE">
      <w:rPr>
        <w:rFonts w:hint="eastAsia"/>
      </w:rPr>
      <w:t>シリアライズ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AA27CE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95DC2" w14:textId="77777777" w:rsidR="008D0238" w:rsidRDefault="008D0238" w:rsidP="002B2600">
      <w:r>
        <w:separator/>
      </w:r>
    </w:p>
  </w:footnote>
  <w:footnote w:type="continuationSeparator" w:id="0">
    <w:p w14:paraId="068BED3C" w14:textId="77777777" w:rsidR="008D0238" w:rsidRDefault="008D0238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8D0238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8D0238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8D0238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AA27CE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8D0238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8D0238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8D0238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8D0238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8D0238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8D0238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8D0238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8D0238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8D0238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8D0238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8D0238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8D0238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8D0238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8D0238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8D0238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FAC0D-3D3F-4D16-9904-E2632550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6675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シーン管理</vt:lpstr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シリアライズ</dc:title>
  <dc:subject>セーブデータのための効果的かつ効率的なシリアライズ</dc:subject>
  <dc:creator>板垣 衛</dc:creator>
  <cp:keywords/>
  <dc:description/>
  <cp:lastModifiedBy>板垣衛</cp:lastModifiedBy>
  <cp:revision>1038</cp:revision>
  <cp:lastPrinted>2014-01-13T15:10:00Z</cp:lastPrinted>
  <dcterms:created xsi:type="dcterms:W3CDTF">2014-01-07T17:50:00Z</dcterms:created>
  <dcterms:modified xsi:type="dcterms:W3CDTF">2014-01-13T20:31:00Z</dcterms:modified>
  <cp:category>仕様・設計書</cp:category>
  <cp:contentStatus/>
</cp:coreProperties>
</file>