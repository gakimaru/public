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89082F">
        <w:t>リソース管理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104453">
        <w:fldChar w:fldCharType="begin"/>
      </w:r>
      <w:r w:rsidR="00104453">
        <w:instrText xml:space="preserve"> SUBJECT   \* MERGEFORMAT </w:instrText>
      </w:r>
      <w:r w:rsidR="00104453">
        <w:fldChar w:fldCharType="separate"/>
      </w:r>
      <w:r w:rsidR="0089082F">
        <w:t>開発の効率化と安全性の確保のために</w:t>
      </w:r>
      <w:r w:rsidR="00104453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89082F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0D5E3CCB" w14:textId="77777777" w:rsidR="0089082F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6037" w:history="1">
        <w:r w:rsidR="0089082F" w:rsidRPr="00142CBF">
          <w:rPr>
            <w:rStyle w:val="afff3"/>
            <w:rFonts w:ascii="Wingdings" w:hAnsi="Wingdings"/>
          </w:rPr>
          <w:t></w:t>
        </w:r>
        <w:r w:rsidR="0089082F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89082F" w:rsidRPr="00142CBF">
          <w:rPr>
            <w:rStyle w:val="afff3"/>
            <w:rFonts w:hint="eastAsia"/>
          </w:rPr>
          <w:t>概略</w:t>
        </w:r>
        <w:r w:rsidR="0089082F">
          <w:rPr>
            <w:webHidden/>
          </w:rPr>
          <w:tab/>
        </w:r>
        <w:r w:rsidR="0089082F">
          <w:rPr>
            <w:webHidden/>
          </w:rPr>
          <w:fldChar w:fldCharType="begin"/>
        </w:r>
        <w:r w:rsidR="0089082F">
          <w:rPr>
            <w:webHidden/>
          </w:rPr>
          <w:instrText xml:space="preserve"> PAGEREF _Toc377446037 \h </w:instrText>
        </w:r>
        <w:r w:rsidR="0089082F">
          <w:rPr>
            <w:webHidden/>
          </w:rPr>
        </w:r>
        <w:r w:rsidR="0089082F">
          <w:rPr>
            <w:webHidden/>
          </w:rPr>
          <w:fldChar w:fldCharType="separate"/>
        </w:r>
        <w:r w:rsidR="0089082F">
          <w:rPr>
            <w:webHidden/>
          </w:rPr>
          <w:t>1</w:t>
        </w:r>
        <w:r w:rsidR="0089082F">
          <w:rPr>
            <w:webHidden/>
          </w:rPr>
          <w:fldChar w:fldCharType="end"/>
        </w:r>
      </w:hyperlink>
    </w:p>
    <w:p w14:paraId="734EFE07" w14:textId="77777777" w:rsidR="0089082F" w:rsidRDefault="0089082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038" w:history="1">
        <w:r w:rsidRPr="00142CB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142CBF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8743AEB" w14:textId="77777777" w:rsidR="0089082F" w:rsidRDefault="0089082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039" w:history="1">
        <w:r w:rsidRPr="00142CB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142CBF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E052442" w14:textId="77777777" w:rsidR="0089082F" w:rsidRDefault="0089082F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6040" w:history="1">
        <w:r w:rsidRPr="00142CBF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42CBF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64CDE7B" w14:textId="77777777" w:rsidR="0089082F" w:rsidRDefault="0089082F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6041" w:history="1">
        <w:r w:rsidRPr="00142CBF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42CBF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DFFDABE" w14:textId="77777777" w:rsidR="0089082F" w:rsidRDefault="0089082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042" w:history="1">
        <w:r w:rsidRPr="00142CB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142CBF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B777E7E" w14:textId="77777777" w:rsidR="0089082F" w:rsidRDefault="0089082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043" w:history="1">
        <w:r w:rsidRPr="00142CB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142CBF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23C8EF3" w14:textId="77777777" w:rsidR="0089082F" w:rsidRDefault="0089082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6044" w:history="1">
        <w:r w:rsidRPr="00142CB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142CBF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_Toc377446044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6037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6038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6039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6040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6041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6042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7871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6043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6044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89082F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104453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89082F">
        <w:t>リソース管理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C0D03" w14:textId="77777777" w:rsidR="00104453" w:rsidRDefault="00104453" w:rsidP="002B2600">
      <w:r>
        <w:separator/>
      </w:r>
    </w:p>
  </w:endnote>
  <w:endnote w:type="continuationSeparator" w:id="0">
    <w:p w14:paraId="3244E258" w14:textId="77777777" w:rsidR="00104453" w:rsidRDefault="00104453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89082F">
      <w:rPr>
        <w:rFonts w:hint="eastAsia"/>
      </w:rPr>
      <w:t>リソース管理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89082F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89082F">
      <w:rPr>
        <w:rFonts w:hint="eastAsia"/>
      </w:rPr>
      <w:t>リソース管理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89082F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89082F">
      <w:rPr>
        <w:rFonts w:hint="eastAsia"/>
      </w:rPr>
      <w:t>リソース管理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89082F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89082F">
      <w:rPr>
        <w:rFonts w:hint="eastAsia"/>
      </w:rPr>
      <w:t>リソース管理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89082F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13F33" w14:textId="77777777" w:rsidR="00104453" w:rsidRDefault="00104453" w:rsidP="002B2600">
      <w:r>
        <w:separator/>
      </w:r>
    </w:p>
  </w:footnote>
  <w:footnote w:type="continuationSeparator" w:id="0">
    <w:p w14:paraId="7D9C5CFD" w14:textId="77777777" w:rsidR="00104453" w:rsidRDefault="00104453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104453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104453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104453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89082F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104453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104453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104453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104453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104453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104453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104453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104453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104453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104453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104453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104453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104453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104453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104453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453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C7BA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0DCF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82F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763C8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1073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A13D1-EE3A-4584-B2F4-D5AD5684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6699</TotalTime>
  <Pages>7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共通アロケータインターフェース</vt:lpstr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リソース管理</dc:title>
  <dc:subject>開発の効率化と安全性の確保のために</dc:subject>
  <dc:creator>板垣 衛</dc:creator>
  <cp:keywords/>
  <dc:description/>
  <cp:lastModifiedBy>板垣衛</cp:lastModifiedBy>
  <cp:revision>1046</cp:revision>
  <cp:lastPrinted>2014-01-13T15:10:00Z</cp:lastPrinted>
  <dcterms:created xsi:type="dcterms:W3CDTF">2014-01-07T17:50:00Z</dcterms:created>
  <dcterms:modified xsi:type="dcterms:W3CDTF">2014-01-13T21:58:00Z</dcterms:modified>
  <cp:category>仕様・設計書</cp:category>
  <cp:contentStatus/>
</cp:coreProperties>
</file>